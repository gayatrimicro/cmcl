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64CF" w14:textId="461EAED3" w:rsidR="00816216" w:rsidRDefault="000618E1" w:rsidP="000618E1">
      <w:pPr>
        <w:pStyle w:val="Title"/>
        <w:jc w:val="center"/>
      </w:pPr>
      <w:r>
        <w:t>B</w:t>
      </w:r>
      <w:r w:rsidR="00635D3B">
        <w:t>OURNE</w:t>
      </w:r>
      <w:r>
        <w:t xml:space="preserve"> A</w:t>
      </w:r>
      <w:r w:rsidR="00635D3B">
        <w:t>JOKU</w:t>
      </w:r>
    </w:p>
    <w:p w14:paraId="10191632" w14:textId="4B910BCF" w:rsidR="00141A4C" w:rsidRDefault="00DD2030" w:rsidP="002A693A">
      <w:pPr>
        <w:jc w:val="center"/>
      </w:pPr>
      <w:r>
        <w:t>7021 Dillon Circle Midlothian</w:t>
      </w:r>
      <w:bookmarkStart w:id="0" w:name="_GoBack"/>
      <w:bookmarkEnd w:id="0"/>
      <w:r w:rsidR="008223C3">
        <w:t xml:space="preserve"> TX 7606</w:t>
      </w:r>
      <w:r>
        <w:t>5</w:t>
      </w:r>
      <w:r w:rsidR="008223C3">
        <w:t xml:space="preserve">. </w:t>
      </w:r>
      <w:r w:rsidR="00141A4C">
        <w:t>| </w:t>
      </w:r>
      <w:r w:rsidR="000618E1">
        <w:t>(662)544-3852</w:t>
      </w:r>
      <w:r w:rsidR="00141A4C">
        <w:t> | </w:t>
      </w:r>
      <w:r w:rsidR="000618E1">
        <w:t>bourne900@aol.com</w:t>
      </w:r>
    </w:p>
    <w:p w14:paraId="19ED18D4" w14:textId="77777777" w:rsidR="00EA034C" w:rsidRDefault="00EA034C" w:rsidP="00EA034C">
      <w:pPr>
        <w:pStyle w:val="Heading1"/>
        <w:jc w:val="center"/>
      </w:pPr>
    </w:p>
    <w:p w14:paraId="2D752A19" w14:textId="2CBA9981" w:rsidR="006270A9" w:rsidRDefault="000618E1" w:rsidP="00EA034C">
      <w:pPr>
        <w:pStyle w:val="Heading1"/>
        <w:pBdr>
          <w:bottom w:val="single" w:sz="6" w:space="1" w:color="auto"/>
        </w:pBdr>
        <w:jc w:val="center"/>
      </w:pPr>
      <w:r>
        <w:t>Summary</w:t>
      </w:r>
    </w:p>
    <w:p w14:paraId="0FCF6B44" w14:textId="77777777" w:rsidR="00EA034C" w:rsidRDefault="00EA034C" w:rsidP="00EA034C">
      <w:pPr>
        <w:pStyle w:val="Heading1"/>
        <w:jc w:val="center"/>
      </w:pPr>
    </w:p>
    <w:p w14:paraId="02DCC1D3" w14:textId="021163E8" w:rsidR="006270A9" w:rsidRDefault="000618E1">
      <w:r>
        <w:t>Registered Nurse with 1</w:t>
      </w:r>
      <w:r w:rsidR="002A693A">
        <w:t>1</w:t>
      </w:r>
      <w:r>
        <w:t xml:space="preserve">+ years of experience in providing care to patients in different settings, that includes Charge Nurse, Med-Surgical, Neurology, Orthopedic, Progressive Care Units and Float Pool. I would like to use my experience and knowledge to provide care for your patients. </w:t>
      </w:r>
    </w:p>
    <w:p w14:paraId="693B344B" w14:textId="1141C83D" w:rsidR="006270A9" w:rsidRDefault="00EA034C" w:rsidP="00EA034C">
      <w:pPr>
        <w:pStyle w:val="Heading1"/>
        <w:pBdr>
          <w:bottom w:val="single" w:sz="6" w:space="1" w:color="auto"/>
        </w:pBdr>
        <w:jc w:val="center"/>
      </w:pPr>
      <w:r>
        <w:t>Skills</w:t>
      </w:r>
    </w:p>
    <w:p w14:paraId="7ACD3015" w14:textId="77777777" w:rsidR="00EA034C" w:rsidRPr="00EA034C" w:rsidRDefault="00EA034C" w:rsidP="00EA034C">
      <w:pPr>
        <w:pStyle w:val="Heading1"/>
        <w:jc w:val="center"/>
      </w:pPr>
    </w:p>
    <w:p w14:paraId="42B5F889" w14:textId="67C78EF8" w:rsidR="00EA034C" w:rsidRPr="00EA034C" w:rsidRDefault="00EA034C" w:rsidP="00EA034C">
      <w:pPr>
        <w:pStyle w:val="ListParagraph"/>
        <w:numPr>
          <w:ilvl w:val="0"/>
          <w:numId w:val="24"/>
        </w:numPr>
      </w:pPr>
      <w:r>
        <w:t>IV Administration</w:t>
      </w:r>
    </w:p>
    <w:p w14:paraId="2A6C013B" w14:textId="72EDFE02" w:rsidR="00826646" w:rsidRDefault="00826646" w:rsidP="00826646">
      <w:pPr>
        <w:pStyle w:val="ListParagraph"/>
        <w:numPr>
          <w:ilvl w:val="0"/>
          <w:numId w:val="25"/>
        </w:numPr>
      </w:pPr>
      <w:r>
        <w:t xml:space="preserve">Nasogastric(NG) and </w:t>
      </w:r>
      <w:proofErr w:type="spellStart"/>
      <w:r>
        <w:t>Duboff</w:t>
      </w:r>
      <w:proofErr w:type="spellEnd"/>
      <w:r>
        <w:t xml:space="preserve"> Tube</w:t>
      </w:r>
    </w:p>
    <w:p w14:paraId="2F368465" w14:textId="7493A008" w:rsidR="00826646" w:rsidRDefault="00826646" w:rsidP="00826646">
      <w:pPr>
        <w:pStyle w:val="ListParagraph"/>
        <w:numPr>
          <w:ilvl w:val="0"/>
          <w:numId w:val="25"/>
        </w:numPr>
      </w:pPr>
      <w:r>
        <w:t>Blood Draws</w:t>
      </w:r>
    </w:p>
    <w:p w14:paraId="5E6F538E" w14:textId="4ECE39A3" w:rsidR="00826646" w:rsidRDefault="00826646" w:rsidP="00826646">
      <w:pPr>
        <w:pStyle w:val="ListParagraph"/>
        <w:numPr>
          <w:ilvl w:val="0"/>
          <w:numId w:val="25"/>
        </w:numPr>
      </w:pPr>
      <w:r>
        <w:t>Foley Cath</w:t>
      </w:r>
    </w:p>
    <w:p w14:paraId="588612AE" w14:textId="34CD7529" w:rsidR="00826646" w:rsidRDefault="00826646" w:rsidP="00826646">
      <w:pPr>
        <w:pStyle w:val="ListParagraph"/>
        <w:numPr>
          <w:ilvl w:val="0"/>
          <w:numId w:val="25"/>
        </w:numPr>
      </w:pPr>
      <w:r>
        <w:t>Dressing Change</w:t>
      </w:r>
    </w:p>
    <w:p w14:paraId="49147EC2" w14:textId="6F92AF54" w:rsidR="00826646" w:rsidRDefault="00826646" w:rsidP="00826646">
      <w:pPr>
        <w:pStyle w:val="ListParagraph"/>
        <w:numPr>
          <w:ilvl w:val="0"/>
          <w:numId w:val="25"/>
        </w:numPr>
      </w:pPr>
      <w:r>
        <w:t>Medication Administration</w:t>
      </w:r>
    </w:p>
    <w:p w14:paraId="695D2692" w14:textId="5027BAAB" w:rsidR="00826646" w:rsidRDefault="00826646" w:rsidP="00826646">
      <w:pPr>
        <w:pStyle w:val="ListParagraph"/>
        <w:numPr>
          <w:ilvl w:val="0"/>
          <w:numId w:val="25"/>
        </w:numPr>
      </w:pPr>
      <w:r>
        <w:t>Admission and Discharge</w:t>
      </w:r>
    </w:p>
    <w:p w14:paraId="1F31036C" w14:textId="63FFF79A" w:rsidR="00826646" w:rsidRPr="00826646" w:rsidRDefault="00826646" w:rsidP="00826646">
      <w:pPr>
        <w:pStyle w:val="ListParagraph"/>
        <w:numPr>
          <w:ilvl w:val="0"/>
          <w:numId w:val="25"/>
        </w:numPr>
      </w:pPr>
      <w:r>
        <w:t>Computer Charting</w:t>
      </w:r>
    </w:p>
    <w:p w14:paraId="1C4E5C27" w14:textId="75F04F18" w:rsidR="00EA034C" w:rsidRDefault="00EA034C" w:rsidP="00EA034C">
      <w:pPr>
        <w:pStyle w:val="Heading1"/>
        <w:pBdr>
          <w:bottom w:val="single" w:sz="6" w:space="1" w:color="auto"/>
        </w:pBdr>
        <w:jc w:val="center"/>
      </w:pPr>
      <w:r>
        <w:t>Experience</w:t>
      </w:r>
    </w:p>
    <w:p w14:paraId="128F9A19" w14:textId="77777777" w:rsidR="00EA034C" w:rsidRDefault="00EA034C" w:rsidP="00EA034C">
      <w:pPr>
        <w:pStyle w:val="Heading1"/>
        <w:jc w:val="center"/>
      </w:pPr>
    </w:p>
    <w:p w14:paraId="2B787A5C" w14:textId="5057A48B" w:rsidR="006270A9" w:rsidRDefault="00EA034C">
      <w:pPr>
        <w:pStyle w:val="Heading2"/>
      </w:pPr>
      <w:r>
        <w:t>Registered NUrse</w:t>
      </w:r>
      <w:r w:rsidR="009D5933">
        <w:t> | </w:t>
      </w:r>
      <w:r>
        <w:t>Medical city of arlington</w:t>
      </w:r>
      <w:r w:rsidR="002A693A">
        <w:t>: Brandon, FL</w:t>
      </w:r>
      <w:r w:rsidR="009D5933">
        <w:t> | </w:t>
      </w:r>
      <w:r>
        <w:t>10/2017 to current</w:t>
      </w:r>
    </w:p>
    <w:p w14:paraId="47FAD69D" w14:textId="20B852DA" w:rsidR="006270A9" w:rsidRDefault="00EA034C" w:rsidP="009F71AD">
      <w:pPr>
        <w:pStyle w:val="ListBullet"/>
        <w:numPr>
          <w:ilvl w:val="0"/>
          <w:numId w:val="29"/>
        </w:numPr>
      </w:pPr>
      <w:r>
        <w:t>Currently working in Float Pool.</w:t>
      </w:r>
    </w:p>
    <w:p w14:paraId="7D0831E7" w14:textId="48C51DE5" w:rsidR="006270A9" w:rsidRDefault="00EA034C">
      <w:pPr>
        <w:pStyle w:val="Heading2"/>
      </w:pPr>
      <w:r>
        <w:t>Registered Nurse</w:t>
      </w:r>
      <w:r w:rsidR="009D5933">
        <w:t> | </w:t>
      </w:r>
      <w:r>
        <w:t>Brandon regional hospital</w:t>
      </w:r>
      <w:r w:rsidR="002A693A">
        <w:t xml:space="preserve">: </w:t>
      </w:r>
      <w:r w:rsidR="00A71B7D">
        <w:t>Brandon</w:t>
      </w:r>
      <w:r w:rsidR="002A693A">
        <w:t xml:space="preserve">, </w:t>
      </w:r>
      <w:r w:rsidR="00A71B7D">
        <w:t>fl</w:t>
      </w:r>
      <w:r w:rsidR="009D5933">
        <w:t> | </w:t>
      </w:r>
      <w:r>
        <w:t>06/2010 to 09/2017</w:t>
      </w:r>
    </w:p>
    <w:p w14:paraId="3E6F6833" w14:textId="790465D4" w:rsidR="001B29CF" w:rsidRDefault="00EA034C" w:rsidP="009F71AD">
      <w:pPr>
        <w:pStyle w:val="ListBullet"/>
        <w:numPr>
          <w:ilvl w:val="0"/>
          <w:numId w:val="29"/>
        </w:numPr>
      </w:pPr>
      <w:r>
        <w:t>Worked as a Charge Nurse on Neurology floor for four years and went to Float Pool.</w:t>
      </w:r>
    </w:p>
    <w:p w14:paraId="2B2995A0" w14:textId="77777777" w:rsidR="001F02CF" w:rsidRDefault="001F02CF" w:rsidP="00EA034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</w:p>
    <w:p w14:paraId="38C362E3" w14:textId="33A8C1D6" w:rsidR="00EA034C" w:rsidRPr="001F02CF" w:rsidRDefault="00EA034C" w:rsidP="00EA034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  <w:r w:rsidRPr="001F02CF">
        <w:rPr>
          <w:rFonts w:asciiTheme="majorHAnsi" w:hAnsiTheme="majorHAnsi"/>
          <w:b/>
          <w:sz w:val="24"/>
          <w:szCs w:val="24"/>
        </w:rPr>
        <w:t>REGISTERED NURSE</w:t>
      </w:r>
      <w:r w:rsidR="001F02CF" w:rsidRPr="001F02CF">
        <w:rPr>
          <w:rFonts w:asciiTheme="majorHAnsi" w:hAnsiTheme="majorHAnsi"/>
          <w:b/>
          <w:sz w:val="24"/>
          <w:szCs w:val="24"/>
        </w:rPr>
        <w:t xml:space="preserve"> | NURSESTAT</w:t>
      </w:r>
      <w:r w:rsidR="002A693A">
        <w:rPr>
          <w:rFonts w:asciiTheme="majorHAnsi" w:hAnsiTheme="majorHAnsi"/>
          <w:b/>
          <w:sz w:val="24"/>
          <w:szCs w:val="24"/>
        </w:rPr>
        <w:t>: JACKSON, MS</w:t>
      </w:r>
      <w:r w:rsidR="001F02CF" w:rsidRPr="001F02CF">
        <w:rPr>
          <w:rFonts w:asciiTheme="majorHAnsi" w:hAnsiTheme="majorHAnsi"/>
          <w:b/>
          <w:sz w:val="24"/>
          <w:szCs w:val="24"/>
        </w:rPr>
        <w:t xml:space="preserve"> | 04/2009 TO 11/2009</w:t>
      </w:r>
    </w:p>
    <w:p w14:paraId="498E9E9C" w14:textId="1D0B6E8D" w:rsidR="001F02CF" w:rsidRDefault="001F02CF" w:rsidP="009F71AD">
      <w:pPr>
        <w:pStyle w:val="ListBullet"/>
        <w:numPr>
          <w:ilvl w:val="0"/>
          <w:numId w:val="29"/>
        </w:numPr>
        <w:rPr>
          <w:rFonts w:asciiTheme="majorHAnsi" w:hAnsiTheme="majorHAnsi"/>
          <w:b/>
        </w:rPr>
      </w:pPr>
      <w:r w:rsidRPr="001F02CF">
        <w:rPr>
          <w:rFonts w:asciiTheme="majorHAnsi" w:hAnsiTheme="majorHAnsi"/>
        </w:rPr>
        <w:t>Worked at different facilities as an agency nurse</w:t>
      </w:r>
      <w:r>
        <w:rPr>
          <w:rFonts w:asciiTheme="majorHAnsi" w:hAnsiTheme="majorHAnsi"/>
          <w:b/>
        </w:rPr>
        <w:t>.</w:t>
      </w:r>
    </w:p>
    <w:p w14:paraId="5A9CCA9F" w14:textId="77777777" w:rsidR="002A693A" w:rsidRDefault="002A693A" w:rsidP="002A693A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b/>
        </w:rPr>
      </w:pPr>
    </w:p>
    <w:p w14:paraId="29C32E9D" w14:textId="507CF188" w:rsidR="001F02CF" w:rsidRDefault="001F02CF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REGISTERED NURSE | SELECT SPECIALTY HOSPITAL</w:t>
      </w:r>
      <w:r w:rsidR="002A693A">
        <w:rPr>
          <w:rFonts w:asciiTheme="majorHAnsi" w:hAnsiTheme="majorHAnsi"/>
          <w:b/>
          <w:sz w:val="24"/>
          <w:szCs w:val="24"/>
        </w:rPr>
        <w:t>: JACKSON, MS</w:t>
      </w:r>
      <w:r>
        <w:rPr>
          <w:rFonts w:asciiTheme="majorHAnsi" w:hAnsiTheme="majorHAnsi"/>
          <w:b/>
          <w:sz w:val="24"/>
          <w:szCs w:val="24"/>
        </w:rPr>
        <w:t xml:space="preserve"> | 02/2009 TO 11/2009</w:t>
      </w:r>
    </w:p>
    <w:p w14:paraId="5765DE0E" w14:textId="6FDB8ED7" w:rsidR="001F02CF" w:rsidRPr="001F02CF" w:rsidRDefault="001F02CF" w:rsidP="009F71AD">
      <w:pPr>
        <w:pStyle w:val="ListBullet"/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Provided care for patients in the Intensive Care Unit.</w:t>
      </w:r>
    </w:p>
    <w:p w14:paraId="00DAC4C3" w14:textId="77777777" w:rsidR="001F02CF" w:rsidRDefault="001F02CF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</w:p>
    <w:p w14:paraId="24A72032" w14:textId="6BC4F6D1" w:rsidR="001F02CF" w:rsidRDefault="001F02CF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REGISTERED NURSE | UNIVERSITY HOSPITAL</w:t>
      </w:r>
      <w:r w:rsidR="002A693A">
        <w:rPr>
          <w:rFonts w:asciiTheme="majorHAnsi" w:hAnsiTheme="majorHAnsi"/>
          <w:b/>
          <w:sz w:val="24"/>
          <w:szCs w:val="24"/>
        </w:rPr>
        <w:t>: JACKSON, MS</w:t>
      </w:r>
      <w:r>
        <w:rPr>
          <w:rFonts w:asciiTheme="majorHAnsi" w:hAnsiTheme="majorHAnsi"/>
          <w:b/>
          <w:sz w:val="24"/>
          <w:szCs w:val="24"/>
        </w:rPr>
        <w:t xml:space="preserve"> | 09/2008 TO 06/2010</w:t>
      </w:r>
    </w:p>
    <w:p w14:paraId="736FFB57" w14:textId="28A0A05C" w:rsidR="001F02CF" w:rsidRDefault="001F02CF" w:rsidP="009F71AD">
      <w:pPr>
        <w:pStyle w:val="ListBullet"/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Provided nurse care for patients in Acute Stroke Unit.</w:t>
      </w:r>
    </w:p>
    <w:p w14:paraId="3534C3DC" w14:textId="475CE588" w:rsidR="001F02CF" w:rsidRDefault="001F02CF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</w:rPr>
      </w:pPr>
    </w:p>
    <w:p w14:paraId="51DE6859" w14:textId="352449A6" w:rsidR="001F02CF" w:rsidRDefault="001F02CF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REGISTERED NURSE</w:t>
      </w:r>
      <w:r w:rsidR="009F71AD">
        <w:rPr>
          <w:rFonts w:asciiTheme="majorHAnsi" w:hAnsiTheme="majorHAnsi"/>
          <w:b/>
          <w:sz w:val="24"/>
          <w:szCs w:val="24"/>
        </w:rPr>
        <w:t xml:space="preserve"> | PROVIDENCE HOSPITAL</w:t>
      </w:r>
      <w:r w:rsidR="002A693A">
        <w:rPr>
          <w:rFonts w:asciiTheme="majorHAnsi" w:hAnsiTheme="majorHAnsi"/>
          <w:b/>
          <w:sz w:val="24"/>
          <w:szCs w:val="24"/>
        </w:rPr>
        <w:t>: MOBILE, AL</w:t>
      </w:r>
      <w:r w:rsidR="009F71AD">
        <w:rPr>
          <w:rFonts w:asciiTheme="majorHAnsi" w:hAnsiTheme="majorHAnsi"/>
          <w:b/>
          <w:sz w:val="24"/>
          <w:szCs w:val="24"/>
        </w:rPr>
        <w:t xml:space="preserve"> | 12/2007 TO 09/2008</w:t>
      </w:r>
    </w:p>
    <w:p w14:paraId="0CF5F8FE" w14:textId="69EC79CA" w:rsidR="009F71AD" w:rsidRDefault="009F71AD" w:rsidP="009F71AD">
      <w:pPr>
        <w:pStyle w:val="ListBullet"/>
        <w:numPr>
          <w:ilvl w:val="0"/>
          <w:numId w:val="28"/>
        </w:numPr>
      </w:pPr>
      <w:r>
        <w:t xml:space="preserve">Provided nursing care to patients in the Orthopedic and Neurology Units. </w:t>
      </w:r>
    </w:p>
    <w:p w14:paraId="3009380A" w14:textId="5D9FE9B6" w:rsidR="009F71AD" w:rsidRDefault="009F71AD" w:rsidP="001F02CF">
      <w:pPr>
        <w:pStyle w:val="ListBullet"/>
        <w:numPr>
          <w:ilvl w:val="0"/>
          <w:numId w:val="0"/>
        </w:numPr>
        <w:ind w:left="216" w:hanging="216"/>
      </w:pPr>
    </w:p>
    <w:p w14:paraId="5AD5C27B" w14:textId="47E1AF47" w:rsidR="009F71AD" w:rsidRDefault="009F71AD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REGISTERED NURSE | METHODIST HOSPITAL</w:t>
      </w:r>
      <w:r w:rsidR="002A693A">
        <w:rPr>
          <w:rFonts w:asciiTheme="majorHAnsi" w:hAnsiTheme="majorHAnsi"/>
          <w:b/>
          <w:sz w:val="24"/>
          <w:szCs w:val="24"/>
        </w:rPr>
        <w:t>: MEMPHIS, TN</w:t>
      </w:r>
      <w:r>
        <w:rPr>
          <w:rFonts w:asciiTheme="majorHAnsi" w:hAnsiTheme="majorHAnsi"/>
          <w:b/>
          <w:sz w:val="24"/>
          <w:szCs w:val="24"/>
        </w:rPr>
        <w:t xml:space="preserve"> | 05/2007 TO 12/2007</w:t>
      </w:r>
    </w:p>
    <w:p w14:paraId="0F0AFE42" w14:textId="4354192B" w:rsidR="002A693A" w:rsidRPr="009F71AD" w:rsidRDefault="009F71AD" w:rsidP="002A693A">
      <w:pPr>
        <w:pStyle w:val="ListBullet"/>
        <w:numPr>
          <w:ilvl w:val="0"/>
          <w:numId w:val="28"/>
        </w:numPr>
      </w:pPr>
      <w:r>
        <w:t>Provided nurse care to patients in the Medical/ Surgical Unit.</w:t>
      </w:r>
    </w:p>
    <w:p w14:paraId="220CF19D" w14:textId="77777777" w:rsidR="002A693A" w:rsidRDefault="002A693A" w:rsidP="002A693A">
      <w:pPr>
        <w:pStyle w:val="Heading1"/>
        <w:pBdr>
          <w:bottom w:val="single" w:sz="6" w:space="1" w:color="auto"/>
        </w:pBdr>
        <w:jc w:val="center"/>
      </w:pPr>
      <w:r>
        <w:t>Education and Training</w:t>
      </w:r>
    </w:p>
    <w:p w14:paraId="659DD2C0" w14:textId="77777777" w:rsidR="002A693A" w:rsidRDefault="002A693A" w:rsidP="002A693A">
      <w:pPr>
        <w:pStyle w:val="Heading1"/>
        <w:jc w:val="center"/>
      </w:pPr>
    </w:p>
    <w:p w14:paraId="72AAEADC" w14:textId="77777777" w:rsidR="002A693A" w:rsidRDefault="002A693A" w:rsidP="002A693A">
      <w:pPr>
        <w:pStyle w:val="Heading2"/>
      </w:pPr>
      <w:r>
        <w:t>Associate of Science: Registered Nurse | 2007 </w:t>
      </w:r>
    </w:p>
    <w:p w14:paraId="2200F555" w14:textId="7ACEB120" w:rsidR="002A693A" w:rsidRPr="000618E1" w:rsidRDefault="002A693A" w:rsidP="002460CA">
      <w:r>
        <w:t>Kaskaskia College                                                                                                       Centralia, IL, United States</w:t>
      </w:r>
    </w:p>
    <w:p w14:paraId="19D077A7" w14:textId="77777777" w:rsidR="002A693A" w:rsidRDefault="002A693A" w:rsidP="002A693A">
      <w:pPr>
        <w:pStyle w:val="Heading2"/>
      </w:pPr>
      <w:r>
        <w:t>Associate of Arts: Sociology | 2003 </w:t>
      </w:r>
    </w:p>
    <w:p w14:paraId="6D8AF6DD" w14:textId="4F4B6FC7" w:rsidR="002A693A" w:rsidRDefault="002A693A" w:rsidP="002460CA">
      <w:pPr>
        <w:pStyle w:val="ListBullet"/>
        <w:numPr>
          <w:ilvl w:val="0"/>
          <w:numId w:val="0"/>
        </w:numPr>
      </w:pPr>
      <w:r>
        <w:t>Lincoln Land College</w:t>
      </w:r>
      <w:r w:rsidR="00731426">
        <w:t>.</w:t>
      </w:r>
      <w:r>
        <w:t xml:space="preserve">                                                                                              </w:t>
      </w:r>
      <w:r w:rsidR="002460CA">
        <w:t xml:space="preserve"> </w:t>
      </w:r>
      <w:r>
        <w:t>Springfield, IL, United States</w:t>
      </w:r>
    </w:p>
    <w:p w14:paraId="072D7B24" w14:textId="77777777" w:rsidR="002A693A" w:rsidRPr="00826646" w:rsidRDefault="002A693A" w:rsidP="002A693A">
      <w:pPr>
        <w:pStyle w:val="ListBullet"/>
        <w:numPr>
          <w:ilvl w:val="0"/>
          <w:numId w:val="0"/>
        </w:numPr>
        <w:rPr>
          <w:b/>
          <w:sz w:val="12"/>
          <w:szCs w:val="12"/>
        </w:rPr>
      </w:pPr>
    </w:p>
    <w:p w14:paraId="76D9DB7B" w14:textId="74D4A2B7" w:rsidR="002A693A" w:rsidRDefault="002A693A" w:rsidP="002A693A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</w:p>
    <w:p w14:paraId="1EC601DC" w14:textId="01EC24FB" w:rsidR="002A693A" w:rsidRPr="00826646" w:rsidRDefault="002A693A" w:rsidP="002460CA">
      <w:pPr>
        <w:pStyle w:val="ListBullet"/>
        <w:numPr>
          <w:ilvl w:val="0"/>
          <w:numId w:val="0"/>
        </w:numPr>
      </w:pPr>
      <w:r>
        <w:t xml:space="preserve">                                                                                        </w:t>
      </w:r>
    </w:p>
    <w:p w14:paraId="4200E38B" w14:textId="77777777" w:rsidR="009F71AD" w:rsidRPr="009F71AD" w:rsidRDefault="009F71AD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</w:p>
    <w:p w14:paraId="75E30104" w14:textId="77777777" w:rsidR="001F02CF" w:rsidRPr="001F02CF" w:rsidRDefault="001F02CF" w:rsidP="001F02C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  <w:szCs w:val="24"/>
        </w:rPr>
      </w:pPr>
    </w:p>
    <w:sectPr w:rsidR="001F02CF" w:rsidRPr="001F02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AD22" w14:textId="77777777" w:rsidR="005C37A2" w:rsidRDefault="005C37A2">
      <w:pPr>
        <w:spacing w:after="0"/>
      </w:pPr>
      <w:r>
        <w:separator/>
      </w:r>
    </w:p>
  </w:endnote>
  <w:endnote w:type="continuationSeparator" w:id="0">
    <w:p w14:paraId="13FDF1FA" w14:textId="77777777" w:rsidR="005C37A2" w:rsidRDefault="005C3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1864" w14:textId="691B331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45F1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2A101" w14:textId="77777777" w:rsidR="005C37A2" w:rsidRDefault="005C37A2">
      <w:pPr>
        <w:spacing w:after="0"/>
      </w:pPr>
      <w:r>
        <w:separator/>
      </w:r>
    </w:p>
  </w:footnote>
  <w:footnote w:type="continuationSeparator" w:id="0">
    <w:p w14:paraId="3D38EEB0" w14:textId="77777777" w:rsidR="005C37A2" w:rsidRDefault="005C37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62B34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AF7124"/>
    <w:multiLevelType w:val="hybridMultilevel"/>
    <w:tmpl w:val="A1C81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34913"/>
    <w:multiLevelType w:val="hybridMultilevel"/>
    <w:tmpl w:val="248EC2BC"/>
    <w:lvl w:ilvl="0" w:tplc="EC2AC36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199785B"/>
    <w:multiLevelType w:val="hybridMultilevel"/>
    <w:tmpl w:val="22964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335FF"/>
    <w:multiLevelType w:val="hybridMultilevel"/>
    <w:tmpl w:val="02FA8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2178AA"/>
    <w:multiLevelType w:val="hybridMultilevel"/>
    <w:tmpl w:val="2DE4F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5B0208F"/>
    <w:multiLevelType w:val="hybridMultilevel"/>
    <w:tmpl w:val="A6C66E60"/>
    <w:lvl w:ilvl="0" w:tplc="EC2AC36A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2"/>
  </w:num>
  <w:num w:numId="17">
    <w:abstractNumId w:val="19"/>
  </w:num>
  <w:num w:numId="18">
    <w:abstractNumId w:val="10"/>
  </w:num>
  <w:num w:numId="19">
    <w:abstractNumId w:val="24"/>
  </w:num>
  <w:num w:numId="20">
    <w:abstractNumId w:val="22"/>
  </w:num>
  <w:num w:numId="21">
    <w:abstractNumId w:val="11"/>
  </w:num>
  <w:num w:numId="22">
    <w:abstractNumId w:val="17"/>
  </w:num>
  <w:num w:numId="23">
    <w:abstractNumId w:val="23"/>
  </w:num>
  <w:num w:numId="24">
    <w:abstractNumId w:val="16"/>
  </w:num>
  <w:num w:numId="25">
    <w:abstractNumId w:val="13"/>
  </w:num>
  <w:num w:numId="26">
    <w:abstractNumId w:val="14"/>
  </w:num>
  <w:num w:numId="27">
    <w:abstractNumId w:val="25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E1"/>
    <w:rsid w:val="000618E1"/>
    <w:rsid w:val="000A4F59"/>
    <w:rsid w:val="000C26B5"/>
    <w:rsid w:val="00141A4C"/>
    <w:rsid w:val="001B29CF"/>
    <w:rsid w:val="001F02CF"/>
    <w:rsid w:val="002460CA"/>
    <w:rsid w:val="00264CA1"/>
    <w:rsid w:val="0028220F"/>
    <w:rsid w:val="002A693A"/>
    <w:rsid w:val="00356C14"/>
    <w:rsid w:val="00444770"/>
    <w:rsid w:val="005C37A2"/>
    <w:rsid w:val="00617B26"/>
    <w:rsid w:val="006270A9"/>
    <w:rsid w:val="00635D3B"/>
    <w:rsid w:val="00675956"/>
    <w:rsid w:val="00681034"/>
    <w:rsid w:val="00731426"/>
    <w:rsid w:val="0075778C"/>
    <w:rsid w:val="008113BE"/>
    <w:rsid w:val="00816216"/>
    <w:rsid w:val="008223C3"/>
    <w:rsid w:val="00826646"/>
    <w:rsid w:val="0087734B"/>
    <w:rsid w:val="009D5933"/>
    <w:rsid w:val="009F71AD"/>
    <w:rsid w:val="00A71B7D"/>
    <w:rsid w:val="00A73581"/>
    <w:rsid w:val="00B45F10"/>
    <w:rsid w:val="00BD768D"/>
    <w:rsid w:val="00C61F8E"/>
    <w:rsid w:val="00D40CF9"/>
    <w:rsid w:val="00DD2030"/>
    <w:rsid w:val="00E017C5"/>
    <w:rsid w:val="00E83E4B"/>
    <w:rsid w:val="00EA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6640B"/>
  <w15:chartTrackingRefBased/>
  <w15:docId w15:val="{532AEB67-AF12-4C10-B7D9-9A7B4A8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2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i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1677-3BB3-417A-ADBC-02E6B742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Artineese Poole</dc:creator>
  <cp:keywords/>
  <cp:lastModifiedBy>Bourne Ajoku</cp:lastModifiedBy>
  <cp:revision>2</cp:revision>
  <cp:lastPrinted>2018-03-01T08:20:00Z</cp:lastPrinted>
  <dcterms:created xsi:type="dcterms:W3CDTF">2018-11-25T19:39:00Z</dcterms:created>
  <dcterms:modified xsi:type="dcterms:W3CDTF">2018-11-25T19:39:00Z</dcterms:modified>
  <cp:version/>
</cp:coreProperties>
</file>