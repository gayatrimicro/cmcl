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8D631" w14:textId="77777777" w:rsidR="008932B1" w:rsidRDefault="008932B1" w:rsidP="000C6AF7">
      <w:pPr>
        <w:ind w:left="-567" w:right="-356"/>
      </w:pPr>
    </w:p>
    <w:p w14:paraId="77BDDFAD" w14:textId="77777777" w:rsidR="00837E03" w:rsidRDefault="00837E03" w:rsidP="00D960DF">
      <w:pPr>
        <w:pStyle w:val="Experience"/>
      </w:pPr>
    </w:p>
    <w:p w14:paraId="4A3AF3CC" w14:textId="77777777" w:rsidR="005E6B8C" w:rsidRDefault="005E6B8C" w:rsidP="000C6AF7">
      <w:pPr>
        <w:ind w:left="-567" w:right="-356"/>
      </w:pPr>
    </w:p>
    <w:p w14:paraId="52A7AE01" w14:textId="00BCC1FA" w:rsidR="00837E03" w:rsidRPr="000C6AF7" w:rsidRDefault="00837E03" w:rsidP="000C6AF7">
      <w:pPr>
        <w:ind w:left="-567" w:right="-356"/>
      </w:pPr>
    </w:p>
    <w:tbl>
      <w:tblPr>
        <w:tblStyle w:val="TableGrid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19"/>
        <w:gridCol w:w="1674"/>
        <w:gridCol w:w="241"/>
        <w:gridCol w:w="4731"/>
        <w:gridCol w:w="1582"/>
      </w:tblGrid>
      <w:tr w:rsidR="005E6B8C" w14:paraId="7EA5A5BA" w14:textId="77777777" w:rsidTr="009F193C">
        <w:trPr>
          <w:jc w:val="center"/>
        </w:trPr>
        <w:tc>
          <w:tcPr>
            <w:tcW w:w="1625" w:type="dxa"/>
          </w:tcPr>
          <w:p w14:paraId="05CB2E7D" w14:textId="77777777" w:rsidR="000C6AF7" w:rsidRDefault="000C6AF7" w:rsidP="000C6AF7">
            <w:pPr>
              <w:ind w:right="-356"/>
            </w:pPr>
          </w:p>
        </w:tc>
        <w:tc>
          <w:tcPr>
            <w:tcW w:w="6621" w:type="dxa"/>
            <w:gridSpan w:val="3"/>
          </w:tcPr>
          <w:p w14:paraId="5EC327E2" w14:textId="77777777" w:rsidR="000C6AF7" w:rsidRDefault="00D960DF" w:rsidP="000C6AF7">
            <w:pPr>
              <w:ind w:right="-356"/>
              <w:jc w:val="center"/>
            </w:pPr>
            <w:r w:rsidRPr="00D960DF">
              <w:rPr>
                <w:rStyle w:val="TitleChar"/>
              </w:rPr>
              <w:t>Trinitee Young</w:t>
            </w:r>
            <w:r w:rsidR="000C6AF7" w:rsidRPr="000C6AF7">
              <w:rPr>
                <w:rStyle w:val="TitleChar"/>
              </w:rPr>
              <w:br/>
            </w:r>
          </w:p>
        </w:tc>
        <w:tc>
          <w:tcPr>
            <w:tcW w:w="1701" w:type="dxa"/>
          </w:tcPr>
          <w:p w14:paraId="7FDDE4F6" w14:textId="77777777" w:rsidR="000C6AF7" w:rsidRDefault="000C6AF7" w:rsidP="000C6AF7">
            <w:pPr>
              <w:ind w:right="-356"/>
            </w:pPr>
          </w:p>
        </w:tc>
      </w:tr>
      <w:tr w:rsidR="005E6B8C" w14:paraId="3599D2B0" w14:textId="77777777" w:rsidTr="009F193C">
        <w:trPr>
          <w:trHeight w:val="166"/>
          <w:jc w:val="center"/>
        </w:trPr>
        <w:tc>
          <w:tcPr>
            <w:tcW w:w="3001" w:type="dxa"/>
            <w:gridSpan w:val="2"/>
          </w:tcPr>
          <w:p w14:paraId="33D3D438" w14:textId="77777777" w:rsidR="000C6AF7" w:rsidRDefault="000C6AF7" w:rsidP="000C6AF7">
            <w:pPr>
              <w:ind w:right="-356"/>
            </w:pPr>
          </w:p>
        </w:tc>
        <w:tc>
          <w:tcPr>
            <w:tcW w:w="241" w:type="dxa"/>
          </w:tcPr>
          <w:p w14:paraId="608147BA" w14:textId="77777777" w:rsidR="000C6AF7" w:rsidRDefault="000C6AF7" w:rsidP="000C6AF7">
            <w:pPr>
              <w:ind w:right="-356"/>
            </w:pPr>
          </w:p>
        </w:tc>
        <w:tc>
          <w:tcPr>
            <w:tcW w:w="6705" w:type="dxa"/>
            <w:gridSpan w:val="2"/>
          </w:tcPr>
          <w:p w14:paraId="5AA98D2D" w14:textId="77777777" w:rsidR="000C6AF7" w:rsidRDefault="000C6AF7" w:rsidP="000C6AF7">
            <w:pPr>
              <w:ind w:right="-356"/>
            </w:pPr>
          </w:p>
        </w:tc>
      </w:tr>
      <w:tr w:rsidR="00737940" w14:paraId="3BBAB342" w14:textId="77777777" w:rsidTr="009F193C">
        <w:trPr>
          <w:trHeight w:val="3684"/>
          <w:jc w:val="center"/>
        </w:trPr>
        <w:tc>
          <w:tcPr>
            <w:tcW w:w="3001" w:type="dxa"/>
            <w:gridSpan w:val="2"/>
            <w:shd w:val="clear" w:color="auto" w:fill="F2F2F2"/>
          </w:tcPr>
          <w:p w14:paraId="69346D85" w14:textId="18B96256" w:rsidR="00737940" w:rsidRDefault="00737940" w:rsidP="000C6AF7">
            <w:pPr>
              <w:ind w:right="-356"/>
            </w:pPr>
            <w:bookmarkStart w:id="0" w:name="_GoBack"/>
            <w:bookmarkEnd w:id="0"/>
          </w:p>
        </w:tc>
        <w:tc>
          <w:tcPr>
            <w:tcW w:w="241" w:type="dxa"/>
            <w:vMerge w:val="restart"/>
          </w:tcPr>
          <w:p w14:paraId="1B5A8161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 w:val="restart"/>
            <w:shd w:val="clear" w:color="auto" w:fill="F2F2F2"/>
          </w:tcPr>
          <w:p w14:paraId="7A221597" w14:textId="77777777" w:rsidR="00737940" w:rsidRDefault="00737940" w:rsidP="00837E03">
            <w:pPr>
              <w:pStyle w:val="Heading2"/>
            </w:pPr>
            <w:r w:rsidRPr="000F7D04">
              <w:t>Experience</w:t>
            </w:r>
          </w:p>
          <w:p w14:paraId="08A33A45" w14:textId="77777777" w:rsidR="00737940" w:rsidRPr="002C6677" w:rsidRDefault="00D960DF" w:rsidP="00837E03">
            <w:pPr>
              <w:pStyle w:val="Dates"/>
              <w:rPr>
                <w:sz w:val="24"/>
                <w:szCs w:val="24"/>
              </w:rPr>
            </w:pPr>
            <w:r w:rsidRPr="002C6677">
              <w:rPr>
                <w:sz w:val="24"/>
                <w:szCs w:val="24"/>
              </w:rPr>
              <w:t>August 2018</w:t>
            </w:r>
            <w:r w:rsidR="00737940" w:rsidRPr="002C6677">
              <w:rPr>
                <w:sz w:val="24"/>
                <w:szCs w:val="24"/>
              </w:rPr>
              <w:t>–</w:t>
            </w:r>
            <w:r w:rsidRPr="002C6677">
              <w:rPr>
                <w:sz w:val="24"/>
                <w:szCs w:val="24"/>
              </w:rPr>
              <w:t xml:space="preserve"> Present</w:t>
            </w:r>
          </w:p>
          <w:p w14:paraId="78FF18A5" w14:textId="77777777" w:rsidR="00737940" w:rsidRPr="002C6677" w:rsidRDefault="00D960DF" w:rsidP="00837E03">
            <w:pPr>
              <w:pStyle w:val="Experience"/>
              <w:rPr>
                <w:sz w:val="24"/>
              </w:rPr>
            </w:pPr>
            <w:r w:rsidRPr="002C6677">
              <w:rPr>
                <w:sz w:val="24"/>
              </w:rPr>
              <w:t>Office Clerk/Assistant</w:t>
            </w:r>
            <w:r w:rsidR="00737940" w:rsidRPr="002C6677">
              <w:rPr>
                <w:sz w:val="24"/>
              </w:rPr>
              <w:t xml:space="preserve"> </w:t>
            </w:r>
            <w:r w:rsidR="00737940" w:rsidRPr="002C6677">
              <w:rPr>
                <w:rStyle w:val="Strong"/>
                <w:sz w:val="24"/>
              </w:rPr>
              <w:t>•</w:t>
            </w:r>
            <w:r w:rsidR="00737940" w:rsidRPr="002C6677">
              <w:rPr>
                <w:sz w:val="24"/>
              </w:rPr>
              <w:t xml:space="preserve"> </w:t>
            </w:r>
            <w:r w:rsidRPr="002C6677">
              <w:rPr>
                <w:sz w:val="24"/>
              </w:rPr>
              <w:t>Clerk &amp; Assistant</w:t>
            </w:r>
            <w:r w:rsidR="00737940" w:rsidRPr="002C6677">
              <w:rPr>
                <w:sz w:val="24"/>
              </w:rPr>
              <w:t xml:space="preserve"> </w:t>
            </w:r>
            <w:r w:rsidR="00737940" w:rsidRPr="002C6677">
              <w:rPr>
                <w:rStyle w:val="Strong"/>
                <w:sz w:val="24"/>
              </w:rPr>
              <w:t>•</w:t>
            </w:r>
            <w:r w:rsidR="00737940" w:rsidRPr="002C6677">
              <w:rPr>
                <w:sz w:val="24"/>
              </w:rPr>
              <w:t xml:space="preserve"> </w:t>
            </w:r>
            <w:r w:rsidRPr="002C6677">
              <w:rPr>
                <w:sz w:val="24"/>
              </w:rPr>
              <w:t>Paul Quinn College</w:t>
            </w:r>
          </w:p>
          <w:p w14:paraId="6D6158E4" w14:textId="77777777" w:rsidR="00737940" w:rsidRPr="002C6677" w:rsidRDefault="00D960DF" w:rsidP="00837E03">
            <w:pPr>
              <w:pStyle w:val="Dates"/>
              <w:rPr>
                <w:sz w:val="24"/>
                <w:szCs w:val="24"/>
              </w:rPr>
            </w:pPr>
            <w:r w:rsidRPr="002C6677">
              <w:rPr>
                <w:sz w:val="24"/>
                <w:szCs w:val="24"/>
              </w:rPr>
              <w:t>February 2019</w:t>
            </w:r>
            <w:r w:rsidR="00737940" w:rsidRPr="002C6677">
              <w:rPr>
                <w:sz w:val="24"/>
                <w:szCs w:val="24"/>
              </w:rPr>
              <w:t>–</w:t>
            </w:r>
            <w:r w:rsidRPr="002C6677">
              <w:rPr>
                <w:sz w:val="24"/>
                <w:szCs w:val="24"/>
              </w:rPr>
              <w:t>Present</w:t>
            </w:r>
          </w:p>
          <w:p w14:paraId="4A9C12D8" w14:textId="77777777" w:rsidR="00737940" w:rsidRPr="002C6677" w:rsidRDefault="00D960DF" w:rsidP="00837E03">
            <w:pPr>
              <w:pStyle w:val="Experience"/>
              <w:rPr>
                <w:sz w:val="24"/>
              </w:rPr>
            </w:pPr>
            <w:r w:rsidRPr="002C6677">
              <w:rPr>
                <w:sz w:val="24"/>
              </w:rPr>
              <w:t>Package Handler</w:t>
            </w:r>
            <w:r w:rsidR="00737940" w:rsidRPr="002C6677">
              <w:rPr>
                <w:sz w:val="24"/>
              </w:rPr>
              <w:t xml:space="preserve"> </w:t>
            </w:r>
            <w:r w:rsidR="00737940" w:rsidRPr="002C6677">
              <w:rPr>
                <w:rStyle w:val="Strong"/>
                <w:sz w:val="24"/>
              </w:rPr>
              <w:t>•</w:t>
            </w:r>
            <w:r w:rsidR="00737940" w:rsidRPr="002C6677">
              <w:rPr>
                <w:sz w:val="24"/>
              </w:rPr>
              <w:t xml:space="preserve"> </w:t>
            </w:r>
            <w:r w:rsidRPr="002C6677">
              <w:rPr>
                <w:sz w:val="24"/>
              </w:rPr>
              <w:t>Package Handler</w:t>
            </w:r>
            <w:r w:rsidR="00737940" w:rsidRPr="002C6677">
              <w:rPr>
                <w:sz w:val="24"/>
              </w:rPr>
              <w:t xml:space="preserve"> </w:t>
            </w:r>
            <w:r w:rsidR="00737940" w:rsidRPr="002C6677">
              <w:rPr>
                <w:rStyle w:val="Strong"/>
                <w:sz w:val="24"/>
              </w:rPr>
              <w:t>•</w:t>
            </w:r>
            <w:r w:rsidR="00737940" w:rsidRPr="002C6677">
              <w:rPr>
                <w:sz w:val="24"/>
              </w:rPr>
              <w:t xml:space="preserve"> </w:t>
            </w:r>
            <w:r w:rsidRPr="002C6677">
              <w:rPr>
                <w:sz w:val="24"/>
              </w:rPr>
              <w:t>FedEx</w:t>
            </w:r>
          </w:p>
          <w:p w14:paraId="608BD796" w14:textId="77777777" w:rsidR="00737940" w:rsidRPr="002C6677" w:rsidRDefault="00D960DF" w:rsidP="00837E03">
            <w:pPr>
              <w:pStyle w:val="Dates"/>
              <w:rPr>
                <w:sz w:val="24"/>
                <w:szCs w:val="24"/>
              </w:rPr>
            </w:pPr>
            <w:r w:rsidRPr="002C6677">
              <w:rPr>
                <w:sz w:val="24"/>
                <w:szCs w:val="24"/>
              </w:rPr>
              <w:t xml:space="preserve">February 2016 </w:t>
            </w:r>
            <w:r w:rsidR="00737940" w:rsidRPr="002C6677">
              <w:rPr>
                <w:sz w:val="24"/>
                <w:szCs w:val="24"/>
              </w:rPr>
              <w:t>–</w:t>
            </w:r>
            <w:r w:rsidRPr="002C6677">
              <w:rPr>
                <w:sz w:val="24"/>
                <w:szCs w:val="24"/>
              </w:rPr>
              <w:t>July 2017</w:t>
            </w:r>
          </w:p>
          <w:p w14:paraId="6FDA7DA4" w14:textId="77777777" w:rsidR="00737940" w:rsidRPr="002C6677" w:rsidRDefault="00D960DF" w:rsidP="00837E03">
            <w:pPr>
              <w:pStyle w:val="Experience"/>
              <w:rPr>
                <w:sz w:val="24"/>
              </w:rPr>
            </w:pPr>
            <w:r w:rsidRPr="002C6677">
              <w:rPr>
                <w:sz w:val="24"/>
              </w:rPr>
              <w:t>Cashier</w:t>
            </w:r>
            <w:r w:rsidR="00737940" w:rsidRPr="002C6677">
              <w:rPr>
                <w:rStyle w:val="Strong"/>
                <w:sz w:val="24"/>
              </w:rPr>
              <w:t>•</w:t>
            </w:r>
            <w:r w:rsidR="00737940" w:rsidRPr="002C6677">
              <w:rPr>
                <w:sz w:val="24"/>
              </w:rPr>
              <w:t xml:space="preserve"> </w:t>
            </w:r>
            <w:r w:rsidRPr="002C6677">
              <w:rPr>
                <w:sz w:val="24"/>
              </w:rPr>
              <w:t>Cashier</w:t>
            </w:r>
            <w:r w:rsidR="00737940" w:rsidRPr="002C6677">
              <w:rPr>
                <w:sz w:val="24"/>
              </w:rPr>
              <w:t xml:space="preserve"> </w:t>
            </w:r>
            <w:r w:rsidR="00737940" w:rsidRPr="002C6677">
              <w:rPr>
                <w:rStyle w:val="Strong"/>
                <w:sz w:val="24"/>
              </w:rPr>
              <w:t>•</w:t>
            </w:r>
            <w:r w:rsidR="00737940" w:rsidRPr="002C6677">
              <w:rPr>
                <w:sz w:val="24"/>
              </w:rPr>
              <w:t xml:space="preserve"> </w:t>
            </w:r>
            <w:r w:rsidRPr="002C6677">
              <w:rPr>
                <w:sz w:val="24"/>
              </w:rPr>
              <w:t>Six Flags Over Texas</w:t>
            </w:r>
          </w:p>
          <w:p w14:paraId="2C12E8DA" w14:textId="77777777" w:rsidR="0088748A" w:rsidRPr="002C6677" w:rsidRDefault="0088748A" w:rsidP="0088748A">
            <w:pPr>
              <w:rPr>
                <w:sz w:val="24"/>
                <w:szCs w:val="24"/>
                <w:u w:val="single"/>
              </w:rPr>
            </w:pPr>
            <w:r w:rsidRPr="002C6677">
              <w:rPr>
                <w:sz w:val="24"/>
                <w:szCs w:val="24"/>
                <w:u w:val="single"/>
              </w:rPr>
              <w:t>Achievements Include:</w:t>
            </w:r>
          </w:p>
          <w:p w14:paraId="6C7BB8CD" w14:textId="77777777" w:rsidR="0088748A" w:rsidRPr="002C6677" w:rsidRDefault="0088748A" w:rsidP="0088748A">
            <w:pPr>
              <w:rPr>
                <w:sz w:val="24"/>
                <w:szCs w:val="24"/>
              </w:rPr>
            </w:pPr>
            <w:r w:rsidRPr="002C6677">
              <w:rPr>
                <w:sz w:val="24"/>
                <w:szCs w:val="24"/>
              </w:rPr>
              <w:t>•</w:t>
            </w:r>
            <w:r w:rsidRPr="002C6677">
              <w:rPr>
                <w:sz w:val="24"/>
                <w:szCs w:val="24"/>
              </w:rPr>
              <w:tab/>
              <w:t>1st Place at UIL</w:t>
            </w:r>
          </w:p>
          <w:p w14:paraId="616D86DC" w14:textId="77777777" w:rsidR="0088748A" w:rsidRPr="002C6677" w:rsidRDefault="0088748A" w:rsidP="0088748A">
            <w:pPr>
              <w:rPr>
                <w:sz w:val="24"/>
                <w:szCs w:val="24"/>
              </w:rPr>
            </w:pPr>
            <w:r w:rsidRPr="002C6677">
              <w:rPr>
                <w:sz w:val="24"/>
                <w:szCs w:val="24"/>
              </w:rPr>
              <w:t>•</w:t>
            </w:r>
            <w:r w:rsidRPr="002C6677">
              <w:rPr>
                <w:sz w:val="24"/>
                <w:szCs w:val="24"/>
              </w:rPr>
              <w:tab/>
              <w:t>Growth Honor Roll</w:t>
            </w:r>
          </w:p>
          <w:p w14:paraId="41DB7F76" w14:textId="77777777" w:rsidR="00737940" w:rsidRPr="002C6677" w:rsidRDefault="0088748A" w:rsidP="0088748A">
            <w:pPr>
              <w:rPr>
                <w:sz w:val="24"/>
                <w:szCs w:val="24"/>
              </w:rPr>
            </w:pPr>
            <w:r w:rsidRPr="002C6677">
              <w:rPr>
                <w:sz w:val="24"/>
                <w:szCs w:val="24"/>
              </w:rPr>
              <w:t>•</w:t>
            </w:r>
            <w:r w:rsidRPr="002C6677">
              <w:rPr>
                <w:sz w:val="24"/>
                <w:szCs w:val="24"/>
              </w:rPr>
              <w:tab/>
              <w:t>1st President of Focus on Teens at School</w:t>
            </w:r>
          </w:p>
          <w:p w14:paraId="1CB5AE08" w14:textId="77777777" w:rsidR="00737940" w:rsidRDefault="00737940" w:rsidP="00837E03">
            <w:pPr>
              <w:pStyle w:val="Heading2"/>
            </w:pPr>
            <w:r w:rsidRPr="000F7D04">
              <w:t>Education</w:t>
            </w:r>
          </w:p>
          <w:p w14:paraId="00E22C6C" w14:textId="77777777" w:rsidR="00737940" w:rsidRPr="002C6677" w:rsidRDefault="0088748A" w:rsidP="00837E03">
            <w:r w:rsidRPr="002C6677">
              <w:t>Paul Quinn College</w:t>
            </w:r>
            <w:r w:rsidR="00737940" w:rsidRPr="002C6677">
              <w:t xml:space="preserve">, </w:t>
            </w:r>
            <w:r w:rsidRPr="002C6677">
              <w:t>Dallas, Tx</w:t>
            </w:r>
          </w:p>
          <w:p w14:paraId="7FCED198" w14:textId="77777777" w:rsidR="00737940" w:rsidRPr="002C6677" w:rsidRDefault="0088748A" w:rsidP="00837E03">
            <w:pPr>
              <w:pStyle w:val="ListBullet"/>
            </w:pPr>
            <w:r w:rsidRPr="002C6677">
              <w:t>3.0</w:t>
            </w:r>
            <w:r w:rsidR="002C6677" w:rsidRPr="002C6677">
              <w:t xml:space="preserve"> GPA</w:t>
            </w:r>
          </w:p>
          <w:p w14:paraId="3C4BB46C" w14:textId="77777777" w:rsidR="002C6677" w:rsidRPr="002C6677" w:rsidRDefault="002C6677" w:rsidP="00837E03">
            <w:pPr>
              <w:pStyle w:val="ListBullet"/>
            </w:pPr>
            <w:r w:rsidRPr="002C6677">
              <w:t xml:space="preserve">On the deans list </w:t>
            </w:r>
          </w:p>
          <w:p w14:paraId="3F557085" w14:textId="77777777" w:rsidR="002C6677" w:rsidRPr="002C6677" w:rsidRDefault="002C6677" w:rsidP="00837E03">
            <w:pPr>
              <w:pStyle w:val="ListBullet"/>
            </w:pPr>
            <w:r w:rsidRPr="002C6677">
              <w:t xml:space="preserve">President of Vocal Ensemble </w:t>
            </w:r>
          </w:p>
          <w:p w14:paraId="4BCA7DA0" w14:textId="77777777" w:rsidR="002C6677" w:rsidRDefault="00737940" w:rsidP="00837E03">
            <w:pPr>
              <w:pStyle w:val="Heading2"/>
            </w:pPr>
            <w:r w:rsidRPr="000F7D04">
              <w:t>Communication</w:t>
            </w:r>
          </w:p>
          <w:p w14:paraId="32423EC3" w14:textId="77777777" w:rsidR="002C6677" w:rsidRPr="002C6677" w:rsidRDefault="002C6677" w:rsidP="002C6677">
            <w:r w:rsidRPr="002C6677">
              <w:t xml:space="preserve">Communication skills are great. Took a communications course in high school and college. Volunteer Experience Church, Sunrise McMillan Elementary, Dance Competition, Eastern Hills Elementary. </w:t>
            </w:r>
          </w:p>
          <w:p w14:paraId="326E9E4D" w14:textId="77777777" w:rsidR="00737940" w:rsidRDefault="00737940" w:rsidP="00837E03">
            <w:pPr>
              <w:pStyle w:val="Heading2"/>
            </w:pPr>
            <w:r w:rsidRPr="000F7D04">
              <w:t>Leadership</w:t>
            </w:r>
          </w:p>
          <w:p w14:paraId="58BBB32F" w14:textId="77777777" w:rsidR="00737940" w:rsidRPr="002C6677" w:rsidRDefault="002C6677" w:rsidP="00837E03">
            <w:r w:rsidRPr="002C6677">
              <w:t>1</w:t>
            </w:r>
            <w:r w:rsidRPr="002C6677">
              <w:rPr>
                <w:vertAlign w:val="superscript"/>
              </w:rPr>
              <w:t>st</w:t>
            </w:r>
            <w:r w:rsidRPr="002C6677">
              <w:t xml:space="preserve"> President of Focus on Teens at Dunbar High School</w:t>
            </w:r>
          </w:p>
          <w:p w14:paraId="33D5E94B" w14:textId="77777777" w:rsidR="002C6677" w:rsidRPr="002C6677" w:rsidRDefault="002C6677" w:rsidP="002C6677">
            <w:r w:rsidRPr="002C6677">
              <w:t>President of vocal ensemble at Paul Quinn College. Skills consists of problem solving, team building. Microsoft Word, Microsoft Excel, Microsoft PowerPoint, Internet</w:t>
            </w:r>
          </w:p>
          <w:p w14:paraId="3063A635" w14:textId="77777777" w:rsidR="002C6677" w:rsidRDefault="002C6677" w:rsidP="00837E03"/>
          <w:p w14:paraId="79EC0F6D" w14:textId="77777777" w:rsidR="002C6677" w:rsidRDefault="002C6677" w:rsidP="00837E03"/>
          <w:p w14:paraId="7018B012" w14:textId="77777777" w:rsidR="00737940" w:rsidRDefault="00737940" w:rsidP="005E6B8C">
            <w:pPr>
              <w:pStyle w:val="Heading2"/>
            </w:pPr>
            <w:r w:rsidRPr="000F7D04">
              <w:t>References</w:t>
            </w:r>
          </w:p>
          <w:sdt>
            <w:sdtPr>
              <w:id w:val="-494037895"/>
              <w:placeholder>
                <w:docPart w:val="E0475BDA0BA54AB5AD83C23142A57F88"/>
              </w:placeholder>
              <w:temporary/>
              <w:showingPlcHdr/>
              <w15:appearance w15:val="hidden"/>
            </w:sdtPr>
            <w:sdtEndPr/>
            <w:sdtContent>
              <w:p w14:paraId="7E279CE5" w14:textId="77777777" w:rsidR="00737940" w:rsidRDefault="00737940" w:rsidP="00837E03">
                <w:pPr>
                  <w:ind w:right="-356"/>
                </w:pPr>
                <w:r w:rsidRPr="009360EC">
                  <w:t>[Available upon request.]</w:t>
                </w:r>
              </w:p>
            </w:sdtContent>
          </w:sdt>
          <w:p w14:paraId="50BAEEDB" w14:textId="77777777" w:rsidR="00737940" w:rsidRDefault="00737940" w:rsidP="00837E03">
            <w:pPr>
              <w:ind w:right="-356"/>
            </w:pPr>
          </w:p>
          <w:p w14:paraId="2E6A3687" w14:textId="77777777" w:rsidR="00737940" w:rsidRDefault="00737940" w:rsidP="00837E03">
            <w:pPr>
              <w:ind w:right="-356"/>
            </w:pPr>
          </w:p>
        </w:tc>
      </w:tr>
      <w:tr w:rsidR="00737940" w14:paraId="262CD6C4" w14:textId="77777777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14:paraId="047BB921" w14:textId="1AFE47CC" w:rsidR="00737940" w:rsidRPr="00222466" w:rsidRDefault="00E93241" w:rsidP="0073794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BB36C1" wp14:editId="69E67F1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154940" cy="201930"/>
                      <wp:effectExtent l="0" t="0" r="0" b="7620"/>
                      <wp:wrapNone/>
                      <wp:docPr id="8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2019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2E309" id="Shape" o:spid="_x0000_s1026" alt="GPS icon" style="position:absolute;margin-left:-.5pt;margin-top:1.35pt;width:12.2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f8931d [3205]" stroked="f" strokeweight="1pt">
                      <v:stroke miterlimit="4" joinstyle="miter"/>
                      <v:path arrowok="t" o:extrusionok="f" o:connecttype="custom" o:connectlocs="77470,100965;77470,100965;77470,100965;77470,100965" o:connectangles="0,90,180,270"/>
                    </v:shape>
                  </w:pict>
                </mc:Fallback>
              </mc:AlternateContent>
            </w:r>
            <w:r w:rsidR="00D960DF">
              <w:rPr>
                <w:b/>
                <w:bCs/>
                <w:color w:val="EC7016" w:themeColor="accent4"/>
              </w:rPr>
              <w:t>128 Spelt Ln</w:t>
            </w:r>
          </w:p>
          <w:p w14:paraId="1979EBC6" w14:textId="77777777" w:rsidR="00737940" w:rsidRDefault="00D960DF" w:rsidP="00737940">
            <w:pPr>
              <w:pStyle w:val="Information"/>
              <w:rPr>
                <w:noProof/>
              </w:rPr>
            </w:pPr>
            <w:r>
              <w:t>Dallas, Tx, 75241</w:t>
            </w:r>
          </w:p>
        </w:tc>
        <w:tc>
          <w:tcPr>
            <w:tcW w:w="241" w:type="dxa"/>
            <w:vMerge/>
          </w:tcPr>
          <w:p w14:paraId="7556DB06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14:paraId="201D7C0E" w14:textId="77777777" w:rsidR="00737940" w:rsidRPr="000F7D04" w:rsidRDefault="00737940" w:rsidP="00837E03">
            <w:pPr>
              <w:pStyle w:val="Heading2"/>
            </w:pPr>
          </w:p>
        </w:tc>
      </w:tr>
      <w:tr w:rsidR="00737940" w14:paraId="10FEDB68" w14:textId="77777777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14:paraId="2137E117" w14:textId="77777777" w:rsidR="00737940" w:rsidRDefault="00737940" w:rsidP="00737940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3847AB" wp14:editId="0222419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-8255</wp:posOffset>
                      </wp:positionV>
                      <wp:extent cx="165100" cy="165100"/>
                      <wp:effectExtent l="0" t="0" r="0" b="0"/>
                      <wp:wrapNone/>
                      <wp:docPr id="9" name="Shape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7FABC" id="Shape" o:spid="_x0000_s1026" alt="phone icon" style="position:absolute;margin-left:-.5pt;margin-top:-.65pt;width:13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f8931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r w:rsidR="00D960DF">
              <w:t>817-664-8176</w:t>
            </w:r>
          </w:p>
        </w:tc>
        <w:tc>
          <w:tcPr>
            <w:tcW w:w="241" w:type="dxa"/>
            <w:vMerge/>
          </w:tcPr>
          <w:p w14:paraId="77C2F88F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14:paraId="0DC6718D" w14:textId="77777777" w:rsidR="00737940" w:rsidRPr="000F7D04" w:rsidRDefault="00737940" w:rsidP="00837E03">
            <w:pPr>
              <w:pStyle w:val="Heading2"/>
            </w:pPr>
          </w:p>
        </w:tc>
      </w:tr>
      <w:tr w:rsidR="00737940" w14:paraId="3852EBD7" w14:textId="77777777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14:paraId="1C33EC91" w14:textId="77777777" w:rsidR="00737940" w:rsidRDefault="00737940" w:rsidP="00737940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3B08DB" wp14:editId="2ECFB2F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-21590</wp:posOffset>
                      </wp:positionV>
                      <wp:extent cx="165100" cy="165100"/>
                      <wp:effectExtent l="0" t="0" r="0" b="0"/>
                      <wp:wrapNone/>
                      <wp:docPr id="4" name="Shape" descr="e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9A040" id="Shape" o:spid="_x0000_s1026" alt="email icon" style="position:absolute;margin-left:-1pt;margin-top:-1.7pt;width:13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f8931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r w:rsidR="00D960DF">
              <w:t>triniteeyoung2000@gmail.com</w:t>
            </w:r>
          </w:p>
        </w:tc>
        <w:tc>
          <w:tcPr>
            <w:tcW w:w="241" w:type="dxa"/>
            <w:vMerge/>
          </w:tcPr>
          <w:p w14:paraId="0F072A9B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14:paraId="20FA2B11" w14:textId="77777777" w:rsidR="00737940" w:rsidRPr="000F7D04" w:rsidRDefault="00737940" w:rsidP="00837E03">
            <w:pPr>
              <w:pStyle w:val="Heading2"/>
            </w:pPr>
          </w:p>
        </w:tc>
      </w:tr>
      <w:tr w:rsidR="00737940" w14:paraId="528556FB" w14:textId="77777777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14:paraId="602E6794" w14:textId="77777777" w:rsidR="00737940" w:rsidRDefault="00737940" w:rsidP="00D960DF">
            <w:pPr>
              <w:pStyle w:val="Information"/>
              <w:ind w:left="0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10C25B" wp14:editId="2AFD121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-10160</wp:posOffset>
                      </wp:positionV>
                      <wp:extent cx="165100" cy="165100"/>
                      <wp:effectExtent l="0" t="0" r="0" b="0"/>
                      <wp:wrapNone/>
                      <wp:docPr id="5" name="Shape" descr="websit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7311" y="15286"/>
                                    </a:moveTo>
                                    <a:cubicBezTo>
                                      <a:pt x="7975" y="14123"/>
                                      <a:pt x="8308" y="12960"/>
                                      <a:pt x="8474" y="11631"/>
                                    </a:cubicBezTo>
                                    <a:lnTo>
                                      <a:pt x="5317" y="11631"/>
                                    </a:lnTo>
                                    <a:cubicBezTo>
                                      <a:pt x="5483" y="13126"/>
                                      <a:pt x="6148" y="14455"/>
                                      <a:pt x="7311" y="15286"/>
                                    </a:cubicBezTo>
                                    <a:close/>
                                    <a:moveTo>
                                      <a:pt x="7311" y="6480"/>
                                    </a:moveTo>
                                    <a:cubicBezTo>
                                      <a:pt x="6148" y="7311"/>
                                      <a:pt x="5483" y="8640"/>
                                      <a:pt x="5317" y="10135"/>
                                    </a:cubicBezTo>
                                    <a:lnTo>
                                      <a:pt x="8474" y="10135"/>
                                    </a:lnTo>
                                    <a:cubicBezTo>
                                      <a:pt x="8308" y="8806"/>
                                      <a:pt x="7809" y="7477"/>
                                      <a:pt x="7311" y="6480"/>
                                    </a:cubicBez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2" y="0"/>
                                      <a:pt x="10800" y="0"/>
                                    </a:cubicBezTo>
                                    <a:close/>
                                    <a:moveTo>
                                      <a:pt x="10800" y="18277"/>
                                    </a:moveTo>
                                    <a:cubicBezTo>
                                      <a:pt x="6646" y="18277"/>
                                      <a:pt x="3489" y="14954"/>
                                      <a:pt x="3489" y="10966"/>
                                    </a:cubicBezTo>
                                    <a:cubicBezTo>
                                      <a:pt x="3489" y="6812"/>
                                      <a:pt x="6812" y="3655"/>
                                      <a:pt x="10800" y="3655"/>
                                    </a:cubicBezTo>
                                    <a:cubicBezTo>
                                      <a:pt x="14954" y="3655"/>
                                      <a:pt x="18111" y="6978"/>
                                      <a:pt x="18111" y="10966"/>
                                    </a:cubicBezTo>
                                    <a:cubicBezTo>
                                      <a:pt x="18277" y="14954"/>
                                      <a:pt x="14954" y="18277"/>
                                      <a:pt x="10800" y="18277"/>
                                    </a:cubicBezTo>
                                    <a:close/>
                                    <a:moveTo>
                                      <a:pt x="10135" y="11797"/>
                                    </a:moveTo>
                                    <a:cubicBezTo>
                                      <a:pt x="9969" y="13292"/>
                                      <a:pt x="9637" y="14954"/>
                                      <a:pt x="8640" y="16283"/>
                                    </a:cubicBezTo>
                                    <a:cubicBezTo>
                                      <a:pt x="9305" y="16615"/>
                                      <a:pt x="9969" y="16782"/>
                                      <a:pt x="10800" y="16782"/>
                                    </a:cubicBezTo>
                                    <a:cubicBezTo>
                                      <a:pt x="11631" y="16782"/>
                                      <a:pt x="12295" y="16615"/>
                                      <a:pt x="12960" y="16283"/>
                                    </a:cubicBezTo>
                                    <a:cubicBezTo>
                                      <a:pt x="12129" y="14954"/>
                                      <a:pt x="11631" y="13292"/>
                                      <a:pt x="11465" y="11797"/>
                                    </a:cubicBezTo>
                                    <a:lnTo>
                                      <a:pt x="10135" y="11797"/>
                                    </a:lnTo>
                                    <a:close/>
                                    <a:moveTo>
                                      <a:pt x="14455" y="6480"/>
                                    </a:moveTo>
                                    <a:cubicBezTo>
                                      <a:pt x="13791" y="7477"/>
                                      <a:pt x="13458" y="8806"/>
                                      <a:pt x="13292" y="10135"/>
                                    </a:cubicBezTo>
                                    <a:lnTo>
                                      <a:pt x="16449" y="10135"/>
                                    </a:lnTo>
                                    <a:cubicBezTo>
                                      <a:pt x="16283" y="8640"/>
                                      <a:pt x="15452" y="7311"/>
                                      <a:pt x="14455" y="6480"/>
                                    </a:cubicBezTo>
                                    <a:close/>
                                    <a:moveTo>
                                      <a:pt x="14455" y="15286"/>
                                    </a:moveTo>
                                    <a:cubicBezTo>
                                      <a:pt x="15619" y="14455"/>
                                      <a:pt x="16283" y="13126"/>
                                      <a:pt x="16449" y="11631"/>
                                    </a:cubicBezTo>
                                    <a:lnTo>
                                      <a:pt x="13292" y="11631"/>
                                    </a:lnTo>
                                    <a:cubicBezTo>
                                      <a:pt x="13292" y="12960"/>
                                      <a:pt x="13791" y="14289"/>
                                      <a:pt x="14455" y="15286"/>
                                    </a:cubicBezTo>
                                    <a:close/>
                                    <a:moveTo>
                                      <a:pt x="8640" y="5649"/>
                                    </a:moveTo>
                                    <a:cubicBezTo>
                                      <a:pt x="9471" y="6978"/>
                                      <a:pt x="9969" y="8474"/>
                                      <a:pt x="9969" y="10135"/>
                                    </a:cubicBezTo>
                                    <a:lnTo>
                                      <a:pt x="11465" y="10135"/>
                                    </a:lnTo>
                                    <a:cubicBezTo>
                                      <a:pt x="11631" y="8474"/>
                                      <a:pt x="12129" y="6978"/>
                                      <a:pt x="12794" y="5649"/>
                                    </a:cubicBezTo>
                                    <a:cubicBezTo>
                                      <a:pt x="12129" y="5317"/>
                                      <a:pt x="11465" y="5151"/>
                                      <a:pt x="10634" y="5151"/>
                                    </a:cubicBezTo>
                                    <a:cubicBezTo>
                                      <a:pt x="10135" y="5151"/>
                                      <a:pt x="9305" y="5317"/>
                                      <a:pt x="8640" y="56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223CB" id="Shape" o:spid="_x0000_s1026" alt="website icon" style="position:absolute;margin-left:-.85pt;margin-top:-.8pt;width:13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" path="m7311,15286v664,-1163,997,-2326,1163,-3655l5317,11631v166,1495,831,2824,1994,3655xm7311,6480c6148,7311,5483,8640,5317,10135r3157,c8308,8806,7809,7477,7311,6480xm10800,c4818,,,4818,,10800v,5982,4818,10800,10800,10800c16782,21600,21600,16782,21600,10800,21600,4818,16782,,10800,xm10800,18277v-4154,,-7311,-3323,-7311,-7311c3489,6812,6812,3655,10800,3655v4154,,7311,3323,7311,7311c18277,14954,14954,18277,10800,18277xm10135,11797v-166,1495,-498,3157,-1495,4486c9305,16615,9969,16782,10800,16782v831,,1495,-167,2160,-499c12129,14954,11631,13292,11465,11797r-1330,xm14455,6480v-664,997,-997,2326,-1163,3655l16449,10135c16283,8640,15452,7311,14455,6480xm14455,15286v1164,-831,1828,-2160,1994,-3655l13292,11631v,1329,499,2658,1163,3655xm8640,5649v831,1329,1329,2825,1329,4486l11465,10135v166,-1661,664,-3157,1329,-4486c12129,5317,11465,5151,10634,5151v-499,,-1329,166,-1994,498xe" fillcolor="#f8931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</w:p>
        </w:tc>
        <w:tc>
          <w:tcPr>
            <w:tcW w:w="241" w:type="dxa"/>
            <w:vMerge/>
          </w:tcPr>
          <w:p w14:paraId="6F4875C0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14:paraId="49DA308C" w14:textId="77777777" w:rsidR="00737940" w:rsidRPr="000F7D04" w:rsidRDefault="00737940" w:rsidP="00837E03">
            <w:pPr>
              <w:pStyle w:val="Heading2"/>
            </w:pPr>
          </w:p>
        </w:tc>
      </w:tr>
      <w:tr w:rsidR="00737940" w14:paraId="26F2AFDF" w14:textId="77777777" w:rsidTr="009F193C">
        <w:trPr>
          <w:trHeight w:val="1434"/>
          <w:jc w:val="center"/>
        </w:trPr>
        <w:tc>
          <w:tcPr>
            <w:tcW w:w="3001" w:type="dxa"/>
            <w:gridSpan w:val="2"/>
            <w:shd w:val="clear" w:color="auto" w:fill="F2F2F2"/>
          </w:tcPr>
          <w:p w14:paraId="6066B924" w14:textId="77777777" w:rsidR="00737940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241" w:type="dxa"/>
            <w:vMerge/>
          </w:tcPr>
          <w:p w14:paraId="5FD991BD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14:paraId="38B8DC92" w14:textId="77777777" w:rsidR="00737940" w:rsidRPr="000F7D04" w:rsidRDefault="00737940" w:rsidP="00837E03">
            <w:pPr>
              <w:pStyle w:val="Heading2"/>
            </w:pPr>
          </w:p>
        </w:tc>
      </w:tr>
    </w:tbl>
    <w:p w14:paraId="4751C7E4" w14:textId="77777777" w:rsidR="00D075D2" w:rsidRPr="00837E03" w:rsidRDefault="00D075D2" w:rsidP="00837E03"/>
    <w:sectPr w:rsidR="00D075D2" w:rsidRPr="00837E03" w:rsidSect="009F193C">
      <w:headerReference w:type="default" r:id="rId8"/>
      <w:pgSz w:w="12240" w:h="15840" w:code="1"/>
      <w:pgMar w:top="720" w:right="1520" w:bottom="0" w:left="1720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069A9" w14:textId="77777777" w:rsidR="00B36A27" w:rsidRDefault="00B36A27" w:rsidP="000C6AF7">
      <w:r>
        <w:separator/>
      </w:r>
    </w:p>
  </w:endnote>
  <w:endnote w:type="continuationSeparator" w:id="0">
    <w:p w14:paraId="12A6A90C" w14:textId="77777777" w:rsidR="00B36A27" w:rsidRDefault="00B36A27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90490" w14:textId="77777777" w:rsidR="00B36A27" w:rsidRDefault="00B36A27" w:rsidP="000C6AF7">
      <w:r>
        <w:separator/>
      </w:r>
    </w:p>
  </w:footnote>
  <w:footnote w:type="continuationSeparator" w:id="0">
    <w:p w14:paraId="45187B3F" w14:textId="77777777" w:rsidR="00B36A27" w:rsidRDefault="00B36A27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22F26" w14:textId="77777777" w:rsidR="000C6AF7" w:rsidRDefault="009F193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0B12B1E" wp14:editId="17CFF9FD">
              <wp:simplePos x="0" y="0"/>
              <wp:positionH relativeFrom="margin">
                <wp:posOffset>-301254</wp:posOffset>
              </wp:positionH>
              <wp:positionV relativeFrom="paragraph">
                <wp:posOffset>425038</wp:posOffset>
              </wp:positionV>
              <wp:extent cx="6309360" cy="1066800"/>
              <wp:effectExtent l="19050" t="19050" r="34290" b="38100"/>
              <wp:wrapNone/>
              <wp:docPr id="12" name="Group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9360" cy="1066800"/>
                        <a:chOff x="0" y="419100"/>
                        <a:chExt cx="6323965" cy="1066800"/>
                      </a:xfrm>
                    </wpg:grpSpPr>
                    <wps:wsp>
                      <wps:cNvPr id="6" name="Freeform 29" descr="decorative element"/>
                      <wps:cNvSpPr>
                        <a:spLocks/>
                      </wps:cNvSpPr>
                      <wps:spPr bwMode="auto">
                        <a:xfrm>
                          <a:off x="4876800" y="419100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30" descr="decorative element"/>
                      <wps:cNvSpPr>
                        <a:spLocks/>
                      </wps:cNvSpPr>
                      <wps:spPr bwMode="auto">
                        <a:xfrm>
                          <a:off x="0" y="419100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CA50B8" id="Group 12" o:spid="_x0000_s1026" style="position:absolute;margin-left:-23.7pt;margin-top:33.45pt;width:496.8pt;height:84pt;z-index:251661312;mso-position-horizontal-relative:margin;mso-width-relative:margin;mso-height-relative:margin" coordorigin=",4191" coordsize="63239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">
              <v:shape id="Freeform 29" o:spid="_x0000_s1027" alt="decorative element" style="position:absolute;left:48768;top:4191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" path="m,l2278,r,1679l789,1679r,-460l1224,1219r,240l987,1459e" filled="f" strokecolor="#ffca08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reeform 30" o:spid="_x0000_s1028" alt="decorative element" style="position:absolute;top:4191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" path="m2278,l,,,1679r1488,l1488,1219r-434,l1054,1459r237,e" filled="f" strokecolor="#ffca08 [3204]" strokeweight="4pt">
                <v:path arrowok="t" o:connecttype="custom" o:connectlocs="1446530,0;0,0;0,1066165;944880,1066165;944880,774065;669290,774065;669290,926465;819785,926465" o:connectangles="0,0,0,0,0,0,0,0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CA08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DF"/>
    <w:rsid w:val="000C6AF7"/>
    <w:rsid w:val="00190763"/>
    <w:rsid w:val="002227EE"/>
    <w:rsid w:val="002C6677"/>
    <w:rsid w:val="002D4CDD"/>
    <w:rsid w:val="003D37C9"/>
    <w:rsid w:val="004809AC"/>
    <w:rsid w:val="004C405B"/>
    <w:rsid w:val="005E6B8C"/>
    <w:rsid w:val="00607760"/>
    <w:rsid w:val="006E178A"/>
    <w:rsid w:val="007316BE"/>
    <w:rsid w:val="00737940"/>
    <w:rsid w:val="00837E03"/>
    <w:rsid w:val="0088748A"/>
    <w:rsid w:val="008932B1"/>
    <w:rsid w:val="009A2B0A"/>
    <w:rsid w:val="009B717C"/>
    <w:rsid w:val="009D644C"/>
    <w:rsid w:val="009F193C"/>
    <w:rsid w:val="00B36A27"/>
    <w:rsid w:val="00D075D2"/>
    <w:rsid w:val="00D960DF"/>
    <w:rsid w:val="00DD5DF5"/>
    <w:rsid w:val="00DF60A8"/>
    <w:rsid w:val="00E13158"/>
    <w:rsid w:val="00E93241"/>
    <w:rsid w:val="00F97FF1"/>
    <w:rsid w:val="00F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801F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2D4CDD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193C"/>
    <w:pPr>
      <w:keepNext/>
      <w:keepLines/>
      <w:pBdr>
        <w:bottom w:val="single" w:sz="8" w:space="1" w:color="F8931D" w:themeColor="accent2"/>
      </w:pBdr>
      <w:spacing w:before="240" w:after="180"/>
      <w:outlineLvl w:val="1"/>
    </w:pPr>
    <w:rPr>
      <w:rFonts w:asciiTheme="majorHAnsi" w:eastAsiaTheme="majorEastAsia" w:hAnsiTheme="majorHAnsi" w:cstheme="majorBidi"/>
      <w:b/>
      <w:color w:val="FFCA08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90763"/>
    <w:rPr>
      <w:rFonts w:ascii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semiHidden/>
    <w:pPr>
      <w:spacing w:before="13"/>
      <w:ind w:left="637" w:hanging="26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CDD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763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837E03"/>
    <w:pPr>
      <w:kinsoku w:val="0"/>
      <w:overflowPunct w:val="0"/>
      <w:spacing w:before="120" w:after="120"/>
      <w:jc w:val="center"/>
    </w:pPr>
    <w:rPr>
      <w:rFonts w:asciiTheme="majorHAnsi" w:hAnsiTheme="majorHAnsi" w:cs="Georgia-BoldItalic"/>
      <w:b/>
      <w:bCs/>
      <w:i/>
      <w:iCs/>
      <w:color w:val="FFCA08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837E03"/>
    <w:rPr>
      <w:rFonts w:asciiTheme="majorHAnsi" w:hAnsiTheme="majorHAnsi" w:cs="Georgia-BoldItalic"/>
      <w:b/>
      <w:bCs/>
      <w:i/>
      <w:iCs/>
      <w:color w:val="FFCA08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9F193C"/>
    <w:rPr>
      <w:rFonts w:asciiTheme="majorHAnsi" w:eastAsiaTheme="majorEastAsia" w:hAnsiTheme="majorHAnsi" w:cstheme="majorBidi"/>
      <w:b/>
      <w:color w:val="FFCA08" w:themeColor="accent1"/>
      <w:sz w:val="24"/>
      <w:szCs w:val="26"/>
    </w:rPr>
  </w:style>
  <w:style w:type="paragraph" w:customStyle="1" w:styleId="Dates">
    <w:name w:val="Dates"/>
    <w:basedOn w:val="BodyText"/>
    <w:qFormat/>
    <w:rsid w:val="00837E03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837E03"/>
    <w:rPr>
      <w:b/>
      <w:bCs/>
      <w:color w:val="FFCA08" w:themeColor="accent1"/>
    </w:rPr>
  </w:style>
  <w:style w:type="paragraph" w:customStyle="1" w:styleId="Experience">
    <w:name w:val="Experience"/>
    <w:basedOn w:val="Normal"/>
    <w:qFormat/>
    <w:rsid w:val="00837E03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qFormat/>
    <w:rsid w:val="00837E03"/>
    <w:pPr>
      <w:numPr>
        <w:numId w:val="2"/>
      </w:numPr>
      <w:contextualSpacing/>
    </w:pPr>
  </w:style>
  <w:style w:type="paragraph" w:customStyle="1" w:styleId="Information">
    <w:name w:val="Information"/>
    <w:basedOn w:val="BodyText"/>
    <w:uiPriority w:val="1"/>
    <w:qFormat/>
    <w:rsid w:val="00737940"/>
    <w:pPr>
      <w:kinsoku w:val="0"/>
      <w:overflowPunct w:val="0"/>
      <w:ind w:left="397"/>
    </w:pPr>
    <w:rPr>
      <w:color w:val="F8931D" w:themeColor="accent2"/>
      <w:szCs w:val="17"/>
    </w:rPr>
  </w:style>
  <w:style w:type="character" w:styleId="PlaceholderText">
    <w:name w:val="Placeholder Text"/>
    <w:basedOn w:val="DefaultParagraphFont"/>
    <w:uiPriority w:val="99"/>
    <w:semiHidden/>
    <w:rsid w:val="00737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Pink%20flor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475BDA0BA54AB5AD83C23142A5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8A756-42E4-4BB7-A8DC-4BCEC0E9FE3C}"/>
      </w:docPartPr>
      <w:docPartBody>
        <w:p w:rsidR="004769FB" w:rsidRDefault="00345B25">
          <w:pPr>
            <w:pStyle w:val="E0475BDA0BA54AB5AD83C23142A57F88"/>
          </w:pPr>
          <w:r w:rsidRPr="009360EC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52"/>
    <w:rsid w:val="00345B25"/>
    <w:rsid w:val="004769FB"/>
    <w:rsid w:val="00785352"/>
    <w:rsid w:val="00A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"/>
    <w:next w:val="Normal"/>
    <w:link w:val="TitleChar"/>
    <w:uiPriority w:val="10"/>
    <w:qFormat/>
    <w:pPr>
      <w:widowControl w:val="0"/>
      <w:kinsoku w:val="0"/>
      <w:overflowPunct w:val="0"/>
      <w:autoSpaceDE w:val="0"/>
      <w:autoSpaceDN w:val="0"/>
      <w:adjustRightInd w:val="0"/>
      <w:spacing w:before="120" w:line="240" w:lineRule="auto"/>
      <w:jc w:val="center"/>
    </w:pPr>
    <w:rPr>
      <w:rFonts w:asciiTheme="majorHAnsi" w:eastAsia="Times New Roman" w:hAnsiTheme="majorHAnsi" w:cs="Georgia-BoldItalic"/>
      <w:b/>
      <w:bCs/>
      <w:i/>
      <w:iCs/>
      <w:color w:val="4472C4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Times New Roman" w:hAnsiTheme="majorHAnsi" w:cs="Georgia-BoldItalic"/>
      <w:b/>
      <w:bCs/>
      <w:i/>
      <w:iCs/>
      <w:color w:val="4472C4" w:themeColor="accent1"/>
      <w:sz w:val="42"/>
      <w:szCs w:val="4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8F0C76090EAD4C6AA39760BE7AAA0C8E">
    <w:name w:val="8F0C76090EAD4C6AA39760BE7AAA0C8E"/>
  </w:style>
  <w:style w:type="paragraph" w:customStyle="1" w:styleId="626FE534E49548CEA151AEBC521A7519">
    <w:name w:val="626FE534E49548CEA151AEBC521A7519"/>
  </w:style>
  <w:style w:type="paragraph" w:customStyle="1" w:styleId="3B6A0F2B1EAE48059D8A6798D62A35AB">
    <w:name w:val="3B6A0F2B1EAE48059D8A6798D62A35AB"/>
  </w:style>
  <w:style w:type="paragraph" w:customStyle="1" w:styleId="877E86043E7A4176BFCE7015675E985D">
    <w:name w:val="877E86043E7A4176BFCE7015675E985D"/>
  </w:style>
  <w:style w:type="paragraph" w:customStyle="1" w:styleId="D78D64E3FF554B5EA7F2E6F599908797">
    <w:name w:val="D78D64E3FF554B5EA7F2E6F599908797"/>
  </w:style>
  <w:style w:type="paragraph" w:customStyle="1" w:styleId="B4A3A08E7ADD40E9819DF1256C602194">
    <w:name w:val="B4A3A08E7ADD40E9819DF1256C602194"/>
  </w:style>
  <w:style w:type="paragraph" w:customStyle="1" w:styleId="F9F3C64060294CF6ADD11DC714639AF4">
    <w:name w:val="F9F3C64060294CF6ADD11DC714639AF4"/>
  </w:style>
  <w:style w:type="paragraph" w:customStyle="1" w:styleId="56B1EFFDF8994AA490491AC049A5B6E0">
    <w:name w:val="56B1EFFDF8994AA490491AC049A5B6E0"/>
  </w:style>
  <w:style w:type="paragraph" w:customStyle="1" w:styleId="57810FC677784A2F9D4D8A7848420D3F">
    <w:name w:val="57810FC677784A2F9D4D8A7848420D3F"/>
  </w:style>
  <w:style w:type="paragraph" w:customStyle="1" w:styleId="EED63399BB9F4A44B25E6753802BF0EF">
    <w:name w:val="EED63399BB9F4A44B25E6753802BF0EF"/>
  </w:style>
  <w:style w:type="paragraph" w:customStyle="1" w:styleId="62D4A26CA1CA46D5BDDAE1E0D4025DCF">
    <w:name w:val="62D4A26CA1CA46D5BDDAE1E0D4025DCF"/>
  </w:style>
  <w:style w:type="paragraph" w:customStyle="1" w:styleId="3DC51E79274D41D7882366BB5D242AF5">
    <w:name w:val="3DC51E79274D41D7882366BB5D242AF5"/>
  </w:style>
  <w:style w:type="paragraph" w:customStyle="1" w:styleId="47872F1782A94D97A09FBBC1CFC099CC">
    <w:name w:val="47872F1782A94D97A09FBBC1CFC099CC"/>
  </w:style>
  <w:style w:type="paragraph" w:customStyle="1" w:styleId="E52E6BD3CE7E402A9B33BADFD5D99BAE">
    <w:name w:val="E52E6BD3CE7E402A9B33BADFD5D99BAE"/>
  </w:style>
  <w:style w:type="paragraph" w:customStyle="1" w:styleId="4D14595950B943FEBAF9EC8C7B0CCC39">
    <w:name w:val="4D14595950B943FEBAF9EC8C7B0CCC39"/>
  </w:style>
  <w:style w:type="paragraph" w:customStyle="1" w:styleId="B5AA3F6DC56B4E50A0E5ED4CFEEFD76C">
    <w:name w:val="B5AA3F6DC56B4E50A0E5ED4CFEEFD76C"/>
  </w:style>
  <w:style w:type="paragraph" w:customStyle="1" w:styleId="67B72D3F19484A06A66C51202301E478">
    <w:name w:val="67B72D3F19484A06A66C51202301E478"/>
  </w:style>
  <w:style w:type="paragraph" w:customStyle="1" w:styleId="FE8A796C3C264BD09785E29BD33E6C16">
    <w:name w:val="FE8A796C3C264BD09785E29BD33E6C16"/>
  </w:style>
  <w:style w:type="paragraph" w:customStyle="1" w:styleId="9F2514727AD9476797E13FF1D95A2332">
    <w:name w:val="9F2514727AD9476797E13FF1D95A2332"/>
  </w:style>
  <w:style w:type="paragraph" w:customStyle="1" w:styleId="5A1C8C60F2EF4C59B3B255772FA1451A">
    <w:name w:val="5A1C8C60F2EF4C59B3B255772FA1451A"/>
  </w:style>
  <w:style w:type="paragraph" w:customStyle="1" w:styleId="6381D75AED864EAF8D12FB05B33B9CB4">
    <w:name w:val="6381D75AED864EAF8D12FB05B33B9CB4"/>
  </w:style>
  <w:style w:type="paragraph" w:customStyle="1" w:styleId="2C101375E3194C358A0A5C0ABD97153E">
    <w:name w:val="2C101375E3194C358A0A5C0ABD97153E"/>
  </w:style>
  <w:style w:type="paragraph" w:customStyle="1" w:styleId="26D6AA67E6A6453EAD399FBE3954E67B">
    <w:name w:val="26D6AA67E6A6453EAD399FBE3954E67B"/>
  </w:style>
  <w:style w:type="paragraph" w:customStyle="1" w:styleId="E0475BDA0BA54AB5AD83C23142A57F88">
    <w:name w:val="E0475BDA0BA54AB5AD83C23142A57F88"/>
  </w:style>
  <w:style w:type="paragraph" w:customStyle="1" w:styleId="2EDEE316C02543AA9C8C520450253C49">
    <w:name w:val="2EDEE316C02543AA9C8C520450253C49"/>
  </w:style>
  <w:style w:type="paragraph" w:customStyle="1" w:styleId="5612063350EF493A8AFFB7F6AEB9F9EA">
    <w:name w:val="5612063350EF493A8AFFB7F6AEB9F9EA"/>
  </w:style>
  <w:style w:type="paragraph" w:customStyle="1" w:styleId="289271EB2C1C4D3D850D46417CEE6B80">
    <w:name w:val="289271EB2C1C4D3D850D46417CEE6B80"/>
  </w:style>
  <w:style w:type="paragraph" w:customStyle="1" w:styleId="168E363C97B041059FABB9286CCDA6D7">
    <w:name w:val="168E363C97B041059FABB9286CCDA6D7"/>
  </w:style>
  <w:style w:type="paragraph" w:customStyle="1" w:styleId="E12418D14127435588C2B63E49CD2852">
    <w:name w:val="E12418D14127435588C2B63E49CD2852"/>
  </w:style>
  <w:style w:type="paragraph" w:customStyle="1" w:styleId="F12E727C3FEF48FAB5820D8FA9C8C42D">
    <w:name w:val="F12E727C3FEF48FAB5820D8FA9C8C42D"/>
    <w:rsid w:val="00785352"/>
  </w:style>
  <w:style w:type="paragraph" w:customStyle="1" w:styleId="3C5DA1B8C1D24BF384132CEEA996BA2A">
    <w:name w:val="3C5DA1B8C1D24BF384132CEEA996BA2A"/>
    <w:rsid w:val="00785352"/>
  </w:style>
  <w:style w:type="paragraph" w:customStyle="1" w:styleId="0AD90CA1972C4A18A690167E5BA42608">
    <w:name w:val="0AD90CA1972C4A18A690167E5BA42608"/>
    <w:rsid w:val="00785352"/>
  </w:style>
  <w:style w:type="paragraph" w:customStyle="1" w:styleId="A6F1A78296EE4A44A286F0A26AFFB3AF">
    <w:name w:val="A6F1A78296EE4A44A286F0A26AFFB3AF"/>
    <w:rsid w:val="00785352"/>
  </w:style>
  <w:style w:type="paragraph" w:customStyle="1" w:styleId="E8E6D0A633D94DB4B4CA742ADBD41B0E">
    <w:name w:val="E8E6D0A633D94DB4B4CA742ADBD41B0E"/>
    <w:rsid w:val="00785352"/>
  </w:style>
  <w:style w:type="paragraph" w:customStyle="1" w:styleId="C48C39E11B8347359F303DB1290C1334">
    <w:name w:val="C48C39E11B8347359F303DB1290C1334"/>
    <w:rsid w:val="00785352"/>
  </w:style>
  <w:style w:type="paragraph" w:customStyle="1" w:styleId="95B13D82F04C4B0AA84F38B9CDA76AB8">
    <w:name w:val="95B13D82F04C4B0AA84F38B9CDA76AB8"/>
    <w:rsid w:val="007853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lower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F12B7-A5F8-4C7D-A8C2-C819F1A7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Pink floral resume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2019-02-13T18:35:00Z</dcterms:created>
  <dcterms:modified xsi:type="dcterms:W3CDTF">2019-02-19T05:02:00Z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2018-08-22T17:53:59.2412459Z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