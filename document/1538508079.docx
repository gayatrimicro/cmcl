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8A07" w14:textId="486EAB03" w:rsidR="008018CC" w:rsidRPr="00D21A5A" w:rsidRDefault="007602BF" w:rsidP="004550A7">
      <w:pPr>
        <w:pStyle w:val="Name"/>
      </w:pPr>
      <w:bookmarkStart w:id="0" w:name="OLE_LINK3"/>
      <w:bookmarkStart w:id="1" w:name="OLE_LINK25"/>
      <w:bookmarkStart w:id="2" w:name="OLE_LINK4"/>
      <w:bookmarkStart w:id="3" w:name="OLE_LINK6"/>
      <w:r>
        <w:t xml:space="preserve">Kandice </w:t>
      </w:r>
      <w:r w:rsidR="00394EF3">
        <w:t>Johnson</w:t>
      </w:r>
    </w:p>
    <w:p w14:paraId="3271060F" w14:textId="48BB4146" w:rsidR="009F6BA0" w:rsidRPr="008E45A8" w:rsidRDefault="00F024D0" w:rsidP="008E45A8">
      <w:pPr>
        <w:pStyle w:val="Address"/>
        <w:rPr>
          <w:rStyle w:val="textrun"/>
          <w:sz w:val="24"/>
          <w:szCs w:val="24"/>
        </w:rPr>
      </w:pPr>
      <w:r w:rsidRPr="008E45A8">
        <w:rPr>
          <w:sz w:val="24"/>
          <w:szCs w:val="24"/>
        </w:rPr>
        <w:t>3037 Amber Waves</w:t>
      </w:r>
      <w:r w:rsidR="009649E0" w:rsidRPr="008E45A8">
        <w:rPr>
          <w:sz w:val="24"/>
          <w:szCs w:val="24"/>
        </w:rPr>
        <w:t xml:space="preserve"> </w:t>
      </w:r>
      <w:r w:rsidR="008018CC" w:rsidRPr="008E45A8">
        <w:rPr>
          <w:sz w:val="24"/>
          <w:szCs w:val="24"/>
        </w:rPr>
        <w:sym w:font="Wingdings" w:char="F06C"/>
      </w:r>
      <w:r w:rsidRPr="008E45A8">
        <w:rPr>
          <w:sz w:val="24"/>
          <w:szCs w:val="24"/>
        </w:rPr>
        <w:t>Lancaster</w:t>
      </w:r>
      <w:r w:rsidR="007B5B95" w:rsidRPr="008E45A8">
        <w:rPr>
          <w:sz w:val="24"/>
          <w:szCs w:val="24"/>
        </w:rPr>
        <w:t>, TX</w:t>
      </w:r>
      <w:r w:rsidR="009649E0" w:rsidRPr="008E45A8">
        <w:rPr>
          <w:sz w:val="24"/>
          <w:szCs w:val="24"/>
        </w:rPr>
        <w:t xml:space="preserve"> </w:t>
      </w:r>
      <w:r w:rsidR="00953140" w:rsidRPr="008E45A8">
        <w:rPr>
          <w:sz w:val="24"/>
          <w:szCs w:val="24"/>
        </w:rPr>
        <w:sym w:font="Wingdings" w:char="F06C"/>
      </w:r>
      <w:r w:rsidR="008018CC" w:rsidRPr="008E45A8">
        <w:rPr>
          <w:sz w:val="24"/>
          <w:szCs w:val="24"/>
        </w:rPr>
        <w:t>(</w:t>
      </w:r>
      <w:r w:rsidR="00325015" w:rsidRPr="008E45A8">
        <w:rPr>
          <w:sz w:val="24"/>
          <w:szCs w:val="24"/>
        </w:rPr>
        <w:t>469) 475-9432</w:t>
      </w:r>
      <w:r w:rsidR="009649E0" w:rsidRPr="008E45A8">
        <w:rPr>
          <w:sz w:val="24"/>
          <w:szCs w:val="24"/>
        </w:rPr>
        <w:t xml:space="preserve"> </w:t>
      </w:r>
      <w:r w:rsidR="00953140" w:rsidRPr="008E45A8">
        <w:rPr>
          <w:sz w:val="24"/>
          <w:szCs w:val="24"/>
        </w:rPr>
        <w:sym w:font="Wingdings" w:char="F06C"/>
      </w:r>
      <w:r w:rsidR="007602BF" w:rsidRPr="008E45A8">
        <w:rPr>
          <w:sz w:val="24"/>
          <w:szCs w:val="24"/>
        </w:rPr>
        <w:t>k</w:t>
      </w:r>
      <w:r w:rsidR="00394EF3">
        <w:rPr>
          <w:sz w:val="24"/>
          <w:szCs w:val="24"/>
        </w:rPr>
        <w:t>.johnson062981@outlook.</w:t>
      </w:r>
      <w:r w:rsidR="007602BF" w:rsidRPr="008E45A8">
        <w:rPr>
          <w:sz w:val="24"/>
          <w:szCs w:val="24"/>
        </w:rPr>
        <w:t>com</w:t>
      </w:r>
      <w:bookmarkEnd w:id="0"/>
      <w:bookmarkEnd w:id="1"/>
    </w:p>
    <w:p w14:paraId="35024D49" w14:textId="77777777" w:rsidR="009F6BA0" w:rsidRDefault="009F6BA0" w:rsidP="009F6BA0">
      <w:pPr>
        <w:pStyle w:val="TargetPosition"/>
        <w:pBdr>
          <w:top w:val="single" w:sz="4" w:space="1" w:color="auto"/>
          <w:bottom w:val="single" w:sz="4" w:space="1" w:color="auto"/>
        </w:pBdr>
        <w:jc w:val="left"/>
        <w:rPr>
          <w:rStyle w:val="textrun"/>
          <w:rFonts w:cs="Segoe UI"/>
          <w:color w:val="000000"/>
        </w:rPr>
      </w:pPr>
      <w:r>
        <w:rPr>
          <w:rStyle w:val="textrun"/>
          <w:rFonts w:cs="Segoe UI"/>
          <w:color w:val="000000"/>
        </w:rPr>
        <w:t>Goal &amp; Objective:</w:t>
      </w:r>
    </w:p>
    <w:p w14:paraId="345BA936" w14:textId="77777777" w:rsidR="009F6BA0" w:rsidRPr="008E45A8" w:rsidRDefault="009649E0" w:rsidP="008E45A8">
      <w:pPr>
        <w:pStyle w:val="TargetPosition"/>
        <w:pBdr>
          <w:top w:val="single" w:sz="4" w:space="1" w:color="auto"/>
          <w:bottom w:val="single" w:sz="4" w:space="1" w:color="auto"/>
        </w:pBdr>
        <w:jc w:val="left"/>
        <w:rPr>
          <w:rStyle w:val="textrun"/>
          <w:rFonts w:cs="Segoe UI"/>
          <w:b w:val="0"/>
          <w:i w:val="0"/>
          <w:color w:val="000000"/>
          <w:szCs w:val="24"/>
        </w:rPr>
      </w:pPr>
      <w:r w:rsidRPr="008E45A8">
        <w:rPr>
          <w:rStyle w:val="textrun"/>
          <w:rFonts w:cs="Segoe UI"/>
          <w:b w:val="0"/>
          <w:i w:val="0"/>
          <w:color w:val="000000"/>
          <w:szCs w:val="24"/>
        </w:rPr>
        <w:t xml:space="preserve">To obtain a </w:t>
      </w:r>
      <w:r w:rsidR="009F6BA0" w:rsidRPr="008E45A8">
        <w:rPr>
          <w:rStyle w:val="textrun"/>
          <w:rFonts w:cs="Segoe UI"/>
          <w:b w:val="0"/>
          <w:i w:val="0"/>
          <w:color w:val="000000"/>
          <w:szCs w:val="24"/>
        </w:rPr>
        <w:t xml:space="preserve">position that will offer an opportunity to expand upon </w:t>
      </w:r>
      <w:r w:rsidR="00E13543" w:rsidRPr="008E45A8">
        <w:rPr>
          <w:rStyle w:val="textrun"/>
          <w:rFonts w:cs="Segoe UI"/>
          <w:b w:val="0"/>
          <w:i w:val="0"/>
          <w:color w:val="000000"/>
          <w:szCs w:val="24"/>
        </w:rPr>
        <w:t xml:space="preserve">my </w:t>
      </w:r>
      <w:r w:rsidR="00FB3DBE" w:rsidRPr="008E45A8">
        <w:rPr>
          <w:rStyle w:val="textrun"/>
          <w:rFonts w:cs="Segoe UI"/>
          <w:b w:val="0"/>
          <w:i w:val="0"/>
          <w:color w:val="000000"/>
          <w:szCs w:val="24"/>
        </w:rPr>
        <w:t xml:space="preserve">current </w:t>
      </w:r>
      <w:r w:rsidR="00E13543" w:rsidRPr="008E45A8">
        <w:rPr>
          <w:rStyle w:val="textrun"/>
          <w:rFonts w:cs="Segoe UI"/>
          <w:b w:val="0"/>
          <w:i w:val="0"/>
          <w:color w:val="000000"/>
          <w:szCs w:val="24"/>
        </w:rPr>
        <w:t>experience and knowledge;</w:t>
      </w:r>
      <w:r w:rsidR="00735BDF" w:rsidRPr="008E45A8">
        <w:rPr>
          <w:rStyle w:val="textrun"/>
          <w:rFonts w:cs="Segoe UI"/>
          <w:b w:val="0"/>
          <w:i w:val="0"/>
          <w:color w:val="000000"/>
          <w:szCs w:val="24"/>
        </w:rPr>
        <w:t xml:space="preserve"> a</w:t>
      </w:r>
      <w:r w:rsidR="009F6BA0" w:rsidRPr="008E45A8">
        <w:rPr>
          <w:rStyle w:val="textrun"/>
          <w:rFonts w:cs="Segoe UI"/>
          <w:b w:val="0"/>
          <w:i w:val="0"/>
          <w:color w:val="000000"/>
          <w:szCs w:val="24"/>
        </w:rPr>
        <w:t>s well as growth as a professional that will help sustain a position with a prospective company</w:t>
      </w:r>
      <w:r w:rsidR="00FB3DBE" w:rsidRPr="008E45A8">
        <w:rPr>
          <w:rStyle w:val="textrun"/>
          <w:rFonts w:cs="Segoe UI"/>
          <w:b w:val="0"/>
          <w:i w:val="0"/>
          <w:color w:val="000000"/>
          <w:szCs w:val="24"/>
        </w:rPr>
        <w:t>.</w:t>
      </w:r>
    </w:p>
    <w:p w14:paraId="3B773F3B" w14:textId="77777777" w:rsidR="009F6BA0" w:rsidRPr="00325015" w:rsidRDefault="009F6BA0" w:rsidP="00CC32AE">
      <w:pPr>
        <w:pStyle w:val="TargetPosition"/>
        <w:pBdr>
          <w:top w:val="none" w:sz="0" w:space="0" w:color="auto"/>
          <w:bottom w:val="none" w:sz="0" w:space="0" w:color="auto"/>
        </w:pBdr>
        <w:jc w:val="left"/>
        <w:rPr>
          <w:rStyle w:val="textrun"/>
          <w:rFonts w:cs="Segoe UI"/>
          <w:i w:val="0"/>
          <w:color w:val="000000"/>
        </w:rPr>
      </w:pPr>
      <w:r w:rsidRPr="009F6BA0">
        <w:rPr>
          <w:rStyle w:val="textrun"/>
          <w:rFonts w:cs="Segoe UI"/>
          <w:i w:val="0"/>
          <w:color w:val="000000"/>
        </w:rPr>
        <w:t>Professional Profile</w:t>
      </w:r>
      <w:r>
        <w:rPr>
          <w:rStyle w:val="textrun"/>
          <w:rFonts w:cs="Segoe UI"/>
          <w:i w:val="0"/>
          <w:color w:val="000000"/>
        </w:rPr>
        <w:t>:</w:t>
      </w:r>
    </w:p>
    <w:p w14:paraId="68C18044" w14:textId="77777777" w:rsidR="009C2646" w:rsidRPr="008E45A8" w:rsidRDefault="007602BF" w:rsidP="007B2ABB">
      <w:pPr>
        <w:pStyle w:val="Overviewbullets"/>
        <w:numPr>
          <w:ilvl w:val="0"/>
          <w:numId w:val="2"/>
        </w:numPr>
        <w:spacing w:before="0" w:after="0"/>
        <w:textAlignment w:val="baseline"/>
        <w:rPr>
          <w:rFonts w:cs="Segoe UI"/>
          <w:color w:val="000000"/>
          <w:sz w:val="24"/>
          <w:szCs w:val="24"/>
        </w:rPr>
      </w:pPr>
      <w:r w:rsidRPr="008E45A8">
        <w:rPr>
          <w:sz w:val="24"/>
          <w:szCs w:val="24"/>
        </w:rPr>
        <w:t>Experienced clerical</w:t>
      </w:r>
      <w:r w:rsidR="00735BDF" w:rsidRPr="008E45A8">
        <w:rPr>
          <w:sz w:val="24"/>
          <w:szCs w:val="24"/>
        </w:rPr>
        <w:t xml:space="preserve"> professional with strong leadership and relationship-building skills; </w:t>
      </w:r>
      <w:r w:rsidR="00735BDF" w:rsidRPr="008E45A8">
        <w:rPr>
          <w:rStyle w:val="textrun"/>
          <w:rFonts w:cs="Segoe UI"/>
          <w:color w:val="000000"/>
          <w:sz w:val="24"/>
          <w:szCs w:val="24"/>
        </w:rPr>
        <w:t>w</w:t>
      </w:r>
      <w:r w:rsidR="009649E0" w:rsidRPr="008E45A8">
        <w:rPr>
          <w:rStyle w:val="textrun"/>
          <w:rFonts w:cs="Segoe UI"/>
          <w:color w:val="000000"/>
          <w:sz w:val="24"/>
          <w:szCs w:val="24"/>
        </w:rPr>
        <w:t xml:space="preserve">orking </w:t>
      </w:r>
      <w:r w:rsidR="00D2082C">
        <w:rPr>
          <w:rStyle w:val="textrun"/>
          <w:rFonts w:cs="Segoe UI"/>
          <w:color w:val="000000"/>
          <w:sz w:val="24"/>
          <w:szCs w:val="24"/>
        </w:rPr>
        <w:t>with 15</w:t>
      </w:r>
      <w:r w:rsidR="00BA3F8F" w:rsidRPr="008E45A8">
        <w:rPr>
          <w:rStyle w:val="textrun"/>
          <w:rFonts w:cs="Segoe UI"/>
          <w:color w:val="000000"/>
          <w:sz w:val="24"/>
          <w:szCs w:val="24"/>
        </w:rPr>
        <w:t xml:space="preserve"> years of experienc</w:t>
      </w:r>
      <w:r w:rsidR="00735BDF" w:rsidRPr="008E45A8">
        <w:rPr>
          <w:rStyle w:val="textrun"/>
          <w:rFonts w:cs="Segoe UI"/>
          <w:color w:val="000000"/>
          <w:sz w:val="24"/>
          <w:szCs w:val="24"/>
        </w:rPr>
        <w:t xml:space="preserve">e in the </w:t>
      </w:r>
      <w:r w:rsidRPr="008E45A8">
        <w:rPr>
          <w:rStyle w:val="textrun"/>
          <w:rFonts w:cs="Segoe UI"/>
          <w:color w:val="000000"/>
          <w:sz w:val="24"/>
          <w:szCs w:val="24"/>
        </w:rPr>
        <w:t>hospital</w:t>
      </w:r>
      <w:r w:rsidR="00735BDF" w:rsidRPr="008E45A8">
        <w:rPr>
          <w:rStyle w:val="textrun"/>
          <w:rFonts w:cs="Segoe UI"/>
          <w:color w:val="000000"/>
          <w:sz w:val="24"/>
          <w:szCs w:val="24"/>
        </w:rPr>
        <w:t xml:space="preserve"> </w:t>
      </w:r>
      <w:r w:rsidR="00372B4C" w:rsidRPr="008E45A8">
        <w:rPr>
          <w:rStyle w:val="textrun"/>
          <w:rFonts w:cs="Segoe UI"/>
          <w:color w:val="000000"/>
          <w:sz w:val="24"/>
          <w:szCs w:val="24"/>
        </w:rPr>
        <w:t>f</w:t>
      </w:r>
      <w:r w:rsidR="001A58C8" w:rsidRPr="008E45A8">
        <w:rPr>
          <w:rStyle w:val="textrun"/>
          <w:rFonts w:cs="Segoe UI"/>
          <w:color w:val="000000"/>
          <w:sz w:val="24"/>
          <w:szCs w:val="24"/>
        </w:rPr>
        <w:t>ield;</w:t>
      </w:r>
      <w:r w:rsidR="0030145B" w:rsidRPr="008E45A8">
        <w:rPr>
          <w:rStyle w:val="textrun"/>
          <w:rFonts w:cs="Segoe UI"/>
          <w:color w:val="000000"/>
          <w:sz w:val="24"/>
          <w:szCs w:val="24"/>
        </w:rPr>
        <w:t xml:space="preserve"> has helped with the developed understanding of the importance of </w:t>
      </w:r>
      <w:r w:rsidR="00BA3F8F" w:rsidRPr="008E45A8">
        <w:rPr>
          <w:rStyle w:val="textrun"/>
          <w:rFonts w:cs="Segoe UI"/>
          <w:color w:val="000000"/>
          <w:sz w:val="24"/>
          <w:szCs w:val="24"/>
        </w:rPr>
        <w:t>client business requirement,</w:t>
      </w:r>
      <w:r w:rsidR="0030145B" w:rsidRPr="008E45A8">
        <w:rPr>
          <w:rStyle w:val="textrun"/>
          <w:rFonts w:cs="Segoe UI"/>
          <w:color w:val="000000"/>
          <w:sz w:val="24"/>
          <w:szCs w:val="24"/>
        </w:rPr>
        <w:t xml:space="preserve"> diligence in completing task in a timely manner</w:t>
      </w:r>
      <w:r w:rsidR="005D670B" w:rsidRPr="008E45A8">
        <w:rPr>
          <w:rStyle w:val="textrun"/>
          <w:rFonts w:cs="Segoe UI"/>
          <w:color w:val="000000"/>
          <w:sz w:val="24"/>
          <w:szCs w:val="24"/>
        </w:rPr>
        <w:t>,</w:t>
      </w:r>
      <w:r w:rsidR="006D60D8" w:rsidRPr="008E45A8">
        <w:rPr>
          <w:rStyle w:val="textrun"/>
          <w:rFonts w:cs="Segoe UI"/>
          <w:color w:val="000000"/>
          <w:sz w:val="24"/>
          <w:szCs w:val="24"/>
        </w:rPr>
        <w:t xml:space="preserve"> close attention to details,</w:t>
      </w:r>
      <w:r w:rsidR="00BA3F8F" w:rsidRPr="008E45A8">
        <w:rPr>
          <w:rStyle w:val="textrun"/>
          <w:rFonts w:cs="Segoe UI"/>
          <w:color w:val="000000"/>
          <w:sz w:val="24"/>
          <w:szCs w:val="24"/>
        </w:rPr>
        <w:t xml:space="preserve"> </w:t>
      </w:r>
      <w:r w:rsidR="006D60D8" w:rsidRPr="008E45A8">
        <w:rPr>
          <w:rStyle w:val="textrun"/>
          <w:rFonts w:cs="Segoe UI"/>
          <w:color w:val="000000"/>
          <w:sz w:val="24"/>
          <w:szCs w:val="24"/>
        </w:rPr>
        <w:t>quality customer service</w:t>
      </w:r>
      <w:r w:rsidR="00735BDF" w:rsidRPr="008E45A8">
        <w:rPr>
          <w:rStyle w:val="textrun"/>
          <w:rFonts w:cs="Segoe UI"/>
          <w:color w:val="000000"/>
          <w:sz w:val="24"/>
          <w:szCs w:val="24"/>
        </w:rPr>
        <w:t>.</w:t>
      </w:r>
      <w:r w:rsidR="009C2646" w:rsidRPr="008E45A8">
        <w:rPr>
          <w:rStyle w:val="textrun"/>
          <w:rFonts w:cs="Segoe UI"/>
          <w:color w:val="000000"/>
          <w:sz w:val="24"/>
          <w:szCs w:val="24"/>
        </w:rPr>
        <w:t xml:space="preserve"> </w:t>
      </w:r>
    </w:p>
    <w:p w14:paraId="626295A1" w14:textId="77777777" w:rsidR="00300359" w:rsidRPr="008E45A8" w:rsidRDefault="009A0F91" w:rsidP="00325015">
      <w:pPr>
        <w:pStyle w:val="Overviewbullets"/>
        <w:numPr>
          <w:ilvl w:val="0"/>
          <w:numId w:val="2"/>
        </w:numPr>
        <w:rPr>
          <w:sz w:val="24"/>
          <w:szCs w:val="24"/>
        </w:rPr>
      </w:pPr>
      <w:bookmarkStart w:id="4" w:name="OLE_LINK5"/>
      <w:r w:rsidRPr="008E45A8">
        <w:rPr>
          <w:sz w:val="24"/>
          <w:szCs w:val="24"/>
        </w:rPr>
        <w:t>The ability to quickly learn and master new systems and procedures, equally successful</w:t>
      </w:r>
      <w:r w:rsidR="00735BDF" w:rsidRPr="008E45A8">
        <w:rPr>
          <w:sz w:val="24"/>
          <w:szCs w:val="24"/>
        </w:rPr>
        <w:t>,</w:t>
      </w:r>
      <w:r w:rsidRPr="008E45A8">
        <w:rPr>
          <w:sz w:val="24"/>
          <w:szCs w:val="24"/>
        </w:rPr>
        <w:t xml:space="preserve"> in both team and self-directed </w:t>
      </w:r>
      <w:r w:rsidR="00735BDF" w:rsidRPr="008E45A8">
        <w:rPr>
          <w:sz w:val="24"/>
          <w:szCs w:val="24"/>
        </w:rPr>
        <w:t>settings, superior trouble-shooting skills, and p</w:t>
      </w:r>
      <w:r w:rsidRPr="008E45A8">
        <w:rPr>
          <w:sz w:val="24"/>
          <w:szCs w:val="24"/>
        </w:rPr>
        <w:t>roficiency in MS o</w:t>
      </w:r>
      <w:r w:rsidR="00A43ABF" w:rsidRPr="008E45A8">
        <w:rPr>
          <w:sz w:val="24"/>
          <w:szCs w:val="24"/>
        </w:rPr>
        <w:t xml:space="preserve">ffice applications (Word, </w:t>
      </w:r>
      <w:r w:rsidR="00735BDF" w:rsidRPr="008E45A8">
        <w:rPr>
          <w:sz w:val="24"/>
          <w:szCs w:val="24"/>
        </w:rPr>
        <w:t xml:space="preserve">Excel, Power Point, Access, </w:t>
      </w:r>
      <w:r w:rsidR="00A43ABF" w:rsidRPr="008E45A8">
        <w:rPr>
          <w:sz w:val="24"/>
          <w:szCs w:val="24"/>
        </w:rPr>
        <w:t>Outlook</w:t>
      </w:r>
      <w:r w:rsidR="00735BDF" w:rsidRPr="008E45A8">
        <w:rPr>
          <w:sz w:val="24"/>
          <w:szCs w:val="24"/>
        </w:rPr>
        <w:t>, and Internet</w:t>
      </w:r>
      <w:r w:rsidRPr="008E45A8">
        <w:rPr>
          <w:sz w:val="24"/>
          <w:szCs w:val="24"/>
        </w:rPr>
        <w:t>).</w:t>
      </w:r>
      <w:r w:rsidR="00735BDF" w:rsidRPr="008E45A8">
        <w:rPr>
          <w:sz w:val="24"/>
          <w:szCs w:val="24"/>
        </w:rPr>
        <w:t xml:space="preserve"> </w:t>
      </w:r>
    </w:p>
    <w:p w14:paraId="7B133506" w14:textId="77777777" w:rsidR="007602BF" w:rsidRPr="008E45A8" w:rsidRDefault="00CC2254" w:rsidP="008E45A8">
      <w:pPr>
        <w:pStyle w:val="SectionHeader"/>
        <w:jc w:val="left"/>
      </w:pPr>
      <w:r w:rsidRPr="00CE5B6A">
        <w:t>Experience</w:t>
      </w:r>
      <w:bookmarkStart w:id="5" w:name="OLE_LINK17"/>
      <w:bookmarkStart w:id="6" w:name="OLE_LINK18"/>
      <w:bookmarkEnd w:id="4"/>
      <w:r w:rsidR="00814D0E">
        <w:rPr>
          <w:rFonts w:eastAsia="MS Mincho"/>
        </w:rPr>
        <w:t xml:space="preserve">                               </w:t>
      </w:r>
      <w:r w:rsidR="004A06ED">
        <w:rPr>
          <w:rFonts w:eastAsia="MS Mincho"/>
        </w:rPr>
        <w:t xml:space="preserve">                         </w:t>
      </w:r>
    </w:p>
    <w:p w14:paraId="2AE62AD5" w14:textId="0AC693F6" w:rsidR="007602BF" w:rsidRPr="008E45A8" w:rsidRDefault="00325015" w:rsidP="00325015">
      <w:pPr>
        <w:pStyle w:val="JobTitlebold"/>
        <w:spacing w:before="0"/>
        <w:ind w:firstLine="720"/>
        <w:rPr>
          <w:rFonts w:cs="Times New Roman"/>
          <w:sz w:val="24"/>
          <w:szCs w:val="24"/>
        </w:rPr>
      </w:pPr>
      <w:r w:rsidRPr="008E45A8">
        <w:rPr>
          <w:rFonts w:cs="Times New Roman"/>
          <w:sz w:val="24"/>
          <w:szCs w:val="24"/>
        </w:rPr>
        <w:t xml:space="preserve">Texas Health Resource/ </w:t>
      </w:r>
      <w:r w:rsidR="00404727">
        <w:rPr>
          <w:rFonts w:cs="Times New Roman"/>
          <w:sz w:val="24"/>
          <w:szCs w:val="24"/>
        </w:rPr>
        <w:t xml:space="preserve">Labor &amp; Delivery </w:t>
      </w:r>
      <w:r w:rsidRPr="008E45A8">
        <w:rPr>
          <w:rFonts w:cs="Times New Roman"/>
          <w:sz w:val="24"/>
          <w:szCs w:val="24"/>
        </w:rPr>
        <w:t>Unit Secretary</w:t>
      </w:r>
      <w:r w:rsidR="00565491">
        <w:rPr>
          <w:rFonts w:cs="Times New Roman"/>
          <w:sz w:val="24"/>
          <w:szCs w:val="24"/>
        </w:rPr>
        <w:t xml:space="preserve"> </w:t>
      </w:r>
      <w:r w:rsidR="00077B84">
        <w:rPr>
          <w:rFonts w:cs="Times New Roman"/>
          <w:sz w:val="24"/>
          <w:szCs w:val="24"/>
        </w:rPr>
        <w:t xml:space="preserve">–(Sept. </w:t>
      </w:r>
      <w:r w:rsidR="00565491">
        <w:rPr>
          <w:rFonts w:cs="Times New Roman"/>
          <w:sz w:val="24"/>
          <w:szCs w:val="24"/>
        </w:rPr>
        <w:t>2001-</w:t>
      </w:r>
      <w:r w:rsidR="00077B84">
        <w:rPr>
          <w:rFonts w:cs="Times New Roman"/>
          <w:sz w:val="24"/>
          <w:szCs w:val="24"/>
        </w:rPr>
        <w:t>Feb.</w:t>
      </w:r>
      <w:r w:rsidR="009304B0">
        <w:rPr>
          <w:rFonts w:cs="Times New Roman"/>
          <w:sz w:val="24"/>
          <w:szCs w:val="24"/>
        </w:rPr>
        <w:t>2007</w:t>
      </w:r>
      <w:r w:rsidR="00077B84">
        <w:rPr>
          <w:rFonts w:cs="Times New Roman"/>
          <w:sz w:val="24"/>
          <w:szCs w:val="24"/>
        </w:rPr>
        <w:t xml:space="preserve">), (June </w:t>
      </w:r>
      <w:r w:rsidR="00072BAF">
        <w:rPr>
          <w:rFonts w:cs="Times New Roman"/>
          <w:sz w:val="24"/>
          <w:szCs w:val="24"/>
        </w:rPr>
        <w:t>2</w:t>
      </w:r>
      <w:r w:rsidR="00077B84">
        <w:rPr>
          <w:rFonts w:cs="Times New Roman"/>
          <w:sz w:val="24"/>
          <w:szCs w:val="24"/>
        </w:rPr>
        <w:t>010- October 2017</w:t>
      </w:r>
    </w:p>
    <w:p w14:paraId="5B05E666" w14:textId="29A71F07" w:rsidR="007602BF" w:rsidRPr="008E45A8" w:rsidRDefault="007602BF" w:rsidP="00325015">
      <w:pPr>
        <w:pStyle w:val="ListParagraph"/>
        <w:rPr>
          <w:rFonts w:ascii="Verdana" w:hAnsi="Verdana"/>
          <w:szCs w:val="24"/>
        </w:rPr>
      </w:pPr>
      <w:r w:rsidRPr="008E45A8">
        <w:rPr>
          <w:rFonts w:ascii="Verdana" w:hAnsi="Verdana"/>
          <w:szCs w:val="24"/>
        </w:rPr>
        <w:t>A</w:t>
      </w:r>
      <w:r w:rsidR="008E45A8" w:rsidRPr="008E45A8">
        <w:rPr>
          <w:rFonts w:ascii="Verdana" w:hAnsi="Verdana"/>
          <w:szCs w:val="24"/>
        </w:rPr>
        <w:t>dministrative</w:t>
      </w:r>
      <w:r w:rsidR="00EF1485">
        <w:rPr>
          <w:rFonts w:ascii="Verdana" w:hAnsi="Verdana"/>
          <w:szCs w:val="24"/>
        </w:rPr>
        <w:t xml:space="preserve"> assistant</w:t>
      </w:r>
      <w:r w:rsidR="008E45A8" w:rsidRPr="008E45A8">
        <w:rPr>
          <w:rFonts w:ascii="Verdana" w:hAnsi="Verdana"/>
          <w:szCs w:val="24"/>
        </w:rPr>
        <w:t>, Customer Service, Patient Care</w:t>
      </w:r>
      <w:r w:rsidRPr="008E45A8">
        <w:rPr>
          <w:rFonts w:ascii="Verdana" w:hAnsi="Verdana"/>
          <w:szCs w:val="24"/>
        </w:rPr>
        <w:t xml:space="preserve">, </w:t>
      </w:r>
      <w:r w:rsidR="00EF1485">
        <w:rPr>
          <w:rFonts w:ascii="Verdana" w:hAnsi="Verdana"/>
          <w:szCs w:val="24"/>
        </w:rPr>
        <w:t xml:space="preserve">Inpatient and Outpatient admission, </w:t>
      </w:r>
      <w:r w:rsidRPr="008E45A8">
        <w:rPr>
          <w:rFonts w:ascii="Verdana" w:hAnsi="Verdana"/>
          <w:szCs w:val="24"/>
        </w:rPr>
        <w:t xml:space="preserve">receiving </w:t>
      </w:r>
      <w:r w:rsidR="00EF1485">
        <w:rPr>
          <w:rFonts w:ascii="Verdana" w:hAnsi="Verdana"/>
          <w:szCs w:val="24"/>
        </w:rPr>
        <w:t xml:space="preserve">doctor </w:t>
      </w:r>
      <w:r w:rsidRPr="008E45A8">
        <w:rPr>
          <w:rFonts w:ascii="Verdana" w:hAnsi="Verdana"/>
          <w:szCs w:val="24"/>
        </w:rPr>
        <w:t xml:space="preserve">orders, </w:t>
      </w:r>
      <w:r w:rsidR="00325015" w:rsidRPr="008E45A8">
        <w:rPr>
          <w:rFonts w:ascii="Verdana" w:hAnsi="Verdana"/>
          <w:szCs w:val="24"/>
        </w:rPr>
        <w:t>assisting</w:t>
      </w:r>
      <w:r w:rsidR="008E45A8" w:rsidRPr="008E45A8">
        <w:rPr>
          <w:rFonts w:ascii="Verdana" w:hAnsi="Verdana"/>
          <w:szCs w:val="24"/>
        </w:rPr>
        <w:t xml:space="preserve"> Doctors &amp; Nurses, Medical Records,</w:t>
      </w:r>
      <w:r w:rsidR="00EF1485">
        <w:rPr>
          <w:rFonts w:ascii="Verdana" w:hAnsi="Verdana"/>
          <w:szCs w:val="24"/>
        </w:rPr>
        <w:t xml:space="preserve"> Microsoft word, power point</w:t>
      </w:r>
      <w:r w:rsidRPr="008E45A8">
        <w:rPr>
          <w:rFonts w:ascii="Verdana" w:hAnsi="Verdana"/>
          <w:szCs w:val="24"/>
        </w:rPr>
        <w:t>,</w:t>
      </w:r>
      <w:r w:rsidR="00EF1485">
        <w:rPr>
          <w:rFonts w:ascii="Verdana" w:hAnsi="Verdana"/>
          <w:szCs w:val="24"/>
        </w:rPr>
        <w:t xml:space="preserve"> excel, outlook</w:t>
      </w:r>
      <w:r w:rsidRPr="008E45A8">
        <w:rPr>
          <w:rFonts w:ascii="Verdana" w:hAnsi="Verdana"/>
          <w:szCs w:val="24"/>
        </w:rPr>
        <w:t xml:space="preserve"> Phlebotomy trained, </w:t>
      </w:r>
      <w:r w:rsidR="00EF1485">
        <w:rPr>
          <w:rFonts w:ascii="Verdana" w:hAnsi="Verdana"/>
          <w:szCs w:val="24"/>
        </w:rPr>
        <w:t xml:space="preserve">Newborn </w:t>
      </w:r>
      <w:r w:rsidRPr="008E45A8">
        <w:rPr>
          <w:rFonts w:ascii="Verdana" w:hAnsi="Verdana"/>
          <w:szCs w:val="24"/>
        </w:rPr>
        <w:t>Nursery</w:t>
      </w:r>
      <w:r w:rsidR="00EF1485">
        <w:rPr>
          <w:rFonts w:ascii="Verdana" w:hAnsi="Verdana"/>
          <w:szCs w:val="24"/>
        </w:rPr>
        <w:t xml:space="preserve"> care</w:t>
      </w:r>
      <w:r w:rsidRPr="008E45A8">
        <w:rPr>
          <w:rFonts w:ascii="Verdana" w:hAnsi="Verdana"/>
          <w:szCs w:val="24"/>
        </w:rPr>
        <w:t xml:space="preserve"> </w:t>
      </w:r>
      <w:r w:rsidR="00072BAF" w:rsidRPr="008E45A8">
        <w:rPr>
          <w:rFonts w:ascii="Verdana" w:hAnsi="Verdana"/>
          <w:szCs w:val="24"/>
        </w:rPr>
        <w:t>etc</w:t>
      </w:r>
      <w:r w:rsidR="00072BAF">
        <w:rPr>
          <w:rFonts w:ascii="Verdana" w:hAnsi="Verdana"/>
          <w:szCs w:val="24"/>
        </w:rPr>
        <w:t>.</w:t>
      </w:r>
    </w:p>
    <w:p w14:paraId="0C64B9AA" w14:textId="4FF5A9CE" w:rsidR="007602BF" w:rsidRPr="008E45A8" w:rsidRDefault="007602BF" w:rsidP="007602BF">
      <w:pPr>
        <w:pStyle w:val="ListParagraph"/>
        <w:numPr>
          <w:ilvl w:val="0"/>
          <w:numId w:val="9"/>
        </w:numPr>
        <w:tabs>
          <w:tab w:val="center" w:pos="390"/>
          <w:tab w:val="center" w:pos="3630"/>
        </w:tabs>
        <w:spacing w:after="81" w:line="259" w:lineRule="auto"/>
        <w:rPr>
          <w:rFonts w:ascii="Verdana" w:hAnsi="Verdana"/>
          <w:b/>
          <w:szCs w:val="24"/>
        </w:rPr>
      </w:pPr>
      <w:r w:rsidRPr="008E45A8">
        <w:rPr>
          <w:rFonts w:ascii="Verdana" w:hAnsi="Verdana"/>
          <w:b/>
          <w:szCs w:val="24"/>
        </w:rPr>
        <w:t xml:space="preserve">Texas Health Resource / Birth Registry </w:t>
      </w:r>
      <w:r w:rsidR="00077B84">
        <w:rPr>
          <w:rFonts w:ascii="Verdana" w:hAnsi="Verdana"/>
          <w:b/>
          <w:szCs w:val="24"/>
        </w:rPr>
        <w:t xml:space="preserve">(Mar. </w:t>
      </w:r>
      <w:r w:rsidRPr="008E45A8">
        <w:rPr>
          <w:rFonts w:ascii="Verdana" w:hAnsi="Verdana"/>
          <w:b/>
          <w:szCs w:val="24"/>
        </w:rPr>
        <w:t>200</w:t>
      </w:r>
      <w:r w:rsidR="00077B84">
        <w:rPr>
          <w:rFonts w:ascii="Verdana" w:hAnsi="Verdana"/>
          <w:b/>
          <w:szCs w:val="24"/>
        </w:rPr>
        <w:t>7</w:t>
      </w:r>
      <w:r w:rsidR="00EA3019">
        <w:rPr>
          <w:rFonts w:ascii="Verdana" w:hAnsi="Verdana"/>
          <w:b/>
          <w:szCs w:val="24"/>
        </w:rPr>
        <w:t>-</w:t>
      </w:r>
      <w:r w:rsidR="00077B84">
        <w:rPr>
          <w:rFonts w:ascii="Verdana" w:hAnsi="Verdana"/>
          <w:b/>
          <w:szCs w:val="24"/>
        </w:rPr>
        <w:t xml:space="preserve"> Aug. </w:t>
      </w:r>
      <w:r w:rsidR="00EA3019">
        <w:rPr>
          <w:rFonts w:ascii="Verdana" w:hAnsi="Verdana"/>
          <w:b/>
          <w:szCs w:val="24"/>
        </w:rPr>
        <w:t>20</w:t>
      </w:r>
      <w:r w:rsidR="00077B84">
        <w:rPr>
          <w:rFonts w:ascii="Verdana" w:hAnsi="Verdana"/>
          <w:b/>
          <w:szCs w:val="24"/>
        </w:rPr>
        <w:t>09)</w:t>
      </w:r>
    </w:p>
    <w:p w14:paraId="0F3363BC" w14:textId="5DE122B1" w:rsidR="00251F61" w:rsidRPr="008E45A8" w:rsidRDefault="007602BF" w:rsidP="00251F61">
      <w:pPr>
        <w:pStyle w:val="ListParagraph"/>
        <w:rPr>
          <w:rFonts w:ascii="Verdana" w:hAnsi="Verdana"/>
          <w:szCs w:val="24"/>
        </w:rPr>
      </w:pPr>
      <w:r w:rsidRPr="008E45A8">
        <w:rPr>
          <w:rFonts w:ascii="Verdana" w:hAnsi="Verdana"/>
          <w:szCs w:val="24"/>
        </w:rPr>
        <w:t>Birth Certificate, Medical Records, l</w:t>
      </w:r>
      <w:r w:rsidR="008E45A8" w:rsidRPr="008E45A8">
        <w:rPr>
          <w:rFonts w:ascii="Verdana" w:hAnsi="Verdana"/>
          <w:szCs w:val="24"/>
        </w:rPr>
        <w:t xml:space="preserve">egal documents, </w:t>
      </w:r>
      <w:r w:rsidR="00EF1485">
        <w:rPr>
          <w:rFonts w:ascii="Verdana" w:hAnsi="Verdana"/>
          <w:szCs w:val="24"/>
        </w:rPr>
        <w:t>Microsoft word, file clerical.</w:t>
      </w:r>
    </w:p>
    <w:p w14:paraId="4185E6E2" w14:textId="29BD5BAE" w:rsidR="00251F61" w:rsidRPr="008E45A8" w:rsidRDefault="00251F61" w:rsidP="00325015">
      <w:pPr>
        <w:pStyle w:val="ListParagraph"/>
        <w:numPr>
          <w:ilvl w:val="0"/>
          <w:numId w:val="10"/>
        </w:numPr>
        <w:tabs>
          <w:tab w:val="center" w:pos="390"/>
          <w:tab w:val="center" w:pos="4100"/>
        </w:tabs>
        <w:spacing w:after="81" w:line="259" w:lineRule="auto"/>
        <w:rPr>
          <w:rFonts w:ascii="Verdana" w:hAnsi="Verdana"/>
          <w:b/>
          <w:szCs w:val="24"/>
        </w:rPr>
      </w:pPr>
      <w:r w:rsidRPr="008E45A8">
        <w:rPr>
          <w:rFonts w:ascii="Verdana" w:hAnsi="Verdana"/>
          <w:b/>
          <w:szCs w:val="24"/>
        </w:rPr>
        <w:t>Texas Health Resou</w:t>
      </w:r>
      <w:r w:rsidR="00E44C3E">
        <w:rPr>
          <w:rFonts w:ascii="Verdana" w:hAnsi="Verdana"/>
          <w:b/>
          <w:szCs w:val="24"/>
        </w:rPr>
        <w:t xml:space="preserve">rce / Admission Specialist- </w:t>
      </w:r>
      <w:r w:rsidR="00077B84">
        <w:rPr>
          <w:rFonts w:ascii="Verdana" w:hAnsi="Verdana"/>
          <w:b/>
          <w:szCs w:val="24"/>
        </w:rPr>
        <w:t xml:space="preserve">(Aug.2009- June. </w:t>
      </w:r>
      <w:r w:rsidR="00E44C3E">
        <w:rPr>
          <w:rFonts w:ascii="Verdana" w:hAnsi="Verdana"/>
          <w:b/>
          <w:szCs w:val="24"/>
        </w:rPr>
        <w:t>20</w:t>
      </w:r>
      <w:r w:rsidR="00077B84">
        <w:rPr>
          <w:rFonts w:ascii="Verdana" w:hAnsi="Verdana"/>
          <w:b/>
          <w:szCs w:val="24"/>
        </w:rPr>
        <w:t>10)</w:t>
      </w:r>
    </w:p>
    <w:p w14:paraId="48F73FCC" w14:textId="77777777" w:rsidR="00251F61" w:rsidRPr="008E45A8" w:rsidRDefault="00251F61" w:rsidP="00251F61">
      <w:pPr>
        <w:pStyle w:val="ListParagraph"/>
        <w:rPr>
          <w:rFonts w:ascii="Verdana" w:hAnsi="Verdana"/>
          <w:szCs w:val="24"/>
        </w:rPr>
      </w:pPr>
      <w:r w:rsidRPr="008E45A8">
        <w:rPr>
          <w:rFonts w:ascii="Verdana" w:hAnsi="Verdana"/>
          <w:szCs w:val="24"/>
        </w:rPr>
        <w:t>Admission Specialist, Insurance, Financial Consult, Inpatient/Outpatient</w:t>
      </w:r>
    </w:p>
    <w:p w14:paraId="50574AD4" w14:textId="4FE9FAD7" w:rsidR="00251F61" w:rsidRDefault="008E45A8" w:rsidP="00EF1485">
      <w:pPr>
        <w:pStyle w:val="ListParagraph"/>
        <w:rPr>
          <w:rFonts w:ascii="Verdana" w:hAnsi="Verdana"/>
          <w:szCs w:val="24"/>
        </w:rPr>
      </w:pPr>
      <w:r w:rsidRPr="008E45A8">
        <w:rPr>
          <w:rFonts w:ascii="Verdana" w:hAnsi="Verdana"/>
          <w:szCs w:val="24"/>
        </w:rPr>
        <w:t xml:space="preserve">Registry, </w:t>
      </w:r>
      <w:r w:rsidR="00EF1485">
        <w:rPr>
          <w:rFonts w:ascii="Verdana" w:hAnsi="Verdana"/>
          <w:szCs w:val="24"/>
        </w:rPr>
        <w:t>Microsoft</w:t>
      </w:r>
      <w:r w:rsidR="00325015" w:rsidRPr="008E45A8">
        <w:rPr>
          <w:rFonts w:ascii="Verdana" w:hAnsi="Verdana"/>
          <w:szCs w:val="24"/>
        </w:rPr>
        <w:t>,</w:t>
      </w:r>
      <w:r w:rsidR="00251F61" w:rsidRPr="008E45A8">
        <w:rPr>
          <w:rFonts w:ascii="Verdana" w:hAnsi="Verdana"/>
          <w:szCs w:val="24"/>
        </w:rPr>
        <w:t xml:space="preserve"> Customer Service</w:t>
      </w:r>
      <w:r w:rsidR="00AC1C4E">
        <w:rPr>
          <w:rFonts w:ascii="Verdana" w:hAnsi="Verdana"/>
          <w:szCs w:val="24"/>
        </w:rPr>
        <w:t>.</w:t>
      </w:r>
    </w:p>
    <w:p w14:paraId="5E48F3FA" w14:textId="22F79978" w:rsidR="00EF1485" w:rsidRDefault="00EF1485" w:rsidP="00EF1485">
      <w:pPr>
        <w:pStyle w:val="ListParagraph"/>
        <w:numPr>
          <w:ilvl w:val="0"/>
          <w:numId w:val="10"/>
        </w:numPr>
        <w:rPr>
          <w:rFonts w:ascii="Verdana" w:hAnsi="Verdana"/>
          <w:b/>
          <w:szCs w:val="24"/>
        </w:rPr>
      </w:pPr>
      <w:r w:rsidRPr="00EF1485">
        <w:rPr>
          <w:rFonts w:ascii="Verdana" w:hAnsi="Verdana"/>
          <w:b/>
          <w:szCs w:val="24"/>
        </w:rPr>
        <w:t>Brain Balance Clinic</w:t>
      </w:r>
    </w:p>
    <w:p w14:paraId="438C6005" w14:textId="273BF6E8" w:rsidR="00EF1485" w:rsidRPr="00EF1485" w:rsidRDefault="007B6AC9" w:rsidP="007B6AC9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Teaching &amp; a</w:t>
      </w:r>
      <w:r w:rsidR="00EF1485">
        <w:rPr>
          <w:rFonts w:ascii="Verdana" w:hAnsi="Verdana"/>
          <w:szCs w:val="24"/>
        </w:rPr>
        <w:t xml:space="preserve">ssisting </w:t>
      </w:r>
      <w:r>
        <w:rPr>
          <w:rFonts w:ascii="Verdana" w:hAnsi="Verdana"/>
          <w:szCs w:val="24"/>
        </w:rPr>
        <w:t xml:space="preserve">the </w:t>
      </w:r>
      <w:r w:rsidR="00EF1485">
        <w:rPr>
          <w:rFonts w:ascii="Verdana" w:hAnsi="Verdana"/>
          <w:szCs w:val="24"/>
        </w:rPr>
        <w:t>children with Autism, Asperger’s, ADD, ADHD, an</w:t>
      </w:r>
      <w:r>
        <w:rPr>
          <w:rFonts w:ascii="Verdana" w:hAnsi="Verdana"/>
          <w:szCs w:val="24"/>
        </w:rPr>
        <w:t>d</w:t>
      </w:r>
      <w:r w:rsidR="00EF1485">
        <w:rPr>
          <w:rFonts w:ascii="Verdana" w:hAnsi="Verdana"/>
          <w:szCs w:val="24"/>
        </w:rPr>
        <w:t xml:space="preserve"> other developmental delays. This program is</w:t>
      </w:r>
      <w:r w:rsidR="0021475B">
        <w:rPr>
          <w:rFonts w:ascii="Verdana" w:hAnsi="Verdana"/>
          <w:szCs w:val="24"/>
        </w:rPr>
        <w:t xml:space="preserve"> </w:t>
      </w:r>
      <w:bookmarkStart w:id="7" w:name="_GoBack"/>
      <w:bookmarkEnd w:id="7"/>
      <w:r w:rsidR="00EF1485">
        <w:rPr>
          <w:rFonts w:ascii="Verdana" w:hAnsi="Verdana"/>
          <w:szCs w:val="24"/>
        </w:rPr>
        <w:t>design</w:t>
      </w:r>
      <w:r w:rsidR="0021475B">
        <w:rPr>
          <w:rFonts w:ascii="Verdana" w:hAnsi="Verdana"/>
          <w:szCs w:val="24"/>
        </w:rPr>
        <w:t>ed</w:t>
      </w:r>
      <w:r w:rsidR="00EF1485">
        <w:rPr>
          <w:rFonts w:ascii="Verdana" w:hAnsi="Verdana"/>
          <w:szCs w:val="24"/>
        </w:rPr>
        <w:t xml:space="preserve"> to help</w:t>
      </w:r>
      <w:r>
        <w:rPr>
          <w:rFonts w:ascii="Verdana" w:hAnsi="Verdana"/>
          <w:szCs w:val="24"/>
        </w:rPr>
        <w:t xml:space="preserve"> stimulate areas of the brain that are weak. </w:t>
      </w:r>
      <w:r w:rsidR="00EF1485">
        <w:rPr>
          <w:rFonts w:ascii="Verdana" w:hAnsi="Verdana"/>
          <w:szCs w:val="24"/>
        </w:rPr>
        <w:t xml:space="preserve"> </w:t>
      </w:r>
    </w:p>
    <w:p w14:paraId="0E9BF68E" w14:textId="0B77210B" w:rsidR="00AC1C4E" w:rsidRDefault="00AC1C4E" w:rsidP="00AC1C4E">
      <w:pPr>
        <w:pStyle w:val="ListParagraph"/>
        <w:numPr>
          <w:ilvl w:val="0"/>
          <w:numId w:val="10"/>
        </w:numPr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Promise House Youth Shelter</w:t>
      </w:r>
      <w:r w:rsidR="00C25DB9">
        <w:rPr>
          <w:rFonts w:ascii="Verdana" w:hAnsi="Verdana"/>
          <w:b/>
          <w:szCs w:val="24"/>
        </w:rPr>
        <w:t xml:space="preserve"> 2018</w:t>
      </w:r>
    </w:p>
    <w:p w14:paraId="29BE2133" w14:textId="24EF12C8" w:rsidR="00AC1C4E" w:rsidRPr="00092C3E" w:rsidRDefault="00AC1C4E" w:rsidP="00092C3E">
      <w:pPr>
        <w:pStyle w:val="ListParagrap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Intensive client care specialist </w:t>
      </w:r>
      <w:r w:rsidR="00E744AF">
        <w:rPr>
          <w:rFonts w:ascii="Verdana" w:hAnsi="Verdana"/>
          <w:szCs w:val="24"/>
        </w:rPr>
        <w:t xml:space="preserve">are responsible for </w:t>
      </w:r>
      <w:r>
        <w:rPr>
          <w:rFonts w:ascii="Verdana" w:hAnsi="Verdana"/>
          <w:szCs w:val="24"/>
        </w:rPr>
        <w:t>monitoring</w:t>
      </w:r>
      <w:r w:rsidR="00E744AF">
        <w:rPr>
          <w:rFonts w:ascii="Verdana" w:hAnsi="Verdana"/>
          <w:szCs w:val="24"/>
        </w:rPr>
        <w:t xml:space="preserve"> the youth, dispens</w:t>
      </w:r>
      <w:r w:rsidR="005E4B5F">
        <w:rPr>
          <w:rFonts w:ascii="Verdana" w:hAnsi="Verdana"/>
          <w:szCs w:val="24"/>
        </w:rPr>
        <w:t>ing</w:t>
      </w:r>
      <w:r w:rsidR="00E744AF">
        <w:rPr>
          <w:rFonts w:ascii="Verdana" w:hAnsi="Verdana"/>
          <w:szCs w:val="24"/>
        </w:rPr>
        <w:t xml:space="preserve"> medication, </w:t>
      </w:r>
      <w:r w:rsidR="00092C3E">
        <w:rPr>
          <w:rFonts w:ascii="Verdana" w:hAnsi="Verdana"/>
          <w:szCs w:val="24"/>
        </w:rPr>
        <w:t xml:space="preserve">&amp; documenting behavioral changes. </w:t>
      </w:r>
    </w:p>
    <w:p w14:paraId="3FDE7910" w14:textId="0CF65197" w:rsidR="00325015" w:rsidRPr="008E45A8" w:rsidRDefault="00565491" w:rsidP="00325015">
      <w:pPr>
        <w:pStyle w:val="ListParagraph"/>
        <w:numPr>
          <w:ilvl w:val="0"/>
          <w:numId w:val="10"/>
        </w:num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Dallas CASA Volunteer/ 2014-current</w:t>
      </w:r>
    </w:p>
    <w:p w14:paraId="54D730AE" w14:textId="488B8F8C" w:rsidR="00325015" w:rsidRPr="008E45A8" w:rsidRDefault="00325015" w:rsidP="005E4B5F">
      <w:pPr>
        <w:ind w:left="720"/>
        <w:rPr>
          <w:sz w:val="24"/>
        </w:rPr>
      </w:pPr>
      <w:r w:rsidRPr="008E45A8">
        <w:rPr>
          <w:sz w:val="24"/>
        </w:rPr>
        <w:t>Court Appoint</w:t>
      </w:r>
      <w:r w:rsidR="00404727">
        <w:rPr>
          <w:sz w:val="24"/>
        </w:rPr>
        <w:t>ed Special Advocate</w:t>
      </w:r>
      <w:r w:rsidR="00F00771">
        <w:rPr>
          <w:sz w:val="24"/>
        </w:rPr>
        <w:t xml:space="preserve"> works with </w:t>
      </w:r>
      <w:r w:rsidR="00155D0C">
        <w:rPr>
          <w:sz w:val="24"/>
        </w:rPr>
        <w:t>foster</w:t>
      </w:r>
      <w:r w:rsidR="00404727">
        <w:rPr>
          <w:sz w:val="24"/>
        </w:rPr>
        <w:t xml:space="preserve"> children</w:t>
      </w:r>
      <w:r w:rsidR="00F00771">
        <w:rPr>
          <w:sz w:val="24"/>
        </w:rPr>
        <w:t xml:space="preserve"> &amp; families</w:t>
      </w:r>
      <w:r w:rsidR="005E4B5F">
        <w:rPr>
          <w:sz w:val="24"/>
        </w:rPr>
        <w:t>,  conducting</w:t>
      </w:r>
      <w:r w:rsidR="00404727">
        <w:rPr>
          <w:sz w:val="24"/>
        </w:rPr>
        <w:t xml:space="preserve"> </w:t>
      </w:r>
      <w:r w:rsidR="005E4B5F">
        <w:rPr>
          <w:sz w:val="24"/>
        </w:rPr>
        <w:t>c</w:t>
      </w:r>
      <w:r w:rsidR="00404727">
        <w:rPr>
          <w:sz w:val="24"/>
        </w:rPr>
        <w:t>ourt report</w:t>
      </w:r>
      <w:r w:rsidR="005E4B5F">
        <w:rPr>
          <w:sz w:val="24"/>
        </w:rPr>
        <w:t>s</w:t>
      </w:r>
      <w:r w:rsidR="00404727">
        <w:rPr>
          <w:sz w:val="24"/>
        </w:rPr>
        <w:t>,</w:t>
      </w:r>
      <w:r w:rsidR="005E4B5F">
        <w:rPr>
          <w:sz w:val="24"/>
        </w:rPr>
        <w:t xml:space="preserve"> </w:t>
      </w:r>
      <w:r w:rsidR="009F6CC5">
        <w:rPr>
          <w:sz w:val="24"/>
        </w:rPr>
        <w:t xml:space="preserve">monthly </w:t>
      </w:r>
      <w:r w:rsidR="005E4B5F">
        <w:rPr>
          <w:sz w:val="24"/>
        </w:rPr>
        <w:t>home visits, school visit, &amp; doctors visits.</w:t>
      </w:r>
      <w:r w:rsidR="00404727">
        <w:rPr>
          <w:sz w:val="24"/>
        </w:rPr>
        <w:t xml:space="preserve"> Working closely with</w:t>
      </w:r>
      <w:r w:rsidR="00072BAF">
        <w:rPr>
          <w:sz w:val="24"/>
        </w:rPr>
        <w:t xml:space="preserve"> Judges,</w:t>
      </w:r>
      <w:r w:rsidR="00404727">
        <w:rPr>
          <w:sz w:val="24"/>
        </w:rPr>
        <w:t xml:space="preserve"> D.A, </w:t>
      </w:r>
      <w:r w:rsidR="00072BAF">
        <w:rPr>
          <w:sz w:val="24"/>
        </w:rPr>
        <w:t>C</w:t>
      </w:r>
      <w:r w:rsidR="00404727">
        <w:rPr>
          <w:sz w:val="24"/>
        </w:rPr>
        <w:t xml:space="preserve">aseworkers, </w:t>
      </w:r>
      <w:r w:rsidR="009F6CC5">
        <w:rPr>
          <w:sz w:val="24"/>
        </w:rPr>
        <w:t xml:space="preserve">&amp; </w:t>
      </w:r>
      <w:r w:rsidR="00072BAF">
        <w:rPr>
          <w:sz w:val="24"/>
        </w:rPr>
        <w:t>A</w:t>
      </w:r>
      <w:r w:rsidR="00404727">
        <w:rPr>
          <w:sz w:val="24"/>
        </w:rPr>
        <w:t>ttorney</w:t>
      </w:r>
      <w:r w:rsidR="00F00771">
        <w:rPr>
          <w:sz w:val="24"/>
        </w:rPr>
        <w:t>.</w:t>
      </w:r>
      <w:r w:rsidR="00404727">
        <w:rPr>
          <w:sz w:val="24"/>
        </w:rPr>
        <w:t xml:space="preserve"> </w:t>
      </w:r>
      <w:r w:rsidR="008E45A8" w:rsidRPr="008E45A8">
        <w:rPr>
          <w:sz w:val="24"/>
        </w:rPr>
        <w:t xml:space="preserve"> </w:t>
      </w:r>
    </w:p>
    <w:p w14:paraId="5E736331" w14:textId="77777777" w:rsidR="00251F61" w:rsidRPr="008E45A8" w:rsidRDefault="00251F61" w:rsidP="00251F61">
      <w:pPr>
        <w:pStyle w:val="ListParagraph"/>
        <w:jc w:val="both"/>
        <w:rPr>
          <w:rFonts w:ascii="Verdana" w:hAnsi="Verdana"/>
          <w:szCs w:val="24"/>
        </w:rPr>
      </w:pPr>
    </w:p>
    <w:p w14:paraId="0BB142CB" w14:textId="77777777" w:rsidR="004A06ED" w:rsidRPr="00325015" w:rsidRDefault="00251F61" w:rsidP="004A06ED">
      <w:pPr>
        <w:pStyle w:val="JobTitlebold"/>
        <w:spacing w:before="0"/>
        <w:rPr>
          <w:rFonts w:eastAsia="MS Mincho" w:cs="Times New Roman"/>
          <w:sz w:val="24"/>
          <w:szCs w:val="24"/>
        </w:rPr>
      </w:pPr>
      <w:r w:rsidRPr="00325015">
        <w:rPr>
          <w:rFonts w:eastAsia="MS Mincho" w:cs="Times New Roman"/>
          <w:sz w:val="24"/>
          <w:szCs w:val="24"/>
        </w:rPr>
        <w:t>Training</w:t>
      </w:r>
    </w:p>
    <w:p w14:paraId="2A5C201E" w14:textId="77777777" w:rsidR="00251F61" w:rsidRPr="00325015" w:rsidRDefault="00325015" w:rsidP="00251F61">
      <w:pPr>
        <w:pStyle w:val="JobTitlebold"/>
        <w:numPr>
          <w:ilvl w:val="0"/>
          <w:numId w:val="9"/>
        </w:numPr>
        <w:spacing w:before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LCNA, BLS, Trained Phlebotomy </w:t>
      </w:r>
    </w:p>
    <w:p w14:paraId="2B48E57C" w14:textId="77777777" w:rsidR="00251F61" w:rsidRPr="00325015" w:rsidRDefault="00325015" w:rsidP="00251F61">
      <w:pPr>
        <w:pStyle w:val="JobTitlebold"/>
        <w:numPr>
          <w:ilvl w:val="0"/>
          <w:numId w:val="9"/>
        </w:numPr>
        <w:spacing w:before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>BLS</w:t>
      </w:r>
    </w:p>
    <w:p w14:paraId="26987D92" w14:textId="77777777" w:rsidR="00251F61" w:rsidRPr="00325015" w:rsidRDefault="00325015" w:rsidP="00251F61">
      <w:pPr>
        <w:pStyle w:val="JobTitlebold"/>
        <w:numPr>
          <w:ilvl w:val="0"/>
          <w:numId w:val="9"/>
        </w:numPr>
        <w:spacing w:before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Trained Phlebotomy</w:t>
      </w:r>
    </w:p>
    <w:p w14:paraId="4316145E" w14:textId="77777777" w:rsidR="00325015" w:rsidRDefault="00325015" w:rsidP="00325015">
      <w:pPr>
        <w:pStyle w:val="JobTitlebold"/>
        <w:numPr>
          <w:ilvl w:val="0"/>
          <w:numId w:val="9"/>
        </w:numPr>
        <w:spacing w:before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CASA Advocate</w:t>
      </w:r>
      <w:bookmarkStart w:id="8" w:name="OLE_LINK23"/>
      <w:bookmarkStart w:id="9" w:name="OLE_LINK24"/>
      <w:bookmarkEnd w:id="5"/>
      <w:bookmarkEnd w:id="6"/>
    </w:p>
    <w:p w14:paraId="41183B2E" w14:textId="77777777" w:rsidR="008E45A8" w:rsidRDefault="008E45A8" w:rsidP="00325015">
      <w:pPr>
        <w:pStyle w:val="JobTitlebold"/>
        <w:numPr>
          <w:ilvl w:val="0"/>
          <w:numId w:val="9"/>
        </w:numPr>
        <w:spacing w:before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Court Reports</w:t>
      </w:r>
    </w:p>
    <w:p w14:paraId="59A3362A" w14:textId="77777777" w:rsidR="00325015" w:rsidRPr="00325015" w:rsidRDefault="00325015" w:rsidP="00325015">
      <w:pPr>
        <w:pStyle w:val="JobTitlebold"/>
        <w:spacing w:before="0"/>
        <w:ind w:left="360"/>
        <w:rPr>
          <w:rStyle w:val="textrun"/>
          <w:rFonts w:ascii="Times New Roman" w:eastAsia="MS Mincho" w:hAnsi="Times New Roman" w:cs="Times New Roman"/>
          <w:sz w:val="24"/>
          <w:szCs w:val="24"/>
        </w:rPr>
      </w:pPr>
    </w:p>
    <w:p w14:paraId="6561DD05" w14:textId="77777777" w:rsidR="0027254C" w:rsidRPr="00325015" w:rsidRDefault="00E13543" w:rsidP="00760738">
      <w:pPr>
        <w:pStyle w:val="Overviewbullets"/>
        <w:numPr>
          <w:ilvl w:val="0"/>
          <w:numId w:val="0"/>
        </w:numPr>
        <w:pBdr>
          <w:bottom w:val="single" w:sz="4" w:space="0" w:color="auto"/>
        </w:pBdr>
        <w:tabs>
          <w:tab w:val="left" w:pos="720"/>
        </w:tabs>
        <w:spacing w:before="0"/>
        <w:ind w:left="360"/>
        <w:jc w:val="left"/>
        <w:rPr>
          <w:b/>
          <w:i/>
          <w:sz w:val="24"/>
          <w:szCs w:val="24"/>
        </w:rPr>
      </w:pPr>
      <w:r w:rsidRPr="00325015">
        <w:rPr>
          <w:rFonts w:cs="NewsGoth BT"/>
          <w:b/>
          <w:i/>
          <w:sz w:val="24"/>
          <w:szCs w:val="24"/>
        </w:rPr>
        <w:t>Education</w:t>
      </w:r>
    </w:p>
    <w:tbl>
      <w:tblPr>
        <w:tblW w:w="10533" w:type="dxa"/>
        <w:tblInd w:w="630" w:type="dxa"/>
        <w:tblLook w:val="00A0" w:firstRow="1" w:lastRow="0" w:firstColumn="1" w:lastColumn="0" w:noHBand="0" w:noVBand="0"/>
      </w:tblPr>
      <w:tblGrid>
        <w:gridCol w:w="4903"/>
        <w:gridCol w:w="5630"/>
      </w:tblGrid>
      <w:tr w:rsidR="003772C8" w:rsidRPr="005D670B" w14:paraId="61BF5109" w14:textId="77777777" w:rsidTr="006E4E30">
        <w:trPr>
          <w:trHeight w:val="446"/>
        </w:trPr>
        <w:tc>
          <w:tcPr>
            <w:tcW w:w="4903" w:type="dxa"/>
          </w:tcPr>
          <w:bookmarkEnd w:id="2"/>
          <w:bookmarkEnd w:id="3"/>
          <w:bookmarkEnd w:id="8"/>
          <w:bookmarkEnd w:id="9"/>
          <w:p w14:paraId="7668FB01" w14:textId="2754DF65" w:rsidR="00202EA6" w:rsidRPr="008E45A8" w:rsidRDefault="00251F61" w:rsidP="00202EA6">
            <w:pPr>
              <w:rPr>
                <w:b/>
                <w:sz w:val="24"/>
              </w:rPr>
            </w:pPr>
            <w:r w:rsidRPr="008E45A8">
              <w:rPr>
                <w:b/>
                <w:sz w:val="24"/>
              </w:rPr>
              <w:t>S</w:t>
            </w:r>
            <w:r w:rsidR="00E44C3E">
              <w:rPr>
                <w:b/>
                <w:sz w:val="24"/>
              </w:rPr>
              <w:t>t</w:t>
            </w:r>
            <w:r w:rsidR="001E486E">
              <w:rPr>
                <w:b/>
                <w:sz w:val="24"/>
              </w:rPr>
              <w:t>.</w:t>
            </w:r>
            <w:r w:rsidR="00E44C3E">
              <w:rPr>
                <w:b/>
                <w:sz w:val="24"/>
              </w:rPr>
              <w:t xml:space="preserve"> Augustine Catholic </w:t>
            </w:r>
            <w:r w:rsidR="009C1F7D">
              <w:rPr>
                <w:b/>
                <w:sz w:val="24"/>
              </w:rPr>
              <w:t xml:space="preserve">High </w:t>
            </w:r>
            <w:r w:rsidR="00E44C3E">
              <w:rPr>
                <w:b/>
                <w:sz w:val="24"/>
              </w:rPr>
              <w:t xml:space="preserve">School </w:t>
            </w:r>
            <w:r w:rsidR="00261E18">
              <w:rPr>
                <w:b/>
                <w:sz w:val="24"/>
              </w:rPr>
              <w:t>(</w:t>
            </w:r>
            <w:r w:rsidR="00E44C3E">
              <w:rPr>
                <w:b/>
                <w:sz w:val="24"/>
              </w:rPr>
              <w:t>1999</w:t>
            </w:r>
            <w:r w:rsidR="00261E18">
              <w:rPr>
                <w:b/>
                <w:sz w:val="24"/>
              </w:rPr>
              <w:t>)</w:t>
            </w:r>
          </w:p>
          <w:p w14:paraId="34724EAC" w14:textId="51ADA0F2" w:rsidR="00505033" w:rsidRDefault="008E45A8" w:rsidP="00202EA6">
            <w:pPr>
              <w:rPr>
                <w:sz w:val="24"/>
              </w:rPr>
            </w:pPr>
            <w:r>
              <w:rPr>
                <w:sz w:val="24"/>
              </w:rPr>
              <w:t xml:space="preserve">High School </w:t>
            </w:r>
            <w:r w:rsidR="00505033" w:rsidRPr="008E45A8">
              <w:rPr>
                <w:sz w:val="24"/>
              </w:rPr>
              <w:t xml:space="preserve">Diploma </w:t>
            </w:r>
            <w:r w:rsidR="00465462">
              <w:rPr>
                <w:sz w:val="24"/>
              </w:rPr>
              <w:t>(</w:t>
            </w:r>
            <w:r w:rsidR="00505033" w:rsidRPr="008E45A8">
              <w:rPr>
                <w:sz w:val="24"/>
              </w:rPr>
              <w:t>received</w:t>
            </w:r>
            <w:r w:rsidR="00465462">
              <w:rPr>
                <w:sz w:val="24"/>
              </w:rPr>
              <w:t>)</w:t>
            </w:r>
          </w:p>
          <w:p w14:paraId="0D0441F4" w14:textId="77777777" w:rsidR="00072BAF" w:rsidRPr="008E45A8" w:rsidRDefault="00072BAF" w:rsidP="00202EA6">
            <w:pPr>
              <w:rPr>
                <w:sz w:val="24"/>
              </w:rPr>
            </w:pPr>
          </w:p>
          <w:p w14:paraId="2040F953" w14:textId="7F366AE6" w:rsidR="00251F61" w:rsidRPr="008E45A8" w:rsidRDefault="00072BAF" w:rsidP="00202E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Purdue University</w:t>
            </w:r>
            <w:r w:rsidR="00325015" w:rsidRPr="008E45A8">
              <w:rPr>
                <w:b/>
                <w:sz w:val="24"/>
              </w:rPr>
              <w:t xml:space="preserve">- </w:t>
            </w:r>
            <w:r>
              <w:rPr>
                <w:b/>
                <w:sz w:val="24"/>
              </w:rPr>
              <w:t>(</w:t>
            </w:r>
            <w:r w:rsidR="00325015" w:rsidRPr="008E45A8">
              <w:rPr>
                <w:b/>
                <w:sz w:val="24"/>
              </w:rPr>
              <w:t>2014-2016</w:t>
            </w:r>
            <w:r>
              <w:rPr>
                <w:b/>
                <w:sz w:val="24"/>
              </w:rPr>
              <w:t>)</w:t>
            </w:r>
          </w:p>
          <w:p w14:paraId="4006DF34" w14:textId="0AB0F029" w:rsidR="00072BAF" w:rsidRDefault="00E44C3E" w:rsidP="00202EA6">
            <w:pPr>
              <w:rPr>
                <w:sz w:val="24"/>
              </w:rPr>
            </w:pPr>
            <w:r>
              <w:rPr>
                <w:sz w:val="24"/>
              </w:rPr>
              <w:t xml:space="preserve">Associate Degree Human Services (received) </w:t>
            </w:r>
          </w:p>
          <w:p w14:paraId="40FA1782" w14:textId="77777777" w:rsidR="00072BAF" w:rsidRDefault="00072BAF" w:rsidP="00202EA6">
            <w:pPr>
              <w:rPr>
                <w:sz w:val="24"/>
              </w:rPr>
            </w:pPr>
          </w:p>
          <w:p w14:paraId="29EBB376" w14:textId="50A4ABE8" w:rsidR="00072BAF" w:rsidRDefault="00072BAF" w:rsidP="00202EA6">
            <w:pPr>
              <w:rPr>
                <w:rFonts w:ascii="Arial Black" w:hAnsi="Arial Black"/>
                <w:sz w:val="24"/>
              </w:rPr>
            </w:pPr>
            <w:r w:rsidRPr="00072BAF">
              <w:rPr>
                <w:b/>
                <w:sz w:val="24"/>
              </w:rPr>
              <w:t>Purdue University</w:t>
            </w:r>
            <w:r>
              <w:rPr>
                <w:rFonts w:ascii="Arial Black" w:hAnsi="Arial Black"/>
                <w:sz w:val="24"/>
              </w:rPr>
              <w:t xml:space="preserve"> </w:t>
            </w:r>
            <w:r w:rsidRPr="00072BAF">
              <w:rPr>
                <w:b/>
                <w:sz w:val="24"/>
              </w:rPr>
              <w:t>(2016-2018)</w:t>
            </w:r>
          </w:p>
          <w:p w14:paraId="5863D2A0" w14:textId="12C8C9B5" w:rsidR="00072BAF" w:rsidRDefault="00072BAF" w:rsidP="00202EA6">
            <w:pPr>
              <w:rPr>
                <w:sz w:val="24"/>
              </w:rPr>
            </w:pPr>
            <w:r w:rsidRPr="00072BAF">
              <w:rPr>
                <w:sz w:val="24"/>
              </w:rPr>
              <w:t xml:space="preserve">Bachelor of Science in Psychology with concentration in Applied Behavior Analyst </w:t>
            </w:r>
          </w:p>
          <w:p w14:paraId="3BEEF11B" w14:textId="520F8EB1" w:rsidR="00072BAF" w:rsidRDefault="00072BAF" w:rsidP="00202EA6">
            <w:pPr>
              <w:rPr>
                <w:sz w:val="24"/>
              </w:rPr>
            </w:pPr>
            <w:r>
              <w:rPr>
                <w:sz w:val="24"/>
              </w:rPr>
              <w:t>(received)</w:t>
            </w:r>
          </w:p>
          <w:p w14:paraId="39E1F744" w14:textId="77777777" w:rsidR="00072BAF" w:rsidRPr="00072BAF" w:rsidRDefault="00072BAF" w:rsidP="00202EA6">
            <w:pPr>
              <w:rPr>
                <w:sz w:val="24"/>
              </w:rPr>
            </w:pPr>
          </w:p>
          <w:p w14:paraId="26386B69" w14:textId="77777777" w:rsidR="00325015" w:rsidRPr="008E45A8" w:rsidRDefault="00325015" w:rsidP="00202EA6">
            <w:pPr>
              <w:rPr>
                <w:b/>
                <w:sz w:val="24"/>
              </w:rPr>
            </w:pPr>
            <w:r w:rsidRPr="008E45A8">
              <w:rPr>
                <w:b/>
                <w:sz w:val="24"/>
              </w:rPr>
              <w:t>Reference:</w:t>
            </w:r>
          </w:p>
          <w:p w14:paraId="5D7D5417" w14:textId="77777777" w:rsidR="00325015" w:rsidRPr="008E45A8" w:rsidRDefault="00325015" w:rsidP="00202EA6">
            <w:pPr>
              <w:rPr>
                <w:sz w:val="24"/>
              </w:rPr>
            </w:pPr>
            <w:r w:rsidRPr="008E45A8">
              <w:rPr>
                <w:sz w:val="24"/>
              </w:rPr>
              <w:t>Elmyra Smith</w:t>
            </w:r>
            <w:r w:rsidR="008E45A8" w:rsidRPr="008E45A8">
              <w:rPr>
                <w:sz w:val="24"/>
              </w:rPr>
              <w:t>, M.A</w:t>
            </w:r>
          </w:p>
          <w:p w14:paraId="2C0FD1FF" w14:textId="77777777" w:rsidR="008E45A8" w:rsidRPr="008E45A8" w:rsidRDefault="008E45A8" w:rsidP="00202EA6">
            <w:pPr>
              <w:rPr>
                <w:sz w:val="24"/>
              </w:rPr>
            </w:pPr>
            <w:r w:rsidRPr="008E45A8">
              <w:rPr>
                <w:sz w:val="24"/>
              </w:rPr>
              <w:t>682-717-4020</w:t>
            </w:r>
          </w:p>
          <w:p w14:paraId="75F7DCBB" w14:textId="77777777" w:rsidR="00325015" w:rsidRPr="008E45A8" w:rsidRDefault="00325015" w:rsidP="00202EA6">
            <w:pPr>
              <w:rPr>
                <w:b/>
                <w:i/>
                <w:sz w:val="24"/>
              </w:rPr>
            </w:pPr>
          </w:p>
          <w:p w14:paraId="40DBDB82" w14:textId="77777777" w:rsidR="00251F61" w:rsidRPr="008E45A8" w:rsidRDefault="008E45A8" w:rsidP="00251F61">
            <w:pPr>
              <w:rPr>
                <w:sz w:val="24"/>
              </w:rPr>
            </w:pPr>
            <w:r w:rsidRPr="008E45A8">
              <w:rPr>
                <w:sz w:val="24"/>
              </w:rPr>
              <w:t>Gail Tucker, RN</w:t>
            </w:r>
          </w:p>
          <w:p w14:paraId="4D80E184" w14:textId="77777777" w:rsidR="008E45A8" w:rsidRPr="008E45A8" w:rsidRDefault="008E45A8" w:rsidP="00251F61">
            <w:pPr>
              <w:rPr>
                <w:b/>
                <w:sz w:val="24"/>
              </w:rPr>
            </w:pPr>
            <w:r w:rsidRPr="008E45A8">
              <w:rPr>
                <w:sz w:val="24"/>
              </w:rPr>
              <w:t>817-433-2200</w:t>
            </w:r>
          </w:p>
          <w:p w14:paraId="6458763E" w14:textId="77777777" w:rsidR="00251F61" w:rsidRPr="005D670B" w:rsidRDefault="00251F61" w:rsidP="00251F61">
            <w:pPr>
              <w:rPr>
                <w:i/>
              </w:rPr>
            </w:pPr>
          </w:p>
        </w:tc>
        <w:tc>
          <w:tcPr>
            <w:tcW w:w="5630" w:type="dxa"/>
          </w:tcPr>
          <w:p w14:paraId="30BD1AF1" w14:textId="77777777" w:rsidR="003772C8" w:rsidRPr="00072BAF" w:rsidRDefault="003772C8" w:rsidP="003772C8">
            <w:pPr>
              <w:pStyle w:val="Dates"/>
              <w:jc w:val="center"/>
              <w:rPr>
                <w:sz w:val="18"/>
                <w:szCs w:val="18"/>
              </w:rPr>
            </w:pPr>
          </w:p>
        </w:tc>
      </w:tr>
      <w:tr w:rsidR="003772C8" w14:paraId="26CA98A8" w14:textId="77777777" w:rsidTr="008E45A8">
        <w:trPr>
          <w:trHeight w:val="819"/>
        </w:trPr>
        <w:tc>
          <w:tcPr>
            <w:tcW w:w="4903" w:type="dxa"/>
          </w:tcPr>
          <w:p w14:paraId="0394BD09" w14:textId="77777777" w:rsidR="003772C8" w:rsidRPr="00A57B7E" w:rsidRDefault="003772C8" w:rsidP="000C55D1">
            <w:pPr>
              <w:autoSpaceDE w:val="0"/>
              <w:autoSpaceDN w:val="0"/>
              <w:adjustRightInd w:val="0"/>
            </w:pPr>
          </w:p>
        </w:tc>
        <w:tc>
          <w:tcPr>
            <w:tcW w:w="5630" w:type="dxa"/>
          </w:tcPr>
          <w:p w14:paraId="7C24B1EC" w14:textId="77777777" w:rsidR="003772C8" w:rsidRDefault="003772C8" w:rsidP="000C55D1">
            <w:pPr>
              <w:pStyle w:val="Dates"/>
              <w:jc w:val="left"/>
            </w:pPr>
          </w:p>
        </w:tc>
      </w:tr>
    </w:tbl>
    <w:p w14:paraId="454F2A7D" w14:textId="77777777" w:rsidR="001E7EAA" w:rsidRDefault="001E7EAA" w:rsidP="003772C8">
      <w:pPr>
        <w:pStyle w:val="Overviewbullets"/>
        <w:numPr>
          <w:ilvl w:val="0"/>
          <w:numId w:val="0"/>
        </w:numPr>
        <w:tabs>
          <w:tab w:val="left" w:pos="720"/>
        </w:tabs>
        <w:spacing w:before="0"/>
        <w:ind w:left="360"/>
        <w:jc w:val="left"/>
        <w:rPr>
          <w:sz w:val="18"/>
          <w:szCs w:val="18"/>
        </w:rPr>
      </w:pPr>
    </w:p>
    <w:sectPr w:rsidR="001E7EAA" w:rsidSect="00CA1195">
      <w:headerReference w:type="default" r:id="rId10"/>
      <w:type w:val="continuous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58EE" w14:textId="77777777" w:rsidR="00DC7613" w:rsidRDefault="00DC7613" w:rsidP="00914C08">
      <w:r>
        <w:separator/>
      </w:r>
    </w:p>
  </w:endnote>
  <w:endnote w:type="continuationSeparator" w:id="0">
    <w:p w14:paraId="23FB1D0B" w14:textId="77777777" w:rsidR="00DC7613" w:rsidRDefault="00DC7613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DB23" w14:textId="77777777" w:rsidR="00DC7613" w:rsidRDefault="00DC7613" w:rsidP="00914C08">
      <w:r>
        <w:separator/>
      </w:r>
    </w:p>
  </w:footnote>
  <w:footnote w:type="continuationSeparator" w:id="0">
    <w:p w14:paraId="23485114" w14:textId="77777777" w:rsidR="00DC7613" w:rsidRDefault="00DC7613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1169" w14:textId="77777777" w:rsidR="00E13543" w:rsidRDefault="00E13543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49D"/>
    <w:multiLevelType w:val="hybridMultilevel"/>
    <w:tmpl w:val="BCB62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77CE5"/>
    <w:multiLevelType w:val="hybridMultilevel"/>
    <w:tmpl w:val="440C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AA9"/>
    <w:multiLevelType w:val="hybridMultilevel"/>
    <w:tmpl w:val="0556FD8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4DE46D69"/>
    <w:multiLevelType w:val="multilevel"/>
    <w:tmpl w:val="608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3DC"/>
    <w:multiLevelType w:val="multilevel"/>
    <w:tmpl w:val="0D9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4427D"/>
    <w:multiLevelType w:val="hybridMultilevel"/>
    <w:tmpl w:val="DFAE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7E78B1"/>
    <w:multiLevelType w:val="hybridMultilevel"/>
    <w:tmpl w:val="FB96703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D3D7996"/>
    <w:multiLevelType w:val="hybridMultilevel"/>
    <w:tmpl w:val="A018383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7CEC4D93"/>
    <w:multiLevelType w:val="hybridMultilevel"/>
    <w:tmpl w:val="6AE8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36B2"/>
    <w:multiLevelType w:val="hybridMultilevel"/>
    <w:tmpl w:val="DC9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6A4"/>
    <w:rsid w:val="0001131B"/>
    <w:rsid w:val="00012EEF"/>
    <w:rsid w:val="00017660"/>
    <w:rsid w:val="00060CBE"/>
    <w:rsid w:val="000628D4"/>
    <w:rsid w:val="000630BC"/>
    <w:rsid w:val="00070D64"/>
    <w:rsid w:val="00072BAF"/>
    <w:rsid w:val="00075841"/>
    <w:rsid w:val="000773C7"/>
    <w:rsid w:val="00077B84"/>
    <w:rsid w:val="000904C1"/>
    <w:rsid w:val="00092C3E"/>
    <w:rsid w:val="00092FC4"/>
    <w:rsid w:val="000A2D80"/>
    <w:rsid w:val="000B3AF4"/>
    <w:rsid w:val="000C0A0B"/>
    <w:rsid w:val="000E101A"/>
    <w:rsid w:val="000F2997"/>
    <w:rsid w:val="000F5B2F"/>
    <w:rsid w:val="0012324D"/>
    <w:rsid w:val="00131C3F"/>
    <w:rsid w:val="00135A50"/>
    <w:rsid w:val="00137AA5"/>
    <w:rsid w:val="001410ED"/>
    <w:rsid w:val="00142353"/>
    <w:rsid w:val="001526A4"/>
    <w:rsid w:val="00155D0C"/>
    <w:rsid w:val="00161780"/>
    <w:rsid w:val="00164463"/>
    <w:rsid w:val="00170C3B"/>
    <w:rsid w:val="00181AE7"/>
    <w:rsid w:val="00187931"/>
    <w:rsid w:val="00195192"/>
    <w:rsid w:val="001A2076"/>
    <w:rsid w:val="001A58C8"/>
    <w:rsid w:val="001A5D87"/>
    <w:rsid w:val="001C6C28"/>
    <w:rsid w:val="001E486E"/>
    <w:rsid w:val="001E7EAA"/>
    <w:rsid w:val="00202EA6"/>
    <w:rsid w:val="0021475B"/>
    <w:rsid w:val="00234A41"/>
    <w:rsid w:val="00251F61"/>
    <w:rsid w:val="0025727B"/>
    <w:rsid w:val="00261E18"/>
    <w:rsid w:val="002622D7"/>
    <w:rsid w:val="00266DF5"/>
    <w:rsid w:val="0027254C"/>
    <w:rsid w:val="00287536"/>
    <w:rsid w:val="002A14A8"/>
    <w:rsid w:val="002A3160"/>
    <w:rsid w:val="002B0DAB"/>
    <w:rsid w:val="002E51C3"/>
    <w:rsid w:val="002E78BF"/>
    <w:rsid w:val="002E7FA9"/>
    <w:rsid w:val="002F2C12"/>
    <w:rsid w:val="00300359"/>
    <w:rsid w:val="0030145B"/>
    <w:rsid w:val="00307047"/>
    <w:rsid w:val="00325015"/>
    <w:rsid w:val="003463FF"/>
    <w:rsid w:val="003472D7"/>
    <w:rsid w:val="00354262"/>
    <w:rsid w:val="00366B8D"/>
    <w:rsid w:val="0036752D"/>
    <w:rsid w:val="00372B4C"/>
    <w:rsid w:val="003738E7"/>
    <w:rsid w:val="003772C8"/>
    <w:rsid w:val="00382792"/>
    <w:rsid w:val="00387993"/>
    <w:rsid w:val="00387CB0"/>
    <w:rsid w:val="00394EF3"/>
    <w:rsid w:val="003A0492"/>
    <w:rsid w:val="003B3C10"/>
    <w:rsid w:val="003F770D"/>
    <w:rsid w:val="00404727"/>
    <w:rsid w:val="00405086"/>
    <w:rsid w:val="004149E0"/>
    <w:rsid w:val="004228CA"/>
    <w:rsid w:val="0042780F"/>
    <w:rsid w:val="00433A3F"/>
    <w:rsid w:val="0044308C"/>
    <w:rsid w:val="004550A7"/>
    <w:rsid w:val="00465462"/>
    <w:rsid w:val="00467EFB"/>
    <w:rsid w:val="00470F03"/>
    <w:rsid w:val="00473CAE"/>
    <w:rsid w:val="00495EDA"/>
    <w:rsid w:val="004A06ED"/>
    <w:rsid w:val="004A52A0"/>
    <w:rsid w:val="004A64DB"/>
    <w:rsid w:val="004C078E"/>
    <w:rsid w:val="004D1FA5"/>
    <w:rsid w:val="004E4E52"/>
    <w:rsid w:val="004E5E54"/>
    <w:rsid w:val="004F5E6F"/>
    <w:rsid w:val="00501A38"/>
    <w:rsid w:val="00505033"/>
    <w:rsid w:val="00515D2B"/>
    <w:rsid w:val="00522DE0"/>
    <w:rsid w:val="00526C0A"/>
    <w:rsid w:val="00542909"/>
    <w:rsid w:val="00542DA3"/>
    <w:rsid w:val="00543869"/>
    <w:rsid w:val="00545DA6"/>
    <w:rsid w:val="00565491"/>
    <w:rsid w:val="00566BC9"/>
    <w:rsid w:val="005864DD"/>
    <w:rsid w:val="00587DF6"/>
    <w:rsid w:val="005A590A"/>
    <w:rsid w:val="005C01D1"/>
    <w:rsid w:val="005C291D"/>
    <w:rsid w:val="005D670B"/>
    <w:rsid w:val="005E4B5F"/>
    <w:rsid w:val="005E5C09"/>
    <w:rsid w:val="005F4080"/>
    <w:rsid w:val="005F59C3"/>
    <w:rsid w:val="00602A06"/>
    <w:rsid w:val="006075E0"/>
    <w:rsid w:val="00614A16"/>
    <w:rsid w:val="00623461"/>
    <w:rsid w:val="00654633"/>
    <w:rsid w:val="00694768"/>
    <w:rsid w:val="00696393"/>
    <w:rsid w:val="006B7DC3"/>
    <w:rsid w:val="006D60D8"/>
    <w:rsid w:val="006D70AD"/>
    <w:rsid w:val="006E091B"/>
    <w:rsid w:val="006E4E30"/>
    <w:rsid w:val="006F46DC"/>
    <w:rsid w:val="00701D82"/>
    <w:rsid w:val="0070268E"/>
    <w:rsid w:val="0073434C"/>
    <w:rsid w:val="00735BDF"/>
    <w:rsid w:val="007422E1"/>
    <w:rsid w:val="00745B1B"/>
    <w:rsid w:val="00747D19"/>
    <w:rsid w:val="007602BF"/>
    <w:rsid w:val="00760738"/>
    <w:rsid w:val="007922BC"/>
    <w:rsid w:val="007A43F4"/>
    <w:rsid w:val="007B2ABB"/>
    <w:rsid w:val="007B5B95"/>
    <w:rsid w:val="007B6AC9"/>
    <w:rsid w:val="007E1795"/>
    <w:rsid w:val="007E5D98"/>
    <w:rsid w:val="008018CC"/>
    <w:rsid w:val="00814D0E"/>
    <w:rsid w:val="00845E47"/>
    <w:rsid w:val="00851C2F"/>
    <w:rsid w:val="00852FED"/>
    <w:rsid w:val="0085708D"/>
    <w:rsid w:val="00867608"/>
    <w:rsid w:val="0089054F"/>
    <w:rsid w:val="008B03AC"/>
    <w:rsid w:val="008B0F4F"/>
    <w:rsid w:val="008B31B7"/>
    <w:rsid w:val="008B60FB"/>
    <w:rsid w:val="008C41D8"/>
    <w:rsid w:val="008C7749"/>
    <w:rsid w:val="008D5ECF"/>
    <w:rsid w:val="008E45A8"/>
    <w:rsid w:val="00905B59"/>
    <w:rsid w:val="00913576"/>
    <w:rsid w:val="00914C08"/>
    <w:rsid w:val="009239A4"/>
    <w:rsid w:val="009304B0"/>
    <w:rsid w:val="0095242D"/>
    <w:rsid w:val="00953140"/>
    <w:rsid w:val="00955357"/>
    <w:rsid w:val="009649E0"/>
    <w:rsid w:val="009659B6"/>
    <w:rsid w:val="009A0F91"/>
    <w:rsid w:val="009A1DDB"/>
    <w:rsid w:val="009C1F7D"/>
    <w:rsid w:val="009C2646"/>
    <w:rsid w:val="009D574B"/>
    <w:rsid w:val="009D6815"/>
    <w:rsid w:val="009F6BA0"/>
    <w:rsid w:val="009F6CC5"/>
    <w:rsid w:val="00A01A2A"/>
    <w:rsid w:val="00A07DC9"/>
    <w:rsid w:val="00A2160C"/>
    <w:rsid w:val="00A21C22"/>
    <w:rsid w:val="00A32862"/>
    <w:rsid w:val="00A33706"/>
    <w:rsid w:val="00A4107A"/>
    <w:rsid w:val="00A43ABF"/>
    <w:rsid w:val="00A4712A"/>
    <w:rsid w:val="00A57B7E"/>
    <w:rsid w:val="00A6328D"/>
    <w:rsid w:val="00A71388"/>
    <w:rsid w:val="00A71C4C"/>
    <w:rsid w:val="00A81C08"/>
    <w:rsid w:val="00A869B8"/>
    <w:rsid w:val="00A87EF6"/>
    <w:rsid w:val="00A93765"/>
    <w:rsid w:val="00A97E7F"/>
    <w:rsid w:val="00AC1C4E"/>
    <w:rsid w:val="00AD01AF"/>
    <w:rsid w:val="00AD7F2D"/>
    <w:rsid w:val="00AE4D7F"/>
    <w:rsid w:val="00B53B6A"/>
    <w:rsid w:val="00B657A9"/>
    <w:rsid w:val="00B71FE9"/>
    <w:rsid w:val="00B746E3"/>
    <w:rsid w:val="00B82063"/>
    <w:rsid w:val="00BA3849"/>
    <w:rsid w:val="00BA3F8F"/>
    <w:rsid w:val="00BD3A1E"/>
    <w:rsid w:val="00BF1F8A"/>
    <w:rsid w:val="00BF4853"/>
    <w:rsid w:val="00C03AEA"/>
    <w:rsid w:val="00C25DB9"/>
    <w:rsid w:val="00C351A3"/>
    <w:rsid w:val="00C40FAF"/>
    <w:rsid w:val="00C51442"/>
    <w:rsid w:val="00C54C35"/>
    <w:rsid w:val="00C644C6"/>
    <w:rsid w:val="00C64DCA"/>
    <w:rsid w:val="00C97D03"/>
    <w:rsid w:val="00CA1195"/>
    <w:rsid w:val="00CA4E76"/>
    <w:rsid w:val="00CB4E36"/>
    <w:rsid w:val="00CC2254"/>
    <w:rsid w:val="00CC2CE6"/>
    <w:rsid w:val="00CC32AE"/>
    <w:rsid w:val="00CC34B8"/>
    <w:rsid w:val="00CC69CB"/>
    <w:rsid w:val="00CD7208"/>
    <w:rsid w:val="00CE45C8"/>
    <w:rsid w:val="00CE5B6A"/>
    <w:rsid w:val="00CF3BF2"/>
    <w:rsid w:val="00D03ECC"/>
    <w:rsid w:val="00D2082C"/>
    <w:rsid w:val="00D21A5A"/>
    <w:rsid w:val="00D278D9"/>
    <w:rsid w:val="00D36010"/>
    <w:rsid w:val="00D6643A"/>
    <w:rsid w:val="00D94C82"/>
    <w:rsid w:val="00DA1CBD"/>
    <w:rsid w:val="00DA741B"/>
    <w:rsid w:val="00DC7613"/>
    <w:rsid w:val="00DD0308"/>
    <w:rsid w:val="00DD46B9"/>
    <w:rsid w:val="00DE6ADA"/>
    <w:rsid w:val="00DF1225"/>
    <w:rsid w:val="00E01311"/>
    <w:rsid w:val="00E13543"/>
    <w:rsid w:val="00E1392A"/>
    <w:rsid w:val="00E16EE8"/>
    <w:rsid w:val="00E25D08"/>
    <w:rsid w:val="00E33449"/>
    <w:rsid w:val="00E34C71"/>
    <w:rsid w:val="00E44C3E"/>
    <w:rsid w:val="00E5228A"/>
    <w:rsid w:val="00E64AE7"/>
    <w:rsid w:val="00E72379"/>
    <w:rsid w:val="00E744AF"/>
    <w:rsid w:val="00EA3019"/>
    <w:rsid w:val="00EA5DF7"/>
    <w:rsid w:val="00EE6731"/>
    <w:rsid w:val="00EE69D3"/>
    <w:rsid w:val="00EE75CE"/>
    <w:rsid w:val="00EF1485"/>
    <w:rsid w:val="00EF384C"/>
    <w:rsid w:val="00F00771"/>
    <w:rsid w:val="00F024D0"/>
    <w:rsid w:val="00F06DE2"/>
    <w:rsid w:val="00F30BD7"/>
    <w:rsid w:val="00F42056"/>
    <w:rsid w:val="00F444CC"/>
    <w:rsid w:val="00F51EB2"/>
    <w:rsid w:val="00F52442"/>
    <w:rsid w:val="00F55969"/>
    <w:rsid w:val="00F561BE"/>
    <w:rsid w:val="00F674FF"/>
    <w:rsid w:val="00F76611"/>
    <w:rsid w:val="00F77295"/>
    <w:rsid w:val="00F86AE7"/>
    <w:rsid w:val="00FA02D8"/>
    <w:rsid w:val="00FB3DBE"/>
    <w:rsid w:val="00FD7F3A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86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FB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4550A7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paragraph">
    <w:name w:val="paragraph"/>
    <w:basedOn w:val="Normal"/>
    <w:rsid w:val="006F46D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extrun">
    <w:name w:val="textrun"/>
    <w:basedOn w:val="DefaultParagraphFont"/>
    <w:rsid w:val="006F46DC"/>
  </w:style>
  <w:style w:type="table" w:customStyle="1" w:styleId="TableGrid">
    <w:name w:val="TableGrid"/>
    <w:rsid w:val="00251F6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86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french\Application%20Data\Microsoft\Templates\MN_CollegeGra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C07D-47D5-425F-8EC5-BAACEC0F88B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7CD4367-91CC-4E07-ABA7-6276A1BAB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2EA85-0260-4026-B058-7BE89911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MN_CollegeGradResume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2018-08-08T06:02:00Z</dcterms:created>
  <dcterms:modified xsi:type="dcterms:W3CDTF">2018-10-02T18:19:00Z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TC103779639990</vt:lpwstr>
  </property>
</Properties>
</file>