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E83B6" w14:textId="4E693924" w:rsidR="00C067C5" w:rsidRPr="00843164" w:rsidRDefault="00CD2DA6">
      <w:pPr>
        <w:pStyle w:val="Title"/>
      </w:pPr>
      <w:r>
        <w:t xml:space="preserve">              </w:t>
      </w:r>
      <w:r w:rsidR="00507CCA">
        <w:t>Ashley Valadez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218A04F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34FA56D" w14:textId="77777777" w:rsidR="00260D3F" w:rsidRPr="00843164" w:rsidRDefault="00507CCA">
            <w:pPr>
              <w:pStyle w:val="ContactInfo"/>
            </w:pPr>
            <w:r>
              <w:t>549 W. Main Street Lancaster, TX 75146</w:t>
            </w:r>
            <w:r w:rsidR="00260D3F" w:rsidRPr="00843164">
              <w:t> | </w:t>
            </w:r>
            <w:r>
              <w:t>214-962-7429</w:t>
            </w:r>
            <w:r w:rsidR="00260D3F" w:rsidRPr="00843164">
              <w:t> | </w:t>
            </w:r>
            <w:r>
              <w:t>ashleyvaladez15@Gmail.com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130A69746C52443C88169E44A31D43A5"/>
        </w:placeholder>
        <w:temporary/>
        <w:showingPlcHdr/>
        <w15:appearance w15:val="hidden"/>
      </w:sdtPr>
      <w:sdtContent>
        <w:p w14:paraId="46EC49D3" w14:textId="77777777"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C92DBA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1D8FDF0" w14:textId="17A9E728" w:rsidR="00260D3F" w:rsidRPr="00843164" w:rsidRDefault="00506283">
            <w:r>
              <w:rPr>
                <w:rFonts w:ascii="Helvetica" w:hAnsi="Helvetica" w:cs="Helvetica"/>
                <w:color w:val="555555"/>
                <w:sz w:val="21"/>
                <w:szCs w:val="21"/>
                <w:shd w:val="clear" w:color="auto" w:fill="FFFFFF"/>
              </w:rPr>
              <w:t> Seeking a full-time medical assistant position at a hospital or clinic. Looking to utilize extensive administrative experience and knowledge of medical billing in a medical at a hospital or clinic.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A16D805940B64B7CACF9B4A91B5F1B96"/>
        </w:placeholder>
        <w:temporary/>
        <w:showingPlcHdr/>
        <w15:appearance w15:val="hidden"/>
      </w:sdtPr>
      <w:sdtContent>
        <w:p w14:paraId="19021626" w14:textId="77777777"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5BE6BAF4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5B568E6" w14:textId="64EE8747" w:rsidR="00506283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Knowledgeable of Microsoft Word and PowerPoint</w:t>
            </w:r>
          </w:p>
          <w:p w14:paraId="5EABF096" w14:textId="77777777" w:rsidR="00E71CD5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Strong written communication skills, including the ability to listen carefully and accurately transcribe verbal communications on a real-time basis</w:t>
            </w:r>
          </w:p>
          <w:p w14:paraId="3C8F2144" w14:textId="77777777" w:rsidR="00506283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Ability to work well in a critical environment and be detail oriented</w:t>
            </w:r>
          </w:p>
          <w:p w14:paraId="17F4997E" w14:textId="77777777" w:rsidR="00506283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Ability to work closely with medical professionals during interactions with patients in a hospital or clinical setting</w:t>
            </w:r>
          </w:p>
          <w:p w14:paraId="430A319F" w14:textId="77777777" w:rsidR="00506283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Ability to multi-task, manage details and organize efficiently and effectively</w:t>
            </w:r>
          </w:p>
          <w:p w14:paraId="44F9A9EE" w14:textId="77777777" w:rsidR="00506283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Effective verbal and written communication skills and the ability to present information clearly and professionally</w:t>
            </w:r>
          </w:p>
          <w:p w14:paraId="142038F6" w14:textId="77777777" w:rsidR="00506283" w:rsidRPr="00506283" w:rsidRDefault="00506283" w:rsidP="00506283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Autospacing="1"/>
              <w:ind w:right="0"/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</w:pPr>
            <w:r w:rsidRPr="00506283">
              <w:rPr>
                <w:rFonts w:ascii="Helvetica" w:eastAsia="Times New Roman" w:hAnsi="Helvetica" w:cs="Helvetica"/>
                <w:sz w:val="21"/>
                <w:szCs w:val="21"/>
                <w:lang w:eastAsia="en-US"/>
              </w:rPr>
              <w:t>Strong communication skills</w:t>
            </w:r>
          </w:p>
          <w:p w14:paraId="786F2B8D" w14:textId="1059C374" w:rsidR="00506283" w:rsidRPr="00506283" w:rsidRDefault="00506283" w:rsidP="00606034">
            <w:pPr>
              <w:shd w:val="clear" w:color="auto" w:fill="FFFFFF"/>
              <w:spacing w:before="100" w:beforeAutospacing="1" w:afterAutospacing="1"/>
              <w:ind w:left="720" w:right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US"/>
              </w:rPr>
            </w:pPr>
          </w:p>
        </w:tc>
      </w:tr>
    </w:tbl>
    <w:sdt>
      <w:sdtPr>
        <w:alias w:val="Experience heading:"/>
        <w:tag w:val="Experience heading:"/>
        <w:id w:val="899876606"/>
        <w:placeholder>
          <w:docPart w:val="1284B9DBC22F427E9EE476B2D5DEEDD5"/>
        </w:placeholder>
        <w:temporary/>
        <w:showingPlcHdr/>
        <w15:appearance w15:val="hidden"/>
      </w:sdtPr>
      <w:sdtContent>
        <w:p w14:paraId="3D9F10DC" w14:textId="77777777"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62895EA8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3" w:type="pct"/>
          </w:tcPr>
          <w:p w14:paraId="6E371D6D" w14:textId="76D8EE23" w:rsidR="00843164" w:rsidRPr="00843164" w:rsidRDefault="007C21DA" w:rsidP="00843164">
            <w:pPr>
              <w:pStyle w:val="Date"/>
            </w:pPr>
            <w:r>
              <w:t>08/2016-06/20</w:t>
            </w:r>
            <w:r w:rsidR="00F27979">
              <w:t>17</w:t>
            </w:r>
          </w:p>
        </w:tc>
        <w:tc>
          <w:tcPr>
            <w:tcW w:w="4087" w:type="pct"/>
          </w:tcPr>
          <w:p w14:paraId="5370CA45" w14:textId="77777777" w:rsidR="00843164" w:rsidRPr="00843164" w:rsidRDefault="007C21DA" w:rsidP="00606034">
            <w:r>
              <w:t xml:space="preserve">Home health care </w:t>
            </w:r>
            <w:r w:rsidR="00D34182">
              <w:t>provider</w:t>
            </w:r>
            <w:r w:rsidR="00D34182" w:rsidRPr="00843164">
              <w:t>, Starr</w:t>
            </w:r>
            <w:r>
              <w:rPr>
                <w:rStyle w:val="Emphasis"/>
              </w:rPr>
              <w:t xml:space="preserve"> </w:t>
            </w:r>
            <w:r w:rsidRPr="00606034">
              <w:rPr>
                <w:rStyle w:val="Emphasis"/>
                <w:i w:val="0"/>
              </w:rPr>
              <w:t>Home Health Agency</w:t>
            </w:r>
          </w:p>
          <w:p w14:paraId="290C93A8" w14:textId="480E0756" w:rsidR="00843164" w:rsidRPr="00843164" w:rsidRDefault="007C21DA" w:rsidP="00606034">
            <w:pPr>
              <w:pStyle w:val="ListBullet"/>
            </w:pPr>
            <w:r>
              <w:t xml:space="preserve">Provided </w:t>
            </w:r>
            <w:r w:rsidR="004B384B">
              <w:rPr>
                <w:b/>
                <w:u w:val="single"/>
              </w:rPr>
              <w:t>ALL</w:t>
            </w:r>
            <w:bookmarkStart w:id="0" w:name="_GoBack"/>
            <w:bookmarkEnd w:id="0"/>
            <w:r>
              <w:t xml:space="preserve"> the basic home care for patient</w:t>
            </w:r>
          </w:p>
        </w:tc>
      </w:tr>
      <w:tr w:rsidR="00606034" w:rsidRPr="00843164" w14:paraId="0136E1C8" w14:textId="77777777" w:rsidTr="00526C73">
        <w:tc>
          <w:tcPr>
            <w:tcW w:w="913" w:type="pct"/>
          </w:tcPr>
          <w:p w14:paraId="66682965" w14:textId="10C7091A" w:rsidR="00606034" w:rsidRPr="00606034" w:rsidRDefault="00606034" w:rsidP="00606034">
            <w:pPr>
              <w:pStyle w:val="Date"/>
            </w:pPr>
            <w:r>
              <w:t>01/2010-03/2010</w:t>
            </w:r>
          </w:p>
        </w:tc>
        <w:tc>
          <w:tcPr>
            <w:tcW w:w="4087" w:type="pct"/>
          </w:tcPr>
          <w:p w14:paraId="5BA0B259" w14:textId="77777777" w:rsidR="00606034" w:rsidRDefault="00606034" w:rsidP="00606034">
            <w:r>
              <w:t>Customer Service Agent, Convergys’s</w:t>
            </w:r>
          </w:p>
          <w:p w14:paraId="4508E49B" w14:textId="3F737429" w:rsidR="00606034" w:rsidRPr="00606034" w:rsidRDefault="00606034" w:rsidP="00606034">
            <w:r>
              <w:t>. Provided DTV customer with information regarding DTV account, made appointments for tech worker, took payments, promoted new services, and started new services for new customers.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7CFFBAA22FBA4C4FB3E9E8E928A89150"/>
        </w:placeholder>
        <w:temporary/>
        <w:showingPlcHdr/>
        <w15:appearance w15:val="hidden"/>
      </w:sdtPr>
      <w:sdtContent>
        <w:p w14:paraId="4B014FF0" w14:textId="77777777"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23EA93A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AA6A5E2" w14:textId="77777777" w:rsidR="00843164" w:rsidRDefault="007C21DA" w:rsidP="00606034">
            <w:pPr>
              <w:pStyle w:val="Date"/>
            </w:pPr>
            <w:r>
              <w:t>01/2012-04/2012</w:t>
            </w:r>
          </w:p>
          <w:p w14:paraId="4B2360B9" w14:textId="77777777" w:rsidR="00E71CD5" w:rsidRDefault="00E71CD5" w:rsidP="00E71CD5">
            <w:pPr>
              <w:rPr>
                <w:color w:val="auto"/>
              </w:rPr>
            </w:pPr>
            <w:r>
              <w:rPr>
                <w:color w:val="auto"/>
              </w:rPr>
              <w:t>05/2018-</w:t>
            </w:r>
          </w:p>
          <w:p w14:paraId="0C647C2A" w14:textId="1859EE2E" w:rsidR="00E71CD5" w:rsidRPr="00E71CD5" w:rsidRDefault="00E71CD5" w:rsidP="00E71CD5">
            <w:pPr>
              <w:rPr>
                <w:color w:val="auto"/>
              </w:rPr>
            </w:pPr>
            <w:r>
              <w:rPr>
                <w:color w:val="auto"/>
              </w:rPr>
              <w:t>10/2019</w:t>
            </w:r>
          </w:p>
        </w:tc>
        <w:tc>
          <w:tcPr>
            <w:tcW w:w="4087" w:type="pct"/>
          </w:tcPr>
          <w:p w14:paraId="05FBFFCC" w14:textId="214A8650" w:rsidR="00843164" w:rsidRDefault="007C21DA" w:rsidP="00606034">
            <w:pPr>
              <w:rPr>
                <w:rStyle w:val="Emphasis"/>
              </w:rPr>
            </w:pPr>
            <w:r>
              <w:t>High school diploma</w:t>
            </w:r>
            <w:r w:rsidRPr="00843164">
              <w:t>, Dallas</w:t>
            </w:r>
            <w:r>
              <w:t xml:space="preserve">, </w:t>
            </w:r>
            <w:r w:rsidR="00D34182">
              <w:t>TX</w:t>
            </w:r>
            <w:r w:rsidR="00D34182" w:rsidRPr="00843164">
              <w:t>, New</w:t>
            </w:r>
            <w:r>
              <w:rPr>
                <w:rStyle w:val="Emphasis"/>
              </w:rPr>
              <w:t xml:space="preserve"> Beginners Preparatory</w:t>
            </w:r>
          </w:p>
          <w:p w14:paraId="430F5E3D" w14:textId="4D130C76" w:rsidR="00E71CD5" w:rsidRDefault="00E71CD5" w:rsidP="00606034">
            <w:pPr>
              <w:rPr>
                <w:rStyle w:val="Emphasis"/>
              </w:rPr>
            </w:pPr>
          </w:p>
          <w:p w14:paraId="6ED1FC15" w14:textId="0FA9F67A" w:rsidR="00E71CD5" w:rsidRDefault="00E71CD5" w:rsidP="00606034">
            <w:pPr>
              <w:rPr>
                <w:rStyle w:val="Emphasis"/>
              </w:rPr>
            </w:pPr>
            <w:r>
              <w:rPr>
                <w:rStyle w:val="Emphasis"/>
              </w:rPr>
              <w:t>Ultimate Medical Academy (Associates Degree) Healthcare Management</w:t>
            </w:r>
          </w:p>
          <w:p w14:paraId="2F90F2DA" w14:textId="5FE588E9" w:rsidR="007C21DA" w:rsidRDefault="007C21DA" w:rsidP="00606034"/>
          <w:p w14:paraId="66C16272" w14:textId="77777777" w:rsidR="007C21DA" w:rsidRPr="00843164" w:rsidRDefault="007C21DA" w:rsidP="00606034"/>
        </w:tc>
      </w:tr>
    </w:tbl>
    <w:p w14:paraId="49FC740E" w14:textId="77777777" w:rsidR="00D34182" w:rsidRPr="00D34182" w:rsidRDefault="00D34182" w:rsidP="00D34182">
      <w:pPr>
        <w:tabs>
          <w:tab w:val="left" w:pos="1020"/>
        </w:tabs>
      </w:pPr>
    </w:p>
    <w:sectPr w:rsidR="00D34182" w:rsidRPr="00D34182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D8938" w14:textId="77777777" w:rsidR="005A2452" w:rsidRDefault="005A2452">
      <w:pPr>
        <w:spacing w:after="0"/>
      </w:pPr>
      <w:r>
        <w:separator/>
      </w:r>
    </w:p>
    <w:p w14:paraId="65460A26" w14:textId="77777777" w:rsidR="005A2452" w:rsidRDefault="005A2452"/>
  </w:endnote>
  <w:endnote w:type="continuationSeparator" w:id="0">
    <w:p w14:paraId="64CC379B" w14:textId="77777777" w:rsidR="005A2452" w:rsidRDefault="005A2452">
      <w:pPr>
        <w:spacing w:after="0"/>
      </w:pPr>
      <w:r>
        <w:continuationSeparator/>
      </w:r>
    </w:p>
    <w:p w14:paraId="097E2661" w14:textId="77777777" w:rsidR="005A2452" w:rsidRDefault="005A2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E43C0" w14:textId="77777777" w:rsidR="00606034" w:rsidRDefault="00606034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3710C" w14:textId="77777777" w:rsidR="005A2452" w:rsidRDefault="005A2452">
      <w:pPr>
        <w:spacing w:after="0"/>
      </w:pPr>
      <w:r>
        <w:separator/>
      </w:r>
    </w:p>
    <w:p w14:paraId="5C749DB1" w14:textId="77777777" w:rsidR="005A2452" w:rsidRDefault="005A2452"/>
  </w:footnote>
  <w:footnote w:type="continuationSeparator" w:id="0">
    <w:p w14:paraId="26DE304C" w14:textId="77777777" w:rsidR="005A2452" w:rsidRDefault="005A2452">
      <w:pPr>
        <w:spacing w:after="0"/>
      </w:pPr>
      <w:r>
        <w:continuationSeparator/>
      </w:r>
    </w:p>
    <w:p w14:paraId="34EFA968" w14:textId="77777777" w:rsidR="005A2452" w:rsidRDefault="005A24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B8DA5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1C13A0B"/>
    <w:multiLevelType w:val="multilevel"/>
    <w:tmpl w:val="F81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2A59E6"/>
    <w:multiLevelType w:val="multilevel"/>
    <w:tmpl w:val="323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D96C3E"/>
    <w:multiLevelType w:val="multilevel"/>
    <w:tmpl w:val="A69A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E67D4F"/>
    <w:multiLevelType w:val="hybridMultilevel"/>
    <w:tmpl w:val="2544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66E80"/>
    <w:multiLevelType w:val="multilevel"/>
    <w:tmpl w:val="F806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1358DA"/>
    <w:multiLevelType w:val="multilevel"/>
    <w:tmpl w:val="B3D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6E6"/>
    <w:multiLevelType w:val="multilevel"/>
    <w:tmpl w:val="30F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056C0A"/>
    <w:multiLevelType w:val="hybridMultilevel"/>
    <w:tmpl w:val="B29EE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4341C"/>
    <w:multiLevelType w:val="multilevel"/>
    <w:tmpl w:val="C7D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6"/>
  </w:num>
  <w:num w:numId="17">
    <w:abstractNumId w:val="15"/>
  </w:num>
  <w:num w:numId="18">
    <w:abstractNumId w:val="12"/>
  </w:num>
  <w:num w:numId="19">
    <w:abstractNumId w:val="11"/>
  </w:num>
  <w:num w:numId="20">
    <w:abstractNumId w:val="19"/>
  </w:num>
  <w:num w:numId="21">
    <w:abstractNumId w:val="14"/>
  </w:num>
  <w:num w:numId="22">
    <w:abstractNumId w:val="1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CA"/>
    <w:rsid w:val="000C0CA7"/>
    <w:rsid w:val="000F2762"/>
    <w:rsid w:val="00126049"/>
    <w:rsid w:val="0014523F"/>
    <w:rsid w:val="00254924"/>
    <w:rsid w:val="002563E8"/>
    <w:rsid w:val="00260D3F"/>
    <w:rsid w:val="00337FEA"/>
    <w:rsid w:val="004827F9"/>
    <w:rsid w:val="00484718"/>
    <w:rsid w:val="004B384B"/>
    <w:rsid w:val="00506283"/>
    <w:rsid w:val="00507CCA"/>
    <w:rsid w:val="00526C73"/>
    <w:rsid w:val="005A2452"/>
    <w:rsid w:val="00606034"/>
    <w:rsid w:val="00650306"/>
    <w:rsid w:val="00693B17"/>
    <w:rsid w:val="00762CE4"/>
    <w:rsid w:val="00783997"/>
    <w:rsid w:val="00797C46"/>
    <w:rsid w:val="007C21DA"/>
    <w:rsid w:val="00843164"/>
    <w:rsid w:val="00854E7D"/>
    <w:rsid w:val="008551F7"/>
    <w:rsid w:val="008A74DF"/>
    <w:rsid w:val="008B5DC0"/>
    <w:rsid w:val="00931654"/>
    <w:rsid w:val="00A20ABC"/>
    <w:rsid w:val="00A76436"/>
    <w:rsid w:val="00A82DCC"/>
    <w:rsid w:val="00AC455A"/>
    <w:rsid w:val="00C02E26"/>
    <w:rsid w:val="00C067C5"/>
    <w:rsid w:val="00CC05D9"/>
    <w:rsid w:val="00CD2DA6"/>
    <w:rsid w:val="00CD7582"/>
    <w:rsid w:val="00D0020C"/>
    <w:rsid w:val="00D06E8C"/>
    <w:rsid w:val="00D34182"/>
    <w:rsid w:val="00D568D3"/>
    <w:rsid w:val="00D65641"/>
    <w:rsid w:val="00D81F4E"/>
    <w:rsid w:val="00D83348"/>
    <w:rsid w:val="00E42361"/>
    <w:rsid w:val="00E71CD5"/>
    <w:rsid w:val="00E76367"/>
    <w:rsid w:val="00F25533"/>
    <w:rsid w:val="00F2797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76A2"/>
  <w15:chartTrackingRefBased/>
  <w15:docId w15:val="{96A40B3D-38BC-4BD4-AFF6-4AF99EF2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ley%20Valadez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0A69746C52443C88169E44A31D4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B82CE-329F-4629-9182-C748E34DAE44}"/>
      </w:docPartPr>
      <w:docPartBody>
        <w:p w:rsidR="00E729A8" w:rsidRDefault="00F83BAA">
          <w:pPr>
            <w:pStyle w:val="130A69746C52443C88169E44A31D43A5"/>
          </w:pPr>
          <w:r w:rsidRPr="00843164">
            <w:t>Objective</w:t>
          </w:r>
        </w:p>
      </w:docPartBody>
    </w:docPart>
    <w:docPart>
      <w:docPartPr>
        <w:name w:val="A16D805940B64B7CACF9B4A91B5F1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E75C2-897B-4C14-AA0F-4B90313F31D2}"/>
      </w:docPartPr>
      <w:docPartBody>
        <w:p w:rsidR="00E729A8" w:rsidRDefault="00F83BAA">
          <w:pPr>
            <w:pStyle w:val="A16D805940B64B7CACF9B4A91B5F1B96"/>
          </w:pPr>
          <w:r w:rsidRPr="00843164">
            <w:t>Skills &amp; Abilities</w:t>
          </w:r>
        </w:p>
      </w:docPartBody>
    </w:docPart>
    <w:docPart>
      <w:docPartPr>
        <w:name w:val="1284B9DBC22F427E9EE476B2D5DEE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57B8B-E74E-40EC-94B9-E4B1ADB6C17F}"/>
      </w:docPartPr>
      <w:docPartBody>
        <w:p w:rsidR="00E729A8" w:rsidRDefault="00F83BAA">
          <w:pPr>
            <w:pStyle w:val="1284B9DBC22F427E9EE476B2D5DEEDD5"/>
          </w:pPr>
          <w:r w:rsidRPr="00843164">
            <w:t>Experience</w:t>
          </w:r>
        </w:p>
      </w:docPartBody>
    </w:docPart>
    <w:docPart>
      <w:docPartPr>
        <w:name w:val="7CFFBAA22FBA4C4FB3E9E8E928A89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AA87B-ACCC-458A-9C0A-B4B75D6A75BB}"/>
      </w:docPartPr>
      <w:docPartBody>
        <w:p w:rsidR="00E729A8" w:rsidRDefault="00F83BAA">
          <w:pPr>
            <w:pStyle w:val="7CFFBAA22FBA4C4FB3E9E8E928A89150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AA"/>
    <w:rsid w:val="0004397F"/>
    <w:rsid w:val="00451FCB"/>
    <w:rsid w:val="00B12BBF"/>
    <w:rsid w:val="00E729A8"/>
    <w:rsid w:val="00F25DC4"/>
    <w:rsid w:val="00F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D507E23AC4EDF88A714B9449FDA68">
    <w:name w:val="ADCD507E23AC4EDF88A714B9449FDA68"/>
  </w:style>
  <w:style w:type="paragraph" w:customStyle="1" w:styleId="449D168F1EA543828585F94FB38B5D40">
    <w:name w:val="449D168F1EA543828585F94FB38B5D40"/>
  </w:style>
  <w:style w:type="paragraph" w:customStyle="1" w:styleId="4D545BBCE08E4C34A545364929E82CD7">
    <w:name w:val="4D545BBCE08E4C34A545364929E82CD7"/>
  </w:style>
  <w:style w:type="paragraph" w:customStyle="1" w:styleId="8A8D8A761D9245CEB38DB169359BFF49">
    <w:name w:val="8A8D8A761D9245CEB38DB169359BFF49"/>
  </w:style>
  <w:style w:type="paragraph" w:customStyle="1" w:styleId="130A69746C52443C88169E44A31D43A5">
    <w:name w:val="130A69746C52443C88169E44A31D43A5"/>
  </w:style>
  <w:style w:type="paragraph" w:customStyle="1" w:styleId="543EB6CC068E4C8DBB54C277ABFCDE5A">
    <w:name w:val="543EB6CC068E4C8DBB54C277ABFCDE5A"/>
  </w:style>
  <w:style w:type="paragraph" w:customStyle="1" w:styleId="A16D805940B64B7CACF9B4A91B5F1B96">
    <w:name w:val="A16D805940B64B7CACF9B4A91B5F1B96"/>
  </w:style>
  <w:style w:type="paragraph" w:customStyle="1" w:styleId="3097A4A215F247FB8BC745B82DD7A94A">
    <w:name w:val="3097A4A215F247FB8BC745B82DD7A94A"/>
  </w:style>
  <w:style w:type="paragraph" w:customStyle="1" w:styleId="1284B9DBC22F427E9EE476B2D5DEEDD5">
    <w:name w:val="1284B9DBC22F427E9EE476B2D5DEEDD5"/>
  </w:style>
  <w:style w:type="paragraph" w:customStyle="1" w:styleId="A9A67C16F5A64F52B088F0519EC73FEC">
    <w:name w:val="A9A67C16F5A64F52B088F0519EC73FEC"/>
  </w:style>
  <w:style w:type="paragraph" w:customStyle="1" w:styleId="C8C01F582FFF41AEB0AABBE81CF3A9A1">
    <w:name w:val="C8C01F582FFF41AEB0AABBE81CF3A9A1"/>
  </w:style>
  <w:style w:type="paragraph" w:customStyle="1" w:styleId="2AC133E0B31546FEAEB0820E9DD03EB4">
    <w:name w:val="2AC133E0B31546FEAEB0820E9DD03EB4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913A6765F0244F5E9A628E1A69BD5DDF">
    <w:name w:val="913A6765F0244F5E9A628E1A69BD5DDF"/>
  </w:style>
  <w:style w:type="paragraph" w:customStyle="1" w:styleId="CE16CBBAB9DC4719BD22D42DDC1784E0">
    <w:name w:val="CE16CBBAB9DC4719BD22D42DDC1784E0"/>
  </w:style>
  <w:style w:type="paragraph" w:customStyle="1" w:styleId="1E6FF42E35E24555A04A75124B1DADE5">
    <w:name w:val="1E6FF42E35E24555A04A75124B1DADE5"/>
  </w:style>
  <w:style w:type="paragraph" w:customStyle="1" w:styleId="E157E2E40E0E4F7FA8D761B6FDD63234">
    <w:name w:val="E157E2E40E0E4F7FA8D761B6FDD63234"/>
  </w:style>
  <w:style w:type="paragraph" w:customStyle="1" w:styleId="25609FD0FDC049EABC2753EF3F03F14C">
    <w:name w:val="25609FD0FDC049EABC2753EF3F03F14C"/>
  </w:style>
  <w:style w:type="paragraph" w:customStyle="1" w:styleId="BF376EC87B6E4531A806F3985B1C0A6C">
    <w:name w:val="BF376EC87B6E4531A806F3985B1C0A6C"/>
  </w:style>
  <w:style w:type="paragraph" w:customStyle="1" w:styleId="53CE8A59B7FF44FFA9B737F7DF76E947">
    <w:name w:val="53CE8A59B7FF44FFA9B737F7DF76E947"/>
  </w:style>
  <w:style w:type="paragraph" w:customStyle="1" w:styleId="7CFFBAA22FBA4C4FB3E9E8E928A89150">
    <w:name w:val="7CFFBAA22FBA4C4FB3E9E8E928A89150"/>
  </w:style>
  <w:style w:type="paragraph" w:customStyle="1" w:styleId="7B4613347AC7495F86B6D080D7E4451B">
    <w:name w:val="7B4613347AC7495F86B6D080D7E4451B"/>
  </w:style>
  <w:style w:type="paragraph" w:customStyle="1" w:styleId="25D0BF1D804D4B23BB1EEF67DB64EB68">
    <w:name w:val="25D0BF1D804D4B23BB1EEF67DB64EB68"/>
  </w:style>
  <w:style w:type="paragraph" w:customStyle="1" w:styleId="F6223F464E8549F18853553B925DDE29">
    <w:name w:val="F6223F464E8549F18853553B925DDE29"/>
  </w:style>
  <w:style w:type="paragraph" w:customStyle="1" w:styleId="55698250247D476486DA989641EEE24E">
    <w:name w:val="55698250247D476486DA989641EEE24E"/>
  </w:style>
  <w:style w:type="paragraph" w:customStyle="1" w:styleId="488642C3DCB440909A7F433F76168535">
    <w:name w:val="488642C3DCB440909A7F433F76168535"/>
  </w:style>
  <w:style w:type="paragraph" w:customStyle="1" w:styleId="D6E60A1727194DE2B85128086F1B282B">
    <w:name w:val="D6E60A1727194DE2B85128086F1B282B"/>
  </w:style>
  <w:style w:type="paragraph" w:customStyle="1" w:styleId="8C5411F1E1F4433482682A4F41BF21F1">
    <w:name w:val="8C5411F1E1F4433482682A4F41BF21F1"/>
  </w:style>
  <w:style w:type="paragraph" w:customStyle="1" w:styleId="D540649E50F24CB6844FCD01D01D6217">
    <w:name w:val="D540649E50F24CB6844FCD01D01D6217"/>
  </w:style>
  <w:style w:type="paragraph" w:customStyle="1" w:styleId="4DB4AA4B4AB94EB6BB938105B75D1C94">
    <w:name w:val="4DB4AA4B4AB94EB6BB938105B75D1C94"/>
  </w:style>
  <w:style w:type="paragraph" w:customStyle="1" w:styleId="E446E0FE0F4440CE8B958E8C4FCFAFC3">
    <w:name w:val="E446E0FE0F4440CE8B958E8C4FCFAFC3"/>
    <w:rsid w:val="00F83B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Ashley Valadez</dc:creator>
  <cp:lastModifiedBy>Valadez Valadez</cp:lastModifiedBy>
  <cp:revision>2</cp:revision>
  <dcterms:created xsi:type="dcterms:W3CDTF">2018-11-29T22:52:00Z</dcterms:created>
  <dcterms:modified xsi:type="dcterms:W3CDTF">2018-11-29T22:52:00Z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