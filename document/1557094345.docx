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7A9533" w14:textId="48306714" w:rsidR="00A0225E" w:rsidRDefault="00EA2611">
      <w:pPr>
        <w:pStyle w:val="ContactInfo"/>
      </w:pPr>
      <w:r>
        <w:t>724 Skyflower DR</w:t>
      </w:r>
      <w:bookmarkStart w:id="0" w:name="_GoBack"/>
      <w:bookmarkEnd w:id="0"/>
    </w:p>
    <w:p w14:paraId="39BAA8F5" w14:textId="4E957E6A" w:rsidR="00A0225E" w:rsidRDefault="00EA2611">
      <w:pPr>
        <w:pStyle w:val="ContactInfo"/>
      </w:pPr>
      <w:r>
        <w:t>Desoto, TX 75115</w:t>
      </w:r>
      <w:r w:rsidR="00ED0146">
        <w:tab/>
      </w:r>
    </w:p>
    <w:p w14:paraId="48F09A44" w14:textId="12BDAFD0" w:rsidR="00A0225E" w:rsidRDefault="00ED0146">
      <w:pPr>
        <w:pStyle w:val="ContactInfo"/>
      </w:pPr>
      <w:r>
        <w:t>(909)</w:t>
      </w:r>
      <w:r w:rsidR="00EA2611">
        <w:t>417-0608</w:t>
      </w:r>
    </w:p>
    <w:p w14:paraId="515B05AF" w14:textId="77777777" w:rsidR="00A0225E" w:rsidRDefault="00ED0146">
      <w:pPr>
        <w:pStyle w:val="ContactInfo"/>
        <w:rPr>
          <w:rStyle w:val="Emphasis"/>
        </w:rPr>
      </w:pPr>
      <w:r>
        <w:rPr>
          <w:rStyle w:val="Emphasis"/>
        </w:rPr>
        <w:t>thumpersamazing96@gmail.com</w:t>
      </w:r>
    </w:p>
    <w:sdt>
      <w:sdtPr>
        <w:alias w:val="Your Name"/>
        <w:tag w:val=""/>
        <w:id w:val="-574512284"/>
        <w:placeholder>
          <w:docPart w:val="DD38D2327E3A4D2283BCF9DFD57F9891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14:paraId="2BF5E264" w14:textId="77777777" w:rsidR="00A0225E" w:rsidRDefault="00ED0146" w:rsidP="00ED0146">
          <w:pPr>
            <w:pStyle w:val="Name"/>
            <w:ind w:left="0"/>
          </w:pPr>
          <w:r>
            <w:t>DAnte richmond</w:t>
          </w:r>
        </w:p>
      </w:sdtContent>
    </w:sdt>
    <w:tbl>
      <w:tblPr>
        <w:tblStyle w:val="ResumeTable"/>
        <w:tblW w:w="5000" w:type="pct"/>
        <w:tblLook w:val="04A0" w:firstRow="1" w:lastRow="0" w:firstColumn="1" w:lastColumn="0" w:noHBand="0" w:noVBand="1"/>
        <w:tblCaption w:val="Resume text"/>
        <w:tblDescription w:val="Resume"/>
      </w:tblPr>
      <w:tblGrid>
        <w:gridCol w:w="1778"/>
        <w:gridCol w:w="472"/>
        <w:gridCol w:w="7830"/>
      </w:tblGrid>
      <w:tr w:rsidR="00A0225E" w14:paraId="7243B845" w14:textId="77777777">
        <w:tc>
          <w:tcPr>
            <w:tcW w:w="1778" w:type="dxa"/>
          </w:tcPr>
          <w:p w14:paraId="12FAEBAD" w14:textId="77777777" w:rsidR="00A0225E" w:rsidRDefault="00E3579D">
            <w:pPr>
              <w:pStyle w:val="Heading1"/>
            </w:pPr>
            <w:r>
              <w:t>Objective</w:t>
            </w:r>
          </w:p>
        </w:tc>
        <w:tc>
          <w:tcPr>
            <w:tcW w:w="472" w:type="dxa"/>
          </w:tcPr>
          <w:p w14:paraId="3F2FFB0E" w14:textId="77777777" w:rsidR="00A0225E" w:rsidRDefault="00A0225E"/>
        </w:tc>
        <w:tc>
          <w:tcPr>
            <w:tcW w:w="7830" w:type="dxa"/>
          </w:tcPr>
          <w:p w14:paraId="2EBF0C32" w14:textId="77777777" w:rsidR="00A0225E" w:rsidRDefault="00ED0146" w:rsidP="00ED0146">
            <w:r>
              <w:t xml:space="preserve">Job Application </w:t>
            </w:r>
          </w:p>
        </w:tc>
      </w:tr>
      <w:tr w:rsidR="00A0225E" w14:paraId="27BD0870" w14:textId="77777777">
        <w:tc>
          <w:tcPr>
            <w:tcW w:w="1778" w:type="dxa"/>
          </w:tcPr>
          <w:p w14:paraId="2B0134AA" w14:textId="77777777" w:rsidR="00A0225E" w:rsidRDefault="00E3579D">
            <w:pPr>
              <w:pStyle w:val="Heading1"/>
            </w:pPr>
            <w:r>
              <w:t>Professional Achievements</w:t>
            </w:r>
          </w:p>
        </w:tc>
        <w:tc>
          <w:tcPr>
            <w:tcW w:w="472" w:type="dxa"/>
          </w:tcPr>
          <w:p w14:paraId="684E3280" w14:textId="77777777" w:rsidR="00A0225E" w:rsidRDefault="00A0225E"/>
        </w:tc>
        <w:tc>
          <w:tcPr>
            <w:tcW w:w="7830" w:type="dxa"/>
          </w:tcPr>
          <w:p w14:paraId="1AF4430D" w14:textId="77777777" w:rsidR="00A0225E" w:rsidRDefault="00ED0146">
            <w:pPr>
              <w:pStyle w:val="ResumeText"/>
            </w:pPr>
            <w:r>
              <w:t>As of right now no Professional Achievements</w:t>
            </w:r>
          </w:p>
        </w:tc>
      </w:tr>
      <w:tr w:rsidR="00A0225E" w14:paraId="70F70DE3" w14:textId="77777777">
        <w:tc>
          <w:tcPr>
            <w:tcW w:w="1778" w:type="dxa"/>
          </w:tcPr>
          <w:p w14:paraId="19F98BCE" w14:textId="77777777" w:rsidR="00A0225E" w:rsidRDefault="00E3579D">
            <w:pPr>
              <w:pStyle w:val="Heading1"/>
            </w:pPr>
            <w:r>
              <w:t>Skills</w:t>
            </w:r>
          </w:p>
        </w:tc>
        <w:tc>
          <w:tcPr>
            <w:tcW w:w="472" w:type="dxa"/>
          </w:tcPr>
          <w:p w14:paraId="15750C85" w14:textId="77777777" w:rsidR="00A0225E" w:rsidRDefault="00A0225E"/>
        </w:tc>
        <w:tc>
          <w:tcPr>
            <w:tcW w:w="7830" w:type="dxa"/>
          </w:tcPr>
          <w:sdt>
            <w:sdtPr>
              <w:id w:val="-1116827610"/>
              <w15:repeatingSection/>
            </w:sdtPr>
            <w:sdtEndPr/>
            <w:sdtContent>
              <w:sdt>
                <w:sdtPr>
                  <w:id w:val="-2006429974"/>
                  <w:placeholder>
                    <w:docPart w:val="66C8D5EC8B694D9B9B0E9638A8B9F5E1"/>
                  </w:placeholder>
                  <w15:repeatingSectionItem/>
                </w:sdtPr>
                <w:sdtEndPr/>
                <w:sdtContent>
                  <w:p w14:paraId="466E0403" w14:textId="77777777" w:rsidR="00A0225E" w:rsidRDefault="00ED0146">
                    <w:pPr>
                      <w:pStyle w:val="ResumeText"/>
                    </w:pPr>
                    <w:r>
                      <w:t>Communication</w:t>
                    </w:r>
                  </w:p>
                </w:sdtContent>
              </w:sdt>
              <w:sdt>
                <w:sdtPr>
                  <w:id w:val="664589972"/>
                  <w:placeholder>
                    <w:docPart w:val="66C8D5EC8B694D9B9B0E9638A8B9F5E1"/>
                  </w:placeholder>
                  <w15:repeatingSectionItem/>
                </w:sdtPr>
                <w:sdtEndPr/>
                <w:sdtContent>
                  <w:p w14:paraId="059CBBB0" w14:textId="77777777" w:rsidR="00A0225E" w:rsidRDefault="00ED0146">
                    <w:pPr>
                      <w:pStyle w:val="ResumeText"/>
                    </w:pPr>
                    <w:r>
                      <w:t xml:space="preserve">Multitasking </w:t>
                    </w:r>
                  </w:p>
                </w:sdtContent>
              </w:sdt>
              <w:sdt>
                <w:sdtPr>
                  <w:id w:val="1641603760"/>
                  <w:placeholder>
                    <w:docPart w:val="66C8D5EC8B694D9B9B0E9638A8B9F5E1"/>
                  </w:placeholder>
                  <w15:repeatingSectionItem/>
                </w:sdtPr>
                <w:sdtEndPr/>
                <w:sdtContent>
                  <w:p w14:paraId="68D9052F" w14:textId="77777777" w:rsidR="00A0225E" w:rsidRDefault="00ED0146">
                    <w:pPr>
                      <w:pStyle w:val="ResumeText"/>
                    </w:pPr>
                    <w:r>
                      <w:t xml:space="preserve">Prioritizing </w:t>
                    </w:r>
                  </w:p>
                </w:sdtContent>
              </w:sdt>
              <w:sdt>
                <w:sdtPr>
                  <w:id w:val="969394295"/>
                  <w:placeholder>
                    <w:docPart w:val="66C8D5EC8B694D9B9B0E9638A8B9F5E1"/>
                  </w:placeholder>
                  <w15:repeatingSectionItem/>
                </w:sdtPr>
                <w:sdtEndPr/>
                <w:sdtContent>
                  <w:p w14:paraId="68A8C964" w14:textId="77777777" w:rsidR="00ED0146" w:rsidRDefault="00ED0146">
                    <w:pPr>
                      <w:pStyle w:val="ResumeText"/>
                    </w:pPr>
                    <w:r>
                      <w:t>Organization</w:t>
                    </w:r>
                  </w:p>
                  <w:p w14:paraId="2E43020E" w14:textId="77777777" w:rsidR="00ED0146" w:rsidRDefault="00ED0146">
                    <w:pPr>
                      <w:pStyle w:val="ResumeText"/>
                    </w:pPr>
                    <w:r>
                      <w:t>Problem Solving</w:t>
                    </w:r>
                  </w:p>
                  <w:p w14:paraId="5BB2AF2C" w14:textId="77777777" w:rsidR="00A0225E" w:rsidRDefault="00ED0146">
                    <w:pPr>
                      <w:pStyle w:val="ResumeText"/>
                    </w:pPr>
                    <w:r>
                      <w:t>Dependability</w:t>
                    </w:r>
                  </w:p>
                </w:sdtContent>
              </w:sdt>
            </w:sdtContent>
          </w:sdt>
        </w:tc>
      </w:tr>
      <w:tr w:rsidR="00A0225E" w14:paraId="0F03AF52" w14:textId="77777777">
        <w:tc>
          <w:tcPr>
            <w:tcW w:w="1778" w:type="dxa"/>
          </w:tcPr>
          <w:p w14:paraId="50DCB4AD" w14:textId="77777777" w:rsidR="00A0225E" w:rsidRDefault="00E3579D">
            <w:pPr>
              <w:pStyle w:val="Heading1"/>
            </w:pPr>
            <w:r>
              <w:t>Work History</w:t>
            </w:r>
          </w:p>
        </w:tc>
        <w:tc>
          <w:tcPr>
            <w:tcW w:w="472" w:type="dxa"/>
          </w:tcPr>
          <w:p w14:paraId="3E0C2A63" w14:textId="77777777" w:rsidR="00A0225E" w:rsidRDefault="00A0225E"/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302434271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830493898"/>
                  <w:placeholder>
                    <w:docPart w:val="803ADE1F6AB645899CA27AD98A8A2CED"/>
                  </w:placeholder>
                  <w15:repeatingSectionItem/>
                </w:sdtPr>
                <w:sdtEndPr/>
                <w:sdtContent>
                  <w:p w14:paraId="73C2F420" w14:textId="77777777" w:rsidR="00A0225E" w:rsidRDefault="005C31A0">
                    <w:pPr>
                      <w:pStyle w:val="Heading2"/>
                    </w:pPr>
                    <w:r>
                      <w:t xml:space="preserve">Security Guard, </w:t>
                    </w:r>
                    <w:r w:rsidR="00E3579D">
                      <w:t>SECURITAS, IRWINDALE</w:t>
                    </w:r>
                    <w:r>
                      <w:t xml:space="preserve"> ca</w:t>
                    </w:r>
                  </w:p>
                  <w:p w14:paraId="191C5980" w14:textId="77777777" w:rsidR="00A0225E" w:rsidRDefault="005C31A0">
                    <w:pPr>
                      <w:pStyle w:val="ResumeText"/>
                    </w:pPr>
                    <w:r>
                      <w:t>2018- Current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1265197789"/>
                  <w:placeholder>
                    <w:docPart w:val="803ADE1F6AB645899CA27AD98A8A2CED"/>
                  </w:placeholder>
                  <w15:repeatingSectionItem/>
                </w:sdtPr>
                <w:sdtEndPr/>
                <w:sdtContent>
                  <w:p w14:paraId="6FA2504D" w14:textId="77777777" w:rsidR="00A0225E" w:rsidRDefault="005C31A0">
                    <w:pPr>
                      <w:pStyle w:val="Heading2"/>
                    </w:pPr>
                    <w:r>
                      <w:t>full case picker/</w:t>
                    </w:r>
                    <w:r w:rsidR="00E3579D">
                      <w:t>PACKER, ODW</w:t>
                    </w:r>
                    <w:r>
                      <w:t xml:space="preserve"> </w:t>
                    </w:r>
                    <w:r w:rsidR="00E3579D">
                      <w:t>LOGISTICS, ONTARIO</w:t>
                    </w:r>
                    <w:r>
                      <w:t xml:space="preserve"> ca</w:t>
                    </w:r>
                  </w:p>
                  <w:p w14:paraId="40EF7AC8" w14:textId="77777777" w:rsidR="00A0225E" w:rsidRDefault="005C31A0">
                    <w:pPr>
                      <w:pStyle w:val="ResumeText"/>
                    </w:pPr>
                    <w:r>
                      <w:t>2017-2017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160445252"/>
                  <w:placeholder>
                    <w:docPart w:val="FAFA4CFFA8F3415D820BE31B7CB98083"/>
                  </w:placeholder>
                  <w15:repeatingSectionItem/>
                </w:sdtPr>
                <w:sdtEndPr/>
                <w:sdtContent>
                  <w:p w14:paraId="3E461835" w14:textId="77777777" w:rsidR="005C31A0" w:rsidRDefault="00E3579D" w:rsidP="00C329AE">
                    <w:pPr>
                      <w:pStyle w:val="Heading2"/>
                    </w:pPr>
                    <w:r>
                      <w:t>LOGISTICS, TARGET, LA</w:t>
                    </w:r>
                    <w:r w:rsidR="005C31A0">
                      <w:t xml:space="preserve"> verne ca</w:t>
                    </w:r>
                  </w:p>
                  <w:p w14:paraId="221B8305" w14:textId="77777777" w:rsidR="005C31A0" w:rsidRDefault="005C31A0">
                    <w:pPr>
                      <w:pStyle w:val="ResumeText"/>
                    </w:pPr>
                    <w:r>
                      <w:t>2016-2016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1968009316"/>
                  <w:placeholder>
                    <w:docPart w:val="AF8F284887064CA9B776C4B80655C912"/>
                  </w:placeholder>
                  <w15:repeatingSectionItem/>
                </w:sdtPr>
                <w:sdtEndPr/>
                <w:sdtContent>
                  <w:p w14:paraId="147E2186" w14:textId="77777777" w:rsidR="005C31A0" w:rsidRDefault="005C31A0" w:rsidP="00C329AE">
                    <w:pPr>
                      <w:pStyle w:val="Heading2"/>
                    </w:pPr>
                    <w:r>
                      <w:t>shipping/</w:t>
                    </w:r>
                    <w:r w:rsidR="00E3579D">
                      <w:t>RECEIVING, PAYLESS</w:t>
                    </w:r>
                    <w:r>
                      <w:t xml:space="preserve"> distribution center, redlands ca</w:t>
                    </w:r>
                  </w:p>
                  <w:p w14:paraId="45D8C8D4" w14:textId="77777777" w:rsidR="005C31A0" w:rsidRDefault="005C31A0">
                    <w:pPr>
                      <w:pStyle w:val="ResumeText"/>
                    </w:pPr>
                    <w:r>
                      <w:t>2014-2017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552451659"/>
                  <w:placeholder>
                    <w:docPart w:val="803ADE1F6AB645899CA27AD98A8A2CED"/>
                  </w:placeholder>
                  <w15:repeatingSectionItem/>
                </w:sdtPr>
                <w:sdtEndPr/>
                <w:sdtContent>
                  <w:p w14:paraId="289D3ADE" w14:textId="77777777" w:rsidR="00A0225E" w:rsidRDefault="005C31A0">
                    <w:pPr>
                      <w:pStyle w:val="Heading2"/>
                    </w:pPr>
                    <w:r>
                      <w:t xml:space="preserve">all around, </w:t>
                    </w:r>
                    <w:r w:rsidR="00E3579D">
                      <w:t>MCDONALDS, POMONA</w:t>
                    </w:r>
                    <w:r>
                      <w:t xml:space="preserve"> ca</w:t>
                    </w:r>
                  </w:p>
                  <w:p w14:paraId="32E825EC" w14:textId="77777777" w:rsidR="00A0225E" w:rsidRDefault="005C31A0">
                    <w:pPr>
                      <w:pStyle w:val="ResumeText"/>
                    </w:pPr>
                    <w:r>
                      <w:t>2014-2014</w:t>
                    </w:r>
                  </w:p>
                </w:sdtContent>
              </w:sdt>
            </w:sdtContent>
          </w:sdt>
        </w:tc>
      </w:tr>
      <w:tr w:rsidR="00A0225E" w14:paraId="5C8B936F" w14:textId="77777777">
        <w:tc>
          <w:tcPr>
            <w:tcW w:w="1778" w:type="dxa"/>
          </w:tcPr>
          <w:p w14:paraId="1B699570" w14:textId="77777777" w:rsidR="00A0225E" w:rsidRDefault="00E3579D">
            <w:pPr>
              <w:pStyle w:val="Heading1"/>
            </w:pPr>
            <w:r>
              <w:t>Education</w:t>
            </w:r>
          </w:p>
        </w:tc>
        <w:tc>
          <w:tcPr>
            <w:tcW w:w="472" w:type="dxa"/>
          </w:tcPr>
          <w:p w14:paraId="3C96A974" w14:textId="77777777" w:rsidR="00A0225E" w:rsidRDefault="00A0225E"/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691765356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126388115"/>
                  <w:placeholder>
                    <w:docPart w:val="803ADE1F6AB645899CA27AD98A8A2CED"/>
                  </w:placeholder>
                  <w15:repeatingSectionItem/>
                </w:sdtPr>
                <w:sdtEndPr/>
                <w:sdtContent>
                  <w:p w14:paraId="7AEF90B8" w14:textId="77777777" w:rsidR="00A0225E" w:rsidRDefault="005C31A0">
                    <w:pPr>
                      <w:pStyle w:val="Heading2"/>
                    </w:pPr>
                    <w:r>
                      <w:t xml:space="preserve">No degree, mt san antiono </w:t>
                    </w:r>
                    <w:r w:rsidR="00E3579D">
                      <w:t>COLLEGE, WALNUT ca</w:t>
                    </w:r>
                  </w:p>
                  <w:p w14:paraId="538FCAEB" w14:textId="77777777" w:rsidR="00A0225E" w:rsidRDefault="00E3579D">
                    <w:r>
                      <w:t xml:space="preserve">Some college focused on the basic requirements 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2023390931"/>
                  <w:placeholder>
                    <w:docPart w:val="803ADE1F6AB645899CA27AD98A8A2CED"/>
                  </w:placeholder>
                  <w15:repeatingSectionItem/>
                </w:sdtPr>
                <w:sdtEndPr/>
                <w:sdtContent>
                  <w:p w14:paraId="4E687EC0" w14:textId="77777777" w:rsidR="00A0225E" w:rsidRDefault="00E3579D">
                    <w:pPr>
                      <w:pStyle w:val="Heading2"/>
                    </w:pPr>
                    <w:r>
                      <w:t>cedar hill high school, cedar hill tx 75104</w:t>
                    </w:r>
                  </w:p>
                  <w:p w14:paraId="19D35C60" w14:textId="77777777" w:rsidR="00A0225E" w:rsidRDefault="00E3579D">
                    <w:r>
                      <w:t>Graduated June 3</w:t>
                    </w:r>
                    <w:r w:rsidRPr="00E3579D">
                      <w:rPr>
                        <w:vertAlign w:val="superscript"/>
                      </w:rPr>
                      <w:t>rd</w:t>
                    </w:r>
                    <w:r>
                      <w:rPr>
                        <w:vertAlign w:val="superscript"/>
                      </w:rPr>
                      <w:t xml:space="preserve"> </w:t>
                    </w:r>
                    <w:r>
                      <w:t>,2014</w:t>
                    </w:r>
                  </w:p>
                </w:sdtContent>
              </w:sdt>
            </w:sdtContent>
          </w:sdt>
        </w:tc>
      </w:tr>
      <w:tr w:rsidR="00A0225E" w14:paraId="05D7472C" w14:textId="77777777">
        <w:tc>
          <w:tcPr>
            <w:tcW w:w="1778" w:type="dxa"/>
          </w:tcPr>
          <w:p w14:paraId="71A3EAE1" w14:textId="77777777" w:rsidR="00A0225E" w:rsidRDefault="00E3579D">
            <w:pPr>
              <w:pStyle w:val="Heading1"/>
            </w:pPr>
            <w:r>
              <w:t>References</w:t>
            </w:r>
          </w:p>
        </w:tc>
        <w:tc>
          <w:tcPr>
            <w:tcW w:w="472" w:type="dxa"/>
          </w:tcPr>
          <w:p w14:paraId="3876A69C" w14:textId="77777777" w:rsidR="00A0225E" w:rsidRDefault="00A0225E"/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1883713024"/>
              <w15:color w:val="C0C0C0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368215953"/>
                  <w:placeholder>
                    <w:docPart w:val="803ADE1F6AB645899CA27AD98A8A2CED"/>
                  </w:placeholder>
                  <w15:color w:val="C0C0C0"/>
                  <w15:repeatingSectionItem/>
                </w:sdtPr>
                <w:sdtEndPr/>
                <w:sdtContent>
                  <w:p w14:paraId="3AE285AA" w14:textId="77777777" w:rsidR="00A0225E" w:rsidRDefault="00E3579D">
                    <w:pPr>
                      <w:pStyle w:val="Heading2"/>
                    </w:pPr>
                    <w:r>
                      <w:t>nicole burton</w:t>
                    </w:r>
                  </w:p>
                  <w:p w14:paraId="1F2EA02E" w14:textId="77777777" w:rsidR="00A0225E" w:rsidRDefault="00E3579D">
                    <w:pPr>
                      <w:pStyle w:val="ResumeText"/>
                    </w:pPr>
                    <w:r>
                      <w:t xml:space="preserve">Wishes to not disclose </w:t>
                    </w:r>
                  </w:p>
                  <w:p w14:paraId="5AC3BAE2" w14:textId="77777777" w:rsidR="00A0225E" w:rsidRDefault="00E3579D">
                    <w:r>
                      <w:t>909-238-5911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630405729"/>
                  <w:placeholder>
                    <w:docPart w:val="803ADE1F6AB645899CA27AD98A8A2CED"/>
                  </w:placeholder>
                  <w15:color w:val="C0C0C0"/>
                  <w15:repeatingSectionItem/>
                </w:sdtPr>
                <w:sdtEndPr/>
                <w:sdtContent>
                  <w:p w14:paraId="21E55675" w14:textId="77777777" w:rsidR="00A0225E" w:rsidRDefault="00E3579D">
                    <w:pPr>
                      <w:pStyle w:val="Heading2"/>
                    </w:pPr>
                    <w:r>
                      <w:t>Katrina elston</w:t>
                    </w:r>
                  </w:p>
                  <w:p w14:paraId="76327E9F" w14:textId="77777777" w:rsidR="00A0225E" w:rsidRDefault="00E3579D">
                    <w:pPr>
                      <w:pStyle w:val="ResumeText"/>
                    </w:pPr>
                    <w:r>
                      <w:t xml:space="preserve">Wishes to not disclose </w:t>
                    </w:r>
                  </w:p>
                  <w:p w14:paraId="0A309BD7" w14:textId="77777777" w:rsidR="00A0225E" w:rsidRDefault="00E3579D">
                    <w:r>
                      <w:t>909-855-3552</w:t>
                    </w:r>
                  </w:p>
                </w:sdtContent>
              </w:sdt>
            </w:sdtContent>
          </w:sdt>
        </w:tc>
      </w:tr>
    </w:tbl>
    <w:p w14:paraId="2ED22213" w14:textId="77777777" w:rsidR="00A0225E" w:rsidRDefault="00A0225E"/>
    <w:sectPr w:rsidR="00A0225E">
      <w:footerReference w:type="default" r:id="rId8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E7ECA4" w14:textId="77777777" w:rsidR="00ED0146" w:rsidRDefault="00ED0146">
      <w:pPr>
        <w:spacing w:before="0" w:after="0" w:line="240" w:lineRule="auto"/>
      </w:pPr>
      <w:r>
        <w:separator/>
      </w:r>
    </w:p>
  </w:endnote>
  <w:endnote w:type="continuationSeparator" w:id="0">
    <w:p w14:paraId="4892E1DB" w14:textId="77777777" w:rsidR="00ED0146" w:rsidRDefault="00ED014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  <w:tblDescription w:val="Footer table"/>
    </w:tblPr>
    <w:tblGrid>
      <w:gridCol w:w="5035"/>
      <w:gridCol w:w="5045"/>
    </w:tblGrid>
    <w:tr w:rsidR="00A0225E" w14:paraId="68078B6F" w14:textId="77777777">
      <w:tc>
        <w:tcPr>
          <w:tcW w:w="5148" w:type="dxa"/>
        </w:tcPr>
        <w:p w14:paraId="0B12136A" w14:textId="77777777" w:rsidR="00A0225E" w:rsidRDefault="00E3579D">
          <w:pPr>
            <w:pStyle w:val="Footer"/>
          </w:pPr>
          <w:r>
            <w:t xml:space="preserve">Page |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2</w:t>
          </w:r>
          <w:r>
            <w:fldChar w:fldCharType="end"/>
          </w:r>
        </w:p>
      </w:tc>
      <w:sdt>
        <w:sdtPr>
          <w:alias w:val="Your Name"/>
          <w:tag w:val=""/>
          <w:id w:val="-1352728942"/>
          <w:placeholder>
            <w:docPart w:val="A6BD390FA337436294C6C319E9068B0D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5148" w:type="dxa"/>
            </w:tcPr>
            <w:p w14:paraId="4F7F7710" w14:textId="77777777" w:rsidR="00A0225E" w:rsidRDefault="00ED0146">
              <w:pPr>
                <w:pStyle w:val="Footer"/>
                <w:jc w:val="right"/>
              </w:pPr>
              <w:r>
                <w:t>DAnte richmond</w:t>
              </w:r>
            </w:p>
          </w:tc>
        </w:sdtContent>
      </w:sdt>
    </w:tr>
  </w:tbl>
  <w:p w14:paraId="047D0D60" w14:textId="77777777" w:rsidR="00A0225E" w:rsidRDefault="00A022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5CC61B" w14:textId="77777777" w:rsidR="00ED0146" w:rsidRDefault="00ED0146">
      <w:pPr>
        <w:spacing w:before="0" w:after="0" w:line="240" w:lineRule="auto"/>
      </w:pPr>
      <w:r>
        <w:separator/>
      </w:r>
    </w:p>
  </w:footnote>
  <w:footnote w:type="continuationSeparator" w:id="0">
    <w:p w14:paraId="1E1E2F8A" w14:textId="77777777" w:rsidR="00ED0146" w:rsidRDefault="00ED0146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9"/>
  <w:proofState w:spelling="clean" w:grammar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146"/>
    <w:rsid w:val="002E48DB"/>
    <w:rsid w:val="005C31A0"/>
    <w:rsid w:val="00A0225E"/>
    <w:rsid w:val="00E3579D"/>
    <w:rsid w:val="00EA2611"/>
    <w:rsid w:val="00ED0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857B0A7"/>
  <w15:chartTrackingRefBased/>
  <w15:docId w15:val="{EBCCAB88-591E-4247-8827-F4C727DB0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/>
    <w:lsdException w:name="heading 4" w:semiHidden="1" w:uiPriority="18" w:unhideWhenUsed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/>
    <w:lsdException w:name="Signature" w:semiHidden="1" w:uiPriority="8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/>
    <w:lsdException w:name="Date" w:semiHidden="1" w:uiPriority="8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418AB3" w:themeColor="accent1"/>
      <w:sz w:val="21"/>
      <w:szCs w:val="21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18AB3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18AB3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0445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0445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1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1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18AB3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18AB3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04458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04458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Borders>
        <w:insideH w:val="single" w:sz="4" w:space="0" w:color="418AB3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418AB3" w:themeColor="accent1"/>
        <w:sz w:val="22"/>
      </w:rPr>
    </w:tblStylePr>
    <w:tblStylePr w:type="firstCol">
      <w:rPr>
        <w:b/>
      </w:rPr>
    </w:tblStylePr>
  </w:style>
  <w:style w:type="character" w:styleId="Emphasis">
    <w:name w:val="Emphasis"/>
    <w:basedOn w:val="DefaultParagraphFont"/>
    <w:unhideWhenUsed/>
    <w:qFormat/>
    <w:rPr>
      <w:color w:val="418AB3" w:themeColor="accent1"/>
    </w:rPr>
  </w:style>
  <w:style w:type="paragraph" w:customStyle="1" w:styleId="ContactInfo">
    <w:name w:val="Contact Info"/>
    <w:basedOn w:val="Normal"/>
    <w:qFormat/>
    <w:pPr>
      <w:spacing w:after="0" w:line="240" w:lineRule="auto"/>
      <w:jc w:val="right"/>
    </w:pPr>
    <w:rPr>
      <w:sz w:val="18"/>
      <w:szCs w:val="18"/>
    </w:rPr>
  </w:style>
  <w:style w:type="paragraph" w:customStyle="1" w:styleId="Name">
    <w:name w:val="Name"/>
    <w:basedOn w:val="Normal"/>
    <w:next w:val="Normal"/>
    <w:qFormat/>
    <w:pPr>
      <w:pBdr>
        <w:top w:val="single" w:sz="4" w:space="4" w:color="418AB3" w:themeColor="accent1"/>
        <w:left w:val="single" w:sz="4" w:space="6" w:color="418AB3" w:themeColor="accent1"/>
        <w:bottom w:val="single" w:sz="4" w:space="4" w:color="418AB3" w:themeColor="accent1"/>
        <w:right w:val="single" w:sz="4" w:space="6" w:color="418AB3" w:themeColor="accent1"/>
      </w:pBdr>
      <w:shd w:val="clear" w:color="auto" w:fill="418AB3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kern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nrich\AppData\Roaming\Microsoft\Templates\Functional%20resume%20(Simpl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D38D2327E3A4D2283BCF9DFD57F98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D63230-2E31-4DF5-888A-01BC27527E00}"/>
      </w:docPartPr>
      <w:docPartBody>
        <w:p w:rsidR="009C36A9" w:rsidRDefault="00824BA0">
          <w:pPr>
            <w:pStyle w:val="DD38D2327E3A4D2283BCF9DFD57F9891"/>
          </w:pPr>
          <w:r>
            <w:rPr>
              <w:rStyle w:val="PlaceholderText"/>
            </w:rPr>
            <w:t>[Author]</w:t>
          </w:r>
        </w:p>
      </w:docPartBody>
    </w:docPart>
    <w:docPart>
      <w:docPartPr>
        <w:name w:val="66C8D5EC8B694D9B9B0E9638A8B9F5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0F4AFD-3174-4E01-A67A-212BFF530A3E}"/>
      </w:docPartPr>
      <w:docPartBody>
        <w:p w:rsidR="009C36A9" w:rsidRDefault="00824BA0">
          <w:pPr>
            <w:pStyle w:val="66C8D5EC8B694D9B9B0E9638A8B9F5E1"/>
          </w:pPr>
          <w:r>
            <w:t>[Professional or technical skills]</w:t>
          </w:r>
        </w:p>
      </w:docPartBody>
    </w:docPart>
    <w:docPart>
      <w:docPartPr>
        <w:name w:val="803ADE1F6AB645899CA27AD98A8A2C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FD4B0-71DC-41FC-B3E8-C3B3B900FD62}"/>
      </w:docPartPr>
      <w:docPartBody>
        <w:p w:rsidR="009C36A9" w:rsidRDefault="00824BA0">
          <w:pPr>
            <w:pStyle w:val="803ADE1F6AB645899CA27AD98A8A2CED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6BD390FA337436294C6C319E9068B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F65BA-64D9-45BC-B5FD-6B3CC8491705}"/>
      </w:docPartPr>
      <w:docPartBody>
        <w:p w:rsidR="009C36A9" w:rsidRDefault="00824BA0">
          <w:pPr>
            <w:pStyle w:val="A6BD390FA337436294C6C319E9068B0D"/>
          </w:pPr>
          <w:r>
            <w:t>You might want to include your GPA here and a brief summary of relevant coursework, awards, and honors.</w:t>
          </w:r>
        </w:p>
      </w:docPartBody>
    </w:docPart>
    <w:docPart>
      <w:docPartPr>
        <w:name w:val="FAFA4CFFA8F3415D820BE31B7CB980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04D70D-7DBA-47AA-85E8-742796E2A421}"/>
      </w:docPartPr>
      <w:docPartBody>
        <w:p w:rsidR="009C36A9" w:rsidRDefault="00824BA0" w:rsidP="00824BA0">
          <w:pPr>
            <w:pStyle w:val="FAFA4CFFA8F3415D820BE31B7CB98083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F8F284887064CA9B776C4B80655C9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8C3B92-A5BF-4B3C-8D7E-E71E2CFBD79A}"/>
      </w:docPartPr>
      <w:docPartBody>
        <w:p w:rsidR="009C36A9" w:rsidRDefault="00824BA0" w:rsidP="00824BA0">
          <w:pPr>
            <w:pStyle w:val="AF8F284887064CA9B776C4B80655C912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BA0"/>
    <w:rsid w:val="00824BA0"/>
    <w:rsid w:val="009C3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F882C3EB79047B1AE2BF0987A7C0C0C">
    <w:name w:val="6F882C3EB79047B1AE2BF0987A7C0C0C"/>
  </w:style>
  <w:style w:type="paragraph" w:customStyle="1" w:styleId="9C3EFCADC4B14676A720CA0A93A26012">
    <w:name w:val="9C3EFCADC4B14676A720CA0A93A26012"/>
  </w:style>
  <w:style w:type="paragraph" w:customStyle="1" w:styleId="C709D892B6624D87A92D9CDEC718C1E3">
    <w:name w:val="C709D892B6624D87A92D9CDEC718C1E3"/>
  </w:style>
  <w:style w:type="paragraph" w:customStyle="1" w:styleId="B7EEF04287B44FC2B908B2ED9D9CD750">
    <w:name w:val="B7EEF04287B44FC2B908B2ED9D9CD750"/>
  </w:style>
  <w:style w:type="character" w:styleId="Emphasis">
    <w:name w:val="Emphasis"/>
    <w:basedOn w:val="DefaultParagraphFont"/>
    <w:unhideWhenUsed/>
    <w:qFormat/>
    <w:rPr>
      <w:color w:val="4472C4" w:themeColor="accent1"/>
    </w:rPr>
  </w:style>
  <w:style w:type="paragraph" w:customStyle="1" w:styleId="9B31D1EC31454820865118DB392D928A">
    <w:name w:val="9B31D1EC31454820865118DB392D928A"/>
  </w:style>
  <w:style w:type="character" w:styleId="PlaceholderText">
    <w:name w:val="Placeholder Text"/>
    <w:basedOn w:val="DefaultParagraphFont"/>
    <w:uiPriority w:val="99"/>
    <w:semiHidden/>
    <w:rsid w:val="00824BA0"/>
    <w:rPr>
      <w:color w:val="808080"/>
    </w:rPr>
  </w:style>
  <w:style w:type="paragraph" w:customStyle="1" w:styleId="DD38D2327E3A4D2283BCF9DFD57F9891">
    <w:name w:val="DD38D2327E3A4D2283BCF9DFD57F9891"/>
  </w:style>
  <w:style w:type="paragraph" w:customStyle="1" w:styleId="A8CC7B78F83E4ED3A6625DD75E9956BD">
    <w:name w:val="A8CC7B78F83E4ED3A6625DD75E9956BD"/>
  </w:style>
  <w:style w:type="paragraph" w:customStyle="1" w:styleId="BE58EC5F2DF24538B0F4B9D434DEF2EF">
    <w:name w:val="BE58EC5F2DF24538B0F4B9D434DEF2EF"/>
  </w:style>
  <w:style w:type="paragraph" w:customStyle="1" w:styleId="680F4BA063EB4C25B987DF951FD87601">
    <w:name w:val="680F4BA063EB4C25B987DF951FD87601"/>
  </w:style>
  <w:style w:type="paragraph" w:customStyle="1" w:styleId="44FE1A8BF0424CC69F47F78DED041A1F">
    <w:name w:val="44FE1A8BF0424CC69F47F78DED041A1F"/>
  </w:style>
  <w:style w:type="paragraph" w:customStyle="1" w:styleId="66C8D5EC8B694D9B9B0E9638A8B9F5E1">
    <w:name w:val="66C8D5EC8B694D9B9B0E9638A8B9F5E1"/>
  </w:style>
  <w:style w:type="paragraph" w:customStyle="1" w:styleId="803ADE1F6AB645899CA27AD98A8A2CED">
    <w:name w:val="803ADE1F6AB645899CA27AD98A8A2CED"/>
  </w:style>
  <w:style w:type="paragraph" w:customStyle="1" w:styleId="D5214192E55E405FA4A290EB83042090">
    <w:name w:val="D5214192E55E405FA4A290EB83042090"/>
  </w:style>
  <w:style w:type="paragraph" w:customStyle="1" w:styleId="4E04C1122CCF4FF4BC53474820BCEED0">
    <w:name w:val="4E04C1122CCF4FF4BC53474820BCEED0"/>
  </w:style>
  <w:style w:type="paragraph" w:customStyle="1" w:styleId="78769C5FFAEC44F59A874D317BC3731F">
    <w:name w:val="78769C5FFAEC44F59A874D317BC3731F"/>
  </w:style>
  <w:style w:type="paragraph" w:customStyle="1" w:styleId="A6BD390FA337436294C6C319E9068B0D">
    <w:name w:val="A6BD390FA337436294C6C319E9068B0D"/>
  </w:style>
  <w:style w:type="paragraph" w:customStyle="1" w:styleId="2F026FA0212644E7B82422941FFA1E55">
    <w:name w:val="2F026FA0212644E7B82422941FFA1E55"/>
  </w:style>
  <w:style w:type="paragraph" w:customStyle="1" w:styleId="F96BE5413E0D4E5ABEBA310C1C1A3FE0">
    <w:name w:val="F96BE5413E0D4E5ABEBA310C1C1A3FE0"/>
  </w:style>
  <w:style w:type="paragraph" w:customStyle="1" w:styleId="07C2EE5C9E634301972366B1607CB813">
    <w:name w:val="07C2EE5C9E634301972366B1607CB813"/>
  </w:style>
  <w:style w:type="paragraph" w:customStyle="1" w:styleId="FAFA4CFFA8F3415D820BE31B7CB98083">
    <w:name w:val="FAFA4CFFA8F3415D820BE31B7CB98083"/>
    <w:rsid w:val="00824BA0"/>
  </w:style>
  <w:style w:type="paragraph" w:customStyle="1" w:styleId="4CDD9651A0714D77AF8814C927B7C1B2">
    <w:name w:val="4CDD9651A0714D77AF8814C927B7C1B2"/>
    <w:rsid w:val="00824BA0"/>
  </w:style>
  <w:style w:type="paragraph" w:customStyle="1" w:styleId="B365B073D62B4B1A8FBFB240F38AEB31">
    <w:name w:val="B365B073D62B4B1A8FBFB240F38AEB31"/>
    <w:rsid w:val="00824BA0"/>
  </w:style>
  <w:style w:type="paragraph" w:customStyle="1" w:styleId="AF8F284887064CA9B776C4B80655C912">
    <w:name w:val="AF8F284887064CA9B776C4B80655C912"/>
    <w:rsid w:val="00824BA0"/>
  </w:style>
  <w:style w:type="paragraph" w:customStyle="1" w:styleId="5A34CBCE02C04F149DB0F411389A5F46">
    <w:name w:val="5A34CBCE02C04F149DB0F411389A5F46"/>
    <w:rsid w:val="00824BA0"/>
  </w:style>
  <w:style w:type="paragraph" w:customStyle="1" w:styleId="54AAD0896AEE4F2F8166411A946139F5">
    <w:name w:val="54AAD0896AEE4F2F8166411A946139F5"/>
    <w:rsid w:val="00824BA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4F725E2-5EB5-4963-AD57-B1E2DB38ACD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C:\Users\nrich\AppData\Roaming\Microsoft\Templates\Functional resume (Simple design).dotx</Template>
  <TotalTime>28</TotalTime>
  <Pages>2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DAnte richmond</dc:creator>
  <cp:keywords/>
  <cp:lastModifiedBy>Zoe Marks</cp:lastModifiedBy>
  <cp:revision>2</cp:revision>
  <dcterms:created xsi:type="dcterms:W3CDTF">2018-05-09T23:50:00Z</dcterms:created>
  <dcterms:modified xsi:type="dcterms:W3CDTF">2019-05-05T22:07:00Z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TC034630699991</vt:lpwstr>
  </property>
</Properties>
</file>