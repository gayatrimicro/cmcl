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A3A6C" w:rsidP="00913946">
            <w:pPr>
              <w:pStyle w:val="Title"/>
            </w:pPr>
            <w:r>
              <w:t>peace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ogbuagu</w:t>
            </w:r>
          </w:p>
          <w:p w:rsidR="00692703" w:rsidRPr="00CF1A49" w:rsidRDefault="008A3A6C" w:rsidP="00913946">
            <w:pPr>
              <w:pStyle w:val="ContactInfo"/>
              <w:contextualSpacing w:val="0"/>
            </w:pPr>
            <w:r>
              <w:t>715 Shady Meadow Lane</w:t>
            </w:r>
            <w:r w:rsidR="005B77BB">
              <w:t>, Glenn Heights, TX 75154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334ACB2C9134728B08B721D9E3F9B4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B77BB">
              <w:t>(469) 332-5865</w:t>
            </w:r>
          </w:p>
          <w:p w:rsidR="00692703" w:rsidRPr="00CF1A49" w:rsidRDefault="005B77BB" w:rsidP="005B77BB">
            <w:pPr>
              <w:pStyle w:val="ContactInfoEmphasis"/>
              <w:contextualSpacing w:val="0"/>
            </w:pPr>
            <w:r>
              <w:t>nzeakop@yahoo.com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8A2884" w:rsidRDefault="00605BC2" w:rsidP="005B77BB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Objective</w:t>
            </w:r>
            <w:bookmarkStart w:id="0" w:name="_GoBack"/>
            <w:bookmarkEnd w:id="0"/>
          </w:p>
          <w:p w:rsidR="001755A8" w:rsidRDefault="005B77BB" w:rsidP="005B77BB">
            <w:pPr>
              <w:contextualSpacing w:val="0"/>
            </w:pPr>
            <w:r>
              <w:t>To obtain a career opportunity with a reputable healthcare system that will enable me enhance my capacity to provide quality care to patients</w:t>
            </w:r>
          </w:p>
          <w:p w:rsidR="008A2884" w:rsidRDefault="008A2884" w:rsidP="005B77BB">
            <w:pPr>
              <w:contextualSpacing w:val="0"/>
            </w:pPr>
          </w:p>
          <w:p w:rsidR="00605BC2" w:rsidRDefault="00605BC2" w:rsidP="005B77BB">
            <w:pPr>
              <w:contextualSpacing w:val="0"/>
            </w:pPr>
          </w:p>
          <w:p w:rsidR="008A2884" w:rsidRPr="00605BC2" w:rsidRDefault="00605BC2" w:rsidP="005B77BB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Professional Summary</w:t>
            </w:r>
          </w:p>
          <w:p w:rsidR="008A2884" w:rsidRPr="006E1507" w:rsidRDefault="008A2884" w:rsidP="007C0DA0">
            <w:pPr>
              <w:pStyle w:val="ListBullet"/>
              <w:contextualSpacing w:val="0"/>
            </w:pPr>
            <w:r>
              <w:t>Nine (9) years of clinical nursing experience as an RN in Nigeria, providing high standard of culturally competent care for a variety of patients with diverse needs</w:t>
            </w:r>
          </w:p>
          <w:p w:rsidR="008A2884" w:rsidRDefault="008A2884" w:rsidP="007C0DA0">
            <w:pPr>
              <w:pStyle w:val="ListBullet"/>
              <w:contextualSpacing w:val="0"/>
            </w:pPr>
            <w:r>
              <w:t>Strong clinical and people skills while being while being an effective advocate for patients/clients</w:t>
            </w:r>
          </w:p>
          <w:p w:rsidR="008A2884" w:rsidRPr="00CF1A49" w:rsidRDefault="008A2884" w:rsidP="007C0DA0">
            <w:pPr>
              <w:pStyle w:val="ListBullet"/>
            </w:pPr>
            <w:r>
              <w:t xml:space="preserve">Currently </w:t>
            </w:r>
            <w:r w:rsidR="00605BC2">
              <w:t>studying for the NCLEX exam in order to gain RN license for the U.S.</w:t>
            </w:r>
          </w:p>
        </w:tc>
      </w:tr>
    </w:tbl>
    <w:p w:rsidR="004E01EB" w:rsidRPr="00CF1A49" w:rsidRDefault="0073761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229DDC342CE4DC795128F530F29B61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A2884" w:rsidP="001D0BF1">
            <w:pPr>
              <w:pStyle w:val="Heading3"/>
              <w:contextualSpacing w:val="0"/>
              <w:outlineLvl w:val="2"/>
            </w:pPr>
            <w:r>
              <w:t>april 2007 – june 2016 (nine years and three months)</w:t>
            </w:r>
          </w:p>
          <w:p w:rsidR="001D0BF1" w:rsidRPr="00CF1A49" w:rsidRDefault="008A2884" w:rsidP="001D0BF1">
            <w:pPr>
              <w:pStyle w:val="Heading2"/>
              <w:contextualSpacing w:val="0"/>
              <w:outlineLvl w:val="1"/>
            </w:pPr>
            <w:r>
              <w:t>senior nursing officer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imo state university teaching hospital, p.m.b. 08, orlu, imo state, nigeria</w:t>
            </w:r>
          </w:p>
          <w:p w:rsidR="001E3120" w:rsidRDefault="008A2884" w:rsidP="008A2884">
            <w:pPr>
              <w:pStyle w:val="ListParagraph"/>
              <w:numPr>
                <w:ilvl w:val="0"/>
                <w:numId w:val="15"/>
              </w:numPr>
            </w:pPr>
            <w:r>
              <w:t>Provided evidence-based care for critically ill patients in the intensive care and medical/surgical units with a high level of personal accountability</w:t>
            </w:r>
          </w:p>
          <w:p w:rsidR="008A2884" w:rsidRDefault="008A2884" w:rsidP="008A2884">
            <w:pPr>
              <w:pStyle w:val="ListParagraph"/>
              <w:numPr>
                <w:ilvl w:val="0"/>
                <w:numId w:val="15"/>
              </w:numPr>
            </w:pPr>
            <w:r>
              <w:t xml:space="preserve">Effectively counselled patients on health maintenance and disease management while acting as a liaison between patients and </w:t>
            </w:r>
            <w:r w:rsidR="0053093D">
              <w:t>the other members of the healthcare team to ensure that patients comprehend their treatment plans</w:t>
            </w:r>
          </w:p>
          <w:p w:rsidR="0053093D" w:rsidRDefault="0053093D" w:rsidP="008A2884">
            <w:pPr>
              <w:pStyle w:val="ListParagraph"/>
              <w:numPr>
                <w:ilvl w:val="0"/>
                <w:numId w:val="15"/>
              </w:numPr>
            </w:pPr>
            <w:r>
              <w:t>Monitored acute conditions closely using the nursing care plan</w:t>
            </w:r>
          </w:p>
          <w:p w:rsidR="0053093D" w:rsidRDefault="0053093D" w:rsidP="008A2884">
            <w:pPr>
              <w:pStyle w:val="ListParagraph"/>
              <w:numPr>
                <w:ilvl w:val="0"/>
                <w:numId w:val="15"/>
              </w:numPr>
            </w:pPr>
            <w:r>
              <w:t>Delegated duties appropriately</w:t>
            </w:r>
          </w:p>
          <w:p w:rsidR="0053093D" w:rsidRDefault="0053093D" w:rsidP="008A2884">
            <w:pPr>
              <w:pStyle w:val="ListParagraph"/>
              <w:numPr>
                <w:ilvl w:val="0"/>
                <w:numId w:val="15"/>
              </w:numPr>
            </w:pPr>
            <w:r>
              <w:t>Documented patient information obtained from interviews while maintaining confidentiality</w:t>
            </w:r>
          </w:p>
          <w:p w:rsidR="0053093D" w:rsidRDefault="0053093D" w:rsidP="0053093D"/>
          <w:p w:rsidR="0053093D" w:rsidRDefault="0053093D" w:rsidP="0053093D">
            <w:r>
              <w:t>Previous roles with Imo State University Teaching Hospital</w:t>
            </w:r>
          </w:p>
          <w:p w:rsidR="0053093D" w:rsidRPr="009B2F2D" w:rsidRDefault="0053093D" w:rsidP="0053093D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i/>
              </w:rPr>
              <w:t>Nursing Officer 1</w:t>
            </w:r>
            <w:r>
              <w:rPr>
                <w:i/>
              </w:rPr>
              <w:t xml:space="preserve"> (promoted to Senior Nursing Officer)</w:t>
            </w:r>
          </w:p>
          <w:p w:rsidR="009B2F2D" w:rsidRPr="00CF1A49" w:rsidRDefault="009B2F2D" w:rsidP="009B2F2D">
            <w:pPr>
              <w:pStyle w:val="ListParagraph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3093D" w:rsidP="00F61DF9">
            <w:pPr>
              <w:pStyle w:val="Heading3"/>
              <w:contextualSpacing w:val="0"/>
              <w:outlineLvl w:val="2"/>
            </w:pPr>
            <w:r>
              <w:t>april 2006 – march 2007 (one year)</w:t>
            </w:r>
          </w:p>
          <w:p w:rsidR="00F61DF9" w:rsidRPr="00CF1A49" w:rsidRDefault="0053093D" w:rsidP="00F61DF9">
            <w:pPr>
              <w:pStyle w:val="Heading2"/>
              <w:contextualSpacing w:val="0"/>
              <w:outlineLvl w:val="1"/>
            </w:pPr>
            <w:r>
              <w:t>clinical instructor,</w:t>
            </w:r>
            <w:r w:rsidR="00F61DF9" w:rsidRPr="00CF1A49">
              <w:t xml:space="preserve"> </w:t>
            </w:r>
            <w:r w:rsidR="00761D80">
              <w:rPr>
                <w:rStyle w:val="SubtleReference"/>
              </w:rPr>
              <w:t>holy rosary hospital, emekuku, owerri</w:t>
            </w:r>
            <w:r>
              <w:rPr>
                <w:rStyle w:val="SubtleReference"/>
              </w:rPr>
              <w:t>, imo state, nigeria</w:t>
            </w:r>
          </w:p>
          <w:p w:rsidR="0053093D" w:rsidRDefault="009B2F2D" w:rsidP="0053093D">
            <w:pPr>
              <w:pStyle w:val="ListParagraph"/>
              <w:numPr>
                <w:ilvl w:val="0"/>
                <w:numId w:val="15"/>
              </w:numPr>
            </w:pPr>
            <w:r>
              <w:t>Coached 30 student midwives on topics such as care of pregnant women, labor and delivery, examination of a newborn and care of women during postpartum</w:t>
            </w:r>
          </w:p>
          <w:p w:rsidR="009B2F2D" w:rsidRDefault="009B2F2D" w:rsidP="0053093D">
            <w:pPr>
              <w:pStyle w:val="ListParagraph"/>
              <w:numPr>
                <w:ilvl w:val="0"/>
                <w:numId w:val="15"/>
              </w:numPr>
            </w:pPr>
            <w:r>
              <w:t>Analyzed effectiveness of clinical settings to help students achieve course objectives and program outcomes</w:t>
            </w:r>
          </w:p>
          <w:p w:rsidR="009B2F2D" w:rsidRDefault="009B2F2D" w:rsidP="0053093D">
            <w:pPr>
              <w:pStyle w:val="ListParagraph"/>
              <w:numPr>
                <w:ilvl w:val="0"/>
                <w:numId w:val="15"/>
              </w:numPr>
            </w:pPr>
            <w:r>
              <w:t>Conducted clinical simulations and provided immediate and constructive feedback to students individually and as a group</w:t>
            </w:r>
          </w:p>
          <w:p w:rsidR="009B2F2D" w:rsidRDefault="009B2F2D" w:rsidP="0053093D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Evaluated students’ competencies through written and practical assignments and examinations</w:t>
            </w:r>
          </w:p>
          <w:p w:rsidR="009B2F2D" w:rsidRDefault="009B2F2D" w:rsidP="0053093D">
            <w:pPr>
              <w:pStyle w:val="ListParagraph"/>
              <w:numPr>
                <w:ilvl w:val="0"/>
                <w:numId w:val="15"/>
              </w:numPr>
            </w:pPr>
            <w:r>
              <w:t xml:space="preserve">Delivered individualized instruction on observation, assessment, decision-making and patient health teaching; and also prepared student midwives </w:t>
            </w:r>
            <w:r w:rsidR="00761D80">
              <w:t>for their final qualifying exam</w:t>
            </w:r>
          </w:p>
          <w:p w:rsidR="00761D80" w:rsidRDefault="00761D80" w:rsidP="00761D80"/>
          <w:p w:rsidR="00761D80" w:rsidRDefault="00761D80" w:rsidP="00761D80">
            <w:r>
              <w:t xml:space="preserve">Previous roles with </w:t>
            </w:r>
            <w:r>
              <w:t xml:space="preserve">Holy Rosary Hospital </w:t>
            </w:r>
          </w:p>
          <w:p w:rsidR="00F61DF9" w:rsidRDefault="00761D80" w:rsidP="002D69B1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i/>
              </w:rPr>
              <w:t>Staff Nurse II</w:t>
            </w:r>
          </w:p>
        </w:tc>
      </w:tr>
    </w:tbl>
    <w:p w:rsidR="00DA59AA" w:rsidRPr="00CF1A49" w:rsidRDefault="00396FCC" w:rsidP="0097790C">
      <w:pPr>
        <w:pStyle w:val="Heading1"/>
      </w:pPr>
      <w:r>
        <w:lastRenderedPageBreak/>
        <w:t>education/licensure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05BC2" w:rsidP="001D0BF1">
            <w:pPr>
              <w:pStyle w:val="Heading3"/>
              <w:contextualSpacing w:val="0"/>
              <w:outlineLvl w:val="2"/>
            </w:pPr>
            <w:r>
              <w:t>june 2011</w:t>
            </w:r>
          </w:p>
          <w:p w:rsidR="007538DC" w:rsidRPr="00CF1A49" w:rsidRDefault="00605BC2" w:rsidP="00A606DB">
            <w:pPr>
              <w:pStyle w:val="Heading2"/>
              <w:contextualSpacing w:val="0"/>
            </w:pPr>
            <w:r>
              <w:t>higher national diploma: public health nursing,</w:t>
            </w:r>
            <w:r w:rsidRPr="00CF1A49">
              <w:t xml:space="preserve"> </w:t>
            </w:r>
            <w:r>
              <w:rPr>
                <w:rStyle w:val="SubtleReference"/>
              </w:rPr>
              <w:t>college of health sciences and technology, emekuku, owerri, imo state, nigeria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605BC2" w:rsidP="00F61DF9">
            <w:pPr>
              <w:pStyle w:val="Heading3"/>
              <w:contextualSpacing w:val="0"/>
              <w:outlineLvl w:val="2"/>
            </w:pPr>
            <w:r>
              <w:t>may 2006</w:t>
            </w:r>
          </w:p>
          <w:p w:rsidR="00F61DF9" w:rsidRPr="00CF1A49" w:rsidRDefault="00A606DB" w:rsidP="00F61DF9">
            <w:pPr>
              <w:pStyle w:val="Heading2"/>
              <w:contextualSpacing w:val="0"/>
              <w:outlineLvl w:val="1"/>
            </w:pPr>
            <w:r>
              <w:t xml:space="preserve">registered </w:t>
            </w:r>
            <w:r w:rsidR="00605BC2">
              <w:t>midwife</w:t>
            </w:r>
            <w: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holy rosary hospital, emekuku, owerri, imo state, nigeria</w:t>
            </w:r>
          </w:p>
          <w:p w:rsidR="00F61DF9" w:rsidRDefault="00F61DF9" w:rsidP="00A606DB"/>
          <w:p w:rsidR="00A606DB" w:rsidRPr="00CF1A49" w:rsidRDefault="00605BC2" w:rsidP="00A606DB">
            <w:pPr>
              <w:pStyle w:val="Heading3"/>
              <w:contextualSpacing w:val="0"/>
              <w:outlineLvl w:val="2"/>
            </w:pPr>
            <w:r>
              <w:t>february 2005</w:t>
            </w:r>
          </w:p>
          <w:p w:rsidR="00A606DB" w:rsidRDefault="00605BC2" w:rsidP="00605BC2">
            <w:pPr>
              <w:pStyle w:val="Heading2"/>
              <w:contextualSpacing w:val="0"/>
            </w:pPr>
            <w:r>
              <w:t>registered nurse,</w:t>
            </w:r>
            <w:r w:rsidRPr="00CF1A49">
              <w:t xml:space="preserve"> </w:t>
            </w:r>
            <w:r>
              <w:rPr>
                <w:rStyle w:val="SubtleReference"/>
              </w:rPr>
              <w:t>holy rosary hospital, emekuku, owerri, imo state, nigeria</w:t>
            </w:r>
          </w:p>
        </w:tc>
      </w:tr>
    </w:tbl>
    <w:sdt>
      <w:sdtPr>
        <w:alias w:val="Skills:"/>
        <w:tag w:val="Skills:"/>
        <w:id w:val="-1392877668"/>
        <w:placeholder>
          <w:docPart w:val="12EA0F7E92AE42BE909D528FDB6A932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5B77BB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:rsidR="001F4E6D" w:rsidRDefault="005B77BB" w:rsidP="005B77BB">
            <w:pPr>
              <w:pStyle w:val="ListBullet"/>
              <w:contextualSpacing w:val="0"/>
            </w:pPr>
            <w:r>
              <w:t>Critical thinker</w:t>
            </w:r>
          </w:p>
          <w:p w:rsidR="005B77BB" w:rsidRPr="006E1507" w:rsidRDefault="005B77BB" w:rsidP="005B77BB">
            <w:pPr>
              <w:pStyle w:val="ListBullet"/>
              <w:contextualSpacing w:val="0"/>
            </w:pPr>
            <w:r>
              <w:t>Detail oriented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5B77BB" w:rsidP="006E1507">
            <w:pPr>
              <w:pStyle w:val="ListBullet"/>
              <w:contextualSpacing w:val="0"/>
            </w:pPr>
            <w:r>
              <w:t>Works well in a team environment</w:t>
            </w:r>
          </w:p>
          <w:p w:rsidR="001E3120" w:rsidRPr="006E1507" w:rsidRDefault="005B77BB" w:rsidP="006E1507">
            <w:pPr>
              <w:pStyle w:val="ListBullet"/>
              <w:contextualSpacing w:val="0"/>
            </w:pPr>
            <w:r>
              <w:t>Able to handle multitasks simultaneously</w:t>
            </w:r>
          </w:p>
          <w:p w:rsidR="001E3120" w:rsidRPr="006E1507" w:rsidRDefault="005B77BB" w:rsidP="005B77BB">
            <w:pPr>
              <w:pStyle w:val="ListBullet"/>
              <w:contextualSpacing w:val="0"/>
            </w:pPr>
            <w:r>
              <w:t>Willingness to learn</w:t>
            </w:r>
          </w:p>
        </w:tc>
      </w:tr>
    </w:tbl>
    <w:p w:rsidR="00AD782D" w:rsidRPr="00CF1A49" w:rsidRDefault="00605BC2" w:rsidP="0062312F">
      <w:pPr>
        <w:pStyle w:val="Heading1"/>
      </w:pPr>
      <w:r>
        <w:t>references</w:t>
      </w:r>
    </w:p>
    <w:p w:rsidR="00B51D1B" w:rsidRPr="006E1507" w:rsidRDefault="00605BC2" w:rsidP="006E1507">
      <w:r>
        <w:t>Available upon request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12" w:rsidRDefault="00737612" w:rsidP="0068194B">
      <w:r>
        <w:separator/>
      </w:r>
    </w:p>
    <w:p w:rsidR="00737612" w:rsidRDefault="00737612"/>
    <w:p w:rsidR="00737612" w:rsidRDefault="00737612"/>
  </w:endnote>
  <w:endnote w:type="continuationSeparator" w:id="0">
    <w:p w:rsidR="00737612" w:rsidRDefault="00737612" w:rsidP="0068194B">
      <w:r>
        <w:continuationSeparator/>
      </w:r>
    </w:p>
    <w:p w:rsidR="00737612" w:rsidRDefault="00737612"/>
    <w:p w:rsidR="00737612" w:rsidRDefault="00737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D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12" w:rsidRDefault="00737612" w:rsidP="0068194B">
      <w:r>
        <w:separator/>
      </w:r>
    </w:p>
    <w:p w:rsidR="00737612" w:rsidRDefault="00737612"/>
    <w:p w:rsidR="00737612" w:rsidRDefault="00737612"/>
  </w:footnote>
  <w:footnote w:type="continuationSeparator" w:id="0">
    <w:p w:rsidR="00737612" w:rsidRDefault="00737612" w:rsidP="0068194B">
      <w:r>
        <w:continuationSeparator/>
      </w:r>
    </w:p>
    <w:p w:rsidR="00737612" w:rsidRDefault="00737612"/>
    <w:p w:rsidR="00737612" w:rsidRDefault="007376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C7F5A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33AF3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EB23EAE"/>
    <w:multiLevelType w:val="hybridMultilevel"/>
    <w:tmpl w:val="9C94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9F7736"/>
    <w:multiLevelType w:val="hybridMultilevel"/>
    <w:tmpl w:val="51D6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710A4"/>
    <w:multiLevelType w:val="hybridMultilevel"/>
    <w:tmpl w:val="4B34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F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9B1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FCC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093D"/>
    <w:rsid w:val="00566A35"/>
    <w:rsid w:val="0056701E"/>
    <w:rsid w:val="005740D7"/>
    <w:rsid w:val="005A0F26"/>
    <w:rsid w:val="005A1B10"/>
    <w:rsid w:val="005A6850"/>
    <w:rsid w:val="005B1B1B"/>
    <w:rsid w:val="005B77BB"/>
    <w:rsid w:val="005C5932"/>
    <w:rsid w:val="005D3CA7"/>
    <w:rsid w:val="005D4CC1"/>
    <w:rsid w:val="005F4B91"/>
    <w:rsid w:val="005F55D2"/>
    <w:rsid w:val="00605BC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7612"/>
    <w:rsid w:val="0074403D"/>
    <w:rsid w:val="00746D44"/>
    <w:rsid w:val="007538DC"/>
    <w:rsid w:val="00757803"/>
    <w:rsid w:val="00761D80"/>
    <w:rsid w:val="0079206B"/>
    <w:rsid w:val="00796076"/>
    <w:rsid w:val="007C0566"/>
    <w:rsid w:val="007C0DA0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884"/>
    <w:rsid w:val="008A3A6C"/>
    <w:rsid w:val="008A6538"/>
    <w:rsid w:val="008C7056"/>
    <w:rsid w:val="008D34F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F2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6DB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2873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21978-0326-47D0-A54E-18D33293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34ACB2C9134728B08B721D9E3F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D9B5-1208-4F65-95D7-62F7D8A34761}"/>
      </w:docPartPr>
      <w:docPartBody>
        <w:p w:rsidR="00000000" w:rsidRDefault="0099462B">
          <w:pPr>
            <w:pStyle w:val="9334ACB2C9134728B08B721D9E3F9B40"/>
          </w:pPr>
          <w:r w:rsidRPr="00CF1A49">
            <w:t>·</w:t>
          </w:r>
        </w:p>
      </w:docPartBody>
    </w:docPart>
    <w:docPart>
      <w:docPartPr>
        <w:name w:val="9229DDC342CE4DC795128F530F29B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89A5-31E9-417C-BCC8-871FE45977F3}"/>
      </w:docPartPr>
      <w:docPartBody>
        <w:p w:rsidR="00000000" w:rsidRDefault="0099462B">
          <w:pPr>
            <w:pStyle w:val="9229DDC342CE4DC795128F530F29B61C"/>
          </w:pPr>
          <w:r w:rsidRPr="00CF1A49">
            <w:t>Experience</w:t>
          </w:r>
        </w:p>
      </w:docPartBody>
    </w:docPart>
    <w:docPart>
      <w:docPartPr>
        <w:name w:val="12EA0F7E92AE42BE909D528FDB6A9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C0EAD-76B6-4786-977E-0DBE806F6F46}"/>
      </w:docPartPr>
      <w:docPartBody>
        <w:p w:rsidR="00000000" w:rsidRDefault="0099462B">
          <w:pPr>
            <w:pStyle w:val="12EA0F7E92AE42BE909D528FDB6A932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E9"/>
    <w:rsid w:val="00774DE9"/>
    <w:rsid w:val="009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5DC27BAB5451EA6886F19361E0956">
    <w:name w:val="AFE5DC27BAB5451EA6886F19361E095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F86B47DBAA5401598F9A3C89C8D99EF">
    <w:name w:val="9F86B47DBAA5401598F9A3C89C8D99EF"/>
  </w:style>
  <w:style w:type="paragraph" w:customStyle="1" w:styleId="FC64E57AE60C49B096551CE0C451C14F">
    <w:name w:val="FC64E57AE60C49B096551CE0C451C14F"/>
  </w:style>
  <w:style w:type="paragraph" w:customStyle="1" w:styleId="9334ACB2C9134728B08B721D9E3F9B40">
    <w:name w:val="9334ACB2C9134728B08B721D9E3F9B40"/>
  </w:style>
  <w:style w:type="paragraph" w:customStyle="1" w:styleId="D83EC6CB6CAE430FB674A9C067944275">
    <w:name w:val="D83EC6CB6CAE430FB674A9C067944275"/>
  </w:style>
  <w:style w:type="paragraph" w:customStyle="1" w:styleId="1F91C01DAFD84E3EA6BFE1018E380C88">
    <w:name w:val="1F91C01DAFD84E3EA6BFE1018E380C88"/>
  </w:style>
  <w:style w:type="paragraph" w:customStyle="1" w:styleId="64A22282A5164150B08AB8659CEB1AC6">
    <w:name w:val="64A22282A5164150B08AB8659CEB1AC6"/>
  </w:style>
  <w:style w:type="paragraph" w:customStyle="1" w:styleId="370E5AF64ED84D47A59A7767EEB9FF8D">
    <w:name w:val="370E5AF64ED84D47A59A7767EEB9FF8D"/>
  </w:style>
  <w:style w:type="paragraph" w:customStyle="1" w:styleId="6DF7626D8F8E4BC3AD2A70EF37E4E3AC">
    <w:name w:val="6DF7626D8F8E4BC3AD2A70EF37E4E3AC"/>
  </w:style>
  <w:style w:type="paragraph" w:customStyle="1" w:styleId="68E05C38E0C245AF8CE3D894B8639C76">
    <w:name w:val="68E05C38E0C245AF8CE3D894B8639C76"/>
  </w:style>
  <w:style w:type="paragraph" w:customStyle="1" w:styleId="B38757ADDB5E4FAF9CE4B2104C9AAB36">
    <w:name w:val="B38757ADDB5E4FAF9CE4B2104C9AAB36"/>
  </w:style>
  <w:style w:type="paragraph" w:customStyle="1" w:styleId="9229DDC342CE4DC795128F530F29B61C">
    <w:name w:val="9229DDC342CE4DC795128F530F29B61C"/>
  </w:style>
  <w:style w:type="paragraph" w:customStyle="1" w:styleId="98C3514A7C0148478D1CFDAFA846FB3E">
    <w:name w:val="98C3514A7C0148478D1CFDAFA846FB3E"/>
  </w:style>
  <w:style w:type="paragraph" w:customStyle="1" w:styleId="A29AD33E8E564DF084E0043D97C2879E">
    <w:name w:val="A29AD33E8E564DF084E0043D97C2879E"/>
  </w:style>
  <w:style w:type="paragraph" w:customStyle="1" w:styleId="0DCC4997A4584AC8A10CACCDEC985CC1">
    <w:name w:val="0DCC4997A4584AC8A10CACCDEC985CC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6DC7D81102B4304AD5C1989228DFAD0">
    <w:name w:val="A6DC7D81102B4304AD5C1989228DFAD0"/>
  </w:style>
  <w:style w:type="paragraph" w:customStyle="1" w:styleId="A170788C690B4C12AB53ECCA2BE27969">
    <w:name w:val="A170788C690B4C12AB53ECCA2BE27969"/>
  </w:style>
  <w:style w:type="paragraph" w:customStyle="1" w:styleId="44D3929BB40F48C5A44A39C781AF3C7E">
    <w:name w:val="44D3929BB40F48C5A44A39C781AF3C7E"/>
  </w:style>
  <w:style w:type="paragraph" w:customStyle="1" w:styleId="95AB6462C60B4DA08EA558400727BBB4">
    <w:name w:val="95AB6462C60B4DA08EA558400727BBB4"/>
  </w:style>
  <w:style w:type="paragraph" w:customStyle="1" w:styleId="A742AADB24EE4248A86E9CFED1239C4E">
    <w:name w:val="A742AADB24EE4248A86E9CFED1239C4E"/>
  </w:style>
  <w:style w:type="paragraph" w:customStyle="1" w:styleId="BD567ACECA1F45549E36D905E8553C42">
    <w:name w:val="BD567ACECA1F45549E36D905E8553C42"/>
  </w:style>
  <w:style w:type="paragraph" w:customStyle="1" w:styleId="87FF37E9FCFE414DA5EAC3A308BEA27E">
    <w:name w:val="87FF37E9FCFE414DA5EAC3A308BEA27E"/>
  </w:style>
  <w:style w:type="paragraph" w:customStyle="1" w:styleId="64BB78069B5F45F9A5BFC6406365B0C7">
    <w:name w:val="64BB78069B5F45F9A5BFC6406365B0C7"/>
  </w:style>
  <w:style w:type="paragraph" w:customStyle="1" w:styleId="0E31E5D52A28423C8BCFAC72C60D09EC">
    <w:name w:val="0E31E5D52A28423C8BCFAC72C60D09EC"/>
  </w:style>
  <w:style w:type="paragraph" w:customStyle="1" w:styleId="5C20F182037A4D9698A289CCAF15F940">
    <w:name w:val="5C20F182037A4D9698A289CCAF15F940"/>
  </w:style>
  <w:style w:type="paragraph" w:customStyle="1" w:styleId="1B57414A9DDF40B98454008FCE125264">
    <w:name w:val="1B57414A9DDF40B98454008FCE125264"/>
  </w:style>
  <w:style w:type="paragraph" w:customStyle="1" w:styleId="D6D9A336C68344E2BFCD0B871D1D3B42">
    <w:name w:val="D6D9A336C68344E2BFCD0B871D1D3B42"/>
  </w:style>
  <w:style w:type="paragraph" w:customStyle="1" w:styleId="3F68BB37A21B45BE969181380530117B">
    <w:name w:val="3F68BB37A21B45BE969181380530117B"/>
  </w:style>
  <w:style w:type="paragraph" w:customStyle="1" w:styleId="F709F3DC355C4B9BB8AECB4BA665ADDD">
    <w:name w:val="F709F3DC355C4B9BB8AECB4BA665ADDD"/>
  </w:style>
  <w:style w:type="paragraph" w:customStyle="1" w:styleId="588B292D7307459BBD0D36D25235FCC0">
    <w:name w:val="588B292D7307459BBD0D36D25235FCC0"/>
  </w:style>
  <w:style w:type="paragraph" w:customStyle="1" w:styleId="8C324798529E408D96E63C39A2888A03">
    <w:name w:val="8C324798529E408D96E63C39A2888A03"/>
  </w:style>
  <w:style w:type="paragraph" w:customStyle="1" w:styleId="F8151CC3F8584AFFB1922B6F39AA8141">
    <w:name w:val="F8151CC3F8584AFFB1922B6F39AA8141"/>
  </w:style>
  <w:style w:type="paragraph" w:customStyle="1" w:styleId="2FBD17E16FB54462BCAFEE1585510B41">
    <w:name w:val="2FBD17E16FB54462BCAFEE1585510B41"/>
  </w:style>
  <w:style w:type="paragraph" w:customStyle="1" w:styleId="12EA0F7E92AE42BE909D528FDB6A9321">
    <w:name w:val="12EA0F7E92AE42BE909D528FDB6A9321"/>
  </w:style>
  <w:style w:type="paragraph" w:customStyle="1" w:styleId="F598C1850F1A439D86B690037FCE8B2A">
    <w:name w:val="F598C1850F1A439D86B690037FCE8B2A"/>
  </w:style>
  <w:style w:type="paragraph" w:customStyle="1" w:styleId="88D2D49D1FC04536A25E28388671FA54">
    <w:name w:val="88D2D49D1FC04536A25E28388671FA54"/>
  </w:style>
  <w:style w:type="paragraph" w:customStyle="1" w:styleId="922DD986773441D78D0BB9CBBE5BD5DB">
    <w:name w:val="922DD986773441D78D0BB9CBBE5BD5DB"/>
  </w:style>
  <w:style w:type="paragraph" w:customStyle="1" w:styleId="920FEE17386E4363AF0FFDB9CEC2424D">
    <w:name w:val="920FEE17386E4363AF0FFDB9CEC2424D"/>
  </w:style>
  <w:style w:type="paragraph" w:customStyle="1" w:styleId="9BA0E2A366D74C06BF9C543D9FD2A631">
    <w:name w:val="9BA0E2A366D74C06BF9C543D9FD2A631"/>
  </w:style>
  <w:style w:type="paragraph" w:customStyle="1" w:styleId="91BFF45C79914129984FCAB687E55046">
    <w:name w:val="91BFF45C79914129984FCAB687E55046"/>
  </w:style>
  <w:style w:type="paragraph" w:customStyle="1" w:styleId="F0EDB4AEA6C64C728D09DFAF2263F2F2">
    <w:name w:val="F0EDB4AEA6C64C728D09DFAF2263F2F2"/>
  </w:style>
  <w:style w:type="paragraph" w:customStyle="1" w:styleId="300481EC97DA4247A69E0516F6E4DD3B">
    <w:name w:val="300481EC97DA4247A69E0516F6E4DD3B"/>
    <w:rsid w:val="00774DE9"/>
  </w:style>
  <w:style w:type="paragraph" w:customStyle="1" w:styleId="E8F1C383A35F480FB925D5FBC0B26620">
    <w:name w:val="E8F1C383A35F480FB925D5FBC0B26620"/>
    <w:rsid w:val="00774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Ogbuagu</dc:creator>
  <cp:keywords/>
  <dc:description/>
  <cp:lastModifiedBy>Chichi Ogbuagu</cp:lastModifiedBy>
  <cp:revision>2</cp:revision>
  <cp:lastPrinted>2018-08-13T03:16:00Z</cp:lastPrinted>
  <dcterms:created xsi:type="dcterms:W3CDTF">2018-08-13T03:19:00Z</dcterms:created>
  <dcterms:modified xsi:type="dcterms:W3CDTF">2018-08-13T03:19:00Z</dcterms:modified>
  <cp:category/>
</cp:coreProperties>
</file>