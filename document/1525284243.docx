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:rsidR="000D13BB" w:rsidRPr="009E137C" w:rsidRDefault="00761213" w:rsidP="00993869">
            <w:pPr>
              <w:pStyle w:val="YourName"/>
            </w:pPr>
            <w:sdt>
              <w:sdtPr>
                <w:alias w:val="Enter your name:"/>
                <w:tag w:val="Enter your name:"/>
                <w:id w:val="-605731169"/>
                <w:placeholder>
                  <w:docPart w:val="8FA963F3E34A4A848F0D11E03DC0F3E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993869">
                  <w:t>Karina Sanchez</w:t>
                </w:r>
              </w:sdtContent>
            </w:sdt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99"/>
        <w:gridCol w:w="7980"/>
      </w:tblGrid>
      <w:tr w:rsidR="00B04B3F" w:rsidTr="001B2D5A">
        <w:trPr>
          <w:trHeight w:val="1082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993869">
            <w:pPr>
              <w:pStyle w:val="Date"/>
              <w:framePr w:wrap="auto" w:hAnchor="text" w:xAlign="left" w:yAlign="inline"/>
              <w:suppressOverlap w:val="0"/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1B2D5A" w:rsidP="00A421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2427 Beverly hills ln, Mesquite TX 75150</w:t>
            </w:r>
          </w:p>
          <w:p w:rsidR="001B2D5A" w:rsidRDefault="001B2D5A" w:rsidP="00A421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214-738-6198</w:t>
            </w:r>
          </w:p>
          <w:p w:rsidR="001B2D5A" w:rsidRPr="001B2D5A" w:rsidRDefault="001B2D5A" w:rsidP="00A421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Ksanchez86777@gmail.com</w:t>
            </w:r>
          </w:p>
        </w:tc>
      </w:tr>
      <w:tr w:rsidR="00B04B3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Default="00B04B3F" w:rsidP="00A42117">
            <w:pPr>
              <w:spacing w:after="0"/>
              <w:jc w:val="center"/>
            </w:pP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04B3F" w:rsidRPr="001B2D5A" w:rsidRDefault="00B04B3F" w:rsidP="00993869">
            <w:pPr>
              <w:pStyle w:val="ContactInfo"/>
              <w:rPr>
                <w:sz w:val="24"/>
                <w:szCs w:val="24"/>
              </w:rPr>
            </w:pPr>
          </w:p>
        </w:tc>
      </w:tr>
      <w:tr w:rsidR="00993869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3869" w:rsidRDefault="00993869" w:rsidP="00993869">
            <w:pPr>
              <w:spacing w:after="0"/>
            </w:pP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93869" w:rsidRDefault="00993869" w:rsidP="00A42117">
            <w:pPr>
              <w:pStyle w:val="ContactInfo"/>
            </w:pPr>
          </w:p>
        </w:tc>
      </w:tr>
    </w:tbl>
    <w:p w:rsidR="00E11730" w:rsidRPr="00860837" w:rsidRDefault="00761213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B4D8A9B44A0046B6A227D499A83E92DC"/>
          </w:placeholder>
          <w:temporary/>
          <w:showingPlcHdr/>
        </w:sdtPr>
        <w:sdtEndPr/>
        <w:sdtContent>
          <w:r w:rsidR="00E11730" w:rsidRPr="00993869">
            <w:rPr>
              <w:sz w:val="28"/>
              <w:szCs w:val="28"/>
            </w:rPr>
            <w:t>Objective</w:t>
          </w:r>
        </w:sdtContent>
      </w:sdt>
    </w:p>
    <w:p w:rsidR="00E11730" w:rsidRPr="00993869" w:rsidRDefault="001B2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993869" w:rsidRPr="00993869">
        <w:rPr>
          <w:sz w:val="24"/>
          <w:szCs w:val="24"/>
        </w:rPr>
        <w:t>Certified Phlebotomist and EKG Tech, seeking to establish a responsible though challenging position.</w:t>
      </w:r>
      <w:proofErr w:type="gramEnd"/>
      <w:r w:rsidR="00993869" w:rsidRPr="00993869">
        <w:rPr>
          <w:sz w:val="24"/>
          <w:szCs w:val="24"/>
        </w:rPr>
        <w:t xml:space="preserve"> It is my goal </w:t>
      </w:r>
      <w:r>
        <w:rPr>
          <w:sz w:val="24"/>
          <w:szCs w:val="24"/>
        </w:rPr>
        <w:t xml:space="preserve">to </w:t>
      </w:r>
      <w:bookmarkStart w:id="0" w:name="_GoBack"/>
      <w:bookmarkEnd w:id="0"/>
      <w:r w:rsidR="00993869" w:rsidRPr="00993869">
        <w:rPr>
          <w:sz w:val="24"/>
          <w:szCs w:val="24"/>
        </w:rPr>
        <w:t xml:space="preserve">apply my knowledge and experience in a facility where growth and opportunity are constantly offered. </w:t>
      </w:r>
      <w:proofErr w:type="gramStart"/>
      <w:r w:rsidR="00993869" w:rsidRPr="00993869">
        <w:rPr>
          <w:sz w:val="24"/>
          <w:szCs w:val="24"/>
        </w:rPr>
        <w:t>Driven to provide highly accurate and exceptional patient care.</w:t>
      </w:r>
      <w:proofErr w:type="gramEnd"/>
      <w:r w:rsidR="00993869" w:rsidRPr="00993869">
        <w:rPr>
          <w:sz w:val="24"/>
          <w:szCs w:val="24"/>
        </w:rPr>
        <w:t xml:space="preserve"> </w:t>
      </w:r>
    </w:p>
    <w:p w:rsidR="00E11730" w:rsidRPr="00860837" w:rsidRDefault="00761213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37533308C4C14CF494CB9BA5D7BB0C13"/>
          </w:placeholder>
          <w:temporary/>
          <w:showingPlcHdr/>
        </w:sdtPr>
        <w:sdtEndPr/>
        <w:sdtContent>
          <w:r w:rsidR="00E11730" w:rsidRPr="00993869">
            <w:rPr>
              <w:sz w:val="28"/>
              <w:szCs w:val="28"/>
            </w:rPr>
            <w:t>Education</w:t>
          </w:r>
        </w:sdtContent>
      </w:sdt>
    </w:p>
    <w:p w:rsidR="003B1FFB" w:rsidRDefault="003B1FFB" w:rsidP="003B1FFB">
      <w:pPr>
        <w:pStyle w:val="Heading2"/>
      </w:pPr>
    </w:p>
    <w:p w:rsidR="00E11730" w:rsidRDefault="003B1FFB" w:rsidP="003B1FFB">
      <w:pPr>
        <w:pStyle w:val="Heading2"/>
      </w:pPr>
      <w:r>
        <w:t xml:space="preserve">Eastfield Community College </w:t>
      </w:r>
    </w:p>
    <w:p w:rsidR="003B1FFB" w:rsidRPr="003B1FFB" w:rsidRDefault="003B1FFB">
      <w:pPr>
        <w:spacing w:after="0" w:line="240" w:lineRule="auto"/>
        <w:ind w:left="360" w:hanging="360"/>
        <w:rPr>
          <w:sz w:val="24"/>
          <w:szCs w:val="24"/>
        </w:rPr>
      </w:pPr>
      <w:proofErr w:type="spellStart"/>
      <w:r w:rsidRPr="003B1FFB">
        <w:rPr>
          <w:sz w:val="24"/>
          <w:szCs w:val="24"/>
        </w:rPr>
        <w:t>Ekg</w:t>
      </w:r>
      <w:proofErr w:type="spellEnd"/>
      <w:r w:rsidRPr="003B1FFB">
        <w:rPr>
          <w:sz w:val="24"/>
          <w:szCs w:val="24"/>
        </w:rPr>
        <w:t xml:space="preserve"> Tech 2018</w:t>
      </w:r>
    </w:p>
    <w:p w:rsidR="003B1FFB" w:rsidRPr="003B1FFB" w:rsidRDefault="003B1FFB">
      <w:pPr>
        <w:spacing w:after="0" w:line="240" w:lineRule="auto"/>
        <w:ind w:left="360" w:hanging="360"/>
        <w:rPr>
          <w:sz w:val="24"/>
          <w:szCs w:val="24"/>
        </w:rPr>
      </w:pPr>
      <w:r w:rsidRPr="003B1FFB">
        <w:rPr>
          <w:sz w:val="24"/>
          <w:szCs w:val="24"/>
        </w:rPr>
        <w:t>Phlebotomist 2017-2018</w:t>
      </w:r>
    </w:p>
    <w:p w:rsidR="003B1FFB" w:rsidRDefault="003B1FFB">
      <w:pPr>
        <w:spacing w:after="0" w:line="240" w:lineRule="auto"/>
        <w:ind w:left="360" w:hanging="360"/>
      </w:pPr>
    </w:p>
    <w:p w:rsidR="00E11730" w:rsidRDefault="003B1FFB" w:rsidP="003B1FFB">
      <w:pPr>
        <w:pStyle w:val="Heading2"/>
      </w:pPr>
      <w:r>
        <w:t>Dr. John D Horn High School</w:t>
      </w:r>
    </w:p>
    <w:p w:rsidR="003B1FFB" w:rsidRPr="003B1FFB" w:rsidRDefault="003B1FFB" w:rsidP="003B1FFB">
      <w:pPr>
        <w:rPr>
          <w:sz w:val="24"/>
          <w:szCs w:val="24"/>
        </w:rPr>
      </w:pPr>
      <w:r w:rsidRPr="003B1FFB">
        <w:rPr>
          <w:sz w:val="24"/>
          <w:szCs w:val="24"/>
        </w:rPr>
        <w:t>Graduation 2014</w:t>
      </w:r>
    </w:p>
    <w:p w:rsidR="00E11730" w:rsidRPr="00860837" w:rsidRDefault="00761213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9BBBDA4A6BDF464C89DE86F540F37574"/>
          </w:placeholder>
          <w:temporary/>
          <w:showingPlcHdr/>
        </w:sdtPr>
        <w:sdtEndPr/>
        <w:sdtContent>
          <w:r w:rsidR="00E11730" w:rsidRPr="00993869">
            <w:rPr>
              <w:sz w:val="28"/>
              <w:szCs w:val="28"/>
            </w:rPr>
            <w:t>experience</w:t>
          </w:r>
        </w:sdtContent>
      </w:sdt>
    </w:p>
    <w:p w:rsidR="00E11730" w:rsidRPr="00860837" w:rsidRDefault="003B1FFB" w:rsidP="00860837">
      <w:pPr>
        <w:pStyle w:val="Heading2"/>
      </w:pPr>
      <w:r>
        <w:t>Insurance agent</w:t>
      </w:r>
      <w:r w:rsidR="00E11730" w:rsidRPr="00860837">
        <w:t xml:space="preserve"> | </w:t>
      </w:r>
      <w:r>
        <w:t>State farm 08/2016-01/2017</w:t>
      </w:r>
    </w:p>
    <w:p w:rsidR="00CD7B52" w:rsidRPr="00CD7B52" w:rsidRDefault="00CD7B52" w:rsidP="003B1FF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CD7B52">
        <w:rPr>
          <w:sz w:val="24"/>
          <w:szCs w:val="24"/>
        </w:rPr>
        <w:t>Calling customers in regards to billing late pays, and also cancellations.</w:t>
      </w:r>
    </w:p>
    <w:p w:rsidR="00E11730" w:rsidRPr="00CD7B52" w:rsidRDefault="00CD7B52" w:rsidP="003B1FF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CD7B52">
        <w:rPr>
          <w:sz w:val="24"/>
          <w:szCs w:val="24"/>
        </w:rPr>
        <w:t>Collecting important data and entering it into the company’s system.</w:t>
      </w:r>
    </w:p>
    <w:p w:rsidR="00CD7B52" w:rsidRPr="00CD7B52" w:rsidRDefault="00CD7B52" w:rsidP="003B1FF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CD7B52">
        <w:rPr>
          <w:sz w:val="24"/>
          <w:szCs w:val="24"/>
        </w:rPr>
        <w:t>Maintaining a monthly sales goal of auto, life, and homeowners insurance sold.</w:t>
      </w:r>
    </w:p>
    <w:p w:rsidR="00CD7B52" w:rsidRPr="00CD7B52" w:rsidRDefault="00CD7B52" w:rsidP="003B1FFB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CD7B52">
        <w:rPr>
          <w:sz w:val="24"/>
          <w:szCs w:val="24"/>
        </w:rPr>
        <w:t>Assisting customers with changes to their policy’s</w:t>
      </w:r>
    </w:p>
    <w:p w:rsidR="00CD7B52" w:rsidRDefault="00CD7B52" w:rsidP="00CD7B52">
      <w:pPr>
        <w:pStyle w:val="ListParagraph"/>
        <w:spacing w:after="0" w:line="240" w:lineRule="auto"/>
      </w:pPr>
      <w:r>
        <w:t>.</w:t>
      </w:r>
    </w:p>
    <w:p w:rsidR="00E11730" w:rsidRDefault="003B1FFB" w:rsidP="003B1FFB">
      <w:pPr>
        <w:pStyle w:val="Heading2"/>
      </w:pPr>
      <w:r>
        <w:t>Insurance agent I Rodney D Young 11/2015-08/2016</w:t>
      </w:r>
    </w:p>
    <w:p w:rsidR="00CD7B52" w:rsidRPr="00CD7B52" w:rsidRDefault="00CD7B52" w:rsidP="00CD7B52">
      <w:pPr>
        <w:pStyle w:val="ListParagraph"/>
        <w:numPr>
          <w:ilvl w:val="0"/>
          <w:numId w:val="35"/>
        </w:numPr>
      </w:pPr>
      <w:r>
        <w:rPr>
          <w:sz w:val="24"/>
          <w:szCs w:val="24"/>
        </w:rPr>
        <w:t xml:space="preserve">Calling customers in regards to billing, late pays, and </w:t>
      </w:r>
      <w:proofErr w:type="gramStart"/>
      <w:r>
        <w:rPr>
          <w:sz w:val="24"/>
          <w:szCs w:val="24"/>
        </w:rPr>
        <w:t>cancellation’s</w:t>
      </w:r>
      <w:proofErr w:type="gramEnd"/>
      <w:r>
        <w:rPr>
          <w:sz w:val="24"/>
          <w:szCs w:val="24"/>
        </w:rPr>
        <w:t>.</w:t>
      </w:r>
    </w:p>
    <w:p w:rsidR="00CD7B52" w:rsidRPr="00CD7B52" w:rsidRDefault="00CD7B52" w:rsidP="00CD7B52">
      <w:pPr>
        <w:pStyle w:val="ListParagraph"/>
        <w:numPr>
          <w:ilvl w:val="0"/>
          <w:numId w:val="35"/>
        </w:numPr>
      </w:pPr>
      <w:r>
        <w:rPr>
          <w:sz w:val="24"/>
          <w:szCs w:val="24"/>
        </w:rPr>
        <w:t>Handling cash deposits at the end of each day.</w:t>
      </w:r>
    </w:p>
    <w:p w:rsidR="00CD7B52" w:rsidRPr="00CD7B52" w:rsidRDefault="00CD7B52" w:rsidP="00CD7B52">
      <w:pPr>
        <w:pStyle w:val="ListParagraph"/>
        <w:numPr>
          <w:ilvl w:val="0"/>
          <w:numId w:val="35"/>
        </w:numPr>
      </w:pPr>
      <w:r>
        <w:rPr>
          <w:sz w:val="24"/>
          <w:szCs w:val="24"/>
        </w:rPr>
        <w:t>Maintaining a monthly sales goal of autos sold.</w:t>
      </w:r>
    </w:p>
    <w:p w:rsidR="00E11730" w:rsidRDefault="00CD7B52" w:rsidP="00A16CC2">
      <w:pPr>
        <w:pStyle w:val="ListParagraph"/>
        <w:numPr>
          <w:ilvl w:val="0"/>
          <w:numId w:val="35"/>
        </w:numPr>
      </w:pPr>
      <w:r>
        <w:rPr>
          <w:sz w:val="24"/>
          <w:szCs w:val="24"/>
        </w:rPr>
        <w:t>Collecting important documents and entering them into the company’s system.</w:t>
      </w:r>
    </w:p>
    <w:sdt>
      <w:sdtPr>
        <w:alias w:val="References:"/>
        <w:tag w:val="References:"/>
        <w:id w:val="-853959375"/>
        <w:placeholder>
          <w:docPart w:val="4B4C0E5F7D454F259C276649A32F6298"/>
        </w:placeholder>
        <w:temporary/>
        <w:showingPlcHdr/>
      </w:sdtPr>
      <w:sdtEndPr/>
      <w:sdtContent>
        <w:p w:rsidR="003C79E0" w:rsidRDefault="003C79E0" w:rsidP="001B2D5A">
          <w:pPr>
            <w:pStyle w:val="Heading1"/>
          </w:pPr>
          <w:r w:rsidRPr="00993869">
            <w:rPr>
              <w:sz w:val="28"/>
              <w:szCs w:val="28"/>
            </w:rPr>
            <w:t>References</w:t>
          </w:r>
        </w:p>
      </w:sdtContent>
    </w:sdt>
    <w:p w:rsidR="002713D7" w:rsidRPr="001B2D5A" w:rsidRDefault="001B2D5A" w:rsidP="003C79E0">
      <w:pPr>
        <w:spacing w:after="0" w:line="240" w:lineRule="auto"/>
        <w:rPr>
          <w:sz w:val="24"/>
          <w:szCs w:val="24"/>
        </w:rPr>
      </w:pPr>
      <w:proofErr w:type="spellStart"/>
      <w:r w:rsidRPr="001B2D5A">
        <w:rPr>
          <w:sz w:val="24"/>
          <w:szCs w:val="24"/>
        </w:rPr>
        <w:t>Kavera</w:t>
      </w:r>
      <w:proofErr w:type="spellEnd"/>
      <w:r w:rsidRPr="001B2D5A">
        <w:rPr>
          <w:sz w:val="24"/>
          <w:szCs w:val="24"/>
        </w:rPr>
        <w:t xml:space="preserve"> wright 469-267-4717</w:t>
      </w:r>
    </w:p>
    <w:p w:rsidR="001B2D5A" w:rsidRPr="001B2D5A" w:rsidRDefault="001B2D5A" w:rsidP="003C79E0">
      <w:pPr>
        <w:spacing w:after="0" w:line="240" w:lineRule="auto"/>
        <w:rPr>
          <w:sz w:val="24"/>
          <w:szCs w:val="24"/>
        </w:rPr>
      </w:pPr>
      <w:r w:rsidRPr="001B2D5A">
        <w:rPr>
          <w:sz w:val="24"/>
          <w:szCs w:val="24"/>
        </w:rPr>
        <w:t>Regina Harris 214-437-6463</w:t>
      </w:r>
    </w:p>
    <w:p w:rsidR="001B2D5A" w:rsidRPr="001B2D5A" w:rsidRDefault="001B2D5A" w:rsidP="003C79E0">
      <w:pPr>
        <w:spacing w:after="0" w:line="240" w:lineRule="auto"/>
        <w:rPr>
          <w:sz w:val="24"/>
          <w:szCs w:val="24"/>
        </w:rPr>
      </w:pPr>
      <w:proofErr w:type="spellStart"/>
      <w:r w:rsidRPr="001B2D5A">
        <w:rPr>
          <w:sz w:val="24"/>
          <w:szCs w:val="24"/>
        </w:rPr>
        <w:t>Cintya</w:t>
      </w:r>
      <w:proofErr w:type="spellEnd"/>
      <w:r w:rsidRPr="001B2D5A">
        <w:rPr>
          <w:sz w:val="24"/>
          <w:szCs w:val="24"/>
        </w:rPr>
        <w:t xml:space="preserve"> </w:t>
      </w:r>
      <w:proofErr w:type="spellStart"/>
      <w:r w:rsidRPr="001B2D5A">
        <w:rPr>
          <w:sz w:val="24"/>
          <w:szCs w:val="24"/>
        </w:rPr>
        <w:t>ryals</w:t>
      </w:r>
      <w:proofErr w:type="spellEnd"/>
      <w:r w:rsidRPr="001B2D5A">
        <w:rPr>
          <w:sz w:val="24"/>
          <w:szCs w:val="24"/>
        </w:rPr>
        <w:t xml:space="preserve"> 432-934-1648</w:t>
      </w:r>
    </w:p>
    <w:sectPr w:rsidR="001B2D5A" w:rsidRPr="001B2D5A" w:rsidSect="00E11730">
      <w:headerReference w:type="default" r:id="rId9"/>
      <w:footerReference w:type="default" r:id="rId10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213" w:rsidRDefault="00761213">
      <w:pPr>
        <w:spacing w:after="0" w:line="240" w:lineRule="auto"/>
      </w:pPr>
      <w:r>
        <w:separator/>
      </w:r>
    </w:p>
  </w:endnote>
  <w:endnote w:type="continuationSeparator" w:id="0">
    <w:p w:rsidR="00761213" w:rsidRDefault="0076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1B2D5A" w:rsidRPr="001B2D5A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213" w:rsidRDefault="00761213">
      <w:pPr>
        <w:spacing w:after="0" w:line="240" w:lineRule="auto"/>
      </w:pPr>
      <w:r>
        <w:separator/>
      </w:r>
    </w:p>
  </w:footnote>
  <w:footnote w:type="continuationSeparator" w:id="0">
    <w:p w:rsidR="00761213" w:rsidRDefault="0076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1339115612"/>
      <w:placeholder>
        <w:docPart w:val="B4D8A9B44A0046B6A227D499A83E92DC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9E137C" w:rsidRDefault="00993869" w:rsidP="00E11730">
        <w:pPr>
          <w:pStyle w:val="Header"/>
        </w:pPr>
        <w:r>
          <w:t>Karina Sanchez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0B933A7A"/>
    <w:multiLevelType w:val="hybridMultilevel"/>
    <w:tmpl w:val="36CC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4EA83B2D"/>
    <w:multiLevelType w:val="hybridMultilevel"/>
    <w:tmpl w:val="C97A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91C26"/>
    <w:multiLevelType w:val="hybridMultilevel"/>
    <w:tmpl w:val="1E00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5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1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1"/>
  </w:num>
  <w:num w:numId="28">
    <w:abstractNumId w:val="1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9"/>
    <w:rsid w:val="00052794"/>
    <w:rsid w:val="00053AE8"/>
    <w:rsid w:val="000D13BB"/>
    <w:rsid w:val="000E02E8"/>
    <w:rsid w:val="0014175D"/>
    <w:rsid w:val="00151612"/>
    <w:rsid w:val="00186A75"/>
    <w:rsid w:val="001A563C"/>
    <w:rsid w:val="001B2D5A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90589"/>
    <w:rsid w:val="003B1FFB"/>
    <w:rsid w:val="003C79E0"/>
    <w:rsid w:val="00495414"/>
    <w:rsid w:val="004B0843"/>
    <w:rsid w:val="004C1199"/>
    <w:rsid w:val="005A369E"/>
    <w:rsid w:val="005B1E2E"/>
    <w:rsid w:val="005B40B5"/>
    <w:rsid w:val="005B7CDC"/>
    <w:rsid w:val="006579E9"/>
    <w:rsid w:val="006A419E"/>
    <w:rsid w:val="00761213"/>
    <w:rsid w:val="00857CFF"/>
    <w:rsid w:val="00860837"/>
    <w:rsid w:val="00864797"/>
    <w:rsid w:val="0094211A"/>
    <w:rsid w:val="00946932"/>
    <w:rsid w:val="00965976"/>
    <w:rsid w:val="00970337"/>
    <w:rsid w:val="00993869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C6725"/>
    <w:rsid w:val="00CD7B52"/>
    <w:rsid w:val="00D40BA1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1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YS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A963F3E34A4A848F0D11E03DC0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6134C-63D8-40A3-902F-87BE896FE6B8}"/>
      </w:docPartPr>
      <w:docPartBody>
        <w:p w:rsidR="00000000" w:rsidRDefault="00BC6917">
          <w:pPr>
            <w:pStyle w:val="8FA963F3E34A4A848F0D11E03DC0F3E8"/>
          </w:pPr>
          <w:r>
            <w:t>Your Name</w:t>
          </w:r>
        </w:p>
      </w:docPartBody>
    </w:docPart>
    <w:docPart>
      <w:docPartPr>
        <w:name w:val="B4D8A9B44A0046B6A227D499A83E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6C6EE-BAE0-493E-A764-EC5C4C4AB82A}"/>
      </w:docPartPr>
      <w:docPartBody>
        <w:p w:rsidR="00000000" w:rsidRDefault="00BC6917">
          <w:pPr>
            <w:pStyle w:val="B4D8A9B44A0046B6A227D499A83E92DC"/>
          </w:pPr>
          <w:r>
            <w:t>Objective</w:t>
          </w:r>
        </w:p>
      </w:docPartBody>
    </w:docPart>
    <w:docPart>
      <w:docPartPr>
        <w:name w:val="37533308C4C14CF494CB9BA5D7BB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AE879-0EB9-412B-BAE2-1092AF020874}"/>
      </w:docPartPr>
      <w:docPartBody>
        <w:p w:rsidR="00000000" w:rsidRDefault="00BC6917">
          <w:pPr>
            <w:pStyle w:val="37533308C4C14CF494CB9BA5D7BB0C13"/>
          </w:pPr>
          <w:r w:rsidRPr="00860837">
            <w:t>Education</w:t>
          </w:r>
        </w:p>
      </w:docPartBody>
    </w:docPart>
    <w:docPart>
      <w:docPartPr>
        <w:name w:val="9BBBDA4A6BDF464C89DE86F540F37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530A-F566-42B5-BD83-890DF3893131}"/>
      </w:docPartPr>
      <w:docPartBody>
        <w:p w:rsidR="00000000" w:rsidRDefault="00BC6917">
          <w:pPr>
            <w:pStyle w:val="9BBBDA4A6BDF464C89DE86F540F37574"/>
          </w:pPr>
          <w:r w:rsidRPr="00860837">
            <w:t>experience</w:t>
          </w:r>
        </w:p>
      </w:docPartBody>
    </w:docPart>
    <w:docPart>
      <w:docPartPr>
        <w:name w:val="4B4C0E5F7D454F259C276649A32F6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4AD96-90D7-445E-B627-C7EFDBA55FEB}"/>
      </w:docPartPr>
      <w:docPartBody>
        <w:p w:rsidR="00000000" w:rsidRDefault="00BC6917">
          <w:pPr>
            <w:pStyle w:val="4B4C0E5F7D454F259C276649A32F6298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17"/>
    <w:rsid w:val="00B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963F3E34A4A848F0D11E03DC0F3E8">
    <w:name w:val="8FA963F3E34A4A848F0D11E03DC0F3E8"/>
  </w:style>
  <w:style w:type="paragraph" w:customStyle="1" w:styleId="B37687A60584439F9FF3DA4E500CBA47">
    <w:name w:val="B37687A60584439F9FF3DA4E500CBA47"/>
  </w:style>
  <w:style w:type="paragraph" w:customStyle="1" w:styleId="1E9F62EAE4DB4FAAA2D482A7AC851B89">
    <w:name w:val="1E9F62EAE4DB4FAAA2D482A7AC851B89"/>
  </w:style>
  <w:style w:type="paragraph" w:customStyle="1" w:styleId="07A8B856B8954A6CADB7E769648EF86E">
    <w:name w:val="07A8B856B8954A6CADB7E769648EF86E"/>
  </w:style>
  <w:style w:type="paragraph" w:customStyle="1" w:styleId="8EC42D88174F4A86AA9B7577EB390785">
    <w:name w:val="8EC42D88174F4A86AA9B7577EB390785"/>
  </w:style>
  <w:style w:type="paragraph" w:customStyle="1" w:styleId="B7B7DF4F70A341DEAD7F80CE9A3D66C3">
    <w:name w:val="B7B7DF4F70A341DEAD7F80CE9A3D66C3"/>
  </w:style>
  <w:style w:type="paragraph" w:customStyle="1" w:styleId="B4D8A9B44A0046B6A227D499A83E92DC">
    <w:name w:val="B4D8A9B44A0046B6A227D499A83E92DC"/>
  </w:style>
  <w:style w:type="paragraph" w:customStyle="1" w:styleId="2D72395E3C234FEE821436B497388588">
    <w:name w:val="2D72395E3C234FEE821436B497388588"/>
  </w:style>
  <w:style w:type="paragraph" w:customStyle="1" w:styleId="37533308C4C14CF494CB9BA5D7BB0C13">
    <w:name w:val="37533308C4C14CF494CB9BA5D7BB0C13"/>
  </w:style>
  <w:style w:type="paragraph" w:customStyle="1" w:styleId="B9B9D7F5219C4C99B5F13AD83BA9B890">
    <w:name w:val="B9B9D7F5219C4C99B5F13AD83BA9B890"/>
  </w:style>
  <w:style w:type="paragraph" w:customStyle="1" w:styleId="70942C605B374DCE98277B3531A02376">
    <w:name w:val="70942C605B374DCE98277B3531A02376"/>
  </w:style>
  <w:style w:type="paragraph" w:customStyle="1" w:styleId="A9ABBFF707AF48E68156B59C4DDEE349">
    <w:name w:val="A9ABBFF707AF48E68156B59C4DDEE349"/>
  </w:style>
  <w:style w:type="paragraph" w:customStyle="1" w:styleId="9BBBDA4A6BDF464C89DE86F540F37574">
    <w:name w:val="9BBBDA4A6BDF464C89DE86F540F37574"/>
  </w:style>
  <w:style w:type="paragraph" w:customStyle="1" w:styleId="EDF5037DEEC440E29AA63142226AF30D">
    <w:name w:val="EDF5037DEEC440E29AA63142226AF30D"/>
  </w:style>
  <w:style w:type="paragraph" w:customStyle="1" w:styleId="3162F28536EE409B880B26E8A7B12B5A">
    <w:name w:val="3162F28536EE409B880B26E8A7B12B5A"/>
  </w:style>
  <w:style w:type="paragraph" w:customStyle="1" w:styleId="AB857243D7D24B37B95B69C8BF16E921">
    <w:name w:val="AB857243D7D24B37B95B69C8BF16E921"/>
  </w:style>
  <w:style w:type="paragraph" w:customStyle="1" w:styleId="39BBFE18C92C4EFA9BB7E36B7BF814F6">
    <w:name w:val="39BBFE18C92C4EFA9BB7E36B7BF814F6"/>
  </w:style>
  <w:style w:type="paragraph" w:customStyle="1" w:styleId="DB185066390846F0A34E2E9C8781901F">
    <w:name w:val="DB185066390846F0A34E2E9C8781901F"/>
  </w:style>
  <w:style w:type="paragraph" w:customStyle="1" w:styleId="3184F14C49D4480BA4B2294B95A0FC2B">
    <w:name w:val="3184F14C49D4480BA4B2294B95A0FC2B"/>
  </w:style>
  <w:style w:type="paragraph" w:customStyle="1" w:styleId="D4386B63FB954EA0B6FC2182C25425DB">
    <w:name w:val="D4386B63FB954EA0B6FC2182C25425DB"/>
  </w:style>
  <w:style w:type="paragraph" w:customStyle="1" w:styleId="B231F485C6D0403A9218E92BDB8CD8DB">
    <w:name w:val="B231F485C6D0403A9218E92BDB8CD8DB"/>
  </w:style>
  <w:style w:type="paragraph" w:customStyle="1" w:styleId="58D7EE63FC784A178A549173561A942C">
    <w:name w:val="58D7EE63FC784A178A549173561A942C"/>
  </w:style>
  <w:style w:type="paragraph" w:customStyle="1" w:styleId="3CD053A16D0B47D2818E77BE354BBACA">
    <w:name w:val="3CD053A16D0B47D2818E77BE354BBACA"/>
  </w:style>
  <w:style w:type="paragraph" w:customStyle="1" w:styleId="AC50174784D947A3A0AD49909013D4DD">
    <w:name w:val="AC50174784D947A3A0AD49909013D4DD"/>
  </w:style>
  <w:style w:type="paragraph" w:customStyle="1" w:styleId="4B4C0E5F7D454F259C276649A32F6298">
    <w:name w:val="4B4C0E5F7D454F259C276649A32F6298"/>
  </w:style>
  <w:style w:type="paragraph" w:customStyle="1" w:styleId="0892DEA246914839BCB27BEAD821BB7F">
    <w:name w:val="0892DEA246914839BCB27BEAD821BB7F"/>
  </w:style>
  <w:style w:type="paragraph" w:customStyle="1" w:styleId="4CEA2EF60E444264B157F7B26D7CE2E6">
    <w:name w:val="4CEA2EF60E444264B157F7B26D7CE2E6"/>
  </w:style>
  <w:style w:type="paragraph" w:customStyle="1" w:styleId="108204072C66462AA452B78923BFD934">
    <w:name w:val="108204072C66462AA452B78923BFD9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963F3E34A4A848F0D11E03DC0F3E8">
    <w:name w:val="8FA963F3E34A4A848F0D11E03DC0F3E8"/>
  </w:style>
  <w:style w:type="paragraph" w:customStyle="1" w:styleId="B37687A60584439F9FF3DA4E500CBA47">
    <w:name w:val="B37687A60584439F9FF3DA4E500CBA47"/>
  </w:style>
  <w:style w:type="paragraph" w:customStyle="1" w:styleId="1E9F62EAE4DB4FAAA2D482A7AC851B89">
    <w:name w:val="1E9F62EAE4DB4FAAA2D482A7AC851B89"/>
  </w:style>
  <w:style w:type="paragraph" w:customStyle="1" w:styleId="07A8B856B8954A6CADB7E769648EF86E">
    <w:name w:val="07A8B856B8954A6CADB7E769648EF86E"/>
  </w:style>
  <w:style w:type="paragraph" w:customStyle="1" w:styleId="8EC42D88174F4A86AA9B7577EB390785">
    <w:name w:val="8EC42D88174F4A86AA9B7577EB390785"/>
  </w:style>
  <w:style w:type="paragraph" w:customStyle="1" w:styleId="B7B7DF4F70A341DEAD7F80CE9A3D66C3">
    <w:name w:val="B7B7DF4F70A341DEAD7F80CE9A3D66C3"/>
  </w:style>
  <w:style w:type="paragraph" w:customStyle="1" w:styleId="B4D8A9B44A0046B6A227D499A83E92DC">
    <w:name w:val="B4D8A9B44A0046B6A227D499A83E92DC"/>
  </w:style>
  <w:style w:type="paragraph" w:customStyle="1" w:styleId="2D72395E3C234FEE821436B497388588">
    <w:name w:val="2D72395E3C234FEE821436B497388588"/>
  </w:style>
  <w:style w:type="paragraph" w:customStyle="1" w:styleId="37533308C4C14CF494CB9BA5D7BB0C13">
    <w:name w:val="37533308C4C14CF494CB9BA5D7BB0C13"/>
  </w:style>
  <w:style w:type="paragraph" w:customStyle="1" w:styleId="B9B9D7F5219C4C99B5F13AD83BA9B890">
    <w:name w:val="B9B9D7F5219C4C99B5F13AD83BA9B890"/>
  </w:style>
  <w:style w:type="paragraph" w:customStyle="1" w:styleId="70942C605B374DCE98277B3531A02376">
    <w:name w:val="70942C605B374DCE98277B3531A02376"/>
  </w:style>
  <w:style w:type="paragraph" w:customStyle="1" w:styleId="A9ABBFF707AF48E68156B59C4DDEE349">
    <w:name w:val="A9ABBFF707AF48E68156B59C4DDEE349"/>
  </w:style>
  <w:style w:type="paragraph" w:customStyle="1" w:styleId="9BBBDA4A6BDF464C89DE86F540F37574">
    <w:name w:val="9BBBDA4A6BDF464C89DE86F540F37574"/>
  </w:style>
  <w:style w:type="paragraph" w:customStyle="1" w:styleId="EDF5037DEEC440E29AA63142226AF30D">
    <w:name w:val="EDF5037DEEC440E29AA63142226AF30D"/>
  </w:style>
  <w:style w:type="paragraph" w:customStyle="1" w:styleId="3162F28536EE409B880B26E8A7B12B5A">
    <w:name w:val="3162F28536EE409B880B26E8A7B12B5A"/>
  </w:style>
  <w:style w:type="paragraph" w:customStyle="1" w:styleId="AB857243D7D24B37B95B69C8BF16E921">
    <w:name w:val="AB857243D7D24B37B95B69C8BF16E921"/>
  </w:style>
  <w:style w:type="paragraph" w:customStyle="1" w:styleId="39BBFE18C92C4EFA9BB7E36B7BF814F6">
    <w:name w:val="39BBFE18C92C4EFA9BB7E36B7BF814F6"/>
  </w:style>
  <w:style w:type="paragraph" w:customStyle="1" w:styleId="DB185066390846F0A34E2E9C8781901F">
    <w:name w:val="DB185066390846F0A34E2E9C8781901F"/>
  </w:style>
  <w:style w:type="paragraph" w:customStyle="1" w:styleId="3184F14C49D4480BA4B2294B95A0FC2B">
    <w:name w:val="3184F14C49D4480BA4B2294B95A0FC2B"/>
  </w:style>
  <w:style w:type="paragraph" w:customStyle="1" w:styleId="D4386B63FB954EA0B6FC2182C25425DB">
    <w:name w:val="D4386B63FB954EA0B6FC2182C25425DB"/>
  </w:style>
  <w:style w:type="paragraph" w:customStyle="1" w:styleId="B231F485C6D0403A9218E92BDB8CD8DB">
    <w:name w:val="B231F485C6D0403A9218E92BDB8CD8DB"/>
  </w:style>
  <w:style w:type="paragraph" w:customStyle="1" w:styleId="58D7EE63FC784A178A549173561A942C">
    <w:name w:val="58D7EE63FC784A178A549173561A942C"/>
  </w:style>
  <w:style w:type="paragraph" w:customStyle="1" w:styleId="3CD053A16D0B47D2818E77BE354BBACA">
    <w:name w:val="3CD053A16D0B47D2818E77BE354BBACA"/>
  </w:style>
  <w:style w:type="paragraph" w:customStyle="1" w:styleId="AC50174784D947A3A0AD49909013D4DD">
    <w:name w:val="AC50174784D947A3A0AD49909013D4DD"/>
  </w:style>
  <w:style w:type="paragraph" w:customStyle="1" w:styleId="4B4C0E5F7D454F259C276649A32F6298">
    <w:name w:val="4B4C0E5F7D454F259C276649A32F6298"/>
  </w:style>
  <w:style w:type="paragraph" w:customStyle="1" w:styleId="0892DEA246914839BCB27BEAD821BB7F">
    <w:name w:val="0892DEA246914839BCB27BEAD821BB7F"/>
  </w:style>
  <w:style w:type="paragraph" w:customStyle="1" w:styleId="4CEA2EF60E444264B157F7B26D7CE2E6">
    <w:name w:val="4CEA2EF60E444264B157F7B26D7CE2E6"/>
  </w:style>
  <w:style w:type="paragraph" w:customStyle="1" w:styleId="108204072C66462AA452B78923BFD934">
    <w:name w:val="108204072C66462AA452B78923BFD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AA2A-1E3C-4B36-A818-AD898511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37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BOYS</dc:creator>
  <dc:description>Karina Sanchez</dc:description>
  <cp:lastModifiedBy>BOYS</cp:lastModifiedBy>
  <cp:revision>1</cp:revision>
  <dcterms:created xsi:type="dcterms:W3CDTF">2018-03-24T01:35:00Z</dcterms:created>
  <dcterms:modified xsi:type="dcterms:W3CDTF">2018-03-24T02:14:00Z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