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0B5F86" w:rsidP="00913946">
            <w:pPr>
              <w:pStyle w:val="Title"/>
            </w:pPr>
            <w:r w:rsidRPr="006479B2">
              <w:rPr>
                <w:b/>
                <w:color w:val="000000" w:themeColor="text1"/>
              </w:rPr>
              <w:t>Erica</w:t>
            </w:r>
            <w:r w:rsidR="00692703" w:rsidRPr="00CF1A49">
              <w:t xml:space="preserve"> </w:t>
            </w:r>
            <w:r w:rsidRPr="004D4CED">
              <w:rPr>
                <w:rStyle w:val="IntenseEmphasis"/>
                <w:color w:val="000000" w:themeColor="text1"/>
              </w:rPr>
              <w:t>Johnson</w:t>
            </w:r>
          </w:p>
          <w:p w:rsidR="00692703" w:rsidRPr="00CF1A49" w:rsidRDefault="000B5F86" w:rsidP="00913946">
            <w:pPr>
              <w:pStyle w:val="ContactInfo"/>
              <w:contextualSpacing w:val="0"/>
            </w:pPr>
            <w:r>
              <w:t>2608 Sunflower St</w:t>
            </w:r>
            <w:r w:rsidR="00692703" w:rsidRPr="00CF1A49">
              <w:t xml:space="preserve"> </w:t>
            </w:r>
            <w:sdt>
              <w:sdtPr>
                <w:alias w:val="Divider dot:"/>
                <w:tag w:val="Divider dot:"/>
                <w:id w:val="-1459182552"/>
                <w:placeholder>
                  <w:docPart w:val="DEF0FFB2392545D79EE24672EAA884D8"/>
                </w:placeholder>
                <w:temporary/>
                <w:showingPlcHdr/>
                <w15:appearance w15:val="hidden"/>
              </w:sdtPr>
              <w:sdtEndPr/>
              <w:sdtContent>
                <w:r w:rsidR="00692703" w:rsidRPr="00CF1A49">
                  <w:t>·</w:t>
                </w:r>
              </w:sdtContent>
            </w:sdt>
            <w:r w:rsidR="00692703" w:rsidRPr="00CF1A49">
              <w:t xml:space="preserve"> </w:t>
            </w:r>
            <w:r>
              <w:t>(318) 801-0687</w:t>
            </w:r>
          </w:p>
          <w:p w:rsidR="00692703" w:rsidRPr="00CF1A49" w:rsidRDefault="000B5F86" w:rsidP="00C419D1">
            <w:pPr>
              <w:pStyle w:val="ContactInfoEmphasis"/>
              <w:contextualSpacing w:val="0"/>
            </w:pPr>
            <w:r>
              <w:t>Ericajohnson941@gmail.com</w:t>
            </w:r>
            <w:r w:rsidR="00692703" w:rsidRPr="00CF1A49">
              <w:t xml:space="preserve"> </w:t>
            </w:r>
          </w:p>
        </w:tc>
      </w:tr>
      <w:tr w:rsidR="009571D8" w:rsidRPr="00CF1A49" w:rsidTr="00692703">
        <w:tc>
          <w:tcPr>
            <w:tcW w:w="9360" w:type="dxa"/>
            <w:tcMar>
              <w:top w:w="432" w:type="dxa"/>
            </w:tcMar>
          </w:tcPr>
          <w:p w:rsidR="001755A8" w:rsidRDefault="000B5F86" w:rsidP="000B5F86">
            <w:pPr>
              <w:contextualSpacing w:val="0"/>
            </w:pPr>
            <w:r>
              <w:t>Seeking a career position within a company where professional experience education and abilities</w:t>
            </w:r>
          </w:p>
          <w:p w:rsidR="0086409B" w:rsidRPr="00CF1A49" w:rsidRDefault="00AD3B34" w:rsidP="000B5F86">
            <w:pPr>
              <w:contextualSpacing w:val="0"/>
            </w:pPr>
            <w:r>
              <w:t>Would</w:t>
            </w:r>
            <w:r w:rsidR="0086409B">
              <w:t xml:space="preserve"> be an advantage to the growth of this company as well as myself.</w:t>
            </w:r>
          </w:p>
        </w:tc>
      </w:tr>
    </w:tbl>
    <w:p w:rsidR="004E01EB" w:rsidRPr="00CF1A49" w:rsidRDefault="00321264" w:rsidP="004E01EB">
      <w:pPr>
        <w:pStyle w:val="Heading1"/>
      </w:pPr>
      <w:sdt>
        <w:sdtPr>
          <w:alias w:val="Experience:"/>
          <w:tag w:val="Experience:"/>
          <w:id w:val="-1983300934"/>
          <w:placeholder>
            <w:docPart w:val="EAADEA99C6C34491B022AF5654A5CB8B"/>
          </w:placeholder>
          <w:temporary/>
          <w:showingPlcHdr/>
          <w15:appearance w15:val="hidden"/>
        </w:sdtPr>
        <w:sdtEndPr/>
        <w:sdtContent>
          <w:r w:rsidR="004E01EB" w:rsidRPr="00CF1A49">
            <w:t>Experience</w:t>
          </w:r>
        </w:sdtContent>
      </w:sdt>
    </w:p>
    <w:tbl>
      <w:tblPr>
        <w:tblStyle w:val="TableGrid"/>
        <w:tblW w:w="5000" w:type="pct"/>
        <w:tblInd w:w="-113"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37"/>
      </w:tblGrid>
      <w:tr w:rsidR="001D0BF1" w:rsidRPr="00CF1A49" w:rsidTr="00CD7D03">
        <w:tc>
          <w:tcPr>
            <w:tcW w:w="9475" w:type="dxa"/>
          </w:tcPr>
          <w:p w:rsidR="001D0BF1" w:rsidRPr="00CF1A49" w:rsidRDefault="003D395D" w:rsidP="001D0BF1">
            <w:pPr>
              <w:pStyle w:val="Heading3"/>
              <w:contextualSpacing w:val="0"/>
              <w:outlineLvl w:val="2"/>
            </w:pPr>
            <w:r>
              <w:t>01/2008</w:t>
            </w:r>
            <w:r w:rsidR="001D0BF1" w:rsidRPr="00CF1A49">
              <w:t xml:space="preserve"> – </w:t>
            </w:r>
            <w:r>
              <w:t>Present</w:t>
            </w:r>
          </w:p>
          <w:p w:rsidR="001D0BF1" w:rsidRPr="00CF1A49" w:rsidRDefault="003D395D" w:rsidP="001D0BF1">
            <w:pPr>
              <w:pStyle w:val="Heading2"/>
              <w:contextualSpacing w:val="0"/>
              <w:outlineLvl w:val="1"/>
            </w:pPr>
            <w:r>
              <w:t>Clinic Access Rep 1</w:t>
            </w:r>
            <w:r w:rsidR="001D0BF1" w:rsidRPr="00CF1A49">
              <w:t xml:space="preserve">, </w:t>
            </w:r>
            <w:r>
              <w:rPr>
                <w:rStyle w:val="SubtleReference"/>
              </w:rPr>
              <w:t>St Francis Medical Center</w:t>
            </w:r>
          </w:p>
          <w:p w:rsidR="001E3120" w:rsidRPr="00CF1A49" w:rsidRDefault="00F22E65" w:rsidP="00F22E65">
            <w:pPr>
              <w:contextualSpacing w:val="0"/>
            </w:pPr>
            <w:r>
              <w:t xml:space="preserve">Check in and check out patients, ensure </w:t>
            </w:r>
            <w:r w:rsidR="00087C0E">
              <w:t>that all data entry is accurate, including demographic and financial information for each account. Verify insurance for authorization of service, collect all co-payments and balances, communicates directly with patients and families, physicians, nurses.</w:t>
            </w:r>
          </w:p>
        </w:tc>
      </w:tr>
      <w:tr w:rsidR="00F61DF9" w:rsidRPr="00CF1A49" w:rsidTr="00CD7D03">
        <w:tc>
          <w:tcPr>
            <w:tcW w:w="9475" w:type="dxa"/>
            <w:tcMar>
              <w:top w:w="216" w:type="dxa"/>
            </w:tcMar>
          </w:tcPr>
          <w:p w:rsidR="00F61DF9" w:rsidRPr="00CF1A49" w:rsidRDefault="00FE5246" w:rsidP="00F61DF9">
            <w:pPr>
              <w:pStyle w:val="Heading3"/>
              <w:contextualSpacing w:val="0"/>
              <w:outlineLvl w:val="2"/>
            </w:pPr>
            <w:r>
              <w:t>05/2012</w:t>
            </w:r>
            <w:r w:rsidR="00F61DF9" w:rsidRPr="00CF1A49">
              <w:t xml:space="preserve"> – </w:t>
            </w:r>
            <w:r>
              <w:t>08/2015</w:t>
            </w:r>
          </w:p>
          <w:p w:rsidR="00F61DF9" w:rsidRPr="00CF1A49" w:rsidRDefault="00FE5246" w:rsidP="00F61DF9">
            <w:pPr>
              <w:pStyle w:val="Heading2"/>
              <w:contextualSpacing w:val="0"/>
              <w:outlineLvl w:val="1"/>
            </w:pPr>
            <w:r>
              <w:t>loan document processor</w:t>
            </w:r>
            <w:r w:rsidR="00F61DF9" w:rsidRPr="00CF1A49">
              <w:t xml:space="preserve">, </w:t>
            </w:r>
            <w:r>
              <w:rPr>
                <w:rStyle w:val="SubtleReference"/>
              </w:rPr>
              <w:t>JPMorgan chase</w:t>
            </w:r>
          </w:p>
          <w:p w:rsidR="00F61DF9" w:rsidRDefault="00732BF6" w:rsidP="00732BF6">
            <w:r>
              <w:t xml:space="preserve">Collected and verified clients financial data and compiled it into </w:t>
            </w:r>
            <w:r w:rsidR="00F40C7C">
              <w:t>a loan application for approval,</w:t>
            </w:r>
          </w:p>
          <w:p w:rsidR="00732BF6" w:rsidRDefault="009B3736" w:rsidP="00732BF6">
            <w:r>
              <w:t>Sorted</w:t>
            </w:r>
            <w:r w:rsidR="00F40C7C">
              <w:t xml:space="preserve"> collateral files received, scanned barcodes on collateral files with hand held scanner,</w:t>
            </w:r>
            <w:r w:rsidR="00732BF6">
              <w:t xml:space="preserve"> filed documents in alphabetical and numerical order. </w:t>
            </w:r>
          </w:p>
        </w:tc>
      </w:tr>
    </w:tbl>
    <w:sdt>
      <w:sdtPr>
        <w:alias w:val="Education:"/>
        <w:tag w:val="Education:"/>
        <w:id w:val="-1908763273"/>
        <w:placeholder>
          <w:docPart w:val="2EF37E7EAD0F40DC9454D71C42933761"/>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7E51A4" w:rsidP="001D0BF1">
            <w:pPr>
              <w:pStyle w:val="Heading3"/>
              <w:contextualSpacing w:val="0"/>
              <w:outlineLvl w:val="2"/>
            </w:pPr>
            <w:r>
              <w:t>04/2010</w:t>
            </w:r>
          </w:p>
          <w:p w:rsidR="001D0BF1" w:rsidRPr="00CF1A49" w:rsidRDefault="007E51A4" w:rsidP="001D0BF1">
            <w:pPr>
              <w:pStyle w:val="Heading2"/>
              <w:contextualSpacing w:val="0"/>
              <w:outlineLvl w:val="1"/>
            </w:pPr>
            <w:r>
              <w:t>GED</w:t>
            </w:r>
            <w:r w:rsidR="001D0BF1" w:rsidRPr="00CF1A49">
              <w:t xml:space="preserve">, </w:t>
            </w:r>
            <w:r>
              <w:rPr>
                <w:rStyle w:val="SubtleReference"/>
              </w:rPr>
              <w:t>Northeast louisiana learning center</w:t>
            </w:r>
          </w:p>
          <w:p w:rsidR="007538DC" w:rsidRPr="00CF1A49" w:rsidRDefault="007538DC" w:rsidP="007E51A4">
            <w:pPr>
              <w:contextualSpacing w:val="0"/>
            </w:pPr>
          </w:p>
        </w:tc>
        <w:bookmarkStart w:id="0" w:name="_GoBack"/>
        <w:bookmarkEnd w:id="0"/>
      </w:tr>
      <w:tr w:rsidR="00F61DF9" w:rsidRPr="00CF1A49" w:rsidTr="00F61DF9">
        <w:tc>
          <w:tcPr>
            <w:tcW w:w="9355" w:type="dxa"/>
            <w:tcMar>
              <w:top w:w="216" w:type="dxa"/>
            </w:tcMar>
          </w:tcPr>
          <w:p w:rsidR="00F61DF9" w:rsidRPr="00CF1A49" w:rsidRDefault="007E51A4" w:rsidP="00F61DF9">
            <w:pPr>
              <w:pStyle w:val="Heading3"/>
              <w:contextualSpacing w:val="0"/>
              <w:outlineLvl w:val="2"/>
            </w:pPr>
            <w:r>
              <w:t>06/2010</w:t>
            </w:r>
            <w:r w:rsidR="00F61DF9" w:rsidRPr="00CF1A49">
              <w:t xml:space="preserve"> </w:t>
            </w:r>
          </w:p>
          <w:p w:rsidR="00F61DF9" w:rsidRPr="00CF1A49" w:rsidRDefault="007E51A4" w:rsidP="00F61DF9">
            <w:pPr>
              <w:pStyle w:val="Heading2"/>
              <w:contextualSpacing w:val="0"/>
              <w:outlineLvl w:val="1"/>
            </w:pPr>
            <w:r>
              <w:t>General studies</w:t>
            </w:r>
            <w:r w:rsidR="00F61DF9" w:rsidRPr="00CF1A49">
              <w:t xml:space="preserve">, </w:t>
            </w:r>
            <w:r>
              <w:rPr>
                <w:rStyle w:val="SubtleReference"/>
              </w:rPr>
              <w:t>La. delta community college</w:t>
            </w:r>
          </w:p>
          <w:p w:rsidR="00F61DF9" w:rsidRDefault="007E51A4" w:rsidP="007E51A4">
            <w:r>
              <w:t>Maintained Average GPA 3.5</w:t>
            </w:r>
          </w:p>
          <w:p w:rsidR="007E51A4" w:rsidRDefault="007E51A4" w:rsidP="007E51A4">
            <w:r>
              <w:t>Enrolled in RN Medical Courses</w:t>
            </w:r>
          </w:p>
        </w:tc>
      </w:tr>
    </w:tbl>
    <w:sdt>
      <w:sdtPr>
        <w:alias w:val="Skills:"/>
        <w:tag w:val="Skills:"/>
        <w:id w:val="-1392877668"/>
        <w:placeholder>
          <w:docPart w:val="4B4CAEB096294F9DA6E7F3D70ECD917C"/>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p w:rsidR="001E3120" w:rsidRPr="006E1507" w:rsidRDefault="007E51A4" w:rsidP="006E1507">
            <w:pPr>
              <w:pStyle w:val="ListBullet"/>
              <w:contextualSpacing w:val="0"/>
            </w:pPr>
            <w:r>
              <w:t>Excellent knowledge of MS office and its applications</w:t>
            </w:r>
          </w:p>
          <w:p w:rsidR="001F4E6D" w:rsidRDefault="007E51A4" w:rsidP="007E51A4">
            <w:pPr>
              <w:pStyle w:val="ListBullet"/>
              <w:contextualSpacing w:val="0"/>
            </w:pPr>
            <w:r>
              <w:t>Capable of typing 40t words per minute</w:t>
            </w:r>
          </w:p>
          <w:p w:rsidR="00C419D1" w:rsidRDefault="00C419D1" w:rsidP="007E51A4">
            <w:pPr>
              <w:pStyle w:val="ListBullet"/>
              <w:contextualSpacing w:val="0"/>
            </w:pPr>
            <w:r>
              <w:t>Great customer service skills</w:t>
            </w:r>
          </w:p>
          <w:p w:rsidR="00C419D1" w:rsidRDefault="00C419D1" w:rsidP="00C419D1">
            <w:pPr>
              <w:pStyle w:val="ListBullet"/>
              <w:numPr>
                <w:ilvl w:val="0"/>
                <w:numId w:val="0"/>
              </w:numPr>
              <w:ind w:left="360"/>
              <w:contextualSpacing w:val="0"/>
            </w:pPr>
          </w:p>
          <w:p w:rsidR="007E51A4" w:rsidRDefault="007E51A4" w:rsidP="00C419D1">
            <w:pPr>
              <w:pStyle w:val="ListBullet"/>
              <w:numPr>
                <w:ilvl w:val="0"/>
                <w:numId w:val="0"/>
              </w:numPr>
              <w:ind w:left="360"/>
              <w:contextualSpacing w:val="0"/>
            </w:pPr>
          </w:p>
          <w:p w:rsidR="00C419D1" w:rsidRDefault="00C419D1" w:rsidP="00C419D1">
            <w:pPr>
              <w:pStyle w:val="ListBullet"/>
              <w:numPr>
                <w:ilvl w:val="0"/>
                <w:numId w:val="0"/>
              </w:numPr>
              <w:ind w:left="360"/>
              <w:contextualSpacing w:val="0"/>
            </w:pPr>
          </w:p>
          <w:p w:rsidR="00C419D1" w:rsidRDefault="00C419D1" w:rsidP="00C419D1">
            <w:pPr>
              <w:pStyle w:val="ListBullet"/>
              <w:numPr>
                <w:ilvl w:val="0"/>
                <w:numId w:val="0"/>
              </w:numPr>
              <w:ind w:left="360"/>
              <w:contextualSpacing w:val="0"/>
            </w:pPr>
          </w:p>
          <w:p w:rsidR="007E51A4" w:rsidRPr="006E1507" w:rsidRDefault="007E51A4" w:rsidP="007E51A4">
            <w:pPr>
              <w:pStyle w:val="ListBullet"/>
              <w:numPr>
                <w:ilvl w:val="0"/>
                <w:numId w:val="0"/>
              </w:numPr>
              <w:ind w:left="360" w:hanging="360"/>
              <w:contextualSpacing w:val="0"/>
            </w:pPr>
          </w:p>
        </w:tc>
        <w:tc>
          <w:tcPr>
            <w:tcW w:w="4675" w:type="dxa"/>
            <w:tcMar>
              <w:left w:w="360" w:type="dxa"/>
            </w:tcMar>
          </w:tcPr>
          <w:p w:rsidR="003A0632" w:rsidRPr="006E1507" w:rsidRDefault="007E51A4" w:rsidP="006E1507">
            <w:pPr>
              <w:pStyle w:val="ListBullet"/>
              <w:contextualSpacing w:val="0"/>
            </w:pPr>
            <w:r>
              <w:t>Excellent communication skills over the phone and in person</w:t>
            </w:r>
          </w:p>
          <w:p w:rsidR="001E3120" w:rsidRPr="006E1507" w:rsidRDefault="007E51A4" w:rsidP="006E1507">
            <w:pPr>
              <w:pStyle w:val="ListBullet"/>
              <w:contextualSpacing w:val="0"/>
            </w:pPr>
            <w:r>
              <w:t xml:space="preserve">Professional appearance maintained at all times </w:t>
            </w:r>
          </w:p>
          <w:p w:rsidR="001E3120" w:rsidRPr="006E1507" w:rsidRDefault="007E51A4" w:rsidP="007E51A4">
            <w:pPr>
              <w:pStyle w:val="ListBullet"/>
              <w:contextualSpacing w:val="0"/>
            </w:pPr>
            <w:r>
              <w:t>Capable of multitasking and working in high pressure situations.</w:t>
            </w:r>
          </w:p>
        </w:tc>
      </w:tr>
    </w:tbl>
    <w:sdt>
      <w:sdtPr>
        <w:alias w:val="Activities:"/>
        <w:tag w:val="Activities:"/>
        <w:id w:val="1223332893"/>
        <w:placeholder>
          <w:docPart w:val="2535C64A4A0242F2810A21C2D4E46BE0"/>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321264" w:rsidP="006E1507">
      <w:sdt>
        <w:sdtPr>
          <w:alias w:val="Enter activities description:"/>
          <w:tag w:val="Enter activities description:"/>
          <w:id w:val="1367566198"/>
          <w:placeholder>
            <w:docPart w:val="BF4E0D47EB864C788E286CA86B15153E"/>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264" w:rsidRDefault="00321264" w:rsidP="0068194B">
      <w:r>
        <w:separator/>
      </w:r>
    </w:p>
    <w:p w:rsidR="00321264" w:rsidRDefault="00321264"/>
    <w:p w:rsidR="00321264" w:rsidRDefault="00321264"/>
  </w:endnote>
  <w:endnote w:type="continuationSeparator" w:id="0">
    <w:p w:rsidR="00321264" w:rsidRDefault="00321264" w:rsidP="0068194B">
      <w:r>
        <w:continuationSeparator/>
      </w:r>
    </w:p>
    <w:p w:rsidR="00321264" w:rsidRDefault="00321264"/>
    <w:p w:rsidR="00321264" w:rsidRDefault="003212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9B3736">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264" w:rsidRDefault="00321264" w:rsidP="0068194B">
      <w:r>
        <w:separator/>
      </w:r>
    </w:p>
    <w:p w:rsidR="00321264" w:rsidRDefault="00321264"/>
    <w:p w:rsidR="00321264" w:rsidRDefault="00321264"/>
  </w:footnote>
  <w:footnote w:type="continuationSeparator" w:id="0">
    <w:p w:rsidR="00321264" w:rsidRDefault="00321264" w:rsidP="0068194B">
      <w:r>
        <w:continuationSeparator/>
      </w:r>
    </w:p>
    <w:p w:rsidR="00321264" w:rsidRDefault="00321264"/>
    <w:p w:rsidR="00321264" w:rsidRDefault="003212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420A7F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F86"/>
    <w:rsid w:val="000001EF"/>
    <w:rsid w:val="00007322"/>
    <w:rsid w:val="00007728"/>
    <w:rsid w:val="00024584"/>
    <w:rsid w:val="00024730"/>
    <w:rsid w:val="00055E95"/>
    <w:rsid w:val="0007021F"/>
    <w:rsid w:val="00087C0E"/>
    <w:rsid w:val="00094BEC"/>
    <w:rsid w:val="000B2BA5"/>
    <w:rsid w:val="000B5F86"/>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1264"/>
    <w:rsid w:val="00325B57"/>
    <w:rsid w:val="00336056"/>
    <w:rsid w:val="003544E1"/>
    <w:rsid w:val="00366398"/>
    <w:rsid w:val="003A0632"/>
    <w:rsid w:val="003A30E5"/>
    <w:rsid w:val="003A6ADF"/>
    <w:rsid w:val="003B5928"/>
    <w:rsid w:val="003D380F"/>
    <w:rsid w:val="003D395D"/>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D4CED"/>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E5D32"/>
    <w:rsid w:val="005F4B91"/>
    <w:rsid w:val="005F55D2"/>
    <w:rsid w:val="0062312F"/>
    <w:rsid w:val="00625F2C"/>
    <w:rsid w:val="006479B2"/>
    <w:rsid w:val="00653212"/>
    <w:rsid w:val="006618E9"/>
    <w:rsid w:val="0068194B"/>
    <w:rsid w:val="00692703"/>
    <w:rsid w:val="006A1962"/>
    <w:rsid w:val="006B5D48"/>
    <w:rsid w:val="006B7D7B"/>
    <w:rsid w:val="006C1A5E"/>
    <w:rsid w:val="006E1507"/>
    <w:rsid w:val="00712D8B"/>
    <w:rsid w:val="007273B7"/>
    <w:rsid w:val="00732BF6"/>
    <w:rsid w:val="00733E0A"/>
    <w:rsid w:val="0074403D"/>
    <w:rsid w:val="00746D44"/>
    <w:rsid w:val="007538DC"/>
    <w:rsid w:val="00757803"/>
    <w:rsid w:val="0079206B"/>
    <w:rsid w:val="00796076"/>
    <w:rsid w:val="007C0566"/>
    <w:rsid w:val="007C606B"/>
    <w:rsid w:val="007E51A4"/>
    <w:rsid w:val="007E6A61"/>
    <w:rsid w:val="00801140"/>
    <w:rsid w:val="00803404"/>
    <w:rsid w:val="00834955"/>
    <w:rsid w:val="00855B59"/>
    <w:rsid w:val="00860461"/>
    <w:rsid w:val="0086409B"/>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B3736"/>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3B34"/>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19D1"/>
    <w:rsid w:val="00C47FA6"/>
    <w:rsid w:val="00C57FC6"/>
    <w:rsid w:val="00C66A7D"/>
    <w:rsid w:val="00C779DA"/>
    <w:rsid w:val="00C814F7"/>
    <w:rsid w:val="00CA4B4D"/>
    <w:rsid w:val="00CB35C3"/>
    <w:rsid w:val="00CD323D"/>
    <w:rsid w:val="00CD7D03"/>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2E65"/>
    <w:rsid w:val="00F24884"/>
    <w:rsid w:val="00F40C7C"/>
    <w:rsid w:val="00F476C4"/>
    <w:rsid w:val="00F61DF9"/>
    <w:rsid w:val="00F81960"/>
    <w:rsid w:val="00F8769D"/>
    <w:rsid w:val="00F9350C"/>
    <w:rsid w:val="00F94EB5"/>
    <w:rsid w:val="00F9624D"/>
    <w:rsid w:val="00FB31C1"/>
    <w:rsid w:val="00FB58F2"/>
    <w:rsid w:val="00FC6AEA"/>
    <w:rsid w:val="00FD3D13"/>
    <w:rsid w:val="00FE5246"/>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E87BF4-0A71-4563-9053-FE59967E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71562\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0FFB2392545D79EE24672EAA884D8"/>
        <w:category>
          <w:name w:val="General"/>
          <w:gallery w:val="placeholder"/>
        </w:category>
        <w:types>
          <w:type w:val="bbPlcHdr"/>
        </w:types>
        <w:behaviors>
          <w:behavior w:val="content"/>
        </w:behaviors>
        <w:guid w:val="{BA645BEF-CA75-4626-B7D2-075A4CD145E8}"/>
      </w:docPartPr>
      <w:docPartBody>
        <w:p w:rsidR="00E97356" w:rsidRDefault="00FF51D1">
          <w:pPr>
            <w:pStyle w:val="DEF0FFB2392545D79EE24672EAA884D8"/>
          </w:pPr>
          <w:r w:rsidRPr="00CF1A49">
            <w:t>·</w:t>
          </w:r>
        </w:p>
      </w:docPartBody>
    </w:docPart>
    <w:docPart>
      <w:docPartPr>
        <w:name w:val="EAADEA99C6C34491B022AF5654A5CB8B"/>
        <w:category>
          <w:name w:val="General"/>
          <w:gallery w:val="placeholder"/>
        </w:category>
        <w:types>
          <w:type w:val="bbPlcHdr"/>
        </w:types>
        <w:behaviors>
          <w:behavior w:val="content"/>
        </w:behaviors>
        <w:guid w:val="{1BE381E4-DDEA-440E-831C-225C31817726}"/>
      </w:docPartPr>
      <w:docPartBody>
        <w:p w:rsidR="00E97356" w:rsidRDefault="00FF51D1">
          <w:pPr>
            <w:pStyle w:val="EAADEA99C6C34491B022AF5654A5CB8B"/>
          </w:pPr>
          <w:r w:rsidRPr="00CF1A49">
            <w:t>Experience</w:t>
          </w:r>
        </w:p>
      </w:docPartBody>
    </w:docPart>
    <w:docPart>
      <w:docPartPr>
        <w:name w:val="2EF37E7EAD0F40DC9454D71C42933761"/>
        <w:category>
          <w:name w:val="General"/>
          <w:gallery w:val="placeholder"/>
        </w:category>
        <w:types>
          <w:type w:val="bbPlcHdr"/>
        </w:types>
        <w:behaviors>
          <w:behavior w:val="content"/>
        </w:behaviors>
        <w:guid w:val="{0E1C3706-F543-41ED-A576-AA7FF035F7F0}"/>
      </w:docPartPr>
      <w:docPartBody>
        <w:p w:rsidR="00E97356" w:rsidRDefault="00FF51D1">
          <w:pPr>
            <w:pStyle w:val="2EF37E7EAD0F40DC9454D71C42933761"/>
          </w:pPr>
          <w:r w:rsidRPr="00CF1A49">
            <w:t>Education</w:t>
          </w:r>
        </w:p>
      </w:docPartBody>
    </w:docPart>
    <w:docPart>
      <w:docPartPr>
        <w:name w:val="4B4CAEB096294F9DA6E7F3D70ECD917C"/>
        <w:category>
          <w:name w:val="General"/>
          <w:gallery w:val="placeholder"/>
        </w:category>
        <w:types>
          <w:type w:val="bbPlcHdr"/>
        </w:types>
        <w:behaviors>
          <w:behavior w:val="content"/>
        </w:behaviors>
        <w:guid w:val="{0CEAA278-48B5-4CA7-8F77-F7D281D454B6}"/>
      </w:docPartPr>
      <w:docPartBody>
        <w:p w:rsidR="00E97356" w:rsidRDefault="00FF51D1">
          <w:pPr>
            <w:pStyle w:val="4B4CAEB096294F9DA6E7F3D70ECD917C"/>
          </w:pPr>
          <w:r w:rsidRPr="00CF1A49">
            <w:t>Skills</w:t>
          </w:r>
        </w:p>
      </w:docPartBody>
    </w:docPart>
    <w:docPart>
      <w:docPartPr>
        <w:name w:val="2535C64A4A0242F2810A21C2D4E46BE0"/>
        <w:category>
          <w:name w:val="General"/>
          <w:gallery w:val="placeholder"/>
        </w:category>
        <w:types>
          <w:type w:val="bbPlcHdr"/>
        </w:types>
        <w:behaviors>
          <w:behavior w:val="content"/>
        </w:behaviors>
        <w:guid w:val="{F2B859D8-B806-4134-A275-E5918A20C809}"/>
      </w:docPartPr>
      <w:docPartBody>
        <w:p w:rsidR="00E97356" w:rsidRDefault="00FF51D1">
          <w:pPr>
            <w:pStyle w:val="2535C64A4A0242F2810A21C2D4E46BE0"/>
          </w:pPr>
          <w:r w:rsidRPr="00CF1A49">
            <w:t>Activities</w:t>
          </w:r>
        </w:p>
      </w:docPartBody>
    </w:docPart>
    <w:docPart>
      <w:docPartPr>
        <w:name w:val="BF4E0D47EB864C788E286CA86B15153E"/>
        <w:category>
          <w:name w:val="General"/>
          <w:gallery w:val="placeholder"/>
        </w:category>
        <w:types>
          <w:type w:val="bbPlcHdr"/>
        </w:types>
        <w:behaviors>
          <w:behavior w:val="content"/>
        </w:behaviors>
        <w:guid w:val="{B2F8FCF7-74B2-4C1A-9485-A10DF3DE2300}"/>
      </w:docPartPr>
      <w:docPartBody>
        <w:p w:rsidR="00E97356" w:rsidRDefault="00FF51D1">
          <w:pPr>
            <w:pStyle w:val="BF4E0D47EB864C788E286CA86B15153E"/>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1AB"/>
    <w:rsid w:val="00570C5B"/>
    <w:rsid w:val="00992DF8"/>
    <w:rsid w:val="00E501AB"/>
    <w:rsid w:val="00E97356"/>
    <w:rsid w:val="00FF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2841FEDE1348E6923BC8C6603E8520">
    <w:name w:val="1E2841FEDE1348E6923BC8C6603E8520"/>
  </w:style>
  <w:style w:type="character" w:styleId="IntenseEmphasis">
    <w:name w:val="Intense Emphasis"/>
    <w:basedOn w:val="DefaultParagraphFont"/>
    <w:uiPriority w:val="2"/>
    <w:rPr>
      <w:b/>
      <w:iCs/>
      <w:color w:val="262626" w:themeColor="text1" w:themeTint="D9"/>
    </w:rPr>
  </w:style>
  <w:style w:type="paragraph" w:customStyle="1" w:styleId="C523BD13ADA448919E517721EC37EE3B">
    <w:name w:val="C523BD13ADA448919E517721EC37EE3B"/>
  </w:style>
  <w:style w:type="paragraph" w:customStyle="1" w:styleId="4BEA2864793F417F86D335C46D47A707">
    <w:name w:val="4BEA2864793F417F86D335C46D47A707"/>
  </w:style>
  <w:style w:type="paragraph" w:customStyle="1" w:styleId="DEF0FFB2392545D79EE24672EAA884D8">
    <w:name w:val="DEF0FFB2392545D79EE24672EAA884D8"/>
  </w:style>
  <w:style w:type="paragraph" w:customStyle="1" w:styleId="5D9316CFD5F145DA8437163F1FA27503">
    <w:name w:val="5D9316CFD5F145DA8437163F1FA27503"/>
  </w:style>
  <w:style w:type="paragraph" w:customStyle="1" w:styleId="6B4C1D5F4A174C88BD2D48F608F74905">
    <w:name w:val="6B4C1D5F4A174C88BD2D48F608F74905"/>
  </w:style>
  <w:style w:type="paragraph" w:customStyle="1" w:styleId="048C092EE24448D7BC49FD2FEEA86192">
    <w:name w:val="048C092EE24448D7BC49FD2FEEA86192"/>
  </w:style>
  <w:style w:type="paragraph" w:customStyle="1" w:styleId="D6464085C2AF4C7696F3C17FD72CE99B">
    <w:name w:val="D6464085C2AF4C7696F3C17FD72CE99B"/>
  </w:style>
  <w:style w:type="paragraph" w:customStyle="1" w:styleId="F44A7CD6836D47C7857CA2003AB85737">
    <w:name w:val="F44A7CD6836D47C7857CA2003AB85737"/>
  </w:style>
  <w:style w:type="paragraph" w:customStyle="1" w:styleId="E2F0615A634545D78B2D23CBAE99080A">
    <w:name w:val="E2F0615A634545D78B2D23CBAE99080A"/>
  </w:style>
  <w:style w:type="paragraph" w:customStyle="1" w:styleId="8372E890544947028CE96E670E465A19">
    <w:name w:val="8372E890544947028CE96E670E465A19"/>
  </w:style>
  <w:style w:type="paragraph" w:customStyle="1" w:styleId="EAADEA99C6C34491B022AF5654A5CB8B">
    <w:name w:val="EAADEA99C6C34491B022AF5654A5CB8B"/>
  </w:style>
  <w:style w:type="paragraph" w:customStyle="1" w:styleId="4980C1C8D62B49ADA0ECF32EEA906236">
    <w:name w:val="4980C1C8D62B49ADA0ECF32EEA906236"/>
  </w:style>
  <w:style w:type="paragraph" w:customStyle="1" w:styleId="E556659E2BE146EB8952C5036C7648CF">
    <w:name w:val="E556659E2BE146EB8952C5036C7648CF"/>
  </w:style>
  <w:style w:type="paragraph" w:customStyle="1" w:styleId="62B79808275C43CB9A5353351CA112A0">
    <w:name w:val="62B79808275C43CB9A5353351CA112A0"/>
  </w:style>
  <w:style w:type="character" w:styleId="SubtleReference">
    <w:name w:val="Subtle Reference"/>
    <w:basedOn w:val="DefaultParagraphFont"/>
    <w:uiPriority w:val="10"/>
    <w:qFormat/>
    <w:rPr>
      <w:b/>
      <w:caps w:val="0"/>
      <w:smallCaps/>
      <w:color w:val="595959" w:themeColor="text1" w:themeTint="A6"/>
    </w:rPr>
  </w:style>
  <w:style w:type="paragraph" w:customStyle="1" w:styleId="650656473205418FB54C53F02AB70906">
    <w:name w:val="650656473205418FB54C53F02AB70906"/>
  </w:style>
  <w:style w:type="paragraph" w:customStyle="1" w:styleId="C989A6E819914FDFBB9988B943CBC9A5">
    <w:name w:val="C989A6E819914FDFBB9988B943CBC9A5"/>
  </w:style>
  <w:style w:type="paragraph" w:customStyle="1" w:styleId="A617662086C245A388205B89F95A97E3">
    <w:name w:val="A617662086C245A388205B89F95A97E3"/>
  </w:style>
  <w:style w:type="paragraph" w:customStyle="1" w:styleId="A3F657B39A414AF7B01E0C849A28BC4A">
    <w:name w:val="A3F657B39A414AF7B01E0C849A28BC4A"/>
  </w:style>
  <w:style w:type="paragraph" w:customStyle="1" w:styleId="2E651377431649D48F3DA514F381D69C">
    <w:name w:val="2E651377431649D48F3DA514F381D69C"/>
  </w:style>
  <w:style w:type="paragraph" w:customStyle="1" w:styleId="32ACCB53359146D5B841296CD40DA80F">
    <w:name w:val="32ACCB53359146D5B841296CD40DA80F"/>
  </w:style>
  <w:style w:type="paragraph" w:customStyle="1" w:styleId="20FB93CE65804CE7BDD64DD99DDE45F7">
    <w:name w:val="20FB93CE65804CE7BDD64DD99DDE45F7"/>
  </w:style>
  <w:style w:type="paragraph" w:customStyle="1" w:styleId="2EF37E7EAD0F40DC9454D71C42933761">
    <w:name w:val="2EF37E7EAD0F40DC9454D71C42933761"/>
  </w:style>
  <w:style w:type="paragraph" w:customStyle="1" w:styleId="2E58168631F542AFB17494DD8AC6EAD9">
    <w:name w:val="2E58168631F542AFB17494DD8AC6EAD9"/>
  </w:style>
  <w:style w:type="paragraph" w:customStyle="1" w:styleId="CA06C7B5E0DE4128BAB52405B63C514D">
    <w:name w:val="CA06C7B5E0DE4128BAB52405B63C514D"/>
  </w:style>
  <w:style w:type="paragraph" w:customStyle="1" w:styleId="D59D7E200FEE428B80765262247B01EF">
    <w:name w:val="D59D7E200FEE428B80765262247B01EF"/>
  </w:style>
  <w:style w:type="paragraph" w:customStyle="1" w:styleId="BC6C1377F086473EB16B32373F09E029">
    <w:name w:val="BC6C1377F086473EB16B32373F09E029"/>
  </w:style>
  <w:style w:type="paragraph" w:customStyle="1" w:styleId="3C4C1AED349E466D9B50CF85A1EDE7BB">
    <w:name w:val="3C4C1AED349E466D9B50CF85A1EDE7BB"/>
  </w:style>
  <w:style w:type="paragraph" w:customStyle="1" w:styleId="C027D8BC61694424BAE42F692E2A9726">
    <w:name w:val="C027D8BC61694424BAE42F692E2A9726"/>
  </w:style>
  <w:style w:type="paragraph" w:customStyle="1" w:styleId="C38D83EBFDAB42EDB883DF2DE15D18D0">
    <w:name w:val="C38D83EBFDAB42EDB883DF2DE15D18D0"/>
  </w:style>
  <w:style w:type="paragraph" w:customStyle="1" w:styleId="91DBA5CCAC804C15B71F6DA6BED9C5D2">
    <w:name w:val="91DBA5CCAC804C15B71F6DA6BED9C5D2"/>
  </w:style>
  <w:style w:type="paragraph" w:customStyle="1" w:styleId="FCB12A68BF2646879058121266752AEE">
    <w:name w:val="FCB12A68BF2646879058121266752AEE"/>
  </w:style>
  <w:style w:type="paragraph" w:customStyle="1" w:styleId="A832E043FD4747308F7331EB84C72DED">
    <w:name w:val="A832E043FD4747308F7331EB84C72DED"/>
  </w:style>
  <w:style w:type="paragraph" w:customStyle="1" w:styleId="4B4CAEB096294F9DA6E7F3D70ECD917C">
    <w:name w:val="4B4CAEB096294F9DA6E7F3D70ECD917C"/>
  </w:style>
  <w:style w:type="paragraph" w:customStyle="1" w:styleId="AB57BF5E927C4B6B9F2415D65D17A6CE">
    <w:name w:val="AB57BF5E927C4B6B9F2415D65D17A6CE"/>
  </w:style>
  <w:style w:type="paragraph" w:customStyle="1" w:styleId="DE011BAA24964BBAA8B56555D8CD262E">
    <w:name w:val="DE011BAA24964BBAA8B56555D8CD262E"/>
  </w:style>
  <w:style w:type="paragraph" w:customStyle="1" w:styleId="5F5BACFED1C2450B9D0294862C5A44E3">
    <w:name w:val="5F5BACFED1C2450B9D0294862C5A44E3"/>
  </w:style>
  <w:style w:type="paragraph" w:customStyle="1" w:styleId="4005FEE4973E470AA4E491CF1F6DCE4E">
    <w:name w:val="4005FEE4973E470AA4E491CF1F6DCE4E"/>
  </w:style>
  <w:style w:type="paragraph" w:customStyle="1" w:styleId="5623889A3939473991332F150CEC8231">
    <w:name w:val="5623889A3939473991332F150CEC8231"/>
  </w:style>
  <w:style w:type="paragraph" w:customStyle="1" w:styleId="2535C64A4A0242F2810A21C2D4E46BE0">
    <w:name w:val="2535C64A4A0242F2810A21C2D4E46BE0"/>
  </w:style>
  <w:style w:type="paragraph" w:customStyle="1" w:styleId="BF4E0D47EB864C788E286CA86B15153E">
    <w:name w:val="BF4E0D47EB864C788E286CA86B15153E"/>
  </w:style>
  <w:style w:type="paragraph" w:customStyle="1" w:styleId="0B520AD6CE8046EAAC3CA178BB75DFC5">
    <w:name w:val="0B520AD6CE8046EAAC3CA178BB75DFC5"/>
    <w:rsid w:val="00E501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0</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Erica L</dc:creator>
  <cp:keywords/>
  <dc:description/>
  <cp:lastModifiedBy>Johnson, Erica L</cp:lastModifiedBy>
  <cp:revision>4</cp:revision>
  <cp:lastPrinted>2018-08-20T18:34:00Z</cp:lastPrinted>
  <dcterms:created xsi:type="dcterms:W3CDTF">2018-08-20T17:48:00Z</dcterms:created>
  <dcterms:modified xsi:type="dcterms:W3CDTF">2018-08-20T18:34:00Z</dcterms:modified>
  <cp:category/>
</cp:coreProperties>
</file>