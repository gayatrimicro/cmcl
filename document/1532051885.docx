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962" w:type="pct"/>
        <w:tblInd w:w="-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161"/>
      </w:tblGrid>
      <w:tr w:rsidR="00692703" w:rsidRPr="00CF1A49" w:rsidTr="001E732E">
        <w:trPr>
          <w:trHeight w:hRule="exact" w:val="1800"/>
        </w:trPr>
        <w:tc>
          <w:tcPr>
            <w:tcW w:w="11160" w:type="dxa"/>
            <w:tcMar>
              <w:top w:w="0" w:type="dxa"/>
              <w:bottom w:w="0" w:type="dxa"/>
            </w:tcMar>
          </w:tcPr>
          <w:p w:rsidR="00692703" w:rsidRPr="001E732E" w:rsidRDefault="00F6207D" w:rsidP="001E732E">
            <w:pPr>
              <w:pStyle w:val="Title"/>
              <w:rPr>
                <w:rStyle w:val="IntenseEmphasis"/>
                <w:b w:val="0"/>
                <w:iCs w:val="0"/>
                <w:color w:val="595959" w:themeColor="text1" w:themeTint="A6"/>
              </w:rPr>
            </w:pPr>
            <w:r w:rsidRPr="001E732E">
              <w:t>patricia</w:t>
            </w:r>
            <w:r w:rsidR="00692703" w:rsidRPr="001E732E">
              <w:t xml:space="preserve"> </w:t>
            </w:r>
            <w:r w:rsidRPr="001E732E">
              <w:t>lewis</w:t>
            </w:r>
          </w:p>
          <w:p w:rsidR="00F6207D" w:rsidRDefault="00F6207D" w:rsidP="00F6207D">
            <w:pPr>
              <w:pStyle w:val="ContactInfo"/>
              <w:rPr>
                <w:rStyle w:val="IntenseEmphasis"/>
              </w:rPr>
            </w:pPr>
            <w:r>
              <w:rPr>
                <w:rStyle w:val="IntenseEmphasis"/>
              </w:rPr>
              <w:t>1200 Kensington Drive</w:t>
            </w:r>
          </w:p>
          <w:p w:rsidR="00F6207D" w:rsidRPr="00CF1A49" w:rsidRDefault="00F6207D" w:rsidP="00F6207D">
            <w:pPr>
              <w:pStyle w:val="ContactInfo"/>
            </w:pPr>
            <w:proofErr w:type="spellStart"/>
            <w:r>
              <w:rPr>
                <w:rStyle w:val="IntenseEmphasis"/>
              </w:rPr>
              <w:t>DeSoto</w:t>
            </w:r>
            <w:proofErr w:type="spellEnd"/>
            <w:r>
              <w:rPr>
                <w:rStyle w:val="IntenseEmphasis"/>
              </w:rPr>
              <w:t xml:space="preserve"> TX 75115</w:t>
            </w:r>
          </w:p>
          <w:p w:rsidR="00692703" w:rsidRPr="00CF1A49" w:rsidRDefault="00F6207D" w:rsidP="00913946">
            <w:pPr>
              <w:pStyle w:val="ContactInfo"/>
              <w:contextualSpacing w:val="0"/>
            </w:pPr>
            <w:r>
              <w:t xml:space="preserve">469 643 6400 </w:t>
            </w:r>
            <w:r w:rsidR="00692703" w:rsidRPr="00CF1A49">
              <w:t xml:space="preserve"> </w:t>
            </w:r>
            <w:r>
              <w:t xml:space="preserve">  469 445 5367</w:t>
            </w:r>
          </w:p>
          <w:p w:rsidR="00692703" w:rsidRPr="00CF1A49" w:rsidRDefault="00F6207D" w:rsidP="00F6207D">
            <w:pPr>
              <w:pStyle w:val="ContactInfoEmphasis"/>
              <w:contextualSpacing w:val="0"/>
            </w:pPr>
            <w:r>
              <w:t>paflewis@hotmail.com</w:t>
            </w:r>
            <w:r w:rsidR="00692703" w:rsidRPr="00CF1A49">
              <w:t xml:space="preserve">  </w:t>
            </w:r>
          </w:p>
        </w:tc>
      </w:tr>
      <w:tr w:rsidR="009571D8" w:rsidRPr="00CF1A49" w:rsidTr="001E732E">
        <w:tc>
          <w:tcPr>
            <w:tcW w:w="11160" w:type="dxa"/>
            <w:tcMar>
              <w:top w:w="432" w:type="dxa"/>
            </w:tcMar>
          </w:tcPr>
          <w:p w:rsidR="001755A8" w:rsidRPr="00CF1A49" w:rsidRDefault="00F6207D" w:rsidP="001E732E">
            <w:pPr>
              <w:pStyle w:val="Heading2"/>
            </w:pPr>
            <w:r>
              <w:t>Certified Surgical Technologist seeking to obtain a position at your hospital.  Experienced and open to new ideas in your changing environment.</w:t>
            </w:r>
          </w:p>
        </w:tc>
      </w:tr>
    </w:tbl>
    <w:bookmarkStart w:id="0" w:name="_GoBack"/>
    <w:p w:rsidR="004E01EB" w:rsidRPr="00CF1A49" w:rsidRDefault="00A40E1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417CA14AC8048CCB76C8AD4E36B743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bookmarkEnd w:id="0"/>
          <w:p w:rsidR="001D0BF1" w:rsidRPr="00CF1A49" w:rsidRDefault="008A59DF" w:rsidP="001D0BF1">
            <w:pPr>
              <w:pStyle w:val="Heading3"/>
              <w:contextualSpacing w:val="0"/>
              <w:outlineLvl w:val="2"/>
            </w:pPr>
            <w:r>
              <w:t>September 2006</w:t>
            </w:r>
            <w:r w:rsidR="001D0BF1" w:rsidRPr="00CF1A49">
              <w:t xml:space="preserve"> – </w:t>
            </w:r>
            <w:r>
              <w:t>to present</w:t>
            </w:r>
          </w:p>
          <w:p w:rsidR="001D0BF1" w:rsidRPr="00CF1A49" w:rsidRDefault="00F6207D" w:rsidP="001D0BF1">
            <w:pPr>
              <w:pStyle w:val="Heading2"/>
              <w:contextualSpacing w:val="0"/>
              <w:outlineLvl w:val="1"/>
            </w:pPr>
            <w:r>
              <w:t>Certified Lead Surgical Technologist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Methodist Dallas</w:t>
            </w:r>
          </w:p>
          <w:p w:rsidR="001E3120" w:rsidRPr="00CF1A49" w:rsidRDefault="00F6207D" w:rsidP="008A59DF">
            <w:pPr>
              <w:contextualSpacing w:val="0"/>
            </w:pPr>
            <w:r>
              <w:t>Lead</w:t>
            </w:r>
            <w:r w:rsidR="008A59DF">
              <w:t xml:space="preserve"> tech in</w:t>
            </w:r>
            <w:r>
              <w:t xml:space="preserve"> </w:t>
            </w:r>
            <w:r w:rsidR="008A59DF">
              <w:t>G</w:t>
            </w:r>
            <w:r>
              <w:t xml:space="preserve">eneral, </w:t>
            </w:r>
            <w:r w:rsidR="008A59DF">
              <w:t>Gynecology U</w:t>
            </w:r>
            <w:r>
              <w:t xml:space="preserve">rology and </w:t>
            </w:r>
            <w:r w:rsidR="008A59DF">
              <w:t>R</w:t>
            </w:r>
            <w:r>
              <w:t>obotics.  Facilitator</w:t>
            </w:r>
            <w:r w:rsidR="008A59DF">
              <w:t xml:space="preserve"> to externs and interns alike in the OR.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8A59DF" w:rsidP="00F61DF9">
            <w:pPr>
              <w:pStyle w:val="Heading3"/>
              <w:contextualSpacing w:val="0"/>
              <w:outlineLvl w:val="2"/>
            </w:pPr>
            <w:r>
              <w:t>june 2004</w:t>
            </w:r>
            <w:r w:rsidR="00F61DF9" w:rsidRPr="00CF1A49">
              <w:t xml:space="preserve"> </w:t>
            </w:r>
            <w:r w:rsidR="00940032" w:rsidRPr="00CF1A49">
              <w:t xml:space="preserve">– </w:t>
            </w:r>
            <w:r w:rsidR="00940032">
              <w:t>JUNE</w:t>
            </w:r>
            <w:r>
              <w:t xml:space="preserve"> 2006</w:t>
            </w:r>
          </w:p>
          <w:p w:rsidR="00F61DF9" w:rsidRPr="00D75AAA" w:rsidRDefault="008A59DF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certified surgical technologist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methodist memphis</w:t>
            </w:r>
          </w:p>
          <w:p w:rsidR="00D75AAA" w:rsidRDefault="008A59DF" w:rsidP="00D75AAA">
            <w:r>
              <w:t>Surgical technologist covering all specialties in a busy urban OR.</w:t>
            </w:r>
          </w:p>
        </w:tc>
      </w:tr>
    </w:tbl>
    <w:sdt>
      <w:sdtPr>
        <w:alias w:val="Education:"/>
        <w:tag w:val="Education:"/>
        <w:id w:val="-1908763273"/>
        <w:placeholder>
          <w:docPart w:val="751852F2BDB648F38EF5354404E701F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"/>
        <w:gridCol w:w="4562"/>
        <w:gridCol w:w="4656"/>
        <w:gridCol w:w="25"/>
      </w:tblGrid>
      <w:tr w:rsidR="001D0BF1" w:rsidRPr="00CF1A49" w:rsidTr="00BF1246">
        <w:trPr>
          <w:gridBefore w:val="1"/>
          <w:wBefore w:w="95" w:type="dxa"/>
        </w:trPr>
        <w:tc>
          <w:tcPr>
            <w:tcW w:w="9290" w:type="dxa"/>
            <w:gridSpan w:val="3"/>
          </w:tcPr>
          <w:p w:rsidR="001D0BF1" w:rsidRPr="00CF1A49" w:rsidRDefault="008A59DF" w:rsidP="001D0BF1">
            <w:pPr>
              <w:pStyle w:val="Heading3"/>
              <w:contextualSpacing w:val="0"/>
              <w:outlineLvl w:val="2"/>
            </w:pPr>
            <w:r>
              <w:t>march 1991</w:t>
            </w:r>
          </w:p>
          <w:p w:rsidR="001D0BF1" w:rsidRPr="00CF1A49" w:rsidRDefault="008A59DF" w:rsidP="001D0BF1">
            <w:pPr>
              <w:pStyle w:val="Heading2"/>
              <w:contextualSpacing w:val="0"/>
              <w:outlineLvl w:val="1"/>
            </w:pPr>
            <w:r>
              <w:t>certified surgical 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ast</w:t>
            </w:r>
          </w:p>
          <w:p w:rsidR="00BF1246" w:rsidRPr="00CF1A49" w:rsidRDefault="008A59DF" w:rsidP="00BF1246">
            <w:pPr>
              <w:contextualSpacing w:val="0"/>
            </w:pPr>
            <w:r>
              <w:t xml:space="preserve">Certified by AST as I carried my British certification from </w:t>
            </w:r>
            <w:r w:rsidR="00BF1246">
              <w:t>overseas</w:t>
            </w:r>
          </w:p>
        </w:tc>
      </w:tr>
      <w:tr w:rsidR="00F61DF9" w:rsidRPr="00CF1A49" w:rsidTr="00BF1246">
        <w:trPr>
          <w:gridBefore w:val="1"/>
          <w:wBefore w:w="95" w:type="dxa"/>
        </w:trPr>
        <w:tc>
          <w:tcPr>
            <w:tcW w:w="9290" w:type="dxa"/>
            <w:gridSpan w:val="3"/>
            <w:tcMar>
              <w:top w:w="216" w:type="dxa"/>
            </w:tcMar>
          </w:tcPr>
          <w:p w:rsidR="00F61DF9" w:rsidRPr="00CF1A49" w:rsidRDefault="00D75AAA" w:rsidP="00F61DF9">
            <w:pPr>
              <w:pStyle w:val="Heading3"/>
              <w:contextualSpacing w:val="0"/>
              <w:outlineLvl w:val="2"/>
            </w:pPr>
            <w:proofErr w:type="gramStart"/>
            <w:r>
              <w:t xml:space="preserve">september </w:t>
            </w:r>
            <w:r w:rsidR="00F61DF9" w:rsidRPr="00CF1A49">
              <w:t xml:space="preserve"> </w:t>
            </w:r>
            <w:r>
              <w:t>1986</w:t>
            </w:r>
            <w:proofErr w:type="gramEnd"/>
          </w:p>
          <w:p w:rsidR="00F61DF9" w:rsidRPr="00CF1A49" w:rsidRDefault="00D75AAA" w:rsidP="00F61DF9">
            <w:pPr>
              <w:pStyle w:val="Heading2"/>
              <w:contextualSpacing w:val="0"/>
              <w:outlineLvl w:val="1"/>
            </w:pPr>
            <w:r>
              <w:t>teachers certificate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lewisham college</w:t>
            </w:r>
          </w:p>
          <w:p w:rsidR="00F61DF9" w:rsidRDefault="001E732E" w:rsidP="00D75AAA">
            <w:r>
              <w:t>London,</w:t>
            </w:r>
            <w:r w:rsidR="00D75AAA">
              <w:t xml:space="preserve"> England.</w:t>
            </w:r>
          </w:p>
          <w:p w:rsidR="001E732E" w:rsidRDefault="001E732E" w:rsidP="00D75AAA"/>
          <w:p w:rsidR="001E732E" w:rsidRDefault="001E732E" w:rsidP="001E732E">
            <w:pPr>
              <w:pStyle w:val="Heading3"/>
            </w:pPr>
            <w:r>
              <w:t>September 1980</w:t>
            </w:r>
          </w:p>
          <w:p w:rsidR="001E732E" w:rsidRDefault="00BF1246" w:rsidP="001E732E">
            <w:pPr>
              <w:pStyle w:val="Heading2"/>
              <w:outlineLvl w:val="1"/>
            </w:pPr>
            <w:r>
              <w:t>certified surgical technol</w:t>
            </w:r>
            <w:r w:rsidR="001E732E">
              <w:t>ogy diploma</w:t>
            </w:r>
          </w:p>
          <w:p w:rsidR="00BF1246" w:rsidRDefault="001E732E" w:rsidP="001E732E">
            <w:pPr>
              <w:pStyle w:val="ContactInfo"/>
              <w:jc w:val="left"/>
            </w:pPr>
            <w:r>
              <w:t xml:space="preserve">Guys Hospital, London England </w:t>
            </w:r>
          </w:p>
        </w:tc>
      </w:tr>
      <w:tr w:rsidR="003A0632" w:rsidRPr="006E1507" w:rsidTr="00BF1246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After w:val="1"/>
          <w:wAfter w:w="25" w:type="dxa"/>
        </w:trPr>
        <w:tc>
          <w:tcPr>
            <w:tcW w:w="4680" w:type="dxa"/>
            <w:gridSpan w:val="2"/>
          </w:tcPr>
          <w:p w:rsidR="001F4E6D" w:rsidRPr="006E1507" w:rsidRDefault="001F4E6D" w:rsidP="00BF1246">
            <w:pPr>
              <w:pStyle w:val="ContactInfo"/>
            </w:pPr>
          </w:p>
        </w:tc>
        <w:tc>
          <w:tcPr>
            <w:tcW w:w="4680" w:type="dxa"/>
            <w:tcMar>
              <w:left w:w="360" w:type="dxa"/>
            </w:tcMar>
          </w:tcPr>
          <w:p w:rsidR="001E3120" w:rsidRPr="006E1507" w:rsidRDefault="001E3120" w:rsidP="00BF1246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  <w:tr w:rsidR="00BF1246" w:rsidRPr="006E1507" w:rsidTr="00BF1246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After w:val="1"/>
          <w:wAfter w:w="25" w:type="dxa"/>
        </w:trPr>
        <w:tc>
          <w:tcPr>
            <w:tcW w:w="4680" w:type="dxa"/>
            <w:gridSpan w:val="2"/>
          </w:tcPr>
          <w:p w:rsidR="00BF1246" w:rsidRPr="006E1507" w:rsidRDefault="00BF1246" w:rsidP="00BF1246">
            <w:pPr>
              <w:pStyle w:val="ContactInfo"/>
            </w:pPr>
          </w:p>
        </w:tc>
        <w:tc>
          <w:tcPr>
            <w:tcW w:w="4680" w:type="dxa"/>
            <w:tcMar>
              <w:left w:w="360" w:type="dxa"/>
            </w:tcMar>
          </w:tcPr>
          <w:p w:rsidR="00BF1246" w:rsidRPr="006E1507" w:rsidRDefault="00BF1246" w:rsidP="00BF1246">
            <w:pPr>
              <w:pStyle w:val="ListBullet"/>
              <w:numPr>
                <w:ilvl w:val="0"/>
                <w:numId w:val="0"/>
              </w:numPr>
            </w:pPr>
          </w:p>
        </w:tc>
      </w:tr>
    </w:tbl>
    <w:sdt>
      <w:sdtPr>
        <w:alias w:val="Activities:"/>
        <w:tag w:val="Activities:"/>
        <w:id w:val="1223332893"/>
        <w:placeholder>
          <w:docPart w:val="42C308BD6D904901B9DA76D09919392D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BF1246" w:rsidP="006E1507">
      <w:r>
        <w:t>Acting as clinical tutor for extern surgical techs and nurse interns in the OR.</w:t>
      </w:r>
    </w:p>
    <w:p w:rsidR="00BF1246" w:rsidRDefault="00BF1246" w:rsidP="006E1507">
      <w:r>
        <w:t>Hospital representative and board member at a number of surgical technologist schools.</w:t>
      </w:r>
    </w:p>
    <w:p w:rsidR="00BF1246" w:rsidRPr="006E1507" w:rsidRDefault="00BF1246" w:rsidP="006E1507">
      <w:r>
        <w:t>Volunteering as a scrub tech on mission trips in underserved countries.</w:t>
      </w:r>
    </w:p>
    <w:sectPr w:rsidR="00BF1246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E15" w:rsidRDefault="00A40E15" w:rsidP="0068194B">
      <w:r>
        <w:separator/>
      </w:r>
    </w:p>
    <w:p w:rsidR="00A40E15" w:rsidRDefault="00A40E15"/>
    <w:p w:rsidR="00A40E15" w:rsidRDefault="00A40E15"/>
  </w:endnote>
  <w:endnote w:type="continuationSeparator" w:id="0">
    <w:p w:rsidR="00A40E15" w:rsidRDefault="00A40E15" w:rsidP="0068194B">
      <w:r>
        <w:continuationSeparator/>
      </w:r>
    </w:p>
    <w:p w:rsidR="00A40E15" w:rsidRDefault="00A40E15"/>
    <w:p w:rsidR="00A40E15" w:rsidRDefault="00A40E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3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E15" w:rsidRDefault="00A40E15" w:rsidP="0068194B">
      <w:r>
        <w:separator/>
      </w:r>
    </w:p>
    <w:p w:rsidR="00A40E15" w:rsidRDefault="00A40E15"/>
    <w:p w:rsidR="00A40E15" w:rsidRDefault="00A40E15"/>
  </w:footnote>
  <w:footnote w:type="continuationSeparator" w:id="0">
    <w:p w:rsidR="00A40E15" w:rsidRDefault="00A40E15" w:rsidP="0068194B">
      <w:r>
        <w:continuationSeparator/>
      </w:r>
    </w:p>
    <w:p w:rsidR="00A40E15" w:rsidRDefault="00A40E15"/>
    <w:p w:rsidR="00A40E15" w:rsidRDefault="00A40E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19B17A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7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32E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7344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59DF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0032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0E15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1246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AAA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207D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09C6B8-7496-4F31-AE48-7DC090E4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.%20Lewis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17CA14AC8048CCB76C8AD4E36B7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3E578-BF82-4877-88BC-F8741A69223C}"/>
      </w:docPartPr>
      <w:docPartBody>
        <w:p w:rsidR="005D3688" w:rsidRDefault="00263004">
          <w:pPr>
            <w:pStyle w:val="D417CA14AC8048CCB76C8AD4E36B743C"/>
          </w:pPr>
          <w:r w:rsidRPr="00CF1A49">
            <w:t>Experience</w:t>
          </w:r>
        </w:p>
      </w:docPartBody>
    </w:docPart>
    <w:docPart>
      <w:docPartPr>
        <w:name w:val="751852F2BDB648F38EF5354404E70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75752-74D4-4B57-8F7E-D493306F3BE7}"/>
      </w:docPartPr>
      <w:docPartBody>
        <w:p w:rsidR="005D3688" w:rsidRDefault="00263004">
          <w:pPr>
            <w:pStyle w:val="751852F2BDB648F38EF5354404E701FD"/>
          </w:pPr>
          <w:r w:rsidRPr="00CF1A49">
            <w:t>Education</w:t>
          </w:r>
        </w:p>
      </w:docPartBody>
    </w:docPart>
    <w:docPart>
      <w:docPartPr>
        <w:name w:val="42C308BD6D904901B9DA76D099193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633C-A234-441C-80F1-96C7E6EC4C0A}"/>
      </w:docPartPr>
      <w:docPartBody>
        <w:p w:rsidR="005D3688" w:rsidRDefault="00263004">
          <w:pPr>
            <w:pStyle w:val="42C308BD6D904901B9DA76D09919392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04"/>
    <w:rsid w:val="00263004"/>
    <w:rsid w:val="005D3688"/>
    <w:rsid w:val="00E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38F112D28D414F82ED9604C1B25E5E">
    <w:name w:val="3538F112D28D414F82ED9604C1B25E5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BE66F62253B413F9F9F2A4FD34D8B49">
    <w:name w:val="8BE66F62253B413F9F9F2A4FD34D8B49"/>
  </w:style>
  <w:style w:type="paragraph" w:customStyle="1" w:styleId="97AE9579FA284131A2E7C1BD78860B37">
    <w:name w:val="97AE9579FA284131A2E7C1BD78860B37"/>
  </w:style>
  <w:style w:type="paragraph" w:customStyle="1" w:styleId="FAE988F607004A6EBE016556AF98EE15">
    <w:name w:val="FAE988F607004A6EBE016556AF98EE15"/>
  </w:style>
  <w:style w:type="paragraph" w:customStyle="1" w:styleId="F45021BE38CE40D397BAE3185DD81AB9">
    <w:name w:val="F45021BE38CE40D397BAE3185DD81AB9"/>
  </w:style>
  <w:style w:type="paragraph" w:customStyle="1" w:styleId="BD0C23705B25409BAD1FC7AFE1FA2F37">
    <w:name w:val="BD0C23705B25409BAD1FC7AFE1FA2F37"/>
  </w:style>
  <w:style w:type="paragraph" w:customStyle="1" w:styleId="2D117BA1ECCD40AB865AE0C257410382">
    <w:name w:val="2D117BA1ECCD40AB865AE0C257410382"/>
  </w:style>
  <w:style w:type="paragraph" w:customStyle="1" w:styleId="845A67F8142D4D3CAC60A3D3FF5FB5DF">
    <w:name w:val="845A67F8142D4D3CAC60A3D3FF5FB5DF"/>
  </w:style>
  <w:style w:type="paragraph" w:customStyle="1" w:styleId="8F62C9138147437F84543800C3EDB10A">
    <w:name w:val="8F62C9138147437F84543800C3EDB10A"/>
  </w:style>
  <w:style w:type="paragraph" w:customStyle="1" w:styleId="A888431FF5AF430FB9FD8F8BB53C3D18">
    <w:name w:val="A888431FF5AF430FB9FD8F8BB53C3D18"/>
  </w:style>
  <w:style w:type="paragraph" w:customStyle="1" w:styleId="43DD38CF8C0C48D4B3B521678974CD2A">
    <w:name w:val="43DD38CF8C0C48D4B3B521678974CD2A"/>
  </w:style>
  <w:style w:type="paragraph" w:customStyle="1" w:styleId="D417CA14AC8048CCB76C8AD4E36B743C">
    <w:name w:val="D417CA14AC8048CCB76C8AD4E36B743C"/>
  </w:style>
  <w:style w:type="paragraph" w:customStyle="1" w:styleId="4AA06EEC44D540688127D8863587E51C">
    <w:name w:val="4AA06EEC44D540688127D8863587E51C"/>
  </w:style>
  <w:style w:type="paragraph" w:customStyle="1" w:styleId="D008C44A58764CBC8311F288ADF52700">
    <w:name w:val="D008C44A58764CBC8311F288ADF52700"/>
  </w:style>
  <w:style w:type="paragraph" w:customStyle="1" w:styleId="3250E17DBDA0473C9BA2F817E638CA60">
    <w:name w:val="3250E17DBDA0473C9BA2F817E638CA6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78F5F57D70044B89DBDAF4B79CE252F">
    <w:name w:val="578F5F57D70044B89DBDAF4B79CE252F"/>
  </w:style>
  <w:style w:type="paragraph" w:customStyle="1" w:styleId="18725FD456854149B7DD384CDC67009C">
    <w:name w:val="18725FD456854149B7DD384CDC67009C"/>
  </w:style>
  <w:style w:type="paragraph" w:customStyle="1" w:styleId="F27398F06AD849CBAF0E43675170A8D0">
    <w:name w:val="F27398F06AD849CBAF0E43675170A8D0"/>
  </w:style>
  <w:style w:type="paragraph" w:customStyle="1" w:styleId="16A84060733A460A8B3CA4E39AF61B1D">
    <w:name w:val="16A84060733A460A8B3CA4E39AF61B1D"/>
  </w:style>
  <w:style w:type="paragraph" w:customStyle="1" w:styleId="4A6DB5CD84E94C5E9F0D394A99A9B3B1">
    <w:name w:val="4A6DB5CD84E94C5E9F0D394A99A9B3B1"/>
  </w:style>
  <w:style w:type="paragraph" w:customStyle="1" w:styleId="8B3658A212374A6B9DBB8D538A7F4B7B">
    <w:name w:val="8B3658A212374A6B9DBB8D538A7F4B7B"/>
  </w:style>
  <w:style w:type="paragraph" w:customStyle="1" w:styleId="5576D87537E1418AA635548AFDEA7743">
    <w:name w:val="5576D87537E1418AA635548AFDEA7743"/>
  </w:style>
  <w:style w:type="paragraph" w:customStyle="1" w:styleId="751852F2BDB648F38EF5354404E701FD">
    <w:name w:val="751852F2BDB648F38EF5354404E701FD"/>
  </w:style>
  <w:style w:type="paragraph" w:customStyle="1" w:styleId="DD1A45FC76A2443B80BD0A1A9F3C4D41">
    <w:name w:val="DD1A45FC76A2443B80BD0A1A9F3C4D41"/>
  </w:style>
  <w:style w:type="paragraph" w:customStyle="1" w:styleId="880FD95ED2B849F9AD8EFF34FACA0955">
    <w:name w:val="880FD95ED2B849F9AD8EFF34FACA0955"/>
  </w:style>
  <w:style w:type="paragraph" w:customStyle="1" w:styleId="A292AF0BB4E5402986FE0E4FB2FDD10E">
    <w:name w:val="A292AF0BB4E5402986FE0E4FB2FDD10E"/>
  </w:style>
  <w:style w:type="paragraph" w:customStyle="1" w:styleId="46F4637E7AF84338BD0978991A4BB072">
    <w:name w:val="46F4637E7AF84338BD0978991A4BB072"/>
  </w:style>
  <w:style w:type="paragraph" w:customStyle="1" w:styleId="537C060554E04D4DA2C140103B7C0637">
    <w:name w:val="537C060554E04D4DA2C140103B7C0637"/>
  </w:style>
  <w:style w:type="paragraph" w:customStyle="1" w:styleId="9DDCC24311604F718FF791C92B265DC6">
    <w:name w:val="9DDCC24311604F718FF791C92B265DC6"/>
  </w:style>
  <w:style w:type="paragraph" w:customStyle="1" w:styleId="EA403868205748A2921028D5CBC9399A">
    <w:name w:val="EA403868205748A2921028D5CBC9399A"/>
  </w:style>
  <w:style w:type="paragraph" w:customStyle="1" w:styleId="CAB0B47A0202479AB5A0A54FC76E8676">
    <w:name w:val="CAB0B47A0202479AB5A0A54FC76E8676"/>
  </w:style>
  <w:style w:type="paragraph" w:customStyle="1" w:styleId="3925564B48B0415C9BB80A913CE7A8AF">
    <w:name w:val="3925564B48B0415C9BB80A913CE7A8AF"/>
  </w:style>
  <w:style w:type="paragraph" w:customStyle="1" w:styleId="F9E2267F5EB94C75BB898FC034F20490">
    <w:name w:val="F9E2267F5EB94C75BB898FC034F20490"/>
  </w:style>
  <w:style w:type="paragraph" w:customStyle="1" w:styleId="057196BC28F64A208C39F3132075CA88">
    <w:name w:val="057196BC28F64A208C39F3132075CA88"/>
  </w:style>
  <w:style w:type="paragraph" w:customStyle="1" w:styleId="ADDFBEE59AA944E0BA5370ED908DDC10">
    <w:name w:val="ADDFBEE59AA944E0BA5370ED908DDC10"/>
  </w:style>
  <w:style w:type="paragraph" w:customStyle="1" w:styleId="8DF957CDF7DD440E89C85E3A96BC10C5">
    <w:name w:val="8DF957CDF7DD440E89C85E3A96BC10C5"/>
  </w:style>
  <w:style w:type="paragraph" w:customStyle="1" w:styleId="33066F9C8DF44910BEAE204613BBE18E">
    <w:name w:val="33066F9C8DF44910BEAE204613BBE18E"/>
  </w:style>
  <w:style w:type="paragraph" w:customStyle="1" w:styleId="51119EADA1C44989A10227BEEE653464">
    <w:name w:val="51119EADA1C44989A10227BEEE653464"/>
  </w:style>
  <w:style w:type="paragraph" w:customStyle="1" w:styleId="DED37D0B6F09473C823206E38DC42A24">
    <w:name w:val="DED37D0B6F09473C823206E38DC42A24"/>
  </w:style>
  <w:style w:type="paragraph" w:customStyle="1" w:styleId="42C308BD6D904901B9DA76D09919392D">
    <w:name w:val="42C308BD6D904901B9DA76D09919392D"/>
  </w:style>
  <w:style w:type="paragraph" w:customStyle="1" w:styleId="CE8014D5CAC2438BACE221035BEF33D0">
    <w:name w:val="CE8014D5CAC2438BACE221035BEF3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Lewis</dc:creator>
  <cp:keywords/>
  <dc:description/>
  <cp:lastModifiedBy>vincent lewis</cp:lastModifiedBy>
  <cp:revision>2</cp:revision>
  <dcterms:created xsi:type="dcterms:W3CDTF">2018-07-20T01:47:00Z</dcterms:created>
  <dcterms:modified xsi:type="dcterms:W3CDTF">2018-07-20T01:47:00Z</dcterms:modified>
  <cp:category/>
</cp:coreProperties>
</file>