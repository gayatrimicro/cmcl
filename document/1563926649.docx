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5BBE0DB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784E181F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C174C12" wp14:editId="14CE1BCB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9F71FA5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BB8BAD8864F72040B65A476DCB1A297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D26BD3">
                  <w:t>TP</w:t>
                </w:r>
              </w:sdtContent>
            </w:sdt>
          </w:p>
          <w:p w14:paraId="670046AF" w14:textId="77777777" w:rsidR="002C2CDD" w:rsidRPr="00333CD3" w:rsidRDefault="004E7AE2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B2747CB7B94874D904B80670A2933F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10A4974C" w14:textId="77777777" w:rsidR="008E6F00" w:rsidRDefault="008E6F00" w:rsidP="00741125">
            <w:r>
              <w:t>Strong leadership skills Adaptable</w:t>
            </w:r>
          </w:p>
          <w:p w14:paraId="154CEB6B" w14:textId="77777777" w:rsidR="00741125" w:rsidRDefault="008E6F00" w:rsidP="00741125">
            <w:r>
              <w:t>Strong communication skills</w:t>
            </w:r>
          </w:p>
          <w:p w14:paraId="42F0332D" w14:textId="77777777" w:rsidR="008E6F00" w:rsidRDefault="008E6F00" w:rsidP="00741125">
            <w:r>
              <w:t>Organized</w:t>
            </w:r>
          </w:p>
          <w:p w14:paraId="791EFF0C" w14:textId="77777777" w:rsidR="008E6F00" w:rsidRDefault="008E6F00" w:rsidP="00741125">
            <w:r>
              <w:t>Outgoing</w:t>
            </w:r>
          </w:p>
          <w:p w14:paraId="5C920E02" w14:textId="77777777" w:rsidR="008B5DD8" w:rsidRDefault="008B5DD8" w:rsidP="00741125"/>
          <w:p w14:paraId="5ADA9274" w14:textId="77777777" w:rsidR="008B5DD8" w:rsidRDefault="008B5DD8" w:rsidP="00741125"/>
          <w:p w14:paraId="481AD83D" w14:textId="78D66F20" w:rsidR="008B5DD8" w:rsidRPr="00333CD3" w:rsidRDefault="008B5DD8" w:rsidP="008B5DD8">
            <w:pPr>
              <w:pStyle w:val="Heading3"/>
            </w:pPr>
            <w:r>
              <w:t>Certifications</w:t>
            </w:r>
          </w:p>
          <w:p w14:paraId="62B126C2" w14:textId="23E49E9F" w:rsidR="008B5DD8" w:rsidRDefault="008B5DD8" w:rsidP="008B5DD8">
            <w:r>
              <w:t>CPR/BLS</w:t>
            </w:r>
          </w:p>
          <w:p w14:paraId="14A603B8" w14:textId="4C400953" w:rsidR="008B5DD8" w:rsidRDefault="008B5DD8" w:rsidP="008B5DD8">
            <w:r>
              <w:t xml:space="preserve">Advanced CPI </w:t>
            </w:r>
          </w:p>
          <w:p w14:paraId="13E80DE2" w14:textId="27032F74" w:rsidR="008B5DD8" w:rsidRPr="00333CD3" w:rsidRDefault="008B5DD8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CC6F8B4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486943FC" w14:textId="77777777" w:rsidR="00C612DA" w:rsidRPr="00333CD3" w:rsidRDefault="004E7AE2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74FB124EFB64214485B8007D27C3126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26BD3">
                        <w:t>Pultorak, Tara Ann</w:t>
                      </w:r>
                    </w:sdtContent>
                  </w:sdt>
                </w:p>
                <w:p w14:paraId="0961ECD2" w14:textId="77777777" w:rsidR="00C612DA" w:rsidRPr="00333CD3" w:rsidRDefault="004E7AE2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01521237D6515A4BA1A5B290DAC92D6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26BD3">
                        <w:t>(508)-455-7523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5C5E45D80F266C49B13665987F643700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26BD3">
                        <w:t>TPultorak93@gmail.com</w:t>
                      </w:r>
                    </w:sdtContent>
                  </w:sdt>
                </w:p>
              </w:tc>
            </w:tr>
          </w:tbl>
          <w:p w14:paraId="483FBEA6" w14:textId="77777777" w:rsidR="002C2CDD" w:rsidRPr="00333CD3" w:rsidRDefault="004E7AE2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8780AB16FD48E498ECDCF7DE3EC4DD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2865D1B" w14:textId="33297D9A" w:rsidR="00016014" w:rsidRPr="00333CD3" w:rsidRDefault="00016014" w:rsidP="00016014">
            <w:pPr>
              <w:pStyle w:val="Heading4"/>
            </w:pPr>
            <w:r>
              <w:t>Mental Health Counselor</w:t>
            </w:r>
            <w:r w:rsidRPr="00333CD3">
              <w:t xml:space="preserve"> • </w:t>
            </w:r>
            <w:r>
              <w:t>TaraVista behavioral health hospital</w:t>
            </w:r>
            <w:r w:rsidRPr="00333CD3">
              <w:t xml:space="preserve"> • </w:t>
            </w:r>
            <w:r>
              <w:t>10/2019-current</w:t>
            </w:r>
          </w:p>
          <w:p w14:paraId="47AEA2BC" w14:textId="33674D6D" w:rsidR="00016014" w:rsidRDefault="00016014" w:rsidP="00016014">
            <w:pPr>
              <w:pStyle w:val="ListParagraph"/>
              <w:numPr>
                <w:ilvl w:val="0"/>
                <w:numId w:val="1"/>
              </w:numPr>
            </w:pPr>
            <w:r>
              <w:t>Maintain a safe, therapeutic milieu</w:t>
            </w:r>
          </w:p>
          <w:p w14:paraId="1D121DCD" w14:textId="7025D249" w:rsidR="00016014" w:rsidRDefault="00016014" w:rsidP="00016014">
            <w:pPr>
              <w:pStyle w:val="ListParagraph"/>
              <w:numPr>
                <w:ilvl w:val="0"/>
                <w:numId w:val="1"/>
              </w:numPr>
            </w:pPr>
            <w:r>
              <w:t>Participate in multi-disciplinary treatment team</w:t>
            </w:r>
          </w:p>
          <w:p w14:paraId="76012EA8" w14:textId="7CE84880" w:rsidR="00016014" w:rsidRDefault="00016014" w:rsidP="00016014">
            <w:pPr>
              <w:pStyle w:val="ListParagraph"/>
              <w:numPr>
                <w:ilvl w:val="0"/>
                <w:numId w:val="1"/>
              </w:numPr>
            </w:pPr>
            <w:r>
              <w:t>Assist in developing, implementing, and documenting appropriate goals and interventions for individual patients</w:t>
            </w:r>
          </w:p>
          <w:p w14:paraId="7632623D" w14:textId="4BA51847" w:rsidR="00016014" w:rsidRDefault="00016014" w:rsidP="00016014">
            <w:pPr>
              <w:pStyle w:val="ListParagraph"/>
              <w:numPr>
                <w:ilvl w:val="0"/>
                <w:numId w:val="1"/>
              </w:numPr>
            </w:pPr>
            <w:r>
              <w:t>Participate in 1:1 counseling with patients</w:t>
            </w:r>
          </w:p>
          <w:p w14:paraId="17A147EB" w14:textId="6B8A33B3" w:rsidR="00016014" w:rsidRDefault="00016014" w:rsidP="00016014">
            <w:pPr>
              <w:pStyle w:val="ListParagraph"/>
              <w:numPr>
                <w:ilvl w:val="0"/>
                <w:numId w:val="1"/>
              </w:numPr>
            </w:pPr>
            <w:r>
              <w:t>Write detailed notes about day-to-day patient experience and progress</w:t>
            </w:r>
          </w:p>
          <w:p w14:paraId="2FEE4B9F" w14:textId="0AC2CBA3" w:rsidR="00016014" w:rsidRDefault="00016014" w:rsidP="00016014">
            <w:pPr>
              <w:pStyle w:val="ListParagraph"/>
              <w:numPr>
                <w:ilvl w:val="0"/>
                <w:numId w:val="1"/>
              </w:numPr>
            </w:pPr>
            <w:r>
              <w:t>Assist in admission and discharge processes</w:t>
            </w:r>
          </w:p>
          <w:p w14:paraId="6E0ADA4B" w14:textId="25E64E66" w:rsidR="00016014" w:rsidRDefault="00016014" w:rsidP="00016014">
            <w:pPr>
              <w:pStyle w:val="ListParagraph"/>
              <w:numPr>
                <w:ilvl w:val="0"/>
                <w:numId w:val="1"/>
              </w:numPr>
            </w:pPr>
            <w:r>
              <w:t xml:space="preserve">Facilitate groups covering many topics (DBT, CBT, yoga, meditation, substance abuse, relapse-prevention, emotional first-aid, mindfulness, coping skills, </w:t>
            </w:r>
            <w:r w:rsidR="006F235C">
              <w:t xml:space="preserve">sleep hygiene, </w:t>
            </w:r>
            <w:r>
              <w:t>etc.)</w:t>
            </w:r>
          </w:p>
          <w:p w14:paraId="1A645751" w14:textId="7BBE73EE" w:rsidR="006F235C" w:rsidRDefault="00016014" w:rsidP="006F235C">
            <w:pPr>
              <w:pStyle w:val="ListParagraph"/>
              <w:numPr>
                <w:ilvl w:val="0"/>
                <w:numId w:val="1"/>
              </w:numPr>
            </w:pPr>
            <w:r>
              <w:t>Obtain patient vitals and monitor to alert nursing staff when necessary</w:t>
            </w:r>
          </w:p>
          <w:p w14:paraId="54726EBD" w14:textId="6D456405" w:rsidR="008B5DD8" w:rsidRDefault="008B5DD8" w:rsidP="006F235C">
            <w:pPr>
              <w:pStyle w:val="ListParagraph"/>
              <w:numPr>
                <w:ilvl w:val="0"/>
                <w:numId w:val="1"/>
              </w:numPr>
            </w:pPr>
            <w:r>
              <w:t>Monitor patients for signs of withdrawal or changes in behavior/mental status and report to nursing/intervene when necessary</w:t>
            </w:r>
          </w:p>
          <w:p w14:paraId="1A1B0184" w14:textId="428C2B49" w:rsidR="008B5DD8" w:rsidRDefault="008B5DD8" w:rsidP="006F235C">
            <w:pPr>
              <w:pStyle w:val="ListParagraph"/>
              <w:numPr>
                <w:ilvl w:val="0"/>
                <w:numId w:val="1"/>
              </w:numPr>
            </w:pPr>
            <w:r>
              <w:t xml:space="preserve">Run codes when appropriate utilizing de-escalation and restraint interventions when necessary </w:t>
            </w:r>
          </w:p>
          <w:p w14:paraId="16657846" w14:textId="365434A1" w:rsidR="008B5DD8" w:rsidRDefault="008B5DD8" w:rsidP="006F235C">
            <w:pPr>
              <w:pStyle w:val="ListParagraph"/>
              <w:numPr>
                <w:ilvl w:val="0"/>
                <w:numId w:val="1"/>
              </w:numPr>
            </w:pPr>
            <w:r>
              <w:t>Participate in de-briefing exercising with staff/patients following behavioral intervention.</w:t>
            </w:r>
          </w:p>
          <w:p w14:paraId="4A2F4567" w14:textId="77777777" w:rsidR="00016014" w:rsidRDefault="00016014" w:rsidP="007569C1">
            <w:pPr>
              <w:pStyle w:val="Heading4"/>
            </w:pPr>
          </w:p>
          <w:p w14:paraId="17B574AC" w14:textId="6D52C6EB" w:rsidR="002E0011" w:rsidRDefault="002E0011" w:rsidP="007569C1">
            <w:pPr>
              <w:pStyle w:val="Heading4"/>
            </w:pPr>
            <w:r>
              <w:t>Patient Care Technician/</w:t>
            </w:r>
            <w:r w:rsidR="00D26BD3">
              <w:t>Behavioral Technician</w:t>
            </w:r>
            <w:r w:rsidR="002C2CDD" w:rsidRPr="00333CD3">
              <w:t xml:space="preserve"> • </w:t>
            </w:r>
            <w:r w:rsidR="00D26BD3">
              <w:t>Dell Children’s HOspital</w:t>
            </w:r>
            <w:r w:rsidR="002C2CDD" w:rsidRPr="00333CD3">
              <w:t xml:space="preserve"> • </w:t>
            </w:r>
            <w:r w:rsidR="00CB58AE">
              <w:t>1</w:t>
            </w:r>
            <w:r w:rsidR="00D26BD3">
              <w:t>/2018- 9/2018</w:t>
            </w:r>
          </w:p>
          <w:p w14:paraId="5004E9D6" w14:textId="77777777" w:rsidR="002E0011" w:rsidRDefault="002E0011" w:rsidP="002E0011">
            <w:r>
              <w:t>Pediatric Emergency Department</w:t>
            </w:r>
          </w:p>
          <w:p w14:paraId="678B91B4" w14:textId="77777777" w:rsidR="002E0011" w:rsidRDefault="002E0011" w:rsidP="002E0011">
            <w:pPr>
              <w:pStyle w:val="ListParagraph"/>
              <w:numPr>
                <w:ilvl w:val="0"/>
                <w:numId w:val="12"/>
              </w:numPr>
            </w:pPr>
            <w:r>
              <w:t>Assists patients with admission and discharge</w:t>
            </w:r>
          </w:p>
          <w:p w14:paraId="706193DC" w14:textId="77777777" w:rsidR="002E0011" w:rsidRDefault="002E0011" w:rsidP="002E0011">
            <w:pPr>
              <w:pStyle w:val="ListParagraph"/>
              <w:numPr>
                <w:ilvl w:val="0"/>
                <w:numId w:val="12"/>
              </w:numPr>
            </w:pPr>
            <w:r>
              <w:t>Assists patients with personal care and activities of daily living</w:t>
            </w:r>
          </w:p>
          <w:p w14:paraId="6A724738" w14:textId="77777777" w:rsidR="002E0011" w:rsidRDefault="002E0011" w:rsidP="002E0011">
            <w:pPr>
              <w:pStyle w:val="ListParagraph"/>
              <w:numPr>
                <w:ilvl w:val="0"/>
                <w:numId w:val="12"/>
              </w:numPr>
            </w:pPr>
            <w:r>
              <w:t>Report findings, or changes in physical, mental, or emotional conditions to nursing staff</w:t>
            </w:r>
          </w:p>
          <w:p w14:paraId="3D23298D" w14:textId="77777777" w:rsidR="002E0011" w:rsidRDefault="002E0011" w:rsidP="002E0011">
            <w:pPr>
              <w:pStyle w:val="ListParagraph"/>
              <w:numPr>
                <w:ilvl w:val="0"/>
                <w:numId w:val="12"/>
              </w:numPr>
            </w:pPr>
            <w:r>
              <w:t>Keep accurate documentation of record</w:t>
            </w:r>
          </w:p>
          <w:p w14:paraId="08FDE9E2" w14:textId="1F967554" w:rsidR="002E0011" w:rsidRDefault="002E0011" w:rsidP="002E0011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Kept patient rooms clean and organized and maintained all equipment</w:t>
            </w:r>
          </w:p>
          <w:p w14:paraId="6A1FD9E6" w14:textId="308F1251" w:rsidR="008B5DD8" w:rsidRDefault="008B5DD8" w:rsidP="002E0011">
            <w:pPr>
              <w:pStyle w:val="ListParagraph"/>
              <w:numPr>
                <w:ilvl w:val="0"/>
                <w:numId w:val="12"/>
              </w:numPr>
            </w:pPr>
            <w:r>
              <w:t>Observe patients on a 1:1 basis for safety</w:t>
            </w:r>
          </w:p>
          <w:p w14:paraId="1BA625CD" w14:textId="1E74667C" w:rsidR="002E0011" w:rsidRDefault="002E0011" w:rsidP="007569C1">
            <w:pPr>
              <w:pStyle w:val="ListParagraph"/>
              <w:numPr>
                <w:ilvl w:val="0"/>
                <w:numId w:val="12"/>
              </w:numPr>
            </w:pPr>
            <w:r>
              <w:t>Assisted nursing with any/all other needs</w:t>
            </w:r>
          </w:p>
          <w:p w14:paraId="728C6D5F" w14:textId="77777777" w:rsidR="002E0011" w:rsidRPr="00333CD3" w:rsidRDefault="002E0011" w:rsidP="002E0011">
            <w:pPr>
              <w:pStyle w:val="ListParagraph"/>
            </w:pPr>
          </w:p>
          <w:p w14:paraId="2A75831C" w14:textId="77777777" w:rsidR="002C2CDD" w:rsidRDefault="00D26BD3" w:rsidP="007569C1">
            <w:r>
              <w:t>Pediatric inpatient mental health unit</w:t>
            </w:r>
          </w:p>
          <w:p w14:paraId="7933864F" w14:textId="77777777" w:rsidR="00CB58AE" w:rsidRDefault="00D26BD3" w:rsidP="00CB58AE">
            <w:pPr>
              <w:pStyle w:val="ListParagraph"/>
              <w:numPr>
                <w:ilvl w:val="0"/>
                <w:numId w:val="2"/>
              </w:numPr>
            </w:pPr>
            <w:r>
              <w:t>Assist doctors/n</w:t>
            </w:r>
            <w:r w:rsidR="00CB58AE">
              <w:t>urses in treatment of patients</w:t>
            </w:r>
          </w:p>
          <w:p w14:paraId="48B48D4B" w14:textId="77777777" w:rsidR="00CB58AE" w:rsidRDefault="00CB58AE" w:rsidP="00CB58AE">
            <w:pPr>
              <w:pStyle w:val="ListParagraph"/>
              <w:numPr>
                <w:ilvl w:val="0"/>
                <w:numId w:val="2"/>
              </w:numPr>
            </w:pPr>
            <w:r>
              <w:t>Take vitals</w:t>
            </w:r>
          </w:p>
          <w:p w14:paraId="519D552E" w14:textId="77777777" w:rsidR="00CB58AE" w:rsidRDefault="00CB58AE" w:rsidP="00CB58AE">
            <w:pPr>
              <w:pStyle w:val="ListParagraph"/>
              <w:numPr>
                <w:ilvl w:val="0"/>
                <w:numId w:val="2"/>
              </w:numPr>
            </w:pPr>
            <w:r>
              <w:t>Organize activities for kids</w:t>
            </w:r>
          </w:p>
          <w:p w14:paraId="1BD9A4DF" w14:textId="77777777" w:rsidR="00CB58AE" w:rsidRDefault="00CB58AE" w:rsidP="00CB58AE">
            <w:pPr>
              <w:pStyle w:val="ListParagraph"/>
              <w:numPr>
                <w:ilvl w:val="0"/>
                <w:numId w:val="2"/>
              </w:numPr>
            </w:pPr>
            <w:r>
              <w:t>Implement behavior intervention and therapy programs</w:t>
            </w:r>
          </w:p>
          <w:p w14:paraId="0796CCB7" w14:textId="77777777" w:rsidR="00CB58AE" w:rsidRDefault="00CB58AE" w:rsidP="00CB58AE">
            <w:pPr>
              <w:pStyle w:val="ListParagraph"/>
              <w:numPr>
                <w:ilvl w:val="0"/>
                <w:numId w:val="2"/>
              </w:numPr>
            </w:pPr>
            <w:r>
              <w:t>Assess patient activity throughout the day</w:t>
            </w:r>
          </w:p>
          <w:p w14:paraId="3F3849D1" w14:textId="68983638" w:rsidR="00D26BD3" w:rsidRDefault="00CB58AE" w:rsidP="00CB58AE">
            <w:pPr>
              <w:pStyle w:val="ListParagraph"/>
              <w:numPr>
                <w:ilvl w:val="0"/>
                <w:numId w:val="2"/>
              </w:numPr>
            </w:pPr>
            <w:r>
              <w:t xml:space="preserve">Keep consistent scheduling throughout the day </w:t>
            </w:r>
          </w:p>
          <w:p w14:paraId="3264FEE0" w14:textId="77777777" w:rsidR="002E0011" w:rsidRDefault="002E0011" w:rsidP="002E0011"/>
          <w:p w14:paraId="3D649F4D" w14:textId="77777777" w:rsidR="002E0011" w:rsidRPr="00333CD3" w:rsidRDefault="002E0011" w:rsidP="002E0011"/>
          <w:p w14:paraId="6D74BFBF" w14:textId="77777777" w:rsidR="002C2CDD" w:rsidRPr="00333CD3" w:rsidRDefault="00CB58AE" w:rsidP="007569C1">
            <w:pPr>
              <w:pStyle w:val="Heading4"/>
            </w:pPr>
            <w:r>
              <w:t>Local store marketer</w:t>
            </w:r>
            <w:r w:rsidR="002C2CDD" w:rsidRPr="00333CD3">
              <w:t xml:space="preserve"> • </w:t>
            </w:r>
            <w:r>
              <w:t>Texas roadhouse</w:t>
            </w:r>
            <w:r w:rsidR="002C2CDD" w:rsidRPr="00333CD3">
              <w:t xml:space="preserve"> • </w:t>
            </w:r>
            <w:r>
              <w:t>06/2017-05-2018</w:t>
            </w:r>
          </w:p>
          <w:p w14:paraId="32ED0703" w14:textId="77777777" w:rsidR="00CB58AE" w:rsidRDefault="00CB58AE" w:rsidP="00CB58AE">
            <w:pPr>
              <w:pStyle w:val="ListParagraph"/>
              <w:numPr>
                <w:ilvl w:val="0"/>
                <w:numId w:val="1"/>
              </w:numPr>
            </w:pPr>
            <w:r>
              <w:t>Create relationships with surrounding community and businesses</w:t>
            </w:r>
          </w:p>
          <w:p w14:paraId="4A32C50C" w14:textId="77777777" w:rsidR="00CB58AE" w:rsidRDefault="00CB58AE" w:rsidP="00CB58AE">
            <w:pPr>
              <w:pStyle w:val="ListParagraph"/>
              <w:numPr>
                <w:ilvl w:val="0"/>
                <w:numId w:val="1"/>
              </w:numPr>
            </w:pPr>
            <w:r>
              <w:t>Analyze and track sales</w:t>
            </w:r>
          </w:p>
          <w:p w14:paraId="18BE37BA" w14:textId="77777777" w:rsidR="00CB58AE" w:rsidRDefault="00CB58AE" w:rsidP="00CB58AE">
            <w:pPr>
              <w:pStyle w:val="ListParagraph"/>
              <w:numPr>
                <w:ilvl w:val="0"/>
                <w:numId w:val="1"/>
              </w:numPr>
            </w:pPr>
            <w:r>
              <w:t>Help resolve employee conflicts or needs as they arise</w:t>
            </w:r>
          </w:p>
          <w:p w14:paraId="546C904B" w14:textId="77777777" w:rsidR="00CB58AE" w:rsidRDefault="00CB58AE" w:rsidP="00CB58AE">
            <w:pPr>
              <w:pStyle w:val="ListParagraph"/>
              <w:numPr>
                <w:ilvl w:val="0"/>
                <w:numId w:val="1"/>
              </w:numPr>
            </w:pPr>
            <w:r>
              <w:t>Organize and execute events and charity fundraisers</w:t>
            </w:r>
          </w:p>
          <w:p w14:paraId="63E87026" w14:textId="77777777" w:rsidR="00CB58AE" w:rsidRDefault="00CB58AE" w:rsidP="00CB58AE">
            <w:pPr>
              <w:pStyle w:val="ListParagraph"/>
              <w:numPr>
                <w:ilvl w:val="0"/>
                <w:numId w:val="1"/>
              </w:numPr>
            </w:pPr>
            <w:r>
              <w:t>Design and order merchandise</w:t>
            </w:r>
          </w:p>
          <w:p w14:paraId="67235903" w14:textId="77777777" w:rsidR="00CB58AE" w:rsidRDefault="00CB58AE" w:rsidP="00CB58AE">
            <w:pPr>
              <w:pStyle w:val="ListParagraph"/>
              <w:numPr>
                <w:ilvl w:val="0"/>
                <w:numId w:val="1"/>
              </w:numPr>
            </w:pPr>
            <w:r>
              <w:t>Create sales games to motivate employees</w:t>
            </w:r>
          </w:p>
          <w:p w14:paraId="521AC7EB" w14:textId="77777777" w:rsidR="002C2CDD" w:rsidRDefault="002C2CDD" w:rsidP="007569C1"/>
          <w:p w14:paraId="68745790" w14:textId="77777777" w:rsidR="00CB58AE" w:rsidRPr="00333CD3" w:rsidRDefault="00CB58AE" w:rsidP="00CB58AE">
            <w:pPr>
              <w:pStyle w:val="Heading4"/>
            </w:pPr>
            <w:r>
              <w:t>Manager/training coordinator/corporate trainer</w:t>
            </w:r>
            <w:r w:rsidRPr="00333CD3">
              <w:t xml:space="preserve"> • </w:t>
            </w:r>
            <w:r>
              <w:t>Texas roadhouse</w:t>
            </w:r>
            <w:r w:rsidRPr="00333CD3">
              <w:t xml:space="preserve"> • </w:t>
            </w:r>
            <w:r>
              <w:t>04/2012-06/2017</w:t>
            </w:r>
          </w:p>
          <w:p w14:paraId="52501D4E" w14:textId="77777777" w:rsidR="00CB58AE" w:rsidRDefault="00CB58AE" w:rsidP="00CB58AE">
            <w:pPr>
              <w:pStyle w:val="ListParagraph"/>
              <w:numPr>
                <w:ilvl w:val="0"/>
                <w:numId w:val="3"/>
              </w:numPr>
            </w:pPr>
            <w:r>
              <w:t>Create communication and recognition boards for employees</w:t>
            </w:r>
          </w:p>
          <w:p w14:paraId="66812C0D" w14:textId="77777777" w:rsidR="00CB58AE" w:rsidRDefault="00CB58AE" w:rsidP="00CB58AE">
            <w:pPr>
              <w:pStyle w:val="ListParagraph"/>
              <w:numPr>
                <w:ilvl w:val="0"/>
                <w:numId w:val="3"/>
              </w:numPr>
            </w:pPr>
            <w:r>
              <w:t>Create schedules for all employees</w:t>
            </w:r>
          </w:p>
          <w:p w14:paraId="0483CC16" w14:textId="77777777" w:rsidR="00CB58AE" w:rsidRDefault="00CB58AE" w:rsidP="00CB58AE">
            <w:pPr>
              <w:pStyle w:val="ListParagraph"/>
              <w:numPr>
                <w:ilvl w:val="0"/>
                <w:numId w:val="3"/>
              </w:numPr>
            </w:pPr>
            <w:r>
              <w:t>Design all training material</w:t>
            </w:r>
          </w:p>
          <w:p w14:paraId="4F3927E8" w14:textId="77777777" w:rsidR="00CB58AE" w:rsidRDefault="00CB58AE" w:rsidP="00CB58AE">
            <w:pPr>
              <w:pStyle w:val="ListParagraph"/>
              <w:numPr>
                <w:ilvl w:val="0"/>
                <w:numId w:val="3"/>
              </w:numPr>
            </w:pPr>
            <w:r>
              <w:t>Organize staff meetings</w:t>
            </w:r>
          </w:p>
          <w:p w14:paraId="5EBCC6CC" w14:textId="77777777" w:rsidR="00CB58AE" w:rsidRDefault="00CB58AE" w:rsidP="00CB58AE">
            <w:pPr>
              <w:pStyle w:val="ListParagraph"/>
              <w:numPr>
                <w:ilvl w:val="0"/>
                <w:numId w:val="3"/>
              </w:numPr>
            </w:pPr>
            <w:r>
              <w:t>Run new employee orientations</w:t>
            </w:r>
          </w:p>
          <w:p w14:paraId="0B235FF2" w14:textId="77777777" w:rsidR="00CB58AE" w:rsidRDefault="00CB58AE" w:rsidP="00CB58AE">
            <w:pPr>
              <w:pStyle w:val="ListParagraph"/>
              <w:numPr>
                <w:ilvl w:val="0"/>
                <w:numId w:val="3"/>
              </w:numPr>
            </w:pPr>
            <w:r>
              <w:t>Educate the training team</w:t>
            </w:r>
          </w:p>
          <w:p w14:paraId="6724869A" w14:textId="77777777" w:rsidR="00CB58AE" w:rsidRDefault="00CB58AE" w:rsidP="00CB58AE">
            <w:pPr>
              <w:pStyle w:val="ListParagraph"/>
              <w:numPr>
                <w:ilvl w:val="0"/>
                <w:numId w:val="3"/>
              </w:numPr>
            </w:pPr>
            <w:r>
              <w:t>Track sales and analyze performance metrics</w:t>
            </w:r>
          </w:p>
          <w:p w14:paraId="7F4CAAEB" w14:textId="77777777" w:rsidR="00CB58AE" w:rsidRDefault="00CB58AE" w:rsidP="00CB58AE">
            <w:pPr>
              <w:pStyle w:val="ListParagraph"/>
              <w:numPr>
                <w:ilvl w:val="0"/>
                <w:numId w:val="3"/>
              </w:numPr>
            </w:pPr>
            <w:r>
              <w:t>Run region wide contests and recognize employees</w:t>
            </w:r>
          </w:p>
          <w:p w14:paraId="3B45E591" w14:textId="77777777" w:rsidR="00CB58AE" w:rsidRPr="00333CD3" w:rsidRDefault="00CB58AE" w:rsidP="00CB58A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Travel to train stores within the market/region</w:t>
            </w:r>
          </w:p>
          <w:p w14:paraId="0384D09C" w14:textId="77777777" w:rsidR="002C2CDD" w:rsidRPr="00333CD3" w:rsidRDefault="004E7AE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FBABD38F63EDDD46A585190680B52AF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1943977D" w14:textId="77777777" w:rsidR="002C2CDD" w:rsidRPr="00333CD3" w:rsidRDefault="00D26BD3" w:rsidP="007569C1">
            <w:pPr>
              <w:pStyle w:val="Heading4"/>
            </w:pPr>
            <w:r>
              <w:t>Bachelor of Science: Biology •May 2018</w:t>
            </w:r>
            <w:r w:rsidR="002C2CDD" w:rsidRPr="00333CD3">
              <w:t xml:space="preserve"> • </w:t>
            </w:r>
            <w:r>
              <w:t>Texas State University</w:t>
            </w:r>
          </w:p>
          <w:p w14:paraId="51174D55" w14:textId="77777777" w:rsidR="002C2CDD" w:rsidRDefault="00D26BD3" w:rsidP="007569C1">
            <w:r>
              <w:t>GPA: 3.5</w:t>
            </w:r>
          </w:p>
          <w:p w14:paraId="05FE9531" w14:textId="11FF6857" w:rsidR="002C2CDD" w:rsidRDefault="00D26BD3" w:rsidP="00D26BD3">
            <w:r>
              <w:t>Minor in Psychology with significant work in child psychology</w:t>
            </w:r>
          </w:p>
          <w:p w14:paraId="0E529AE4" w14:textId="120CC2AC" w:rsidR="008B5DD8" w:rsidRDefault="008B5DD8" w:rsidP="00D26BD3"/>
          <w:p w14:paraId="0E94E98C" w14:textId="4D5DB931" w:rsidR="008B5DD8" w:rsidRPr="00333CD3" w:rsidRDefault="008B5DD8" w:rsidP="00D26BD3">
            <w:r>
              <w:t>*I have been pre-accepted to The University of Texas Arlington (pending transcripts from Worcester State University) to study Nursing/Nurse Practitioner beginning January 2020.</w:t>
            </w:r>
          </w:p>
          <w:p w14:paraId="12AE2E14" w14:textId="77777777" w:rsidR="002C2CDD" w:rsidRPr="00333CD3" w:rsidRDefault="004E7AE2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D5CCFC036BF26045B628B771F33189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3F2A6E5D" w14:textId="77777777" w:rsidR="006167AA" w:rsidRPr="006167AA" w:rsidRDefault="006167AA" w:rsidP="006167AA">
            <w:pPr>
              <w:rPr>
                <w:rFonts w:asciiTheme="majorHAnsi" w:eastAsia="Arial Unicode MS" w:hAnsiTheme="majorHAnsi" w:cs="Arial Unicode MS"/>
              </w:rPr>
            </w:pPr>
            <w:r w:rsidRPr="006167AA">
              <w:rPr>
                <w:rFonts w:asciiTheme="majorHAnsi" w:eastAsia="Arial Unicode MS" w:hAnsiTheme="majorHAnsi" w:cs="Arial Unicode MS"/>
              </w:rPr>
              <w:t>AWARE (Always Wanted a Riding Experience)</w:t>
            </w:r>
          </w:p>
          <w:p w14:paraId="59D8A8FF" w14:textId="77777777" w:rsidR="006167AA" w:rsidRDefault="006167AA" w:rsidP="006167A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This program provides therapy using horses for adults and kids with all different types of disabilities </w:t>
            </w:r>
          </w:p>
          <w:p w14:paraId="67D815DA" w14:textId="77777777" w:rsidR="006167AA" w:rsidRDefault="006167AA" w:rsidP="006167A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Responsibilities included</w:t>
            </w:r>
          </w:p>
          <w:p w14:paraId="67CB3684" w14:textId="77777777" w:rsidR="006167AA" w:rsidRDefault="006167AA" w:rsidP="006167AA">
            <w:pPr>
              <w:pStyle w:val="ListParagraph"/>
              <w:numPr>
                <w:ilvl w:val="0"/>
                <w:numId w:val="6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Provided activities for kids while on the horses</w:t>
            </w:r>
          </w:p>
          <w:p w14:paraId="79F75C7D" w14:textId="77777777" w:rsidR="006167AA" w:rsidRDefault="006167AA" w:rsidP="006167AA">
            <w:pPr>
              <w:pStyle w:val="ListParagraph"/>
              <w:numPr>
                <w:ilvl w:val="0"/>
                <w:numId w:val="6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Teaching kids to care for the horses including washing, brushing, walking, harnessing, etc. </w:t>
            </w:r>
          </w:p>
          <w:p w14:paraId="21A40EE3" w14:textId="77777777" w:rsidR="006167AA" w:rsidRDefault="006167AA" w:rsidP="006167AA">
            <w:pPr>
              <w:pStyle w:val="ListParagraph"/>
              <w:numPr>
                <w:ilvl w:val="0"/>
                <w:numId w:val="6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Teaching kids to clean the equipment and clean out the stalls</w:t>
            </w:r>
          </w:p>
          <w:p w14:paraId="2DDBEE76" w14:textId="77777777" w:rsidR="006167AA" w:rsidRDefault="006167AA" w:rsidP="006167AA">
            <w:pPr>
              <w:pStyle w:val="ListParagraph"/>
              <w:numPr>
                <w:ilvl w:val="0"/>
                <w:numId w:val="6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Running therapy classrooms</w:t>
            </w:r>
          </w:p>
          <w:p w14:paraId="6957F018" w14:textId="77777777" w:rsidR="006167AA" w:rsidRDefault="006167AA" w:rsidP="006167AA">
            <w:pPr>
              <w:pStyle w:val="ListParagraph"/>
              <w:numPr>
                <w:ilvl w:val="0"/>
                <w:numId w:val="6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Traveling to rodeos to allow the kids to show the animals </w:t>
            </w:r>
          </w:p>
          <w:p w14:paraId="6DA2B0A4" w14:textId="77777777" w:rsidR="00D803E3" w:rsidRPr="00D803E3" w:rsidRDefault="00D803E3" w:rsidP="00D803E3">
            <w:pPr>
              <w:rPr>
                <w:rFonts w:ascii="Arial Unicode MS" w:eastAsia="Arial Unicode MS" w:hAnsi="Arial Unicode MS" w:cs="Arial Unicode MS"/>
              </w:rPr>
            </w:pPr>
          </w:p>
          <w:p w14:paraId="155F8150" w14:textId="77777777" w:rsidR="006167AA" w:rsidRPr="008E6F00" w:rsidRDefault="006167AA" w:rsidP="00741125">
            <w:pPr>
              <w:rPr>
                <w:rFonts w:asciiTheme="majorHAnsi" w:eastAsia="Arial Unicode MS" w:hAnsiTheme="majorHAnsi" w:cs="Arial Unicode MS"/>
                <w:b/>
              </w:rPr>
            </w:pPr>
            <w:r w:rsidRPr="008E6F00">
              <w:rPr>
                <w:rFonts w:asciiTheme="majorHAnsi" w:eastAsia="Arial Unicode MS" w:hAnsiTheme="majorHAnsi" w:cs="Arial Unicode MS"/>
                <w:b/>
              </w:rPr>
              <w:t>Special Olympics</w:t>
            </w:r>
          </w:p>
          <w:p w14:paraId="0BF085C0" w14:textId="77777777" w:rsidR="006167AA" w:rsidRDefault="006167AA" w:rsidP="006167AA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</w:rPr>
            </w:pPr>
            <w:r w:rsidRPr="006167AA">
              <w:rPr>
                <w:rFonts w:ascii="Arial Unicode MS" w:eastAsia="Arial Unicode MS" w:hAnsi="Arial Unicode MS" w:cs="Arial Unicode MS"/>
              </w:rPr>
              <w:lastRenderedPageBreak/>
              <w:t>Coaching bowling, cycling, swimming, basketball</w:t>
            </w:r>
          </w:p>
          <w:p w14:paraId="2547C642" w14:textId="77777777" w:rsidR="006167AA" w:rsidRDefault="006167AA" w:rsidP="006167AA">
            <w:pPr>
              <w:pStyle w:val="ListParagraph"/>
              <w:numPr>
                <w:ilvl w:val="0"/>
                <w:numId w:val="8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Officiating basketball games</w:t>
            </w:r>
          </w:p>
          <w:p w14:paraId="4D8D8B99" w14:textId="77777777" w:rsidR="00D803E3" w:rsidRPr="00D803E3" w:rsidRDefault="00D803E3" w:rsidP="00D803E3">
            <w:pPr>
              <w:rPr>
                <w:rFonts w:ascii="Arial Unicode MS" w:eastAsia="Arial Unicode MS" w:hAnsi="Arial Unicode MS" w:cs="Arial Unicode MS"/>
              </w:rPr>
            </w:pPr>
          </w:p>
          <w:p w14:paraId="4A313A35" w14:textId="77777777" w:rsidR="006167AA" w:rsidRPr="008E6F00" w:rsidRDefault="006167AA" w:rsidP="00741125">
            <w:pPr>
              <w:rPr>
                <w:rFonts w:asciiTheme="majorHAnsi" w:eastAsia="Arial Unicode MS" w:hAnsiTheme="majorHAnsi" w:cs="Arial Unicode MS"/>
                <w:b/>
              </w:rPr>
            </w:pPr>
            <w:r w:rsidRPr="008E6F00">
              <w:rPr>
                <w:rFonts w:asciiTheme="majorHAnsi" w:eastAsia="Arial Unicode MS" w:hAnsiTheme="majorHAnsi" w:cs="Arial Unicode MS"/>
                <w:b/>
              </w:rPr>
              <w:t>Marbridge</w:t>
            </w:r>
          </w:p>
          <w:p w14:paraId="5D92E3FC" w14:textId="77777777" w:rsidR="006167AA" w:rsidRDefault="006167AA" w:rsidP="006167A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Theme="majorHAnsi" w:eastAsia="Arial Unicode MS" w:hAnsiTheme="majorHAnsi" w:cs="Arial Unicode MS"/>
              </w:rPr>
              <w:t xml:space="preserve">     </w:t>
            </w:r>
            <w:r w:rsidRPr="00D803E3">
              <w:rPr>
                <w:rFonts w:ascii="Arial Unicode MS" w:eastAsia="Arial Unicode MS" w:hAnsi="Arial Unicode MS" w:cs="Arial Unicode MS"/>
              </w:rPr>
              <w:t xml:space="preserve">This program is a residential </w:t>
            </w:r>
            <w:r w:rsidR="00D803E3" w:rsidRPr="00D803E3">
              <w:rPr>
                <w:rFonts w:ascii="Arial Unicode MS" w:eastAsia="Arial Unicode MS" w:hAnsi="Arial Unicode MS" w:cs="Arial Unicode MS"/>
              </w:rPr>
              <w:t>treatment center for adults with intellectual disabilities</w:t>
            </w:r>
          </w:p>
          <w:p w14:paraId="6741277E" w14:textId="77777777" w:rsidR="00D803E3" w:rsidRDefault="00D803E3" w:rsidP="00D803E3">
            <w:pPr>
              <w:pStyle w:val="ListParagraph"/>
              <w:numPr>
                <w:ilvl w:val="0"/>
                <w:numId w:val="10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Organize and execute birthday parties for the residents</w:t>
            </w:r>
          </w:p>
          <w:p w14:paraId="4994EAA9" w14:textId="77777777" w:rsidR="00D803E3" w:rsidRDefault="00D803E3" w:rsidP="00D803E3">
            <w:pPr>
              <w:pStyle w:val="ListParagraph"/>
              <w:numPr>
                <w:ilvl w:val="0"/>
                <w:numId w:val="10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Socialize and form relationships with the residents</w:t>
            </w:r>
          </w:p>
          <w:p w14:paraId="70FB1FB9" w14:textId="77777777" w:rsidR="00D803E3" w:rsidRDefault="00D803E3" w:rsidP="00D803E3">
            <w:pPr>
              <w:pStyle w:val="ListParagraph"/>
              <w:numPr>
                <w:ilvl w:val="0"/>
                <w:numId w:val="10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Travel to different sporting events and cheer on the residents</w:t>
            </w:r>
          </w:p>
          <w:p w14:paraId="6CFCDD3D" w14:textId="77777777" w:rsidR="00D803E3" w:rsidRDefault="00D803E3" w:rsidP="00D803E3">
            <w:pPr>
              <w:pStyle w:val="ListParagraph"/>
              <w:numPr>
                <w:ilvl w:val="0"/>
                <w:numId w:val="10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Participating in crafts and other activities</w:t>
            </w:r>
          </w:p>
          <w:p w14:paraId="3BC04FB1" w14:textId="77777777" w:rsidR="00D803E3" w:rsidRPr="00D803E3" w:rsidRDefault="00D803E3" w:rsidP="00D803E3">
            <w:pPr>
              <w:rPr>
                <w:rFonts w:asciiTheme="majorHAnsi" w:eastAsia="Arial Unicode MS" w:hAnsiTheme="majorHAnsi" w:cs="Arial Unicode MS"/>
              </w:rPr>
            </w:pPr>
          </w:p>
        </w:tc>
      </w:tr>
      <w:tr w:rsidR="006167AA" w:rsidRPr="00333CD3" w14:paraId="290D2CB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5222710" w14:textId="77777777" w:rsidR="006167AA" w:rsidRDefault="006167AA" w:rsidP="002E0011">
            <w:pPr>
              <w:pStyle w:val="Initials"/>
              <w:ind w:left="0"/>
              <w:jc w:val="left"/>
              <w:rPr>
                <w:noProof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14:paraId="2A416003" w14:textId="77777777" w:rsidR="006167AA" w:rsidRDefault="006167AA" w:rsidP="00C612DA">
            <w:pPr>
              <w:pStyle w:val="Heading1"/>
            </w:pPr>
          </w:p>
        </w:tc>
      </w:tr>
    </w:tbl>
    <w:p w14:paraId="7978D884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437FB" w14:textId="77777777" w:rsidR="004E7AE2" w:rsidRDefault="004E7AE2" w:rsidP="00713050">
      <w:pPr>
        <w:spacing w:line="240" w:lineRule="auto"/>
      </w:pPr>
      <w:r>
        <w:separator/>
      </w:r>
    </w:p>
  </w:endnote>
  <w:endnote w:type="continuationSeparator" w:id="0">
    <w:p w14:paraId="25DEA186" w14:textId="77777777" w:rsidR="004E7AE2" w:rsidRDefault="004E7AE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E41A202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0B07C2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BDEAFE8" wp14:editId="290F4235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8FCC95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35988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96BA686" wp14:editId="41E0302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15A7F5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pB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2896C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0A44154" wp14:editId="486B0257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C5DCA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R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42E460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C45A0BE" wp14:editId="26346A66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64E93D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uB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FQA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RMHldbgRAADmYwAADgAAAAAAAAAAAAAAAAAuAgAAZHJzL2Uyb0RvYy54bWxQ&#13;&#10;SwECLQAUAAYACAAAACEA2yfDXNwAAAAIAQAADwAAAAAAAAAAAAAAAAASFAAAZHJzL2Rvd25yZXYu&#13;&#10;eG1sUEsFBgAAAAAEAAQA8wAAABs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441CEC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6FADACDDDC125A41B03E29DFB5757DCA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46F0FF4B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D5CCFC036BF26045B628B771F33189B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67EAE8C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22BDF5D17BBC234AAB5E629A2647341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4FB0394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479E9EAA6B307B47869BAFE3D21D866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CC532FD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785D5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136CF4E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577C9C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3E28892" wp14:editId="649E27BF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28666C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54350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267BB02" wp14:editId="007DEF6E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184825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gG0phIAABh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841F6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A570F2C" wp14:editId="78EDFE5F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5821E1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MB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BAA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CxY9UgMBEAALJd&#13;&#10;AAAOAAAAAAAAAAAAAAAAAC4CAABkcnMvZTJvRG9jLnhtbFBLAQItABQABgAIAAAAIQDbJ8Nc3AAA&#13;&#10;AAgBAAAPAAAAAAAAAAAAAAAAAIoTAABkcnMvZG93bnJldi54bWxQSwUGAAAAAAQABADzAAAAkxQA&#13;&#10;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B5403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D4483C3" wp14:editId="287FB66B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8EE94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tB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FcA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AC6OtitBEAAOZjAAAOAAAAAAAAAAAAAAAAAC4CAABkcnMvZTJvRG9jLnhtbFBLAQIt&#13;&#10;ABQABgAIAAAAIQDbJ8Nc3AAAAAgBAAAPAAAAAAAAAAAAAAAAAA4UAABkcnMvZG93bnJldi54bWxQ&#13;&#10;SwUGAAAAAAQABADzAAAAFx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9877DEA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5FC8FAC" w14:textId="77777777" w:rsidR="00811117" w:rsidRPr="00CA3DF1" w:rsidRDefault="004E7AE2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F39F8FF819F1394BBA600D2FD228F268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A6F5DD88C967B948AD8034592545F39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5208B15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3FCAD1E1D7B4154693485298ACC49B4F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C84770C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FB4245C38A4EF44D86DDCF04B0E7C30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0D80011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3DF66FD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65636" w14:textId="77777777" w:rsidR="004E7AE2" w:rsidRDefault="004E7AE2" w:rsidP="00713050">
      <w:pPr>
        <w:spacing w:line="240" w:lineRule="auto"/>
      </w:pPr>
      <w:r>
        <w:separator/>
      </w:r>
    </w:p>
  </w:footnote>
  <w:footnote w:type="continuationSeparator" w:id="0">
    <w:p w14:paraId="7520237E" w14:textId="77777777" w:rsidR="004E7AE2" w:rsidRDefault="004E7AE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6062A1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4D1C77E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6D692AD" wp14:editId="40C5B5D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510A326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2D84F0C19DFAEE46B6CB9BACF7A349F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D26BD3">
                <w:t>TP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40CB7C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EDF2F3A" w14:textId="77777777" w:rsidR="001A5CA9" w:rsidRPr="009B3C40" w:rsidRDefault="004E7AE2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26BD3">
                      <w:t>Pultorak, Tara Ann</w:t>
                    </w:r>
                  </w:sdtContent>
                </w:sdt>
              </w:p>
              <w:p w14:paraId="432380B0" w14:textId="77777777" w:rsidR="001A5CA9" w:rsidRDefault="004E7AE2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26BD3">
                      <w:t>(508)-455-7523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26BD3">
                      <w:t>TPultorak93@gmail.com</w:t>
                    </w:r>
                  </w:sdtContent>
                </w:sdt>
              </w:p>
            </w:tc>
          </w:tr>
        </w:tbl>
        <w:p w14:paraId="36F23C75" w14:textId="77777777" w:rsidR="001A5CA9" w:rsidRPr="00F207C0" w:rsidRDefault="001A5CA9" w:rsidP="001A5CA9"/>
      </w:tc>
    </w:tr>
  </w:tbl>
  <w:p w14:paraId="3588DF03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26E4"/>
    <w:multiLevelType w:val="hybridMultilevel"/>
    <w:tmpl w:val="8AFEB48A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" w15:restartNumberingAfterBreak="0">
    <w:nsid w:val="03F461B0"/>
    <w:multiLevelType w:val="hybridMultilevel"/>
    <w:tmpl w:val="F6A8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1F0C"/>
    <w:multiLevelType w:val="hybridMultilevel"/>
    <w:tmpl w:val="989AF41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78D400B"/>
    <w:multiLevelType w:val="hybridMultilevel"/>
    <w:tmpl w:val="722A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E54FA"/>
    <w:multiLevelType w:val="hybridMultilevel"/>
    <w:tmpl w:val="6EA8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74BB1"/>
    <w:multiLevelType w:val="hybridMultilevel"/>
    <w:tmpl w:val="06FA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432AE"/>
    <w:multiLevelType w:val="hybridMultilevel"/>
    <w:tmpl w:val="F5E8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236C"/>
    <w:multiLevelType w:val="hybridMultilevel"/>
    <w:tmpl w:val="5238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4590A"/>
    <w:multiLevelType w:val="hybridMultilevel"/>
    <w:tmpl w:val="306A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C47B2"/>
    <w:multiLevelType w:val="hybridMultilevel"/>
    <w:tmpl w:val="7674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05A72"/>
    <w:multiLevelType w:val="hybridMultilevel"/>
    <w:tmpl w:val="12DA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D70A0"/>
    <w:multiLevelType w:val="hybridMultilevel"/>
    <w:tmpl w:val="F6F2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D3"/>
    <w:rsid w:val="00016014"/>
    <w:rsid w:val="00091382"/>
    <w:rsid w:val="000B0619"/>
    <w:rsid w:val="000B61CA"/>
    <w:rsid w:val="000E2458"/>
    <w:rsid w:val="000F7610"/>
    <w:rsid w:val="00114ED7"/>
    <w:rsid w:val="00140B0E"/>
    <w:rsid w:val="001A5CA9"/>
    <w:rsid w:val="001B2AC1"/>
    <w:rsid w:val="001B403A"/>
    <w:rsid w:val="00206037"/>
    <w:rsid w:val="00217980"/>
    <w:rsid w:val="00220BED"/>
    <w:rsid w:val="00271662"/>
    <w:rsid w:val="0027404F"/>
    <w:rsid w:val="00293B83"/>
    <w:rsid w:val="002B091C"/>
    <w:rsid w:val="002C2CDD"/>
    <w:rsid w:val="002D45C6"/>
    <w:rsid w:val="002E0011"/>
    <w:rsid w:val="002F03FA"/>
    <w:rsid w:val="00313E86"/>
    <w:rsid w:val="00321C0D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E7AE2"/>
    <w:rsid w:val="00523479"/>
    <w:rsid w:val="00543DB7"/>
    <w:rsid w:val="005729B0"/>
    <w:rsid w:val="006167AA"/>
    <w:rsid w:val="00641630"/>
    <w:rsid w:val="00684488"/>
    <w:rsid w:val="006A3CE7"/>
    <w:rsid w:val="006C4C50"/>
    <w:rsid w:val="006D76B1"/>
    <w:rsid w:val="006F235C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B5DD8"/>
    <w:rsid w:val="008C6BCA"/>
    <w:rsid w:val="008C7B50"/>
    <w:rsid w:val="008E6F00"/>
    <w:rsid w:val="009B3C40"/>
    <w:rsid w:val="00A42540"/>
    <w:rsid w:val="00A50939"/>
    <w:rsid w:val="00AA6A40"/>
    <w:rsid w:val="00B200F6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B58AE"/>
    <w:rsid w:val="00CE18D5"/>
    <w:rsid w:val="00D04109"/>
    <w:rsid w:val="00D26BD3"/>
    <w:rsid w:val="00D803E3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DE8"/>
  <w15:chartTrackingRefBased/>
  <w15:docId w15:val="{D0A24F22-4D9A-8F4C-B0C6-B3234E7E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B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pultorak/Library/Containers/com.microsoft.Word/Data/Library/Application%20Support/Microsoft/Office/16.0/DTS/en-US%7b8D74CB62-9377-5544-A3FF-A854CECB276D%7d/%7bCF7DB1FC-2F5B-0649-8FC9-F9551B091496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8BAD8864F72040B65A476DCB1A2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9A69-416C-D147-A126-BDA58DF34195}"/>
      </w:docPartPr>
      <w:docPartBody>
        <w:p w:rsidR="001A483F" w:rsidRDefault="00DA61CF">
          <w:pPr>
            <w:pStyle w:val="BB8BAD8864F72040B65A476DCB1A297A"/>
          </w:pPr>
          <w:r w:rsidRPr="00333CD3">
            <w:t>YN</w:t>
          </w:r>
        </w:p>
      </w:docPartBody>
    </w:docPart>
    <w:docPart>
      <w:docPartPr>
        <w:name w:val="0B2747CB7B94874D904B80670A29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88733-A4C5-D741-A7F2-F1526D000998}"/>
      </w:docPartPr>
      <w:docPartBody>
        <w:p w:rsidR="001A483F" w:rsidRDefault="00DA61CF">
          <w:pPr>
            <w:pStyle w:val="0B2747CB7B94874D904B80670A2933FE"/>
          </w:pPr>
          <w:r w:rsidRPr="00333CD3">
            <w:t>Skills</w:t>
          </w:r>
        </w:p>
      </w:docPartBody>
    </w:docPart>
    <w:docPart>
      <w:docPartPr>
        <w:name w:val="74FB124EFB64214485B8007D27C31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FDE50-7765-CA44-8A99-AF846588C901}"/>
      </w:docPartPr>
      <w:docPartBody>
        <w:p w:rsidR="001A483F" w:rsidRDefault="00DA61CF">
          <w:pPr>
            <w:pStyle w:val="74FB124EFB64214485B8007D27C31267"/>
          </w:pPr>
          <w:r>
            <w:t>Your Name</w:t>
          </w:r>
        </w:p>
      </w:docPartBody>
    </w:docPart>
    <w:docPart>
      <w:docPartPr>
        <w:name w:val="01521237D6515A4BA1A5B290DAC92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B5ECC-1875-C14A-89EF-48644AA43A12}"/>
      </w:docPartPr>
      <w:docPartBody>
        <w:p w:rsidR="001A483F" w:rsidRDefault="00DA61CF">
          <w:pPr>
            <w:pStyle w:val="01521237D6515A4BA1A5B290DAC92D66"/>
          </w:pPr>
          <w:r>
            <w:t>Profession or Industry</w:t>
          </w:r>
        </w:p>
      </w:docPartBody>
    </w:docPart>
    <w:docPart>
      <w:docPartPr>
        <w:name w:val="5C5E45D80F266C49B13665987F643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D0E24-72F2-C849-8914-79E31F84908E}"/>
      </w:docPartPr>
      <w:docPartBody>
        <w:p w:rsidR="001A483F" w:rsidRDefault="00DA61CF">
          <w:pPr>
            <w:pStyle w:val="5C5E45D80F266C49B13665987F643700"/>
          </w:pPr>
          <w:r w:rsidRPr="00333CD3">
            <w:t>Link to other online properties: Portfolio/Website/Blog</w:t>
          </w:r>
        </w:p>
      </w:docPartBody>
    </w:docPart>
    <w:docPart>
      <w:docPartPr>
        <w:name w:val="28780AB16FD48E498ECDCF7DE3EC4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06511-B9D5-F94E-965C-28E6D334FE7C}"/>
      </w:docPartPr>
      <w:docPartBody>
        <w:p w:rsidR="001A483F" w:rsidRDefault="00DA61CF">
          <w:pPr>
            <w:pStyle w:val="28780AB16FD48E498ECDCF7DE3EC4DD3"/>
          </w:pPr>
          <w:r w:rsidRPr="00333CD3">
            <w:t>Experience</w:t>
          </w:r>
        </w:p>
      </w:docPartBody>
    </w:docPart>
    <w:docPart>
      <w:docPartPr>
        <w:name w:val="FBABD38F63EDDD46A585190680B52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222-2132-F04A-BCB7-D1C8005FB91F}"/>
      </w:docPartPr>
      <w:docPartBody>
        <w:p w:rsidR="001A483F" w:rsidRDefault="00DA61CF">
          <w:pPr>
            <w:pStyle w:val="FBABD38F63EDDD46A585190680B52AF1"/>
          </w:pPr>
          <w:r w:rsidRPr="00333CD3">
            <w:t>Education</w:t>
          </w:r>
        </w:p>
      </w:docPartBody>
    </w:docPart>
    <w:docPart>
      <w:docPartPr>
        <w:name w:val="F39F8FF819F1394BBA600D2FD228F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EFDE8-A49A-424F-B81A-A845060E0472}"/>
      </w:docPartPr>
      <w:docPartBody>
        <w:p w:rsidR="001A483F" w:rsidRDefault="00DA61CF">
          <w:pPr>
            <w:pStyle w:val="F39F8FF819F1394BBA600D2FD228F268"/>
          </w:pPr>
          <w:r w:rsidRPr="00333CD3">
            <w:t>Date Earned</w:t>
          </w:r>
        </w:p>
      </w:docPartBody>
    </w:docPart>
    <w:docPart>
      <w:docPartPr>
        <w:name w:val="6FADACDDDC125A41B03E29DFB5757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8BFE1-CA05-8D4C-A392-57BEE54BDAA0}"/>
      </w:docPartPr>
      <w:docPartBody>
        <w:p w:rsidR="001A483F" w:rsidRDefault="00DA61CF">
          <w:pPr>
            <w:pStyle w:val="6FADACDDDC125A41B03E29DFB5757DCA"/>
          </w:pPr>
          <w:r w:rsidRPr="00333CD3">
            <w:t>School</w:t>
          </w:r>
        </w:p>
      </w:docPartBody>
    </w:docPart>
    <w:docPart>
      <w:docPartPr>
        <w:name w:val="A6F5DD88C967B948AD8034592545F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00F5-960E-D94E-921D-AE2104E2FC70}"/>
      </w:docPartPr>
      <w:docPartBody>
        <w:p w:rsidR="001A483F" w:rsidRDefault="00DA61CF">
          <w:pPr>
            <w:pStyle w:val="A6F5DD88C967B948AD8034592545F39C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D5CCFC036BF26045B628B771F3318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9DDDA-7213-8E43-A3BA-77372F090050}"/>
      </w:docPartPr>
      <w:docPartBody>
        <w:p w:rsidR="001A483F" w:rsidRDefault="00DA61CF">
          <w:pPr>
            <w:pStyle w:val="D5CCFC036BF26045B628B771F33189B0"/>
          </w:pPr>
          <w:r w:rsidRPr="00333CD3">
            <w:t>Volunteer Experience or Leadership</w:t>
          </w:r>
        </w:p>
      </w:docPartBody>
    </w:docPart>
    <w:docPart>
      <w:docPartPr>
        <w:name w:val="3FCAD1E1D7B4154693485298ACC49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83D77-149A-5E4D-9C62-E9260DF1C508}"/>
      </w:docPartPr>
      <w:docPartBody>
        <w:p w:rsidR="001A483F" w:rsidRDefault="00DA61CF">
          <w:pPr>
            <w:pStyle w:val="3FCAD1E1D7B4154693485298ACC49B4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22BDF5D17BBC234AAB5E629A26473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06E3E-54EF-E149-8E41-DE7326D1DA03}"/>
      </w:docPartPr>
      <w:docPartBody>
        <w:p w:rsidR="001A483F" w:rsidRDefault="009922EA" w:rsidP="009922EA">
          <w:pPr>
            <w:pStyle w:val="22BDF5D17BBC234AAB5E629A26473419"/>
          </w:pPr>
          <w:r w:rsidRPr="00333CD3">
            <w:t>Job Title</w:t>
          </w:r>
        </w:p>
      </w:docPartBody>
    </w:docPart>
    <w:docPart>
      <w:docPartPr>
        <w:name w:val="FB4245C38A4EF44D86DDCF04B0E7C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107-C3A7-514E-BB5F-99338770B2B4}"/>
      </w:docPartPr>
      <w:docPartBody>
        <w:p w:rsidR="001A483F" w:rsidRDefault="009922EA" w:rsidP="009922EA">
          <w:pPr>
            <w:pStyle w:val="FB4245C38A4EF44D86DDCF04B0E7C30B"/>
          </w:pPr>
          <w:r w:rsidRPr="00333CD3">
            <w:t>Company</w:t>
          </w:r>
        </w:p>
      </w:docPartBody>
    </w:docPart>
    <w:docPart>
      <w:docPartPr>
        <w:name w:val="479E9EAA6B307B47869BAFE3D21D8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285E6-C821-9444-A383-F4357860C21E}"/>
      </w:docPartPr>
      <w:docPartBody>
        <w:p w:rsidR="001A483F" w:rsidRDefault="009922EA" w:rsidP="009922EA">
          <w:pPr>
            <w:pStyle w:val="479E9EAA6B307B47869BAFE3D21D8663"/>
          </w:pPr>
          <w:r w:rsidRPr="00333CD3">
            <w:t>Dates From – To</w:t>
          </w:r>
        </w:p>
      </w:docPartBody>
    </w:docPart>
    <w:docPart>
      <w:docPartPr>
        <w:name w:val="2D84F0C19DFAEE46B6CB9BACF7A34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69841-10AD-2346-9D28-104D8F086B21}"/>
      </w:docPartPr>
      <w:docPartBody>
        <w:p w:rsidR="001A483F" w:rsidRDefault="009922EA" w:rsidP="009922EA">
          <w:pPr>
            <w:pStyle w:val="2D84F0C19DFAEE46B6CB9BACF7A349F9"/>
          </w:pPr>
          <w:r w:rsidRPr="00333CD3">
            <w:t>Think about the size of the team you led, the number of projects you balanced, or the number of articles you wrote.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EA"/>
    <w:rsid w:val="00074045"/>
    <w:rsid w:val="001A483F"/>
    <w:rsid w:val="006C5AA6"/>
    <w:rsid w:val="007F5ADD"/>
    <w:rsid w:val="009922EA"/>
    <w:rsid w:val="00DA61CF"/>
    <w:rsid w:val="00E60F34"/>
    <w:rsid w:val="00F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8BAD8864F72040B65A476DCB1A297A">
    <w:name w:val="BB8BAD8864F72040B65A476DCB1A297A"/>
  </w:style>
  <w:style w:type="paragraph" w:customStyle="1" w:styleId="4D295EFE3534724F8F26AD933690E02D">
    <w:name w:val="4D295EFE3534724F8F26AD933690E02D"/>
  </w:style>
  <w:style w:type="paragraph" w:customStyle="1" w:styleId="21A6870FD15D60499040DB2F2C4C42EC">
    <w:name w:val="21A6870FD15D60499040DB2F2C4C42EC"/>
  </w:style>
  <w:style w:type="paragraph" w:customStyle="1" w:styleId="0B2747CB7B94874D904B80670A2933FE">
    <w:name w:val="0B2747CB7B94874D904B80670A2933FE"/>
  </w:style>
  <w:style w:type="paragraph" w:customStyle="1" w:styleId="56EC34A9143356428A5682F97317AC05">
    <w:name w:val="56EC34A9143356428A5682F97317AC05"/>
  </w:style>
  <w:style w:type="paragraph" w:customStyle="1" w:styleId="74FB124EFB64214485B8007D27C31267">
    <w:name w:val="74FB124EFB64214485B8007D27C31267"/>
  </w:style>
  <w:style w:type="paragraph" w:customStyle="1" w:styleId="01521237D6515A4BA1A5B290DAC92D66">
    <w:name w:val="01521237D6515A4BA1A5B290DAC92D66"/>
  </w:style>
  <w:style w:type="paragraph" w:customStyle="1" w:styleId="5C5E45D80F266C49B13665987F643700">
    <w:name w:val="5C5E45D80F266C49B13665987F643700"/>
  </w:style>
  <w:style w:type="paragraph" w:customStyle="1" w:styleId="28780AB16FD48E498ECDCF7DE3EC4DD3">
    <w:name w:val="28780AB16FD48E498ECDCF7DE3EC4DD3"/>
  </w:style>
  <w:style w:type="paragraph" w:customStyle="1" w:styleId="2B78766FAE70CC478FC8B561DEC958E1">
    <w:name w:val="2B78766FAE70CC478FC8B561DEC958E1"/>
  </w:style>
  <w:style w:type="paragraph" w:customStyle="1" w:styleId="0FE2A5B0CC5A6144B15CBB929CD31DDB">
    <w:name w:val="0FE2A5B0CC5A6144B15CBB929CD31DDB"/>
  </w:style>
  <w:style w:type="paragraph" w:customStyle="1" w:styleId="84AC57FE2CF5D24AAECDC3466C495115">
    <w:name w:val="84AC57FE2CF5D24AAECDC3466C495115"/>
  </w:style>
  <w:style w:type="paragraph" w:customStyle="1" w:styleId="EFCCCF870465B046A9F5AADA5632C9F3">
    <w:name w:val="EFCCCF870465B046A9F5AADA5632C9F3"/>
  </w:style>
  <w:style w:type="paragraph" w:customStyle="1" w:styleId="79D3D76E7E557342A3C2D04D5475237B">
    <w:name w:val="79D3D76E7E557342A3C2D04D5475237B"/>
  </w:style>
  <w:style w:type="paragraph" w:customStyle="1" w:styleId="3BF29855DA4B4A418AF635C7B92FDD7B">
    <w:name w:val="3BF29855DA4B4A418AF635C7B92FDD7B"/>
  </w:style>
  <w:style w:type="paragraph" w:customStyle="1" w:styleId="51D99289B0D9BB4DA7303CA5708ECE29">
    <w:name w:val="51D99289B0D9BB4DA7303CA5708ECE29"/>
  </w:style>
  <w:style w:type="paragraph" w:customStyle="1" w:styleId="AE5FAD63DE26674190B66E7F71517E52">
    <w:name w:val="AE5FAD63DE26674190B66E7F71517E52"/>
  </w:style>
  <w:style w:type="paragraph" w:customStyle="1" w:styleId="FBABD38F63EDDD46A585190680B52AF1">
    <w:name w:val="FBABD38F63EDDD46A585190680B52AF1"/>
  </w:style>
  <w:style w:type="paragraph" w:customStyle="1" w:styleId="1436EC39613016429943088A9BA105C2">
    <w:name w:val="1436EC39613016429943088A9BA105C2"/>
  </w:style>
  <w:style w:type="paragraph" w:customStyle="1" w:styleId="7A6771867645774E8178BE8DCEF30249">
    <w:name w:val="7A6771867645774E8178BE8DCEF30249"/>
  </w:style>
  <w:style w:type="paragraph" w:customStyle="1" w:styleId="C6C49CC1B62ECD4DBFDC5253CCAA230C">
    <w:name w:val="C6C49CC1B62ECD4DBFDC5253CCAA230C"/>
  </w:style>
  <w:style w:type="paragraph" w:customStyle="1" w:styleId="F1394908F1AE4B43ADDFA896290F88EC">
    <w:name w:val="F1394908F1AE4B43ADDFA896290F88EC"/>
  </w:style>
  <w:style w:type="paragraph" w:customStyle="1" w:styleId="6E41B075F8B73E4991DA20EAA23F4C6F">
    <w:name w:val="6E41B075F8B73E4991DA20EAA23F4C6F"/>
  </w:style>
  <w:style w:type="paragraph" w:customStyle="1" w:styleId="F39F8FF819F1394BBA600D2FD228F268">
    <w:name w:val="F39F8FF819F1394BBA600D2FD228F268"/>
  </w:style>
  <w:style w:type="paragraph" w:customStyle="1" w:styleId="6FADACDDDC125A41B03E29DFB5757DCA">
    <w:name w:val="6FADACDDDC125A41B03E29DFB5757DCA"/>
  </w:style>
  <w:style w:type="paragraph" w:customStyle="1" w:styleId="A6F5DD88C967B948AD8034592545F39C">
    <w:name w:val="A6F5DD88C967B948AD8034592545F39C"/>
  </w:style>
  <w:style w:type="paragraph" w:customStyle="1" w:styleId="D5CCFC036BF26045B628B771F33189B0">
    <w:name w:val="D5CCFC036BF26045B628B771F33189B0"/>
  </w:style>
  <w:style w:type="paragraph" w:customStyle="1" w:styleId="3FCAD1E1D7B4154693485298ACC49B4F">
    <w:name w:val="3FCAD1E1D7B4154693485298ACC49B4F"/>
  </w:style>
  <w:style w:type="paragraph" w:customStyle="1" w:styleId="22BDF5D17BBC234AAB5E629A26473419">
    <w:name w:val="22BDF5D17BBC234AAB5E629A26473419"/>
    <w:rsid w:val="009922EA"/>
  </w:style>
  <w:style w:type="paragraph" w:customStyle="1" w:styleId="FB4245C38A4EF44D86DDCF04B0E7C30B">
    <w:name w:val="FB4245C38A4EF44D86DDCF04B0E7C30B"/>
    <w:rsid w:val="009922EA"/>
  </w:style>
  <w:style w:type="paragraph" w:customStyle="1" w:styleId="479E9EAA6B307B47869BAFE3D21D8663">
    <w:name w:val="479E9EAA6B307B47869BAFE3D21D8663"/>
    <w:rsid w:val="009922EA"/>
  </w:style>
  <w:style w:type="paragraph" w:customStyle="1" w:styleId="1BE3D8D5C584B2428AADF5BB433EB502">
    <w:name w:val="1BE3D8D5C584B2428AADF5BB433EB502"/>
    <w:rsid w:val="009922EA"/>
  </w:style>
  <w:style w:type="paragraph" w:customStyle="1" w:styleId="159CCFBFBA268348BA3F881ECAA34E89">
    <w:name w:val="159CCFBFBA268348BA3F881ECAA34E89"/>
    <w:rsid w:val="009922EA"/>
  </w:style>
  <w:style w:type="paragraph" w:customStyle="1" w:styleId="3E35F1D8C5F3144EB49F4F1211ED4294">
    <w:name w:val="3E35F1D8C5F3144EB49F4F1211ED4294"/>
    <w:rsid w:val="009922EA"/>
  </w:style>
  <w:style w:type="paragraph" w:customStyle="1" w:styleId="C71F2620E7524C40871651F513797B5E">
    <w:name w:val="C71F2620E7524C40871651F513797B5E"/>
    <w:rsid w:val="009922EA"/>
  </w:style>
  <w:style w:type="paragraph" w:customStyle="1" w:styleId="2D84F0C19DFAEE46B6CB9BACF7A349F9">
    <w:name w:val="2D84F0C19DFAEE46B6CB9BACF7A349F9"/>
    <w:rsid w:val="009922EA"/>
  </w:style>
  <w:style w:type="paragraph" w:customStyle="1" w:styleId="9A72A52DACCF4F49BAB975537C7E955C">
    <w:name w:val="9A72A52DACCF4F49BAB975537C7E955C"/>
    <w:rsid w:val="007F5ADD"/>
  </w:style>
  <w:style w:type="paragraph" w:customStyle="1" w:styleId="76BC098046244F409D886DBD2FD572B5">
    <w:name w:val="76BC098046244F409D886DBD2FD572B5"/>
    <w:rsid w:val="007F5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{CF7DB1FC-2F5B-0649-8FC9-F9551B091496}tf16392737.dotx</Template>
  <TotalTime>0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(508)-455-7523</dc:subject>
  <dc:creator>Pultorak, Tara Ann</dc:creator>
  <cp:keywords/>
  <dc:description>TPultorak93@gmail.com</dc:description>
  <cp:lastModifiedBy>Microsoft Office User</cp:lastModifiedBy>
  <cp:revision>2</cp:revision>
  <dcterms:created xsi:type="dcterms:W3CDTF">2019-07-24T00:03:00Z</dcterms:created>
  <dcterms:modified xsi:type="dcterms:W3CDTF">2019-07-24T00:03:00Z</dcterms:modified>
</cp:coreProperties>
</file>