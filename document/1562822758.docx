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590"/>
      </w:tblGrid>
      <w:tr w:rsidR="00384F21" w:rsidRPr="00384F21" w:rsidTr="00D22188">
        <w:tc>
          <w:tcPr>
            <w:tcW w:w="9360" w:type="dxa"/>
          </w:tcPr>
          <w:p w:rsidR="00384F21" w:rsidRPr="00384F21" w:rsidRDefault="008658AA" w:rsidP="008658AA">
            <w:pPr>
              <w:pStyle w:val="Title"/>
            </w:pPr>
            <w:proofErr w:type="spellStart"/>
            <w:r>
              <w:t>Kentron</w:t>
            </w:r>
            <w:proofErr w:type="spellEnd"/>
            <w:r>
              <w:t xml:space="preserve"> Crosby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95"/>
        <w:gridCol w:w="4795"/>
      </w:tblGrid>
      <w:tr w:rsidR="00910CBB" w:rsidTr="00D22188">
        <w:trPr>
          <w:trHeight w:val="598"/>
        </w:trPr>
        <w:tc>
          <w:tcPr>
            <w:tcW w:w="4680" w:type="dxa"/>
          </w:tcPr>
          <w:p w:rsidR="00910CBB" w:rsidRPr="00F14524" w:rsidRDefault="008658AA" w:rsidP="00F14524">
            <w:pPr>
              <w:pStyle w:val="ContactInfo"/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979-329-1454</w:t>
            </w:r>
            <w:r>
              <w:rPr>
                <w:b w:val="0"/>
                <w:sz w:val="20"/>
                <w:szCs w:val="20"/>
              </w:rPr>
              <w:t> </w:t>
            </w:r>
          </w:p>
          <w:p w:rsidR="00910CBB" w:rsidRDefault="008658AA" w:rsidP="00F14524">
            <w:pPr>
              <w:pStyle w:val="ContactInfo"/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Lancaster, TX 75146</w:t>
            </w:r>
            <w:r>
              <w:rPr>
                <w:b w:val="0"/>
                <w:sz w:val="20"/>
                <w:szCs w:val="20"/>
              </w:rPr>
              <w:t> </w:t>
            </w:r>
          </w:p>
        </w:tc>
        <w:tc>
          <w:tcPr>
            <w:tcW w:w="4680" w:type="dxa"/>
          </w:tcPr>
          <w:p w:rsidR="00910CBB" w:rsidRPr="00F14524" w:rsidRDefault="008658AA" w:rsidP="00F14524">
            <w:pPr>
              <w:pStyle w:val="ContactInfoRight"/>
            </w:pPr>
            <w:hyperlink r:id="rId8" w:history="1">
              <w:r w:rsidRPr="00D30454">
                <w:rPr>
                  <w:rStyle w:val="Hyperlink"/>
                  <w:rFonts w:ascii="Arial" w:hAnsi="Arial" w:cs="Arial"/>
                  <w:sz w:val="20"/>
                  <w:szCs w:val="20"/>
                </w:rPr>
                <w:t>ktuck5.kt@gmail.com</w:t>
              </w:r>
            </w:hyperlink>
          </w:p>
          <w:p w:rsidR="00910CBB" w:rsidRDefault="00910CBB" w:rsidP="008658AA">
            <w:pPr>
              <w:pStyle w:val="ContactInfoRight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83"/>
        <w:gridCol w:w="7507"/>
      </w:tblGrid>
      <w:tr w:rsidR="001E5C69" w:rsidTr="00D22188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C06F4B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9FE62C94D2B542B7849AFFB980E12D32"/>
                </w:placeholder>
                <w:temporary/>
                <w:showingPlcHdr/>
              </w:sdtPr>
              <w:sdtEndPr/>
              <w:sdtContent>
                <w:r w:rsidR="00D13586">
                  <w:t>Objective</w:t>
                </w:r>
              </w:sdtContent>
            </w:sdt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F53E6E" w:rsidRDefault="008658AA" w:rsidP="006E1E22">
            <w:r w:rsidRPr="00F53E6E">
              <w:rPr>
                <w:rFonts w:cs="Arial"/>
                <w:color w:val="auto"/>
              </w:rPr>
              <w:t>A skilled team player, with an ability to convey thoughts in a clear and concise manner. An ability to prioritize and perform multiple tasks while maintaining quality standards and attention to detail</w:t>
            </w:r>
          </w:p>
        </w:tc>
      </w:tr>
      <w:tr w:rsidR="00910CBB" w:rsidTr="00D22188">
        <w:sdt>
          <w:sdtPr>
            <w:alias w:val="Skills &amp; Abilities:"/>
            <w:tag w:val="Skills &amp; Abilities:"/>
            <w:id w:val="5444160"/>
            <w:placeholder>
              <w:docPart w:val="59F8D474AB6B4397882EE1BA64730BF3"/>
            </w:placeholder>
            <w:temporary/>
            <w:showingPlcHdr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8658AA" w:rsidRPr="00F53E6E" w:rsidRDefault="008658AA" w:rsidP="008658AA">
            <w:pPr>
              <w:pStyle w:val="Address"/>
              <w:ind w:left="1080"/>
              <w:rPr>
                <w:rFonts w:cs="Arial"/>
                <w:sz w:val="22"/>
                <w:szCs w:val="22"/>
                <w:lang w:val="en"/>
              </w:rPr>
            </w:pPr>
            <w:r w:rsidRPr="00F53E6E">
              <w:rPr>
                <w:rFonts w:cs="Arial"/>
                <w:sz w:val="22"/>
                <w:szCs w:val="22"/>
                <w:lang w:val="en"/>
              </w:rPr>
              <w:t>Proficient in Excel, Microsoft office, Microsoft word and power point</w:t>
            </w:r>
            <w:r w:rsidRPr="00F53E6E">
              <w:rPr>
                <w:rFonts w:cs="Arial"/>
                <w:sz w:val="22"/>
                <w:szCs w:val="22"/>
                <w:lang w:val="en"/>
              </w:rPr>
              <w:t>.</w:t>
            </w:r>
            <w:r w:rsidRPr="00F53E6E">
              <w:rPr>
                <w:rFonts w:cs="Arial"/>
                <w:sz w:val="22"/>
                <w:szCs w:val="22"/>
                <w:lang w:val="en"/>
              </w:rPr>
              <w:t xml:space="preserve"> Outstanding communication and leadership skills – To interact both with clients and cross-company workers.</w:t>
            </w:r>
            <w:r w:rsidRPr="00F53E6E">
              <w:rPr>
                <w:rFonts w:cs="Arial"/>
                <w:sz w:val="22"/>
                <w:szCs w:val="22"/>
                <w:lang w:val="en"/>
              </w:rPr>
              <w:t xml:space="preserve"> </w:t>
            </w:r>
            <w:r w:rsidRPr="00F53E6E">
              <w:rPr>
                <w:rFonts w:cs="Arial"/>
                <w:sz w:val="22"/>
                <w:szCs w:val="22"/>
                <w:lang w:val="en"/>
              </w:rPr>
              <w:t>Problem analysis and problem solving</w:t>
            </w:r>
            <w:r w:rsidRPr="00F53E6E">
              <w:rPr>
                <w:rFonts w:cs="Arial"/>
                <w:sz w:val="22"/>
                <w:szCs w:val="22"/>
                <w:lang w:val="en"/>
              </w:rPr>
              <w:t xml:space="preserve">. </w:t>
            </w:r>
            <w:r w:rsidRPr="00F53E6E">
              <w:rPr>
                <w:rFonts w:cs="Arial"/>
                <w:sz w:val="22"/>
                <w:szCs w:val="22"/>
                <w:lang w:val="en"/>
              </w:rPr>
              <w:t>Organizational skills and customer service orientation</w:t>
            </w:r>
            <w:r w:rsidRPr="00F53E6E">
              <w:rPr>
                <w:rFonts w:cs="Arial"/>
                <w:sz w:val="22"/>
                <w:szCs w:val="22"/>
                <w:lang w:val="en"/>
              </w:rPr>
              <w:t xml:space="preserve">. </w:t>
            </w:r>
            <w:r w:rsidRPr="00F53E6E">
              <w:rPr>
                <w:rFonts w:cs="Arial"/>
                <w:sz w:val="22"/>
                <w:szCs w:val="22"/>
                <w:lang w:val="en"/>
              </w:rPr>
              <w:t xml:space="preserve">Adaptability and ability to work under pressure without supervision </w:t>
            </w:r>
          </w:p>
          <w:p w:rsidR="00A9541B" w:rsidRPr="009F50CC" w:rsidRDefault="00A9541B" w:rsidP="00D13586"/>
        </w:tc>
      </w:tr>
      <w:tr w:rsidR="00910CBB" w:rsidTr="00D22188">
        <w:sdt>
          <w:sdtPr>
            <w:alias w:val="Experience:"/>
            <w:tag w:val="Experience:"/>
            <w:id w:val="5444170"/>
            <w:placeholder>
              <w:docPart w:val="62B24EE2B8734EB69BA24EC0AD66C4E9"/>
            </w:placeholder>
            <w:temporary/>
            <w:showingPlcHdr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AE7A54" w:rsidRDefault="008658AA" w:rsidP="00AE7A54">
            <w:pPr>
              <w:pStyle w:val="Heading2"/>
            </w:pPr>
            <w:r>
              <w:t>June 2017 – Present</w:t>
            </w:r>
            <w:r>
              <w:t xml:space="preserve"> </w:t>
            </w:r>
          </w:p>
          <w:p w:rsidR="00D13586" w:rsidRDefault="008658AA" w:rsidP="001A2DAF">
            <w:r>
              <w:t>Order Picker/Forklift Operator</w:t>
            </w:r>
            <w:r w:rsidR="004513B2" w:rsidRPr="001A2DAF">
              <w:t xml:space="preserve">, </w:t>
            </w:r>
            <w:r>
              <w:t>William Sonoma Distribution Center</w:t>
            </w:r>
          </w:p>
          <w:p w:rsidR="008658AA" w:rsidRDefault="008658AA" w:rsidP="008658AA">
            <w:pPr>
              <w:pStyle w:val="ListBullet"/>
              <w:spacing w:after="240" w:line="264" w:lineRule="auto"/>
            </w:pPr>
            <w:r>
              <w:t>Use of tracking to ensure correct orders are filled and also update inventory records</w:t>
            </w:r>
          </w:p>
          <w:p w:rsidR="008658AA" w:rsidRDefault="008658AA" w:rsidP="008658AA">
            <w:pPr>
              <w:pStyle w:val="ListBullet"/>
              <w:spacing w:after="240" w:line="264" w:lineRule="auto"/>
            </w:pPr>
            <w:r>
              <w:t>Label and separate merchandise before loading</w:t>
            </w:r>
          </w:p>
          <w:p w:rsidR="00910CBB" w:rsidRDefault="008658AA" w:rsidP="008658AA">
            <w:pPr>
              <w:pStyle w:val="ListBullet"/>
            </w:pPr>
            <w:r>
              <w:t>Operate forklift (Pacer), to load and unload merchandise off the dock for deliveries or warehouse storing</w:t>
            </w:r>
          </w:p>
          <w:p w:rsidR="00D13586" w:rsidRPr="001A2DAF" w:rsidRDefault="008658AA" w:rsidP="00D13586">
            <w:pPr>
              <w:pStyle w:val="ListBullet"/>
            </w:pPr>
            <w:r>
              <w:t>Top Picker</w:t>
            </w:r>
          </w:p>
          <w:p w:rsidR="00D13586" w:rsidRPr="00AE7A54" w:rsidRDefault="00D05FAA" w:rsidP="00EE0B8D">
            <w:pPr>
              <w:pStyle w:val="Heading2"/>
            </w:pPr>
            <w:r>
              <w:t xml:space="preserve"> </w:t>
            </w:r>
            <w:r w:rsidR="00EE0B8D">
              <w:t xml:space="preserve"> </w:t>
            </w:r>
            <w:r>
              <w:t>January 2016-January 2017</w:t>
            </w:r>
          </w:p>
          <w:p w:rsidR="008658AA" w:rsidRDefault="00D05FAA" w:rsidP="00D05FA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="Arial"/>
              </w:rPr>
            </w:pPr>
            <w:r>
              <w:rPr>
                <w:rFonts w:cs="Arial"/>
                <w:bCs/>
                <w:sz w:val="21"/>
                <w:szCs w:val="21"/>
              </w:rPr>
              <w:t>Cherry Picker Operator</w:t>
            </w:r>
            <w:r>
              <w:rPr>
                <w:rFonts w:cs="Arial"/>
                <w:bCs/>
                <w:sz w:val="21"/>
                <w:szCs w:val="21"/>
              </w:rPr>
              <w:t>,</w:t>
            </w:r>
            <w:r>
              <w:rPr>
                <w:rFonts w:cs="Arial"/>
              </w:rPr>
              <w:t> 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D05FAA">
              <w:rPr>
                <w:rFonts w:cs="Arial"/>
              </w:rPr>
              <w:t>Kohl’s e Fulfillment Warehouse</w:t>
            </w:r>
          </w:p>
          <w:p w:rsidR="00D05FAA" w:rsidRDefault="00D05FAA" w:rsidP="00D05FAA">
            <w:pPr>
              <w:pStyle w:val="ListBullet"/>
            </w:pPr>
            <w:r>
              <w:t>Operated cherry picker to pick client-specific orders and used RF scanner to scan them.</w:t>
            </w:r>
          </w:p>
          <w:p w:rsidR="00D05FAA" w:rsidRDefault="00D05FAA" w:rsidP="00D05FAA">
            <w:pPr>
              <w:pStyle w:val="ListBullet"/>
            </w:pPr>
            <w:r>
              <w:t>Prepared, labeled, and stacked customer orders on pallets for delivery.</w:t>
            </w:r>
          </w:p>
          <w:p w:rsidR="00D05FAA" w:rsidRDefault="00D05FAA" w:rsidP="00D05FAA">
            <w:pPr>
              <w:pStyle w:val="ListBullet"/>
            </w:pPr>
            <w:r>
              <w:t>Checked and matched warehouse orders to their designated delivery sites.</w:t>
            </w:r>
          </w:p>
          <w:p w:rsidR="00D05FAA" w:rsidRDefault="00D05FAA" w:rsidP="00D05FAA">
            <w:pPr>
              <w:pStyle w:val="ListBullet"/>
            </w:pPr>
            <w:r>
              <w:t>Used and maintained various warehouse machines and vehicles, efficiently.</w:t>
            </w:r>
          </w:p>
          <w:p w:rsidR="00D05FAA" w:rsidRDefault="00D05FAA" w:rsidP="00D05FAA">
            <w:pPr>
              <w:pStyle w:val="ListBullet"/>
            </w:pPr>
            <w:r>
              <w:t>Counted, stocked and maintained warehouse inventories, properly and carefully.</w:t>
            </w:r>
          </w:p>
          <w:p w:rsidR="00D05FAA" w:rsidRPr="00F53E6E" w:rsidRDefault="00D05FAA" w:rsidP="00D05FAA">
            <w:pPr>
              <w:pStyle w:val="ListBullet"/>
              <w:rPr>
                <w:sz w:val="24"/>
                <w:szCs w:val="24"/>
              </w:rPr>
            </w:pPr>
            <w:r>
              <w:t>Cleaned work-site, organized supplies and maintained warehouse premises</w:t>
            </w:r>
          </w:p>
          <w:p w:rsid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0D0D0D" w:themeColor="text1" w:themeTint="F2"/>
              </w:rPr>
            </w:pPr>
            <w:r w:rsidRPr="00F53E6E">
              <w:rPr>
                <w:b/>
                <w:color w:val="0D0D0D" w:themeColor="text1" w:themeTint="F2"/>
              </w:rPr>
              <w:t>June 2014-December 2015</w:t>
            </w:r>
          </w:p>
          <w:p w:rsidR="00F53E6E" w:rsidRP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D0D0D" w:themeColor="text1" w:themeTint="F2"/>
              </w:rPr>
            </w:pPr>
            <w:r w:rsidRPr="00F53E6E">
              <w:rPr>
                <w:color w:val="0D0D0D" w:themeColor="text1" w:themeTint="F2"/>
              </w:rPr>
              <w:t>Material Handler, Atrium Windows and Doors Inc.</w:t>
            </w:r>
          </w:p>
          <w:p w:rsidR="00F53E6E" w:rsidRDefault="00F53E6E" w:rsidP="00F53E6E">
            <w:pPr>
              <w:pStyle w:val="ListBullet"/>
            </w:pPr>
            <w:r>
              <w:t>Finding materials on shelves, wrapping and ensuring all were loaded onto trucks properly</w:t>
            </w:r>
          </w:p>
          <w:p w:rsidR="00F53E6E" w:rsidRDefault="00F53E6E" w:rsidP="00F53E6E">
            <w:pPr>
              <w:pStyle w:val="ListBullet"/>
            </w:pPr>
            <w:r>
              <w:t>Use of scanner to correctly fill orders.</w:t>
            </w:r>
          </w:p>
          <w:p w:rsidR="00F53E6E" w:rsidRDefault="00F53E6E" w:rsidP="00F53E6E">
            <w:pPr>
              <w:pStyle w:val="ListBullet"/>
            </w:pPr>
            <w:r>
              <w:lastRenderedPageBreak/>
              <w:t>Place unloaded merchandise on correct rack locations.</w:t>
            </w:r>
          </w:p>
          <w:p w:rsidR="00F53E6E" w:rsidRDefault="00F53E6E" w:rsidP="00F53E6E">
            <w:pPr>
              <w:pStyle w:val="ListBullet"/>
            </w:pPr>
            <w:r>
              <w:t>Routinely clean warehouse areas, trucks and equipment.</w:t>
            </w:r>
          </w:p>
          <w:p w:rsidR="00F53E6E" w:rsidRP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0D0D0D" w:themeColor="text1" w:themeTint="F2"/>
              </w:rPr>
            </w:pPr>
          </w:p>
          <w:p w:rsidR="00F53E6E" w:rsidRP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0D0D0D" w:themeColor="text1" w:themeTint="F2"/>
              </w:rPr>
            </w:pPr>
            <w:r w:rsidRPr="00F53E6E">
              <w:rPr>
                <w:b/>
                <w:color w:val="0D0D0D" w:themeColor="text1" w:themeTint="F2"/>
              </w:rPr>
              <w:t>March 2015- January 2016 (part time)</w:t>
            </w:r>
          </w:p>
          <w:p w:rsid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Forklift Operator, Direct Labor</w:t>
            </w:r>
          </w:p>
          <w:p w:rsidR="00F53E6E" w:rsidRDefault="00F53E6E" w:rsidP="00F53E6E">
            <w:pPr>
              <w:pStyle w:val="ListBullet"/>
            </w:pPr>
            <w:r>
              <w:t>Obtains copy of production schedule or shipping order and transports furniture or equipment to and from designated areas in the facility</w:t>
            </w:r>
          </w:p>
          <w:p w:rsidR="00F53E6E" w:rsidRDefault="00F53E6E" w:rsidP="00F53E6E">
            <w:pPr>
              <w:pStyle w:val="ListBullet"/>
            </w:pPr>
            <w:r>
              <w:t>Load and unload goods from vehicles such as trucks or aircraft</w:t>
            </w:r>
          </w:p>
          <w:p w:rsidR="00F53E6E" w:rsidRDefault="00F53E6E" w:rsidP="00F53E6E">
            <w:pPr>
              <w:pStyle w:val="ListBullet"/>
            </w:pPr>
            <w:r>
              <w:t>Move goods packed on pallets or in crates around the storage facility</w:t>
            </w:r>
          </w:p>
          <w:p w:rsidR="00F53E6E" w:rsidRDefault="00F53E6E" w:rsidP="00F53E6E">
            <w:pPr>
              <w:pStyle w:val="ListBullet"/>
            </w:pPr>
            <w:r>
              <w:t>Stack goods in the correct storage bays, following inventory control instructions</w:t>
            </w:r>
          </w:p>
          <w:p w:rsidR="00F53E6E" w:rsidRDefault="00F53E6E" w:rsidP="00F53E6E">
            <w:pPr>
              <w:pStyle w:val="ListBullet"/>
            </w:pPr>
            <w:r>
              <w:t>Check and make sure loads are secure</w:t>
            </w:r>
          </w:p>
          <w:p w:rsidR="00F53E6E" w:rsidRDefault="00F53E6E" w:rsidP="00F53E6E">
            <w:pPr>
              <w:pStyle w:val="ListBullet"/>
            </w:pPr>
            <w:r>
              <w:t>Stack empty pallets</w:t>
            </w:r>
          </w:p>
          <w:p w:rsidR="00F53E6E" w:rsidRDefault="00F53E6E" w:rsidP="00F53E6E">
            <w:pPr>
              <w:pStyle w:val="ListBullet"/>
            </w:pPr>
            <w:r>
              <w:t>Perform daily equipment checks such as recharging the truck’s battery and lubricating equipment</w:t>
            </w:r>
          </w:p>
          <w:p w:rsidR="00F53E6E" w:rsidRDefault="00F53E6E" w:rsidP="00F53E6E">
            <w:pPr>
              <w:pStyle w:val="ListBullet"/>
            </w:pPr>
            <w:r>
              <w:t>Remove machine attachments and waste material from machines</w:t>
            </w:r>
          </w:p>
          <w:p w:rsidR="00F53E6E" w:rsidRDefault="00F53E6E" w:rsidP="00F53E6E">
            <w:pPr>
              <w:pStyle w:val="ListBullet"/>
            </w:pPr>
            <w:r>
              <w:t>Examine products to verify conformance to quality standards</w:t>
            </w:r>
          </w:p>
          <w:p w:rsidR="00F53E6E" w:rsidRDefault="00F53E6E" w:rsidP="00F53E6E">
            <w:pPr>
              <w:pStyle w:val="ListBullet"/>
            </w:pPr>
            <w:r>
              <w:t>Dump materials into machine hoppers</w:t>
            </w: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C2E95" w:rsidRP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January 2010</w:t>
            </w:r>
            <w:r w:rsidRPr="006C2E95">
              <w:rPr>
                <w:b/>
                <w:color w:val="0D0D0D" w:themeColor="text1" w:themeTint="F2"/>
              </w:rPr>
              <w:t xml:space="preserve">- March </w:t>
            </w:r>
            <w:r>
              <w:rPr>
                <w:b/>
                <w:color w:val="0D0D0D" w:themeColor="text1" w:themeTint="F2"/>
              </w:rPr>
              <w:t>201</w:t>
            </w:r>
            <w:r w:rsidR="00316643">
              <w:rPr>
                <w:b/>
                <w:color w:val="0D0D0D" w:themeColor="text1" w:themeTint="F2"/>
              </w:rPr>
              <w:t>5</w:t>
            </w: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House Keeping Lead, God’s Gift Cleaning Service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Ensures all operational and safety procedures are properly followed.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Establishes schedule and plan daily work assignments.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Manages customer housekeeping problems; investigate complaints about cleaning service.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Inspects and approve staff work performance.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Ensures cleaning is done to contract specifications.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Manages &amp; orders inventories of cleaning equipment and supplies.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Maintains department budget and manage cleaning expenses and produce reports on expenditures.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training and coaching to both current and new employees and manage the number of hours employees work.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Arranges maintenance and repair of cleaning equipment (i.e. vacuum cleaners).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Undertakes necessary administration and paperwork.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Produces official order forms for equipment, uniform and materials.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Investigates and maintains a working knowledge of developments in cleaning equipment and materials.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toward continual improvement of the overall organization</w:t>
            </w:r>
          </w:p>
          <w:p w:rsidR="006C2E95" w:rsidRDefault="006C2E95" w:rsidP="006C2E95">
            <w:pPr>
              <w:pStyle w:val="ListBullet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Perform overall cleaning and sanitation of office buildings, including dusting, washing, vacuuming and polishing of walls, ceilings, woodwork, carpets and furniture according to checklist.</w:t>
            </w: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0D0D0D" w:themeColor="text1" w:themeTint="F2"/>
              </w:rPr>
            </w:pPr>
          </w:p>
          <w:p w:rsidR="006C2E95" w:rsidRP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0D0D0D" w:themeColor="text1" w:themeTint="F2"/>
              </w:rPr>
            </w:pPr>
            <w:r w:rsidRPr="006C2E95">
              <w:rPr>
                <w:b/>
                <w:color w:val="0D0D0D" w:themeColor="text1" w:themeTint="F2"/>
              </w:rPr>
              <w:lastRenderedPageBreak/>
              <w:t>October 2006-September 2009</w:t>
            </w: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Line Cook, Mesquite Community Hospital </w:t>
            </w:r>
          </w:p>
          <w:p w:rsidR="006C2E95" w:rsidRDefault="006C2E95" w:rsidP="006C2E95">
            <w:pPr>
              <w:pStyle w:val="ListBullet"/>
            </w:pPr>
            <w:r>
              <w:t>Set up and stock stations with all necessary supplies</w:t>
            </w:r>
          </w:p>
          <w:p w:rsidR="006C2E95" w:rsidRDefault="006C2E95" w:rsidP="006C2E95">
            <w:pPr>
              <w:pStyle w:val="ListBullet"/>
            </w:pPr>
            <w:r>
              <w:t>Prepare food for service (e.g. chopping vegetables, butchering meat, or preparing sauces)</w:t>
            </w:r>
          </w:p>
          <w:p w:rsidR="006C2E95" w:rsidRDefault="006C2E95" w:rsidP="006C2E95">
            <w:pPr>
              <w:pStyle w:val="ListBullet"/>
            </w:pPr>
            <w:r>
              <w:t>Cook menu items in cooperation with the rest of the kitchen staff</w:t>
            </w:r>
          </w:p>
          <w:p w:rsidR="006C2E95" w:rsidRDefault="006C2E95" w:rsidP="006C2E95">
            <w:pPr>
              <w:pStyle w:val="ListBullet"/>
            </w:pPr>
            <w:r>
              <w:t>Answer, report and follow executive or sous chef’s instructions</w:t>
            </w:r>
          </w:p>
          <w:p w:rsidR="006C2E95" w:rsidRDefault="006C2E95" w:rsidP="006C2E95">
            <w:pPr>
              <w:pStyle w:val="ListBullet"/>
            </w:pPr>
            <w:r>
              <w:t>Clean up station and take care of leftover food</w:t>
            </w:r>
          </w:p>
          <w:p w:rsidR="006C2E95" w:rsidRDefault="006C2E95" w:rsidP="006C2E95">
            <w:pPr>
              <w:pStyle w:val="ListBullet"/>
            </w:pPr>
            <w:r>
              <w:t>Stock inventory appropriately</w:t>
            </w:r>
          </w:p>
          <w:p w:rsidR="006C2E95" w:rsidRDefault="006C2E95" w:rsidP="006C2E95">
            <w:pPr>
              <w:pStyle w:val="ListBullet"/>
            </w:pPr>
            <w:r>
              <w:t>Ensure that food comes out simultaneously, in high quality and in a timely fashion</w:t>
            </w:r>
          </w:p>
          <w:p w:rsidR="006C2E95" w:rsidRDefault="006C2E95" w:rsidP="006C2E95">
            <w:pPr>
              <w:pStyle w:val="ListBullet"/>
            </w:pPr>
            <w:r>
              <w:t>Comply with nutrition and sanitation regulations and safety standards</w:t>
            </w:r>
          </w:p>
          <w:p w:rsidR="006C2E95" w:rsidRDefault="006C2E95" w:rsidP="006C2E95">
            <w:pPr>
              <w:pStyle w:val="ListBullet"/>
            </w:pPr>
            <w:r>
              <w:t>Maintain a positive and professional approach with coworkers and customers</w:t>
            </w:r>
          </w:p>
          <w:p w:rsidR="006C2E95" w:rsidRDefault="006C2E95" w:rsidP="006C2E95">
            <w:pPr>
              <w:pStyle w:val="ListBullet"/>
            </w:pPr>
            <w:r>
              <w:t>Provide the highest level of customer service at all times</w:t>
            </w: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C2E95" w:rsidRDefault="006C2E95" w:rsidP="006C2E95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53E6E" w:rsidRDefault="00F53E6E" w:rsidP="00F53E6E">
            <w:pPr>
              <w:pStyle w:val="ListBullet"/>
              <w:numPr>
                <w:ilvl w:val="0"/>
                <w:numId w:val="0"/>
              </w:numPr>
            </w:pPr>
          </w:p>
          <w:p w:rsidR="00F53E6E" w:rsidRDefault="00F53E6E" w:rsidP="00F53E6E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ind w:left="216"/>
              <w:rPr>
                <w:rFonts w:cs="Arial"/>
                <w:sz w:val="24"/>
                <w:szCs w:val="24"/>
              </w:rPr>
            </w:pPr>
          </w:p>
          <w:p w:rsidR="00F53E6E" w:rsidRPr="00F53E6E" w:rsidRDefault="00F53E6E" w:rsidP="00F53E6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B656B9" w:rsidRDefault="00B656B9" w:rsidP="008658AA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8658AA" w:rsidRPr="001A2DAF" w:rsidRDefault="008658AA" w:rsidP="008658A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910CBB" w:rsidTr="00D22188">
        <w:sdt>
          <w:sdtPr>
            <w:alias w:val="Education:"/>
            <w:tag w:val="Education:"/>
            <w:id w:val="5444174"/>
            <w:placeholder>
              <w:docPart w:val="A4874F130BCB4DADB28C2CED2A7C857F"/>
            </w:placeholder>
            <w:temporary/>
            <w:showingPlcHdr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1A2DAF" w:rsidRDefault="008658AA" w:rsidP="00B656B9">
            <w:pPr>
              <w:pStyle w:val="Heading2"/>
            </w:pPr>
            <w:r>
              <w:t>Dallas Can Academy Charter</w:t>
            </w:r>
            <w:r w:rsidR="00B656B9">
              <w:t xml:space="preserve"> – </w:t>
            </w:r>
            <w:r>
              <w:t>Dallas, TX</w:t>
            </w:r>
            <w:r w:rsidR="00B656B9">
              <w:t xml:space="preserve"> – </w:t>
            </w:r>
            <w:r>
              <w:t>Diploma</w:t>
            </w:r>
          </w:p>
          <w:p w:rsidR="00910CBB" w:rsidRDefault="008658AA" w:rsidP="001A2DAF">
            <w:r>
              <w:t>June 2000</w:t>
            </w:r>
          </w:p>
          <w:p w:rsidR="00B656B9" w:rsidRDefault="008658AA" w:rsidP="008658AA">
            <w:r>
              <w:t>Forklift Certification- June 2017</w:t>
            </w:r>
          </w:p>
          <w:p w:rsidR="008658AA" w:rsidRDefault="008658AA" w:rsidP="008658AA">
            <w:r>
              <w:t>Catch the Spirit Award- January 2018</w:t>
            </w:r>
          </w:p>
          <w:p w:rsidR="008658AA" w:rsidRPr="001A2DAF" w:rsidRDefault="008658AA" w:rsidP="008658AA">
            <w:r>
              <w:t>Above and Beyond Award- December 2017, February-May 2018</w:t>
            </w:r>
          </w:p>
        </w:tc>
      </w:tr>
      <w:tr w:rsidR="00B656B9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F53E6E" w:rsidP="00F53E6E">
            <w:pPr>
              <w:pStyle w:val="Heading1"/>
            </w:pPr>
            <w:r>
              <w:t xml:space="preserve">Professional Skills 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6C2E95" w:rsidP="00F53E6E">
            <w:r w:rsidRPr="006C2E95">
              <w:rPr>
                <w:b/>
                <w:color w:val="0D0D0D" w:themeColor="text1" w:themeTint="F2"/>
              </w:rPr>
              <w:t>Expert level</w:t>
            </w:r>
            <w:r>
              <w:t>: Critical Thinking, Time Management, Computers and Electronics, Inventory Mana</w:t>
            </w:r>
            <w:r w:rsidR="00316643">
              <w:t>gement, Communication Skills</w:t>
            </w:r>
            <w:bookmarkStart w:id="0" w:name="_GoBack"/>
            <w:bookmarkEnd w:id="0"/>
            <w:r>
              <w:t xml:space="preserve">, Product and Processing. </w:t>
            </w:r>
          </w:p>
        </w:tc>
      </w:tr>
      <w:tr w:rsidR="00B656B9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B656B9" w:rsidP="008658AA">
            <w:pPr>
              <w:pStyle w:val="Heading1"/>
            </w:pP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B656B9" w:rsidP="008658AA"/>
        </w:tc>
      </w:tr>
      <w:tr w:rsidR="00910CBB" w:rsidTr="00D22188">
        <w:sdt>
          <w:sdtPr>
            <w:alias w:val="References:"/>
            <w:tag w:val="References:"/>
            <w:id w:val="5444177"/>
            <w:placeholder>
              <w:docPart w:val="D22E9ACA6B374EB5AD3FA9692478A3EB"/>
            </w:placeholder>
            <w:temporary/>
            <w:showingPlcHdr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alias w:val="Enter Reference Name:"/>
              <w:tag w:val="Enter Reference Name:"/>
              <w:id w:val="-402922108"/>
              <w:placeholder>
                <w:docPart w:val="3F5687E6A4C84770BF04139B7EF8B41F"/>
              </w:placeholder>
              <w:temporary/>
              <w:showingPlcHdr/>
            </w:sdtPr>
            <w:sdtEndPr/>
            <w:sdtContent>
              <w:p w:rsidR="00B656B9" w:rsidRPr="00B656B9" w:rsidRDefault="00B656B9" w:rsidP="00B656B9">
                <w:pPr>
                  <w:pStyle w:val="Heading2"/>
                </w:pPr>
                <w:r>
                  <w:t>Reference Name</w:t>
                </w:r>
              </w:p>
            </w:sdtContent>
          </w:sdt>
          <w:p w:rsidR="00910CBB" w:rsidRDefault="008658AA" w:rsidP="008658AA">
            <w:r>
              <w:t>Upon Request</w:t>
            </w:r>
          </w:p>
        </w:tc>
      </w:tr>
    </w:tbl>
    <w:p w:rsidR="007A2648" w:rsidRDefault="007A2648" w:rsidP="007A2648">
      <w:pPr>
        <w:pStyle w:val="NoSpacing"/>
      </w:pPr>
    </w:p>
    <w:sectPr w:rsidR="007A2648" w:rsidSect="00474BB6">
      <w:headerReference w:type="default" r:id="rId9"/>
      <w:footerReference w:type="default" r:id="rId10"/>
      <w:headerReference w:type="first" r:id="rId11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4B" w:rsidRDefault="00C06F4B">
      <w:r>
        <w:separator/>
      </w:r>
    </w:p>
  </w:endnote>
  <w:endnote w:type="continuationSeparator" w:id="0">
    <w:p w:rsidR="00C06F4B" w:rsidRDefault="00C0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6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4B" w:rsidRDefault="00C06F4B">
      <w:r>
        <w:separator/>
      </w:r>
    </w:p>
  </w:footnote>
  <w:footnote w:type="continuationSeparator" w:id="0">
    <w:p w:rsidR="00C06F4B" w:rsidRDefault="00C06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52423"/>
    <w:multiLevelType w:val="hybridMultilevel"/>
    <w:tmpl w:val="B1D4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AA"/>
    <w:rsid w:val="0001722C"/>
    <w:rsid w:val="00024E30"/>
    <w:rsid w:val="00045CE7"/>
    <w:rsid w:val="0006648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16643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C2E95"/>
    <w:rsid w:val="006D2999"/>
    <w:rsid w:val="006E1E22"/>
    <w:rsid w:val="00730614"/>
    <w:rsid w:val="007A2648"/>
    <w:rsid w:val="008658AA"/>
    <w:rsid w:val="008F1622"/>
    <w:rsid w:val="00910CBB"/>
    <w:rsid w:val="00923D54"/>
    <w:rsid w:val="00933AC4"/>
    <w:rsid w:val="009F50CC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C06F4B"/>
    <w:rsid w:val="00C23BE0"/>
    <w:rsid w:val="00C87C9D"/>
    <w:rsid w:val="00CC1D1E"/>
    <w:rsid w:val="00CC7FC2"/>
    <w:rsid w:val="00CD5910"/>
    <w:rsid w:val="00D05FAA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E0B8D"/>
    <w:rsid w:val="00F068E1"/>
    <w:rsid w:val="00F14524"/>
    <w:rsid w:val="00F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Hyperlink" w:uiPriority="7"/>
    <w:lsdException w:name="Strong" w:uiPriority="22"/>
    <w:lsdException w:name="Emphasis" w:uiPriority="2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7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customStyle="1" w:styleId="Address">
    <w:name w:val="Address"/>
    <w:basedOn w:val="Normal"/>
    <w:uiPriority w:val="1"/>
    <w:qFormat/>
    <w:rsid w:val="008658AA"/>
    <w:pPr>
      <w:spacing w:after="280" w:line="336" w:lineRule="auto"/>
      <w:contextualSpacing/>
    </w:pPr>
    <w:rPr>
      <w:sz w:val="1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Hyperlink" w:uiPriority="7"/>
    <w:lsdException w:name="Strong" w:uiPriority="22"/>
    <w:lsdException w:name="Emphasis" w:uiPriority="2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7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customStyle="1" w:styleId="Address">
    <w:name w:val="Address"/>
    <w:basedOn w:val="Normal"/>
    <w:uiPriority w:val="1"/>
    <w:qFormat/>
    <w:rsid w:val="008658AA"/>
    <w:pPr>
      <w:spacing w:after="280" w:line="336" w:lineRule="auto"/>
      <w:contextualSpacing/>
    </w:pPr>
    <w:rPr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tuck5.kt@gmail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b6907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E62C94D2B542B7849AFFB980E12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23F1-4D6F-4F20-AA15-C03F17DA7286}"/>
      </w:docPartPr>
      <w:docPartBody>
        <w:p w:rsidR="00000000" w:rsidRDefault="00D90494">
          <w:pPr>
            <w:pStyle w:val="9FE62C94D2B542B7849AFFB980E12D32"/>
          </w:pPr>
          <w:r>
            <w:t>Objective</w:t>
          </w:r>
        </w:p>
      </w:docPartBody>
    </w:docPart>
    <w:docPart>
      <w:docPartPr>
        <w:name w:val="59F8D474AB6B4397882EE1BA64730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F81A9-AB6E-4477-9DE8-AF6681CE311D}"/>
      </w:docPartPr>
      <w:docPartBody>
        <w:p w:rsidR="00000000" w:rsidRDefault="00D90494">
          <w:pPr>
            <w:pStyle w:val="59F8D474AB6B4397882EE1BA64730BF3"/>
          </w:pPr>
          <w:r>
            <w:t>Skills &amp; Abilities</w:t>
          </w:r>
        </w:p>
      </w:docPartBody>
    </w:docPart>
    <w:docPart>
      <w:docPartPr>
        <w:name w:val="62B24EE2B8734EB69BA24EC0AD66C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C7A8-30D8-4B4B-9B70-810E8B5F31C7}"/>
      </w:docPartPr>
      <w:docPartBody>
        <w:p w:rsidR="00000000" w:rsidRDefault="00D90494">
          <w:pPr>
            <w:pStyle w:val="62B24EE2B8734EB69BA24EC0AD66C4E9"/>
          </w:pPr>
          <w:r>
            <w:t>Experience</w:t>
          </w:r>
        </w:p>
      </w:docPartBody>
    </w:docPart>
    <w:docPart>
      <w:docPartPr>
        <w:name w:val="A4874F130BCB4DADB28C2CED2A7C8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0816D-B5B6-41EF-B196-EECAA9145908}"/>
      </w:docPartPr>
      <w:docPartBody>
        <w:p w:rsidR="00000000" w:rsidRDefault="00D90494">
          <w:pPr>
            <w:pStyle w:val="A4874F130BCB4DADB28C2CED2A7C857F"/>
          </w:pPr>
          <w:r w:rsidRPr="00024E30">
            <w:t>Education</w:t>
          </w:r>
        </w:p>
      </w:docPartBody>
    </w:docPart>
    <w:docPart>
      <w:docPartPr>
        <w:name w:val="D22E9ACA6B374EB5AD3FA9692478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2F9E6-ABF8-4801-9B04-CCD2D3818DF5}"/>
      </w:docPartPr>
      <w:docPartBody>
        <w:p w:rsidR="00000000" w:rsidRDefault="00D90494">
          <w:pPr>
            <w:pStyle w:val="D22E9ACA6B374EB5AD3FA9692478A3EB"/>
          </w:pPr>
          <w:r w:rsidRPr="00024E30">
            <w:t>References</w:t>
          </w:r>
        </w:p>
      </w:docPartBody>
    </w:docPart>
    <w:docPart>
      <w:docPartPr>
        <w:name w:val="3F5687E6A4C84770BF04139B7EF8B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BA00-B70A-4512-A5FF-BB5D9B1C9CED}"/>
      </w:docPartPr>
      <w:docPartBody>
        <w:p w:rsidR="00000000" w:rsidRDefault="00D90494">
          <w:pPr>
            <w:pStyle w:val="3F5687E6A4C84770BF04139B7EF8B41F"/>
          </w:pPr>
          <w:r>
            <w:t>Reference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94"/>
    <w:rsid w:val="00D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66A1A7E7F4B7F8A71CD9941746E8B">
    <w:name w:val="E8D66A1A7E7F4B7F8A71CD9941746E8B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FCBBC9D8B5040929B5A5BE2B04E6393">
    <w:name w:val="3FCBBC9D8B5040929B5A5BE2B04E6393"/>
  </w:style>
  <w:style w:type="paragraph" w:customStyle="1" w:styleId="C0CE3685F1124CB98BFC79F1868E2AC9">
    <w:name w:val="C0CE3685F1124CB98BFC79F1868E2AC9"/>
  </w:style>
  <w:style w:type="paragraph" w:customStyle="1" w:styleId="793E0D6902B44AA184A0D743CB598185">
    <w:name w:val="793E0D6902B44AA184A0D743CB598185"/>
  </w:style>
  <w:style w:type="paragraph" w:customStyle="1" w:styleId="04ED7CDAE27C4B66B1A142840CD31D3C">
    <w:name w:val="04ED7CDAE27C4B66B1A142840CD31D3C"/>
  </w:style>
  <w:style w:type="paragraph" w:customStyle="1" w:styleId="9FE62C94D2B542B7849AFFB980E12D32">
    <w:name w:val="9FE62C94D2B542B7849AFFB980E12D32"/>
  </w:style>
  <w:style w:type="paragraph" w:customStyle="1" w:styleId="5CDEA20BDF984273A321E678C83CFFE6">
    <w:name w:val="5CDEA20BDF984273A321E678C83CFFE6"/>
  </w:style>
  <w:style w:type="paragraph" w:customStyle="1" w:styleId="59F8D474AB6B4397882EE1BA64730BF3">
    <w:name w:val="59F8D474AB6B4397882EE1BA64730BF3"/>
  </w:style>
  <w:style w:type="paragraph" w:customStyle="1" w:styleId="D7031A519A1C4D5FA8C9CB214791D713">
    <w:name w:val="D7031A519A1C4D5FA8C9CB214791D713"/>
  </w:style>
  <w:style w:type="paragraph" w:customStyle="1" w:styleId="62B24EE2B8734EB69BA24EC0AD66C4E9">
    <w:name w:val="62B24EE2B8734EB69BA24EC0AD66C4E9"/>
  </w:style>
  <w:style w:type="paragraph" w:customStyle="1" w:styleId="6FB15792AFE74BEDB009BF2AC7A66947">
    <w:name w:val="6FB15792AFE74BEDB009BF2AC7A66947"/>
  </w:style>
  <w:style w:type="paragraph" w:customStyle="1" w:styleId="05332E7BA1C74AB78626B4D97D348239">
    <w:name w:val="05332E7BA1C74AB78626B4D97D348239"/>
  </w:style>
  <w:style w:type="paragraph" w:customStyle="1" w:styleId="94047BED51484F7B83C746F346DEA82E">
    <w:name w:val="94047BED51484F7B83C746F346DEA82E"/>
  </w:style>
  <w:style w:type="paragraph" w:customStyle="1" w:styleId="75805A35D73D432D88D2AB2CAB77A483">
    <w:name w:val="75805A35D73D432D88D2AB2CAB77A483"/>
  </w:style>
  <w:style w:type="paragraph" w:customStyle="1" w:styleId="BF73EDC15F4D4F9EA50270E2C00C0C05">
    <w:name w:val="BF73EDC15F4D4F9EA50270E2C00C0C05"/>
  </w:style>
  <w:style w:type="paragraph" w:customStyle="1" w:styleId="24343481C5BC47CC828C5CF3458F4344">
    <w:name w:val="24343481C5BC47CC828C5CF3458F4344"/>
  </w:style>
  <w:style w:type="paragraph" w:customStyle="1" w:styleId="7E2BF60FC53D41CD9E0163669C9E064A">
    <w:name w:val="7E2BF60FC53D41CD9E0163669C9E064A"/>
  </w:style>
  <w:style w:type="paragraph" w:customStyle="1" w:styleId="B299E426DE7E43E4B96C8691AD3EFE57">
    <w:name w:val="B299E426DE7E43E4B96C8691AD3EFE57"/>
  </w:style>
  <w:style w:type="paragraph" w:customStyle="1" w:styleId="9D5ADABA56F44655AB5333399F77D453">
    <w:name w:val="9D5ADABA56F44655AB5333399F77D453"/>
  </w:style>
  <w:style w:type="paragraph" w:customStyle="1" w:styleId="A304E461EE7149B1B463F47A0E8FE59A">
    <w:name w:val="A304E461EE7149B1B463F47A0E8FE59A"/>
  </w:style>
  <w:style w:type="paragraph" w:customStyle="1" w:styleId="3D748B6CF46548A3841F5EB58F4B58C4">
    <w:name w:val="3D748B6CF46548A3841F5EB58F4B58C4"/>
  </w:style>
  <w:style w:type="paragraph" w:customStyle="1" w:styleId="A0982BDD854C4B6E8F89CD58886D59B1">
    <w:name w:val="A0982BDD854C4B6E8F89CD58886D59B1"/>
  </w:style>
  <w:style w:type="paragraph" w:customStyle="1" w:styleId="A4874F130BCB4DADB28C2CED2A7C857F">
    <w:name w:val="A4874F130BCB4DADB28C2CED2A7C857F"/>
  </w:style>
  <w:style w:type="paragraph" w:customStyle="1" w:styleId="5449F3310086433399180A9CB5F46B75">
    <w:name w:val="5449F3310086433399180A9CB5F46B75"/>
  </w:style>
  <w:style w:type="paragraph" w:customStyle="1" w:styleId="2892CB74864C4F3CB6630B184A6B739D">
    <w:name w:val="2892CB74864C4F3CB6630B184A6B739D"/>
  </w:style>
  <w:style w:type="paragraph" w:customStyle="1" w:styleId="9D26081DB2D7442E8EC0EB9009E9B79C">
    <w:name w:val="9D26081DB2D7442E8EC0EB9009E9B79C"/>
  </w:style>
  <w:style w:type="paragraph" w:customStyle="1" w:styleId="F4D9972E7DF94120BA20B1D54E27D46D">
    <w:name w:val="F4D9972E7DF94120BA20B1D54E27D46D"/>
  </w:style>
  <w:style w:type="paragraph" w:customStyle="1" w:styleId="69B4CE2576C745EAA80E38F09F9D2247">
    <w:name w:val="69B4CE2576C745EAA80E38F09F9D2247"/>
  </w:style>
  <w:style w:type="paragraph" w:customStyle="1" w:styleId="5020F4BA54BB44F19B7A10AE3E95255C">
    <w:name w:val="5020F4BA54BB44F19B7A10AE3E95255C"/>
  </w:style>
  <w:style w:type="paragraph" w:customStyle="1" w:styleId="D6160D90C4DF46459AF65B7CC790BCE8">
    <w:name w:val="D6160D90C4DF46459AF65B7CC790BCE8"/>
  </w:style>
  <w:style w:type="paragraph" w:customStyle="1" w:styleId="1000417BD9FD4A3F9EB6A421E1EA72F0">
    <w:name w:val="1000417BD9FD4A3F9EB6A421E1EA72F0"/>
  </w:style>
  <w:style w:type="paragraph" w:customStyle="1" w:styleId="8C3C71F570F145799C9BD0A99A6D008C">
    <w:name w:val="8C3C71F570F145799C9BD0A99A6D008C"/>
  </w:style>
  <w:style w:type="paragraph" w:customStyle="1" w:styleId="D22E9ACA6B374EB5AD3FA9692478A3EB">
    <w:name w:val="D22E9ACA6B374EB5AD3FA9692478A3EB"/>
  </w:style>
  <w:style w:type="paragraph" w:customStyle="1" w:styleId="3F5687E6A4C84770BF04139B7EF8B41F">
    <w:name w:val="3F5687E6A4C84770BF04139B7EF8B41F"/>
  </w:style>
  <w:style w:type="paragraph" w:customStyle="1" w:styleId="EBF9AD14711B4079A064DD96C4D45A1A">
    <w:name w:val="EBF9AD14711B4079A064DD96C4D45A1A"/>
  </w:style>
  <w:style w:type="paragraph" w:customStyle="1" w:styleId="8C627C73DFDC46819F68EB62472B36B5">
    <w:name w:val="8C627C73DFDC46819F68EB62472B36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66A1A7E7F4B7F8A71CD9941746E8B">
    <w:name w:val="E8D66A1A7E7F4B7F8A71CD9941746E8B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FCBBC9D8B5040929B5A5BE2B04E6393">
    <w:name w:val="3FCBBC9D8B5040929B5A5BE2B04E6393"/>
  </w:style>
  <w:style w:type="paragraph" w:customStyle="1" w:styleId="C0CE3685F1124CB98BFC79F1868E2AC9">
    <w:name w:val="C0CE3685F1124CB98BFC79F1868E2AC9"/>
  </w:style>
  <w:style w:type="paragraph" w:customStyle="1" w:styleId="793E0D6902B44AA184A0D743CB598185">
    <w:name w:val="793E0D6902B44AA184A0D743CB598185"/>
  </w:style>
  <w:style w:type="paragraph" w:customStyle="1" w:styleId="04ED7CDAE27C4B66B1A142840CD31D3C">
    <w:name w:val="04ED7CDAE27C4B66B1A142840CD31D3C"/>
  </w:style>
  <w:style w:type="paragraph" w:customStyle="1" w:styleId="9FE62C94D2B542B7849AFFB980E12D32">
    <w:name w:val="9FE62C94D2B542B7849AFFB980E12D32"/>
  </w:style>
  <w:style w:type="paragraph" w:customStyle="1" w:styleId="5CDEA20BDF984273A321E678C83CFFE6">
    <w:name w:val="5CDEA20BDF984273A321E678C83CFFE6"/>
  </w:style>
  <w:style w:type="paragraph" w:customStyle="1" w:styleId="59F8D474AB6B4397882EE1BA64730BF3">
    <w:name w:val="59F8D474AB6B4397882EE1BA64730BF3"/>
  </w:style>
  <w:style w:type="paragraph" w:customStyle="1" w:styleId="D7031A519A1C4D5FA8C9CB214791D713">
    <w:name w:val="D7031A519A1C4D5FA8C9CB214791D713"/>
  </w:style>
  <w:style w:type="paragraph" w:customStyle="1" w:styleId="62B24EE2B8734EB69BA24EC0AD66C4E9">
    <w:name w:val="62B24EE2B8734EB69BA24EC0AD66C4E9"/>
  </w:style>
  <w:style w:type="paragraph" w:customStyle="1" w:styleId="6FB15792AFE74BEDB009BF2AC7A66947">
    <w:name w:val="6FB15792AFE74BEDB009BF2AC7A66947"/>
  </w:style>
  <w:style w:type="paragraph" w:customStyle="1" w:styleId="05332E7BA1C74AB78626B4D97D348239">
    <w:name w:val="05332E7BA1C74AB78626B4D97D348239"/>
  </w:style>
  <w:style w:type="paragraph" w:customStyle="1" w:styleId="94047BED51484F7B83C746F346DEA82E">
    <w:name w:val="94047BED51484F7B83C746F346DEA82E"/>
  </w:style>
  <w:style w:type="paragraph" w:customStyle="1" w:styleId="75805A35D73D432D88D2AB2CAB77A483">
    <w:name w:val="75805A35D73D432D88D2AB2CAB77A483"/>
  </w:style>
  <w:style w:type="paragraph" w:customStyle="1" w:styleId="BF73EDC15F4D4F9EA50270E2C00C0C05">
    <w:name w:val="BF73EDC15F4D4F9EA50270E2C00C0C05"/>
  </w:style>
  <w:style w:type="paragraph" w:customStyle="1" w:styleId="24343481C5BC47CC828C5CF3458F4344">
    <w:name w:val="24343481C5BC47CC828C5CF3458F4344"/>
  </w:style>
  <w:style w:type="paragraph" w:customStyle="1" w:styleId="7E2BF60FC53D41CD9E0163669C9E064A">
    <w:name w:val="7E2BF60FC53D41CD9E0163669C9E064A"/>
  </w:style>
  <w:style w:type="paragraph" w:customStyle="1" w:styleId="B299E426DE7E43E4B96C8691AD3EFE57">
    <w:name w:val="B299E426DE7E43E4B96C8691AD3EFE57"/>
  </w:style>
  <w:style w:type="paragraph" w:customStyle="1" w:styleId="9D5ADABA56F44655AB5333399F77D453">
    <w:name w:val="9D5ADABA56F44655AB5333399F77D453"/>
  </w:style>
  <w:style w:type="paragraph" w:customStyle="1" w:styleId="A304E461EE7149B1B463F47A0E8FE59A">
    <w:name w:val="A304E461EE7149B1B463F47A0E8FE59A"/>
  </w:style>
  <w:style w:type="paragraph" w:customStyle="1" w:styleId="3D748B6CF46548A3841F5EB58F4B58C4">
    <w:name w:val="3D748B6CF46548A3841F5EB58F4B58C4"/>
  </w:style>
  <w:style w:type="paragraph" w:customStyle="1" w:styleId="A0982BDD854C4B6E8F89CD58886D59B1">
    <w:name w:val="A0982BDD854C4B6E8F89CD58886D59B1"/>
  </w:style>
  <w:style w:type="paragraph" w:customStyle="1" w:styleId="A4874F130BCB4DADB28C2CED2A7C857F">
    <w:name w:val="A4874F130BCB4DADB28C2CED2A7C857F"/>
  </w:style>
  <w:style w:type="paragraph" w:customStyle="1" w:styleId="5449F3310086433399180A9CB5F46B75">
    <w:name w:val="5449F3310086433399180A9CB5F46B75"/>
  </w:style>
  <w:style w:type="paragraph" w:customStyle="1" w:styleId="2892CB74864C4F3CB6630B184A6B739D">
    <w:name w:val="2892CB74864C4F3CB6630B184A6B739D"/>
  </w:style>
  <w:style w:type="paragraph" w:customStyle="1" w:styleId="9D26081DB2D7442E8EC0EB9009E9B79C">
    <w:name w:val="9D26081DB2D7442E8EC0EB9009E9B79C"/>
  </w:style>
  <w:style w:type="paragraph" w:customStyle="1" w:styleId="F4D9972E7DF94120BA20B1D54E27D46D">
    <w:name w:val="F4D9972E7DF94120BA20B1D54E27D46D"/>
  </w:style>
  <w:style w:type="paragraph" w:customStyle="1" w:styleId="69B4CE2576C745EAA80E38F09F9D2247">
    <w:name w:val="69B4CE2576C745EAA80E38F09F9D2247"/>
  </w:style>
  <w:style w:type="paragraph" w:customStyle="1" w:styleId="5020F4BA54BB44F19B7A10AE3E95255C">
    <w:name w:val="5020F4BA54BB44F19B7A10AE3E95255C"/>
  </w:style>
  <w:style w:type="paragraph" w:customStyle="1" w:styleId="D6160D90C4DF46459AF65B7CC790BCE8">
    <w:name w:val="D6160D90C4DF46459AF65B7CC790BCE8"/>
  </w:style>
  <w:style w:type="paragraph" w:customStyle="1" w:styleId="1000417BD9FD4A3F9EB6A421E1EA72F0">
    <w:name w:val="1000417BD9FD4A3F9EB6A421E1EA72F0"/>
  </w:style>
  <w:style w:type="paragraph" w:customStyle="1" w:styleId="8C3C71F570F145799C9BD0A99A6D008C">
    <w:name w:val="8C3C71F570F145799C9BD0A99A6D008C"/>
  </w:style>
  <w:style w:type="paragraph" w:customStyle="1" w:styleId="D22E9ACA6B374EB5AD3FA9692478A3EB">
    <w:name w:val="D22E9ACA6B374EB5AD3FA9692478A3EB"/>
  </w:style>
  <w:style w:type="paragraph" w:customStyle="1" w:styleId="3F5687E6A4C84770BF04139B7EF8B41F">
    <w:name w:val="3F5687E6A4C84770BF04139B7EF8B41F"/>
  </w:style>
  <w:style w:type="paragraph" w:customStyle="1" w:styleId="EBF9AD14711B4079A064DD96C4D45A1A">
    <w:name w:val="EBF9AD14711B4079A064DD96C4D45A1A"/>
  </w:style>
  <w:style w:type="paragraph" w:customStyle="1" w:styleId="8C627C73DFDC46819F68EB62472B36B5">
    <w:name w:val="8C627C73DFDC46819F68EB62472B3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</Template>
  <TotalTime>31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 Inc.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Dunshell Black</dc:creator>
  <cp:lastModifiedBy>Dunshell Black</cp:lastModifiedBy>
  <cp:revision>1</cp:revision>
  <dcterms:created xsi:type="dcterms:W3CDTF">2018-07-04T01:52:00Z</dcterms:created>
  <dcterms:modified xsi:type="dcterms:W3CDTF">2018-07-04T04:09:00Z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