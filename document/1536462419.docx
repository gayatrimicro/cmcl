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6913"/>
      </w:tblGrid>
      <w:tr w:rsidR="00C420C8" w:rsidRPr="005152F2" w14:paraId="64AE1A97" w14:textId="77777777" w:rsidTr="00C420C8">
        <w:tc>
          <w:tcPr>
            <w:tcW w:w="3023" w:type="dxa"/>
          </w:tcPr>
          <w:p w14:paraId="22675FAF" w14:textId="77777777" w:rsidR="00C420C8" w:rsidRPr="0060236C" w:rsidRDefault="001A4B3E" w:rsidP="003856C9">
            <w:pPr>
              <w:pStyle w:val="Heading1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60236C">
              <w:rPr>
                <w:rFonts w:ascii="Times New Roman" w:hAnsi="Times New Roman" w:cs="Times New Roman"/>
                <w:b/>
                <w:sz w:val="40"/>
                <w:szCs w:val="40"/>
              </w:rPr>
              <w:t>Sheba smith</w:t>
            </w:r>
          </w:p>
          <w:p w14:paraId="72CE8986" w14:textId="77777777" w:rsidR="00C420C8" w:rsidRPr="0060236C" w:rsidRDefault="00C420C8" w:rsidP="005246B9">
            <w:pPr>
              <w:pStyle w:val="Graphic"/>
              <w:rPr>
                <w:rFonts w:ascii="Times New Roman" w:hAnsi="Times New Roman" w:cs="Times New Roman"/>
                <w:sz w:val="20"/>
                <w:szCs w:val="20"/>
              </w:rPr>
            </w:pPr>
            <w:r w:rsidRPr="0060236C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4034A9E5" wp14:editId="3F668A30">
                      <wp:extent cx="329184" cy="329184"/>
                      <wp:effectExtent l="0" t="0" r="13970" b="13970"/>
                      <wp:docPr id="49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B7C940" id="Group 43" o:spid="_x0000_s1026" alt="Title: 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HcHh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">
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787EC86C" w14:textId="77777777" w:rsidR="00C420C8" w:rsidRPr="0060236C" w:rsidRDefault="001A4B3E" w:rsidP="00441EB9">
            <w:pPr>
              <w:pStyle w:val="Heading3"/>
              <w:rPr>
                <w:rFonts w:ascii="Times New Roman" w:hAnsi="Times New Roman" w:cs="Times New Roman"/>
                <w:sz w:val="20"/>
                <w:szCs w:val="20"/>
              </w:rPr>
            </w:pPr>
            <w:r w:rsidRPr="0060236C">
              <w:rPr>
                <w:rFonts w:ascii="Times New Roman" w:hAnsi="Times New Roman" w:cs="Times New Roman"/>
                <w:sz w:val="20"/>
                <w:szCs w:val="20"/>
              </w:rPr>
              <w:t>sheba.sharda@gmail.com</w:t>
            </w:r>
          </w:p>
          <w:p w14:paraId="32DBC30F" w14:textId="77777777" w:rsidR="00C420C8" w:rsidRPr="0060236C" w:rsidRDefault="00C420C8" w:rsidP="005246B9">
            <w:pPr>
              <w:pStyle w:val="Graphic"/>
              <w:rPr>
                <w:rFonts w:ascii="Times New Roman" w:hAnsi="Times New Roman" w:cs="Times New Roman"/>
                <w:sz w:val="20"/>
                <w:szCs w:val="20"/>
              </w:rPr>
            </w:pPr>
            <w:r w:rsidRPr="0060236C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5BD01EAA" wp14:editId="5A3547AF">
                      <wp:extent cx="329184" cy="329184"/>
                      <wp:effectExtent l="0" t="0" r="13970" b="13970"/>
                      <wp:docPr id="80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589AB4" id="Group 37" o:spid="_x0000_s1026" alt="Title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fPQC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PZRJ89AJQAA&#10;094AAA4AAAAAAAAAAAAAAAAALgIAAGRycy9lMm9Eb2MueG1sUEsBAi0AFAAGAAgAAAAhAGhHG9DY&#10;AAAAAwEAAA8AAAAAAAAAAAAAAAAAmicAAGRycy9kb3ducmV2LnhtbFBLBQYAAAAABAAEAPMAAACf&#10;KAAAAAA=&#10;">
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33D6D89D" w14:textId="77777777" w:rsidR="00C420C8" w:rsidRPr="0060236C" w:rsidRDefault="001A4B3E" w:rsidP="00441EB9">
            <w:pPr>
              <w:pStyle w:val="Heading3"/>
              <w:rPr>
                <w:rFonts w:ascii="Times New Roman" w:hAnsi="Times New Roman" w:cs="Times New Roman"/>
                <w:sz w:val="20"/>
                <w:szCs w:val="20"/>
              </w:rPr>
            </w:pPr>
            <w:r w:rsidRPr="0060236C">
              <w:rPr>
                <w:rFonts w:ascii="Times New Roman" w:hAnsi="Times New Roman" w:cs="Times New Roman"/>
                <w:sz w:val="20"/>
                <w:szCs w:val="20"/>
              </w:rPr>
              <w:t>903-748-8402</w:t>
            </w:r>
          </w:p>
          <w:p w14:paraId="5440C16C" w14:textId="77777777" w:rsidR="00C420C8" w:rsidRPr="0060236C" w:rsidRDefault="00C420C8" w:rsidP="005246B9">
            <w:pPr>
              <w:pStyle w:val="Graphic"/>
              <w:rPr>
                <w:rFonts w:ascii="Times New Roman" w:hAnsi="Times New Roman" w:cs="Times New Roman"/>
                <w:sz w:val="20"/>
                <w:szCs w:val="20"/>
              </w:rPr>
            </w:pPr>
            <w:r w:rsidRPr="0060236C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490BDBF1" wp14:editId="67017E72">
                      <wp:extent cx="329184" cy="329184"/>
                      <wp:effectExtent l="0" t="0" r="13970" b="13970"/>
                      <wp:docPr id="77" name="Group 31" title="LinkedI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Freeform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5667EA" id="Group 31" o:spid="_x0000_s1026" alt="Title: LinkedIn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NIOlUfmGAAAZ4wAAA4AAAAAAAAAAAAAAAAALgIAAGRycy9l&#10;Mm9Eb2MueG1sUEsBAi0AFAAGAAgAAAAhAGhHG9DYAAAAAwEAAA8AAAAAAAAAAAAAAAAAQBsAAGRy&#10;cy9kb3ducmV2LnhtbFBLBQYAAAAABAAEAPMAAABFHAAAAAA=&#10;">
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53492386" w14:textId="77777777" w:rsidR="00C420C8" w:rsidRPr="0060236C" w:rsidRDefault="001A4B3E" w:rsidP="00441EB9">
            <w:pPr>
              <w:pStyle w:val="Heading3"/>
              <w:rPr>
                <w:rFonts w:ascii="Times New Roman" w:hAnsi="Times New Roman" w:cs="Times New Roman"/>
                <w:sz w:val="20"/>
                <w:szCs w:val="20"/>
              </w:rPr>
            </w:pPr>
            <w:r w:rsidRPr="0060236C">
              <w:rPr>
                <w:rFonts w:ascii="Times New Roman" w:hAnsi="Times New Roman" w:cs="Times New Roman"/>
                <w:sz w:val="20"/>
                <w:szCs w:val="20"/>
              </w:rPr>
              <w:t>https://www.linkedin.com/in/shebasmith/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C420C8" w:rsidRPr="0060236C" w14:paraId="5D326882" w14:textId="77777777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37E4BCF9" w14:textId="77777777" w:rsidR="00C420C8" w:rsidRPr="0060236C" w:rsidRDefault="00C420C8" w:rsidP="0060236C">
                  <w:pPr>
                    <w:pStyle w:val="Heading3"/>
                    <w:jc w:val="both"/>
                    <w:rPr>
                      <w:rFonts w:ascii="Times New Roman" w:eastAsiaTheme="minorHAnsi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420C8" w:rsidRPr="0060236C" w14:paraId="50078AB8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71E02B13" w14:textId="77777777" w:rsidR="00C420C8" w:rsidRPr="0060236C" w:rsidRDefault="0060236C" w:rsidP="002C77B9">
                  <w:pPr>
                    <w:pStyle w:val="Heading3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0236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SUMMARY</w:t>
                  </w:r>
                </w:p>
                <w:p w14:paraId="3FE16EAA" w14:textId="77777777" w:rsidR="00C420C8" w:rsidRPr="0060236C" w:rsidRDefault="00C420C8" w:rsidP="00616FF4">
                  <w:pPr>
                    <w:pStyle w:val="GraphicLine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0236C">
                    <w:rPr>
                      <w:rFonts w:ascii="Times New Roman" w:hAnsi="Times New Roman" w:cs="Times New Roman"/>
                      <w:sz w:val="20"/>
                      <w:szCs w:val="20"/>
                    </w:rPr>
                    <mc:AlternateContent>
                      <mc:Choice Requires="wps">
                        <w:drawing>
                          <wp:inline distT="0" distB="0" distL="0" distR="0" wp14:anchorId="3F5CC9B5" wp14:editId="65B30CFA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0C1DD14C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0Ga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Pt9Bm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465F45DA" w14:textId="77777777" w:rsidR="00C420C8" w:rsidRPr="0060236C" w:rsidRDefault="001A4B3E" w:rsidP="00D11C4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0236C">
                    <w:rPr>
                      <w:rFonts w:ascii="Times New Roman" w:hAnsi="Times New Roman" w:cs="Times New Roman"/>
                      <w:sz w:val="20"/>
                      <w:szCs w:val="20"/>
                    </w:rPr>
                    <w:t>Enthusiastic</w:t>
                  </w:r>
                  <w:r w:rsidR="00293ABD">
                    <w:rPr>
                      <w:rFonts w:ascii="Times New Roman" w:hAnsi="Times New Roman" w:cs="Times New Roman"/>
                      <w:sz w:val="20"/>
                      <w:szCs w:val="20"/>
                    </w:rPr>
                    <w:t>, responsible, driven, and diligently focused</w:t>
                  </w:r>
                  <w:r w:rsidRPr="0060236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professional</w:t>
                  </w:r>
                  <w:r w:rsidR="00293AB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, pursing a company to execute my talents in time management, conflict resolution, organization skills, and exceptional customer service. </w:t>
                  </w:r>
                  <w:r w:rsidRPr="0060236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C420C8" w:rsidRPr="0060236C" w14:paraId="0ABD2C9E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4C619C78" w14:textId="77777777" w:rsidR="00C420C8" w:rsidRPr="0060236C" w:rsidRDefault="005B0F3C" w:rsidP="0043426C">
                  <w:pPr>
                    <w:pStyle w:val="Heading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alias w:val="Skills:"/>
                      <w:tag w:val="Skills:"/>
                      <w:id w:val="1490835561"/>
                      <w:placeholder>
                        <w:docPart w:val="AA3774A848804C928C65B1D9453BB4A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60236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Skills</w:t>
                      </w:r>
                    </w:sdtContent>
                  </w:sdt>
                </w:p>
                <w:p w14:paraId="57BC8973" w14:textId="77777777" w:rsidR="00C420C8" w:rsidRPr="0060236C" w:rsidRDefault="00C420C8" w:rsidP="00616FF4">
                  <w:pPr>
                    <w:pStyle w:val="GraphicLine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0236C">
                    <w:rPr>
                      <w:rFonts w:ascii="Times New Roman" w:hAnsi="Times New Roman" w:cs="Times New Roman"/>
                      <w:sz w:val="20"/>
                      <w:szCs w:val="20"/>
                    </w:rPr>
                    <mc:AlternateContent>
                      <mc:Choice Requires="wps">
                        <w:drawing>
                          <wp:inline distT="0" distB="0" distL="0" distR="0" wp14:anchorId="2105C610" wp14:editId="758C1539">
                            <wp:extent cx="221615" cy="0"/>
                            <wp:effectExtent l="0" t="0" r="26035" b="19050"/>
                            <wp:docPr id="84" name="Straight Connector 8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454B1B4" id="Straight Connector 8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1D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gv8NQ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76F1E328" w14:textId="77777777" w:rsidR="0060236C" w:rsidRDefault="0060236C" w:rsidP="0060236C">
                  <w:pPr>
                    <w:pStyle w:val="ListParagraph"/>
                    <w:numPr>
                      <w:ilvl w:val="0"/>
                      <w:numId w:val="14"/>
                    </w:numPr>
                    <w:jc w:val="lef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Microsoft Office </w:t>
                  </w:r>
                </w:p>
                <w:p w14:paraId="38A46254" w14:textId="77777777" w:rsidR="00C420C8" w:rsidRDefault="0060236C" w:rsidP="0060236C">
                  <w:pPr>
                    <w:pStyle w:val="ListParagraph"/>
                    <w:numPr>
                      <w:ilvl w:val="0"/>
                      <w:numId w:val="14"/>
                    </w:numPr>
                    <w:jc w:val="lef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Technology Savvy</w:t>
                  </w:r>
                </w:p>
                <w:p w14:paraId="155D0078" w14:textId="77777777" w:rsidR="0060236C" w:rsidRDefault="0060236C" w:rsidP="0060236C">
                  <w:pPr>
                    <w:pStyle w:val="ListParagraph"/>
                    <w:numPr>
                      <w:ilvl w:val="0"/>
                      <w:numId w:val="14"/>
                    </w:numPr>
                    <w:jc w:val="lef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Leadership</w:t>
                  </w:r>
                </w:p>
                <w:p w14:paraId="2BE7A7CE" w14:textId="77777777" w:rsidR="0060236C" w:rsidRDefault="003A164D" w:rsidP="0060236C">
                  <w:pPr>
                    <w:pStyle w:val="ListParagraph"/>
                    <w:numPr>
                      <w:ilvl w:val="0"/>
                      <w:numId w:val="14"/>
                    </w:numPr>
                    <w:jc w:val="lef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Written/Verbal Communication</w:t>
                  </w:r>
                  <w:bookmarkStart w:id="0" w:name="_GoBack"/>
                  <w:bookmarkEnd w:id="0"/>
                </w:p>
                <w:p w14:paraId="711D43C1" w14:textId="77777777" w:rsidR="003A164D" w:rsidRPr="0060236C" w:rsidRDefault="003A164D" w:rsidP="0060236C">
                  <w:pPr>
                    <w:pStyle w:val="ListParagraph"/>
                    <w:numPr>
                      <w:ilvl w:val="0"/>
                      <w:numId w:val="14"/>
                    </w:numPr>
                    <w:jc w:val="lef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16655349" w14:textId="77777777" w:rsidR="00C420C8" w:rsidRPr="0060236C" w:rsidRDefault="00C420C8" w:rsidP="003856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913"/>
            </w:tblGrid>
            <w:tr w:rsidR="00C420C8" w:rsidRPr="0060236C" w14:paraId="7EA0936E" w14:textId="77777777" w:rsidTr="00825ED8">
              <w:trPr>
                <w:trHeight w:val="4104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4838DF9A" w14:textId="77777777" w:rsidR="00C420C8" w:rsidRPr="0060236C" w:rsidRDefault="005B0F3C" w:rsidP="008F6337">
                  <w:pPr>
                    <w:pStyle w:val="Heading2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alias w:val="Experience:"/>
                      <w:tag w:val="Experience:"/>
                      <w:id w:val="1217937480"/>
                      <w:placeholder>
                        <w:docPart w:val="54F7A65AA696487B8094BCF3A911AAF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293AB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Experience</w:t>
                      </w:r>
                    </w:sdtContent>
                  </w:sdt>
                </w:p>
                <w:p w14:paraId="48E6E6BE" w14:textId="77777777" w:rsidR="00C420C8" w:rsidRPr="0060236C" w:rsidRDefault="00413257" w:rsidP="00293ABD">
                  <w:pPr>
                    <w:pStyle w:val="Heading4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0236C">
                    <w:rPr>
                      <w:rFonts w:ascii="Times New Roman" w:hAnsi="Times New Roman" w:cs="Times New Roman"/>
                      <w:sz w:val="20"/>
                      <w:szCs w:val="20"/>
                    </w:rPr>
                    <w:t>American Honda Financial Services</w:t>
                  </w:r>
                  <w:r w:rsidR="00F57B1A" w:rsidRPr="0060236C">
                    <w:rPr>
                      <w:rFonts w:ascii="Times New Roman" w:hAnsi="Times New Roman" w:cs="Times New Roman"/>
                      <w:sz w:val="20"/>
                      <w:szCs w:val="20"/>
                    </w:rPr>
                    <w:t>/ Bankruptcy customer accounts representative</w:t>
                  </w:r>
                </w:p>
                <w:p w14:paraId="5D2EF205" w14:textId="77777777" w:rsidR="00C420C8" w:rsidRPr="0060236C" w:rsidRDefault="004E05FA" w:rsidP="00293ABD">
                  <w:pPr>
                    <w:pStyle w:val="Heading5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60236C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Ju</w:t>
                  </w:r>
                  <w:r w:rsidR="008D5832" w:rsidRPr="0060236C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ly</w:t>
                  </w:r>
                  <w:r w:rsidR="00413257" w:rsidRPr="0060236C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 201</w:t>
                  </w:r>
                  <w:r w:rsidRPr="0060236C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8</w:t>
                  </w:r>
                  <w:r w:rsidR="00C420C8" w:rsidRPr="0060236C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 – </w:t>
                  </w:r>
                  <w:r w:rsidR="00413257" w:rsidRPr="0060236C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Present</w:t>
                  </w:r>
                </w:p>
                <w:p w14:paraId="6D079257" w14:textId="77777777" w:rsidR="00DB302C" w:rsidRPr="0060236C" w:rsidRDefault="00413257" w:rsidP="00293ABD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0236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Maintain delinquency goal of 7.65% </w:t>
                  </w:r>
                  <w:r w:rsidR="00DB302C" w:rsidRPr="0060236C">
                    <w:rPr>
                      <w:rFonts w:ascii="Times New Roman" w:hAnsi="Times New Roman" w:cs="Times New Roman"/>
                      <w:sz w:val="20"/>
                      <w:szCs w:val="20"/>
                    </w:rPr>
                    <w:t>of</w:t>
                  </w:r>
                  <w:r w:rsidRPr="0060236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Chapter 7 bankruptcy </w:t>
                  </w:r>
                  <w:r w:rsidR="00DB302C" w:rsidRPr="0060236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accounts remaining under 30 days past due for over 600 </w:t>
                  </w:r>
                  <w:r w:rsidRPr="0060236C">
                    <w:rPr>
                      <w:rFonts w:ascii="Times New Roman" w:hAnsi="Times New Roman" w:cs="Times New Roman"/>
                      <w:sz w:val="20"/>
                      <w:szCs w:val="20"/>
                    </w:rPr>
                    <w:t>accounts.</w:t>
                  </w:r>
                </w:p>
                <w:p w14:paraId="5685FC5B" w14:textId="77777777" w:rsidR="00DB302C" w:rsidRPr="0060236C" w:rsidRDefault="00413257" w:rsidP="00293ABD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0236C">
                    <w:rPr>
                      <w:rFonts w:ascii="Times New Roman" w:hAnsi="Times New Roman" w:cs="Times New Roman"/>
                      <w:sz w:val="20"/>
                      <w:szCs w:val="20"/>
                    </w:rPr>
                    <w:t>Manage an average of 40 inbound and outbound calls per day.</w:t>
                  </w:r>
                </w:p>
                <w:p w14:paraId="6D2F067F" w14:textId="77777777" w:rsidR="00164D7F" w:rsidRPr="00164D7F" w:rsidRDefault="00DB302C" w:rsidP="00164D7F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0236C">
                    <w:rPr>
                      <w:rFonts w:ascii="Times New Roman" w:hAnsi="Times New Roman" w:cs="Times New Roman"/>
                      <w:sz w:val="20"/>
                      <w:szCs w:val="20"/>
                    </w:rPr>
                    <w:t>Work closely with bankruptcy attorneys in all 50 states to draft/revise legal documents</w:t>
                  </w:r>
                </w:p>
                <w:p w14:paraId="4019355E" w14:textId="77777777" w:rsidR="00F57B1A" w:rsidRPr="0060236C" w:rsidRDefault="00DB302C" w:rsidP="00293ABD">
                  <w:pPr>
                    <w:pStyle w:val="ListParagrap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0236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ACCOUNT ANALYST I</w:t>
                  </w:r>
                </w:p>
                <w:p w14:paraId="22211B1C" w14:textId="77777777" w:rsidR="004E05FA" w:rsidRPr="0060236C" w:rsidRDefault="004E05FA" w:rsidP="00293ABD">
                  <w:pPr>
                    <w:pStyle w:val="ListParagraph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60236C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April 2016- Ju</w:t>
                  </w:r>
                  <w:r w:rsidR="004C4810" w:rsidRPr="0060236C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ly</w:t>
                  </w:r>
                  <w:r w:rsidRPr="0060236C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 2018</w:t>
                  </w:r>
                </w:p>
                <w:p w14:paraId="6B19D158" w14:textId="77777777" w:rsidR="00DB302C" w:rsidRPr="0060236C" w:rsidRDefault="004E05FA" w:rsidP="00293ABD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0236C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Researched and processed a daily average of 100 lockbox unapplied/rejects and wholesale funded business.</w:t>
                  </w:r>
                </w:p>
                <w:p w14:paraId="58810472" w14:textId="77777777" w:rsidR="00DB302C" w:rsidRPr="0060236C" w:rsidRDefault="004E05FA" w:rsidP="00293ABD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0236C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Contributed to 100% SOX/HNA compliance score.</w:t>
                  </w:r>
                </w:p>
                <w:p w14:paraId="68945D68" w14:textId="77777777" w:rsidR="00DB302C" w:rsidRPr="0060236C" w:rsidRDefault="00DB302C" w:rsidP="00293ABD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0236C">
                    <w:rPr>
                      <w:rFonts w:ascii="Times New Roman" w:hAnsi="Times New Roman" w:cs="Times New Roman"/>
                      <w:sz w:val="20"/>
                      <w:szCs w:val="20"/>
                    </w:rPr>
                    <w:t>Trained</w:t>
                  </w:r>
                  <w:r w:rsidR="004E05FA" w:rsidRPr="0060236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new hire</w:t>
                  </w:r>
                  <w:r w:rsidRPr="0060236C">
                    <w:rPr>
                      <w:rFonts w:ascii="Times New Roman" w:hAnsi="Times New Roman" w:cs="Times New Roman"/>
                      <w:sz w:val="20"/>
                      <w:szCs w:val="20"/>
                    </w:rPr>
                    <w:t>s</w:t>
                  </w:r>
                  <w:r w:rsidR="004E05FA" w:rsidRPr="0060236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and </w:t>
                  </w:r>
                  <w:r w:rsidRPr="0060236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provided </w:t>
                  </w:r>
                  <w:r w:rsidR="004E05FA" w:rsidRPr="0060236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new procedure/process training to 6 of 7 </w:t>
                  </w:r>
                  <w:r w:rsidRPr="0060236C">
                    <w:rPr>
                      <w:rFonts w:ascii="Times New Roman" w:hAnsi="Times New Roman" w:cs="Times New Roman"/>
                      <w:sz w:val="20"/>
                      <w:szCs w:val="20"/>
                    </w:rPr>
                    <w:t>team associates</w:t>
                  </w:r>
                  <w:r w:rsidR="004E05FA" w:rsidRPr="0060236C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  <w:p w14:paraId="1ED05060" w14:textId="77777777" w:rsidR="0060236C" w:rsidRPr="0060236C" w:rsidRDefault="004E05FA" w:rsidP="00293ABD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0236C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Reconcile</w:t>
                  </w:r>
                  <w:r w:rsidR="00D75035" w:rsidRPr="0060236C">
                    <w:rPr>
                      <w:rFonts w:ascii="Times New Roman" w:hAnsi="Times New Roman" w:cs="Times New Roman"/>
                      <w:sz w:val="20"/>
                      <w:szCs w:val="20"/>
                    </w:rPr>
                    <w:t>d</w:t>
                  </w:r>
                  <w:r w:rsidRPr="0060236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cash and ACH items and complete</w:t>
                  </w:r>
                  <w:r w:rsidR="00F57B1A" w:rsidRPr="0060236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d </w:t>
                  </w:r>
                  <w:r w:rsidRPr="0060236C">
                    <w:rPr>
                      <w:rFonts w:ascii="Times New Roman" w:hAnsi="Times New Roman" w:cs="Times New Roman"/>
                      <w:sz w:val="20"/>
                      <w:szCs w:val="20"/>
                    </w:rPr>
                    <w:t>appropriate reports. Process</w:t>
                  </w:r>
                  <w:r w:rsidR="00D75035" w:rsidRPr="0060236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ed </w:t>
                  </w:r>
                  <w:r w:rsidRPr="0060236C">
                    <w:rPr>
                      <w:rFonts w:ascii="Times New Roman" w:hAnsi="Times New Roman" w:cs="Times New Roman"/>
                      <w:sz w:val="20"/>
                      <w:szCs w:val="20"/>
                    </w:rPr>
                    <w:t>a daily average of 70 account queries, requests, discrepancies, and correspondence.</w:t>
                  </w:r>
                </w:p>
                <w:p w14:paraId="38A83470" w14:textId="77777777" w:rsidR="00C420C8" w:rsidRPr="0060236C" w:rsidRDefault="0060236C" w:rsidP="00293ABD">
                  <w:pPr>
                    <w:pStyle w:val="ListParagrap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0236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REM-X STAFFING AGENCY/ ACCOUNT ANALYST (AGENCY FOR AMERICAN HONDA FINANCIAL SERVICES)</w:t>
                  </w:r>
                </w:p>
                <w:p w14:paraId="27F0840E" w14:textId="77777777" w:rsidR="00C420C8" w:rsidRPr="0060236C" w:rsidRDefault="00F57B1A" w:rsidP="00293ABD">
                  <w:pPr>
                    <w:pStyle w:val="Heading5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60236C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March 2015</w:t>
                  </w:r>
                  <w:r w:rsidR="00C420C8" w:rsidRPr="0060236C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 – </w:t>
                  </w:r>
                  <w:r w:rsidRPr="0060236C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April 2016</w:t>
                  </w:r>
                </w:p>
                <w:p w14:paraId="5106DEFB" w14:textId="77777777" w:rsidR="0060236C" w:rsidRPr="0060236C" w:rsidRDefault="00F57B1A" w:rsidP="00293ABD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0236C">
                    <w:rPr>
                      <w:rFonts w:ascii="Times New Roman" w:hAnsi="Times New Roman" w:cs="Times New Roman"/>
                      <w:sz w:val="20"/>
                      <w:szCs w:val="20"/>
                    </w:rPr>
                    <w:t>Adjusted consumer payments and payoffs.</w:t>
                  </w:r>
                </w:p>
                <w:p w14:paraId="0FA5317B" w14:textId="77777777" w:rsidR="0060236C" w:rsidRPr="0060236C" w:rsidRDefault="00F57B1A" w:rsidP="00293ABD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0236C">
                    <w:rPr>
                      <w:rFonts w:ascii="Times New Roman" w:hAnsi="Times New Roman" w:cs="Times New Roman"/>
                      <w:sz w:val="20"/>
                      <w:szCs w:val="20"/>
                    </w:rPr>
                    <w:t>Updated an average of 150 customer demographics daily.</w:t>
                  </w:r>
                </w:p>
                <w:p w14:paraId="4F67FD8C" w14:textId="77777777" w:rsidR="0009127B" w:rsidRPr="0060236C" w:rsidRDefault="00F57B1A" w:rsidP="00293ABD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0236C">
                    <w:rPr>
                      <w:rFonts w:ascii="Times New Roman" w:hAnsi="Times New Roman" w:cs="Times New Roman"/>
                      <w:sz w:val="20"/>
                      <w:szCs w:val="20"/>
                    </w:rPr>
                    <w:t>Balanced reconciliations and ensured operational compliance in regional cases</w:t>
                  </w:r>
                  <w:r w:rsidR="00A64131" w:rsidRPr="0060236C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  <w:p w14:paraId="6376B0BC" w14:textId="77777777" w:rsidR="006065D1" w:rsidRPr="0060236C" w:rsidRDefault="005B0F3C" w:rsidP="006065D1">
                  <w:pPr>
                    <w:pStyle w:val="Heading2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alias w:val="Education:"/>
                      <w:tag w:val="Education:"/>
                      <w:id w:val="1349516922"/>
                      <w:placeholder>
                        <w:docPart w:val="6B41BC4BAEB7424392D7C687E25AE78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6065D1" w:rsidRPr="0060236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Education</w:t>
                      </w:r>
                    </w:sdtContent>
                  </w:sdt>
                </w:p>
                <w:p w14:paraId="5B670412" w14:textId="77777777" w:rsidR="006065D1" w:rsidRPr="0060236C" w:rsidRDefault="006065D1" w:rsidP="006065D1">
                  <w:pPr>
                    <w:pStyle w:val="Heading4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0236C">
                    <w:rPr>
                      <w:rFonts w:ascii="Times New Roman" w:hAnsi="Times New Roman" w:cs="Times New Roman"/>
                      <w:sz w:val="20"/>
                      <w:szCs w:val="20"/>
                    </w:rPr>
                    <w:t>M.A. Human Services counseling/december 2016</w:t>
                  </w:r>
                </w:p>
                <w:p w14:paraId="1A141656" w14:textId="77777777" w:rsidR="0060236C" w:rsidRPr="0060236C" w:rsidRDefault="006065D1" w:rsidP="0060236C">
                  <w:pPr>
                    <w:pStyle w:val="Heading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0236C">
                    <w:rPr>
                      <w:rFonts w:ascii="Times New Roman" w:hAnsi="Times New Roman" w:cs="Times New Roman"/>
                      <w:sz w:val="20"/>
                      <w:szCs w:val="20"/>
                    </w:rPr>
                    <w:t>Liberty University</w:t>
                  </w:r>
                </w:p>
                <w:p w14:paraId="0FA99505" w14:textId="77777777" w:rsidR="006065D1" w:rsidRPr="0060236C" w:rsidRDefault="0060236C" w:rsidP="0060236C">
                  <w:pPr>
                    <w:pStyle w:val="Heading5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0236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B.A. APPLIED ARTS AND SCIENCES/AUGUST 2014</w:t>
                  </w:r>
                </w:p>
                <w:p w14:paraId="77C6A7FF" w14:textId="77777777" w:rsidR="006065D1" w:rsidRPr="0060236C" w:rsidRDefault="006065D1" w:rsidP="006065D1">
                  <w:pPr>
                    <w:pStyle w:val="Heading5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0236C">
                    <w:rPr>
                      <w:rFonts w:ascii="Times New Roman" w:hAnsi="Times New Roman" w:cs="Times New Roman"/>
                      <w:sz w:val="20"/>
                      <w:szCs w:val="20"/>
                    </w:rPr>
                    <w:t>Texas A&amp;M- Texarkana</w:t>
                  </w:r>
                </w:p>
                <w:p w14:paraId="1B27D0E8" w14:textId="77777777" w:rsidR="006065D1" w:rsidRPr="0060236C" w:rsidRDefault="006065D1" w:rsidP="006065D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61862414" w14:textId="77777777" w:rsidR="006065D1" w:rsidRPr="0060236C" w:rsidRDefault="0060236C" w:rsidP="006065D1">
                  <w:pPr>
                    <w:pStyle w:val="Heading2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0236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ACTIVITIES AND HONORS</w:t>
                  </w:r>
                </w:p>
                <w:p w14:paraId="7222FE43" w14:textId="77777777" w:rsidR="006065D1" w:rsidRPr="0060236C" w:rsidRDefault="0060236C" w:rsidP="006065D1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0236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United States Air Force, Veteran </w:t>
                  </w:r>
                </w:p>
                <w:p w14:paraId="438138DD" w14:textId="77777777" w:rsidR="00456AA2" w:rsidRPr="0060236C" w:rsidRDefault="00456AA2" w:rsidP="00456AA2">
                  <w:pPr>
                    <w:pStyle w:val="Heading4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4F6F5F1C" w14:textId="77777777" w:rsidR="00456AA2" w:rsidRPr="0060236C" w:rsidRDefault="00456AA2" w:rsidP="00F57B1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420C8" w:rsidRPr="0060236C" w14:paraId="051CBA92" w14:textId="77777777" w:rsidTr="00825ED8">
              <w:trPr>
                <w:trHeight w:val="367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7144D021" w14:textId="77777777" w:rsidR="006065D1" w:rsidRPr="0060236C" w:rsidRDefault="006065D1" w:rsidP="006065D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77F174DA" w14:textId="77777777" w:rsidR="00C420C8" w:rsidRPr="0060236C" w:rsidRDefault="00C420C8" w:rsidP="006065D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420C8" w:rsidRPr="0060236C" w14:paraId="1937943B" w14:textId="77777777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14:paraId="3A2E31C1" w14:textId="77777777" w:rsidR="00C420C8" w:rsidRPr="0060236C" w:rsidRDefault="00C420C8" w:rsidP="008F633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043E4A1E" w14:textId="77777777" w:rsidR="00C420C8" w:rsidRPr="0060236C" w:rsidRDefault="00C420C8" w:rsidP="003856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63F0DD1" w14:textId="77777777" w:rsidR="003F5FDB" w:rsidRDefault="003F5FDB" w:rsidP="00841714">
      <w:pPr>
        <w:pStyle w:val="NoSpacing"/>
      </w:pPr>
    </w:p>
    <w:sectPr w:rsidR="003F5FDB" w:rsidSect="00FE20E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4B6E9C" w14:textId="77777777" w:rsidR="005B0F3C" w:rsidRDefault="005B0F3C" w:rsidP="003856C9">
      <w:pPr>
        <w:spacing w:after="0" w:line="240" w:lineRule="auto"/>
      </w:pPr>
      <w:r>
        <w:separator/>
      </w:r>
    </w:p>
  </w:endnote>
  <w:endnote w:type="continuationSeparator" w:id="0">
    <w:p w14:paraId="4BC144CC" w14:textId="77777777" w:rsidR="005B0F3C" w:rsidRDefault="005B0F3C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D540F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7299910" wp14:editId="71E1EF5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5C74981" id="Group 4" o:spid="_x0000_s1026" alt="Title: 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3F5FDB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1EBE0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2D8322CA" wp14:editId="1ADA6F2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0CA49E8" id="Group 4" o:spid="_x0000_s1026" alt="Title: 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Nq/atzMaAADPswAADgAAAAAAAAAAAAAAAAAuAgAAZHJzL2Uyb0RvYy54&#10;bWxQSwECLQAUAAYACAAAACEAc7c4/NoAAAAFAQAADwAAAAAAAAAAAAAAAACNHAAAZHJzL2Rvd25y&#10;ZXYueG1sUEsFBgAAAAAEAAQA8wAAAJQdAAAAAA=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32888" w14:textId="77777777" w:rsidR="005B0F3C" w:rsidRDefault="005B0F3C" w:rsidP="003856C9">
      <w:pPr>
        <w:spacing w:after="0" w:line="240" w:lineRule="auto"/>
      </w:pPr>
      <w:r>
        <w:separator/>
      </w:r>
    </w:p>
  </w:footnote>
  <w:footnote w:type="continuationSeparator" w:id="0">
    <w:p w14:paraId="247C8E87" w14:textId="77777777" w:rsidR="005B0F3C" w:rsidRDefault="005B0F3C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2643D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33F46C7" wp14:editId="7D8AF6C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14171AA" id="Group 17" o:spid="_x0000_s1026" alt="Title: 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Samx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Abp2lz1+8a+bkp4S0/SwOe+eDqOX3WWL323+HJ1Ac3l42m/O&#10;o91h9KE87ar355H/DTH8cny6xY1+PR3/OP5+8jThx9+q9d/Oo0P14xaim385HwGDMUR/cdP8E/r/&#10;k//70buXf68eoFb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23D31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3A72E4E" wp14:editId="3FA8103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4C778A5" id="Group 17" o:spid="_x0000_s1026" alt="Title: 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R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Bw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toM4kv4AAADhAQAAEwAAAAAAAAAAAAAAAAAAAAAAW0NvbnRlbnRfVHlwZXNdLnhtbFBLAQIt&#10;ABQABgAIAAAAIQA4/SH/1gAAAJQBAAALAAAAAAAAAAAAAAAAAC8BAABfcmVscy8ucmVsc1BLAQIt&#10;ABQABgAIAAAAIQCbW01KnRYAAKysAAAOAAAAAAAAAAAAAAAAAC4CAABkcnMvZTJvRG9jLnhtbFBL&#10;AQItABQABgAIAAAAIQBM8Qrl3AAAAAUBAAAPAAAAAAAAAAAAAAAAAPc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80B4A6D"/>
    <w:multiLevelType w:val="hybridMultilevel"/>
    <w:tmpl w:val="0D6C2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6E70C1"/>
    <w:multiLevelType w:val="hybridMultilevel"/>
    <w:tmpl w:val="4F3C2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6E6C9D"/>
    <w:multiLevelType w:val="hybridMultilevel"/>
    <w:tmpl w:val="26060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0C6F6A"/>
    <w:multiLevelType w:val="hybridMultilevel"/>
    <w:tmpl w:val="E8F80590"/>
    <w:lvl w:ilvl="0" w:tplc="6426A538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B3E"/>
    <w:rsid w:val="00052BE1"/>
    <w:rsid w:val="0007412A"/>
    <w:rsid w:val="0009127B"/>
    <w:rsid w:val="0010199E"/>
    <w:rsid w:val="0010257B"/>
    <w:rsid w:val="001166C2"/>
    <w:rsid w:val="001503AC"/>
    <w:rsid w:val="00164D7F"/>
    <w:rsid w:val="001765FE"/>
    <w:rsid w:val="0019561F"/>
    <w:rsid w:val="001A4B3E"/>
    <w:rsid w:val="001B32D2"/>
    <w:rsid w:val="00283B81"/>
    <w:rsid w:val="00293ABD"/>
    <w:rsid w:val="00293B83"/>
    <w:rsid w:val="002A3621"/>
    <w:rsid w:val="002A4C3B"/>
    <w:rsid w:val="002A6C9D"/>
    <w:rsid w:val="002B3890"/>
    <w:rsid w:val="002B7747"/>
    <w:rsid w:val="002C77B9"/>
    <w:rsid w:val="002E16E6"/>
    <w:rsid w:val="002F485A"/>
    <w:rsid w:val="0030467D"/>
    <w:rsid w:val="003053D9"/>
    <w:rsid w:val="003856C9"/>
    <w:rsid w:val="00396369"/>
    <w:rsid w:val="003A164D"/>
    <w:rsid w:val="003F4D31"/>
    <w:rsid w:val="003F5FDB"/>
    <w:rsid w:val="00413257"/>
    <w:rsid w:val="0043426C"/>
    <w:rsid w:val="00441EB9"/>
    <w:rsid w:val="00456AA2"/>
    <w:rsid w:val="00463463"/>
    <w:rsid w:val="0047008B"/>
    <w:rsid w:val="00473EF8"/>
    <w:rsid w:val="004760E5"/>
    <w:rsid w:val="004C4810"/>
    <w:rsid w:val="004D22BB"/>
    <w:rsid w:val="004E05FA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5B0F3C"/>
    <w:rsid w:val="0060236C"/>
    <w:rsid w:val="006065D1"/>
    <w:rsid w:val="00616FF4"/>
    <w:rsid w:val="006A3CE7"/>
    <w:rsid w:val="00743379"/>
    <w:rsid w:val="00747550"/>
    <w:rsid w:val="007803B7"/>
    <w:rsid w:val="007A7C08"/>
    <w:rsid w:val="007B2F5C"/>
    <w:rsid w:val="007C5F05"/>
    <w:rsid w:val="00825ED8"/>
    <w:rsid w:val="00832043"/>
    <w:rsid w:val="00832F81"/>
    <w:rsid w:val="00841714"/>
    <w:rsid w:val="008501C7"/>
    <w:rsid w:val="008C7CA2"/>
    <w:rsid w:val="008D5832"/>
    <w:rsid w:val="008F6337"/>
    <w:rsid w:val="00914DAF"/>
    <w:rsid w:val="0093286E"/>
    <w:rsid w:val="009D1627"/>
    <w:rsid w:val="00A42F91"/>
    <w:rsid w:val="00A64131"/>
    <w:rsid w:val="00AF1258"/>
    <w:rsid w:val="00B01E52"/>
    <w:rsid w:val="00B550FC"/>
    <w:rsid w:val="00B85871"/>
    <w:rsid w:val="00B93310"/>
    <w:rsid w:val="00BB3B21"/>
    <w:rsid w:val="00BC1F18"/>
    <w:rsid w:val="00BD2E58"/>
    <w:rsid w:val="00BF6BAB"/>
    <w:rsid w:val="00C007A5"/>
    <w:rsid w:val="00C420C8"/>
    <w:rsid w:val="00C4403A"/>
    <w:rsid w:val="00CB748A"/>
    <w:rsid w:val="00CE6306"/>
    <w:rsid w:val="00D11C4D"/>
    <w:rsid w:val="00D5067A"/>
    <w:rsid w:val="00D75035"/>
    <w:rsid w:val="00DB302C"/>
    <w:rsid w:val="00DC0F74"/>
    <w:rsid w:val="00DC79BB"/>
    <w:rsid w:val="00DF0A0F"/>
    <w:rsid w:val="00E34D58"/>
    <w:rsid w:val="00E679B5"/>
    <w:rsid w:val="00E941EF"/>
    <w:rsid w:val="00EB1C1B"/>
    <w:rsid w:val="00EC1E4A"/>
    <w:rsid w:val="00F077AE"/>
    <w:rsid w:val="00F14687"/>
    <w:rsid w:val="00F56435"/>
    <w:rsid w:val="00F57B1A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86248"/>
  <w15:chartTrackingRefBased/>
  <w15:docId w15:val="{FFCE1452-619A-49F9-BAA0-3B7162286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eba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3774A848804C928C65B1D9453BB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970C0-B9D2-4B33-BD80-049042EECB10}"/>
      </w:docPartPr>
      <w:docPartBody>
        <w:p w:rsidR="003A6359" w:rsidRDefault="00C00DFD">
          <w:pPr>
            <w:pStyle w:val="AA3774A848804C928C65B1D9453BB4A2"/>
          </w:pPr>
          <w:r>
            <w:t>Skills</w:t>
          </w:r>
        </w:p>
      </w:docPartBody>
    </w:docPart>
    <w:docPart>
      <w:docPartPr>
        <w:name w:val="54F7A65AA696487B8094BCF3A911A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3D549-8F15-4CEF-BA9C-899DB962EA1F}"/>
      </w:docPartPr>
      <w:docPartBody>
        <w:p w:rsidR="003A6359" w:rsidRDefault="00C00DFD">
          <w:pPr>
            <w:pStyle w:val="54F7A65AA696487B8094BCF3A911AAFD"/>
          </w:pPr>
          <w:r w:rsidRPr="005152F2">
            <w:t>Experience</w:t>
          </w:r>
        </w:p>
      </w:docPartBody>
    </w:docPart>
    <w:docPart>
      <w:docPartPr>
        <w:name w:val="6B41BC4BAEB7424392D7C687E25AE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40661-C0F8-4B42-8458-C71AF9F2D86A}"/>
      </w:docPartPr>
      <w:docPartBody>
        <w:p w:rsidR="003A6359" w:rsidRDefault="0022201D" w:rsidP="0022201D">
          <w:pPr>
            <w:pStyle w:val="6B41BC4BAEB7424392D7C687E25AE780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01D"/>
    <w:rsid w:val="0022201D"/>
    <w:rsid w:val="003A6359"/>
    <w:rsid w:val="00785263"/>
    <w:rsid w:val="00C0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22CAA2FC1D4D67B129ED8327B17C74">
    <w:name w:val="C922CAA2FC1D4D67B129ED8327B17C74"/>
  </w:style>
  <w:style w:type="paragraph" w:customStyle="1" w:styleId="3A2D6CD3EB254D5FAED27FDD319DDE21">
    <w:name w:val="3A2D6CD3EB254D5FAED27FDD319DDE21"/>
  </w:style>
  <w:style w:type="paragraph" w:customStyle="1" w:styleId="EC33892FB6A446A1B6904EAB61BFE347">
    <w:name w:val="EC33892FB6A446A1B6904EAB61BFE347"/>
  </w:style>
  <w:style w:type="paragraph" w:customStyle="1" w:styleId="443161402B714C3B86B1F094E226F9A7">
    <w:name w:val="443161402B714C3B86B1F094E226F9A7"/>
  </w:style>
  <w:style w:type="paragraph" w:customStyle="1" w:styleId="02E99DD1A4884CA29E87FE1C782B945A">
    <w:name w:val="02E99DD1A4884CA29E87FE1C782B945A"/>
  </w:style>
  <w:style w:type="paragraph" w:customStyle="1" w:styleId="4F6A67C3623A41F9BAD0440EA791BC61">
    <w:name w:val="4F6A67C3623A41F9BAD0440EA791BC61"/>
  </w:style>
  <w:style w:type="paragraph" w:customStyle="1" w:styleId="6EFC6FF8D0B34611A893293364EAE0B1">
    <w:name w:val="6EFC6FF8D0B34611A893293364EAE0B1"/>
  </w:style>
  <w:style w:type="paragraph" w:customStyle="1" w:styleId="AA3774A848804C928C65B1D9453BB4A2">
    <w:name w:val="AA3774A848804C928C65B1D9453BB4A2"/>
  </w:style>
  <w:style w:type="paragraph" w:customStyle="1" w:styleId="1AF0C3CAA79F47D89F5C5767C98615FF">
    <w:name w:val="1AF0C3CAA79F47D89F5C5767C98615FF"/>
  </w:style>
  <w:style w:type="paragraph" w:customStyle="1" w:styleId="54F7A65AA696487B8094BCF3A911AAFD">
    <w:name w:val="54F7A65AA696487B8094BCF3A911AAFD"/>
  </w:style>
  <w:style w:type="paragraph" w:customStyle="1" w:styleId="3BA10F0CE468498F8FC1FC6C2E0CA047">
    <w:name w:val="3BA10F0CE468498F8FC1FC6C2E0CA047"/>
  </w:style>
  <w:style w:type="paragraph" w:customStyle="1" w:styleId="66E2E5DAE8FB46B68102F1FAF0C7E07D">
    <w:name w:val="66E2E5DAE8FB46B68102F1FAF0C7E07D"/>
  </w:style>
  <w:style w:type="paragraph" w:customStyle="1" w:styleId="4DDD9C545F26445CA64C66A5D753F6A9">
    <w:name w:val="4DDD9C545F26445CA64C66A5D753F6A9"/>
  </w:style>
  <w:style w:type="paragraph" w:customStyle="1" w:styleId="320058A5D5104EF3B8D67F1302916219">
    <w:name w:val="320058A5D5104EF3B8D67F1302916219"/>
  </w:style>
  <w:style w:type="paragraph" w:customStyle="1" w:styleId="8BDAA00D7AE548AC93907F8843C71336">
    <w:name w:val="8BDAA00D7AE548AC93907F8843C71336"/>
  </w:style>
  <w:style w:type="paragraph" w:customStyle="1" w:styleId="894CCF7E835A4109BF71D9AAFF3B5B4E">
    <w:name w:val="894CCF7E835A4109BF71D9AAFF3B5B4E"/>
  </w:style>
  <w:style w:type="paragraph" w:customStyle="1" w:styleId="B9071F95FBF649B281AD33E081817CED">
    <w:name w:val="B9071F95FBF649B281AD33E081817CED"/>
  </w:style>
  <w:style w:type="paragraph" w:customStyle="1" w:styleId="6F4BA5CD337545E59CBCA026CBABEADC">
    <w:name w:val="6F4BA5CD337545E59CBCA026CBABEADC"/>
  </w:style>
  <w:style w:type="paragraph" w:customStyle="1" w:styleId="1BF247BD8AA543B48A1B777D594B8F92">
    <w:name w:val="1BF247BD8AA543B48A1B777D594B8F92"/>
  </w:style>
  <w:style w:type="paragraph" w:customStyle="1" w:styleId="D55038601FC54F3197AC7BEC393D6483">
    <w:name w:val="D55038601FC54F3197AC7BEC393D6483"/>
  </w:style>
  <w:style w:type="paragraph" w:customStyle="1" w:styleId="2871A4C32CB4422380E33D7D0B516913">
    <w:name w:val="2871A4C32CB4422380E33D7D0B516913"/>
  </w:style>
  <w:style w:type="paragraph" w:customStyle="1" w:styleId="48B471799D61425FA9467480039F9E82">
    <w:name w:val="48B471799D61425FA9467480039F9E82"/>
  </w:style>
  <w:style w:type="paragraph" w:customStyle="1" w:styleId="09FFEFFA90EF4AD1AD9D69AD84822A3C">
    <w:name w:val="09FFEFFA90EF4AD1AD9D69AD84822A3C"/>
  </w:style>
  <w:style w:type="paragraph" w:customStyle="1" w:styleId="E5EC13850CC14F36A9A6924F2C2CAAC6">
    <w:name w:val="E5EC13850CC14F36A9A6924F2C2CAAC6"/>
  </w:style>
  <w:style w:type="paragraph" w:customStyle="1" w:styleId="F2C9A16F9C934136B2C1321416F29941">
    <w:name w:val="F2C9A16F9C934136B2C1321416F29941"/>
    <w:rsid w:val="0022201D"/>
  </w:style>
  <w:style w:type="paragraph" w:customStyle="1" w:styleId="E61E56D8C964496D8DFD1C5106C1ED9B">
    <w:name w:val="E61E56D8C964496D8DFD1C5106C1ED9B"/>
    <w:rsid w:val="0022201D"/>
  </w:style>
  <w:style w:type="paragraph" w:customStyle="1" w:styleId="B3C817B56D864670B26BD1CFEF0FCC14">
    <w:name w:val="B3C817B56D864670B26BD1CFEF0FCC14"/>
    <w:rsid w:val="0022201D"/>
  </w:style>
  <w:style w:type="paragraph" w:customStyle="1" w:styleId="14219F4DF5984B6880228A48D966B3BF">
    <w:name w:val="14219F4DF5984B6880228A48D966B3BF"/>
    <w:rsid w:val="0022201D"/>
  </w:style>
  <w:style w:type="paragraph" w:customStyle="1" w:styleId="346126EA49F54E8EA5DC94EF47AC7CBC">
    <w:name w:val="346126EA49F54E8EA5DC94EF47AC7CBC"/>
    <w:rsid w:val="0022201D"/>
  </w:style>
  <w:style w:type="paragraph" w:customStyle="1" w:styleId="44C596E1C8284683B3FED65E544AEC65">
    <w:name w:val="44C596E1C8284683B3FED65E544AEC65"/>
    <w:rsid w:val="0022201D"/>
  </w:style>
  <w:style w:type="paragraph" w:customStyle="1" w:styleId="700DC2249FBA4EE5885C42D9050E6D69">
    <w:name w:val="700DC2249FBA4EE5885C42D9050E6D69"/>
    <w:rsid w:val="0022201D"/>
  </w:style>
  <w:style w:type="paragraph" w:customStyle="1" w:styleId="24CD74953FF24E578A2E5ADAC985759B">
    <w:name w:val="24CD74953FF24E578A2E5ADAC985759B"/>
    <w:rsid w:val="0022201D"/>
  </w:style>
  <w:style w:type="paragraph" w:customStyle="1" w:styleId="42F20830F7154E6D9C8419C87E1CA2E3">
    <w:name w:val="42F20830F7154E6D9C8419C87E1CA2E3"/>
    <w:rsid w:val="0022201D"/>
  </w:style>
  <w:style w:type="paragraph" w:customStyle="1" w:styleId="DD495849B5E24BA0A2769CF62F56F435">
    <w:name w:val="DD495849B5E24BA0A2769CF62F56F435"/>
    <w:rsid w:val="0022201D"/>
  </w:style>
  <w:style w:type="paragraph" w:customStyle="1" w:styleId="932FDE618A08446C955A3053E8E088AF">
    <w:name w:val="932FDE618A08446C955A3053E8E088AF"/>
    <w:rsid w:val="0022201D"/>
  </w:style>
  <w:style w:type="paragraph" w:customStyle="1" w:styleId="3AB18D74597D4DD0A7B4DBE746DE4D5B">
    <w:name w:val="3AB18D74597D4DD0A7B4DBE746DE4D5B"/>
    <w:rsid w:val="0022201D"/>
  </w:style>
  <w:style w:type="paragraph" w:customStyle="1" w:styleId="20967A61ACB34D9B9E04318B3BB6F186">
    <w:name w:val="20967A61ACB34D9B9E04318B3BB6F186"/>
    <w:rsid w:val="0022201D"/>
  </w:style>
  <w:style w:type="paragraph" w:customStyle="1" w:styleId="802E40AA0AEE43E189D7CEB85559D133">
    <w:name w:val="802E40AA0AEE43E189D7CEB85559D133"/>
    <w:rsid w:val="0022201D"/>
  </w:style>
  <w:style w:type="paragraph" w:customStyle="1" w:styleId="DB1AE28EB4A4443C84773DF5B00C3596">
    <w:name w:val="DB1AE28EB4A4443C84773DF5B00C3596"/>
    <w:rsid w:val="0022201D"/>
  </w:style>
  <w:style w:type="paragraph" w:customStyle="1" w:styleId="D2BE8AB1369E4C6A813E22C9D5447D43">
    <w:name w:val="D2BE8AB1369E4C6A813E22C9D5447D43"/>
    <w:rsid w:val="0022201D"/>
  </w:style>
  <w:style w:type="paragraph" w:customStyle="1" w:styleId="61D930E8D73046268F2AFCCC51A00A52">
    <w:name w:val="61D930E8D73046268F2AFCCC51A00A52"/>
    <w:rsid w:val="0022201D"/>
  </w:style>
  <w:style w:type="paragraph" w:customStyle="1" w:styleId="E5816A46632C47F6943167EA41DD8D5C">
    <w:name w:val="E5816A46632C47F6943167EA41DD8D5C"/>
    <w:rsid w:val="0022201D"/>
  </w:style>
  <w:style w:type="paragraph" w:customStyle="1" w:styleId="8646516F039D48649AD820C471861F29">
    <w:name w:val="8646516F039D48649AD820C471861F29"/>
    <w:rsid w:val="0022201D"/>
  </w:style>
  <w:style w:type="paragraph" w:customStyle="1" w:styleId="F5E901B689FE4265A30EB531A4F3ED85">
    <w:name w:val="F5E901B689FE4265A30EB531A4F3ED85"/>
    <w:rsid w:val="0022201D"/>
  </w:style>
  <w:style w:type="paragraph" w:customStyle="1" w:styleId="2E3FDBA747DA4A479B81F6AAB8CD4035">
    <w:name w:val="2E3FDBA747DA4A479B81F6AAB8CD4035"/>
    <w:rsid w:val="0022201D"/>
  </w:style>
  <w:style w:type="paragraph" w:customStyle="1" w:styleId="1BFD4FBBD42D4A1781033AECAF5CC76E">
    <w:name w:val="1BFD4FBBD42D4A1781033AECAF5CC76E"/>
    <w:rsid w:val="0022201D"/>
  </w:style>
  <w:style w:type="paragraph" w:customStyle="1" w:styleId="5B5477EC8A7E4C8BA4AFDCE66993F53D">
    <w:name w:val="5B5477EC8A7E4C8BA4AFDCE66993F53D"/>
    <w:rsid w:val="0022201D"/>
  </w:style>
  <w:style w:type="paragraph" w:customStyle="1" w:styleId="DF371AB7EAF44A1EA1DDBD7B3D39365A">
    <w:name w:val="DF371AB7EAF44A1EA1DDBD7B3D39365A"/>
    <w:rsid w:val="0022201D"/>
  </w:style>
  <w:style w:type="paragraph" w:customStyle="1" w:styleId="14CFF7B8AEF34C938FCD8A9D1083323E">
    <w:name w:val="14CFF7B8AEF34C938FCD8A9D1083323E"/>
    <w:rsid w:val="0022201D"/>
  </w:style>
  <w:style w:type="paragraph" w:customStyle="1" w:styleId="3317631CEA2A4009860AAB2633F6C321">
    <w:name w:val="3317631CEA2A4009860AAB2633F6C321"/>
    <w:rsid w:val="0022201D"/>
  </w:style>
  <w:style w:type="paragraph" w:customStyle="1" w:styleId="94CF5E406AB1468EB03FF646ABD870DD">
    <w:name w:val="94CF5E406AB1468EB03FF646ABD870DD"/>
    <w:rsid w:val="0022201D"/>
  </w:style>
  <w:style w:type="paragraph" w:customStyle="1" w:styleId="CE1F8D3440644819A162C15493C179EF">
    <w:name w:val="CE1F8D3440644819A162C15493C179EF"/>
    <w:rsid w:val="0022201D"/>
  </w:style>
  <w:style w:type="paragraph" w:customStyle="1" w:styleId="5A58E8BF5E344CCE84319C81A28DB8DC">
    <w:name w:val="5A58E8BF5E344CCE84319C81A28DB8DC"/>
    <w:rsid w:val="0022201D"/>
  </w:style>
  <w:style w:type="paragraph" w:customStyle="1" w:styleId="D77E5726BDFE4F6DB446E01F1D37F6B7">
    <w:name w:val="D77E5726BDFE4F6DB446E01F1D37F6B7"/>
    <w:rsid w:val="0022201D"/>
  </w:style>
  <w:style w:type="paragraph" w:customStyle="1" w:styleId="1E71B2F8901647E2B0666B2518F9A621">
    <w:name w:val="1E71B2F8901647E2B0666B2518F9A621"/>
    <w:rsid w:val="0022201D"/>
  </w:style>
  <w:style w:type="paragraph" w:customStyle="1" w:styleId="DCB3C68FB1F74A6F9C65F6167F0EE316">
    <w:name w:val="DCB3C68FB1F74A6F9C65F6167F0EE316"/>
    <w:rsid w:val="0022201D"/>
  </w:style>
  <w:style w:type="paragraph" w:customStyle="1" w:styleId="4E77FC4771B746CA85E6B04518950D3B">
    <w:name w:val="4E77FC4771B746CA85E6B04518950D3B"/>
    <w:rsid w:val="0022201D"/>
  </w:style>
  <w:style w:type="paragraph" w:customStyle="1" w:styleId="783A455C915E4727BCFB8211C659A7B5">
    <w:name w:val="783A455C915E4727BCFB8211C659A7B5"/>
    <w:rsid w:val="0022201D"/>
  </w:style>
  <w:style w:type="paragraph" w:customStyle="1" w:styleId="90A0DC4FC72E43E8AB9F2E4CE706712D">
    <w:name w:val="90A0DC4FC72E43E8AB9F2E4CE706712D"/>
    <w:rsid w:val="0022201D"/>
  </w:style>
  <w:style w:type="paragraph" w:customStyle="1" w:styleId="551C801BD1A04B679937F473A1A31E55">
    <w:name w:val="551C801BD1A04B679937F473A1A31E55"/>
    <w:rsid w:val="0022201D"/>
  </w:style>
  <w:style w:type="paragraph" w:customStyle="1" w:styleId="F6C38DD729FA407C8A8CC6FA392DB4EA">
    <w:name w:val="F6C38DD729FA407C8A8CC6FA392DB4EA"/>
    <w:rsid w:val="0022201D"/>
  </w:style>
  <w:style w:type="paragraph" w:customStyle="1" w:styleId="6B41BC4BAEB7424392D7C687E25AE780">
    <w:name w:val="6B41BC4BAEB7424392D7C687E25AE780"/>
    <w:rsid w:val="0022201D"/>
  </w:style>
  <w:style w:type="paragraph" w:customStyle="1" w:styleId="3E698514C0AE4CB59D1B20CC59727CAF">
    <w:name w:val="3E698514C0AE4CB59D1B20CC59727CAF"/>
    <w:rsid w:val="002220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</Template>
  <TotalTime>0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sheba</dc:creator>
  <cp:keywords/>
  <dc:description/>
  <cp:lastModifiedBy>Sheba S Smith</cp:lastModifiedBy>
  <cp:revision>16</cp:revision>
  <cp:lastPrinted>2018-08-29T03:13:00Z</cp:lastPrinted>
  <dcterms:created xsi:type="dcterms:W3CDTF">2018-08-24T02:38:00Z</dcterms:created>
  <dcterms:modified xsi:type="dcterms:W3CDTF">2018-08-29T03:29:00Z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