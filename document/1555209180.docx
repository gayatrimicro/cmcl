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CA905" w14:textId="77777777" w:rsidR="00816216" w:rsidRDefault="0075179B" w:rsidP="00141A4C">
      <w:pPr>
        <w:pStyle w:val="Title"/>
      </w:pPr>
      <w:r>
        <w:t>Rebekah Bishop</w:t>
      </w:r>
    </w:p>
    <w:p w14:paraId="1D2D05DA" w14:textId="77777777" w:rsidR="00141A4C" w:rsidRDefault="0075179B" w:rsidP="00141A4C">
      <w:r>
        <w:t>2140 Onward Rd. Midlothian, TX 76065</w:t>
      </w:r>
      <w:r w:rsidR="00141A4C">
        <w:t> |</w:t>
      </w:r>
      <w:r>
        <w:t xml:space="preserve"> 817-456-3781</w:t>
      </w:r>
      <w:r w:rsidR="00141A4C">
        <w:t> | </w:t>
      </w:r>
      <w:r>
        <w:t>rjwgilt@sbcglobal.net</w:t>
      </w:r>
    </w:p>
    <w:p w14:paraId="63463849" w14:textId="77777777" w:rsidR="006270A9" w:rsidRDefault="0075179B" w:rsidP="00141A4C">
      <w:pPr>
        <w:pStyle w:val="Heading1"/>
      </w:pPr>
      <w:r>
        <w:t>Qualifications</w:t>
      </w:r>
    </w:p>
    <w:p w14:paraId="17EA3C49" w14:textId="77777777" w:rsidR="0075179B" w:rsidRDefault="0075179B" w:rsidP="0075179B">
      <w:pPr>
        <w:pStyle w:val="ListBullet"/>
      </w:pPr>
      <w:r>
        <w:t>3 Years in Purchasing</w:t>
      </w:r>
    </w:p>
    <w:p w14:paraId="1017885A" w14:textId="2914E33B" w:rsidR="00E429BC" w:rsidRDefault="00E429BC" w:rsidP="0075179B">
      <w:pPr>
        <w:pStyle w:val="ListBullet"/>
      </w:pPr>
      <w:r>
        <w:t>2 Years as Pharmacy Technician</w:t>
      </w:r>
      <w:r w:rsidR="00AF123F">
        <w:t xml:space="preserve"> (Before Licenses were needed)</w:t>
      </w:r>
    </w:p>
    <w:p w14:paraId="71D69146" w14:textId="77777777" w:rsidR="0075179B" w:rsidRDefault="008731D2" w:rsidP="0075179B">
      <w:pPr>
        <w:pStyle w:val="ListBullet"/>
      </w:pPr>
      <w:r>
        <w:t>10</w:t>
      </w:r>
      <w:r w:rsidR="0075179B">
        <w:t xml:space="preserve"> Years with Pest Control Licenses</w:t>
      </w:r>
    </w:p>
    <w:p w14:paraId="4F902D8E" w14:textId="77777777" w:rsidR="0075179B" w:rsidRDefault="0075179B" w:rsidP="0075179B">
      <w:pPr>
        <w:pStyle w:val="ListBullet"/>
      </w:pPr>
      <w:r>
        <w:t>10 Years in Church Ministry</w:t>
      </w:r>
    </w:p>
    <w:p w14:paraId="693075A1" w14:textId="77777777" w:rsidR="0075179B" w:rsidRDefault="0075179B" w:rsidP="0075179B">
      <w:pPr>
        <w:pStyle w:val="ListBullet"/>
      </w:pPr>
      <w:r>
        <w:t>10 Years in Childcare</w:t>
      </w:r>
    </w:p>
    <w:p w14:paraId="031D818D" w14:textId="77777777" w:rsidR="0075179B" w:rsidRDefault="0075179B" w:rsidP="0075179B">
      <w:pPr>
        <w:pStyle w:val="ListBullet"/>
      </w:pPr>
      <w:r>
        <w:t>12 Years as a business owner</w:t>
      </w:r>
    </w:p>
    <w:p w14:paraId="1DFFAC75" w14:textId="77777777" w:rsidR="0075179B" w:rsidRDefault="0075179B" w:rsidP="0075179B">
      <w:pPr>
        <w:pStyle w:val="ListBullet"/>
      </w:pPr>
      <w:r>
        <w:t>1</w:t>
      </w:r>
      <w:r w:rsidR="008731D2">
        <w:t>7</w:t>
      </w:r>
      <w:r>
        <w:t xml:space="preserve"> Years in Finances</w:t>
      </w:r>
    </w:p>
    <w:p w14:paraId="7487BAC0" w14:textId="77777777" w:rsidR="0075179B" w:rsidRDefault="0075179B" w:rsidP="0075179B">
      <w:pPr>
        <w:pStyle w:val="ListBullet"/>
      </w:pPr>
      <w:r>
        <w:t>1</w:t>
      </w:r>
      <w:r w:rsidR="008731D2">
        <w:t>7</w:t>
      </w:r>
      <w:r>
        <w:t xml:space="preserve"> Years in Office settings</w:t>
      </w:r>
    </w:p>
    <w:p w14:paraId="16145C14" w14:textId="77777777" w:rsidR="0075179B" w:rsidRDefault="0075179B" w:rsidP="0075179B">
      <w:pPr>
        <w:pStyle w:val="ListBullet"/>
      </w:pPr>
      <w:r>
        <w:t>19 Years in Customer Service</w:t>
      </w:r>
    </w:p>
    <w:p w14:paraId="261D165A" w14:textId="1C91B3C1" w:rsidR="008731D2" w:rsidRDefault="00116977" w:rsidP="0075179B">
      <w:pPr>
        <w:pStyle w:val="ListBullet"/>
      </w:pPr>
      <w:r>
        <w:t xml:space="preserve">3 months </w:t>
      </w:r>
      <w:r w:rsidR="008731D2">
        <w:t xml:space="preserve">Pharmacy Technician </w:t>
      </w:r>
      <w:r w:rsidR="00D9464B">
        <w:t xml:space="preserve">Trainee </w:t>
      </w:r>
      <w:r w:rsidR="008731D2">
        <w:t xml:space="preserve">#284448 </w:t>
      </w:r>
    </w:p>
    <w:sdt>
      <w:sdtPr>
        <w:alias w:val="Education:"/>
        <w:tag w:val="Education:"/>
        <w:id w:val="807127995"/>
        <w:placeholder>
          <w:docPart w:val="914B7EE604A645399A03C6C6C0F47D11"/>
        </w:placeholder>
        <w:temporary/>
        <w:showingPlcHdr/>
      </w:sdtPr>
      <w:sdtEndPr/>
      <w:sdtContent>
        <w:p w14:paraId="44EF3F2E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2957A24D" w14:textId="77777777" w:rsidR="006270A9" w:rsidRDefault="0075179B">
      <w:pPr>
        <w:pStyle w:val="Heading2"/>
      </w:pPr>
      <w:r>
        <w:t>Arlington Baptist College</w:t>
      </w:r>
      <w:r w:rsidR="009D5933">
        <w:t> | </w:t>
      </w:r>
      <w:r>
        <w:t>8/1995 – 12/1996 </w:t>
      </w:r>
    </w:p>
    <w:p w14:paraId="21FA2E9A" w14:textId="77777777" w:rsidR="006270A9" w:rsidRDefault="009D5933" w:rsidP="001B29CF">
      <w:pPr>
        <w:pStyle w:val="ListBullet"/>
      </w:pPr>
      <w:r>
        <w:t xml:space="preserve">Major: </w:t>
      </w:r>
      <w:r w:rsidR="0075179B">
        <w:t>Bible</w:t>
      </w:r>
    </w:p>
    <w:p w14:paraId="15DAA07E" w14:textId="77777777" w:rsidR="006270A9" w:rsidRDefault="009D5933" w:rsidP="001B29CF">
      <w:pPr>
        <w:pStyle w:val="ListBullet"/>
      </w:pPr>
      <w:r>
        <w:t xml:space="preserve">Minor: </w:t>
      </w:r>
      <w:r w:rsidR="0075179B">
        <w:t>Education</w:t>
      </w:r>
    </w:p>
    <w:p w14:paraId="7F4BAD61" w14:textId="77777777" w:rsidR="0075179B" w:rsidRDefault="0075179B" w:rsidP="0075179B">
      <w:pPr>
        <w:pStyle w:val="ListBullet"/>
      </w:pPr>
      <w:r>
        <w:t>Completed 3 Semesters of basic and theology courses</w:t>
      </w:r>
    </w:p>
    <w:p w14:paraId="15475781" w14:textId="77777777" w:rsidR="006270A9" w:rsidRDefault="0075179B">
      <w:pPr>
        <w:pStyle w:val="Heading2"/>
      </w:pPr>
      <w:r>
        <w:t>Texas Christian Academy</w:t>
      </w:r>
      <w:r w:rsidR="009D5933">
        <w:t> | </w:t>
      </w:r>
      <w:r>
        <w:t>1995</w:t>
      </w:r>
      <w:r w:rsidR="009D5933">
        <w:t> | </w:t>
      </w:r>
      <w:r>
        <w:t>Graduated</w:t>
      </w:r>
    </w:p>
    <w:p w14:paraId="6CF4ADAD" w14:textId="77777777" w:rsidR="006270A9" w:rsidRDefault="0075179B">
      <w:pPr>
        <w:pStyle w:val="ListBullet"/>
      </w:pPr>
      <w:r>
        <w:t>Received Christian School Scholarship</w:t>
      </w:r>
    </w:p>
    <w:sdt>
      <w:sdtPr>
        <w:alias w:val="Experience:"/>
        <w:tag w:val="Experience:"/>
        <w:id w:val="171684534"/>
        <w:placeholder>
          <w:docPart w:val="F632EA9BF6F84A8CBDC5E6C89529ED74"/>
        </w:placeholder>
        <w:temporary/>
        <w:showingPlcHdr/>
      </w:sdtPr>
      <w:sdtEndPr/>
      <w:sdtContent>
        <w:p w14:paraId="01B7C06F" w14:textId="77777777" w:rsidR="006270A9" w:rsidRDefault="009D5933">
          <w:pPr>
            <w:pStyle w:val="Heading1"/>
          </w:pPr>
          <w:r>
            <w:t>Experience</w:t>
          </w:r>
        </w:p>
      </w:sdtContent>
    </w:sdt>
    <w:p w14:paraId="11BCCBEC" w14:textId="19B8E119" w:rsidR="00116977" w:rsidRDefault="00116977" w:rsidP="00116977">
      <w:pPr>
        <w:pStyle w:val="Heading1"/>
      </w:pPr>
    </w:p>
    <w:p w14:paraId="2AD00D4E" w14:textId="42B91EE2" w:rsidR="00116977" w:rsidRDefault="00116977" w:rsidP="00116977">
      <w:pPr>
        <w:pStyle w:val="Heading2"/>
      </w:pPr>
      <w:r>
        <w:t xml:space="preserve">Pharmacy Technician Trainee | Walgreens Pharmacy | 9/2018 </w:t>
      </w:r>
      <w:r w:rsidR="006801D3">
        <w:t>–</w:t>
      </w:r>
      <w:r>
        <w:t xml:space="preserve"> </w:t>
      </w:r>
      <w:r w:rsidR="006801D3">
        <w:t>11/2018</w:t>
      </w:r>
      <w:bookmarkStart w:id="0" w:name="_GoBack"/>
      <w:bookmarkEnd w:id="0"/>
    </w:p>
    <w:p w14:paraId="0A9B2F66" w14:textId="0B4A1AD6" w:rsidR="00116977" w:rsidRDefault="00116977" w:rsidP="00116977">
      <w:pPr>
        <w:pStyle w:val="ListBullet"/>
      </w:pPr>
      <w:r>
        <w:t>Receive Prescriptions</w:t>
      </w:r>
    </w:p>
    <w:p w14:paraId="34F43977" w14:textId="247CCB8D" w:rsidR="00116977" w:rsidRDefault="00116977" w:rsidP="00116977">
      <w:pPr>
        <w:pStyle w:val="ListBullet"/>
      </w:pPr>
      <w:r>
        <w:t>Register Duties</w:t>
      </w:r>
    </w:p>
    <w:p w14:paraId="447F5F60" w14:textId="62999DBD" w:rsidR="00116977" w:rsidRDefault="00116977" w:rsidP="00116977">
      <w:pPr>
        <w:pStyle w:val="ListBullet"/>
      </w:pPr>
      <w:r>
        <w:t>Answer Phones</w:t>
      </w:r>
    </w:p>
    <w:p w14:paraId="3A453A5F" w14:textId="628F4E51" w:rsidR="00116977" w:rsidRDefault="00116977" w:rsidP="00116977">
      <w:pPr>
        <w:pStyle w:val="ListBullet"/>
      </w:pPr>
      <w:r>
        <w:t>Fill Prescriptions</w:t>
      </w:r>
    </w:p>
    <w:p w14:paraId="0183ADBB" w14:textId="40079488" w:rsidR="00116977" w:rsidRDefault="00116977" w:rsidP="00116977">
      <w:pPr>
        <w:pStyle w:val="ListBullet"/>
      </w:pPr>
      <w:r>
        <w:t>Work with Dr.’s and Insurance Companies</w:t>
      </w:r>
    </w:p>
    <w:p w14:paraId="6142FB32" w14:textId="425D1341" w:rsidR="00116977" w:rsidRDefault="00116977" w:rsidP="00116977">
      <w:pPr>
        <w:pStyle w:val="ListBullet"/>
      </w:pPr>
      <w:r>
        <w:t>Customer Service</w:t>
      </w:r>
    </w:p>
    <w:p w14:paraId="015E1C19" w14:textId="70D61DD2" w:rsidR="006270A9" w:rsidRDefault="0075179B">
      <w:pPr>
        <w:pStyle w:val="Heading2"/>
      </w:pPr>
      <w:r>
        <w:t>Financial assistant</w:t>
      </w:r>
      <w:r w:rsidR="009D5933">
        <w:t> | </w:t>
      </w:r>
      <w:r>
        <w:t>Hillcrest Baptist Church</w:t>
      </w:r>
      <w:r w:rsidR="009D5933">
        <w:t> | </w:t>
      </w:r>
      <w:r>
        <w:t>7/2015 - Present</w:t>
      </w:r>
    </w:p>
    <w:p w14:paraId="1268A049" w14:textId="77777777" w:rsidR="006270A9" w:rsidRDefault="0075179B">
      <w:pPr>
        <w:pStyle w:val="ListBullet"/>
      </w:pPr>
      <w:r>
        <w:t>Process Contributions</w:t>
      </w:r>
    </w:p>
    <w:p w14:paraId="52D9D9A5" w14:textId="77777777" w:rsidR="0075179B" w:rsidRDefault="0075179B">
      <w:pPr>
        <w:pStyle w:val="ListBullet"/>
      </w:pPr>
      <w:r>
        <w:t>Process Journal Entrees</w:t>
      </w:r>
    </w:p>
    <w:p w14:paraId="0A7F6073" w14:textId="77777777" w:rsidR="0075179B" w:rsidRDefault="0075179B">
      <w:pPr>
        <w:pStyle w:val="ListBullet"/>
      </w:pPr>
      <w:r>
        <w:t>Process Credit Cards</w:t>
      </w:r>
    </w:p>
    <w:p w14:paraId="53A3C8BC" w14:textId="77777777" w:rsidR="0075179B" w:rsidRDefault="0075179B" w:rsidP="0075179B">
      <w:pPr>
        <w:pStyle w:val="ListBullet"/>
      </w:pPr>
      <w:r>
        <w:t>Answer Phone Calls</w:t>
      </w:r>
    </w:p>
    <w:p w14:paraId="4D58AD89" w14:textId="77777777" w:rsidR="0075179B" w:rsidRDefault="0075179B" w:rsidP="0075179B">
      <w:pPr>
        <w:pStyle w:val="ListBullet"/>
      </w:pPr>
      <w:r>
        <w:t>Write Reimbursement Checks</w:t>
      </w:r>
    </w:p>
    <w:p w14:paraId="5E06476B" w14:textId="77777777" w:rsidR="0075179B" w:rsidRDefault="0075179B" w:rsidP="0075179B">
      <w:pPr>
        <w:pStyle w:val="ListBullet"/>
      </w:pPr>
      <w:r>
        <w:t>Write Checks for Accounts Payable</w:t>
      </w:r>
    </w:p>
    <w:p w14:paraId="31EECE3B" w14:textId="77777777" w:rsidR="0075179B" w:rsidRDefault="0075179B" w:rsidP="0075179B">
      <w:pPr>
        <w:pStyle w:val="ListBullet"/>
      </w:pPr>
      <w:r>
        <w:lastRenderedPageBreak/>
        <w:t>Accounts Receivable</w:t>
      </w:r>
    </w:p>
    <w:p w14:paraId="316A78AA" w14:textId="77777777" w:rsidR="0075179B" w:rsidRDefault="0075179B" w:rsidP="0075179B">
      <w:pPr>
        <w:pStyle w:val="ListBullet"/>
      </w:pPr>
      <w:r>
        <w:t>Assist in Payroll Duties</w:t>
      </w:r>
    </w:p>
    <w:p w14:paraId="5CA3D352" w14:textId="77777777" w:rsidR="0075179B" w:rsidRDefault="0075179B" w:rsidP="0075179B">
      <w:pPr>
        <w:pStyle w:val="ListBullet"/>
      </w:pPr>
      <w:r>
        <w:t>Input and Balance Bank Statements</w:t>
      </w:r>
    </w:p>
    <w:p w14:paraId="13EEC829" w14:textId="77777777" w:rsidR="0075179B" w:rsidRDefault="0075179B" w:rsidP="0075179B">
      <w:pPr>
        <w:pStyle w:val="ListBullet"/>
      </w:pPr>
      <w:r>
        <w:t>Filling of all employees, Invoices, and other paperwork</w:t>
      </w:r>
    </w:p>
    <w:p w14:paraId="4A81786D" w14:textId="77777777" w:rsidR="0075179B" w:rsidRDefault="0075179B" w:rsidP="0075179B">
      <w:pPr>
        <w:pStyle w:val="ListBullet"/>
      </w:pPr>
      <w:r>
        <w:t xml:space="preserve">Hand out and receive Credit cards </w:t>
      </w:r>
    </w:p>
    <w:p w14:paraId="63F5DBE4" w14:textId="77777777" w:rsidR="00AE6C1B" w:rsidRDefault="0075179B" w:rsidP="0075179B">
      <w:pPr>
        <w:pStyle w:val="ListBullet"/>
      </w:pPr>
      <w:r>
        <w:t>Work with all computer programs</w:t>
      </w:r>
    </w:p>
    <w:p w14:paraId="6A01A20D" w14:textId="77777777" w:rsidR="0075179B" w:rsidRDefault="00AE6C1B" w:rsidP="0075179B">
      <w:pPr>
        <w:pStyle w:val="ListBullet"/>
      </w:pPr>
      <w:r>
        <w:t>Make presentation Excel sheets</w:t>
      </w:r>
      <w:r w:rsidR="0075179B">
        <w:t xml:space="preserve"> </w:t>
      </w:r>
    </w:p>
    <w:p w14:paraId="5BB2BFF6" w14:textId="77777777" w:rsidR="006270A9" w:rsidRDefault="0075179B">
      <w:pPr>
        <w:pStyle w:val="Heading2"/>
      </w:pPr>
      <w:r>
        <w:t>Co-Owner/Office Manager</w:t>
      </w:r>
      <w:r w:rsidR="009D5933">
        <w:t> | </w:t>
      </w:r>
      <w:r>
        <w:t>The PestFighters</w:t>
      </w:r>
      <w:r w:rsidR="009D5933">
        <w:t> | </w:t>
      </w:r>
      <w:r>
        <w:t>2/2005 – 5/2017</w:t>
      </w:r>
    </w:p>
    <w:p w14:paraId="737B2824" w14:textId="77777777" w:rsidR="001B29CF" w:rsidRDefault="0075179B" w:rsidP="001B29CF">
      <w:pPr>
        <w:pStyle w:val="ListBullet"/>
      </w:pPr>
      <w:r>
        <w:t xml:space="preserve">Input all Invoices, Data, Time Sheets, and Bank Statements </w:t>
      </w:r>
    </w:p>
    <w:p w14:paraId="56BFDCDF" w14:textId="77777777" w:rsidR="0075179B" w:rsidRDefault="0075179B" w:rsidP="001B29CF">
      <w:pPr>
        <w:pStyle w:val="ListBullet"/>
      </w:pPr>
      <w:r>
        <w:t xml:space="preserve">Train Personnel </w:t>
      </w:r>
    </w:p>
    <w:p w14:paraId="19893127" w14:textId="77777777" w:rsidR="0075179B" w:rsidRDefault="0075179B" w:rsidP="001B29CF">
      <w:pPr>
        <w:pStyle w:val="ListBullet"/>
      </w:pPr>
      <w:r>
        <w:t>Responsible for all income and outgo of all finances</w:t>
      </w:r>
    </w:p>
    <w:p w14:paraId="3F2F6C5A" w14:textId="77777777" w:rsidR="0075179B" w:rsidRDefault="0075179B" w:rsidP="001B29CF">
      <w:pPr>
        <w:pStyle w:val="ListBullet"/>
      </w:pPr>
      <w:r>
        <w:t>Make and answer phone calls</w:t>
      </w:r>
    </w:p>
    <w:p w14:paraId="195C819A" w14:textId="77777777" w:rsidR="0075179B" w:rsidRDefault="0075179B" w:rsidP="001B29CF">
      <w:pPr>
        <w:pStyle w:val="ListBullet"/>
      </w:pPr>
      <w:r>
        <w:t>Schedule customers</w:t>
      </w:r>
    </w:p>
    <w:p w14:paraId="0CE4C0AC" w14:textId="77777777" w:rsidR="00AE6C1B" w:rsidRDefault="0075179B" w:rsidP="001B29CF">
      <w:pPr>
        <w:pStyle w:val="ListBullet"/>
      </w:pPr>
      <w:r>
        <w:t>Work with all computer programs (Quick Books, Excel, Word, Power Point, and others)</w:t>
      </w:r>
    </w:p>
    <w:p w14:paraId="3EC04427" w14:textId="77777777" w:rsidR="00AE6C1B" w:rsidRDefault="00AE6C1B" w:rsidP="001B29CF">
      <w:pPr>
        <w:pStyle w:val="ListBullet"/>
      </w:pPr>
      <w:r>
        <w:t>Writes payroll Checks</w:t>
      </w:r>
    </w:p>
    <w:p w14:paraId="71035273" w14:textId="77777777" w:rsidR="0075179B" w:rsidRDefault="00AE6C1B" w:rsidP="001B29CF">
      <w:pPr>
        <w:pStyle w:val="ListBullet"/>
      </w:pPr>
      <w:r>
        <w:t>Account Receivables</w:t>
      </w:r>
      <w:r w:rsidR="0075179B">
        <w:t xml:space="preserve"> </w:t>
      </w:r>
    </w:p>
    <w:p w14:paraId="277EEE27" w14:textId="77777777" w:rsidR="00AE6C1B" w:rsidRDefault="00AE6C1B" w:rsidP="001B29CF">
      <w:pPr>
        <w:pStyle w:val="ListBullet"/>
      </w:pPr>
      <w:r>
        <w:t>Account Payables</w:t>
      </w:r>
    </w:p>
    <w:p w14:paraId="4B83290E" w14:textId="77777777" w:rsidR="00AE6C1B" w:rsidRDefault="00AE6C1B" w:rsidP="00AE6C1B">
      <w:pPr>
        <w:pStyle w:val="ListBullet"/>
      </w:pPr>
      <w:r>
        <w:t>Oversees personnel Performance</w:t>
      </w:r>
    </w:p>
    <w:p w14:paraId="01CAE498" w14:textId="77777777" w:rsidR="00AE6C1B" w:rsidRDefault="00AE6C1B" w:rsidP="00AE6C1B">
      <w:pPr>
        <w:pStyle w:val="Heading2"/>
      </w:pPr>
      <w:r>
        <w:t>Distributing Duck Stamps | Amplex Corporation (VSSI) | 8/2014 – 7/2015</w:t>
      </w:r>
    </w:p>
    <w:p w14:paraId="5FB03AE9" w14:textId="77777777" w:rsidR="00AE6C1B" w:rsidRDefault="00AE6C1B" w:rsidP="00AE6C1B">
      <w:pPr>
        <w:pStyle w:val="ListBullet"/>
      </w:pPr>
      <w:r>
        <w:t>Process Federal Duck Stamps for Hunters</w:t>
      </w:r>
    </w:p>
    <w:p w14:paraId="06D0F67C" w14:textId="77777777" w:rsidR="00AE6C1B" w:rsidRDefault="00AE6C1B" w:rsidP="00AE6C1B">
      <w:pPr>
        <w:pStyle w:val="ListBullet"/>
      </w:pPr>
      <w:r>
        <w:t>Process, Activate, and Distribute Phones</w:t>
      </w:r>
    </w:p>
    <w:p w14:paraId="198CA481" w14:textId="77777777" w:rsidR="00AE6C1B" w:rsidRDefault="00AE6C1B" w:rsidP="00AE6C1B">
      <w:pPr>
        <w:pStyle w:val="ListBullet"/>
      </w:pPr>
      <w:r>
        <w:t>Create and modify a waiting room puzzle game book</w:t>
      </w:r>
    </w:p>
    <w:p w14:paraId="438F97D8" w14:textId="77777777" w:rsidR="00AE6C1B" w:rsidRDefault="00AE6C1B" w:rsidP="00AE6C1B">
      <w:pPr>
        <w:pStyle w:val="Heading2"/>
      </w:pPr>
      <w:r>
        <w:t>Financial Secretary/Childcare | Ovillia rd mothers day out | 10/2011 – 5/2012</w:t>
      </w:r>
    </w:p>
    <w:p w14:paraId="76C10F09" w14:textId="77777777" w:rsidR="00AE6C1B" w:rsidRDefault="00AE6C1B" w:rsidP="00AE6C1B">
      <w:pPr>
        <w:pStyle w:val="ListBullet"/>
      </w:pPr>
      <w:r>
        <w:t xml:space="preserve">Input all Invoices, Data, Time Sheets, and Bank Statements </w:t>
      </w:r>
    </w:p>
    <w:p w14:paraId="676AB6BE" w14:textId="77777777" w:rsidR="00AE6C1B" w:rsidRDefault="00AE6C1B" w:rsidP="00AE6C1B">
      <w:pPr>
        <w:pStyle w:val="ListBullet"/>
      </w:pPr>
      <w:r>
        <w:t>Occasionally gave Devotions</w:t>
      </w:r>
    </w:p>
    <w:p w14:paraId="03F17536" w14:textId="77777777" w:rsidR="00AE6C1B" w:rsidRDefault="00AE6C1B" w:rsidP="00AE6C1B">
      <w:pPr>
        <w:pStyle w:val="ListBullet"/>
      </w:pPr>
      <w:r>
        <w:t>Work with Quick Books, Excel, and other software</w:t>
      </w:r>
    </w:p>
    <w:p w14:paraId="612A5874" w14:textId="77777777" w:rsidR="00AE6C1B" w:rsidRDefault="00AE6C1B" w:rsidP="00AE6C1B">
      <w:pPr>
        <w:pStyle w:val="ListBullet"/>
      </w:pPr>
      <w:r>
        <w:t>Substituted for teachers</w:t>
      </w:r>
    </w:p>
    <w:p w14:paraId="3090510E" w14:textId="77777777" w:rsidR="00AE6C1B" w:rsidRDefault="00AE6C1B" w:rsidP="00AE6C1B">
      <w:pPr>
        <w:pStyle w:val="Heading2"/>
      </w:pPr>
      <w:r>
        <w:t>Lead Teller | Texas Trust Credit Union | 3/2005 – 3/2007</w:t>
      </w:r>
    </w:p>
    <w:p w14:paraId="2B8243AE" w14:textId="77777777" w:rsidR="00AE6C1B" w:rsidRDefault="00AE6C1B" w:rsidP="00AE6C1B">
      <w:pPr>
        <w:pStyle w:val="ListBullet"/>
      </w:pPr>
      <w:r>
        <w:t xml:space="preserve"> </w:t>
      </w:r>
      <w:r w:rsidR="004A2052">
        <w:t>Supervised 10-15 tellers</w:t>
      </w:r>
    </w:p>
    <w:p w14:paraId="3F6B2987" w14:textId="77777777" w:rsidR="004A2052" w:rsidRDefault="004A2052" w:rsidP="00AE6C1B">
      <w:pPr>
        <w:pStyle w:val="ListBullet"/>
      </w:pPr>
      <w:r>
        <w:t>Wrote work schedules and lunches</w:t>
      </w:r>
    </w:p>
    <w:p w14:paraId="0D24E62E" w14:textId="77777777" w:rsidR="004A2052" w:rsidRDefault="004A2052" w:rsidP="00AE6C1B">
      <w:pPr>
        <w:pStyle w:val="ListBullet"/>
      </w:pPr>
      <w:r>
        <w:t>Approved and Rejected large checks for tellers</w:t>
      </w:r>
    </w:p>
    <w:p w14:paraId="5B9F26C9" w14:textId="77777777" w:rsidR="004A2052" w:rsidRDefault="004A2052" w:rsidP="00AE6C1B">
      <w:pPr>
        <w:pStyle w:val="ListBullet"/>
      </w:pPr>
      <w:r>
        <w:t>Ran multiple programs for Branch Manager to use for meetings</w:t>
      </w:r>
    </w:p>
    <w:p w14:paraId="039FD014" w14:textId="77777777" w:rsidR="004A2052" w:rsidRDefault="004A2052" w:rsidP="00AE6C1B">
      <w:pPr>
        <w:pStyle w:val="ListBullet"/>
      </w:pPr>
      <w:r>
        <w:t>Answered multiple phone lines</w:t>
      </w:r>
    </w:p>
    <w:p w14:paraId="24FE47B0" w14:textId="77777777" w:rsidR="004A2052" w:rsidRDefault="004A2052" w:rsidP="004A2052">
      <w:pPr>
        <w:pStyle w:val="ListBullet"/>
      </w:pPr>
      <w:r>
        <w:t>Count money daily up to $1,000,000 or more</w:t>
      </w:r>
    </w:p>
    <w:p w14:paraId="4A10FC29" w14:textId="77777777" w:rsidR="004A2052" w:rsidRDefault="004A2052" w:rsidP="004A2052">
      <w:pPr>
        <w:pStyle w:val="ListBullet"/>
      </w:pPr>
      <w:r>
        <w:t>Conduct transactions – Deposits, Withdrawals, Money Orders, etc.</w:t>
      </w:r>
    </w:p>
    <w:p w14:paraId="08A686D7" w14:textId="77777777" w:rsidR="004A2052" w:rsidRDefault="004A2052" w:rsidP="004A2052">
      <w:pPr>
        <w:pStyle w:val="Heading2"/>
      </w:pPr>
      <w:r>
        <w:t>Assistant Youth Pastor | Tabernacle baptist church | 10/1997 – 8/2004</w:t>
      </w:r>
    </w:p>
    <w:p w14:paraId="778FA6B1" w14:textId="77777777" w:rsidR="00AE6C1B" w:rsidRDefault="004A2052" w:rsidP="004A2052">
      <w:pPr>
        <w:pStyle w:val="ListBullet"/>
      </w:pPr>
      <w:r>
        <w:t>Counseled with the children and teenagers</w:t>
      </w:r>
    </w:p>
    <w:p w14:paraId="5CFAC42B" w14:textId="77777777" w:rsidR="004A2052" w:rsidRDefault="004A2052" w:rsidP="004A2052">
      <w:pPr>
        <w:pStyle w:val="ListBullet"/>
      </w:pPr>
      <w:r>
        <w:t>Planned activities for all ages</w:t>
      </w:r>
    </w:p>
    <w:p w14:paraId="1B4486CE" w14:textId="77777777" w:rsidR="004A2052" w:rsidRDefault="004A2052" w:rsidP="004A2052">
      <w:pPr>
        <w:pStyle w:val="ListBullet"/>
      </w:pPr>
      <w:r>
        <w:t>Prepared and taught Sunday School and Children’s Church</w:t>
      </w:r>
    </w:p>
    <w:p w14:paraId="2EF456DE" w14:textId="77777777" w:rsidR="004A2052" w:rsidRDefault="004A2052" w:rsidP="004A2052">
      <w:pPr>
        <w:pStyle w:val="ListBullet"/>
      </w:pPr>
      <w:r>
        <w:t xml:space="preserve">Prepared youth account for administration </w:t>
      </w:r>
    </w:p>
    <w:p w14:paraId="6EB547CE" w14:textId="77777777" w:rsidR="004A2052" w:rsidRDefault="004A2052" w:rsidP="004A2052">
      <w:pPr>
        <w:pStyle w:val="Heading2"/>
      </w:pPr>
      <w:r>
        <w:lastRenderedPageBreak/>
        <w:t>Teller | Grand Prairie credit union | 9/2002 – 11/2003</w:t>
      </w:r>
    </w:p>
    <w:p w14:paraId="3B909CC7" w14:textId="77777777" w:rsidR="004A2052" w:rsidRDefault="004A2052" w:rsidP="004A2052">
      <w:pPr>
        <w:pStyle w:val="ListBullet"/>
      </w:pPr>
      <w:r>
        <w:t>Answered multiple phone lines</w:t>
      </w:r>
    </w:p>
    <w:p w14:paraId="35DB4A59" w14:textId="77777777" w:rsidR="004A2052" w:rsidRDefault="004A2052" w:rsidP="004A2052">
      <w:pPr>
        <w:pStyle w:val="ListBullet"/>
      </w:pPr>
      <w:r>
        <w:t>Conduct transactions – Deposits, Withdrawals, Money Orders, etc.</w:t>
      </w:r>
    </w:p>
    <w:p w14:paraId="38BFF9D2" w14:textId="77777777" w:rsidR="004A2052" w:rsidRDefault="004A2052" w:rsidP="004A2052">
      <w:pPr>
        <w:pStyle w:val="ListBullet"/>
      </w:pPr>
      <w:r>
        <w:t>Count money daily up to $50,000 or more</w:t>
      </w:r>
    </w:p>
    <w:p w14:paraId="37DFBDB0" w14:textId="77777777" w:rsidR="004A2052" w:rsidRDefault="004A2052" w:rsidP="004A2052">
      <w:pPr>
        <w:pStyle w:val="Heading2"/>
      </w:pPr>
      <w:r>
        <w:t>Teller | Vought Heritage Community Credit union | 1/2002 – 9/2002</w:t>
      </w:r>
    </w:p>
    <w:p w14:paraId="1D7CDEF5" w14:textId="77777777" w:rsidR="004A2052" w:rsidRDefault="004A2052" w:rsidP="004A2052">
      <w:pPr>
        <w:pStyle w:val="ListBullet"/>
      </w:pPr>
      <w:r>
        <w:t>Answered multiple phone lines</w:t>
      </w:r>
    </w:p>
    <w:p w14:paraId="5A82248F" w14:textId="77777777" w:rsidR="004A2052" w:rsidRDefault="004A2052" w:rsidP="004A2052">
      <w:pPr>
        <w:pStyle w:val="ListBullet"/>
      </w:pPr>
      <w:r>
        <w:t>Conduct transactions – Deposits, Withdrawals, Money Orders, etc.</w:t>
      </w:r>
    </w:p>
    <w:p w14:paraId="4DC16DB2" w14:textId="77777777" w:rsidR="004A2052" w:rsidRDefault="004A2052" w:rsidP="004A2052">
      <w:pPr>
        <w:pStyle w:val="ListBullet"/>
      </w:pPr>
      <w:r>
        <w:t>Count money daily up to $50,000 or more</w:t>
      </w:r>
    </w:p>
    <w:p w14:paraId="109A2726" w14:textId="77777777" w:rsidR="00AE6C1B" w:rsidRPr="001B29CF" w:rsidRDefault="00AE6C1B" w:rsidP="00AE6C1B">
      <w:pPr>
        <w:pStyle w:val="ListBullet"/>
        <w:numPr>
          <w:ilvl w:val="0"/>
          <w:numId w:val="0"/>
        </w:numPr>
        <w:ind w:left="216" w:hanging="216"/>
      </w:pPr>
    </w:p>
    <w:p w14:paraId="04DC9C59" w14:textId="77777777" w:rsidR="004A2052" w:rsidRDefault="004A2052" w:rsidP="004A2052">
      <w:pPr>
        <w:pStyle w:val="Heading2"/>
      </w:pPr>
      <w:r>
        <w:t>office manager | Kamco pest control | 5/2001 – 1/2002</w:t>
      </w:r>
    </w:p>
    <w:p w14:paraId="1E66B702" w14:textId="77777777" w:rsidR="004A2052" w:rsidRDefault="004A2052" w:rsidP="00D00DF5">
      <w:pPr>
        <w:pStyle w:val="ListBullet"/>
      </w:pPr>
      <w:r>
        <w:t>Input all Invoices and Data</w:t>
      </w:r>
    </w:p>
    <w:p w14:paraId="658795CD" w14:textId="77777777" w:rsidR="004A2052" w:rsidRDefault="004A2052" w:rsidP="00D00DF5">
      <w:pPr>
        <w:pStyle w:val="ListBullet"/>
      </w:pPr>
      <w:r>
        <w:t xml:space="preserve">Responsible for all income and outgo of all </w:t>
      </w:r>
      <w:r w:rsidR="00D00DF5">
        <w:t>calls</w:t>
      </w:r>
    </w:p>
    <w:p w14:paraId="1D8ABDA7" w14:textId="77777777" w:rsidR="004A2052" w:rsidRDefault="004A2052" w:rsidP="004A2052">
      <w:pPr>
        <w:pStyle w:val="ListBullet"/>
      </w:pPr>
      <w:r>
        <w:t>Schedule customers</w:t>
      </w:r>
    </w:p>
    <w:p w14:paraId="6E9A83E3" w14:textId="77777777" w:rsidR="00D00DF5" w:rsidRDefault="00D00DF5" w:rsidP="004A2052">
      <w:pPr>
        <w:pStyle w:val="ListBullet"/>
      </w:pPr>
      <w:r>
        <w:t>Route service vehicles</w:t>
      </w:r>
    </w:p>
    <w:p w14:paraId="38C27B99" w14:textId="77777777" w:rsidR="004A2052" w:rsidRDefault="004A2052" w:rsidP="00D00DF5">
      <w:pPr>
        <w:pStyle w:val="ListBullet"/>
      </w:pPr>
      <w:r>
        <w:t>Work with all computer programs (Quick Books, Excel, Word, Power Point, and others)</w:t>
      </w:r>
    </w:p>
    <w:p w14:paraId="180C7839" w14:textId="77777777" w:rsidR="00AE6C1B" w:rsidRDefault="00D00DF5" w:rsidP="00D00DF5">
      <w:pPr>
        <w:pStyle w:val="ListBullet"/>
      </w:pPr>
      <w:r>
        <w:t>Accounts Receivable</w:t>
      </w:r>
    </w:p>
    <w:p w14:paraId="316CDBCE" w14:textId="77777777" w:rsidR="00D00DF5" w:rsidRDefault="00D00DF5" w:rsidP="00D00DF5">
      <w:pPr>
        <w:pStyle w:val="ListBullet"/>
      </w:pPr>
      <w:r>
        <w:t>Prepare and mail billing statements</w:t>
      </w:r>
    </w:p>
    <w:p w14:paraId="3839310C" w14:textId="77777777" w:rsidR="00D00DF5" w:rsidRDefault="00D00DF5" w:rsidP="00D00DF5">
      <w:pPr>
        <w:pStyle w:val="ListBullet"/>
        <w:numPr>
          <w:ilvl w:val="0"/>
          <w:numId w:val="0"/>
        </w:numPr>
        <w:ind w:left="216" w:hanging="216"/>
      </w:pPr>
    </w:p>
    <w:p w14:paraId="051B7094" w14:textId="77777777" w:rsidR="00D00DF5" w:rsidRDefault="00D00DF5" w:rsidP="00D00DF5">
      <w:pPr>
        <w:pStyle w:val="ListBullet"/>
        <w:numPr>
          <w:ilvl w:val="0"/>
          <w:numId w:val="0"/>
        </w:numPr>
        <w:ind w:left="216" w:hanging="216"/>
      </w:pPr>
    </w:p>
    <w:p w14:paraId="08BAA1BB" w14:textId="77777777" w:rsidR="00D00DF5" w:rsidRDefault="00D00DF5" w:rsidP="00D00DF5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>
        <w:t>References</w:t>
      </w:r>
    </w:p>
    <w:p w14:paraId="7ADB2CBE" w14:textId="77777777" w:rsidR="00D00DF5" w:rsidRDefault="00D00DF5" w:rsidP="00D00DF5">
      <w:pPr>
        <w:pStyle w:val="Heading2"/>
      </w:pPr>
      <w:r>
        <w:t>Relative</w:t>
      </w:r>
    </w:p>
    <w:p w14:paraId="45505C80" w14:textId="77777777" w:rsidR="00D00DF5" w:rsidRDefault="00D00DF5" w:rsidP="00D00DF5">
      <w:pPr>
        <w:pStyle w:val="ListBullet"/>
      </w:pPr>
      <w:r>
        <w:t>Martha Kelly 817-980-1009</w:t>
      </w:r>
    </w:p>
    <w:p w14:paraId="36F96E7F" w14:textId="77777777" w:rsidR="00D00DF5" w:rsidRDefault="00D00DF5" w:rsidP="00D00DF5">
      <w:pPr>
        <w:pStyle w:val="Heading2"/>
      </w:pPr>
      <w:r>
        <w:t>Friend (past employer)</w:t>
      </w:r>
    </w:p>
    <w:p w14:paraId="1A10C95E" w14:textId="77777777" w:rsidR="00D00DF5" w:rsidRDefault="00D00DF5" w:rsidP="00D00DF5">
      <w:pPr>
        <w:pStyle w:val="ListBullet"/>
      </w:pPr>
      <w:r>
        <w:t>Teresa Prendergast 817-801-1114</w:t>
      </w:r>
    </w:p>
    <w:p w14:paraId="1109DCB7" w14:textId="77777777" w:rsidR="00D00DF5" w:rsidRDefault="00D00DF5" w:rsidP="00D00DF5">
      <w:pPr>
        <w:pStyle w:val="Heading2"/>
      </w:pPr>
      <w:r>
        <w:t>present employer</w:t>
      </w:r>
    </w:p>
    <w:p w14:paraId="4265097C" w14:textId="77777777" w:rsidR="00D00DF5" w:rsidRDefault="00D00DF5" w:rsidP="00D00DF5">
      <w:pPr>
        <w:pStyle w:val="ListBullet"/>
      </w:pPr>
      <w:r>
        <w:t>Tonya David 214-538-6733</w:t>
      </w:r>
    </w:p>
    <w:p w14:paraId="3929ABF2" w14:textId="77777777" w:rsidR="00D00DF5" w:rsidRDefault="00D00DF5" w:rsidP="00D00DF5">
      <w:pPr>
        <w:pStyle w:val="ListBullet"/>
        <w:numPr>
          <w:ilvl w:val="0"/>
          <w:numId w:val="0"/>
        </w:numPr>
        <w:ind w:left="216" w:hanging="216"/>
      </w:pPr>
    </w:p>
    <w:p w14:paraId="0EB62AD9" w14:textId="77777777" w:rsidR="00D00DF5" w:rsidRDefault="00D00DF5" w:rsidP="00D00DF5">
      <w:pPr>
        <w:pStyle w:val="ListBullet"/>
        <w:numPr>
          <w:ilvl w:val="0"/>
          <w:numId w:val="0"/>
        </w:numPr>
        <w:ind w:left="216" w:hanging="216"/>
      </w:pPr>
    </w:p>
    <w:p w14:paraId="7D9688B1" w14:textId="77777777" w:rsidR="00D00DF5" w:rsidRPr="001B29CF" w:rsidRDefault="00D00DF5" w:rsidP="00D00DF5">
      <w:pPr>
        <w:pStyle w:val="ListBullet"/>
        <w:numPr>
          <w:ilvl w:val="0"/>
          <w:numId w:val="0"/>
        </w:numPr>
        <w:ind w:left="216" w:hanging="216"/>
      </w:pPr>
    </w:p>
    <w:sectPr w:rsidR="00D00DF5" w:rsidRPr="001B29CF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E0C760" w14:textId="77777777" w:rsidR="00AF52DC" w:rsidRDefault="00AF52DC">
      <w:pPr>
        <w:spacing w:after="0"/>
      </w:pPr>
      <w:r>
        <w:separator/>
      </w:r>
    </w:p>
  </w:endnote>
  <w:endnote w:type="continuationSeparator" w:id="0">
    <w:p w14:paraId="7BD7B814" w14:textId="77777777" w:rsidR="00AF52DC" w:rsidRDefault="00AF52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D4AA5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801D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3963E2" w14:textId="77777777" w:rsidR="00AF52DC" w:rsidRDefault="00AF52DC">
      <w:pPr>
        <w:spacing w:after="0"/>
      </w:pPr>
      <w:r>
        <w:separator/>
      </w:r>
    </w:p>
  </w:footnote>
  <w:footnote w:type="continuationSeparator" w:id="0">
    <w:p w14:paraId="16513E0E" w14:textId="77777777" w:rsidR="00AF52DC" w:rsidRDefault="00AF52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FB2CEA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CF41D02"/>
    <w:multiLevelType w:val="hybridMultilevel"/>
    <w:tmpl w:val="2892D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5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4"/>
  </w:num>
  <w:num w:numId="23">
    <w:abstractNumId w:val="19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79B"/>
    <w:rsid w:val="000A4F59"/>
    <w:rsid w:val="00116977"/>
    <w:rsid w:val="00141A4C"/>
    <w:rsid w:val="001B29CF"/>
    <w:rsid w:val="0028220F"/>
    <w:rsid w:val="00356C14"/>
    <w:rsid w:val="003972EA"/>
    <w:rsid w:val="004A2052"/>
    <w:rsid w:val="00617B26"/>
    <w:rsid w:val="006270A9"/>
    <w:rsid w:val="00675956"/>
    <w:rsid w:val="006801D3"/>
    <w:rsid w:val="00681034"/>
    <w:rsid w:val="0075179B"/>
    <w:rsid w:val="00816216"/>
    <w:rsid w:val="008731D2"/>
    <w:rsid w:val="0087734B"/>
    <w:rsid w:val="009360F5"/>
    <w:rsid w:val="009D5933"/>
    <w:rsid w:val="00AE6C1B"/>
    <w:rsid w:val="00AF123F"/>
    <w:rsid w:val="00AF52DC"/>
    <w:rsid w:val="00B510D2"/>
    <w:rsid w:val="00B54FD9"/>
    <w:rsid w:val="00BD768D"/>
    <w:rsid w:val="00C61F8E"/>
    <w:rsid w:val="00D00DF5"/>
    <w:rsid w:val="00D51CEF"/>
    <w:rsid w:val="00D9464B"/>
    <w:rsid w:val="00E429BC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F6D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7517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751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ishop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14B7EE604A645399A03C6C6C0F47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8DEEC-7959-44DB-AFC6-983FD96446EB}"/>
      </w:docPartPr>
      <w:docPartBody>
        <w:p w:rsidR="00AA171E" w:rsidRDefault="00B90F83">
          <w:pPr>
            <w:pStyle w:val="914B7EE604A645399A03C6C6C0F47D11"/>
          </w:pPr>
          <w:r>
            <w:t>Education</w:t>
          </w:r>
        </w:p>
      </w:docPartBody>
    </w:docPart>
    <w:docPart>
      <w:docPartPr>
        <w:name w:val="F632EA9BF6F84A8CBDC5E6C89529E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8FB23-A92F-4BD8-BA9A-E545BC6608B3}"/>
      </w:docPartPr>
      <w:docPartBody>
        <w:p w:rsidR="00AA171E" w:rsidRDefault="00B90F83">
          <w:pPr>
            <w:pStyle w:val="F632EA9BF6F84A8CBDC5E6C89529ED7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BF9"/>
    <w:rsid w:val="000C0BF9"/>
    <w:rsid w:val="005A7E83"/>
    <w:rsid w:val="005B4349"/>
    <w:rsid w:val="00AA171E"/>
    <w:rsid w:val="00B90F83"/>
    <w:rsid w:val="00BD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DFDA3B609B4A119CF1FA0FEC02003A">
    <w:name w:val="D7DFDA3B609B4A119CF1FA0FEC02003A"/>
  </w:style>
  <w:style w:type="paragraph" w:customStyle="1" w:styleId="BD23335B39F444A393555628CC65E387">
    <w:name w:val="BD23335B39F444A393555628CC65E387"/>
  </w:style>
  <w:style w:type="paragraph" w:customStyle="1" w:styleId="3381A0649BCB46089AC33F334841DA83">
    <w:name w:val="3381A0649BCB46089AC33F334841DA83"/>
  </w:style>
  <w:style w:type="paragraph" w:customStyle="1" w:styleId="C27580E385F94708AD6FCB5B17329567">
    <w:name w:val="C27580E385F94708AD6FCB5B17329567"/>
  </w:style>
  <w:style w:type="paragraph" w:customStyle="1" w:styleId="BA1C74121155443A8C1F64EF6614A566">
    <w:name w:val="BA1C74121155443A8C1F64EF6614A566"/>
  </w:style>
  <w:style w:type="paragraph" w:customStyle="1" w:styleId="DC668A04412D4219BD0B48CD3C6CDFC8">
    <w:name w:val="DC668A04412D4219BD0B48CD3C6CDFC8"/>
  </w:style>
  <w:style w:type="paragraph" w:customStyle="1" w:styleId="914B7EE604A645399A03C6C6C0F47D11">
    <w:name w:val="914B7EE604A645399A03C6C6C0F47D11"/>
  </w:style>
  <w:style w:type="paragraph" w:customStyle="1" w:styleId="B3675A26E44448EB9674BADE90E77271">
    <w:name w:val="B3675A26E44448EB9674BADE90E77271"/>
  </w:style>
  <w:style w:type="paragraph" w:customStyle="1" w:styleId="1B613A9DFC47439F9E1A827E65D6C209">
    <w:name w:val="1B613A9DFC47439F9E1A827E65D6C209"/>
  </w:style>
  <w:style w:type="paragraph" w:customStyle="1" w:styleId="9822C18BA70040268B4A9D259D3F4CE2">
    <w:name w:val="9822C18BA70040268B4A9D259D3F4CE2"/>
  </w:style>
  <w:style w:type="paragraph" w:customStyle="1" w:styleId="48F1D20C734C4B9F9920E3C7F62863C2">
    <w:name w:val="48F1D20C734C4B9F9920E3C7F62863C2"/>
  </w:style>
  <w:style w:type="paragraph" w:customStyle="1" w:styleId="FA9AAB50E17442A58C43432FABFA896A">
    <w:name w:val="FA9AAB50E17442A58C43432FABFA896A"/>
  </w:style>
  <w:style w:type="paragraph" w:customStyle="1" w:styleId="C29FB1EEFB8740328D6CBECF121C6E12">
    <w:name w:val="C29FB1EEFB8740328D6CBECF121C6E12"/>
  </w:style>
  <w:style w:type="paragraph" w:customStyle="1" w:styleId="BF8006E3104E4AB39B77E2FD75493198">
    <w:name w:val="BF8006E3104E4AB39B77E2FD75493198"/>
  </w:style>
  <w:style w:type="paragraph" w:customStyle="1" w:styleId="741F626CD37942FD934E2D783111153C">
    <w:name w:val="741F626CD37942FD934E2D783111153C"/>
  </w:style>
  <w:style w:type="paragraph" w:customStyle="1" w:styleId="93B6C86302B44E8099AE47ED9C67E844">
    <w:name w:val="93B6C86302B44E8099AE47ED9C67E844"/>
  </w:style>
  <w:style w:type="paragraph" w:customStyle="1" w:styleId="386F105B70AE41DE863B71B0CDEC45EA">
    <w:name w:val="386F105B70AE41DE863B71B0CDEC45EA"/>
  </w:style>
  <w:style w:type="paragraph" w:customStyle="1" w:styleId="CAD89B3A968043E089ED1617745AA970">
    <w:name w:val="CAD89B3A968043E089ED1617745AA970"/>
  </w:style>
  <w:style w:type="paragraph" w:customStyle="1" w:styleId="2FCF2AE95F8F449ABC647C065C9DF40B">
    <w:name w:val="2FCF2AE95F8F449ABC647C065C9DF40B"/>
  </w:style>
  <w:style w:type="paragraph" w:customStyle="1" w:styleId="B5C4C66113C84740B7CF25CEF753065A">
    <w:name w:val="B5C4C66113C84740B7CF25CEF753065A"/>
  </w:style>
  <w:style w:type="paragraph" w:customStyle="1" w:styleId="1A89FB84DD574BFC8B03F4C4651837C6">
    <w:name w:val="1A89FB84DD574BFC8B03F4C4651837C6"/>
  </w:style>
  <w:style w:type="paragraph" w:customStyle="1" w:styleId="10E33A41110B4339AB27A2531E0FFB9F">
    <w:name w:val="10E33A41110B4339AB27A2531E0FFB9F"/>
  </w:style>
  <w:style w:type="paragraph" w:customStyle="1" w:styleId="B628DC66120247C094D199D6AF9D6549">
    <w:name w:val="B628DC66120247C094D199D6AF9D6549"/>
  </w:style>
  <w:style w:type="paragraph" w:customStyle="1" w:styleId="E00FB4EE0FAF40B4969832B6FF605129">
    <w:name w:val="E00FB4EE0FAF40B4969832B6FF605129"/>
  </w:style>
  <w:style w:type="paragraph" w:customStyle="1" w:styleId="F632EA9BF6F84A8CBDC5E6C89529ED74">
    <w:name w:val="F632EA9BF6F84A8CBDC5E6C89529ED74"/>
  </w:style>
  <w:style w:type="paragraph" w:customStyle="1" w:styleId="43626FAC80B347E19F47FEB3AC6CF903">
    <w:name w:val="43626FAC80B347E19F47FEB3AC6CF903"/>
  </w:style>
  <w:style w:type="paragraph" w:customStyle="1" w:styleId="416309C2439649E2A7D275E6CFC17DEB">
    <w:name w:val="416309C2439649E2A7D275E6CFC17DEB"/>
  </w:style>
  <w:style w:type="paragraph" w:customStyle="1" w:styleId="00982658B53A452DA6A948A9C01AEAB2">
    <w:name w:val="00982658B53A452DA6A948A9C01AEAB2"/>
  </w:style>
  <w:style w:type="paragraph" w:customStyle="1" w:styleId="170F80D670CC47A9B242836E038C43E8">
    <w:name w:val="170F80D670CC47A9B242836E038C43E8"/>
  </w:style>
  <w:style w:type="paragraph" w:customStyle="1" w:styleId="719D1351D1264691A6497376BC859BBC">
    <w:name w:val="719D1351D1264691A6497376BC859BBC"/>
  </w:style>
  <w:style w:type="paragraph" w:customStyle="1" w:styleId="E921966BF6234CE990B548E33AB817CB">
    <w:name w:val="E921966BF6234CE990B548E33AB817CB"/>
  </w:style>
  <w:style w:type="paragraph" w:customStyle="1" w:styleId="AB04F91A9EEC45A1BDA5171D8695C163">
    <w:name w:val="AB04F91A9EEC45A1BDA5171D8695C163"/>
  </w:style>
  <w:style w:type="paragraph" w:customStyle="1" w:styleId="2227586143A84C4F97516D0E2DDCE439">
    <w:name w:val="2227586143A84C4F97516D0E2DDCE439"/>
  </w:style>
  <w:style w:type="paragraph" w:customStyle="1" w:styleId="E03CB23F612D4571B631E425857CB421">
    <w:name w:val="E03CB23F612D4571B631E425857CB421"/>
    <w:rsid w:val="000C0BF9"/>
  </w:style>
  <w:style w:type="paragraph" w:customStyle="1" w:styleId="0C9A981E037C4DC7B055AD7EAB9B37E2">
    <w:name w:val="0C9A981E037C4DC7B055AD7EAB9B37E2"/>
    <w:rsid w:val="000C0BF9"/>
  </w:style>
  <w:style w:type="paragraph" w:customStyle="1" w:styleId="39BC0649C3D14D0A8AF6DB4C213DB405">
    <w:name w:val="39BC0649C3D14D0A8AF6DB4C213DB405"/>
    <w:rsid w:val="005B434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DFDA3B609B4A119CF1FA0FEC02003A">
    <w:name w:val="D7DFDA3B609B4A119CF1FA0FEC02003A"/>
  </w:style>
  <w:style w:type="paragraph" w:customStyle="1" w:styleId="BD23335B39F444A393555628CC65E387">
    <w:name w:val="BD23335B39F444A393555628CC65E387"/>
  </w:style>
  <w:style w:type="paragraph" w:customStyle="1" w:styleId="3381A0649BCB46089AC33F334841DA83">
    <w:name w:val="3381A0649BCB46089AC33F334841DA83"/>
  </w:style>
  <w:style w:type="paragraph" w:customStyle="1" w:styleId="C27580E385F94708AD6FCB5B17329567">
    <w:name w:val="C27580E385F94708AD6FCB5B17329567"/>
  </w:style>
  <w:style w:type="paragraph" w:customStyle="1" w:styleId="BA1C74121155443A8C1F64EF6614A566">
    <w:name w:val="BA1C74121155443A8C1F64EF6614A566"/>
  </w:style>
  <w:style w:type="paragraph" w:customStyle="1" w:styleId="DC668A04412D4219BD0B48CD3C6CDFC8">
    <w:name w:val="DC668A04412D4219BD0B48CD3C6CDFC8"/>
  </w:style>
  <w:style w:type="paragraph" w:customStyle="1" w:styleId="914B7EE604A645399A03C6C6C0F47D11">
    <w:name w:val="914B7EE604A645399A03C6C6C0F47D11"/>
  </w:style>
  <w:style w:type="paragraph" w:customStyle="1" w:styleId="B3675A26E44448EB9674BADE90E77271">
    <w:name w:val="B3675A26E44448EB9674BADE90E77271"/>
  </w:style>
  <w:style w:type="paragraph" w:customStyle="1" w:styleId="1B613A9DFC47439F9E1A827E65D6C209">
    <w:name w:val="1B613A9DFC47439F9E1A827E65D6C209"/>
  </w:style>
  <w:style w:type="paragraph" w:customStyle="1" w:styleId="9822C18BA70040268B4A9D259D3F4CE2">
    <w:name w:val="9822C18BA70040268B4A9D259D3F4CE2"/>
  </w:style>
  <w:style w:type="paragraph" w:customStyle="1" w:styleId="48F1D20C734C4B9F9920E3C7F62863C2">
    <w:name w:val="48F1D20C734C4B9F9920E3C7F62863C2"/>
  </w:style>
  <w:style w:type="paragraph" w:customStyle="1" w:styleId="FA9AAB50E17442A58C43432FABFA896A">
    <w:name w:val="FA9AAB50E17442A58C43432FABFA896A"/>
  </w:style>
  <w:style w:type="paragraph" w:customStyle="1" w:styleId="C29FB1EEFB8740328D6CBECF121C6E12">
    <w:name w:val="C29FB1EEFB8740328D6CBECF121C6E12"/>
  </w:style>
  <w:style w:type="paragraph" w:customStyle="1" w:styleId="BF8006E3104E4AB39B77E2FD75493198">
    <w:name w:val="BF8006E3104E4AB39B77E2FD75493198"/>
  </w:style>
  <w:style w:type="paragraph" w:customStyle="1" w:styleId="741F626CD37942FD934E2D783111153C">
    <w:name w:val="741F626CD37942FD934E2D783111153C"/>
  </w:style>
  <w:style w:type="paragraph" w:customStyle="1" w:styleId="93B6C86302B44E8099AE47ED9C67E844">
    <w:name w:val="93B6C86302B44E8099AE47ED9C67E844"/>
  </w:style>
  <w:style w:type="paragraph" w:customStyle="1" w:styleId="386F105B70AE41DE863B71B0CDEC45EA">
    <w:name w:val="386F105B70AE41DE863B71B0CDEC45EA"/>
  </w:style>
  <w:style w:type="paragraph" w:customStyle="1" w:styleId="CAD89B3A968043E089ED1617745AA970">
    <w:name w:val="CAD89B3A968043E089ED1617745AA970"/>
  </w:style>
  <w:style w:type="paragraph" w:customStyle="1" w:styleId="2FCF2AE95F8F449ABC647C065C9DF40B">
    <w:name w:val="2FCF2AE95F8F449ABC647C065C9DF40B"/>
  </w:style>
  <w:style w:type="paragraph" w:customStyle="1" w:styleId="B5C4C66113C84740B7CF25CEF753065A">
    <w:name w:val="B5C4C66113C84740B7CF25CEF753065A"/>
  </w:style>
  <w:style w:type="paragraph" w:customStyle="1" w:styleId="1A89FB84DD574BFC8B03F4C4651837C6">
    <w:name w:val="1A89FB84DD574BFC8B03F4C4651837C6"/>
  </w:style>
  <w:style w:type="paragraph" w:customStyle="1" w:styleId="10E33A41110B4339AB27A2531E0FFB9F">
    <w:name w:val="10E33A41110B4339AB27A2531E0FFB9F"/>
  </w:style>
  <w:style w:type="paragraph" w:customStyle="1" w:styleId="B628DC66120247C094D199D6AF9D6549">
    <w:name w:val="B628DC66120247C094D199D6AF9D6549"/>
  </w:style>
  <w:style w:type="paragraph" w:customStyle="1" w:styleId="E00FB4EE0FAF40B4969832B6FF605129">
    <w:name w:val="E00FB4EE0FAF40B4969832B6FF605129"/>
  </w:style>
  <w:style w:type="paragraph" w:customStyle="1" w:styleId="F632EA9BF6F84A8CBDC5E6C89529ED74">
    <w:name w:val="F632EA9BF6F84A8CBDC5E6C89529ED74"/>
  </w:style>
  <w:style w:type="paragraph" w:customStyle="1" w:styleId="43626FAC80B347E19F47FEB3AC6CF903">
    <w:name w:val="43626FAC80B347E19F47FEB3AC6CF903"/>
  </w:style>
  <w:style w:type="paragraph" w:customStyle="1" w:styleId="416309C2439649E2A7D275E6CFC17DEB">
    <w:name w:val="416309C2439649E2A7D275E6CFC17DEB"/>
  </w:style>
  <w:style w:type="paragraph" w:customStyle="1" w:styleId="00982658B53A452DA6A948A9C01AEAB2">
    <w:name w:val="00982658B53A452DA6A948A9C01AEAB2"/>
  </w:style>
  <w:style w:type="paragraph" w:customStyle="1" w:styleId="170F80D670CC47A9B242836E038C43E8">
    <w:name w:val="170F80D670CC47A9B242836E038C43E8"/>
  </w:style>
  <w:style w:type="paragraph" w:customStyle="1" w:styleId="719D1351D1264691A6497376BC859BBC">
    <w:name w:val="719D1351D1264691A6497376BC859BBC"/>
  </w:style>
  <w:style w:type="paragraph" w:customStyle="1" w:styleId="E921966BF6234CE990B548E33AB817CB">
    <w:name w:val="E921966BF6234CE990B548E33AB817CB"/>
  </w:style>
  <w:style w:type="paragraph" w:customStyle="1" w:styleId="AB04F91A9EEC45A1BDA5171D8695C163">
    <w:name w:val="AB04F91A9EEC45A1BDA5171D8695C163"/>
  </w:style>
  <w:style w:type="paragraph" w:customStyle="1" w:styleId="2227586143A84C4F97516D0E2DDCE439">
    <w:name w:val="2227586143A84C4F97516D0E2DDCE439"/>
  </w:style>
  <w:style w:type="paragraph" w:customStyle="1" w:styleId="E03CB23F612D4571B631E425857CB421">
    <w:name w:val="E03CB23F612D4571B631E425857CB421"/>
    <w:rsid w:val="000C0BF9"/>
  </w:style>
  <w:style w:type="paragraph" w:customStyle="1" w:styleId="0C9A981E037C4DC7B055AD7EAB9B37E2">
    <w:name w:val="0C9A981E037C4DC7B055AD7EAB9B37E2"/>
    <w:rsid w:val="000C0BF9"/>
  </w:style>
  <w:style w:type="paragraph" w:customStyle="1" w:styleId="39BC0649C3D14D0A8AF6DB4C213DB405">
    <w:name w:val="39BC0649C3D14D0A8AF6DB4C213DB405"/>
    <w:rsid w:val="005B43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7F098-DBCE-4C14-B315-BDEB5C2EE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Rebekah Bishop</dc:creator>
  <cp:lastModifiedBy>Pest Fighters</cp:lastModifiedBy>
  <cp:revision>3</cp:revision>
  <cp:lastPrinted>2017-12-19T19:15:00Z</cp:lastPrinted>
  <dcterms:created xsi:type="dcterms:W3CDTF">2018-11-24T04:50:00Z</dcterms:created>
  <dcterms:modified xsi:type="dcterms:W3CDTF">2019-02-21T23:56:00Z</dcterms:modified>
  <cp:version/>
</cp:coreProperties>
</file>