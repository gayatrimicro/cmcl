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125996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3C12388" w14:textId="77777777" w:rsidR="00692703" w:rsidRPr="00CF1A49" w:rsidRDefault="00FA5EE3" w:rsidP="00913946">
            <w:pPr>
              <w:pStyle w:val="Title"/>
            </w:pPr>
            <w:r>
              <w:t>Britnany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alexander</w:t>
            </w:r>
          </w:p>
          <w:p w14:paraId="337D06C7" w14:textId="77777777" w:rsidR="00692703" w:rsidRPr="00CF1A49" w:rsidRDefault="00FA5EE3" w:rsidP="00913946">
            <w:pPr>
              <w:pStyle w:val="ContactInfo"/>
              <w:contextualSpacing w:val="0"/>
            </w:pPr>
            <w:r>
              <w:t>476 Round Rock Rd. Cedar Hill, TX. 75104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2FBF9BFBC0842E7B178E0CEC14850D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(214)727-1753</w:t>
            </w:r>
          </w:p>
          <w:p w14:paraId="5E79C91F" w14:textId="4CCEA6BA" w:rsidR="00692703" w:rsidRPr="00CF1A49" w:rsidRDefault="00FA5EE3" w:rsidP="00913946">
            <w:pPr>
              <w:pStyle w:val="ContactInfoEmphasis"/>
              <w:contextualSpacing w:val="0"/>
            </w:pPr>
            <w:r>
              <w:t>Britnany@yahoo.com</w:t>
            </w:r>
            <w:r w:rsidR="00692703" w:rsidRPr="00CF1A49">
              <w:t xml:space="preserve"> </w:t>
            </w:r>
          </w:p>
        </w:tc>
      </w:tr>
      <w:tr w:rsidR="009571D8" w:rsidRPr="00CF1A49" w14:paraId="5653F03D" w14:textId="77777777" w:rsidTr="00692703">
        <w:tc>
          <w:tcPr>
            <w:tcW w:w="9360" w:type="dxa"/>
            <w:tcMar>
              <w:top w:w="432" w:type="dxa"/>
            </w:tcMar>
          </w:tcPr>
          <w:p w14:paraId="1A7A0664" w14:textId="77777777" w:rsidR="001755A8" w:rsidRPr="00FA5EE3" w:rsidRDefault="00FA5EE3" w:rsidP="00FA5EE3">
            <w:pPr>
              <w:spacing w:after="100" w:afterAutospacing="1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569D5">
              <w:rPr>
                <w:rFonts w:eastAsia="Arial Unicode MS"/>
                <w:sz w:val="20"/>
                <w:szCs w:val="20"/>
              </w:rPr>
              <w:t xml:space="preserve">Seeking a challenging </w:t>
            </w:r>
            <w:r>
              <w:rPr>
                <w:rFonts w:eastAsia="Arial Unicode MS"/>
                <w:sz w:val="20"/>
                <w:szCs w:val="20"/>
              </w:rPr>
              <w:t xml:space="preserve">nursing leadership </w:t>
            </w:r>
            <w:r w:rsidRPr="008569D5">
              <w:rPr>
                <w:rFonts w:eastAsia="Arial Unicode MS"/>
                <w:sz w:val="20"/>
                <w:szCs w:val="20"/>
              </w:rPr>
              <w:t>position in a dynamic setting wher</w:t>
            </w:r>
            <w:r>
              <w:rPr>
                <w:rFonts w:eastAsia="Arial Unicode MS"/>
                <w:sz w:val="20"/>
                <w:szCs w:val="20"/>
              </w:rPr>
              <w:t>e my professional and practical leadership experience can be utilized to collaboratively render quality patient care.</w:t>
            </w:r>
          </w:p>
        </w:tc>
      </w:tr>
    </w:tbl>
    <w:p w14:paraId="6D342531" w14:textId="77777777" w:rsidR="004E01EB" w:rsidRPr="00CF1A49" w:rsidRDefault="00D1779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2A5D2D99A8A4F4F8686F62ECF2A5D3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D25444" w:rsidRPr="00CF1A49" w14:paraId="1683AE86" w14:textId="77777777" w:rsidTr="00527590">
        <w:tc>
          <w:tcPr>
            <w:tcW w:w="9290" w:type="dxa"/>
            <w:shd w:val="clear" w:color="auto" w:fill="auto"/>
          </w:tcPr>
          <w:p w14:paraId="50475159" w14:textId="1C90B814" w:rsidR="00D25444" w:rsidRPr="00CF1A49" w:rsidRDefault="00B927A6" w:rsidP="00D25444">
            <w:pPr>
              <w:pStyle w:val="Heading3"/>
              <w:contextualSpacing w:val="0"/>
              <w:outlineLvl w:val="2"/>
            </w:pPr>
            <w:r>
              <w:t>april 2018</w:t>
            </w:r>
            <w:r w:rsidR="00D25444" w:rsidRPr="00CF1A49">
              <w:t xml:space="preserve"> – </w:t>
            </w:r>
            <w:r>
              <w:t>present</w:t>
            </w:r>
          </w:p>
          <w:p w14:paraId="5B089FB8" w14:textId="69089E13" w:rsidR="00D25444" w:rsidRPr="00CF1A49" w:rsidRDefault="00B927A6" w:rsidP="00D25444">
            <w:pPr>
              <w:pStyle w:val="Heading2"/>
              <w:contextualSpacing w:val="0"/>
              <w:outlineLvl w:val="1"/>
            </w:pPr>
            <w:r>
              <w:t>RN Transitions navigator</w:t>
            </w:r>
            <w:r w:rsidR="00D25444" w:rsidRPr="00CF1A49">
              <w:t xml:space="preserve">, </w:t>
            </w:r>
            <w:r>
              <w:rPr>
                <w:rStyle w:val="SubtleReference"/>
              </w:rPr>
              <w:t>children’s health</w:t>
            </w:r>
          </w:p>
          <w:p w14:paraId="683291DF" w14:textId="52F574E3" w:rsidR="000E2D49" w:rsidRDefault="000E2D49" w:rsidP="000E2D49">
            <w:pPr>
              <w:numPr>
                <w:ilvl w:val="0"/>
                <w:numId w:val="17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 xml:space="preserve">Implemented workflow and processes that allowed our workgroup to identify and act upon avoidable patient care delays within </w:t>
            </w:r>
            <w:r w:rsidR="00FD054D">
              <w:rPr>
                <w:rFonts w:eastAsia="Arial Unicode MS"/>
                <w:sz w:val="20"/>
                <w:szCs w:val="20"/>
              </w:rPr>
              <w:t xml:space="preserve">the </w:t>
            </w:r>
            <w:r>
              <w:rPr>
                <w:rFonts w:eastAsia="Arial Unicode MS"/>
                <w:sz w:val="20"/>
                <w:szCs w:val="20"/>
              </w:rPr>
              <w:t>organization.</w:t>
            </w:r>
          </w:p>
          <w:p w14:paraId="7712FC6A" w14:textId="11BFA631" w:rsidR="000E2D49" w:rsidRDefault="000E2D49" w:rsidP="000E2D49">
            <w:pPr>
              <w:numPr>
                <w:ilvl w:val="0"/>
                <w:numId w:val="17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 xml:space="preserve">Utilize </w:t>
            </w:r>
            <w:r w:rsidR="00FD054D">
              <w:rPr>
                <w:rFonts w:eastAsia="Arial Unicode MS"/>
                <w:sz w:val="20"/>
                <w:szCs w:val="20"/>
              </w:rPr>
              <w:t xml:space="preserve">the </w:t>
            </w:r>
            <w:r>
              <w:rPr>
                <w:rFonts w:eastAsia="Arial Unicode MS"/>
                <w:sz w:val="20"/>
                <w:szCs w:val="20"/>
              </w:rPr>
              <w:t>electronic medical record to analyze the patient’s medical plan of care and identify and correct inefficiencies during hospitalization and post</w:t>
            </w:r>
            <w:r w:rsidR="00FD054D">
              <w:rPr>
                <w:rFonts w:eastAsia="Arial Unicode MS"/>
                <w:sz w:val="20"/>
                <w:szCs w:val="20"/>
              </w:rPr>
              <w:t>-</w:t>
            </w:r>
            <w:r>
              <w:rPr>
                <w:rFonts w:eastAsia="Arial Unicode MS"/>
                <w:sz w:val="20"/>
                <w:szCs w:val="20"/>
              </w:rPr>
              <w:t>discharge.</w:t>
            </w:r>
          </w:p>
          <w:p w14:paraId="2B7DDC93" w14:textId="1538D75E" w:rsidR="00D25444" w:rsidRPr="00235C9F" w:rsidRDefault="000E2D49" w:rsidP="00D25444">
            <w:pPr>
              <w:numPr>
                <w:ilvl w:val="0"/>
                <w:numId w:val="17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 xml:space="preserve">Collaborate with </w:t>
            </w:r>
            <w:r w:rsidR="00FD054D">
              <w:rPr>
                <w:rFonts w:eastAsia="Arial Unicode MS"/>
                <w:sz w:val="20"/>
                <w:szCs w:val="20"/>
              </w:rPr>
              <w:t xml:space="preserve">the </w:t>
            </w:r>
            <w:r>
              <w:rPr>
                <w:rFonts w:eastAsia="Arial Unicode MS"/>
                <w:sz w:val="20"/>
                <w:szCs w:val="20"/>
              </w:rPr>
              <w:t>interdisciplinary care team to effectively transition and monitor the patients care during hospitalization and post</w:t>
            </w:r>
            <w:r w:rsidR="00FD054D">
              <w:rPr>
                <w:rFonts w:eastAsia="Arial Unicode MS"/>
                <w:sz w:val="20"/>
                <w:szCs w:val="20"/>
              </w:rPr>
              <w:t>-</w:t>
            </w:r>
            <w:r>
              <w:rPr>
                <w:rFonts w:eastAsia="Arial Unicode MS"/>
                <w:sz w:val="20"/>
                <w:szCs w:val="20"/>
              </w:rPr>
              <w:t>discharge to prevent re-admissions.</w:t>
            </w:r>
          </w:p>
        </w:tc>
      </w:tr>
      <w:tr w:rsidR="00D25444" w:rsidRPr="00CF1A49" w14:paraId="02A9E308" w14:textId="77777777" w:rsidTr="008827ED">
        <w:trPr>
          <w:trHeight w:val="20"/>
        </w:trPr>
        <w:tc>
          <w:tcPr>
            <w:tcW w:w="9290" w:type="dxa"/>
            <w:tcMar>
              <w:top w:w="216" w:type="dxa"/>
            </w:tcMar>
          </w:tcPr>
          <w:p w14:paraId="46F2910A" w14:textId="25A1FA37" w:rsidR="00D25444" w:rsidRPr="00CF1A49" w:rsidRDefault="00B927A6" w:rsidP="00D25444">
            <w:pPr>
              <w:pStyle w:val="Heading3"/>
              <w:contextualSpacing w:val="0"/>
              <w:outlineLvl w:val="2"/>
            </w:pPr>
            <w:r>
              <w:t>march 2017</w:t>
            </w:r>
            <w:r w:rsidR="00D25444" w:rsidRPr="00CF1A49">
              <w:t xml:space="preserve"> – </w:t>
            </w:r>
            <w:r>
              <w:t>april 2017</w:t>
            </w:r>
          </w:p>
          <w:p w14:paraId="62B3147B" w14:textId="2B0BC69B" w:rsidR="00D25444" w:rsidRPr="00CF1A49" w:rsidRDefault="00B927A6" w:rsidP="00D25444">
            <w:pPr>
              <w:pStyle w:val="Heading2"/>
              <w:contextualSpacing w:val="0"/>
              <w:outlineLvl w:val="1"/>
            </w:pPr>
            <w:r>
              <w:t>rn supervisor</w:t>
            </w:r>
            <w:r w:rsidR="00D25444" w:rsidRPr="00CF1A49">
              <w:t xml:space="preserve">, </w:t>
            </w:r>
            <w:r>
              <w:rPr>
                <w:rStyle w:val="SubtleReference"/>
              </w:rPr>
              <w:t>ut southwestern medical center</w:t>
            </w:r>
          </w:p>
          <w:p w14:paraId="75EB9B7A" w14:textId="3E7680D0" w:rsidR="00EC7118" w:rsidRDefault="00EC7118" w:rsidP="00EC7118">
            <w:pPr>
              <w:numPr>
                <w:ilvl w:val="0"/>
                <w:numId w:val="16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 w:rsidRPr="00B737C7">
              <w:rPr>
                <w:rFonts w:eastAsia="Arial Unicode MS"/>
                <w:sz w:val="20"/>
                <w:szCs w:val="20"/>
              </w:rPr>
              <w:t>Supervise</w:t>
            </w:r>
            <w:r>
              <w:rPr>
                <w:rFonts w:eastAsia="Arial Unicode MS"/>
                <w:sz w:val="20"/>
                <w:szCs w:val="20"/>
              </w:rPr>
              <w:t>d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 the daily operation</w:t>
            </w:r>
            <w:r w:rsidR="00B73E0C">
              <w:rPr>
                <w:rFonts w:eastAsia="Arial Unicode MS"/>
                <w:sz w:val="20"/>
                <w:szCs w:val="20"/>
              </w:rPr>
              <w:t>s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 &amp; activit</w:t>
            </w:r>
            <w:r w:rsidR="00B73E0C">
              <w:rPr>
                <w:rFonts w:eastAsia="Arial Unicode MS"/>
                <w:sz w:val="20"/>
                <w:szCs w:val="20"/>
              </w:rPr>
              <w:t>ies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 of </w:t>
            </w:r>
            <w:r w:rsidR="001973DE">
              <w:rPr>
                <w:rFonts w:eastAsia="Arial Unicode MS"/>
                <w:sz w:val="20"/>
                <w:szCs w:val="20"/>
              </w:rPr>
              <w:t>24</w:t>
            </w:r>
            <w:r w:rsidR="00E37645">
              <w:rPr>
                <w:rFonts w:eastAsia="Arial Unicode MS"/>
                <w:sz w:val="20"/>
                <w:szCs w:val="20"/>
              </w:rPr>
              <w:t xml:space="preserve"> </w:t>
            </w:r>
            <w:r w:rsidR="009B7D7A">
              <w:rPr>
                <w:rFonts w:eastAsia="Arial Unicode MS"/>
                <w:sz w:val="20"/>
                <w:szCs w:val="20"/>
              </w:rPr>
              <w:t>employees</w:t>
            </w:r>
            <w:r>
              <w:rPr>
                <w:rFonts w:eastAsia="Arial Unicode MS"/>
                <w:sz w:val="20"/>
                <w:szCs w:val="20"/>
              </w:rPr>
              <w:t>;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 including</w:t>
            </w:r>
            <w:r w:rsidR="00652945">
              <w:rPr>
                <w:rFonts w:eastAsia="Arial Unicode MS"/>
                <w:sz w:val="20"/>
                <w:szCs w:val="20"/>
              </w:rPr>
              <w:t xml:space="preserve"> </w:t>
            </w:r>
            <w:r>
              <w:rPr>
                <w:rFonts w:eastAsia="Arial Unicode MS"/>
                <w:sz w:val="20"/>
                <w:szCs w:val="20"/>
              </w:rPr>
              <w:t xml:space="preserve">staffing, </w:t>
            </w:r>
            <w:r w:rsidRPr="00B737C7">
              <w:rPr>
                <w:rFonts w:eastAsia="Arial Unicode MS"/>
                <w:sz w:val="20"/>
                <w:szCs w:val="20"/>
              </w:rPr>
              <w:t>productivity targets</w:t>
            </w:r>
            <w:r>
              <w:rPr>
                <w:rFonts w:eastAsia="Arial Unicode MS"/>
                <w:sz w:val="20"/>
                <w:szCs w:val="20"/>
              </w:rPr>
              <w:t>,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 and overtime management</w:t>
            </w:r>
            <w:r>
              <w:rPr>
                <w:rFonts w:eastAsia="Arial Unicode MS"/>
                <w:sz w:val="20"/>
                <w:szCs w:val="20"/>
              </w:rPr>
              <w:t>.</w:t>
            </w:r>
          </w:p>
          <w:p w14:paraId="6AB88ADC" w14:textId="24442964" w:rsidR="00EC7118" w:rsidRPr="00B737C7" w:rsidRDefault="00EC7118" w:rsidP="00EC7118">
            <w:pPr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 xml:space="preserve">Initiated </w:t>
            </w:r>
            <w:r w:rsidRPr="00B737C7">
              <w:rPr>
                <w:rFonts w:eastAsia="Arial Unicode MS"/>
                <w:sz w:val="20"/>
                <w:szCs w:val="20"/>
              </w:rPr>
              <w:t>performance improvement project</w:t>
            </w:r>
            <w:r>
              <w:rPr>
                <w:rFonts w:eastAsia="Arial Unicode MS"/>
                <w:sz w:val="20"/>
                <w:szCs w:val="20"/>
              </w:rPr>
              <w:t>s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 with measurable outcomes</w:t>
            </w:r>
            <w:r>
              <w:rPr>
                <w:rFonts w:eastAsia="Arial Unicode MS"/>
                <w:sz w:val="20"/>
                <w:szCs w:val="20"/>
              </w:rPr>
              <w:t>.</w:t>
            </w:r>
          </w:p>
          <w:p w14:paraId="44B3F75C" w14:textId="33FD2B5B" w:rsidR="00EC7118" w:rsidRDefault="00EC7118" w:rsidP="00EC7118">
            <w:pPr>
              <w:numPr>
                <w:ilvl w:val="0"/>
                <w:numId w:val="16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 w:rsidRPr="00B737C7">
              <w:rPr>
                <w:rFonts w:eastAsia="Arial Unicode MS"/>
                <w:sz w:val="20"/>
                <w:szCs w:val="20"/>
              </w:rPr>
              <w:t>Assess</w:t>
            </w:r>
            <w:r w:rsidR="00BC2DC1">
              <w:rPr>
                <w:rFonts w:eastAsia="Arial Unicode MS"/>
                <w:sz w:val="20"/>
                <w:szCs w:val="20"/>
              </w:rPr>
              <w:t>ed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 and maintain</w:t>
            </w:r>
            <w:r w:rsidR="00BC2DC1">
              <w:rPr>
                <w:rFonts w:eastAsia="Arial Unicode MS"/>
                <w:sz w:val="20"/>
                <w:szCs w:val="20"/>
              </w:rPr>
              <w:t>ed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 </w:t>
            </w:r>
            <w:r>
              <w:rPr>
                <w:rFonts w:eastAsia="Arial Unicode MS"/>
                <w:sz w:val="20"/>
                <w:szCs w:val="20"/>
              </w:rPr>
              <w:t xml:space="preserve">the 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competency of </w:t>
            </w:r>
            <w:r w:rsidR="00BC2DC1">
              <w:rPr>
                <w:rFonts w:eastAsia="Arial Unicode MS"/>
                <w:sz w:val="20"/>
                <w:szCs w:val="20"/>
              </w:rPr>
              <w:t xml:space="preserve">clinical </w:t>
            </w:r>
            <w:r w:rsidRPr="00B737C7">
              <w:rPr>
                <w:rFonts w:eastAsia="Arial Unicode MS"/>
                <w:sz w:val="20"/>
                <w:szCs w:val="20"/>
              </w:rPr>
              <w:t>staff as related to job descriptions, or</w:t>
            </w:r>
            <w:r>
              <w:rPr>
                <w:rFonts w:eastAsia="Arial Unicode MS"/>
                <w:sz w:val="20"/>
                <w:szCs w:val="20"/>
              </w:rPr>
              <w:t>ganize</w:t>
            </w:r>
            <w:r w:rsidR="00BC2DC1">
              <w:rPr>
                <w:rFonts w:eastAsia="Arial Unicode MS"/>
                <w:sz w:val="20"/>
                <w:szCs w:val="20"/>
              </w:rPr>
              <w:t>d</w:t>
            </w:r>
            <w:r>
              <w:rPr>
                <w:rFonts w:eastAsia="Arial Unicode MS"/>
                <w:sz w:val="20"/>
                <w:szCs w:val="20"/>
              </w:rPr>
              <w:t xml:space="preserve"> annual education</w:t>
            </w:r>
            <w:r w:rsidR="00BC2DC1">
              <w:rPr>
                <w:rFonts w:eastAsia="Arial Unicode MS"/>
                <w:sz w:val="20"/>
                <w:szCs w:val="20"/>
              </w:rPr>
              <w:t>al</w:t>
            </w:r>
            <w:r>
              <w:rPr>
                <w:rFonts w:eastAsia="Arial Unicode MS"/>
                <w:sz w:val="20"/>
                <w:szCs w:val="20"/>
              </w:rPr>
              <w:t xml:space="preserve"> training</w:t>
            </w:r>
            <w:r w:rsidR="00BC2DC1">
              <w:rPr>
                <w:rFonts w:eastAsia="Arial Unicode MS"/>
                <w:sz w:val="20"/>
                <w:szCs w:val="20"/>
              </w:rPr>
              <w:t>.</w:t>
            </w:r>
          </w:p>
          <w:p w14:paraId="47254B4E" w14:textId="4950205F" w:rsidR="00EC7118" w:rsidRPr="00B737C7" w:rsidRDefault="00EC7118" w:rsidP="00EC7118">
            <w:pPr>
              <w:numPr>
                <w:ilvl w:val="0"/>
                <w:numId w:val="16"/>
              </w:numPr>
              <w:tabs>
                <w:tab w:val="num" w:pos="720"/>
              </w:tabs>
              <w:spacing w:after="10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Develop</w:t>
            </w:r>
            <w:r w:rsidR="00652945">
              <w:rPr>
                <w:rFonts w:eastAsia="Arial Unicode MS"/>
                <w:sz w:val="20"/>
                <w:szCs w:val="20"/>
              </w:rPr>
              <w:t>ed</w:t>
            </w:r>
            <w:r w:rsidRPr="00B737C7">
              <w:rPr>
                <w:rFonts w:eastAsia="Arial Unicode MS"/>
                <w:sz w:val="20"/>
                <w:szCs w:val="20"/>
              </w:rPr>
              <w:t xml:space="preserve"> innovative strategic efforts to achieve the system’s vision of the patient</w:t>
            </w:r>
            <w:r>
              <w:rPr>
                <w:rFonts w:eastAsia="Arial Unicode MS"/>
                <w:sz w:val="20"/>
                <w:szCs w:val="20"/>
              </w:rPr>
              <w:t xml:space="preserve"> experience </w:t>
            </w:r>
          </w:p>
          <w:p w14:paraId="7CC6C2BA" w14:textId="036B57E3" w:rsidR="00EC7118" w:rsidRPr="003141BA" w:rsidRDefault="00EC7118" w:rsidP="00EC7118">
            <w:pPr>
              <w:numPr>
                <w:ilvl w:val="0"/>
                <w:numId w:val="16"/>
              </w:numPr>
              <w:spacing w:after="100" w:afterAutospacing="1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Participate</w:t>
            </w:r>
            <w:r w:rsidR="00652945">
              <w:rPr>
                <w:rFonts w:eastAsia="Arial Unicode MS"/>
                <w:sz w:val="20"/>
                <w:szCs w:val="20"/>
              </w:rPr>
              <w:t>d</w:t>
            </w:r>
            <w:r w:rsidRPr="003141BA">
              <w:rPr>
                <w:rFonts w:eastAsia="Arial Unicode MS"/>
                <w:sz w:val="20"/>
                <w:szCs w:val="20"/>
              </w:rPr>
              <w:t xml:space="preserve"> in the development of short and long-range goals and objectives, budgets, resource allocation</w:t>
            </w:r>
            <w:r w:rsidR="00652945">
              <w:rPr>
                <w:rFonts w:eastAsia="Arial Unicode MS"/>
                <w:sz w:val="20"/>
                <w:szCs w:val="20"/>
              </w:rPr>
              <w:t>s</w:t>
            </w:r>
            <w:r w:rsidRPr="003141BA">
              <w:rPr>
                <w:rFonts w:eastAsia="Arial Unicode MS"/>
                <w:sz w:val="20"/>
                <w:szCs w:val="20"/>
              </w:rPr>
              <w:t>, operation plans, poli</w:t>
            </w:r>
            <w:r>
              <w:rPr>
                <w:rFonts w:eastAsia="Arial Unicode MS"/>
                <w:sz w:val="20"/>
                <w:szCs w:val="20"/>
              </w:rPr>
              <w:t>cies</w:t>
            </w:r>
            <w:r w:rsidR="00FD054D">
              <w:rPr>
                <w:rFonts w:eastAsia="Arial Unicode MS"/>
                <w:sz w:val="20"/>
                <w:szCs w:val="20"/>
              </w:rPr>
              <w:t>,</w:t>
            </w:r>
            <w:r>
              <w:rPr>
                <w:rFonts w:eastAsia="Arial Unicode MS"/>
                <w:sz w:val="20"/>
                <w:szCs w:val="20"/>
              </w:rPr>
              <w:t xml:space="preserve"> and procedures for clinical staff</w:t>
            </w:r>
            <w:r w:rsidR="00652945">
              <w:rPr>
                <w:rFonts w:eastAsia="Arial Unicode MS"/>
                <w:sz w:val="20"/>
                <w:szCs w:val="20"/>
              </w:rPr>
              <w:t>.</w:t>
            </w:r>
          </w:p>
          <w:p w14:paraId="70296024" w14:textId="77777777" w:rsidR="00EC7118" w:rsidRDefault="00EC7118" w:rsidP="00EC7118">
            <w:pPr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  <w:r w:rsidRPr="003141BA">
              <w:rPr>
                <w:rFonts w:eastAsia="Arial Unicode MS"/>
                <w:sz w:val="20"/>
                <w:szCs w:val="20"/>
              </w:rPr>
              <w:t>Ensure a healthy work environment, shared decision-making</w:t>
            </w:r>
            <w:r>
              <w:rPr>
                <w:rFonts w:eastAsia="Arial Unicode MS"/>
                <w:sz w:val="20"/>
                <w:szCs w:val="20"/>
              </w:rPr>
              <w:t>,</w:t>
            </w:r>
            <w:r w:rsidRPr="003141BA">
              <w:rPr>
                <w:rFonts w:eastAsia="Arial Unicode MS"/>
                <w:sz w:val="20"/>
                <w:szCs w:val="20"/>
              </w:rPr>
              <w:t xml:space="preserve"> and excellence in talent management and education, and staff, leadership</w:t>
            </w:r>
            <w:r>
              <w:rPr>
                <w:rFonts w:eastAsia="Arial Unicode MS"/>
                <w:sz w:val="20"/>
                <w:szCs w:val="20"/>
              </w:rPr>
              <w:t>,</w:t>
            </w:r>
            <w:r w:rsidRPr="003141BA">
              <w:rPr>
                <w:rFonts w:eastAsia="Arial Unicode MS"/>
                <w:sz w:val="20"/>
                <w:szCs w:val="20"/>
              </w:rPr>
              <w:t xml:space="preserve"> and professional practice development.</w:t>
            </w:r>
          </w:p>
          <w:p w14:paraId="7E5A279B" w14:textId="596146B9" w:rsidR="00EC7118" w:rsidRDefault="00EC7118" w:rsidP="00EC7118">
            <w:pPr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Develop</w:t>
            </w:r>
            <w:r w:rsidR="00652945">
              <w:rPr>
                <w:rFonts w:eastAsia="Arial Unicode MS"/>
                <w:sz w:val="20"/>
                <w:szCs w:val="20"/>
              </w:rPr>
              <w:t>ed</w:t>
            </w:r>
            <w:r>
              <w:rPr>
                <w:rFonts w:eastAsia="Arial Unicode MS"/>
                <w:sz w:val="20"/>
                <w:szCs w:val="20"/>
              </w:rPr>
              <w:t xml:space="preserve"> processes throughout the clinic to help facilitate efficiency in workflow and patient care</w:t>
            </w:r>
            <w:r w:rsidR="00652945">
              <w:rPr>
                <w:rFonts w:eastAsia="Arial Unicode MS"/>
                <w:sz w:val="20"/>
                <w:szCs w:val="20"/>
              </w:rPr>
              <w:t>.</w:t>
            </w:r>
          </w:p>
          <w:p w14:paraId="3627B373" w14:textId="7AA6EB52" w:rsidR="007864D8" w:rsidRDefault="007864D8" w:rsidP="00EC7118">
            <w:pPr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Decreased employee turnover by 80% and improved staff productivity</w:t>
            </w:r>
            <w:r w:rsidR="00022CC9">
              <w:rPr>
                <w:rFonts w:eastAsia="Arial Unicode MS"/>
                <w:sz w:val="20"/>
                <w:szCs w:val="20"/>
              </w:rPr>
              <w:t xml:space="preserve"> by championing </w:t>
            </w:r>
            <w:r w:rsidR="00873D62">
              <w:rPr>
                <w:rFonts w:eastAsia="Arial Unicode MS"/>
                <w:sz w:val="20"/>
                <w:szCs w:val="20"/>
              </w:rPr>
              <w:t>employee engagement.</w:t>
            </w:r>
            <w:bookmarkStart w:id="0" w:name="_GoBack"/>
            <w:bookmarkEnd w:id="0"/>
          </w:p>
          <w:p w14:paraId="08FA3AAE" w14:textId="71F290F8" w:rsidR="00DC3A9C" w:rsidRPr="00235C9F" w:rsidRDefault="00EC7118" w:rsidP="00D25444">
            <w:pPr>
              <w:numPr>
                <w:ilvl w:val="0"/>
                <w:numId w:val="16"/>
              </w:numPr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Chair of Ambulatory Leadership Committee</w:t>
            </w:r>
          </w:p>
        </w:tc>
      </w:tr>
      <w:tr w:rsidR="00DC3A9C" w14:paraId="415FD243" w14:textId="77777777" w:rsidTr="00434604">
        <w:tc>
          <w:tcPr>
            <w:tcW w:w="9290" w:type="dxa"/>
            <w:tcMar>
              <w:top w:w="216" w:type="dxa"/>
            </w:tcMar>
          </w:tcPr>
          <w:p w14:paraId="093B62D2" w14:textId="1EA2626D" w:rsidR="00DC3A9C" w:rsidRPr="00CF1A49" w:rsidRDefault="00B927A6" w:rsidP="00434604">
            <w:pPr>
              <w:pStyle w:val="Heading3"/>
              <w:contextualSpacing w:val="0"/>
              <w:outlineLvl w:val="2"/>
            </w:pPr>
            <w:r>
              <w:t>march 2016</w:t>
            </w:r>
            <w:r w:rsidR="00DC3A9C" w:rsidRPr="00CF1A49">
              <w:t xml:space="preserve"> – </w:t>
            </w:r>
            <w:r w:rsidR="00FE0918">
              <w:t>march 201</w:t>
            </w:r>
            <w:r w:rsidR="002C082A">
              <w:t>6</w:t>
            </w:r>
          </w:p>
          <w:p w14:paraId="464ABE92" w14:textId="359784C5" w:rsidR="00DC3A9C" w:rsidRPr="00CF1A49" w:rsidRDefault="002C082A" w:rsidP="00434604">
            <w:pPr>
              <w:pStyle w:val="Heading2"/>
              <w:contextualSpacing w:val="0"/>
              <w:outlineLvl w:val="1"/>
            </w:pPr>
            <w:r>
              <w:t>rn team lead</w:t>
            </w:r>
            <w:r w:rsidR="00DC3A9C" w:rsidRPr="00CF1A49">
              <w:t xml:space="preserve">, </w:t>
            </w:r>
            <w:r>
              <w:rPr>
                <w:rStyle w:val="SubtleReference"/>
              </w:rPr>
              <w:t>john peter smith hospital</w:t>
            </w:r>
          </w:p>
          <w:p w14:paraId="78E811D3" w14:textId="1C731830" w:rsidR="00B957B7" w:rsidRPr="00411F0C" w:rsidRDefault="00B957B7" w:rsidP="00B957B7">
            <w:pPr>
              <w:numPr>
                <w:ilvl w:val="0"/>
                <w:numId w:val="15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 w:rsidRPr="00411F0C">
              <w:rPr>
                <w:rFonts w:eastAsia="Arial Unicode MS"/>
                <w:sz w:val="20"/>
                <w:szCs w:val="20"/>
              </w:rPr>
              <w:t>Coordinat</w:t>
            </w:r>
            <w:r>
              <w:rPr>
                <w:rFonts w:eastAsia="Arial Unicode MS"/>
                <w:sz w:val="20"/>
                <w:szCs w:val="20"/>
              </w:rPr>
              <w:t>e</w:t>
            </w:r>
            <w:r w:rsidR="00234AEA">
              <w:rPr>
                <w:rFonts w:eastAsia="Arial Unicode MS"/>
                <w:sz w:val="20"/>
                <w:szCs w:val="20"/>
              </w:rPr>
              <w:t xml:space="preserve">d </w:t>
            </w:r>
            <w:r>
              <w:rPr>
                <w:rFonts w:eastAsia="Arial Unicode MS"/>
                <w:sz w:val="20"/>
                <w:szCs w:val="20"/>
              </w:rPr>
              <w:t>daily staffing plans and day-to-day</w:t>
            </w:r>
            <w:r w:rsidRPr="00411F0C">
              <w:rPr>
                <w:rFonts w:eastAsia="Arial Unicode MS"/>
                <w:sz w:val="20"/>
                <w:szCs w:val="20"/>
              </w:rPr>
              <w:t xml:space="preserve"> operations.</w:t>
            </w:r>
          </w:p>
          <w:p w14:paraId="7A00BBAB" w14:textId="0673B99E" w:rsidR="00B957B7" w:rsidRPr="00411F0C" w:rsidRDefault="00B957B7" w:rsidP="00B957B7">
            <w:pPr>
              <w:numPr>
                <w:ilvl w:val="0"/>
                <w:numId w:val="15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 w:rsidRPr="00411F0C">
              <w:rPr>
                <w:rFonts w:eastAsia="Arial Unicode MS"/>
                <w:sz w:val="20"/>
                <w:szCs w:val="20"/>
              </w:rPr>
              <w:t>Supervise</w:t>
            </w:r>
            <w:r w:rsidR="00234AEA">
              <w:rPr>
                <w:rFonts w:eastAsia="Arial Unicode MS"/>
                <w:sz w:val="20"/>
                <w:szCs w:val="20"/>
              </w:rPr>
              <w:t>d</w:t>
            </w:r>
            <w:r w:rsidRPr="00411F0C">
              <w:rPr>
                <w:rFonts w:eastAsia="Arial Unicode MS"/>
                <w:sz w:val="20"/>
                <w:szCs w:val="20"/>
              </w:rPr>
              <w:t xml:space="preserve"> nursing staff and support staff to ensure daily operations run smoothly.</w:t>
            </w:r>
          </w:p>
          <w:p w14:paraId="092C7E3E" w14:textId="1B9E7DBA" w:rsidR="00B957B7" w:rsidRPr="00411F0C" w:rsidRDefault="00B957B7" w:rsidP="00B957B7">
            <w:pPr>
              <w:numPr>
                <w:ilvl w:val="0"/>
                <w:numId w:val="15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 w:rsidRPr="00411F0C">
              <w:rPr>
                <w:rFonts w:eastAsia="Arial Unicode MS"/>
                <w:sz w:val="20"/>
                <w:szCs w:val="20"/>
              </w:rPr>
              <w:t>Audit</w:t>
            </w:r>
            <w:r w:rsidR="00234AEA">
              <w:rPr>
                <w:rFonts w:eastAsia="Arial Unicode MS"/>
                <w:sz w:val="20"/>
                <w:szCs w:val="20"/>
              </w:rPr>
              <w:t>ed</w:t>
            </w:r>
            <w:r w:rsidRPr="00411F0C">
              <w:rPr>
                <w:rFonts w:eastAsia="Arial Unicode MS"/>
                <w:sz w:val="20"/>
                <w:szCs w:val="20"/>
              </w:rPr>
              <w:t xml:space="preserve"> E</w:t>
            </w:r>
            <w:r w:rsidR="00234AEA">
              <w:rPr>
                <w:rFonts w:eastAsia="Arial Unicode MS"/>
                <w:sz w:val="20"/>
                <w:szCs w:val="20"/>
              </w:rPr>
              <w:t xml:space="preserve">lectronic </w:t>
            </w:r>
            <w:r w:rsidRPr="00411F0C">
              <w:rPr>
                <w:rFonts w:eastAsia="Arial Unicode MS"/>
                <w:sz w:val="20"/>
                <w:szCs w:val="20"/>
              </w:rPr>
              <w:t>M</w:t>
            </w:r>
            <w:r w:rsidR="00234AEA">
              <w:rPr>
                <w:rFonts w:eastAsia="Arial Unicode MS"/>
                <w:sz w:val="20"/>
                <w:szCs w:val="20"/>
              </w:rPr>
              <w:t xml:space="preserve">edical </w:t>
            </w:r>
            <w:r w:rsidRPr="00411F0C">
              <w:rPr>
                <w:rFonts w:eastAsia="Arial Unicode MS"/>
                <w:sz w:val="20"/>
                <w:szCs w:val="20"/>
              </w:rPr>
              <w:t>R</w:t>
            </w:r>
            <w:r w:rsidR="00234AEA">
              <w:rPr>
                <w:rFonts w:eastAsia="Arial Unicode MS"/>
                <w:sz w:val="20"/>
                <w:szCs w:val="20"/>
              </w:rPr>
              <w:t>ecords</w:t>
            </w:r>
            <w:r w:rsidRPr="00411F0C">
              <w:rPr>
                <w:rFonts w:eastAsia="Arial Unicode MS"/>
                <w:sz w:val="20"/>
                <w:szCs w:val="20"/>
              </w:rPr>
              <w:t xml:space="preserve"> to ensure staff is compliant and meets standards and recommendations set by the hospital and compliance agencies.</w:t>
            </w:r>
          </w:p>
          <w:p w14:paraId="0AF3D264" w14:textId="0584BF63" w:rsidR="00B957B7" w:rsidRPr="00411F0C" w:rsidRDefault="00B957B7" w:rsidP="00B957B7">
            <w:pPr>
              <w:numPr>
                <w:ilvl w:val="0"/>
                <w:numId w:val="15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Mentored</w:t>
            </w:r>
            <w:r w:rsidR="00FD054D">
              <w:rPr>
                <w:rFonts w:eastAsia="Arial Unicode MS"/>
                <w:sz w:val="20"/>
                <w:szCs w:val="20"/>
              </w:rPr>
              <w:t xml:space="preserve"> and</w:t>
            </w:r>
            <w:r>
              <w:rPr>
                <w:rFonts w:eastAsia="Arial Unicode MS"/>
                <w:sz w:val="20"/>
                <w:szCs w:val="20"/>
              </w:rPr>
              <w:t xml:space="preserve"> precepted</w:t>
            </w:r>
            <w:r w:rsidRPr="00411F0C">
              <w:rPr>
                <w:rFonts w:eastAsia="Arial Unicode MS"/>
                <w:sz w:val="20"/>
                <w:szCs w:val="20"/>
              </w:rPr>
              <w:t>, new and existing staff.</w:t>
            </w:r>
          </w:p>
          <w:p w14:paraId="46DAECD7" w14:textId="4652920D" w:rsidR="00B957B7" w:rsidRDefault="00B957B7" w:rsidP="00B957B7">
            <w:pPr>
              <w:numPr>
                <w:ilvl w:val="0"/>
                <w:numId w:val="15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 w:rsidRPr="00411F0C">
              <w:rPr>
                <w:rFonts w:eastAsia="Arial Unicode MS"/>
                <w:sz w:val="20"/>
                <w:szCs w:val="20"/>
              </w:rPr>
              <w:t>Provide</w:t>
            </w:r>
            <w:r w:rsidR="00234AEA">
              <w:rPr>
                <w:rFonts w:eastAsia="Arial Unicode MS"/>
                <w:sz w:val="20"/>
                <w:szCs w:val="20"/>
              </w:rPr>
              <w:t>d</w:t>
            </w:r>
            <w:r w:rsidRPr="00411F0C">
              <w:rPr>
                <w:rFonts w:eastAsia="Arial Unicode MS"/>
                <w:sz w:val="20"/>
                <w:szCs w:val="20"/>
              </w:rPr>
              <w:t xml:space="preserve"> quality patient care and coordinate </w:t>
            </w:r>
            <w:r w:rsidR="00FD054D" w:rsidRPr="00411F0C">
              <w:rPr>
                <w:rFonts w:eastAsia="Arial Unicode MS"/>
                <w:sz w:val="20"/>
                <w:szCs w:val="20"/>
              </w:rPr>
              <w:t>ref</w:t>
            </w:r>
            <w:r w:rsidR="00FD054D">
              <w:rPr>
                <w:rFonts w:eastAsia="Arial Unicode MS"/>
                <w:sz w:val="20"/>
                <w:szCs w:val="20"/>
              </w:rPr>
              <w:t>e</w:t>
            </w:r>
            <w:r w:rsidR="00FD054D" w:rsidRPr="00411F0C">
              <w:rPr>
                <w:rFonts w:eastAsia="Arial Unicode MS"/>
                <w:sz w:val="20"/>
                <w:szCs w:val="20"/>
              </w:rPr>
              <w:t>rr</w:t>
            </w:r>
            <w:r w:rsidR="00FD054D">
              <w:rPr>
                <w:rFonts w:eastAsia="Arial Unicode MS"/>
                <w:sz w:val="20"/>
                <w:szCs w:val="20"/>
              </w:rPr>
              <w:t>als</w:t>
            </w:r>
            <w:r w:rsidRPr="00411F0C">
              <w:rPr>
                <w:rFonts w:eastAsia="Arial Unicode MS"/>
                <w:sz w:val="20"/>
                <w:szCs w:val="20"/>
              </w:rPr>
              <w:t xml:space="preserve"> as needed for other health care disciplinarians.</w:t>
            </w:r>
          </w:p>
          <w:p w14:paraId="57BCDBE1" w14:textId="62303FDC" w:rsidR="00B957B7" w:rsidRDefault="00B957B7" w:rsidP="00B957B7">
            <w:pPr>
              <w:numPr>
                <w:ilvl w:val="0"/>
                <w:numId w:val="15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Assist</w:t>
            </w:r>
            <w:r w:rsidR="002477FC">
              <w:rPr>
                <w:rFonts w:eastAsia="Arial Unicode MS"/>
                <w:sz w:val="20"/>
                <w:szCs w:val="20"/>
              </w:rPr>
              <w:t>ed</w:t>
            </w:r>
            <w:r>
              <w:rPr>
                <w:rFonts w:eastAsia="Arial Unicode MS"/>
                <w:sz w:val="20"/>
                <w:szCs w:val="20"/>
              </w:rPr>
              <w:t xml:space="preserve"> patients with the management of their care via Physician referrals</w:t>
            </w:r>
            <w:r w:rsidR="00FD054D">
              <w:rPr>
                <w:rFonts w:eastAsia="Arial Unicode MS"/>
                <w:sz w:val="20"/>
                <w:szCs w:val="20"/>
              </w:rPr>
              <w:t xml:space="preserve"> </w:t>
            </w:r>
            <w:r>
              <w:rPr>
                <w:rFonts w:eastAsia="Arial Unicode MS"/>
                <w:sz w:val="20"/>
                <w:szCs w:val="20"/>
              </w:rPr>
              <w:t xml:space="preserve">and scheduling primary care and specialty </w:t>
            </w:r>
            <w:r w:rsidR="00FD054D">
              <w:rPr>
                <w:rFonts w:eastAsia="Arial Unicode MS"/>
                <w:sz w:val="20"/>
                <w:szCs w:val="20"/>
              </w:rPr>
              <w:t>appointments.</w:t>
            </w:r>
          </w:p>
          <w:p w14:paraId="034C3689" w14:textId="6C5784C6" w:rsidR="00B957B7" w:rsidRDefault="00234AEA" w:rsidP="00B957B7">
            <w:pPr>
              <w:numPr>
                <w:ilvl w:val="0"/>
                <w:numId w:val="15"/>
              </w:numPr>
              <w:spacing w:after="10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lastRenderedPageBreak/>
              <w:t>Educated</w:t>
            </w:r>
            <w:r w:rsidR="00B957B7">
              <w:rPr>
                <w:rFonts w:eastAsia="Arial Unicode MS"/>
                <w:sz w:val="20"/>
                <w:szCs w:val="20"/>
              </w:rPr>
              <w:t xml:space="preserve"> patients on disease management and medication regimen</w:t>
            </w:r>
            <w:r w:rsidR="0049249E">
              <w:rPr>
                <w:rFonts w:eastAsia="Arial Unicode MS"/>
                <w:sz w:val="20"/>
                <w:szCs w:val="20"/>
              </w:rPr>
              <w:t>s.</w:t>
            </w:r>
          </w:p>
          <w:p w14:paraId="1DD4D98C" w14:textId="67563657" w:rsidR="00B957B7" w:rsidRPr="00206D5A" w:rsidRDefault="00B957B7" w:rsidP="00B957B7">
            <w:pPr>
              <w:numPr>
                <w:ilvl w:val="0"/>
                <w:numId w:val="15"/>
              </w:numPr>
              <w:spacing w:after="100" w:afterAutospacing="1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Collaborated</w:t>
            </w:r>
            <w:r w:rsidRPr="00206D5A">
              <w:rPr>
                <w:sz w:val="20"/>
                <w:szCs w:val="20"/>
              </w:rPr>
              <w:t xml:space="preserve"> with multidisciplinary teams to coordinate and facilitates appropriate utilization of services</w:t>
            </w:r>
            <w:r>
              <w:rPr>
                <w:sz w:val="20"/>
                <w:szCs w:val="20"/>
              </w:rPr>
              <w:t xml:space="preserve"> throughout the medical home to ensure the best patient care possible.</w:t>
            </w:r>
          </w:p>
          <w:p w14:paraId="3C7DCE4A" w14:textId="0D4E9D9B" w:rsidR="00DC3A9C" w:rsidRDefault="00DC3A9C" w:rsidP="00434604"/>
        </w:tc>
      </w:tr>
      <w:tr w:rsidR="00DC3A9C" w:rsidRPr="00CF1A49" w14:paraId="59EEFB78" w14:textId="77777777" w:rsidTr="0013579E">
        <w:tc>
          <w:tcPr>
            <w:tcW w:w="9290" w:type="dxa"/>
            <w:tcMar>
              <w:top w:w="216" w:type="dxa"/>
            </w:tcMar>
          </w:tcPr>
          <w:p w14:paraId="7EE971E6" w14:textId="66A9389A" w:rsidR="00DC3A9C" w:rsidRPr="00CF1A49" w:rsidRDefault="009D0C3C" w:rsidP="00DC3A9C">
            <w:pPr>
              <w:pStyle w:val="Heading3"/>
              <w:contextualSpacing w:val="0"/>
              <w:outlineLvl w:val="2"/>
            </w:pPr>
            <w:r>
              <w:lastRenderedPageBreak/>
              <w:t>june 2011</w:t>
            </w:r>
            <w:r w:rsidR="00DC3A9C" w:rsidRPr="00CF1A49">
              <w:t xml:space="preserve"> – </w:t>
            </w:r>
            <w:r>
              <w:t>march</w:t>
            </w:r>
            <w:r w:rsidR="00F36474">
              <w:t xml:space="preserve"> 2016</w:t>
            </w:r>
          </w:p>
          <w:p w14:paraId="5CC3776B" w14:textId="4B981358" w:rsidR="00DC3A9C" w:rsidRPr="00CF1A49" w:rsidRDefault="009D0C3C" w:rsidP="00DC3A9C">
            <w:pPr>
              <w:pStyle w:val="Heading2"/>
              <w:contextualSpacing w:val="0"/>
              <w:outlineLvl w:val="1"/>
            </w:pPr>
            <w:r>
              <w:t>registered nurse</w:t>
            </w:r>
            <w:r w:rsidR="00DC3A9C" w:rsidRPr="00CF1A49">
              <w:t xml:space="preserve">, </w:t>
            </w:r>
            <w:r>
              <w:rPr>
                <w:rStyle w:val="SubtleReference"/>
              </w:rPr>
              <w:t>children</w:t>
            </w:r>
            <w:r w:rsidR="00F36474">
              <w:rPr>
                <w:rStyle w:val="SubtleReference"/>
              </w:rPr>
              <w:t>’</w:t>
            </w:r>
            <w:r>
              <w:rPr>
                <w:rStyle w:val="SubtleReference"/>
              </w:rPr>
              <w:t>s health</w:t>
            </w:r>
          </w:p>
          <w:p w14:paraId="7308DFBD" w14:textId="035885D0" w:rsidR="005403A9" w:rsidRPr="001376DF" w:rsidRDefault="005403A9" w:rsidP="005403A9">
            <w:pPr>
              <w:numPr>
                <w:ilvl w:val="0"/>
                <w:numId w:val="14"/>
              </w:numPr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Deliver</w:t>
            </w:r>
            <w:r w:rsidR="00BF1DB4">
              <w:rPr>
                <w:rFonts w:eastAsia="Arial Unicode MS"/>
                <w:sz w:val="20"/>
                <w:szCs w:val="20"/>
              </w:rPr>
              <w:t>ed</w:t>
            </w:r>
            <w:r>
              <w:rPr>
                <w:rFonts w:eastAsia="Arial Unicode MS"/>
                <w:sz w:val="20"/>
                <w:szCs w:val="20"/>
              </w:rPr>
              <w:t xml:space="preserve"> </w:t>
            </w:r>
            <w:r w:rsidRPr="001376DF">
              <w:rPr>
                <w:rFonts w:eastAsia="Arial Unicode MS"/>
                <w:sz w:val="20"/>
                <w:szCs w:val="20"/>
              </w:rPr>
              <w:t xml:space="preserve">skilled professional care to patients based on national standards of practice in the </w:t>
            </w:r>
            <w:r w:rsidR="00A05A57">
              <w:rPr>
                <w:rFonts w:eastAsia="Arial Unicode MS"/>
                <w:sz w:val="20"/>
                <w:szCs w:val="20"/>
              </w:rPr>
              <w:t xml:space="preserve">before and during their surgical procedures in the </w:t>
            </w:r>
            <w:r w:rsidR="002E0C70">
              <w:rPr>
                <w:rFonts w:eastAsia="Arial Unicode MS"/>
                <w:sz w:val="20"/>
                <w:szCs w:val="20"/>
              </w:rPr>
              <w:t>O</w:t>
            </w:r>
            <w:r w:rsidRPr="001376DF">
              <w:rPr>
                <w:rFonts w:eastAsia="Arial Unicode MS"/>
                <w:sz w:val="20"/>
                <w:szCs w:val="20"/>
              </w:rPr>
              <w:t xml:space="preserve">perating </w:t>
            </w:r>
            <w:r w:rsidR="002E0C70">
              <w:rPr>
                <w:rFonts w:eastAsia="Arial Unicode MS"/>
                <w:sz w:val="20"/>
                <w:szCs w:val="20"/>
              </w:rPr>
              <w:t>R</w:t>
            </w:r>
            <w:r w:rsidRPr="001376DF">
              <w:rPr>
                <w:rFonts w:eastAsia="Arial Unicode MS"/>
                <w:sz w:val="20"/>
                <w:szCs w:val="20"/>
              </w:rPr>
              <w:t>oom.</w:t>
            </w:r>
          </w:p>
          <w:p w14:paraId="367C3ABD" w14:textId="518AD48C" w:rsidR="005403A9" w:rsidRDefault="005403A9" w:rsidP="005403A9">
            <w:pPr>
              <w:numPr>
                <w:ilvl w:val="0"/>
                <w:numId w:val="14"/>
              </w:numPr>
              <w:spacing w:after="28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Assess</w:t>
            </w:r>
            <w:r w:rsidR="00BF1DB4">
              <w:rPr>
                <w:rFonts w:eastAsia="Arial Unicode MS"/>
                <w:sz w:val="20"/>
                <w:szCs w:val="20"/>
              </w:rPr>
              <w:t>ed</w:t>
            </w:r>
            <w:r>
              <w:rPr>
                <w:rFonts w:eastAsia="Arial Unicode MS"/>
                <w:sz w:val="20"/>
                <w:szCs w:val="20"/>
              </w:rPr>
              <w:t xml:space="preserve"> the patient’s need to plan further care and evaluate health status</w:t>
            </w:r>
          </w:p>
          <w:p w14:paraId="56E63FD9" w14:textId="700EB79B" w:rsidR="005403A9" w:rsidRDefault="002D1CD0" w:rsidP="005403A9">
            <w:pPr>
              <w:numPr>
                <w:ilvl w:val="0"/>
                <w:numId w:val="14"/>
              </w:numPr>
              <w:spacing w:after="28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Trained and mentored</w:t>
            </w:r>
            <w:r w:rsidR="007E79D3">
              <w:rPr>
                <w:rFonts w:eastAsia="Arial Unicode MS"/>
                <w:sz w:val="20"/>
                <w:szCs w:val="20"/>
              </w:rPr>
              <w:t xml:space="preserve"> new nurse graduates and experienced clinical nurses</w:t>
            </w:r>
            <w:r w:rsidR="002D12B8">
              <w:rPr>
                <w:rFonts w:eastAsia="Arial Unicode MS"/>
                <w:sz w:val="20"/>
                <w:szCs w:val="20"/>
              </w:rPr>
              <w:t xml:space="preserve"> regarding all aspects of the Operating Room procedures, documentation</w:t>
            </w:r>
            <w:r w:rsidR="00FD054D">
              <w:rPr>
                <w:rFonts w:eastAsia="Arial Unicode MS"/>
                <w:sz w:val="20"/>
                <w:szCs w:val="20"/>
              </w:rPr>
              <w:t>,</w:t>
            </w:r>
            <w:r w:rsidR="002D12B8">
              <w:rPr>
                <w:rFonts w:eastAsia="Arial Unicode MS"/>
                <w:sz w:val="20"/>
                <w:szCs w:val="20"/>
              </w:rPr>
              <w:t xml:space="preserve"> and regulatory compliance</w:t>
            </w:r>
            <w:r w:rsidR="005403A9">
              <w:rPr>
                <w:rFonts w:eastAsia="Arial Unicode MS"/>
                <w:sz w:val="20"/>
                <w:szCs w:val="20"/>
              </w:rPr>
              <w:t xml:space="preserve">. </w:t>
            </w:r>
          </w:p>
          <w:p w14:paraId="5A2C43D8" w14:textId="50BF72A8" w:rsidR="005403A9" w:rsidRDefault="005403A9" w:rsidP="005403A9">
            <w:pPr>
              <w:numPr>
                <w:ilvl w:val="0"/>
                <w:numId w:val="14"/>
              </w:numPr>
              <w:spacing w:after="28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>Participate</w:t>
            </w:r>
            <w:r w:rsidR="00377FEB">
              <w:rPr>
                <w:rFonts w:eastAsia="Arial Unicode MS"/>
                <w:sz w:val="20"/>
                <w:szCs w:val="20"/>
              </w:rPr>
              <w:t>d</w:t>
            </w:r>
            <w:r>
              <w:rPr>
                <w:rFonts w:eastAsia="Arial Unicode MS"/>
                <w:sz w:val="20"/>
                <w:szCs w:val="20"/>
              </w:rPr>
              <w:t xml:space="preserve"> in Magnet improvement committees and quality assurance reviews. </w:t>
            </w:r>
          </w:p>
          <w:p w14:paraId="6F339167" w14:textId="2E1AA604" w:rsidR="005403A9" w:rsidRDefault="005403A9" w:rsidP="005403A9">
            <w:pPr>
              <w:numPr>
                <w:ilvl w:val="0"/>
                <w:numId w:val="14"/>
              </w:numPr>
              <w:spacing w:after="280" w:afterAutospacing="1"/>
              <w:rPr>
                <w:rFonts w:eastAsia="Arial Unicode MS"/>
                <w:sz w:val="20"/>
                <w:szCs w:val="20"/>
              </w:rPr>
            </w:pPr>
            <w:r>
              <w:rPr>
                <w:rFonts w:eastAsia="Arial Unicode MS"/>
                <w:sz w:val="20"/>
                <w:szCs w:val="20"/>
              </w:rPr>
              <w:t xml:space="preserve">Chair of Peri-Anesthesia Patient </w:t>
            </w:r>
            <w:r w:rsidR="00377FEB">
              <w:rPr>
                <w:rFonts w:eastAsia="Arial Unicode MS"/>
                <w:sz w:val="20"/>
                <w:szCs w:val="20"/>
              </w:rPr>
              <w:t>S</w:t>
            </w:r>
            <w:r>
              <w:rPr>
                <w:rFonts w:eastAsia="Arial Unicode MS"/>
                <w:sz w:val="20"/>
                <w:szCs w:val="20"/>
              </w:rPr>
              <w:t xml:space="preserve">atisfaction </w:t>
            </w:r>
            <w:r w:rsidR="00377FEB">
              <w:rPr>
                <w:rFonts w:eastAsia="Arial Unicode MS"/>
                <w:sz w:val="20"/>
                <w:szCs w:val="20"/>
              </w:rPr>
              <w:t>C</w:t>
            </w:r>
            <w:r>
              <w:rPr>
                <w:rFonts w:eastAsia="Arial Unicode MS"/>
                <w:sz w:val="20"/>
                <w:szCs w:val="20"/>
              </w:rPr>
              <w:t>ommittee.</w:t>
            </w:r>
          </w:p>
          <w:p w14:paraId="285E17C0" w14:textId="15ADE263" w:rsidR="005403A9" w:rsidRDefault="005403A9" w:rsidP="005403A9">
            <w:pPr>
              <w:numPr>
                <w:ilvl w:val="0"/>
                <w:numId w:val="14"/>
              </w:numPr>
              <w:spacing w:after="280" w:afterAutospacing="1"/>
              <w:rPr>
                <w:rFonts w:eastAsia="Arial Unicode MS"/>
                <w:sz w:val="20"/>
                <w:szCs w:val="20"/>
              </w:rPr>
            </w:pPr>
            <w:r w:rsidRPr="00F60812">
              <w:rPr>
                <w:rFonts w:eastAsia="Arial Unicode MS"/>
                <w:sz w:val="20"/>
                <w:szCs w:val="20"/>
              </w:rPr>
              <w:t>Operate equipment effectively to anticipate and assess patient needs and provide appropriate care in the operating</w:t>
            </w:r>
          </w:p>
          <w:p w14:paraId="67379228" w14:textId="37C528D3" w:rsidR="00DC3A9C" w:rsidRDefault="0049249E" w:rsidP="008D7DB0">
            <w:pPr>
              <w:numPr>
                <w:ilvl w:val="0"/>
                <w:numId w:val="14"/>
              </w:numPr>
              <w:spacing w:after="280" w:afterAutospacing="1"/>
            </w:pPr>
            <w:r>
              <w:rPr>
                <w:rFonts w:eastAsia="Arial Unicode MS"/>
                <w:sz w:val="20"/>
                <w:szCs w:val="20"/>
              </w:rPr>
              <w:t xml:space="preserve">Trained </w:t>
            </w:r>
            <w:r w:rsidR="008D7DB0">
              <w:rPr>
                <w:rFonts w:eastAsia="Arial Unicode MS"/>
                <w:sz w:val="20"/>
                <w:szCs w:val="20"/>
              </w:rPr>
              <w:t xml:space="preserve">and worked </w:t>
            </w:r>
            <w:r>
              <w:rPr>
                <w:rFonts w:eastAsia="Arial Unicode MS"/>
                <w:sz w:val="20"/>
                <w:szCs w:val="20"/>
              </w:rPr>
              <w:t xml:space="preserve">as </w:t>
            </w:r>
            <w:r w:rsidR="00FD054D">
              <w:rPr>
                <w:rFonts w:eastAsia="Arial Unicode MS"/>
                <w:sz w:val="20"/>
                <w:szCs w:val="20"/>
              </w:rPr>
              <w:t xml:space="preserve">a </w:t>
            </w:r>
            <w:r>
              <w:rPr>
                <w:rFonts w:eastAsia="Arial Unicode MS"/>
                <w:sz w:val="20"/>
                <w:szCs w:val="20"/>
              </w:rPr>
              <w:t xml:space="preserve">Charge Nurse </w:t>
            </w:r>
            <w:r w:rsidR="008D7DB0">
              <w:rPr>
                <w:rFonts w:eastAsia="Arial Unicode MS"/>
                <w:sz w:val="20"/>
                <w:szCs w:val="20"/>
              </w:rPr>
              <w:t xml:space="preserve">with over </w:t>
            </w:r>
            <w:r w:rsidR="000552EA">
              <w:rPr>
                <w:rFonts w:eastAsia="Arial Unicode MS"/>
                <w:sz w:val="20"/>
                <w:szCs w:val="20"/>
              </w:rPr>
              <w:t>three</w:t>
            </w:r>
            <w:r w:rsidR="008D7DB0">
              <w:rPr>
                <w:rFonts w:eastAsia="Arial Unicode MS"/>
                <w:sz w:val="20"/>
                <w:szCs w:val="20"/>
              </w:rPr>
              <w:t xml:space="preserve"> years of experience</w:t>
            </w:r>
            <w:r w:rsidR="000552EA">
              <w:rPr>
                <w:rFonts w:eastAsia="Arial Unicode MS"/>
                <w:sz w:val="20"/>
                <w:szCs w:val="20"/>
              </w:rPr>
              <w:t>.</w:t>
            </w:r>
          </w:p>
        </w:tc>
      </w:tr>
      <w:tr w:rsidR="00DC3A9C" w:rsidRPr="00CF1A49" w14:paraId="3088A358" w14:textId="77777777" w:rsidTr="0013579E">
        <w:tc>
          <w:tcPr>
            <w:tcW w:w="9290" w:type="dxa"/>
            <w:tcMar>
              <w:top w:w="216" w:type="dxa"/>
            </w:tcMar>
          </w:tcPr>
          <w:p w14:paraId="5717363D" w14:textId="77777777" w:rsidR="00DC3A9C" w:rsidRDefault="00DC3A9C" w:rsidP="00DC3A9C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C2890E9181C34F7EBB4F320D3667762F"/>
        </w:placeholder>
        <w:temporary/>
        <w:showingPlcHdr/>
        <w15:appearance w15:val="hidden"/>
      </w:sdtPr>
      <w:sdtEndPr/>
      <w:sdtContent>
        <w:p w14:paraId="4A7757C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CEBDD77" w14:textId="77777777" w:rsidTr="00D66A52">
        <w:tc>
          <w:tcPr>
            <w:tcW w:w="9355" w:type="dxa"/>
          </w:tcPr>
          <w:p w14:paraId="5F6EB3F9" w14:textId="77777777" w:rsidR="001D0BF1" w:rsidRPr="00CF1A49" w:rsidRDefault="00357742" w:rsidP="001D0BF1">
            <w:pPr>
              <w:pStyle w:val="Heading3"/>
              <w:contextualSpacing w:val="0"/>
              <w:outlineLvl w:val="2"/>
            </w:pPr>
            <w:r>
              <w:t>January 2019-present</w:t>
            </w:r>
          </w:p>
          <w:p w14:paraId="34FB4A06" w14:textId="77777777" w:rsidR="001D0BF1" w:rsidRPr="00CF1A49" w:rsidRDefault="00357742" w:rsidP="001D0BF1">
            <w:pPr>
              <w:pStyle w:val="Heading2"/>
              <w:contextualSpacing w:val="0"/>
              <w:outlineLvl w:val="1"/>
            </w:pPr>
            <w:r>
              <w:t>Master of business administration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texas woman’s university</w:t>
            </w:r>
          </w:p>
          <w:p w14:paraId="2753979B" w14:textId="77777777" w:rsidR="007538DC" w:rsidRPr="00CF1A49" w:rsidRDefault="00357742" w:rsidP="007538DC">
            <w:pPr>
              <w:contextualSpacing w:val="0"/>
            </w:pPr>
            <w:r>
              <w:t>GPA-4.0</w:t>
            </w:r>
          </w:p>
        </w:tc>
      </w:tr>
      <w:tr w:rsidR="00F61DF9" w:rsidRPr="00CF1A49" w14:paraId="6141EE25" w14:textId="77777777" w:rsidTr="00F61DF9">
        <w:tc>
          <w:tcPr>
            <w:tcW w:w="9355" w:type="dxa"/>
            <w:tcMar>
              <w:top w:w="216" w:type="dxa"/>
            </w:tcMar>
          </w:tcPr>
          <w:p w14:paraId="0F9BF500" w14:textId="77777777" w:rsidR="00F61DF9" w:rsidRPr="00CF1A49" w:rsidRDefault="00357742" w:rsidP="00F61DF9">
            <w:pPr>
              <w:pStyle w:val="Heading3"/>
              <w:contextualSpacing w:val="0"/>
              <w:outlineLvl w:val="2"/>
            </w:pPr>
            <w:r>
              <w:t>january</w:t>
            </w:r>
            <w:r w:rsidR="00F61DF9" w:rsidRPr="00CF1A49">
              <w:t xml:space="preserve"> </w:t>
            </w:r>
            <w:r>
              <w:t>2019-present</w:t>
            </w:r>
          </w:p>
          <w:p w14:paraId="6D12C183" w14:textId="77777777" w:rsidR="00F61DF9" w:rsidRPr="00CF1A49" w:rsidRDefault="00357742" w:rsidP="00F61DF9">
            <w:pPr>
              <w:pStyle w:val="Heading2"/>
              <w:contextualSpacing w:val="0"/>
              <w:outlineLvl w:val="1"/>
            </w:pPr>
            <w:r>
              <w:t>msn-Health systems management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texas woman’s university</w:t>
            </w:r>
          </w:p>
          <w:p w14:paraId="0396A77E" w14:textId="77777777" w:rsidR="00F61DF9" w:rsidRDefault="00357742" w:rsidP="00F61DF9">
            <w:r>
              <w:t>GPA-4.0</w:t>
            </w:r>
          </w:p>
          <w:p w14:paraId="45A44BA3" w14:textId="77777777" w:rsidR="00357742" w:rsidRDefault="00357742" w:rsidP="00F61DF9"/>
          <w:p w14:paraId="4AF69544" w14:textId="77777777" w:rsidR="00357742" w:rsidRPr="00CF1A49" w:rsidRDefault="00357742" w:rsidP="00357742">
            <w:pPr>
              <w:pStyle w:val="Heading3"/>
              <w:contextualSpacing w:val="0"/>
              <w:outlineLvl w:val="2"/>
            </w:pPr>
            <w:r>
              <w:t>January 2015-august 2017</w:t>
            </w:r>
          </w:p>
          <w:p w14:paraId="70C91E81" w14:textId="77777777" w:rsidR="00357742" w:rsidRPr="00CF1A49" w:rsidRDefault="00992B78" w:rsidP="00357742">
            <w:pPr>
              <w:pStyle w:val="Heading2"/>
              <w:contextualSpacing w:val="0"/>
              <w:outlineLvl w:val="1"/>
            </w:pPr>
            <w:r>
              <w:t>BACHELOR OF SCIENCE</w:t>
            </w:r>
            <w:r w:rsidR="00357742">
              <w:t xml:space="preserve"> in nursing</w:t>
            </w:r>
            <w:r w:rsidR="00357742" w:rsidRPr="00CF1A49">
              <w:t xml:space="preserve">, </w:t>
            </w:r>
            <w:r w:rsidR="00357742">
              <w:rPr>
                <w:rStyle w:val="SubtleReference"/>
              </w:rPr>
              <w:t>ohio university</w:t>
            </w:r>
          </w:p>
          <w:p w14:paraId="6EA41BAB" w14:textId="77777777" w:rsidR="00357742" w:rsidRDefault="00357742" w:rsidP="00357742">
            <w:r>
              <w:t>GPA-</w:t>
            </w:r>
            <w:r w:rsidR="00992B78">
              <w:t>3.8</w:t>
            </w:r>
          </w:p>
          <w:p w14:paraId="28C66309" w14:textId="77777777" w:rsidR="00992B78" w:rsidRDefault="00992B78" w:rsidP="00357742"/>
          <w:p w14:paraId="5DD22A1B" w14:textId="77777777" w:rsidR="00992B78" w:rsidRPr="00CF1A49" w:rsidRDefault="00992B78" w:rsidP="00992B78">
            <w:pPr>
              <w:pStyle w:val="Heading3"/>
              <w:contextualSpacing w:val="0"/>
              <w:outlineLvl w:val="2"/>
            </w:pPr>
            <w:r>
              <w:t>august 2009-may 2011</w:t>
            </w:r>
          </w:p>
          <w:p w14:paraId="62A645D8" w14:textId="77777777" w:rsidR="00992B78" w:rsidRPr="00CF1A49" w:rsidRDefault="00992B78" w:rsidP="00992B78">
            <w:pPr>
              <w:pStyle w:val="Heading2"/>
              <w:contextualSpacing w:val="0"/>
              <w:outlineLvl w:val="1"/>
            </w:pPr>
            <w:r>
              <w:t>associate of science in nursing</w:t>
            </w:r>
            <w:r w:rsidRPr="00CF1A49">
              <w:t xml:space="preserve">, </w:t>
            </w:r>
            <w:r>
              <w:rPr>
                <w:rStyle w:val="SubtleReference"/>
              </w:rPr>
              <w:t>trinity valley community college</w:t>
            </w:r>
          </w:p>
          <w:p w14:paraId="1FD248DC" w14:textId="77777777" w:rsidR="00992B78" w:rsidRDefault="00992B78" w:rsidP="00992B78">
            <w:r>
              <w:t>GPA-3.9</w:t>
            </w:r>
          </w:p>
        </w:tc>
      </w:tr>
    </w:tbl>
    <w:sdt>
      <w:sdtPr>
        <w:alias w:val="Skills:"/>
        <w:tag w:val="Skills:"/>
        <w:id w:val="-1392877668"/>
        <w:placeholder>
          <w:docPart w:val="1B9A5AFBF04B4814AD2F5A3F822FC3EC"/>
        </w:placeholder>
        <w:temporary/>
        <w:showingPlcHdr/>
        <w15:appearance w15:val="hidden"/>
      </w:sdtPr>
      <w:sdtEndPr/>
      <w:sdtContent>
        <w:p w14:paraId="3959F38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5A720431" w14:textId="77777777" w:rsidTr="00CF1A49">
        <w:tc>
          <w:tcPr>
            <w:tcW w:w="4675" w:type="dxa"/>
          </w:tcPr>
          <w:p w14:paraId="4AE180ED" w14:textId="2866FC2D" w:rsidR="001E3120" w:rsidRPr="006E1507" w:rsidRDefault="00D30BDB" w:rsidP="006E1507">
            <w:pPr>
              <w:pStyle w:val="ListBullet"/>
              <w:contextualSpacing w:val="0"/>
            </w:pPr>
            <w:r>
              <w:t>Process Improvement</w:t>
            </w:r>
          </w:p>
          <w:p w14:paraId="481BE4FB" w14:textId="3E12244E" w:rsidR="001F4E6D" w:rsidRPr="006E1507" w:rsidRDefault="000552EA" w:rsidP="006E1507">
            <w:pPr>
              <w:pStyle w:val="ListBullet"/>
              <w:contextualSpacing w:val="0"/>
            </w:pPr>
            <w:r>
              <w:t>Ability to make sound judgments</w:t>
            </w:r>
            <w:r w:rsidR="00FE68CF">
              <w:t xml:space="preserve"> and think critically regarding</w:t>
            </w:r>
            <w:r>
              <w:t xml:space="preserve"> </w:t>
            </w:r>
            <w:r w:rsidR="00C3555F">
              <w:t>clinical decisio</w:t>
            </w:r>
            <w:r w:rsidR="00FE68CF">
              <w:t>ns</w:t>
            </w:r>
          </w:p>
        </w:tc>
        <w:tc>
          <w:tcPr>
            <w:tcW w:w="4675" w:type="dxa"/>
            <w:tcMar>
              <w:left w:w="360" w:type="dxa"/>
            </w:tcMar>
          </w:tcPr>
          <w:p w14:paraId="712C45B3" w14:textId="77777777" w:rsidR="003A0632" w:rsidRPr="006E1507" w:rsidRDefault="00FA5EE3" w:rsidP="006E1507">
            <w:pPr>
              <w:pStyle w:val="ListBullet"/>
              <w:contextualSpacing w:val="0"/>
            </w:pPr>
            <w:r>
              <w:t>Operational Management</w:t>
            </w:r>
          </w:p>
          <w:p w14:paraId="4A7AE009" w14:textId="77777777" w:rsidR="001E3120" w:rsidRPr="006E1507" w:rsidRDefault="00FA5EE3" w:rsidP="006E1507">
            <w:pPr>
              <w:pStyle w:val="ListBullet"/>
              <w:contextualSpacing w:val="0"/>
            </w:pPr>
            <w:r>
              <w:t>Effective Communicator</w:t>
            </w:r>
          </w:p>
          <w:p w14:paraId="66F1846C" w14:textId="77777777" w:rsidR="001E3120" w:rsidRPr="006E1507" w:rsidRDefault="00357742" w:rsidP="006E1507">
            <w:pPr>
              <w:pStyle w:val="ListBullet"/>
              <w:contextualSpacing w:val="0"/>
            </w:pPr>
            <w:r>
              <w:t>Conflict resolution</w:t>
            </w:r>
          </w:p>
        </w:tc>
      </w:tr>
    </w:tbl>
    <w:p w14:paraId="6317A749" w14:textId="263737BF" w:rsidR="00AD782D" w:rsidRPr="00CF1A49" w:rsidRDefault="003E3CAE" w:rsidP="0062312F">
      <w:pPr>
        <w:pStyle w:val="Heading1"/>
      </w:pPr>
      <w:r>
        <w:t>licenses-certifications</w:t>
      </w:r>
    </w:p>
    <w:p w14:paraId="1D799368" w14:textId="41D1D953" w:rsidR="00B51D1B" w:rsidRPr="006E1507" w:rsidRDefault="006E7C08" w:rsidP="006E1507">
      <w:r>
        <w:t>Trauma Nurse Core Curriculum (TNCC)</w:t>
      </w:r>
      <w:r w:rsidR="005953A8">
        <w:t>/BLS/ACLS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3D567" w14:textId="77777777" w:rsidR="00D17798" w:rsidRDefault="00D17798" w:rsidP="0068194B">
      <w:r>
        <w:separator/>
      </w:r>
    </w:p>
    <w:p w14:paraId="486EA9BB" w14:textId="77777777" w:rsidR="00D17798" w:rsidRDefault="00D17798"/>
    <w:p w14:paraId="5872588D" w14:textId="77777777" w:rsidR="00D17798" w:rsidRDefault="00D17798"/>
  </w:endnote>
  <w:endnote w:type="continuationSeparator" w:id="0">
    <w:p w14:paraId="0AA9ED79" w14:textId="77777777" w:rsidR="00D17798" w:rsidRDefault="00D17798" w:rsidP="0068194B">
      <w:r>
        <w:continuationSeparator/>
      </w:r>
    </w:p>
    <w:p w14:paraId="3407F900" w14:textId="77777777" w:rsidR="00D17798" w:rsidRDefault="00D17798"/>
    <w:p w14:paraId="30E837C3" w14:textId="77777777" w:rsidR="00D17798" w:rsidRDefault="00D177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E452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F6072" w14:textId="77777777" w:rsidR="00D17798" w:rsidRDefault="00D17798" w:rsidP="0068194B">
      <w:r>
        <w:separator/>
      </w:r>
    </w:p>
    <w:p w14:paraId="50D3DC24" w14:textId="77777777" w:rsidR="00D17798" w:rsidRDefault="00D17798"/>
    <w:p w14:paraId="6AB12C0A" w14:textId="77777777" w:rsidR="00D17798" w:rsidRDefault="00D17798"/>
  </w:footnote>
  <w:footnote w:type="continuationSeparator" w:id="0">
    <w:p w14:paraId="7A13F2BE" w14:textId="77777777" w:rsidR="00D17798" w:rsidRDefault="00D17798" w:rsidP="0068194B">
      <w:r>
        <w:continuationSeparator/>
      </w:r>
    </w:p>
    <w:p w14:paraId="6A545D3B" w14:textId="77777777" w:rsidR="00D17798" w:rsidRDefault="00D17798"/>
    <w:p w14:paraId="4189842A" w14:textId="77777777" w:rsidR="00D17798" w:rsidRDefault="00D177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27EA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AA67DD" wp14:editId="1A5F8E2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9D10A3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910419"/>
    <w:multiLevelType w:val="hybridMultilevel"/>
    <w:tmpl w:val="AA0A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227E3"/>
    <w:multiLevelType w:val="hybridMultilevel"/>
    <w:tmpl w:val="C02C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6CA564B"/>
    <w:multiLevelType w:val="hybridMultilevel"/>
    <w:tmpl w:val="750CD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A57B1"/>
    <w:multiLevelType w:val="hybridMultilevel"/>
    <w:tmpl w:val="CF0A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E3"/>
    <w:rsid w:val="000001EF"/>
    <w:rsid w:val="00007322"/>
    <w:rsid w:val="00007728"/>
    <w:rsid w:val="00022CC9"/>
    <w:rsid w:val="00024584"/>
    <w:rsid w:val="00024730"/>
    <w:rsid w:val="000552EA"/>
    <w:rsid w:val="00055E95"/>
    <w:rsid w:val="0007021F"/>
    <w:rsid w:val="000B2BA5"/>
    <w:rsid w:val="000C07E4"/>
    <w:rsid w:val="000E2D49"/>
    <w:rsid w:val="000F2F8C"/>
    <w:rsid w:val="0010006E"/>
    <w:rsid w:val="001045A8"/>
    <w:rsid w:val="00114A91"/>
    <w:rsid w:val="0013579E"/>
    <w:rsid w:val="001427E1"/>
    <w:rsid w:val="001459F9"/>
    <w:rsid w:val="00163668"/>
    <w:rsid w:val="00171566"/>
    <w:rsid w:val="00174676"/>
    <w:rsid w:val="001755A8"/>
    <w:rsid w:val="00184014"/>
    <w:rsid w:val="00192008"/>
    <w:rsid w:val="001973DE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4AEA"/>
    <w:rsid w:val="00235C9F"/>
    <w:rsid w:val="00236D54"/>
    <w:rsid w:val="00241D8C"/>
    <w:rsid w:val="00241FDB"/>
    <w:rsid w:val="0024720C"/>
    <w:rsid w:val="002477F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082A"/>
    <w:rsid w:val="002D12B8"/>
    <w:rsid w:val="002D1CD0"/>
    <w:rsid w:val="002D23C5"/>
    <w:rsid w:val="002D6137"/>
    <w:rsid w:val="002E0C70"/>
    <w:rsid w:val="002E7E61"/>
    <w:rsid w:val="002F05E5"/>
    <w:rsid w:val="002F254D"/>
    <w:rsid w:val="002F30E4"/>
    <w:rsid w:val="00307140"/>
    <w:rsid w:val="00316DFF"/>
    <w:rsid w:val="00325B57"/>
    <w:rsid w:val="00331D5D"/>
    <w:rsid w:val="00336056"/>
    <w:rsid w:val="003544E1"/>
    <w:rsid w:val="00357742"/>
    <w:rsid w:val="00366398"/>
    <w:rsid w:val="00377FEB"/>
    <w:rsid w:val="003A0632"/>
    <w:rsid w:val="003A30E5"/>
    <w:rsid w:val="003A6ADF"/>
    <w:rsid w:val="003B5928"/>
    <w:rsid w:val="003D380F"/>
    <w:rsid w:val="003E160D"/>
    <w:rsid w:val="003E3CAE"/>
    <w:rsid w:val="003F1D5F"/>
    <w:rsid w:val="00404A9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249E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7590"/>
    <w:rsid w:val="005403A9"/>
    <w:rsid w:val="00566A35"/>
    <w:rsid w:val="0056701E"/>
    <w:rsid w:val="005740D7"/>
    <w:rsid w:val="005953A8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2945"/>
    <w:rsid w:val="00652BBF"/>
    <w:rsid w:val="006618E9"/>
    <w:rsid w:val="0068194B"/>
    <w:rsid w:val="00692703"/>
    <w:rsid w:val="006A1962"/>
    <w:rsid w:val="006B5D48"/>
    <w:rsid w:val="006B7D7B"/>
    <w:rsid w:val="006C1A5E"/>
    <w:rsid w:val="006E1507"/>
    <w:rsid w:val="006E7C08"/>
    <w:rsid w:val="00712D8B"/>
    <w:rsid w:val="007273B7"/>
    <w:rsid w:val="00733E0A"/>
    <w:rsid w:val="0074403D"/>
    <w:rsid w:val="00746D44"/>
    <w:rsid w:val="007538DC"/>
    <w:rsid w:val="00757803"/>
    <w:rsid w:val="007864D8"/>
    <w:rsid w:val="0079206B"/>
    <w:rsid w:val="00796076"/>
    <w:rsid w:val="007C0566"/>
    <w:rsid w:val="007C606B"/>
    <w:rsid w:val="007E6A61"/>
    <w:rsid w:val="007E79D3"/>
    <w:rsid w:val="00801140"/>
    <w:rsid w:val="00803404"/>
    <w:rsid w:val="00834955"/>
    <w:rsid w:val="00855B59"/>
    <w:rsid w:val="00860461"/>
    <w:rsid w:val="0086487C"/>
    <w:rsid w:val="00870B20"/>
    <w:rsid w:val="00873D62"/>
    <w:rsid w:val="008827ED"/>
    <w:rsid w:val="008829F8"/>
    <w:rsid w:val="00885897"/>
    <w:rsid w:val="008A6538"/>
    <w:rsid w:val="008C7056"/>
    <w:rsid w:val="008D7DB0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18C"/>
    <w:rsid w:val="0097790C"/>
    <w:rsid w:val="0098506E"/>
    <w:rsid w:val="00992B78"/>
    <w:rsid w:val="009A44CE"/>
    <w:rsid w:val="009A5711"/>
    <w:rsid w:val="009B7D7A"/>
    <w:rsid w:val="009C4DFC"/>
    <w:rsid w:val="009D0C3C"/>
    <w:rsid w:val="009D44F8"/>
    <w:rsid w:val="009E3160"/>
    <w:rsid w:val="009F220C"/>
    <w:rsid w:val="009F3B05"/>
    <w:rsid w:val="009F4931"/>
    <w:rsid w:val="00A05A57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B4C"/>
    <w:rsid w:val="00A74143"/>
    <w:rsid w:val="00A755E8"/>
    <w:rsid w:val="00A93A5D"/>
    <w:rsid w:val="00AB32F8"/>
    <w:rsid w:val="00AB610B"/>
    <w:rsid w:val="00AD2578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3E0C"/>
    <w:rsid w:val="00B81760"/>
    <w:rsid w:val="00B8494C"/>
    <w:rsid w:val="00B927A6"/>
    <w:rsid w:val="00B957B7"/>
    <w:rsid w:val="00BA1546"/>
    <w:rsid w:val="00BB4E51"/>
    <w:rsid w:val="00BC2DC1"/>
    <w:rsid w:val="00BC677E"/>
    <w:rsid w:val="00BD431F"/>
    <w:rsid w:val="00BE423E"/>
    <w:rsid w:val="00BF1DB4"/>
    <w:rsid w:val="00BF61AC"/>
    <w:rsid w:val="00C3555F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E7830"/>
    <w:rsid w:val="00CF1A49"/>
    <w:rsid w:val="00D0630C"/>
    <w:rsid w:val="00D17798"/>
    <w:rsid w:val="00D2351E"/>
    <w:rsid w:val="00D243A9"/>
    <w:rsid w:val="00D25444"/>
    <w:rsid w:val="00D305E5"/>
    <w:rsid w:val="00D30BDB"/>
    <w:rsid w:val="00D37CD3"/>
    <w:rsid w:val="00D66A52"/>
    <w:rsid w:val="00D66EFA"/>
    <w:rsid w:val="00D72A2D"/>
    <w:rsid w:val="00D9521A"/>
    <w:rsid w:val="00DA3914"/>
    <w:rsid w:val="00DA59AA"/>
    <w:rsid w:val="00DB6915"/>
    <w:rsid w:val="00DB6EF2"/>
    <w:rsid w:val="00DB7E1E"/>
    <w:rsid w:val="00DC1B78"/>
    <w:rsid w:val="00DC2A2F"/>
    <w:rsid w:val="00DC3A9C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37645"/>
    <w:rsid w:val="00E5632B"/>
    <w:rsid w:val="00E70240"/>
    <w:rsid w:val="00E716EC"/>
    <w:rsid w:val="00E71E6B"/>
    <w:rsid w:val="00E81CC5"/>
    <w:rsid w:val="00E85A87"/>
    <w:rsid w:val="00E85B4A"/>
    <w:rsid w:val="00E9528E"/>
    <w:rsid w:val="00EA5099"/>
    <w:rsid w:val="00EC1351"/>
    <w:rsid w:val="00EC4CBF"/>
    <w:rsid w:val="00EC7118"/>
    <w:rsid w:val="00EE2CA8"/>
    <w:rsid w:val="00EF17E8"/>
    <w:rsid w:val="00EF51D9"/>
    <w:rsid w:val="00F130DD"/>
    <w:rsid w:val="00F24884"/>
    <w:rsid w:val="00F36474"/>
    <w:rsid w:val="00F476C4"/>
    <w:rsid w:val="00F61DF9"/>
    <w:rsid w:val="00F81960"/>
    <w:rsid w:val="00F8769D"/>
    <w:rsid w:val="00F9350C"/>
    <w:rsid w:val="00F94EB5"/>
    <w:rsid w:val="00F9624D"/>
    <w:rsid w:val="00FA5EE3"/>
    <w:rsid w:val="00FB31C1"/>
    <w:rsid w:val="00FB58F2"/>
    <w:rsid w:val="00FC6AEA"/>
    <w:rsid w:val="00FD054D"/>
    <w:rsid w:val="00FD3D13"/>
    <w:rsid w:val="00FE0918"/>
    <w:rsid w:val="00FE55A2"/>
    <w:rsid w:val="00F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C4E1C"/>
  <w15:chartTrackingRefBased/>
  <w15:docId w15:val="{1C9CBFBE-919A-4673-B678-280C0A04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wri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FBF9BFBC0842E7B178E0CEC1485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A515E-E9B4-468B-B77C-96AF25B21B8A}"/>
      </w:docPartPr>
      <w:docPartBody>
        <w:p w:rsidR="001D61BA" w:rsidRDefault="0012304F">
          <w:pPr>
            <w:pStyle w:val="52FBF9BFBC0842E7B178E0CEC14850DF"/>
          </w:pPr>
          <w:r w:rsidRPr="00CF1A49">
            <w:t>·</w:t>
          </w:r>
        </w:p>
      </w:docPartBody>
    </w:docPart>
    <w:docPart>
      <w:docPartPr>
        <w:name w:val="62A5D2D99A8A4F4F8686F62ECF2A5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79488-E320-4743-9528-9FEBFB1A9558}"/>
      </w:docPartPr>
      <w:docPartBody>
        <w:p w:rsidR="001D61BA" w:rsidRDefault="0012304F">
          <w:pPr>
            <w:pStyle w:val="62A5D2D99A8A4F4F8686F62ECF2A5D31"/>
          </w:pPr>
          <w:r w:rsidRPr="00CF1A49">
            <w:t>Experience</w:t>
          </w:r>
        </w:p>
      </w:docPartBody>
    </w:docPart>
    <w:docPart>
      <w:docPartPr>
        <w:name w:val="C2890E9181C34F7EBB4F320D36677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4358D-2A42-49B4-A256-55F8357CD110}"/>
      </w:docPartPr>
      <w:docPartBody>
        <w:p w:rsidR="001D61BA" w:rsidRDefault="0012304F">
          <w:pPr>
            <w:pStyle w:val="C2890E9181C34F7EBB4F320D3667762F"/>
          </w:pPr>
          <w:r w:rsidRPr="00CF1A49">
            <w:t>Education</w:t>
          </w:r>
        </w:p>
      </w:docPartBody>
    </w:docPart>
    <w:docPart>
      <w:docPartPr>
        <w:name w:val="1B9A5AFBF04B4814AD2F5A3F822F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555F3-4E05-4284-BA9C-1217E38124FD}"/>
      </w:docPartPr>
      <w:docPartBody>
        <w:p w:rsidR="001D61BA" w:rsidRDefault="0012304F">
          <w:pPr>
            <w:pStyle w:val="1B9A5AFBF04B4814AD2F5A3F822FC3E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58"/>
    <w:rsid w:val="0012304F"/>
    <w:rsid w:val="001D61BA"/>
    <w:rsid w:val="00495158"/>
    <w:rsid w:val="00A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F947E758F4DAC9482B34FDE0D9E91">
    <w:name w:val="D49F947E758F4DAC9482B34FDE0D9E9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532C60523A94429B8682B04BA40A7E1">
    <w:name w:val="E532C60523A94429B8682B04BA40A7E1"/>
  </w:style>
  <w:style w:type="paragraph" w:customStyle="1" w:styleId="5A6435632E53426981AED6A150E6F147">
    <w:name w:val="5A6435632E53426981AED6A150E6F147"/>
  </w:style>
  <w:style w:type="paragraph" w:customStyle="1" w:styleId="52FBF9BFBC0842E7B178E0CEC14850DF">
    <w:name w:val="52FBF9BFBC0842E7B178E0CEC14850DF"/>
  </w:style>
  <w:style w:type="paragraph" w:customStyle="1" w:styleId="36FA135280FE465089AEFD709B0B58D5">
    <w:name w:val="36FA135280FE465089AEFD709B0B58D5"/>
  </w:style>
  <w:style w:type="paragraph" w:customStyle="1" w:styleId="6E14D92FEABE43E3BFE9A7A3E5C903D8">
    <w:name w:val="6E14D92FEABE43E3BFE9A7A3E5C903D8"/>
  </w:style>
  <w:style w:type="paragraph" w:customStyle="1" w:styleId="1BC40003223342F58DFD023FECAFA395">
    <w:name w:val="1BC40003223342F58DFD023FECAFA395"/>
  </w:style>
  <w:style w:type="paragraph" w:customStyle="1" w:styleId="EEA7D2404B6C48918DC7BB909E308ABF">
    <w:name w:val="EEA7D2404B6C48918DC7BB909E308ABF"/>
  </w:style>
  <w:style w:type="paragraph" w:customStyle="1" w:styleId="200F4F93A6A241989CA207A68CE4C2D5">
    <w:name w:val="200F4F93A6A241989CA207A68CE4C2D5"/>
  </w:style>
  <w:style w:type="paragraph" w:customStyle="1" w:styleId="FA777DED67B84201ABCAC2ED6868E820">
    <w:name w:val="FA777DED67B84201ABCAC2ED6868E820"/>
  </w:style>
  <w:style w:type="paragraph" w:customStyle="1" w:styleId="157817F2110F4C1CB759C17329BCC979">
    <w:name w:val="157817F2110F4C1CB759C17329BCC979"/>
  </w:style>
  <w:style w:type="paragraph" w:customStyle="1" w:styleId="62A5D2D99A8A4F4F8686F62ECF2A5D31">
    <w:name w:val="62A5D2D99A8A4F4F8686F62ECF2A5D31"/>
  </w:style>
  <w:style w:type="paragraph" w:customStyle="1" w:styleId="95DDCD7C28E24C02AA6F501EA2CA334B">
    <w:name w:val="95DDCD7C28E24C02AA6F501EA2CA334B"/>
  </w:style>
  <w:style w:type="paragraph" w:customStyle="1" w:styleId="EC9F9C2D84AE400785E05C3A424BD652">
    <w:name w:val="EC9F9C2D84AE400785E05C3A424BD652"/>
  </w:style>
  <w:style w:type="paragraph" w:customStyle="1" w:styleId="F6300F4327684A0C9729AB7E3DB7CFD1">
    <w:name w:val="F6300F4327684A0C9729AB7E3DB7CFD1"/>
  </w:style>
  <w:style w:type="character" w:styleId="SubtleReference">
    <w:name w:val="Subtle Reference"/>
    <w:basedOn w:val="DefaultParagraphFont"/>
    <w:uiPriority w:val="10"/>
    <w:qFormat/>
    <w:rsid w:val="00495158"/>
    <w:rPr>
      <w:b/>
      <w:caps w:val="0"/>
      <w:smallCaps/>
      <w:color w:val="595959" w:themeColor="text1" w:themeTint="A6"/>
    </w:rPr>
  </w:style>
  <w:style w:type="paragraph" w:customStyle="1" w:styleId="7332BE05EBED4E13B3CFB2914F4D1F46">
    <w:name w:val="7332BE05EBED4E13B3CFB2914F4D1F46"/>
  </w:style>
  <w:style w:type="paragraph" w:customStyle="1" w:styleId="52DC268CA64645BDB003E0D5129FB0DE">
    <w:name w:val="52DC268CA64645BDB003E0D5129FB0DE"/>
  </w:style>
  <w:style w:type="paragraph" w:customStyle="1" w:styleId="A4702426B56543149AA366664C6DA25F">
    <w:name w:val="A4702426B56543149AA366664C6DA25F"/>
  </w:style>
  <w:style w:type="paragraph" w:customStyle="1" w:styleId="CD2CB2C8A1754FE7938D46C0A246AEC5">
    <w:name w:val="CD2CB2C8A1754FE7938D46C0A246AEC5"/>
  </w:style>
  <w:style w:type="paragraph" w:customStyle="1" w:styleId="CBF7695F215C4D0796968254A01D8BEC">
    <w:name w:val="CBF7695F215C4D0796968254A01D8BEC"/>
  </w:style>
  <w:style w:type="paragraph" w:customStyle="1" w:styleId="9E25CF3788EB4D31816AA823E81603B6">
    <w:name w:val="9E25CF3788EB4D31816AA823E81603B6"/>
  </w:style>
  <w:style w:type="paragraph" w:customStyle="1" w:styleId="FB74BB38F09F44C482CC5FFA6CF17CD7">
    <w:name w:val="FB74BB38F09F44C482CC5FFA6CF17CD7"/>
  </w:style>
  <w:style w:type="paragraph" w:customStyle="1" w:styleId="C2890E9181C34F7EBB4F320D3667762F">
    <w:name w:val="C2890E9181C34F7EBB4F320D3667762F"/>
  </w:style>
  <w:style w:type="paragraph" w:customStyle="1" w:styleId="D116644ABC76412A848A03C130DCDFCB">
    <w:name w:val="D116644ABC76412A848A03C130DCDFCB"/>
  </w:style>
  <w:style w:type="paragraph" w:customStyle="1" w:styleId="6789EBC5ABD34BF388AD5FC9146079BE">
    <w:name w:val="6789EBC5ABD34BF388AD5FC9146079BE"/>
  </w:style>
  <w:style w:type="paragraph" w:customStyle="1" w:styleId="4CBF664900B34001B0DC8CFC596F8155">
    <w:name w:val="4CBF664900B34001B0DC8CFC596F8155"/>
  </w:style>
  <w:style w:type="paragraph" w:customStyle="1" w:styleId="0F54EF0171F649BDBAE0302FB44B2F49">
    <w:name w:val="0F54EF0171F649BDBAE0302FB44B2F49"/>
  </w:style>
  <w:style w:type="paragraph" w:customStyle="1" w:styleId="55A33E925D3A4CC7A37C2BC85645190D">
    <w:name w:val="55A33E925D3A4CC7A37C2BC85645190D"/>
  </w:style>
  <w:style w:type="paragraph" w:customStyle="1" w:styleId="D06576D7AEAF4E68BADD9001461F33CD">
    <w:name w:val="D06576D7AEAF4E68BADD9001461F33CD"/>
  </w:style>
  <w:style w:type="paragraph" w:customStyle="1" w:styleId="C5219434000A4984AC95509C43219386">
    <w:name w:val="C5219434000A4984AC95509C43219386"/>
  </w:style>
  <w:style w:type="paragraph" w:customStyle="1" w:styleId="AA80AEEF3F1E43B3882A7C319A532AB1">
    <w:name w:val="AA80AEEF3F1E43B3882A7C319A532AB1"/>
  </w:style>
  <w:style w:type="paragraph" w:customStyle="1" w:styleId="CAF75E4E1BDA4A56BA9164A6FF6F44A8">
    <w:name w:val="CAF75E4E1BDA4A56BA9164A6FF6F44A8"/>
  </w:style>
  <w:style w:type="paragraph" w:customStyle="1" w:styleId="A75FE164DC814E449384E460439F1698">
    <w:name w:val="A75FE164DC814E449384E460439F1698"/>
  </w:style>
  <w:style w:type="paragraph" w:customStyle="1" w:styleId="1B9A5AFBF04B4814AD2F5A3F822FC3EC">
    <w:name w:val="1B9A5AFBF04B4814AD2F5A3F822FC3EC"/>
  </w:style>
  <w:style w:type="paragraph" w:customStyle="1" w:styleId="489D1D8552774222810E3AA08BB00A60">
    <w:name w:val="489D1D8552774222810E3AA08BB00A60"/>
  </w:style>
  <w:style w:type="paragraph" w:customStyle="1" w:styleId="B66350A4EC0646C8BDD6931F1E02BF79">
    <w:name w:val="B66350A4EC0646C8BDD6931F1E02BF79"/>
  </w:style>
  <w:style w:type="paragraph" w:customStyle="1" w:styleId="E1821B636D2748DEA0CFB8434EDDE115">
    <w:name w:val="E1821B636D2748DEA0CFB8434EDDE115"/>
  </w:style>
  <w:style w:type="paragraph" w:customStyle="1" w:styleId="FB81BA28139C418D9B38F184DC932D4F">
    <w:name w:val="FB81BA28139C418D9B38F184DC932D4F"/>
  </w:style>
  <w:style w:type="paragraph" w:customStyle="1" w:styleId="FC17DAFD2B5A4F8BAD7B53A998A51983">
    <w:name w:val="FC17DAFD2B5A4F8BAD7B53A998A51983"/>
  </w:style>
  <w:style w:type="paragraph" w:customStyle="1" w:styleId="DE8402456BF84C6785A1D60CCD0C57CD">
    <w:name w:val="DE8402456BF84C6785A1D60CCD0C57CD"/>
  </w:style>
  <w:style w:type="paragraph" w:customStyle="1" w:styleId="8ABF08DF61054CCBBCE5016C483376A8">
    <w:name w:val="8ABF08DF61054CCBBCE5016C483376A8"/>
  </w:style>
  <w:style w:type="paragraph" w:customStyle="1" w:styleId="8FFC3F0866B64589B14685C45FE3FD29">
    <w:name w:val="8FFC3F0866B64589B14685C45FE3FD29"/>
    <w:rsid w:val="00495158"/>
  </w:style>
  <w:style w:type="paragraph" w:customStyle="1" w:styleId="BAC46AA5224E4E938841CE4CFF664494">
    <w:name w:val="BAC46AA5224E4E938841CE4CFF664494"/>
    <w:rsid w:val="00495158"/>
  </w:style>
  <w:style w:type="paragraph" w:customStyle="1" w:styleId="E10E13D72F5940B681ADCD5215367D63">
    <w:name w:val="E10E13D72F5940B681ADCD5215367D63"/>
    <w:rsid w:val="00495158"/>
  </w:style>
  <w:style w:type="paragraph" w:customStyle="1" w:styleId="F97D9FB57C034F7AA42888DC9314216E">
    <w:name w:val="F97D9FB57C034F7AA42888DC9314216E"/>
    <w:rsid w:val="00495158"/>
  </w:style>
  <w:style w:type="paragraph" w:customStyle="1" w:styleId="DDAD660DABA043FCACA59859A226FDDD">
    <w:name w:val="DDAD660DABA043FCACA59859A226FDDD"/>
    <w:rsid w:val="00495158"/>
  </w:style>
  <w:style w:type="paragraph" w:customStyle="1" w:styleId="95C382A61E354316BF8EBB443C668569">
    <w:name w:val="95C382A61E354316BF8EBB443C668569"/>
    <w:rsid w:val="00495158"/>
  </w:style>
  <w:style w:type="paragraph" w:customStyle="1" w:styleId="B09AC6A63DF04D53869B874A8DD61341">
    <w:name w:val="B09AC6A63DF04D53869B874A8DD61341"/>
    <w:rsid w:val="00495158"/>
  </w:style>
  <w:style w:type="paragraph" w:customStyle="1" w:styleId="A4E6F6F3178A44E590EBE901A9EF12EE">
    <w:name w:val="A4E6F6F3178A44E590EBE901A9EF12EE"/>
    <w:rsid w:val="00495158"/>
  </w:style>
  <w:style w:type="paragraph" w:customStyle="1" w:styleId="5F0A5B450C4B4CEF96A448E9EF819029">
    <w:name w:val="5F0A5B450C4B4CEF96A448E9EF819029"/>
    <w:rsid w:val="00495158"/>
  </w:style>
  <w:style w:type="paragraph" w:customStyle="1" w:styleId="A9BCDEA63FAD47E898485076534C9078">
    <w:name w:val="A9BCDEA63FAD47E898485076534C9078"/>
    <w:rsid w:val="00495158"/>
  </w:style>
  <w:style w:type="paragraph" w:customStyle="1" w:styleId="950237C66FA74C549B70FD0BA4914AFD">
    <w:name w:val="950237C66FA74C549B70FD0BA4914AFD"/>
    <w:rsid w:val="00495158"/>
  </w:style>
  <w:style w:type="paragraph" w:customStyle="1" w:styleId="EC18F9C659AA47898ABCC434D3E6424D">
    <w:name w:val="EC18F9C659AA47898ABCC434D3E6424D"/>
    <w:rsid w:val="00495158"/>
  </w:style>
  <w:style w:type="paragraph" w:customStyle="1" w:styleId="78A36D3311864BA69322EDE5E87297F2">
    <w:name w:val="78A36D3311864BA69322EDE5E87297F2"/>
    <w:rsid w:val="00495158"/>
  </w:style>
  <w:style w:type="paragraph" w:customStyle="1" w:styleId="3B15A5BBAF654FE0A2C2CA5CE748EB2C">
    <w:name w:val="3B15A5BBAF654FE0A2C2CA5CE748EB2C"/>
    <w:rsid w:val="00495158"/>
  </w:style>
  <w:style w:type="paragraph" w:customStyle="1" w:styleId="D333BF0B1815405A86DB88E4206B1C39">
    <w:name w:val="D333BF0B1815405A86DB88E4206B1C39"/>
    <w:rsid w:val="00495158"/>
  </w:style>
  <w:style w:type="paragraph" w:customStyle="1" w:styleId="65D0BE4A66244C45AD842C6B62DFCED4">
    <w:name w:val="65D0BE4A66244C45AD842C6B62DFCED4"/>
    <w:rsid w:val="00495158"/>
  </w:style>
  <w:style w:type="paragraph" w:customStyle="1" w:styleId="FFDC2B8B0E704A58805DDB63A4C9B5A0">
    <w:name w:val="FFDC2B8B0E704A58805DDB63A4C9B5A0"/>
    <w:rsid w:val="00495158"/>
  </w:style>
  <w:style w:type="paragraph" w:customStyle="1" w:styleId="A1F0E1B9EC294F539B9C40DC8C759C4D">
    <w:name w:val="A1F0E1B9EC294F539B9C40DC8C759C4D"/>
    <w:rsid w:val="00495158"/>
  </w:style>
  <w:style w:type="paragraph" w:customStyle="1" w:styleId="5B8301E382EB403BBD1FCE039F2CA2EE">
    <w:name w:val="5B8301E382EB403BBD1FCE039F2CA2EE"/>
    <w:rsid w:val="00495158"/>
  </w:style>
  <w:style w:type="paragraph" w:customStyle="1" w:styleId="BCCC742E8D2347CBA6973A67BBC3A13C">
    <w:name w:val="BCCC742E8D2347CBA6973A67BBC3A13C"/>
    <w:rsid w:val="00495158"/>
  </w:style>
  <w:style w:type="paragraph" w:customStyle="1" w:styleId="F6DC85A1525B4CB8843175773DD478FE">
    <w:name w:val="F6DC85A1525B4CB8843175773DD478FE"/>
    <w:rsid w:val="00495158"/>
  </w:style>
  <w:style w:type="paragraph" w:customStyle="1" w:styleId="9F38F13049F143EDA7403740B3206C03">
    <w:name w:val="9F38F13049F143EDA7403740B3206C03"/>
    <w:rsid w:val="00495158"/>
  </w:style>
  <w:style w:type="paragraph" w:customStyle="1" w:styleId="1A08E93CDAE54EB6BAF30050753B1538">
    <w:name w:val="1A08E93CDAE54EB6BAF30050753B1538"/>
    <w:rsid w:val="00495158"/>
  </w:style>
  <w:style w:type="paragraph" w:customStyle="1" w:styleId="19CDB57FB80141EA98BDCBD56F3532F5">
    <w:name w:val="19CDB57FB80141EA98BDCBD56F3532F5"/>
    <w:rsid w:val="00495158"/>
  </w:style>
  <w:style w:type="paragraph" w:customStyle="1" w:styleId="D397635EAD5441D2917ED84F0BAC9BB7">
    <w:name w:val="D397635EAD5441D2917ED84F0BAC9BB7"/>
    <w:rsid w:val="00495158"/>
  </w:style>
  <w:style w:type="paragraph" w:customStyle="1" w:styleId="F29B994B19304B058D490D321886822D">
    <w:name w:val="F29B994B19304B058D490D321886822D"/>
    <w:rsid w:val="00495158"/>
  </w:style>
  <w:style w:type="paragraph" w:customStyle="1" w:styleId="51DB1D471AF449D2AAEB7256D47581F1">
    <w:name w:val="51DB1D471AF449D2AAEB7256D47581F1"/>
    <w:rsid w:val="00495158"/>
  </w:style>
  <w:style w:type="paragraph" w:customStyle="1" w:styleId="19D1109C84D443448EC3A9C36A66805D">
    <w:name w:val="19D1109C84D443448EC3A9C36A66805D"/>
    <w:rsid w:val="00495158"/>
  </w:style>
  <w:style w:type="paragraph" w:customStyle="1" w:styleId="2E021CA7617D4513A66D8967F938D14F">
    <w:name w:val="2E021CA7617D4513A66D8967F938D14F"/>
    <w:rsid w:val="00495158"/>
  </w:style>
  <w:style w:type="paragraph" w:customStyle="1" w:styleId="9C56B805E935401D926AB1022C3435D1">
    <w:name w:val="9C56B805E935401D926AB1022C3435D1"/>
    <w:rsid w:val="00495158"/>
  </w:style>
  <w:style w:type="paragraph" w:customStyle="1" w:styleId="38C36BCA2F584382A30E82937E58644E">
    <w:name w:val="38C36BCA2F584382A30E82937E58644E"/>
    <w:rsid w:val="00495158"/>
  </w:style>
  <w:style w:type="paragraph" w:customStyle="1" w:styleId="B2D7F8D8CCBE4A87958D2B30DFCE94A2">
    <w:name w:val="B2D7F8D8CCBE4A87958D2B30DFCE94A2"/>
    <w:rsid w:val="00495158"/>
  </w:style>
  <w:style w:type="paragraph" w:customStyle="1" w:styleId="85B8891BCA964C2FA560626E50BD68C0">
    <w:name w:val="85B8891BCA964C2FA560626E50BD68C0"/>
    <w:rsid w:val="00495158"/>
  </w:style>
  <w:style w:type="paragraph" w:customStyle="1" w:styleId="20455B1C45D149909BDEA4CA7EB53217">
    <w:name w:val="20455B1C45D149909BDEA4CA7EB53217"/>
    <w:rsid w:val="00495158"/>
  </w:style>
  <w:style w:type="paragraph" w:customStyle="1" w:styleId="FE08DA92F19D4BEFA47E1EB65CF2B392">
    <w:name w:val="FE08DA92F19D4BEFA47E1EB65CF2B392"/>
    <w:rsid w:val="00495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Britnany Alexander</dc:creator>
  <cp:keywords/>
  <dc:description/>
  <cp:lastModifiedBy>Britnany Alexander</cp:lastModifiedBy>
  <cp:revision>4</cp:revision>
  <dcterms:created xsi:type="dcterms:W3CDTF">2019-08-29T01:48:00Z</dcterms:created>
  <dcterms:modified xsi:type="dcterms:W3CDTF">2019-08-29T22:06:00Z</dcterms:modified>
  <cp:category/>
</cp:coreProperties>
</file>