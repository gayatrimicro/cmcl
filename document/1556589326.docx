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CA06D0" w:rsidP="00913946">
            <w:pPr>
              <w:pStyle w:val="Title"/>
            </w:pPr>
            <w:bookmarkStart w:id="0" w:name="_GoBack"/>
            <w:bookmarkEnd w:id="0"/>
            <w:proofErr w:type="gramStart"/>
            <w:r>
              <w:t xml:space="preserve">SHAUNTA 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rANDOLPH</w:t>
            </w:r>
            <w:proofErr w:type="gramEnd"/>
          </w:p>
          <w:p w:rsidR="00692703" w:rsidRPr="00CF1A49" w:rsidRDefault="00CA06D0" w:rsidP="00913946">
            <w:pPr>
              <w:pStyle w:val="ContactInfo"/>
              <w:contextualSpacing w:val="0"/>
            </w:pPr>
            <w:r>
              <w:t>2212 Savannah Drive, Mansfield, TX, 76063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5BB98E4883884B0AAB29E6A7B4A6071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817-938-5723</w:t>
            </w:r>
          </w:p>
          <w:p w:rsidR="00692703" w:rsidRPr="00CF1A49" w:rsidRDefault="00CA06D0" w:rsidP="00913946">
            <w:pPr>
              <w:pStyle w:val="ContactInfoEmphasis"/>
              <w:contextualSpacing w:val="0"/>
            </w:pPr>
            <w:r>
              <w:t>shauntarandolph@hotmail.com</w:t>
            </w:r>
          </w:p>
        </w:tc>
      </w:tr>
      <w:tr w:rsidR="00CA06D0" w:rsidRPr="00CF1A49" w:rsidTr="00692703">
        <w:tc>
          <w:tcPr>
            <w:tcW w:w="9360" w:type="dxa"/>
            <w:tcMar>
              <w:top w:w="432" w:type="dxa"/>
            </w:tcMar>
          </w:tcPr>
          <w:p w:rsidR="00CA06D0" w:rsidRDefault="00CA06D0" w:rsidP="00CA06D0">
            <w:r w:rsidRPr="00242302">
              <w:t>To secure a job that would provide a challenging and rewarding position with an organization that would best utilize my training, education, and background experience.</w:t>
            </w:r>
          </w:p>
        </w:tc>
      </w:tr>
    </w:tbl>
    <w:p w:rsidR="004E01EB" w:rsidRPr="00CF1A49" w:rsidRDefault="0095122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507A72ABF8C4E20AA8E6FD1B37A8B7F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A06D0" w:rsidP="001D0BF1">
            <w:pPr>
              <w:pStyle w:val="Heading3"/>
              <w:contextualSpacing w:val="0"/>
              <w:outlineLvl w:val="2"/>
            </w:pPr>
            <w:r>
              <w:t>0</w:t>
            </w:r>
            <w:r w:rsidR="008C71AF">
              <w:t>6</w:t>
            </w:r>
            <w:r>
              <w:t>/</w:t>
            </w:r>
            <w:r w:rsidR="008C71AF">
              <w:t>2012</w:t>
            </w:r>
            <w:r w:rsidR="001D0BF1" w:rsidRPr="00CF1A49">
              <w:t xml:space="preserve"> – </w:t>
            </w:r>
            <w:r w:rsidR="008C71AF">
              <w:t>Present</w:t>
            </w:r>
          </w:p>
          <w:p w:rsidR="001D0BF1" w:rsidRPr="008C71AF" w:rsidRDefault="008C71AF" w:rsidP="001D0BF1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8C71AF">
              <w:rPr>
                <w:sz w:val="24"/>
                <w:szCs w:val="24"/>
              </w:rPr>
              <w:t>Operating Room Registered nurse supervisor</w:t>
            </w:r>
            <w:r w:rsidR="001D0BF1" w:rsidRPr="008C71AF">
              <w:rPr>
                <w:sz w:val="24"/>
                <w:szCs w:val="24"/>
              </w:rPr>
              <w:t xml:space="preserve">, </w:t>
            </w:r>
            <w:r w:rsidRPr="008C71AF">
              <w:rPr>
                <w:rStyle w:val="SubtleReference"/>
                <w:sz w:val="24"/>
                <w:szCs w:val="24"/>
              </w:rPr>
              <w:t>Pine Creek Medical Center</w:t>
            </w:r>
          </w:p>
          <w:p w:rsidR="001E3120" w:rsidRPr="00CF1A49" w:rsidRDefault="00E42B1C" w:rsidP="001D0BF1">
            <w:pPr>
              <w:contextualSpacing w:val="0"/>
            </w:pPr>
            <w:r>
              <w:t>Coordinat</w:t>
            </w:r>
            <w:r w:rsidR="00BB2BF9">
              <w:t xml:space="preserve">ing activities with other departments, patient care units, and agencies; </w:t>
            </w:r>
            <w:r w:rsidR="00CE2506">
              <w:t xml:space="preserve">Coaching employees to improve job performance; Addressing complaints from physicians and staff and resolving problems; </w:t>
            </w:r>
            <w:r w:rsidR="001D2F3D">
              <w:t>Assumes the duties and responsibility of the Surgical Services Director in her absence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C71AF" w:rsidP="00F61DF9">
            <w:pPr>
              <w:pStyle w:val="Heading3"/>
              <w:contextualSpacing w:val="0"/>
              <w:outlineLvl w:val="2"/>
            </w:pPr>
            <w:r>
              <w:t>04/21/2008</w:t>
            </w:r>
            <w:r w:rsidR="00F61DF9" w:rsidRPr="00CF1A49">
              <w:t xml:space="preserve"> – </w:t>
            </w:r>
            <w:r>
              <w:t>06/2012</w:t>
            </w:r>
          </w:p>
          <w:p w:rsidR="00F61DF9" w:rsidRPr="008C71AF" w:rsidRDefault="008C71AF" w:rsidP="00F61DF9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Room Registered Nurse</w:t>
            </w:r>
            <w:r w:rsidR="00F61DF9" w:rsidRPr="008C71AF">
              <w:rPr>
                <w:sz w:val="24"/>
                <w:szCs w:val="24"/>
              </w:rPr>
              <w:t xml:space="preserve">, </w:t>
            </w:r>
            <w:r w:rsidR="00E42B1C">
              <w:rPr>
                <w:rStyle w:val="SubtleReference"/>
                <w:sz w:val="24"/>
                <w:szCs w:val="24"/>
              </w:rPr>
              <w:t>Pine Creek Medical Center</w:t>
            </w:r>
          </w:p>
          <w:p w:rsidR="00F61DF9" w:rsidRDefault="00E42B1C" w:rsidP="00F61DF9">
            <w:r>
              <w:t>Accepted responsibility for assigned work</w:t>
            </w:r>
            <w:r w:rsidR="00BB2BF9">
              <w:t>;</w:t>
            </w:r>
            <w:r w:rsidR="00D00BEF">
              <w:t xml:space="preserve"> T</w:t>
            </w:r>
            <w:r>
              <w:t>ook initiative to perform tasks with little supervision</w:t>
            </w:r>
            <w:r w:rsidR="00BB2BF9">
              <w:t>;</w:t>
            </w:r>
            <w:r>
              <w:t xml:space="preserve"> </w:t>
            </w:r>
            <w:r w:rsidR="00D00BEF">
              <w:t>P</w:t>
            </w:r>
            <w:r>
              <w:t>roactively sought out to assist other</w:t>
            </w:r>
            <w:r w:rsidR="00BB2BF9">
              <w:t>s;</w:t>
            </w:r>
            <w:r>
              <w:t xml:space="preserve"> </w:t>
            </w:r>
            <w:r w:rsidR="00412101">
              <w:t>E</w:t>
            </w:r>
            <w:r>
              <w:t>ffectively worked with others within and outside the department</w:t>
            </w:r>
          </w:p>
        </w:tc>
      </w:tr>
    </w:tbl>
    <w:sdt>
      <w:sdtPr>
        <w:alias w:val="Education:"/>
        <w:tag w:val="Education:"/>
        <w:id w:val="-1908763273"/>
        <w:placeholder>
          <w:docPart w:val="9F3C0B89773B46E484FCE51273D68BA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1D2F3D" w:rsidP="001D0BF1">
            <w:pPr>
              <w:pStyle w:val="Heading3"/>
              <w:contextualSpacing w:val="0"/>
              <w:outlineLvl w:val="2"/>
            </w:pPr>
            <w:r>
              <w:t>May 2003</w:t>
            </w:r>
          </w:p>
          <w:p w:rsidR="00C1167F" w:rsidRDefault="001D2F3D" w:rsidP="001D2F3D">
            <w:pPr>
              <w:pStyle w:val="Heading2"/>
              <w:contextualSpacing w:val="0"/>
              <w:outlineLvl w:val="1"/>
            </w:pPr>
            <w:r>
              <w:t>Bachelor of science in nursing</w:t>
            </w:r>
            <w:r w:rsidR="001D0BF1" w:rsidRPr="00CF1A49">
              <w:t xml:space="preserve">, </w:t>
            </w:r>
          </w:p>
          <w:p w:rsidR="00C1167F" w:rsidRPr="00C1167F" w:rsidRDefault="00C1167F" w:rsidP="001D2F3D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rPr>
                <w:rStyle w:val="SubtleReference"/>
              </w:rPr>
              <w:t>University of texas at arlington, Arlington, Tx 76019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1D2F3D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F235848150F14BEFB7C1CEC76E14248E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10154" w:type="pct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Skills layout table"/>
      </w:tblPr>
      <w:tblGrid>
        <w:gridCol w:w="9504"/>
        <w:gridCol w:w="9504"/>
      </w:tblGrid>
      <w:tr w:rsidR="00CA06D0" w:rsidRPr="006E1507" w:rsidTr="00CA06D0">
        <w:tc>
          <w:tcPr>
            <w:tcW w:w="9504" w:type="dxa"/>
          </w:tcPr>
          <w:p w:rsidR="001F4E6D" w:rsidRPr="006E1507" w:rsidRDefault="00CA06D0" w:rsidP="00CA06D0">
            <w:pPr>
              <w:pStyle w:val="ListBullet"/>
              <w:contextualSpacing w:val="0"/>
            </w:pPr>
            <w:r>
              <w:t>As a Registered Nurse, I am knowledgeable of the information and techniques needed to navigate the Operating Room. I am able to find ways to structure multiple pieces of information to maintain organization. I have the ability to remain calm in emergency situations as well as meet the emotional and physical needs of my patients.</w:t>
            </w:r>
          </w:p>
        </w:tc>
        <w:tc>
          <w:tcPr>
            <w:tcW w:w="9504" w:type="dxa"/>
            <w:tcMar>
              <w:left w:w="360" w:type="dxa"/>
            </w:tcMar>
          </w:tcPr>
          <w:p w:rsidR="001E3120" w:rsidRPr="006E1507" w:rsidRDefault="001E3120" w:rsidP="00CA06D0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:rsidR="00CA06D0" w:rsidRDefault="00CA06D0" w:rsidP="00CA06D0">
      <w:pPr>
        <w:pStyle w:val="Heading1"/>
      </w:pPr>
      <w:r>
        <w:t>Credentials</w:t>
      </w:r>
    </w:p>
    <w:p w:rsidR="00C1167F" w:rsidRDefault="00C1167F" w:rsidP="00C1167F">
      <w:pPr>
        <w:tabs>
          <w:tab w:val="left" w:pos="924"/>
        </w:tabs>
      </w:pPr>
      <w:r>
        <w:t>License, State of Texas</w:t>
      </w:r>
      <w:r>
        <w:tab/>
      </w:r>
      <w:r>
        <w:tab/>
      </w:r>
      <w:r>
        <w:tab/>
        <w:t>Exp: 09/30/2019</w:t>
      </w:r>
    </w:p>
    <w:p w:rsidR="00C1167F" w:rsidRDefault="00C1167F" w:rsidP="00C1167F">
      <w:pPr>
        <w:tabs>
          <w:tab w:val="left" w:pos="924"/>
        </w:tabs>
      </w:pPr>
      <w:r>
        <w:t>BLS</w:t>
      </w:r>
      <w:r>
        <w:tab/>
      </w:r>
      <w:r>
        <w:tab/>
      </w:r>
      <w:r>
        <w:tab/>
      </w:r>
      <w:r>
        <w:tab/>
      </w:r>
      <w:r>
        <w:tab/>
        <w:t>Exp: 04/30/2021</w:t>
      </w:r>
    </w:p>
    <w:p w:rsidR="00C1167F" w:rsidRDefault="00C1167F" w:rsidP="00C1167F">
      <w:pPr>
        <w:tabs>
          <w:tab w:val="left" w:pos="924"/>
        </w:tabs>
      </w:pPr>
      <w:r>
        <w:t>ACLS</w:t>
      </w:r>
      <w:r>
        <w:tab/>
      </w:r>
      <w:r>
        <w:tab/>
      </w:r>
      <w:r>
        <w:tab/>
      </w:r>
      <w:r>
        <w:tab/>
      </w:r>
      <w:r>
        <w:tab/>
        <w:t>Exp: 04/30/2020</w:t>
      </w:r>
    </w:p>
    <w:p w:rsidR="00C1167F" w:rsidRDefault="00C1167F" w:rsidP="00C1167F">
      <w:pPr>
        <w:tabs>
          <w:tab w:val="left" w:pos="924"/>
        </w:tabs>
      </w:pPr>
      <w:r>
        <w:t>PALS</w:t>
      </w:r>
      <w:r>
        <w:tab/>
      </w:r>
      <w:r>
        <w:tab/>
      </w:r>
      <w:r>
        <w:tab/>
      </w:r>
      <w:r>
        <w:tab/>
      </w:r>
      <w:r>
        <w:tab/>
        <w:t>Exp: 04/30/2021</w:t>
      </w:r>
    </w:p>
    <w:p w:rsidR="00C1167F" w:rsidRPr="00C1167F" w:rsidRDefault="00C1167F" w:rsidP="00C1167F">
      <w:pPr>
        <w:tabs>
          <w:tab w:val="left" w:pos="924"/>
        </w:tabs>
      </w:pPr>
    </w:p>
    <w:sectPr w:rsidR="00C1167F" w:rsidRPr="00C1167F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228" w:rsidRDefault="00951228" w:rsidP="0068194B">
      <w:r>
        <w:separator/>
      </w:r>
    </w:p>
    <w:p w:rsidR="00951228" w:rsidRDefault="00951228"/>
    <w:p w:rsidR="00951228" w:rsidRDefault="00951228"/>
  </w:endnote>
  <w:endnote w:type="continuationSeparator" w:id="0">
    <w:p w:rsidR="00951228" w:rsidRDefault="00951228" w:rsidP="0068194B">
      <w:r>
        <w:continuationSeparator/>
      </w:r>
    </w:p>
    <w:p w:rsidR="00951228" w:rsidRDefault="00951228"/>
    <w:p w:rsidR="00951228" w:rsidRDefault="009512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228" w:rsidRDefault="00951228" w:rsidP="0068194B">
      <w:r>
        <w:separator/>
      </w:r>
    </w:p>
    <w:p w:rsidR="00951228" w:rsidRDefault="00951228"/>
    <w:p w:rsidR="00951228" w:rsidRDefault="00951228"/>
  </w:footnote>
  <w:footnote w:type="continuationSeparator" w:id="0">
    <w:p w:rsidR="00951228" w:rsidRDefault="00951228" w:rsidP="0068194B">
      <w:r>
        <w:continuationSeparator/>
      </w:r>
    </w:p>
    <w:p w:rsidR="00951228" w:rsidRDefault="00951228"/>
    <w:p w:rsidR="00951228" w:rsidRDefault="009512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AD19296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25F7AC7"/>
    <w:multiLevelType w:val="hybridMultilevel"/>
    <w:tmpl w:val="CCC0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254961"/>
    <w:multiLevelType w:val="hybridMultilevel"/>
    <w:tmpl w:val="BDBA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343B5"/>
    <w:multiLevelType w:val="hybridMultilevel"/>
    <w:tmpl w:val="83F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6D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2F3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2101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C71AF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1228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2BF9"/>
    <w:rsid w:val="00BB4E51"/>
    <w:rsid w:val="00BD431F"/>
    <w:rsid w:val="00BE423E"/>
    <w:rsid w:val="00BF61AC"/>
    <w:rsid w:val="00C1167F"/>
    <w:rsid w:val="00C47FA6"/>
    <w:rsid w:val="00C57FC6"/>
    <w:rsid w:val="00C66A7D"/>
    <w:rsid w:val="00C779DA"/>
    <w:rsid w:val="00C814F7"/>
    <w:rsid w:val="00CA06D0"/>
    <w:rsid w:val="00CA4B4D"/>
    <w:rsid w:val="00CB35C3"/>
    <w:rsid w:val="00CD323D"/>
    <w:rsid w:val="00CE2506"/>
    <w:rsid w:val="00CE4030"/>
    <w:rsid w:val="00CE64B3"/>
    <w:rsid w:val="00CF1A49"/>
    <w:rsid w:val="00D00BEF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42B1C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9C3C7"/>
  <w15:chartTrackingRefBased/>
  <w15:docId w15:val="{9F7FC770-6AD1-4D52-B136-D24AF50AB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u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B98E4883884B0AAB29E6A7B4A60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D910CB-A035-467B-979A-E0219E67868C}"/>
      </w:docPartPr>
      <w:docPartBody>
        <w:p w:rsidR="00000000" w:rsidRDefault="001B5E81">
          <w:pPr>
            <w:pStyle w:val="5BB98E4883884B0AAB29E6A7B4A6071D"/>
          </w:pPr>
          <w:r w:rsidRPr="00CF1A49">
            <w:t>·</w:t>
          </w:r>
        </w:p>
      </w:docPartBody>
    </w:docPart>
    <w:docPart>
      <w:docPartPr>
        <w:name w:val="8507A72ABF8C4E20AA8E6FD1B37A8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9540E-C451-43F6-A4DF-6309F983F62A}"/>
      </w:docPartPr>
      <w:docPartBody>
        <w:p w:rsidR="00000000" w:rsidRDefault="001B5E81">
          <w:pPr>
            <w:pStyle w:val="8507A72ABF8C4E20AA8E6FD1B37A8B7F"/>
          </w:pPr>
          <w:r w:rsidRPr="00CF1A49">
            <w:t>Experience</w:t>
          </w:r>
        </w:p>
      </w:docPartBody>
    </w:docPart>
    <w:docPart>
      <w:docPartPr>
        <w:name w:val="9F3C0B89773B46E484FCE51273D68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EB4A2-2C2B-4024-8690-3F8B1A9E9A5D}"/>
      </w:docPartPr>
      <w:docPartBody>
        <w:p w:rsidR="00000000" w:rsidRDefault="001B5E81">
          <w:pPr>
            <w:pStyle w:val="9F3C0B89773B46E484FCE51273D68BA8"/>
          </w:pPr>
          <w:r w:rsidRPr="00CF1A49">
            <w:t>Education</w:t>
          </w:r>
        </w:p>
      </w:docPartBody>
    </w:docPart>
    <w:docPart>
      <w:docPartPr>
        <w:name w:val="F235848150F14BEFB7C1CEC76E142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0A155-DA2D-468E-AF07-620930DE82B5}"/>
      </w:docPartPr>
      <w:docPartBody>
        <w:p w:rsidR="00000000" w:rsidRDefault="001B5E81">
          <w:pPr>
            <w:pStyle w:val="F235848150F14BEFB7C1CEC76E14248E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D3C"/>
    <w:rsid w:val="000D5D3C"/>
    <w:rsid w:val="001B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C6F7C894764082B4028B754A44E43E">
    <w:name w:val="10C6F7C894764082B4028B754A44E43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AC89B1FF1E24248A53F53EF979E0EDA">
    <w:name w:val="8AC89B1FF1E24248A53F53EF979E0EDA"/>
  </w:style>
  <w:style w:type="paragraph" w:customStyle="1" w:styleId="2641ECE82AF34AFB8E5602E9BE6D762F">
    <w:name w:val="2641ECE82AF34AFB8E5602E9BE6D762F"/>
  </w:style>
  <w:style w:type="paragraph" w:customStyle="1" w:styleId="5BB98E4883884B0AAB29E6A7B4A6071D">
    <w:name w:val="5BB98E4883884B0AAB29E6A7B4A6071D"/>
  </w:style>
  <w:style w:type="paragraph" w:customStyle="1" w:styleId="3B05196C14A3402A9B311F1F4F3D51B7">
    <w:name w:val="3B05196C14A3402A9B311F1F4F3D51B7"/>
  </w:style>
  <w:style w:type="paragraph" w:customStyle="1" w:styleId="6C8E5F77980248989937612E798A4994">
    <w:name w:val="6C8E5F77980248989937612E798A4994"/>
  </w:style>
  <w:style w:type="paragraph" w:customStyle="1" w:styleId="39AA189F135A4756960B2CE8A32F742C">
    <w:name w:val="39AA189F135A4756960B2CE8A32F742C"/>
  </w:style>
  <w:style w:type="paragraph" w:customStyle="1" w:styleId="84194D9C01DE43CBB698BCE809F3133D">
    <w:name w:val="84194D9C01DE43CBB698BCE809F3133D"/>
  </w:style>
  <w:style w:type="paragraph" w:customStyle="1" w:styleId="41AAF7D9BC444731A008771C70B9C963">
    <w:name w:val="41AAF7D9BC444731A008771C70B9C963"/>
  </w:style>
  <w:style w:type="paragraph" w:customStyle="1" w:styleId="13054D9291D24B01BCAC57EB42C44905">
    <w:name w:val="13054D9291D24B01BCAC57EB42C44905"/>
  </w:style>
  <w:style w:type="paragraph" w:customStyle="1" w:styleId="2CA56BFB0F784B17972C0D5D99D5E32E">
    <w:name w:val="2CA56BFB0F784B17972C0D5D99D5E32E"/>
  </w:style>
  <w:style w:type="paragraph" w:customStyle="1" w:styleId="8507A72ABF8C4E20AA8E6FD1B37A8B7F">
    <w:name w:val="8507A72ABF8C4E20AA8E6FD1B37A8B7F"/>
  </w:style>
  <w:style w:type="paragraph" w:customStyle="1" w:styleId="0AC2FFDED661431DB6E5258C42F5E4EC">
    <w:name w:val="0AC2FFDED661431DB6E5258C42F5E4EC"/>
  </w:style>
  <w:style w:type="paragraph" w:customStyle="1" w:styleId="607E3045D3B04B8DB5E6DFEA38FF5898">
    <w:name w:val="607E3045D3B04B8DB5E6DFEA38FF5898"/>
  </w:style>
  <w:style w:type="paragraph" w:customStyle="1" w:styleId="C24914A5F5EB4699A4D207D80C051C6E">
    <w:name w:val="C24914A5F5EB4699A4D207D80C051C6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DAA1C73EA2342B89FD252079F5E967E">
    <w:name w:val="BDAA1C73EA2342B89FD252079F5E967E"/>
  </w:style>
  <w:style w:type="paragraph" w:customStyle="1" w:styleId="145059D075C343DA93A8F65E86CCA173">
    <w:name w:val="145059D075C343DA93A8F65E86CCA173"/>
  </w:style>
  <w:style w:type="paragraph" w:customStyle="1" w:styleId="263D4B890A87487AAA1D63ECA941DD78">
    <w:name w:val="263D4B890A87487AAA1D63ECA941DD78"/>
  </w:style>
  <w:style w:type="paragraph" w:customStyle="1" w:styleId="709BB41CD021419BB3398B0568B6E29F">
    <w:name w:val="709BB41CD021419BB3398B0568B6E29F"/>
  </w:style>
  <w:style w:type="paragraph" w:customStyle="1" w:styleId="DB2A43E614F14E9986644A9FDC314ED4">
    <w:name w:val="DB2A43E614F14E9986644A9FDC314ED4"/>
  </w:style>
  <w:style w:type="paragraph" w:customStyle="1" w:styleId="3D355B6BFCD64998B3CAA0AF4BF4F604">
    <w:name w:val="3D355B6BFCD64998B3CAA0AF4BF4F604"/>
  </w:style>
  <w:style w:type="paragraph" w:customStyle="1" w:styleId="C7886A03EAB24E049D5EB39062BC748D">
    <w:name w:val="C7886A03EAB24E049D5EB39062BC748D"/>
  </w:style>
  <w:style w:type="paragraph" w:customStyle="1" w:styleId="9F3C0B89773B46E484FCE51273D68BA8">
    <w:name w:val="9F3C0B89773B46E484FCE51273D68BA8"/>
  </w:style>
  <w:style w:type="paragraph" w:customStyle="1" w:styleId="62B828205B5442B58EECFF9DDD967CA3">
    <w:name w:val="62B828205B5442B58EECFF9DDD967CA3"/>
  </w:style>
  <w:style w:type="paragraph" w:customStyle="1" w:styleId="7D3B96BDAE6140BDB217AB4B2CC68F1D">
    <w:name w:val="7D3B96BDAE6140BDB217AB4B2CC68F1D"/>
  </w:style>
  <w:style w:type="paragraph" w:customStyle="1" w:styleId="35712ABF85BE45D9B22AD745FF8FBE72">
    <w:name w:val="35712ABF85BE45D9B22AD745FF8FBE72"/>
  </w:style>
  <w:style w:type="paragraph" w:customStyle="1" w:styleId="4CB3FB32991F46A081B1DD8F35201B68">
    <w:name w:val="4CB3FB32991F46A081B1DD8F35201B68"/>
  </w:style>
  <w:style w:type="paragraph" w:customStyle="1" w:styleId="18CD9BEF28B44462B05F2D00399D707F">
    <w:name w:val="18CD9BEF28B44462B05F2D00399D707F"/>
  </w:style>
  <w:style w:type="paragraph" w:customStyle="1" w:styleId="BA08CFC8316D4DF3A275C595191F8254">
    <w:name w:val="BA08CFC8316D4DF3A275C595191F8254"/>
  </w:style>
  <w:style w:type="paragraph" w:customStyle="1" w:styleId="CC34147D45504D5CB7E2AB2D963FC226">
    <w:name w:val="CC34147D45504D5CB7E2AB2D963FC226"/>
  </w:style>
  <w:style w:type="paragraph" w:customStyle="1" w:styleId="8424F23D15E649E58186B4EE972192F6">
    <w:name w:val="8424F23D15E649E58186B4EE972192F6"/>
  </w:style>
  <w:style w:type="paragraph" w:customStyle="1" w:styleId="703E8487EEDC44B3A5E09A41AE0EA13E">
    <w:name w:val="703E8487EEDC44B3A5E09A41AE0EA13E"/>
  </w:style>
  <w:style w:type="paragraph" w:customStyle="1" w:styleId="9E147475537B4CA5B2926EDF94F74E0E">
    <w:name w:val="9E147475537B4CA5B2926EDF94F74E0E"/>
  </w:style>
  <w:style w:type="paragraph" w:customStyle="1" w:styleId="F235848150F14BEFB7C1CEC76E14248E">
    <w:name w:val="F235848150F14BEFB7C1CEC76E14248E"/>
  </w:style>
  <w:style w:type="paragraph" w:customStyle="1" w:styleId="D488059E828F405197455951B861EE64">
    <w:name w:val="D488059E828F405197455951B861EE64"/>
  </w:style>
  <w:style w:type="paragraph" w:customStyle="1" w:styleId="97FB1D5ED0764C968FFC18C87B92F6B9">
    <w:name w:val="97FB1D5ED0764C968FFC18C87B92F6B9"/>
  </w:style>
  <w:style w:type="paragraph" w:customStyle="1" w:styleId="2FCA9213118A4A9AA75F9E300CB1E82E">
    <w:name w:val="2FCA9213118A4A9AA75F9E300CB1E82E"/>
  </w:style>
  <w:style w:type="paragraph" w:customStyle="1" w:styleId="59620E92746E4B78B053914E093CA3B1">
    <w:name w:val="59620E92746E4B78B053914E093CA3B1"/>
  </w:style>
  <w:style w:type="paragraph" w:customStyle="1" w:styleId="305C7DAFF6D84B3C8CB7BDDB25CDF89F">
    <w:name w:val="305C7DAFF6D84B3C8CB7BDDB25CDF89F"/>
  </w:style>
  <w:style w:type="paragraph" w:customStyle="1" w:styleId="E84F549830C049E9A194725CC99BF39D">
    <w:name w:val="E84F549830C049E9A194725CC99BF39D"/>
  </w:style>
  <w:style w:type="paragraph" w:customStyle="1" w:styleId="FD055583DC494FA6A8B73FBC57E8F4CE">
    <w:name w:val="FD055583DC494FA6A8B73FBC57E8F4CE"/>
  </w:style>
  <w:style w:type="paragraph" w:customStyle="1" w:styleId="6D3A13D2933340B5B98E8E28D3912731">
    <w:name w:val="6D3A13D2933340B5B98E8E28D3912731"/>
    <w:rsid w:val="000D5D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Shaunta Randolph</dc:creator>
  <cp:keywords/>
  <dc:description/>
  <cp:lastModifiedBy>Shaunta Randolph</cp:lastModifiedBy>
  <cp:revision>2</cp:revision>
  <dcterms:created xsi:type="dcterms:W3CDTF">2019-04-30T00:14:00Z</dcterms:created>
  <dcterms:modified xsi:type="dcterms:W3CDTF">2019-04-30T01:46:00Z</dcterms:modified>
  <cp:category/>
</cp:coreProperties>
</file>