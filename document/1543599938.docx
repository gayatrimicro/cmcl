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E0" w:rsidRDefault="003905E0">
      <w:pPr>
        <w:pStyle w:val="ContactInfo"/>
        <w:rPr>
          <w:rFonts w:ascii="Arial" w:hAnsi="Arial" w:cs="Arial"/>
          <w:sz w:val="22"/>
          <w:szCs w:val="22"/>
        </w:rPr>
      </w:pPr>
    </w:p>
    <w:p w:rsidR="00E601E9" w:rsidRPr="000C5B97" w:rsidRDefault="00AC1D1E">
      <w:pPr>
        <w:pStyle w:val="ContactInfo"/>
        <w:rPr>
          <w:rFonts w:ascii="Arial" w:hAnsi="Arial" w:cs="Arial"/>
          <w:sz w:val="24"/>
          <w:szCs w:val="24"/>
        </w:rPr>
      </w:pPr>
      <w:r w:rsidRPr="000C5B97">
        <w:rPr>
          <w:rFonts w:ascii="Arial" w:hAnsi="Arial" w:cs="Arial"/>
          <w:sz w:val="24"/>
          <w:szCs w:val="24"/>
        </w:rPr>
        <w:t>438 Soren Drive</w:t>
      </w:r>
    </w:p>
    <w:p w:rsidR="00E601E9" w:rsidRPr="000C5B97" w:rsidRDefault="00AC1D1E">
      <w:pPr>
        <w:pStyle w:val="ContactInfo"/>
        <w:rPr>
          <w:rFonts w:ascii="Arial" w:hAnsi="Arial" w:cs="Arial"/>
          <w:sz w:val="24"/>
          <w:szCs w:val="24"/>
        </w:rPr>
      </w:pPr>
      <w:r w:rsidRPr="000C5B97">
        <w:rPr>
          <w:rFonts w:ascii="Arial" w:hAnsi="Arial" w:cs="Arial"/>
          <w:sz w:val="24"/>
          <w:szCs w:val="24"/>
        </w:rPr>
        <w:t>Murphy, TX 75094</w:t>
      </w:r>
    </w:p>
    <w:p w:rsidR="00E601E9" w:rsidRPr="000C5B97" w:rsidRDefault="00AC1D1E">
      <w:pPr>
        <w:pStyle w:val="ContactInfo"/>
        <w:rPr>
          <w:rFonts w:ascii="Arial" w:hAnsi="Arial" w:cs="Arial"/>
          <w:sz w:val="24"/>
          <w:szCs w:val="24"/>
        </w:rPr>
      </w:pPr>
      <w:r w:rsidRPr="000C5B97">
        <w:rPr>
          <w:rFonts w:ascii="Arial" w:hAnsi="Arial" w:cs="Arial"/>
          <w:sz w:val="24"/>
          <w:szCs w:val="24"/>
        </w:rPr>
        <w:t>21</w:t>
      </w:r>
      <w:r w:rsidR="008D6FB8" w:rsidRPr="000C5B97">
        <w:rPr>
          <w:rFonts w:ascii="Arial" w:hAnsi="Arial" w:cs="Arial"/>
          <w:sz w:val="24"/>
          <w:szCs w:val="24"/>
        </w:rPr>
        <w:t>4</w:t>
      </w:r>
      <w:r w:rsidRPr="000C5B97">
        <w:rPr>
          <w:rFonts w:ascii="Arial" w:hAnsi="Arial" w:cs="Arial"/>
          <w:sz w:val="24"/>
          <w:szCs w:val="24"/>
        </w:rPr>
        <w:t xml:space="preserve">-263-2233 </w:t>
      </w:r>
    </w:p>
    <w:p w:rsidR="00E601E9" w:rsidRPr="000C5B97" w:rsidRDefault="00F02737">
      <w:pPr>
        <w:pStyle w:val="ContactInfo"/>
        <w:rPr>
          <w:rStyle w:val="Emphasis"/>
          <w:sz w:val="24"/>
          <w:szCs w:val="24"/>
        </w:rPr>
      </w:pPr>
      <w:r w:rsidRPr="000C5B97">
        <w:rPr>
          <w:rStyle w:val="Emphasis"/>
          <w:rFonts w:ascii="Arial" w:hAnsi="Arial" w:cs="Arial"/>
          <w:sz w:val="24"/>
          <w:szCs w:val="24"/>
        </w:rPr>
        <w:t xml:space="preserve"> </w:t>
      </w:r>
      <w:r w:rsidR="008636F4">
        <w:rPr>
          <w:rStyle w:val="Emphasis"/>
          <w:rFonts w:ascii="Arial" w:hAnsi="Arial" w:cs="Arial"/>
          <w:sz w:val="24"/>
          <w:szCs w:val="24"/>
        </w:rPr>
        <w:t>gdcrowder@gmail.com</w:t>
      </w:r>
    </w:p>
    <w:sdt>
      <w:sdtPr>
        <w:rPr>
          <w:sz w:val="24"/>
          <w:szCs w:val="24"/>
        </w:rPr>
        <w:alias w:val="Your Name"/>
        <w:tag w:val=""/>
        <w:id w:val="-574512284"/>
        <w:placeholder>
          <w:docPart w:val="0AC7BF52AE044BF3A16CBD411DFDF31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601E9" w:rsidRPr="000C5B97" w:rsidRDefault="00AC1D1E">
          <w:pPr>
            <w:pStyle w:val="Name"/>
            <w:rPr>
              <w:sz w:val="24"/>
              <w:szCs w:val="24"/>
            </w:rPr>
          </w:pPr>
          <w:r w:rsidRPr="000C5B97">
            <w:rPr>
              <w:sz w:val="24"/>
              <w:szCs w:val="24"/>
            </w:rPr>
            <w:t>Geraud Crowder</w:t>
          </w:r>
          <w:r w:rsidR="005A3EF0" w:rsidRPr="000C5B97">
            <w:rPr>
              <w:sz w:val="24"/>
              <w:szCs w:val="24"/>
            </w:rPr>
            <w:t>, BS (CLS),</w:t>
          </w:r>
          <w:r w:rsidR="00F02737" w:rsidRPr="000C5B97">
            <w:rPr>
              <w:sz w:val="24"/>
              <w:szCs w:val="24"/>
            </w:rPr>
            <w:t xml:space="preserve"> MT (AMT),</w:t>
          </w:r>
          <w:r w:rsidR="005A3EF0" w:rsidRPr="000C5B97">
            <w:rPr>
              <w:sz w:val="24"/>
              <w:szCs w:val="24"/>
            </w:rPr>
            <w:t xml:space="preserve"> ASCP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E601E9" w:rsidRPr="000C5B97">
        <w:tc>
          <w:tcPr>
            <w:tcW w:w="1778" w:type="dxa"/>
          </w:tcPr>
          <w:p w:rsidR="00E601E9" w:rsidRPr="000C5B97" w:rsidRDefault="00936B35" w:rsidP="008D6FB8">
            <w:pPr>
              <w:pStyle w:val="Heading1"/>
              <w:jc w:val="left"/>
              <w:rPr>
                <w:b/>
                <w:sz w:val="24"/>
                <w:szCs w:val="24"/>
              </w:rPr>
            </w:pPr>
            <w:r w:rsidRPr="000C5B97">
              <w:rPr>
                <w:b/>
                <w:color w:val="auto"/>
                <w:sz w:val="24"/>
                <w:szCs w:val="24"/>
              </w:rPr>
              <w:t>Professional Achievements</w:t>
            </w:r>
          </w:p>
        </w:tc>
        <w:tc>
          <w:tcPr>
            <w:tcW w:w="472" w:type="dxa"/>
          </w:tcPr>
          <w:p w:rsidR="00E601E9" w:rsidRPr="000C5B97" w:rsidRDefault="00E601E9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211531560"/>
                  <w:placeholder>
                    <w:docPart w:val="6474DDB2DFE149549D6640D3797CC897"/>
                  </w:placeholder>
                  <w15:repeatingSectionItem/>
                </w:sdtPr>
                <w:sdtEndPr/>
                <w:sdtContent>
                  <w:p w:rsidR="00E601E9" w:rsidRPr="000C5B97" w:rsidRDefault="00AC1D1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Laboratory Director</w:t>
                    </w:r>
                  </w:p>
                  <w:p w:rsidR="00323ADC" w:rsidRPr="000C5B97" w:rsidRDefault="00323ADC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Built Clinical Laboratory in new hospital.</w:t>
                    </w:r>
                  </w:p>
                  <w:p w:rsidR="00E601E9" w:rsidRPr="000C5B97" w:rsidRDefault="00AC1D1E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Developed Immunohematology Lab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E601E9" w:rsidRPr="000C5B97" w:rsidRDefault="00AC1D1E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Built Endocrinology Lab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AC1D1E" w:rsidRPr="000C5B97" w:rsidRDefault="00AC1D1E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Implemented LIS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7D3F38" w:rsidRPr="000C5B97" w:rsidRDefault="007D3F38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Expanded Chemistry department for more in house testing.</w:t>
                    </w:r>
                  </w:p>
                  <w:p w:rsidR="00AC6A86" w:rsidRPr="000C5B97" w:rsidRDefault="00AC6A86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Facilitated Organizations Laboratory Charge Master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AC6A86" w:rsidRPr="000C5B97" w:rsidRDefault="00AC6A86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Assembled Customer Care Team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AC6A86" w:rsidRPr="000C5B97" w:rsidRDefault="00AC6A86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Budgeted Acute Care, Long Term Care and Reference Lab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AC6A86" w:rsidRPr="000C5B97" w:rsidRDefault="00AC6A86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Developed Logistics workflow shipments to Dallas, TX from a five state territory.</w:t>
                    </w:r>
                  </w:p>
                  <w:p w:rsidR="00AC6A86" w:rsidRPr="000C5B97" w:rsidRDefault="00AC6A86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Implemented and trained reference lab staff on electronic Temperature system (</w:t>
                    </w: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CheckPoint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>)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AF238F" w:rsidRPr="000C5B97" w:rsidRDefault="003D5A3C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Passed CAP, CLIA,</w:t>
                    </w:r>
                    <w:r w:rsidR="00AF238F" w:rsidRPr="000C5B97">
                      <w:rPr>
                        <w:sz w:val="24"/>
                        <w:szCs w:val="24"/>
                      </w:rPr>
                      <w:t xml:space="preserve"> COLA</w:t>
                    </w:r>
                    <w:r w:rsidR="000E6148">
                      <w:rPr>
                        <w:sz w:val="24"/>
                        <w:szCs w:val="24"/>
                      </w:rPr>
                      <w:t xml:space="preserve">, Joint Commission </w:t>
                    </w:r>
                    <w:bookmarkStart w:id="0" w:name="_GoBack"/>
                    <w:bookmarkEnd w:id="0"/>
                    <w:r w:rsidRPr="000C5B97">
                      <w:rPr>
                        <w:sz w:val="24"/>
                        <w:szCs w:val="24"/>
                      </w:rPr>
                      <w:t>and DMV</w:t>
                    </w:r>
                    <w:r w:rsidR="00AF238F" w:rsidRPr="000C5B97">
                      <w:rPr>
                        <w:sz w:val="24"/>
                        <w:szCs w:val="24"/>
                      </w:rPr>
                      <w:t xml:space="preserve"> inspections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323ADC" w:rsidRPr="000C5B97" w:rsidRDefault="00AF238F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 xml:space="preserve">Chaired the Laboratory </w:t>
                    </w:r>
                    <w:r w:rsidR="00323ADC" w:rsidRPr="000C5B97">
                      <w:rPr>
                        <w:sz w:val="24"/>
                        <w:szCs w:val="24"/>
                      </w:rPr>
                      <w:t>Operations meetings.</w:t>
                    </w:r>
                  </w:p>
                  <w:p w:rsidR="00021D58" w:rsidRPr="000C5B97" w:rsidRDefault="00323ADC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 xml:space="preserve">Published policy and procedure for tissue storage for </w:t>
                    </w: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LifeCare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 xml:space="preserve"> Hospitals.</w:t>
                    </w:r>
                  </w:p>
                  <w:p w:rsidR="00E601E9" w:rsidRPr="000C5B97" w:rsidRDefault="00021D58" w:rsidP="00323ADC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Member of Patient Safety, Infection Control, ISO, Public Relations</w:t>
                    </w:r>
                    <w:r w:rsidR="009B05CF" w:rsidRPr="000C5B97">
                      <w:rPr>
                        <w:sz w:val="24"/>
                        <w:szCs w:val="24"/>
                      </w:rPr>
                      <w:t>, Quality</w:t>
                    </w:r>
                    <w:r w:rsidR="004049FB" w:rsidRPr="000C5B97">
                      <w:rPr>
                        <w:sz w:val="24"/>
                        <w:szCs w:val="24"/>
                      </w:rPr>
                      <w:t>, Customer Care, Laboratory Operations</w:t>
                    </w:r>
                    <w:r w:rsidRPr="000C5B97">
                      <w:rPr>
                        <w:sz w:val="24"/>
                        <w:szCs w:val="24"/>
                      </w:rPr>
                      <w:t xml:space="preserve"> and Director’s meeting.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384910237"/>
                  <w:placeholder>
                    <w:docPart w:val="6474DDB2DFE149549D6640D3797CC897"/>
                  </w:placeholder>
                  <w15:repeatingSectionItem/>
                </w:sdtPr>
                <w:sdtEndPr/>
                <w:sdtContent>
                  <w:p w:rsidR="00E601E9" w:rsidRPr="000C5B97" w:rsidRDefault="00AF238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lABORATORY mANAGER</w:t>
                    </w:r>
                  </w:p>
                  <w:p w:rsidR="00E601E9" w:rsidRPr="000C5B97" w:rsidRDefault="00AF238F" w:rsidP="00323ADC">
                    <w:pPr>
                      <w:pStyle w:val="ResumeText"/>
                      <w:numPr>
                        <w:ilvl w:val="0"/>
                        <w:numId w:val="2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Developed new Chemistry and Immunology department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E601E9" w:rsidRPr="000C5B97" w:rsidRDefault="00AF238F" w:rsidP="00323ADC">
                    <w:pPr>
                      <w:pStyle w:val="ResumeText"/>
                      <w:numPr>
                        <w:ilvl w:val="0"/>
                        <w:numId w:val="2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 xml:space="preserve">Integrated Quest and </w:t>
                    </w: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Medfusion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 xml:space="preserve"> interface with </w:t>
                    </w: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Meditech</w:t>
                    </w:r>
                    <w:proofErr w:type="spellEnd"/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AF238F" w:rsidRPr="000C5B97" w:rsidRDefault="00AF238F" w:rsidP="00323ADC">
                    <w:pPr>
                      <w:pStyle w:val="ResumeText"/>
                      <w:numPr>
                        <w:ilvl w:val="0"/>
                        <w:numId w:val="2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 xml:space="preserve">Validated </w:t>
                    </w: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Meditech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 xml:space="preserve"> upgrade from 5.64 to 5.65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AF238F" w:rsidRPr="000C5B97" w:rsidRDefault="00AF238F" w:rsidP="00323ADC">
                    <w:pPr>
                      <w:pStyle w:val="ResumeText"/>
                      <w:numPr>
                        <w:ilvl w:val="0"/>
                        <w:numId w:val="2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lastRenderedPageBreak/>
                      <w:t>Implemented work flow diagram from logistics to pre-analytical to analytical to post analytical for a reference lab managing over 13,000,000 samples a year.</w:t>
                    </w:r>
                  </w:p>
                  <w:p w:rsidR="00323ADC" w:rsidRPr="000C5B97" w:rsidRDefault="00AF238F" w:rsidP="00323ADC">
                    <w:pPr>
                      <w:pStyle w:val="ResumeText"/>
                      <w:numPr>
                        <w:ilvl w:val="0"/>
                        <w:numId w:val="2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Managed over 160 employees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E601E9" w:rsidRPr="000C5B97" w:rsidRDefault="00897700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240024091"/>
                  <w:placeholder>
                    <w:docPart w:val="6474DDB2DFE149549D6640D3797CC897"/>
                  </w:placeholder>
                  <w15:repeatingSectionItem/>
                </w:sdtPr>
                <w:sdtEndPr/>
                <w:sdtContent>
                  <w:p w:rsidR="00E601E9" w:rsidRPr="000C5B97" w:rsidRDefault="00AF238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Technical Applications specialist</w:t>
                    </w:r>
                  </w:p>
                  <w:p w:rsidR="00E601E9" w:rsidRPr="000C5B97" w:rsidRDefault="00AF238F" w:rsidP="00021D58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Lead the nation in Add Assays for 11 conceptive months</w:t>
                    </w:r>
                    <w:r w:rsidR="00323ADC" w:rsidRPr="000C5B97">
                      <w:rPr>
                        <w:sz w:val="24"/>
                        <w:szCs w:val="24"/>
                      </w:rPr>
                      <w:t>.</w:t>
                    </w:r>
                  </w:p>
                  <w:p w:rsidR="003905E0" w:rsidRPr="000C5B97" w:rsidRDefault="003905E0" w:rsidP="003905E0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Central Link</w:t>
                    </w:r>
                    <w:r w:rsidR="003C0DC6" w:rsidRPr="000C5B97">
                      <w:rPr>
                        <w:sz w:val="24"/>
                        <w:szCs w:val="24"/>
                      </w:rPr>
                      <w:t xml:space="preserve"> and Easy Link</w:t>
                    </w:r>
                    <w:r w:rsidRPr="000C5B97">
                      <w:rPr>
                        <w:sz w:val="24"/>
                        <w:szCs w:val="24"/>
                      </w:rPr>
                      <w:t xml:space="preserve"> Middleware expert.  Implem</w:t>
                    </w:r>
                    <w:r w:rsidR="003C0DC6" w:rsidRPr="000C5B97">
                      <w:rPr>
                        <w:sz w:val="24"/>
                        <w:szCs w:val="24"/>
                      </w:rPr>
                      <w:t>ent decision rules with clients on Siemen’s product lines.</w:t>
                    </w:r>
                  </w:p>
                  <w:p w:rsidR="00942744" w:rsidRPr="000C5B97" w:rsidRDefault="00942744" w:rsidP="003905E0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Install and validate Central Link, Easy Link Middleware, Chemistry and Immunoassay instrumentation.</w:t>
                    </w:r>
                  </w:p>
                  <w:p w:rsidR="00E601E9" w:rsidRPr="000C5B97" w:rsidRDefault="00323ADC" w:rsidP="00021D58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Achieved a recommendation for outstanding Technical Support.</w:t>
                    </w:r>
                  </w:p>
                  <w:p w:rsidR="00021D58" w:rsidRPr="000C5B97" w:rsidRDefault="00323ADC" w:rsidP="00021D58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Managed</w:t>
                    </w:r>
                    <w:r w:rsidR="00021D58" w:rsidRPr="000C5B97">
                      <w:rPr>
                        <w:sz w:val="24"/>
                        <w:szCs w:val="24"/>
                      </w:rPr>
                      <w:t xml:space="preserve"> customers in a four</w:t>
                    </w:r>
                    <w:r w:rsidRPr="000C5B97">
                      <w:rPr>
                        <w:sz w:val="24"/>
                        <w:szCs w:val="24"/>
                      </w:rPr>
                      <w:t xml:space="preserve"> state region</w:t>
                    </w:r>
                    <w:r w:rsidR="00021D58" w:rsidRPr="000C5B97">
                      <w:rPr>
                        <w:sz w:val="24"/>
                        <w:szCs w:val="24"/>
                      </w:rPr>
                      <w:t>. (Texas, Oklahoma, Arkansas &amp; Louisiana).</w:t>
                    </w:r>
                  </w:p>
                  <w:p w:rsidR="006E59FF" w:rsidRPr="000C5B97" w:rsidRDefault="00021D58" w:rsidP="00021D58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Ranked 9.8 out of 10 overall customer satisfaction rate for two years straight.</w:t>
                    </w:r>
                  </w:p>
                  <w:p w:rsidR="00E601E9" w:rsidRPr="000C5B97" w:rsidRDefault="006E59FF" w:rsidP="00021D58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Managed logistics tracking of samples from Mississippi, Missouri, New Mexico, Arkansas, Oklahoma and Texas.</w:t>
                    </w:r>
                  </w:p>
                </w:sdtContent>
              </w:sdt>
            </w:sdtContent>
          </w:sdt>
        </w:tc>
      </w:tr>
      <w:tr w:rsidR="00E601E9" w:rsidRPr="000C5B97">
        <w:tc>
          <w:tcPr>
            <w:tcW w:w="1778" w:type="dxa"/>
          </w:tcPr>
          <w:p w:rsidR="00E601E9" w:rsidRPr="000C5B97" w:rsidRDefault="00021D58" w:rsidP="008D6FB8">
            <w:pPr>
              <w:pStyle w:val="Heading1"/>
              <w:jc w:val="left"/>
              <w:rPr>
                <w:b/>
                <w:sz w:val="24"/>
                <w:szCs w:val="24"/>
              </w:rPr>
            </w:pPr>
            <w:r w:rsidRPr="000C5B97">
              <w:rPr>
                <w:b/>
                <w:color w:val="auto"/>
                <w:sz w:val="24"/>
                <w:szCs w:val="24"/>
              </w:rPr>
              <w:lastRenderedPageBreak/>
              <w:t xml:space="preserve">COMPUTER </w:t>
            </w:r>
            <w:r w:rsidR="00936B35" w:rsidRPr="000C5B97">
              <w:rPr>
                <w:b/>
                <w:color w:val="auto"/>
                <w:sz w:val="24"/>
                <w:szCs w:val="24"/>
              </w:rPr>
              <w:t>Skills</w:t>
            </w:r>
          </w:p>
        </w:tc>
        <w:tc>
          <w:tcPr>
            <w:tcW w:w="472" w:type="dxa"/>
          </w:tcPr>
          <w:p w:rsidR="00E601E9" w:rsidRPr="000C5B97" w:rsidRDefault="00E601E9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sz w:val="24"/>
                <w:szCs w:val="24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sz w:val="24"/>
                    <w:szCs w:val="24"/>
                  </w:rPr>
                  <w:id w:val="-2006429974"/>
                  <w:placeholder>
                    <w:docPart w:val="A6B7B9A0F93E47C6B55777115FDABC83"/>
                  </w:placeholder>
                  <w15:repeatingSectionItem/>
                </w:sdtPr>
                <w:sdtEndPr/>
                <w:sdtContent>
                  <w:p w:rsidR="00942744" w:rsidRPr="000C5B97" w:rsidRDefault="00942744" w:rsidP="0094274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Daily use of Microsoft Office, Excel, PowerPoint and  Outlook</w:t>
                    </w:r>
                  </w:p>
                  <w:p w:rsidR="003905E0" w:rsidRPr="000C5B97" w:rsidRDefault="00021D5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Meditech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 xml:space="preserve"> Client Server and </w:t>
                    </w: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Meditech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 xml:space="preserve"> Magic LIS</w:t>
                    </w:r>
                  </w:p>
                  <w:p w:rsidR="00E601E9" w:rsidRPr="000C5B97" w:rsidRDefault="003905E0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Data Innovations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664589972"/>
                  <w:placeholder>
                    <w:docPart w:val="A6B7B9A0F93E47C6B55777115FDABC83"/>
                  </w:placeholder>
                  <w15:repeatingSectionItem/>
                </w:sdtPr>
                <w:sdtEndPr/>
                <w:sdtContent>
                  <w:p w:rsidR="00E601E9" w:rsidRPr="000C5B97" w:rsidRDefault="00021D5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Siemens Central Link and Easy Link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1641603760"/>
                  <w:placeholder>
                    <w:docPart w:val="A6B7B9A0F93E47C6B55777115FDABC83"/>
                  </w:placeholder>
                  <w15:repeatingSectionItem/>
                </w:sdtPr>
                <w:sdtEndPr/>
                <w:sdtContent>
                  <w:p w:rsidR="00E601E9" w:rsidRPr="000C5B97" w:rsidRDefault="00021D5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Cerner Classic and Cerner Millennium LIS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969394295"/>
                  <w:placeholder>
                    <w:docPart w:val="A6B7B9A0F93E47C6B55777115FDABC83"/>
                  </w:placeholder>
                  <w15:repeatingSectionItem/>
                </w:sdtPr>
                <w:sdtEndPr/>
                <w:sdtContent>
                  <w:p w:rsidR="00057B74" w:rsidRPr="000C5B97" w:rsidRDefault="00057B74" w:rsidP="00057B7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Orchard Harvest LIS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786543454"/>
                  <w:placeholder>
                    <w:docPart w:val="3D1462EC6ACC45FFBAFAFA02FE2FDE2A"/>
                  </w:placeholder>
                  <w15:repeatingSectionItem/>
                </w:sdtPr>
                <w:sdtEndPr/>
                <w:sdtContent>
                  <w:p w:rsidR="00057B74" w:rsidRPr="000C5B97" w:rsidRDefault="00057B74" w:rsidP="00057B7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Ventouch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 xml:space="preserve"> LIS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-989168557"/>
                  <w:placeholder>
                    <w:docPart w:val="70668A060B3F426C8394842728B46037"/>
                  </w:placeholder>
                  <w15:repeatingSectionItem/>
                </w:sdtPr>
                <w:sdtEndPr/>
                <w:sdtContent>
                  <w:p w:rsidR="00057B74" w:rsidRPr="000C5B97" w:rsidRDefault="00057B74" w:rsidP="00057B7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Soft Lab LIS</w:t>
                    </w:r>
                    <w:r w:rsidR="0073538F" w:rsidRPr="000C5B97">
                      <w:rPr>
                        <w:sz w:val="24"/>
                        <w:szCs w:val="24"/>
                      </w:rPr>
                      <w:t xml:space="preserve"> and Soft Bank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-1295288409"/>
                  <w:placeholder>
                    <w:docPart w:val="145AA4D4AB8D459096A76E94A5798A9F"/>
                  </w:placeholder>
                  <w15:repeatingSectionItem/>
                </w:sdtPr>
                <w:sdtEndPr/>
                <w:sdtContent>
                  <w:p w:rsidR="00057B74" w:rsidRPr="000C5B97" w:rsidRDefault="00057B74" w:rsidP="00057B7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 xml:space="preserve">LabCorp: LCLS, LCWS, </w:t>
                    </w:r>
                    <w:proofErr w:type="spellStart"/>
                    <w:r w:rsidRPr="000C5B97">
                      <w:rPr>
                        <w:sz w:val="24"/>
                        <w:szCs w:val="24"/>
                      </w:rPr>
                      <w:t>Stattrax</w:t>
                    </w:r>
                    <w:proofErr w:type="spellEnd"/>
                    <w:r w:rsidRPr="000C5B97">
                      <w:rPr>
                        <w:sz w:val="24"/>
                        <w:szCs w:val="24"/>
                      </w:rPr>
                      <w:t>, SIS, SRS</w:t>
                    </w:r>
                    <w:r w:rsidR="0048432D" w:rsidRPr="000C5B97">
                      <w:rPr>
                        <w:sz w:val="24"/>
                        <w:szCs w:val="24"/>
                      </w:rPr>
                      <w:t xml:space="preserve">, </w:t>
                    </w:r>
                    <w:r w:rsidR="00D54312" w:rsidRPr="000C5B97">
                      <w:rPr>
                        <w:sz w:val="24"/>
                        <w:szCs w:val="24"/>
                      </w:rPr>
                      <w:t>Flight Aware</w:t>
                    </w:r>
                    <w:r w:rsidRPr="000C5B97">
                      <w:rPr>
                        <w:sz w:val="24"/>
                        <w:szCs w:val="24"/>
                      </w:rPr>
                      <w:t xml:space="preserve"> and PROC Software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836971481"/>
                  <w:placeholder>
                    <w:docPart w:val="EA4A4EBFEBBA4AA7B35095D9CCC1E472"/>
                  </w:placeholder>
                  <w15:repeatingSectionItem/>
                </w:sdtPr>
                <w:sdtEndPr/>
                <w:sdtContent>
                  <w:p w:rsidR="00057B74" w:rsidRPr="000C5B97" w:rsidRDefault="00057B74" w:rsidP="00057B7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Lotus 1, 2, 3 and Lotus Notes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-1063484477"/>
                  <w:placeholder>
                    <w:docPart w:val="DE053FB88F2D4EA48D644CE0B4817F2C"/>
                  </w:placeholder>
                  <w15:repeatingSectionItem/>
                </w:sdtPr>
                <w:sdtEndPr/>
                <w:sdtContent>
                  <w:p w:rsidR="00057B74" w:rsidRPr="000C5B97" w:rsidRDefault="00057B74" w:rsidP="00057B7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CPSI LIS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id w:val="1196505635"/>
                  <w:placeholder>
                    <w:docPart w:val="66C0404087F84F278511A5E119FBC1B2"/>
                  </w:placeholder>
                  <w15:repeatingSectionItem/>
                </w:sdtPr>
                <w:sdtEndPr/>
                <w:sdtContent>
                  <w:p w:rsidR="00E601E9" w:rsidRPr="000C5B97" w:rsidRDefault="00EF7B3F" w:rsidP="00057B74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EPIC</w:t>
                    </w:r>
                  </w:p>
                </w:sdtContent>
              </w:sdt>
            </w:sdtContent>
          </w:sdt>
        </w:tc>
      </w:tr>
      <w:tr w:rsidR="00E601E9" w:rsidRPr="000C5B97">
        <w:tc>
          <w:tcPr>
            <w:tcW w:w="1778" w:type="dxa"/>
          </w:tcPr>
          <w:p w:rsidR="00E601E9" w:rsidRPr="000C5B97" w:rsidRDefault="00936B35" w:rsidP="008D6FB8">
            <w:pPr>
              <w:pStyle w:val="Heading1"/>
              <w:jc w:val="left"/>
              <w:rPr>
                <w:b/>
                <w:sz w:val="24"/>
                <w:szCs w:val="24"/>
              </w:rPr>
            </w:pPr>
            <w:r w:rsidRPr="000C5B97">
              <w:rPr>
                <w:b/>
                <w:color w:val="auto"/>
                <w:sz w:val="24"/>
                <w:szCs w:val="24"/>
              </w:rPr>
              <w:lastRenderedPageBreak/>
              <w:t>Work History</w:t>
            </w:r>
          </w:p>
        </w:tc>
        <w:tc>
          <w:tcPr>
            <w:tcW w:w="472" w:type="dxa"/>
          </w:tcPr>
          <w:p w:rsidR="00E601E9" w:rsidRPr="000C5B97" w:rsidRDefault="00E601E9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830493898"/>
                  <w:placeholder>
                    <w:docPart w:val="087A0B3C6A6F4E41B010F0D5B0F52BE6"/>
                  </w:placeholder>
                  <w15:repeatingSectionItem/>
                </w:sdtPr>
                <w:sdtEndPr/>
                <w:sdtContent>
                  <w:p w:rsidR="0073538F" w:rsidRPr="000C5B97" w:rsidRDefault="0073538F" w:rsidP="00F7049F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MEDICAL TECHNOLOGIST III, BAYLOR SCOTT AND WHITE – IRVING, IRVING, TX</w:t>
                    </w:r>
                  </w:p>
                  <w:p w:rsidR="0073538F" w:rsidRPr="000C5B97" w:rsidRDefault="00661010" w:rsidP="0073538F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4/2016 TO Present</w:t>
                    </w:r>
                  </w:p>
                  <w:p w:rsidR="00E601E9" w:rsidRPr="000C5B97" w:rsidRDefault="005A3EF0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LABORATORY DIRECTOR, TEXAS GENERAL HOSPITAL, GRAND PRAIRIE, TX</w:t>
                    </w:r>
                  </w:p>
                  <w:p w:rsidR="00E601E9" w:rsidRPr="000C5B97" w:rsidRDefault="00B23162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8/2014 TO 4/2016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265197789"/>
                  <w:placeholder>
                    <w:docPart w:val="087A0B3C6A6F4E41B010F0D5B0F52BE6"/>
                  </w:placeholder>
                  <w15:repeatingSectionItem/>
                </w:sdtPr>
                <w:sdtEndPr/>
                <w:sdtContent>
                  <w:p w:rsidR="00E601E9" w:rsidRPr="000C5B97" w:rsidRDefault="005A3EF0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NIGHT LABORATORY OPERATIONS MANAGER, LABCORP, DALLAS, TX</w:t>
                    </w:r>
                  </w:p>
                  <w:p w:rsidR="00E601E9" w:rsidRPr="000C5B97" w:rsidRDefault="005E39BC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08</w:t>
                    </w:r>
                    <w:r w:rsidR="005A3EF0" w:rsidRPr="000C5B97">
                      <w:rPr>
                        <w:sz w:val="24"/>
                        <w:szCs w:val="24"/>
                      </w:rPr>
                      <w:t>/2013 TO 9/2014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534496707"/>
                  <w:placeholder>
                    <w:docPart w:val="AFAC3D0F077443C78931F99AF04AB118"/>
                  </w:placeholder>
                  <w15:repeatingSectionItem/>
                </w:sdtPr>
                <w:sdtEndPr/>
                <w:sdtContent>
                  <w:p w:rsidR="005A3EF0" w:rsidRPr="000C5B97" w:rsidRDefault="005A3EF0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LABORATORY MANAGER, BAYLOR MEDICAL CENTER AT FRISCO, FRISCO, TX</w:t>
                    </w:r>
                  </w:p>
                  <w:p w:rsidR="00516212" w:rsidRDefault="009E36B7" w:rsidP="005A3EF0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 xml:space="preserve">1/2011 TO </w:t>
                    </w:r>
                    <w:r w:rsidR="00004FA3" w:rsidRPr="000C5B97">
                      <w:rPr>
                        <w:sz w:val="24"/>
                        <w:szCs w:val="24"/>
                      </w:rPr>
                      <w:t>08</w:t>
                    </w:r>
                    <w:r w:rsidRPr="000C5B97">
                      <w:rPr>
                        <w:sz w:val="24"/>
                        <w:szCs w:val="24"/>
                      </w:rPr>
                      <w:t>/</w:t>
                    </w:r>
                    <w:r w:rsidR="005A3EF0" w:rsidRPr="000C5B97">
                      <w:rPr>
                        <w:sz w:val="24"/>
                        <w:szCs w:val="24"/>
                      </w:rPr>
                      <w:t>2013</w:t>
                    </w:r>
                  </w:p>
                  <w:p w:rsidR="00516212" w:rsidRPr="00516212" w:rsidRDefault="00516212" w:rsidP="005A3EF0">
                    <w:pPr>
                      <w:pStyle w:val="ResumeText"/>
                      <w:rPr>
                        <w:b/>
                        <w:sz w:val="24"/>
                        <w:szCs w:val="24"/>
                      </w:rPr>
                    </w:pPr>
                    <w:r w:rsidRPr="00516212">
                      <w:rPr>
                        <w:b/>
                        <w:sz w:val="24"/>
                        <w:szCs w:val="24"/>
                      </w:rPr>
                      <w:t>MLS LD, TEXAS HEALTH DALLAS, DALLAS, TX</w:t>
                    </w:r>
                  </w:p>
                  <w:p w:rsidR="005A3EF0" w:rsidRPr="000C5B97" w:rsidRDefault="00516212" w:rsidP="005A3EF0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4/2010 TO 12/2010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290436215"/>
                  <w:placeholder>
                    <w:docPart w:val="C3989640FED04966AE815FFA40B6663C"/>
                  </w:placeholder>
                  <w15:repeatingSectionItem/>
                </w:sdtPr>
                <w:sdtEndPr/>
                <w:sdtContent>
                  <w:p w:rsidR="005A3EF0" w:rsidRPr="000C5B97" w:rsidRDefault="005A3EF0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TECHNICAL APPLICATIONS SPECIALIST, SIEMENS HEALTHCARE, DALLAS, TX</w:t>
                    </w:r>
                  </w:p>
                  <w:p w:rsidR="005A3EF0" w:rsidRPr="000C5B97" w:rsidRDefault="00516212" w:rsidP="005A3EF0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9/2007 TO 4</w:t>
                    </w:r>
                    <w:r w:rsidR="005A3EF0" w:rsidRPr="000C5B97">
                      <w:rPr>
                        <w:sz w:val="24"/>
                        <w:szCs w:val="24"/>
                      </w:rPr>
                      <w:t>/2010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822388772"/>
                  <w:placeholder>
                    <w:docPart w:val="D344274174AD4C9FB3126A1BC546259C"/>
                  </w:placeholder>
                  <w15:repeatingSectionItem/>
                </w:sdtPr>
                <w:sdtEndPr/>
                <w:sdtContent>
                  <w:p w:rsidR="005A3EF0" w:rsidRPr="000C5B97" w:rsidRDefault="00982FDC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DIRECTOR OF DIAGNOSTIC SERVICES, LIFECARE HOSPITALS, PLANO, TX</w:t>
                    </w:r>
                  </w:p>
                  <w:p w:rsidR="00982FDC" w:rsidRPr="000C5B97" w:rsidRDefault="00982FDC" w:rsidP="005A3EF0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2/2000 TO 9/2007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855926775"/>
                  <w:placeholder>
                    <w:docPart w:val="039E8EC5C72A41D8A0C07BCCF2FC28E2"/>
                  </w:placeholder>
                  <w15:repeatingSectionItem/>
                </w:sdtPr>
                <w:sdtEndPr/>
                <w:sdtContent>
                  <w:p w:rsidR="00982FDC" w:rsidRPr="000C5B97" w:rsidRDefault="00982FDC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MEDICAL TECHNOLOGIST, LAS COLINAS MEDICAL CENTER, IRVING, TX</w:t>
                    </w:r>
                  </w:p>
                  <w:p w:rsidR="00982FDC" w:rsidRPr="000C5B97" w:rsidRDefault="00982FDC" w:rsidP="005A3EF0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7/1998 TO 2/2002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532791893"/>
                  <w:placeholder>
                    <w:docPart w:val="5E07F24165FD43308CFF06FDC6101EE1"/>
                  </w:placeholder>
                  <w15:repeatingSectionItem/>
                </w:sdtPr>
                <w:sdtEndPr/>
                <w:sdtContent>
                  <w:p w:rsidR="00982FDC" w:rsidRPr="000C5B97" w:rsidRDefault="00982FDC" w:rsidP="00982FDC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ASSISTANT MANAGER, VENCOR HOSPITAL, DALLAS, TX</w:t>
                    </w:r>
                  </w:p>
                  <w:p w:rsidR="00E601E9" w:rsidRPr="000C5B97" w:rsidRDefault="00982FDC" w:rsidP="00982FDC">
                    <w:p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6/1995 TO 7/1998</w:t>
                    </w:r>
                  </w:p>
                </w:sdtContent>
              </w:sdt>
            </w:sdtContent>
          </w:sdt>
        </w:tc>
      </w:tr>
      <w:tr w:rsidR="00E601E9" w:rsidRPr="000C5B97">
        <w:tc>
          <w:tcPr>
            <w:tcW w:w="1778" w:type="dxa"/>
          </w:tcPr>
          <w:p w:rsidR="00E601E9" w:rsidRPr="000C5B97" w:rsidRDefault="00936B35" w:rsidP="008D6FB8">
            <w:pPr>
              <w:pStyle w:val="Heading1"/>
              <w:jc w:val="left"/>
              <w:rPr>
                <w:b/>
                <w:sz w:val="24"/>
                <w:szCs w:val="24"/>
              </w:rPr>
            </w:pPr>
            <w:r w:rsidRPr="000C5B97">
              <w:rPr>
                <w:b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472" w:type="dxa"/>
          </w:tcPr>
          <w:p w:rsidR="00E601E9" w:rsidRPr="000C5B97" w:rsidRDefault="00E601E9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087A0B3C6A6F4E41B010F0D5B0F52BE6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601E9" w:rsidRPr="000C5B97" w:rsidRDefault="007D26EA" w:rsidP="007D26EA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 xml:space="preserve">BS Clinical Laboratory Science, </w:t>
                    </w:r>
                    <w:r w:rsidR="00CB5E97" w:rsidRPr="000C5B97">
                      <w:rPr>
                        <w:sz w:val="24"/>
                        <w:szCs w:val="24"/>
                      </w:rPr>
                      <w:t>NLU</w:t>
                    </w:r>
                    <w:r w:rsidRPr="000C5B97">
                      <w:rPr>
                        <w:sz w:val="24"/>
                        <w:szCs w:val="24"/>
                      </w:rPr>
                      <w:t>, Monroe, la 1995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2023390931"/>
                  <w:placeholder>
                    <w:docPart w:val="087A0B3C6A6F4E41B010F0D5B0F52BE6"/>
                  </w:placeholder>
                  <w15:repeatingSectionItem/>
                </w:sdtPr>
                <w:sdtEndPr/>
                <w:sdtContent>
                  <w:p w:rsidR="00CB5E97" w:rsidRPr="000C5B97" w:rsidRDefault="007D26EA" w:rsidP="007D26EA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siemens:  tas advia and dimension</w:t>
                    </w:r>
                    <w:r w:rsidR="00CB5E97" w:rsidRPr="000C5B97">
                      <w:rPr>
                        <w:sz w:val="24"/>
                        <w:szCs w:val="24"/>
                      </w:rPr>
                      <w:t xml:space="preserve"> RXL, EXPAND &amp; EXL</w:t>
                    </w:r>
                    <w:r w:rsidRPr="000C5B97">
                      <w:rPr>
                        <w:sz w:val="24"/>
                        <w:szCs w:val="24"/>
                      </w:rPr>
                      <w:t xml:space="preserve"> training</w:t>
                    </w:r>
                  </w:p>
                  <w:p w:rsidR="000A4CDA" w:rsidRPr="000C5B97" w:rsidRDefault="00CB5E97" w:rsidP="00CB5E97">
                    <w:pPr>
                      <w:rPr>
                        <w:b/>
                        <w:sz w:val="24"/>
                        <w:szCs w:val="24"/>
                      </w:rPr>
                    </w:pPr>
                    <w:r w:rsidRPr="000C5B97">
                      <w:rPr>
                        <w:b/>
                        <w:sz w:val="24"/>
                        <w:szCs w:val="24"/>
                      </w:rPr>
                      <w:t>SIEMENS: ADVANCE EXL 200 TRAINING</w:t>
                    </w:r>
                  </w:p>
                  <w:p w:rsidR="007D26EA" w:rsidRPr="000C5B97" w:rsidRDefault="000A4CDA" w:rsidP="00CB5E97">
                    <w:pPr>
                      <w:rPr>
                        <w:b/>
                        <w:sz w:val="24"/>
                        <w:szCs w:val="24"/>
                      </w:rPr>
                    </w:pPr>
                    <w:r w:rsidRPr="000C5B97">
                      <w:rPr>
                        <w:b/>
                        <w:sz w:val="24"/>
                        <w:szCs w:val="24"/>
                      </w:rPr>
                      <w:t>SIEMENS: CENTRAL LINK AND EASY LINK TRAINING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500156705"/>
                  <w:placeholder>
                    <w:docPart w:val="A637CBB04FB04B8F8D00660C7CFF8DB4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7D26EA" w:rsidRPr="000C5B97" w:rsidRDefault="007D26EA" w:rsidP="007D26EA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sz w:val="24"/>
                        <w:szCs w:val="24"/>
                      </w:rPr>
                      <w:t>Orchard harvest lis training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661859928"/>
                  <w:placeholder>
                    <w:docPart w:val="BE95DE1511784062BF1BBA8A8F0C196E"/>
                  </w:placeholder>
                  <w15:repeatingSectionItem/>
                </w:sdtPr>
                <w:sdtEndPr/>
                <w:sdtContent>
                  <w:p w:rsidR="00CB5E97" w:rsidRPr="000C5B97" w:rsidRDefault="007D26EA" w:rsidP="007D26EA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ABBOTT</w:t>
                    </w:r>
                    <w:r w:rsidR="00CB5E97"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: CELL DYN 3200</w:t>
                    </w:r>
                    <w:r w:rsidRPr="000C5B9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HEMATOLOGY ADVANCE TRAINING</w:t>
                    </w:r>
                  </w:p>
                  <w:p w:rsidR="00E601E9" w:rsidRPr="000C5B97" w:rsidRDefault="00CB5E97" w:rsidP="00CB5E97">
                    <w:pPr>
                      <w:rPr>
                        <w:sz w:val="24"/>
                        <w:szCs w:val="24"/>
                      </w:rPr>
                    </w:pPr>
                    <w:r w:rsidRPr="000C5B97">
                      <w:rPr>
                        <w:b/>
                        <w:sz w:val="24"/>
                        <w:szCs w:val="24"/>
                      </w:rPr>
                      <w:t>ORTHO-CLINICAL DIAGNOSTICS:  ECI ADVANCE TRAINING</w:t>
                    </w:r>
                  </w:p>
                </w:sdtContent>
              </w:sdt>
            </w:sdtContent>
          </w:sdt>
        </w:tc>
      </w:tr>
    </w:tbl>
    <w:p w:rsidR="005975A9" w:rsidRDefault="005975A9" w:rsidP="008D6FB8"/>
    <w:sectPr w:rsidR="005975A9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700" w:rsidRDefault="00897700">
      <w:pPr>
        <w:spacing w:before="0" w:after="0" w:line="240" w:lineRule="auto"/>
      </w:pPr>
      <w:r>
        <w:separator/>
      </w:r>
    </w:p>
  </w:endnote>
  <w:endnote w:type="continuationSeparator" w:id="0">
    <w:p w:rsidR="00897700" w:rsidRDefault="00897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E601E9">
      <w:tc>
        <w:tcPr>
          <w:tcW w:w="5148" w:type="dxa"/>
        </w:tcPr>
        <w:p w:rsidR="00E601E9" w:rsidRDefault="00936B35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E6148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5AACF807229C428B93B4882D592E6A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E601E9" w:rsidRDefault="00AF685B">
              <w:pPr>
                <w:pStyle w:val="Footer"/>
                <w:jc w:val="right"/>
              </w:pPr>
              <w:r>
                <w:t>Geraud Crowder, BS (CLS), MT (AMT), ASCP</w:t>
              </w:r>
            </w:p>
          </w:tc>
        </w:sdtContent>
      </w:sdt>
    </w:tr>
  </w:tbl>
  <w:p w:rsidR="00E601E9" w:rsidRDefault="00E60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700" w:rsidRDefault="00897700">
      <w:pPr>
        <w:spacing w:before="0" w:after="0" w:line="240" w:lineRule="auto"/>
      </w:pPr>
      <w:r>
        <w:separator/>
      </w:r>
    </w:p>
  </w:footnote>
  <w:footnote w:type="continuationSeparator" w:id="0">
    <w:p w:rsidR="00897700" w:rsidRDefault="00897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0033"/>
    <w:multiLevelType w:val="hybridMultilevel"/>
    <w:tmpl w:val="B320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52B1"/>
    <w:multiLevelType w:val="hybridMultilevel"/>
    <w:tmpl w:val="0ED4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3862"/>
    <w:multiLevelType w:val="hybridMultilevel"/>
    <w:tmpl w:val="92DC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1E"/>
    <w:rsid w:val="00004FA3"/>
    <w:rsid w:val="0001077A"/>
    <w:rsid w:val="00015A7D"/>
    <w:rsid w:val="00021D58"/>
    <w:rsid w:val="00057B74"/>
    <w:rsid w:val="000A4CDA"/>
    <w:rsid w:val="000C5B97"/>
    <w:rsid w:val="000E6148"/>
    <w:rsid w:val="000E645A"/>
    <w:rsid w:val="001418F8"/>
    <w:rsid w:val="00142E07"/>
    <w:rsid w:val="001D3487"/>
    <w:rsid w:val="00323ADC"/>
    <w:rsid w:val="00346060"/>
    <w:rsid w:val="003905E0"/>
    <w:rsid w:val="003C0DC6"/>
    <w:rsid w:val="003D5A3C"/>
    <w:rsid w:val="003E50BC"/>
    <w:rsid w:val="003F3528"/>
    <w:rsid w:val="004049FB"/>
    <w:rsid w:val="0048432D"/>
    <w:rsid w:val="00516212"/>
    <w:rsid w:val="005975A9"/>
    <w:rsid w:val="005A3EF0"/>
    <w:rsid w:val="005E39BC"/>
    <w:rsid w:val="0062626F"/>
    <w:rsid w:val="00661010"/>
    <w:rsid w:val="006E59FF"/>
    <w:rsid w:val="0073538F"/>
    <w:rsid w:val="00777896"/>
    <w:rsid w:val="00784670"/>
    <w:rsid w:val="007D26EA"/>
    <w:rsid w:val="007D3F38"/>
    <w:rsid w:val="007E713A"/>
    <w:rsid w:val="008319CD"/>
    <w:rsid w:val="008636F4"/>
    <w:rsid w:val="00897700"/>
    <w:rsid w:val="008C668F"/>
    <w:rsid w:val="008D6FB8"/>
    <w:rsid w:val="00914124"/>
    <w:rsid w:val="00936B35"/>
    <w:rsid w:val="00942744"/>
    <w:rsid w:val="00947371"/>
    <w:rsid w:val="00952761"/>
    <w:rsid w:val="00982FDC"/>
    <w:rsid w:val="00996A0E"/>
    <w:rsid w:val="009B05CF"/>
    <w:rsid w:val="009C029B"/>
    <w:rsid w:val="009C0D9C"/>
    <w:rsid w:val="009E36B7"/>
    <w:rsid w:val="00A01AD2"/>
    <w:rsid w:val="00A62FCE"/>
    <w:rsid w:val="00A91483"/>
    <w:rsid w:val="00AC1D1E"/>
    <w:rsid w:val="00AC6A86"/>
    <w:rsid w:val="00AF238F"/>
    <w:rsid w:val="00AF685B"/>
    <w:rsid w:val="00B23162"/>
    <w:rsid w:val="00B6790F"/>
    <w:rsid w:val="00C34900"/>
    <w:rsid w:val="00C71826"/>
    <w:rsid w:val="00C773DD"/>
    <w:rsid w:val="00C9174D"/>
    <w:rsid w:val="00CB5E97"/>
    <w:rsid w:val="00D36109"/>
    <w:rsid w:val="00D54312"/>
    <w:rsid w:val="00DC7D43"/>
    <w:rsid w:val="00E2183B"/>
    <w:rsid w:val="00E4070E"/>
    <w:rsid w:val="00E601E9"/>
    <w:rsid w:val="00EB1B5B"/>
    <w:rsid w:val="00EC3AB2"/>
    <w:rsid w:val="00EF7B3F"/>
    <w:rsid w:val="00F02737"/>
    <w:rsid w:val="00F7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795E9-ACBF-45E3-BC26-E220F8A5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5A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A9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ud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C7BF52AE044BF3A16CBD411DFD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35EB2-07F9-4C88-8869-A63BFB5ABDA3}"/>
      </w:docPartPr>
      <w:docPartBody>
        <w:p w:rsidR="000B37ED" w:rsidRDefault="00E5343A">
          <w:pPr>
            <w:pStyle w:val="0AC7BF52AE044BF3A16CBD411DFDF31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474DDB2DFE149549D6640D3797CC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BE594-E4E0-4C63-A660-35462EEDB26B}"/>
      </w:docPartPr>
      <w:docPartBody>
        <w:p w:rsidR="000B37ED" w:rsidRDefault="00E5343A">
          <w:pPr>
            <w:pStyle w:val="6474DDB2DFE149549D6640D3797CC89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A6B7B9A0F93E47C6B55777115FDAB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72C3-C9D5-4FFB-98F6-E58B4AAA0CC0}"/>
      </w:docPartPr>
      <w:docPartBody>
        <w:p w:rsidR="000B37ED" w:rsidRDefault="00E5343A">
          <w:pPr>
            <w:pStyle w:val="A6B7B9A0F93E47C6B55777115FDABC83"/>
          </w:pPr>
          <w:r>
            <w:t>[Professional or technical skills]</w:t>
          </w:r>
        </w:p>
      </w:docPartBody>
    </w:docPart>
    <w:docPart>
      <w:docPartPr>
        <w:name w:val="087A0B3C6A6F4E41B010F0D5B0F52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53115-06EF-4035-9F22-34D87045B0BF}"/>
      </w:docPartPr>
      <w:docPartBody>
        <w:p w:rsidR="000B37ED" w:rsidRDefault="00E5343A">
          <w:pPr>
            <w:pStyle w:val="087A0B3C6A6F4E41B010F0D5B0F52B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ACF807229C428B93B4882D592E6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E7E-13DF-411C-9187-DBB17556C135}"/>
      </w:docPartPr>
      <w:docPartBody>
        <w:p w:rsidR="000B37ED" w:rsidRDefault="00E5343A">
          <w:pPr>
            <w:pStyle w:val="5AACF807229C428B93B4882D592E6AC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3D1462EC6ACC45FFBAFAFA02FE2FD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0D729-9DBF-4677-9406-B4F2695C27DC}"/>
      </w:docPartPr>
      <w:docPartBody>
        <w:p w:rsidR="000B37ED" w:rsidRDefault="00C74AFE" w:rsidP="00C74AFE">
          <w:pPr>
            <w:pStyle w:val="3D1462EC6ACC45FFBAFAFA02FE2FDE2A"/>
          </w:pPr>
          <w:r>
            <w:t>[Professional or technical skills]</w:t>
          </w:r>
        </w:p>
      </w:docPartBody>
    </w:docPart>
    <w:docPart>
      <w:docPartPr>
        <w:name w:val="145AA4D4AB8D459096A76E94A5798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C6E5A-1884-40A9-B020-405E75081997}"/>
      </w:docPartPr>
      <w:docPartBody>
        <w:p w:rsidR="000B37ED" w:rsidRDefault="00C74AFE" w:rsidP="00C74AFE">
          <w:pPr>
            <w:pStyle w:val="145AA4D4AB8D459096A76E94A5798A9F"/>
          </w:pPr>
          <w:r>
            <w:t>[Professional or technical skills]</w:t>
          </w:r>
        </w:p>
      </w:docPartBody>
    </w:docPart>
    <w:docPart>
      <w:docPartPr>
        <w:name w:val="EA4A4EBFEBBA4AA7B35095D9CCC1E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83B79-653B-4AE9-BCAC-9B12B1B01436}"/>
      </w:docPartPr>
      <w:docPartBody>
        <w:p w:rsidR="000B37ED" w:rsidRDefault="00C74AFE" w:rsidP="00C74AFE">
          <w:pPr>
            <w:pStyle w:val="EA4A4EBFEBBA4AA7B35095D9CCC1E472"/>
          </w:pPr>
          <w:r>
            <w:t>[Professional or technical skills]</w:t>
          </w:r>
        </w:p>
      </w:docPartBody>
    </w:docPart>
    <w:docPart>
      <w:docPartPr>
        <w:name w:val="DE053FB88F2D4EA48D644CE0B481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07F04-05B3-413B-9004-4F3424EFD201}"/>
      </w:docPartPr>
      <w:docPartBody>
        <w:p w:rsidR="000B37ED" w:rsidRDefault="00C74AFE" w:rsidP="00C74AFE">
          <w:pPr>
            <w:pStyle w:val="DE053FB88F2D4EA48D644CE0B4817F2C"/>
          </w:pPr>
          <w:r>
            <w:t>[Professional or technical skills]</w:t>
          </w:r>
        </w:p>
      </w:docPartBody>
    </w:docPart>
    <w:docPart>
      <w:docPartPr>
        <w:name w:val="66C0404087F84F278511A5E119FB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1C452-D170-4419-9957-41CCDDF6EB5F}"/>
      </w:docPartPr>
      <w:docPartBody>
        <w:p w:rsidR="000B37ED" w:rsidRDefault="00C74AFE" w:rsidP="00C74AFE">
          <w:pPr>
            <w:pStyle w:val="66C0404087F84F278511A5E119FBC1B2"/>
          </w:pPr>
          <w:r>
            <w:t>[Professional or technical skills]</w:t>
          </w:r>
        </w:p>
      </w:docPartBody>
    </w:docPart>
    <w:docPart>
      <w:docPartPr>
        <w:name w:val="70668A060B3F426C8394842728B4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21AE7-D071-4FAF-97C8-C192B1535AF9}"/>
      </w:docPartPr>
      <w:docPartBody>
        <w:p w:rsidR="000B37ED" w:rsidRDefault="00C74AFE" w:rsidP="00C74AFE">
          <w:pPr>
            <w:pStyle w:val="70668A060B3F426C8394842728B46037"/>
          </w:pPr>
          <w:r>
            <w:t>[Professional or technical skills]</w:t>
          </w:r>
        </w:p>
      </w:docPartBody>
    </w:docPart>
    <w:docPart>
      <w:docPartPr>
        <w:name w:val="A637CBB04FB04B8F8D00660C7CFF8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BAE96-377E-44CA-9EE6-E1B2BCC91A5A}"/>
      </w:docPartPr>
      <w:docPartBody>
        <w:p w:rsidR="000B37ED" w:rsidRDefault="00C74AFE" w:rsidP="00C74AFE">
          <w:pPr>
            <w:pStyle w:val="A637CBB04FB04B8F8D00660C7CFF8DB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E95DE1511784062BF1BBA8A8F0C1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59A89-0FB0-490E-BB86-67979AAFA988}"/>
      </w:docPartPr>
      <w:docPartBody>
        <w:p w:rsidR="000B37ED" w:rsidRDefault="00C74AFE" w:rsidP="00C74AFE">
          <w:pPr>
            <w:pStyle w:val="BE95DE1511784062BF1BBA8A8F0C196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AC3D0F077443C78931F99AF04AB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5BF9F-C346-4695-9594-A57C6B498032}"/>
      </w:docPartPr>
      <w:docPartBody>
        <w:p w:rsidR="000B37ED" w:rsidRDefault="00C74AFE" w:rsidP="00C74AFE">
          <w:pPr>
            <w:pStyle w:val="AFAC3D0F077443C78931F99AF04AB11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989640FED04966AE815FFA40B66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54121-D18B-4ADF-AF47-A9593DD7C996}"/>
      </w:docPartPr>
      <w:docPartBody>
        <w:p w:rsidR="000B37ED" w:rsidRDefault="00C74AFE" w:rsidP="00C74AFE">
          <w:pPr>
            <w:pStyle w:val="C3989640FED04966AE815FFA40B666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344274174AD4C9FB3126A1BC546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0A825-98B5-4D0F-8DA1-FF25349A61D1}"/>
      </w:docPartPr>
      <w:docPartBody>
        <w:p w:rsidR="000B37ED" w:rsidRDefault="00C74AFE" w:rsidP="00C74AFE">
          <w:pPr>
            <w:pStyle w:val="D344274174AD4C9FB3126A1BC5462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9E8EC5C72A41D8A0C07BCCF2FC2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E6A3E-E468-4B26-B1A8-1828C7B96EEF}"/>
      </w:docPartPr>
      <w:docPartBody>
        <w:p w:rsidR="000B37ED" w:rsidRDefault="00C74AFE" w:rsidP="00C74AFE">
          <w:pPr>
            <w:pStyle w:val="039E8EC5C72A41D8A0C07BCCF2FC28E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07F24165FD43308CFF06FDC6101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4C700-ED4C-41BC-A1AC-9B3D0E51C07D}"/>
      </w:docPartPr>
      <w:docPartBody>
        <w:p w:rsidR="000B37ED" w:rsidRDefault="00C74AFE" w:rsidP="00C74AFE">
          <w:pPr>
            <w:pStyle w:val="5E07F24165FD43308CFF06FDC6101EE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FE"/>
    <w:rsid w:val="0000160F"/>
    <w:rsid w:val="00042411"/>
    <w:rsid w:val="000B37ED"/>
    <w:rsid w:val="000C22A9"/>
    <w:rsid w:val="00197625"/>
    <w:rsid w:val="001E573C"/>
    <w:rsid w:val="002478FC"/>
    <w:rsid w:val="00312280"/>
    <w:rsid w:val="004D2EFC"/>
    <w:rsid w:val="00574B07"/>
    <w:rsid w:val="006E2CF9"/>
    <w:rsid w:val="00731851"/>
    <w:rsid w:val="008A72A1"/>
    <w:rsid w:val="009B0E36"/>
    <w:rsid w:val="00A040CF"/>
    <w:rsid w:val="00AA75D0"/>
    <w:rsid w:val="00B05F24"/>
    <w:rsid w:val="00B12CBB"/>
    <w:rsid w:val="00BB58FF"/>
    <w:rsid w:val="00C74AFE"/>
    <w:rsid w:val="00CA4AAA"/>
    <w:rsid w:val="00E5343A"/>
    <w:rsid w:val="00F010A7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8C14793B643928D4BA6A02885E5D8">
    <w:name w:val="E458C14793B643928D4BA6A02885E5D8"/>
  </w:style>
  <w:style w:type="paragraph" w:customStyle="1" w:styleId="9883CEAFC6824B159EFB07F640A4AB1F">
    <w:name w:val="9883CEAFC6824B159EFB07F640A4AB1F"/>
  </w:style>
  <w:style w:type="paragraph" w:customStyle="1" w:styleId="6128165F1F5A4B19A11091D841AA47A0">
    <w:name w:val="6128165F1F5A4B19A11091D841AA47A0"/>
  </w:style>
  <w:style w:type="paragraph" w:customStyle="1" w:styleId="FCF506B55E5C47A090B88A231B3A923C">
    <w:name w:val="FCF506B55E5C47A090B88A231B3A923C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126797FF20B14B908B5B637B5FAF1726">
    <w:name w:val="126797FF20B14B908B5B637B5FAF1726"/>
  </w:style>
  <w:style w:type="character" w:styleId="PlaceholderText">
    <w:name w:val="Placeholder Text"/>
    <w:basedOn w:val="DefaultParagraphFont"/>
    <w:uiPriority w:val="99"/>
    <w:semiHidden/>
    <w:rsid w:val="00C74AFE"/>
    <w:rPr>
      <w:color w:val="808080"/>
    </w:rPr>
  </w:style>
  <w:style w:type="paragraph" w:customStyle="1" w:styleId="0AC7BF52AE044BF3A16CBD411DFDF317">
    <w:name w:val="0AC7BF52AE044BF3A16CBD411DFDF317"/>
  </w:style>
  <w:style w:type="paragraph" w:customStyle="1" w:styleId="1D43454EB84E4E6EB18E963F42349AEB">
    <w:name w:val="1D43454EB84E4E6EB18E963F42349AEB"/>
  </w:style>
  <w:style w:type="paragraph" w:customStyle="1" w:styleId="6474DDB2DFE149549D6640D3797CC897">
    <w:name w:val="6474DDB2DFE149549D6640D3797CC897"/>
  </w:style>
  <w:style w:type="paragraph" w:customStyle="1" w:styleId="C74BAC4C6E694811B0E04FD5A83F29EB">
    <w:name w:val="C74BAC4C6E694811B0E04FD5A83F29EB"/>
  </w:style>
  <w:style w:type="paragraph" w:customStyle="1" w:styleId="A76BB18A397047EFBD533DF2C53CB3FC">
    <w:name w:val="A76BB18A397047EFBD533DF2C53CB3FC"/>
  </w:style>
  <w:style w:type="paragraph" w:customStyle="1" w:styleId="A6B7B9A0F93E47C6B55777115FDABC83">
    <w:name w:val="A6B7B9A0F93E47C6B55777115FDABC83"/>
  </w:style>
  <w:style w:type="paragraph" w:customStyle="1" w:styleId="087A0B3C6A6F4E41B010F0D5B0F52BE6">
    <w:name w:val="087A0B3C6A6F4E41B010F0D5B0F52BE6"/>
  </w:style>
  <w:style w:type="paragraph" w:customStyle="1" w:styleId="51907F364DD442139972E900413C9715">
    <w:name w:val="51907F364DD442139972E900413C9715"/>
  </w:style>
  <w:style w:type="paragraph" w:customStyle="1" w:styleId="768E81BD79E44011B5E67763CE9B5E31">
    <w:name w:val="768E81BD79E44011B5E67763CE9B5E31"/>
  </w:style>
  <w:style w:type="paragraph" w:customStyle="1" w:styleId="8908504B07AB4DC5919C0A4DAFC285D6">
    <w:name w:val="8908504B07AB4DC5919C0A4DAFC285D6"/>
  </w:style>
  <w:style w:type="paragraph" w:customStyle="1" w:styleId="5AACF807229C428B93B4882D592E6ACF">
    <w:name w:val="5AACF807229C428B93B4882D592E6ACF"/>
  </w:style>
  <w:style w:type="paragraph" w:customStyle="1" w:styleId="E379EFB2A5C14A8CA7F42796D889E261">
    <w:name w:val="E379EFB2A5C14A8CA7F42796D889E261"/>
  </w:style>
  <w:style w:type="paragraph" w:customStyle="1" w:styleId="4C99AF6E3EA24331BF0ACF76A201B5EF">
    <w:name w:val="4C99AF6E3EA24331BF0ACF76A201B5EF"/>
  </w:style>
  <w:style w:type="paragraph" w:customStyle="1" w:styleId="352652C05AB2400E8D8BE1F72C9AC348">
    <w:name w:val="352652C05AB2400E8D8BE1F72C9AC348"/>
  </w:style>
  <w:style w:type="paragraph" w:customStyle="1" w:styleId="3D1462EC6ACC45FFBAFAFA02FE2FDE2A">
    <w:name w:val="3D1462EC6ACC45FFBAFAFA02FE2FDE2A"/>
    <w:rsid w:val="00C74AFE"/>
  </w:style>
  <w:style w:type="paragraph" w:customStyle="1" w:styleId="145AA4D4AB8D459096A76E94A5798A9F">
    <w:name w:val="145AA4D4AB8D459096A76E94A5798A9F"/>
    <w:rsid w:val="00C74AFE"/>
  </w:style>
  <w:style w:type="paragraph" w:customStyle="1" w:styleId="EA4A4EBFEBBA4AA7B35095D9CCC1E472">
    <w:name w:val="EA4A4EBFEBBA4AA7B35095D9CCC1E472"/>
    <w:rsid w:val="00C74AFE"/>
  </w:style>
  <w:style w:type="paragraph" w:customStyle="1" w:styleId="DE053FB88F2D4EA48D644CE0B4817F2C">
    <w:name w:val="DE053FB88F2D4EA48D644CE0B4817F2C"/>
    <w:rsid w:val="00C74AFE"/>
  </w:style>
  <w:style w:type="paragraph" w:customStyle="1" w:styleId="66C0404087F84F278511A5E119FBC1B2">
    <w:name w:val="66C0404087F84F278511A5E119FBC1B2"/>
    <w:rsid w:val="00C74AFE"/>
  </w:style>
  <w:style w:type="paragraph" w:customStyle="1" w:styleId="70668A060B3F426C8394842728B46037">
    <w:name w:val="70668A060B3F426C8394842728B46037"/>
    <w:rsid w:val="00C74AFE"/>
  </w:style>
  <w:style w:type="paragraph" w:customStyle="1" w:styleId="A637CBB04FB04B8F8D00660C7CFF8DB4">
    <w:name w:val="A637CBB04FB04B8F8D00660C7CFF8DB4"/>
    <w:rsid w:val="00C74AFE"/>
  </w:style>
  <w:style w:type="paragraph" w:customStyle="1" w:styleId="BE95DE1511784062BF1BBA8A8F0C196E">
    <w:name w:val="BE95DE1511784062BF1BBA8A8F0C196E"/>
    <w:rsid w:val="00C74AFE"/>
  </w:style>
  <w:style w:type="paragraph" w:customStyle="1" w:styleId="77BA46E5B37040938F332D0B9E88DDCB">
    <w:name w:val="77BA46E5B37040938F332D0B9E88DDCB"/>
    <w:rsid w:val="00C74AFE"/>
  </w:style>
  <w:style w:type="paragraph" w:customStyle="1" w:styleId="FDCD70E6C21241D6997193B5E4FA0292">
    <w:name w:val="FDCD70E6C21241D6997193B5E4FA0292"/>
    <w:rsid w:val="00C74AFE"/>
  </w:style>
  <w:style w:type="paragraph" w:customStyle="1" w:styleId="AFAC3D0F077443C78931F99AF04AB118">
    <w:name w:val="AFAC3D0F077443C78931F99AF04AB118"/>
    <w:rsid w:val="00C74AFE"/>
  </w:style>
  <w:style w:type="paragraph" w:customStyle="1" w:styleId="81C35D2ED51E49DE9731D969BB556A7C">
    <w:name w:val="81C35D2ED51E49DE9731D969BB556A7C"/>
    <w:rsid w:val="00C74AFE"/>
  </w:style>
  <w:style w:type="paragraph" w:customStyle="1" w:styleId="C3989640FED04966AE815FFA40B6663C">
    <w:name w:val="C3989640FED04966AE815FFA40B6663C"/>
    <w:rsid w:val="00C74AFE"/>
  </w:style>
  <w:style w:type="paragraph" w:customStyle="1" w:styleId="D344274174AD4C9FB3126A1BC546259C">
    <w:name w:val="D344274174AD4C9FB3126A1BC546259C"/>
    <w:rsid w:val="00C74AFE"/>
  </w:style>
  <w:style w:type="paragraph" w:customStyle="1" w:styleId="039E8EC5C72A41D8A0C07BCCF2FC28E2">
    <w:name w:val="039E8EC5C72A41D8A0C07BCCF2FC28E2"/>
    <w:rsid w:val="00C74AFE"/>
  </w:style>
  <w:style w:type="paragraph" w:customStyle="1" w:styleId="5E07F24165FD43308CFF06FDC6101EE1">
    <w:name w:val="5E07F24165FD43308CFF06FDC6101EE1"/>
    <w:rsid w:val="00C74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19B8F-0FBA-45C0-8031-33984505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21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Geraud Crowder, BS (CLS), MT (AMT), ASCP</dc:creator>
  <cp:keywords/>
  <cp:lastModifiedBy>Geraud Crowder</cp:lastModifiedBy>
  <cp:revision>4</cp:revision>
  <cp:lastPrinted>2018-10-09T17:35:00Z</cp:lastPrinted>
  <dcterms:created xsi:type="dcterms:W3CDTF">2017-09-14T12:59:00Z</dcterms:created>
  <dcterms:modified xsi:type="dcterms:W3CDTF">2018-10-09T17:37:00Z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