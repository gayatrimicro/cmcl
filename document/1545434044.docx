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FEA3C" w14:textId="28262771" w:rsidR="00782537" w:rsidRPr="00A01257" w:rsidRDefault="00A01257">
      <w:pPr>
        <w:pStyle w:val="Nam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Kamilah </w:t>
      </w:r>
      <w:r w:rsidR="00164672" w:rsidRPr="00A01257">
        <w:rPr>
          <w:rFonts w:ascii="Times New Roman" w:hAnsi="Times New Roman" w:cs="Times New Roman"/>
          <w:sz w:val="24"/>
          <w:szCs w:val="24"/>
        </w:rPr>
        <w:t>Jones</w:t>
      </w:r>
      <w:r w:rsidR="00986B8A">
        <w:rPr>
          <w:rFonts w:ascii="Times New Roman" w:hAnsi="Times New Roman" w:cs="Times New Roman"/>
          <w:sz w:val="24"/>
          <w:szCs w:val="24"/>
        </w:rPr>
        <w:t xml:space="preserve">, </w:t>
      </w:r>
      <w:r w:rsidR="00122E17">
        <w:rPr>
          <w:rFonts w:ascii="Times New Roman" w:hAnsi="Times New Roman" w:cs="Times New Roman"/>
          <w:sz w:val="24"/>
          <w:szCs w:val="24"/>
        </w:rPr>
        <w:t>MSN</w:t>
      </w:r>
      <w:r w:rsidR="00986B8A">
        <w:rPr>
          <w:rFonts w:ascii="Times New Roman" w:hAnsi="Times New Roman" w:cs="Times New Roman"/>
          <w:sz w:val="24"/>
          <w:szCs w:val="24"/>
        </w:rPr>
        <w:t>, RN</w:t>
      </w:r>
    </w:p>
    <w:p w14:paraId="6209EE9D" w14:textId="77777777" w:rsidR="00164672" w:rsidRPr="00360F55" w:rsidRDefault="00164672">
      <w:pPr>
        <w:pStyle w:val="ContactInfo"/>
        <w:rPr>
          <w:rFonts w:ascii="Times New Roman" w:hAnsi="Times New Roman" w:cs="Times New Roman"/>
        </w:rPr>
      </w:pPr>
      <w:r w:rsidRPr="00360F55">
        <w:rPr>
          <w:rFonts w:ascii="Times New Roman" w:hAnsi="Times New Roman" w:cs="Times New Roman"/>
        </w:rPr>
        <w:t>7318 Chinaberry Rd Dallas, TX 75249</w:t>
      </w:r>
    </w:p>
    <w:p w14:paraId="3213EFAD" w14:textId="77777777" w:rsidR="00164672" w:rsidRPr="00360F55" w:rsidRDefault="00164672">
      <w:pPr>
        <w:pStyle w:val="ContactInfo"/>
        <w:rPr>
          <w:rFonts w:ascii="Times New Roman" w:hAnsi="Times New Roman" w:cs="Times New Roman"/>
        </w:rPr>
      </w:pPr>
      <w:r w:rsidRPr="00360F55">
        <w:rPr>
          <w:rFonts w:ascii="Times New Roman" w:hAnsi="Times New Roman" w:cs="Times New Roman"/>
        </w:rPr>
        <w:t>469-789-7473</w:t>
      </w:r>
      <w:r w:rsidR="00CA13CD" w:rsidRPr="00360F55">
        <w:rPr>
          <w:rFonts w:ascii="Times New Roman" w:hAnsi="Times New Roman" w:cs="Times New Roman"/>
        </w:rPr>
        <w:t xml:space="preserve"> </w:t>
      </w:r>
    </w:p>
    <w:p w14:paraId="41DE963D" w14:textId="77777777" w:rsidR="00782537" w:rsidRPr="00360F55" w:rsidRDefault="00164672">
      <w:pPr>
        <w:pStyle w:val="ContactInfo"/>
        <w:rPr>
          <w:rFonts w:ascii="Times New Roman" w:hAnsi="Times New Roman" w:cs="Times New Roman"/>
        </w:rPr>
      </w:pPr>
      <w:r w:rsidRPr="00360F55">
        <w:rPr>
          <w:rFonts w:ascii="Times New Roman" w:hAnsi="Times New Roman" w:cs="Times New Roman"/>
        </w:rPr>
        <w:t>kj2010@rocketmail.com</w:t>
      </w:r>
    </w:p>
    <w:p w14:paraId="13368C90" w14:textId="344540B5" w:rsidR="00782537" w:rsidRPr="007F068E" w:rsidRDefault="009425B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Summary</w:t>
      </w:r>
    </w:p>
    <w:p w14:paraId="217158AD" w14:textId="3743FF2E" w:rsidR="00A01257" w:rsidRDefault="006D66D0" w:rsidP="00A01257">
      <w:r>
        <w:rPr>
          <w:rFonts w:ascii="Times New Roman" w:hAnsi="Times New Roman" w:cs="Times New Roman"/>
          <w:sz w:val="24"/>
          <w:szCs w:val="24"/>
        </w:rPr>
        <w:t xml:space="preserve">Compassionate Registered Nurse with </w:t>
      </w:r>
      <w:r w:rsidR="00122E17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years of experience as a staff nurse, charge nurse and house supervisor.  </w:t>
      </w:r>
      <w:r w:rsidR="00A01257" w:rsidRPr="00A01257">
        <w:rPr>
          <w:rFonts w:ascii="Times New Roman" w:hAnsi="Times New Roman" w:cs="Times New Roman"/>
          <w:sz w:val="24"/>
          <w:szCs w:val="24"/>
        </w:rPr>
        <w:t>Skilled in providing exceptional care to a diverse patient population.  Caring professional with superior communicati</w:t>
      </w:r>
      <w:r>
        <w:rPr>
          <w:rFonts w:ascii="Times New Roman" w:hAnsi="Times New Roman" w:cs="Times New Roman"/>
          <w:sz w:val="24"/>
          <w:szCs w:val="24"/>
        </w:rPr>
        <w:t>on and management skills.  Diligent advocate providing a voice for patients and ensuring their well-being.</w:t>
      </w:r>
      <w:r w:rsidR="00A01257" w:rsidRPr="00A01257">
        <w:rPr>
          <w:rFonts w:ascii="Times New Roman" w:hAnsi="Times New Roman" w:cs="Times New Roman"/>
          <w:sz w:val="24"/>
          <w:szCs w:val="24"/>
        </w:rPr>
        <w:t xml:space="preserve">  Loyal and collaborative team player</w:t>
      </w:r>
      <w:r w:rsidR="00A01257">
        <w:t>.</w:t>
      </w:r>
    </w:p>
    <w:p w14:paraId="0546BE84" w14:textId="016CF956" w:rsidR="00D53E69" w:rsidRPr="006D66D0" w:rsidRDefault="009425B4" w:rsidP="006D66D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Registration/licensure</w:t>
      </w:r>
    </w:p>
    <w:p w14:paraId="16157A8C" w14:textId="384D8E37" w:rsidR="007F068E" w:rsidRPr="004409D0" w:rsidRDefault="004409D0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4409D0">
        <w:rPr>
          <w:rFonts w:ascii="Times New Roman" w:hAnsi="Times New Roman" w:cs="Times New Roman"/>
          <w:sz w:val="24"/>
          <w:szCs w:val="24"/>
        </w:rPr>
        <w:t>State of Texas Registered Nurse</w:t>
      </w:r>
      <w:r w:rsidR="00D53E69" w:rsidRPr="004409D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4409D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409D0">
        <w:rPr>
          <w:rFonts w:ascii="Times New Roman" w:hAnsi="Times New Roman" w:cs="Times New Roman"/>
          <w:sz w:val="24"/>
          <w:szCs w:val="24"/>
        </w:rPr>
        <w:t xml:space="preserve"> </w:t>
      </w:r>
      <w:r w:rsidR="006D6127">
        <w:rPr>
          <w:rFonts w:ascii="Times New Roman" w:hAnsi="Times New Roman" w:cs="Times New Roman"/>
          <w:sz w:val="24"/>
          <w:szCs w:val="24"/>
        </w:rPr>
        <w:t xml:space="preserve">       </w:t>
      </w:r>
      <w:r w:rsidR="00D53E69" w:rsidRPr="004409D0">
        <w:rPr>
          <w:rFonts w:ascii="Times New Roman" w:hAnsi="Times New Roman" w:cs="Times New Roman"/>
          <w:sz w:val="24"/>
          <w:szCs w:val="24"/>
        </w:rPr>
        <w:t>07/2010-01/201</w:t>
      </w:r>
      <w:r w:rsidR="00122E17">
        <w:rPr>
          <w:rFonts w:ascii="Times New Roman" w:hAnsi="Times New Roman" w:cs="Times New Roman"/>
          <w:sz w:val="24"/>
          <w:szCs w:val="24"/>
        </w:rPr>
        <w:t>9</w:t>
      </w:r>
      <w:r w:rsidR="005A74DC" w:rsidRPr="004409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92EFB" w14:textId="0EF84528" w:rsidR="00D53E69" w:rsidRPr="006D66D0" w:rsidRDefault="004409D0" w:rsidP="006D66D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14:paraId="6A509C78" w14:textId="367207D4" w:rsidR="005A54DF" w:rsidRDefault="005A54DF" w:rsidP="00FD1E1A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Science in Nursing | August 2018 | University of Texas at Arlington</w:t>
      </w:r>
    </w:p>
    <w:p w14:paraId="4FA31C4B" w14:textId="733178D9" w:rsidR="005A54DF" w:rsidRDefault="005A54DF" w:rsidP="005A54D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 Nursing (Family Nurse Practitioner)</w:t>
      </w:r>
    </w:p>
    <w:p w14:paraId="35C92402" w14:textId="09645D01" w:rsidR="00782537" w:rsidRPr="00FD1E1A" w:rsidRDefault="00D53E69" w:rsidP="00FD1E1A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</w:t>
      </w:r>
      <w:r w:rsidR="0022186E" w:rsidRPr="00FD1E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Science in Nursing</w:t>
      </w:r>
      <w:r w:rsidR="00631ADB" w:rsidRPr="00FD1E1A">
        <w:rPr>
          <w:rFonts w:ascii="Times New Roman" w:hAnsi="Times New Roman" w:cs="Times New Roman"/>
          <w:sz w:val="24"/>
          <w:szCs w:val="24"/>
        </w:rPr>
        <w:t xml:space="preserve"> | August 2013</w:t>
      </w:r>
      <w:r w:rsidR="0022186E" w:rsidRPr="00FD1E1A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University of Texas at Arlington</w:t>
      </w:r>
    </w:p>
    <w:p w14:paraId="00772896" w14:textId="390357DA" w:rsidR="0022186E" w:rsidRPr="00FD1E1A" w:rsidRDefault="005A74DC" w:rsidP="00FD1E1A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Major</w:t>
      </w:r>
      <w:r w:rsidR="00D53E69">
        <w:rPr>
          <w:rFonts w:ascii="Times New Roman" w:hAnsi="Times New Roman" w:cs="Times New Roman"/>
          <w:sz w:val="24"/>
          <w:szCs w:val="24"/>
        </w:rPr>
        <w:t>: Nursing</w:t>
      </w:r>
      <w:r w:rsidR="0022186E" w:rsidRPr="00FD1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CBD62" w14:textId="26D4DBB6" w:rsidR="0022186E" w:rsidRPr="00FD1E1A" w:rsidRDefault="005A74DC" w:rsidP="00FD1E1A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Degree in Nursing | May 2010 | El Centro Community College</w:t>
      </w:r>
    </w:p>
    <w:p w14:paraId="5EDA4FF6" w14:textId="55FE9270" w:rsidR="0022186E" w:rsidRDefault="005A74DC" w:rsidP="00325506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Major</w:t>
      </w:r>
      <w:r w:rsidR="0022186E" w:rsidRPr="00FD1E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Nursing</w:t>
      </w:r>
    </w:p>
    <w:p w14:paraId="5CEF0251" w14:textId="136E16C8" w:rsidR="00D53E69" w:rsidRPr="007F068E" w:rsidRDefault="00D53E69" w:rsidP="00D53E6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Certifications</w:t>
      </w:r>
    </w:p>
    <w:p w14:paraId="34E93109" w14:textId="327CD069" w:rsidR="00D53E69" w:rsidRPr="004409D0" w:rsidRDefault="004409D0" w:rsidP="00D53E69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Cardiovascular Life Support</w:t>
      </w:r>
      <w:r w:rsidR="00D53E69" w:rsidRPr="004409D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53E69" w:rsidRPr="004409D0">
        <w:rPr>
          <w:rFonts w:ascii="Times New Roman" w:hAnsi="Times New Roman" w:cs="Times New Roman"/>
          <w:sz w:val="24"/>
          <w:szCs w:val="24"/>
        </w:rPr>
        <w:t xml:space="preserve">ACLS)   </w:t>
      </w:r>
      <w:proofErr w:type="gramEnd"/>
      <w:r w:rsidR="00D53E69" w:rsidRPr="004409D0">
        <w:rPr>
          <w:rFonts w:ascii="Times New Roman" w:hAnsi="Times New Roman" w:cs="Times New Roman"/>
          <w:sz w:val="24"/>
          <w:szCs w:val="24"/>
        </w:rPr>
        <w:t xml:space="preserve">       </w:t>
      </w:r>
      <w:r w:rsidR="005A74DC" w:rsidRPr="004409D0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A74DC" w:rsidRPr="004409D0">
        <w:rPr>
          <w:rFonts w:ascii="Times New Roman" w:hAnsi="Times New Roman" w:cs="Times New Roman"/>
          <w:sz w:val="24"/>
          <w:szCs w:val="24"/>
        </w:rPr>
        <w:t xml:space="preserve"> </w:t>
      </w:r>
      <w:r w:rsidR="00122E17">
        <w:rPr>
          <w:rFonts w:ascii="Times New Roman" w:hAnsi="Times New Roman" w:cs="Times New Roman"/>
          <w:sz w:val="24"/>
          <w:szCs w:val="24"/>
        </w:rPr>
        <w:t>11</w:t>
      </w:r>
      <w:r w:rsidR="00D53E69" w:rsidRPr="004409D0">
        <w:rPr>
          <w:rFonts w:ascii="Times New Roman" w:hAnsi="Times New Roman" w:cs="Times New Roman"/>
          <w:sz w:val="24"/>
          <w:szCs w:val="24"/>
        </w:rPr>
        <w:t>/201</w:t>
      </w:r>
      <w:r w:rsidR="00122E17">
        <w:rPr>
          <w:rFonts w:ascii="Times New Roman" w:hAnsi="Times New Roman" w:cs="Times New Roman"/>
          <w:sz w:val="24"/>
          <w:szCs w:val="24"/>
        </w:rPr>
        <w:t>8</w:t>
      </w:r>
      <w:r w:rsidR="005A74DC" w:rsidRPr="004409D0">
        <w:rPr>
          <w:rFonts w:ascii="Times New Roman" w:hAnsi="Times New Roman" w:cs="Times New Roman"/>
          <w:sz w:val="24"/>
          <w:szCs w:val="24"/>
        </w:rPr>
        <w:t xml:space="preserve"> </w:t>
      </w:r>
      <w:r w:rsidR="00D53E69" w:rsidRPr="004409D0">
        <w:rPr>
          <w:rFonts w:ascii="Times New Roman" w:hAnsi="Times New Roman" w:cs="Times New Roman"/>
          <w:sz w:val="24"/>
          <w:szCs w:val="24"/>
        </w:rPr>
        <w:t>-</w:t>
      </w:r>
      <w:r w:rsidR="005A74DC" w:rsidRPr="004409D0">
        <w:rPr>
          <w:rFonts w:ascii="Times New Roman" w:hAnsi="Times New Roman" w:cs="Times New Roman"/>
          <w:sz w:val="24"/>
          <w:szCs w:val="24"/>
        </w:rPr>
        <w:t xml:space="preserve"> </w:t>
      </w:r>
      <w:r w:rsidR="00122E17">
        <w:rPr>
          <w:rFonts w:ascii="Times New Roman" w:hAnsi="Times New Roman" w:cs="Times New Roman"/>
          <w:sz w:val="24"/>
          <w:szCs w:val="24"/>
        </w:rPr>
        <w:t>11</w:t>
      </w:r>
      <w:r w:rsidR="00D53E69" w:rsidRPr="004409D0">
        <w:rPr>
          <w:rFonts w:ascii="Times New Roman" w:hAnsi="Times New Roman" w:cs="Times New Roman"/>
          <w:sz w:val="24"/>
          <w:szCs w:val="24"/>
        </w:rPr>
        <w:t>/20</w:t>
      </w:r>
      <w:r w:rsidR="00122E17">
        <w:rPr>
          <w:rFonts w:ascii="Times New Roman" w:hAnsi="Times New Roman" w:cs="Times New Roman"/>
          <w:sz w:val="24"/>
          <w:szCs w:val="24"/>
        </w:rPr>
        <w:t>20</w:t>
      </w:r>
    </w:p>
    <w:p w14:paraId="345969FD" w14:textId="25B65265" w:rsidR="005A74DC" w:rsidRPr="00122E17" w:rsidRDefault="004409D0" w:rsidP="00122E17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Life Support</w:t>
      </w:r>
      <w:r w:rsidR="00D53E69" w:rsidRPr="004409D0">
        <w:rPr>
          <w:rFonts w:ascii="Times New Roman" w:hAnsi="Times New Roman" w:cs="Times New Roman"/>
          <w:sz w:val="24"/>
          <w:szCs w:val="24"/>
        </w:rPr>
        <w:t xml:space="preserve"> (BLS)</w:t>
      </w:r>
      <w:r w:rsidR="00D53E69" w:rsidRPr="004409D0">
        <w:rPr>
          <w:rFonts w:ascii="Times New Roman" w:hAnsi="Times New Roman" w:cs="Times New Roman"/>
          <w:sz w:val="24"/>
          <w:szCs w:val="24"/>
        </w:rPr>
        <w:tab/>
      </w:r>
      <w:r w:rsidR="00D53E69" w:rsidRPr="004409D0">
        <w:rPr>
          <w:rFonts w:ascii="Times New Roman" w:hAnsi="Times New Roman" w:cs="Times New Roman"/>
          <w:sz w:val="24"/>
          <w:szCs w:val="24"/>
        </w:rPr>
        <w:tab/>
      </w:r>
      <w:r w:rsidR="00D53E69" w:rsidRPr="004409D0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5A74DC" w:rsidRPr="004409D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53E69" w:rsidRPr="004409D0">
        <w:rPr>
          <w:rFonts w:ascii="Times New Roman" w:hAnsi="Times New Roman" w:cs="Times New Roman"/>
          <w:sz w:val="24"/>
          <w:szCs w:val="24"/>
        </w:rPr>
        <w:t xml:space="preserve">  </w:t>
      </w:r>
      <w:r w:rsidR="005A74DC" w:rsidRPr="004409D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A74DC" w:rsidRPr="004409D0">
        <w:rPr>
          <w:rFonts w:ascii="Times New Roman" w:hAnsi="Times New Roman" w:cs="Times New Roman"/>
          <w:sz w:val="24"/>
          <w:szCs w:val="24"/>
        </w:rPr>
        <w:t>0</w:t>
      </w:r>
      <w:r w:rsidR="00122E17">
        <w:rPr>
          <w:rFonts w:ascii="Times New Roman" w:hAnsi="Times New Roman" w:cs="Times New Roman"/>
          <w:sz w:val="24"/>
          <w:szCs w:val="24"/>
        </w:rPr>
        <w:t>9</w:t>
      </w:r>
      <w:r w:rsidR="00D53E69" w:rsidRPr="004409D0">
        <w:rPr>
          <w:rFonts w:ascii="Times New Roman" w:hAnsi="Times New Roman" w:cs="Times New Roman"/>
          <w:sz w:val="24"/>
          <w:szCs w:val="24"/>
        </w:rPr>
        <w:t>/201</w:t>
      </w:r>
      <w:r w:rsidR="00122E17">
        <w:rPr>
          <w:rFonts w:ascii="Times New Roman" w:hAnsi="Times New Roman" w:cs="Times New Roman"/>
          <w:sz w:val="24"/>
          <w:szCs w:val="24"/>
        </w:rPr>
        <w:t>8</w:t>
      </w:r>
      <w:r w:rsidR="005A74DC" w:rsidRPr="004409D0">
        <w:rPr>
          <w:rFonts w:ascii="Times New Roman" w:hAnsi="Times New Roman" w:cs="Times New Roman"/>
          <w:sz w:val="24"/>
          <w:szCs w:val="24"/>
        </w:rPr>
        <w:t xml:space="preserve"> </w:t>
      </w:r>
      <w:r w:rsidR="00D53E69" w:rsidRPr="004409D0">
        <w:rPr>
          <w:rFonts w:ascii="Times New Roman" w:hAnsi="Times New Roman" w:cs="Times New Roman"/>
          <w:sz w:val="24"/>
          <w:szCs w:val="24"/>
        </w:rPr>
        <w:t>-</w:t>
      </w:r>
      <w:r w:rsidR="005A74DC" w:rsidRPr="004409D0">
        <w:rPr>
          <w:rFonts w:ascii="Times New Roman" w:hAnsi="Times New Roman" w:cs="Times New Roman"/>
          <w:sz w:val="24"/>
          <w:szCs w:val="24"/>
        </w:rPr>
        <w:t xml:space="preserve"> 0</w:t>
      </w:r>
      <w:r w:rsidR="00122E17">
        <w:rPr>
          <w:rFonts w:ascii="Times New Roman" w:hAnsi="Times New Roman" w:cs="Times New Roman"/>
          <w:sz w:val="24"/>
          <w:szCs w:val="24"/>
        </w:rPr>
        <w:t>9</w:t>
      </w:r>
      <w:r w:rsidR="00D53E69" w:rsidRPr="004409D0">
        <w:rPr>
          <w:rFonts w:ascii="Times New Roman" w:hAnsi="Times New Roman" w:cs="Times New Roman"/>
          <w:sz w:val="24"/>
          <w:szCs w:val="24"/>
        </w:rPr>
        <w:t>/201</w:t>
      </w:r>
      <w:r w:rsidR="00122E17">
        <w:rPr>
          <w:rFonts w:ascii="Times New Roman" w:hAnsi="Times New Roman" w:cs="Times New Roman"/>
          <w:sz w:val="24"/>
          <w:szCs w:val="24"/>
        </w:rPr>
        <w:t>9</w:t>
      </w:r>
    </w:p>
    <w:p w14:paraId="783A8361" w14:textId="5818007E" w:rsidR="00782537" w:rsidRPr="007F068E" w:rsidRDefault="009425B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</w:t>
      </w:r>
    </w:p>
    <w:p w14:paraId="47837E15" w14:textId="77777777" w:rsidR="005A54DF" w:rsidRPr="005A54DF" w:rsidRDefault="005A54DF" w:rsidP="005A54DF">
      <w:pPr>
        <w:pStyle w:val="Heading2"/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</w:pPr>
      <w:r w:rsidRPr="005A54DF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UT SOUTHWESTERN MEDICAL </w:t>
      </w:r>
      <w:r w:rsidRPr="005A54DF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CENTER|</w:t>
      </w:r>
      <w:r w:rsidRPr="005A54DF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 DALLAS, TX </w:t>
      </w:r>
    </w:p>
    <w:p w14:paraId="58551B14" w14:textId="3412905D" w:rsidR="005A54DF" w:rsidRPr="005A54DF" w:rsidRDefault="005A54DF" w:rsidP="005A54DF">
      <w:pPr>
        <w:pStyle w:val="Heading2"/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</w:pPr>
      <w:r w:rsidRPr="005A54DF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RN CHARGE NURSE/STAFF NURSE| 08/2017 -PRESENT </w:t>
      </w:r>
    </w:p>
    <w:p w14:paraId="4D64EAF7" w14:textId="77777777" w:rsidR="005A54DF" w:rsidRPr="005A54DF" w:rsidRDefault="005A54DF" w:rsidP="005A54DF">
      <w:pPr>
        <w:pStyle w:val="ListBullet"/>
        <w:rPr>
          <w:rStyle w:val="span"/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5A54DF">
        <w:rPr>
          <w:rStyle w:val="span"/>
          <w:rFonts w:ascii="Times New Roman" w:eastAsia="Century Gothic" w:hAnsi="Times New Roman" w:cs="Times New Roman"/>
          <w:color w:val="808080" w:themeColor="background1" w:themeShade="80"/>
        </w:rPr>
        <w:t>Performs and accurately documents physical, psychosocial, emotional assessments.</w:t>
      </w:r>
    </w:p>
    <w:p w14:paraId="4C46993B" w14:textId="4B714560" w:rsidR="005A54DF" w:rsidRPr="005A54DF" w:rsidRDefault="005A54DF" w:rsidP="005A54DF">
      <w:pPr>
        <w:pStyle w:val="ListBullet"/>
        <w:rPr>
          <w:rStyle w:val="span"/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5A54DF">
        <w:rPr>
          <w:rStyle w:val="span"/>
          <w:rFonts w:ascii="Times New Roman" w:eastAsia="Century Gothic" w:hAnsi="Times New Roman" w:cs="Times New Roman"/>
          <w:color w:val="808080" w:themeColor="background1" w:themeShade="80"/>
        </w:rPr>
        <w:t>Confer with all members of the health care team in a collaborative fashion •</w:t>
      </w:r>
    </w:p>
    <w:p w14:paraId="53937125" w14:textId="77777777" w:rsidR="005A54DF" w:rsidRPr="005A54DF" w:rsidRDefault="005A54DF" w:rsidP="005A54DF">
      <w:pPr>
        <w:pStyle w:val="ListBullet"/>
        <w:rPr>
          <w:rStyle w:val="span"/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5A54DF">
        <w:rPr>
          <w:rStyle w:val="span"/>
          <w:rFonts w:ascii="Times New Roman" w:eastAsia="Century Gothic" w:hAnsi="Times New Roman" w:cs="Times New Roman"/>
          <w:color w:val="808080" w:themeColor="background1" w:themeShade="80"/>
        </w:rPr>
        <w:lastRenderedPageBreak/>
        <w:t>Maintains and utilizes competencies per unit expectation •</w:t>
      </w:r>
    </w:p>
    <w:p w14:paraId="774ABF6A" w14:textId="77777777" w:rsidR="005A54DF" w:rsidRPr="005A54DF" w:rsidRDefault="005A54DF" w:rsidP="005A54DF">
      <w:pPr>
        <w:pStyle w:val="ListBullet"/>
        <w:rPr>
          <w:rStyle w:val="span"/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5A54DF">
        <w:rPr>
          <w:rStyle w:val="span"/>
          <w:rFonts w:ascii="Times New Roman" w:eastAsia="Century Gothic" w:hAnsi="Times New Roman" w:cs="Times New Roman"/>
          <w:color w:val="808080" w:themeColor="background1" w:themeShade="80"/>
        </w:rPr>
        <w:t>Evaluates implemented interventions and modifies care according to the evaluation •</w:t>
      </w:r>
    </w:p>
    <w:p w14:paraId="1860C361" w14:textId="77777777" w:rsidR="005A54DF" w:rsidRPr="005A54DF" w:rsidRDefault="005A54DF" w:rsidP="005A54DF">
      <w:pPr>
        <w:pStyle w:val="ListBullet"/>
        <w:rPr>
          <w:rStyle w:val="span"/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5A54DF">
        <w:rPr>
          <w:rStyle w:val="span"/>
          <w:rFonts w:ascii="Times New Roman" w:eastAsia="Century Gothic" w:hAnsi="Times New Roman" w:cs="Times New Roman"/>
          <w:color w:val="808080" w:themeColor="background1" w:themeShade="80"/>
        </w:rPr>
        <w:t>Promptly identifies changes in condition as evidenced by nursing assessment, labs, x-rays •</w:t>
      </w:r>
    </w:p>
    <w:p w14:paraId="141B14A8" w14:textId="77777777" w:rsidR="005A54DF" w:rsidRPr="005A54DF" w:rsidRDefault="005A54DF" w:rsidP="005A54DF">
      <w:pPr>
        <w:pStyle w:val="ListBullet"/>
        <w:rPr>
          <w:rStyle w:val="span"/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5A54DF">
        <w:rPr>
          <w:rStyle w:val="span"/>
          <w:rFonts w:ascii="Times New Roman" w:eastAsia="Century Gothic" w:hAnsi="Times New Roman" w:cs="Times New Roman"/>
          <w:color w:val="808080" w:themeColor="background1" w:themeShade="80"/>
        </w:rPr>
        <w:t>Report changes, takes follow-up action as appropriate •</w:t>
      </w:r>
    </w:p>
    <w:p w14:paraId="008DBB3F" w14:textId="53342FD0" w:rsidR="005A54DF" w:rsidRPr="005A54DF" w:rsidRDefault="005A54DF" w:rsidP="005A54DF">
      <w:pPr>
        <w:pStyle w:val="ListBullet"/>
        <w:rPr>
          <w:rFonts w:ascii="Times New Roman" w:hAnsi="Times New Roman" w:cs="Times New Roman"/>
          <w:color w:val="808080" w:themeColor="background1" w:themeShade="80"/>
        </w:rPr>
      </w:pPr>
      <w:r w:rsidRPr="005A54DF">
        <w:rPr>
          <w:rStyle w:val="span"/>
          <w:rFonts w:ascii="Times New Roman" w:eastAsia="Century Gothic" w:hAnsi="Times New Roman" w:cs="Times New Roman"/>
          <w:color w:val="808080" w:themeColor="background1" w:themeShade="80"/>
        </w:rPr>
        <w:t>Advocate for resources and support that enhance patient safety and unit/hospital-based initiatives.</w:t>
      </w:r>
    </w:p>
    <w:p w14:paraId="02E955B8" w14:textId="0630287B" w:rsidR="005A74DC" w:rsidRPr="009B7596" w:rsidRDefault="005A74DC" w:rsidP="004409D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B7596">
        <w:rPr>
          <w:rFonts w:ascii="Times New Roman" w:hAnsi="Times New Roman" w:cs="Times New Roman"/>
          <w:b/>
          <w:i/>
          <w:sz w:val="24"/>
          <w:szCs w:val="24"/>
        </w:rPr>
        <w:t>METHODIST CHARLTON MEDICAL CENTER| DALLAS, TX</w:t>
      </w:r>
    </w:p>
    <w:p w14:paraId="4C8A357B" w14:textId="2BA8DE57" w:rsidR="005A74DC" w:rsidRDefault="005A74DC" w:rsidP="004409D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RN CHARGE NURSE/STAFF NURSE|</w:t>
      </w:r>
      <w:r w:rsidRPr="009B7596">
        <w:rPr>
          <w:rFonts w:ascii="Times New Roman" w:hAnsi="Times New Roman" w:cs="Times New Roman"/>
          <w:b/>
          <w:i/>
          <w:sz w:val="24"/>
          <w:szCs w:val="24"/>
        </w:rPr>
        <w:t xml:space="preserve"> 10/2014- </w:t>
      </w:r>
      <w:r w:rsidR="005A54DF">
        <w:rPr>
          <w:rFonts w:ascii="Times New Roman" w:hAnsi="Times New Roman" w:cs="Times New Roman"/>
          <w:b/>
          <w:i/>
          <w:sz w:val="24"/>
          <w:szCs w:val="24"/>
        </w:rPr>
        <w:t>08/2017</w:t>
      </w:r>
    </w:p>
    <w:p w14:paraId="2FC06F61" w14:textId="77777777" w:rsidR="004409D0" w:rsidRPr="009B7596" w:rsidRDefault="004409D0" w:rsidP="004409D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D328E05" w14:textId="77777777" w:rsidR="005A74DC" w:rsidRPr="00360F55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60F55">
        <w:rPr>
          <w:rFonts w:ascii="Times New Roman" w:hAnsi="Times New Roman" w:cs="Times New Roman"/>
          <w:sz w:val="24"/>
          <w:szCs w:val="24"/>
        </w:rPr>
        <w:t>Provide direct patient care on a Medical Surgical Telemetry Observation unit</w:t>
      </w:r>
    </w:p>
    <w:p w14:paraId="477F3A98" w14:textId="77777777" w:rsidR="005A74DC" w:rsidRPr="00360F55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60F55">
        <w:rPr>
          <w:rFonts w:ascii="Times New Roman" w:hAnsi="Times New Roman" w:cs="Times New Roman"/>
          <w:sz w:val="24"/>
          <w:szCs w:val="24"/>
        </w:rPr>
        <w:t>Provide quality nursing care as delegated through physician orders and outlined by patient plan of care</w:t>
      </w:r>
    </w:p>
    <w:p w14:paraId="76F7BEE5" w14:textId="77777777" w:rsidR="005A74DC" w:rsidRPr="00360F55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60F55">
        <w:rPr>
          <w:rFonts w:ascii="Times New Roman" w:hAnsi="Times New Roman" w:cs="Times New Roman"/>
          <w:sz w:val="24"/>
          <w:szCs w:val="24"/>
        </w:rPr>
        <w:t xml:space="preserve">Handle emergency situations as per hospital policy with dignity, competency, and care while ensuring both physical and psychological needs of the patient. </w:t>
      </w:r>
    </w:p>
    <w:p w14:paraId="196343B1" w14:textId="77777777" w:rsidR="005A74DC" w:rsidRPr="00360F55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60F55">
        <w:rPr>
          <w:rFonts w:ascii="Times New Roman" w:hAnsi="Times New Roman" w:cs="Times New Roman"/>
          <w:sz w:val="24"/>
          <w:szCs w:val="24"/>
        </w:rPr>
        <w:t>upervise and support nursing staff</w:t>
      </w:r>
    </w:p>
    <w:p w14:paraId="10289161" w14:textId="77777777" w:rsidR="005A74DC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Collaborate with other healthcare professionals to plan, manage and assess patient treatments </w:t>
      </w:r>
    </w:p>
    <w:p w14:paraId="7F5DF2ED" w14:textId="77777777" w:rsidR="005A74DC" w:rsidRPr="00DA4006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Rounding to assure patient satisfaction.</w:t>
      </w:r>
    </w:p>
    <w:p w14:paraId="523D733F" w14:textId="77777777" w:rsidR="005A74DC" w:rsidRPr="009B7596" w:rsidRDefault="005A74DC" w:rsidP="004409D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B7596">
        <w:rPr>
          <w:rFonts w:ascii="Times New Roman" w:hAnsi="Times New Roman" w:cs="Times New Roman"/>
          <w:b/>
          <w:i/>
          <w:sz w:val="24"/>
          <w:szCs w:val="24"/>
        </w:rPr>
        <w:t>KINDRED HOSPITAL| MANSFIELD, TX</w:t>
      </w:r>
    </w:p>
    <w:p w14:paraId="1A7B0930" w14:textId="77777777" w:rsidR="005A74DC" w:rsidRDefault="005A74DC" w:rsidP="004409D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B7596">
        <w:rPr>
          <w:rFonts w:ascii="Times New Roman" w:hAnsi="Times New Roman" w:cs="Times New Roman"/>
          <w:b/>
          <w:i/>
          <w:sz w:val="24"/>
          <w:szCs w:val="24"/>
        </w:rPr>
        <w:t>RN HOUSE SUPERVISOR</w:t>
      </w:r>
      <w:r>
        <w:rPr>
          <w:rFonts w:ascii="Times New Roman" w:hAnsi="Times New Roman" w:cs="Times New Roman"/>
          <w:b/>
          <w:i/>
          <w:sz w:val="24"/>
          <w:szCs w:val="24"/>
        </w:rPr>
        <w:t>|</w:t>
      </w:r>
      <w:r w:rsidRPr="009B7596">
        <w:rPr>
          <w:rFonts w:ascii="Times New Roman" w:hAnsi="Times New Roman" w:cs="Times New Roman"/>
          <w:b/>
          <w:i/>
          <w:sz w:val="24"/>
          <w:szCs w:val="24"/>
        </w:rPr>
        <w:t xml:space="preserve"> 11/2014-02/2015</w:t>
      </w:r>
    </w:p>
    <w:p w14:paraId="6DD23D6E" w14:textId="77777777" w:rsidR="004409D0" w:rsidRPr="009B7596" w:rsidRDefault="004409D0" w:rsidP="004409D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D1C2CFB" w14:textId="77777777" w:rsidR="005A74DC" w:rsidRPr="00360F55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Oversees objectives and standards for all nursing units for designated shift</w:t>
      </w:r>
    </w:p>
    <w:p w14:paraId="3CF6A261" w14:textId="77777777" w:rsidR="005A74DC" w:rsidRPr="00360F55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Oversees direct care activities to assure care delivery is consistent with evidenced-based practice and center policies and procedures</w:t>
      </w:r>
    </w:p>
    <w:p w14:paraId="5CC02D31" w14:textId="77777777" w:rsidR="005A74DC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Monitors to assure resident assessments and care plans are developed, implemented, reviewed and revised as necessary in compliance with regulatory and other standards</w:t>
      </w:r>
    </w:p>
    <w:p w14:paraId="5392955B" w14:textId="77777777" w:rsidR="005A74DC" w:rsidRPr="00360F55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Adheres to professional code of ethics</w:t>
      </w:r>
    </w:p>
    <w:p w14:paraId="397894C2" w14:textId="77777777" w:rsidR="005A74DC" w:rsidRPr="00360F55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Investigates complaints and take actions to resolve.</w:t>
      </w:r>
    </w:p>
    <w:p w14:paraId="61EFA201" w14:textId="77777777" w:rsidR="005A74DC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quality audits of the medication carts, medication rooms and medical records to assure accurate and timely documentation of resident care and services</w:t>
      </w:r>
    </w:p>
    <w:p w14:paraId="3CC76861" w14:textId="77777777" w:rsidR="005A54DF" w:rsidRDefault="005A54DF" w:rsidP="004409D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A3070EB" w14:textId="77777777" w:rsidR="005A54DF" w:rsidRDefault="005A54DF" w:rsidP="004409D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D39CF48" w14:textId="77777777" w:rsidR="005A54DF" w:rsidRDefault="005A54DF" w:rsidP="004409D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C30C152" w14:textId="77777777" w:rsidR="005A54DF" w:rsidRDefault="005A54DF" w:rsidP="004409D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2E05CC0" w14:textId="77777777" w:rsidR="005A54DF" w:rsidRDefault="005A54DF" w:rsidP="004409D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126DDCD" w14:textId="55755F93" w:rsidR="005A74DC" w:rsidRPr="009B7596" w:rsidRDefault="005A74DC" w:rsidP="004409D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B7596">
        <w:rPr>
          <w:rFonts w:ascii="Times New Roman" w:hAnsi="Times New Roman" w:cs="Times New Roman"/>
          <w:b/>
          <w:i/>
          <w:sz w:val="24"/>
          <w:szCs w:val="24"/>
        </w:rPr>
        <w:lastRenderedPageBreak/>
        <w:t>METHODIST DALLAS MEDICAL CENTER| DALLAS, TX</w:t>
      </w:r>
    </w:p>
    <w:p w14:paraId="0B17C85C" w14:textId="77777777" w:rsidR="005A74DC" w:rsidRDefault="005A74DC" w:rsidP="004409D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B7596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N STAFF NURSE/CHARGE NURSE| </w:t>
      </w:r>
      <w:r w:rsidRPr="009B7596">
        <w:rPr>
          <w:rFonts w:ascii="Times New Roman" w:hAnsi="Times New Roman" w:cs="Times New Roman"/>
          <w:b/>
          <w:i/>
          <w:sz w:val="24"/>
          <w:szCs w:val="24"/>
        </w:rPr>
        <w:t>09/2010 - 10/2014</w:t>
      </w:r>
    </w:p>
    <w:p w14:paraId="5C5A5FC2" w14:textId="77777777" w:rsidR="004409D0" w:rsidRPr="009B7596" w:rsidRDefault="004409D0" w:rsidP="004409D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A6E1E75" w14:textId="77777777" w:rsidR="005A74DC" w:rsidRPr="00360F55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60F55">
        <w:rPr>
          <w:rFonts w:ascii="Times New Roman" w:hAnsi="Times New Roman" w:cs="Times New Roman"/>
          <w:sz w:val="24"/>
          <w:szCs w:val="24"/>
        </w:rPr>
        <w:t>Provide direct patient care on a Medical Surgical T</w:t>
      </w:r>
      <w:r>
        <w:rPr>
          <w:rFonts w:ascii="Times New Roman" w:hAnsi="Times New Roman" w:cs="Times New Roman"/>
          <w:sz w:val="24"/>
          <w:szCs w:val="24"/>
        </w:rPr>
        <w:t>elemetry Stroke unit with a bed capacity of 38 patients</w:t>
      </w:r>
    </w:p>
    <w:p w14:paraId="5D932859" w14:textId="77777777" w:rsidR="005A74DC" w:rsidRPr="00360F55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60F55">
        <w:rPr>
          <w:rFonts w:ascii="Times New Roman" w:hAnsi="Times New Roman" w:cs="Times New Roman"/>
          <w:sz w:val="24"/>
          <w:szCs w:val="24"/>
        </w:rPr>
        <w:t>Provide quality nursing care as delegated through physician orders and outlined by patient plan of care</w:t>
      </w:r>
    </w:p>
    <w:p w14:paraId="717FC0DC" w14:textId="77777777" w:rsidR="005A74DC" w:rsidRPr="00360F55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60F55">
        <w:rPr>
          <w:rFonts w:ascii="Times New Roman" w:hAnsi="Times New Roman" w:cs="Times New Roman"/>
          <w:sz w:val="24"/>
          <w:szCs w:val="24"/>
        </w:rPr>
        <w:t>Handle emergency situ</w:t>
      </w:r>
      <w:r>
        <w:rPr>
          <w:rFonts w:ascii="Times New Roman" w:hAnsi="Times New Roman" w:cs="Times New Roman"/>
          <w:sz w:val="24"/>
          <w:szCs w:val="24"/>
        </w:rPr>
        <w:t>ations as per hospital policy</w:t>
      </w:r>
    </w:p>
    <w:p w14:paraId="4D16B2A7" w14:textId="77777777" w:rsidR="005A74DC" w:rsidRPr="00360F55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Leadership team serving as charge nurse 2-3 times a week </w:t>
      </w:r>
      <w:r w:rsidRPr="00360F5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upervise</w:t>
      </w:r>
    </w:p>
    <w:p w14:paraId="7AD09EE2" w14:textId="77777777" w:rsidR="005A74DC" w:rsidRPr="00360F55" w:rsidRDefault="005A74DC" w:rsidP="005A74DC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Preceptor to new nursing graduates and new hire nurses</w:t>
      </w:r>
    </w:p>
    <w:p w14:paraId="7519994D" w14:textId="03F281A6" w:rsidR="00227B27" w:rsidRPr="005A54DF" w:rsidRDefault="005A74DC" w:rsidP="005A54DF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4409D0">
        <w:rPr>
          <w:rFonts w:ascii="Times New Roman" w:hAnsi="Times New Roman" w:cs="Times New Roman"/>
          <w:sz w:val="24"/>
          <w:szCs w:val="24"/>
        </w:rPr>
        <w:t>Maintain standards of nursing practice through multidisciplinary efforts</w:t>
      </w:r>
    </w:p>
    <w:p w14:paraId="33E4D820" w14:textId="12356721" w:rsidR="005C7160" w:rsidRPr="00970DEE" w:rsidRDefault="00970DEE" w:rsidP="005C7160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available upon request</w:t>
      </w:r>
    </w:p>
    <w:sectPr w:rsidR="005C7160" w:rsidRPr="00970DEE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92515" w14:textId="77777777" w:rsidR="001E4041" w:rsidRDefault="001E4041">
      <w:r>
        <w:separator/>
      </w:r>
    </w:p>
  </w:endnote>
  <w:endnote w:type="continuationSeparator" w:id="0">
    <w:p w14:paraId="56314579" w14:textId="77777777" w:rsidR="001E4041" w:rsidRDefault="001E4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4A9D9" w14:textId="77777777" w:rsidR="00782537" w:rsidRDefault="0091477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66FA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00871" w14:textId="77777777" w:rsidR="001E4041" w:rsidRDefault="001E4041">
      <w:r>
        <w:separator/>
      </w:r>
    </w:p>
  </w:footnote>
  <w:footnote w:type="continuationSeparator" w:id="0">
    <w:p w14:paraId="6D809DB3" w14:textId="77777777" w:rsidR="001E4041" w:rsidRDefault="001E4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A8406" w14:textId="77777777" w:rsidR="00782537" w:rsidRDefault="00914779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190E91" wp14:editId="6050A80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67D349A3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AD9F2" w14:textId="77777777" w:rsidR="00782537" w:rsidRDefault="00914779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14B7FE5" wp14:editId="18763C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ED597E" w14:textId="77777777" w:rsidR="00782537" w:rsidRDefault="0078253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14B7FE5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AED597E" w14:textId="77777777" w:rsidR="00782537" w:rsidRDefault="0078253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D8A14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7476C9"/>
    <w:multiLevelType w:val="hybridMultilevel"/>
    <w:tmpl w:val="A90C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2170C"/>
    <w:multiLevelType w:val="hybridMultilevel"/>
    <w:tmpl w:val="158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56E87592"/>
    <w:lvl w:ilvl="0" w:tplc="04090005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B4466"/>
    <w:multiLevelType w:val="hybridMultilevel"/>
    <w:tmpl w:val="A4F2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C50C6"/>
    <w:multiLevelType w:val="hybridMultilevel"/>
    <w:tmpl w:val="E8D8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97606"/>
    <w:multiLevelType w:val="hybridMultilevel"/>
    <w:tmpl w:val="2506A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90522"/>
    <w:multiLevelType w:val="hybridMultilevel"/>
    <w:tmpl w:val="36AC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5"/>
  </w:num>
  <w:num w:numId="15">
    <w:abstractNumId w:val="18"/>
  </w:num>
  <w:num w:numId="16">
    <w:abstractNumId w:val="14"/>
  </w:num>
  <w:num w:numId="17">
    <w:abstractNumId w:val="12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72"/>
    <w:rsid w:val="00084731"/>
    <w:rsid w:val="000B06D9"/>
    <w:rsid w:val="000B5488"/>
    <w:rsid w:val="00122E17"/>
    <w:rsid w:val="00164672"/>
    <w:rsid w:val="00194DFB"/>
    <w:rsid w:val="001E4041"/>
    <w:rsid w:val="001E5F65"/>
    <w:rsid w:val="001E7203"/>
    <w:rsid w:val="00210BBD"/>
    <w:rsid w:val="0022186E"/>
    <w:rsid w:val="00227B27"/>
    <w:rsid w:val="00266FAD"/>
    <w:rsid w:val="002805C0"/>
    <w:rsid w:val="00324DA7"/>
    <w:rsid w:val="00325506"/>
    <w:rsid w:val="0034439E"/>
    <w:rsid w:val="00360F55"/>
    <w:rsid w:val="00395932"/>
    <w:rsid w:val="00397E86"/>
    <w:rsid w:val="004409D0"/>
    <w:rsid w:val="00443022"/>
    <w:rsid w:val="004A58E2"/>
    <w:rsid w:val="004F2735"/>
    <w:rsid w:val="00521529"/>
    <w:rsid w:val="0056215C"/>
    <w:rsid w:val="005A54DF"/>
    <w:rsid w:val="005A74DC"/>
    <w:rsid w:val="005C7160"/>
    <w:rsid w:val="005D370C"/>
    <w:rsid w:val="005E3188"/>
    <w:rsid w:val="0060721A"/>
    <w:rsid w:val="00623CC4"/>
    <w:rsid w:val="00631ADB"/>
    <w:rsid w:val="006D6127"/>
    <w:rsid w:val="006D66D0"/>
    <w:rsid w:val="00765958"/>
    <w:rsid w:val="00782537"/>
    <w:rsid w:val="007E2299"/>
    <w:rsid w:val="007F068E"/>
    <w:rsid w:val="008022A2"/>
    <w:rsid w:val="00817B9B"/>
    <w:rsid w:val="008E38D5"/>
    <w:rsid w:val="00914779"/>
    <w:rsid w:val="009408D0"/>
    <w:rsid w:val="009425B4"/>
    <w:rsid w:val="00970DEE"/>
    <w:rsid w:val="00986B8A"/>
    <w:rsid w:val="00991CE8"/>
    <w:rsid w:val="009A5953"/>
    <w:rsid w:val="009A5F1F"/>
    <w:rsid w:val="009B7596"/>
    <w:rsid w:val="00A01257"/>
    <w:rsid w:val="00A13344"/>
    <w:rsid w:val="00A72A2B"/>
    <w:rsid w:val="00A775F4"/>
    <w:rsid w:val="00AB69E5"/>
    <w:rsid w:val="00AC446F"/>
    <w:rsid w:val="00AE26F8"/>
    <w:rsid w:val="00AE4C94"/>
    <w:rsid w:val="00BC1C9F"/>
    <w:rsid w:val="00BE7B75"/>
    <w:rsid w:val="00C9373E"/>
    <w:rsid w:val="00CA13CD"/>
    <w:rsid w:val="00CD45B5"/>
    <w:rsid w:val="00D53E69"/>
    <w:rsid w:val="00D623CE"/>
    <w:rsid w:val="00D66859"/>
    <w:rsid w:val="00DA4006"/>
    <w:rsid w:val="00E86D09"/>
    <w:rsid w:val="00E86FD0"/>
    <w:rsid w:val="00ED7D5B"/>
    <w:rsid w:val="00EF1A93"/>
    <w:rsid w:val="00EF6958"/>
    <w:rsid w:val="00F04C77"/>
    <w:rsid w:val="00F90C84"/>
    <w:rsid w:val="00FD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79B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customStyle="1" w:styleId="span">
    <w:name w:val="span"/>
    <w:basedOn w:val="DefaultParagraphFont"/>
    <w:rsid w:val="005A54DF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diejones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9106B-B3A5-A34E-8EAA-CB8BE38C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Jones</dc:creator>
  <cp:keywords/>
  <dc:description/>
  <cp:lastModifiedBy>Eddie Jones</cp:lastModifiedBy>
  <cp:revision>2</cp:revision>
  <cp:lastPrinted>2016-12-04T05:08:00Z</cp:lastPrinted>
  <dcterms:created xsi:type="dcterms:W3CDTF">2018-12-01T18:19:00Z</dcterms:created>
  <dcterms:modified xsi:type="dcterms:W3CDTF">2018-12-01T18:19:00Z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