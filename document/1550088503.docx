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D2F05" w:rsidP="00913946">
            <w:pPr>
              <w:pStyle w:val="Title"/>
            </w:pPr>
            <w:r>
              <w:t>keyonna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sanders</w:t>
            </w:r>
          </w:p>
          <w:p w:rsidR="00692703" w:rsidRPr="00CF1A49" w:rsidRDefault="00FD2F05" w:rsidP="00913946">
            <w:pPr>
              <w:pStyle w:val="ContactInfo"/>
              <w:contextualSpacing w:val="0"/>
            </w:pPr>
            <w:r>
              <w:t>547 Blake Rd Wilmer TX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528D3A76873D48BDAD6A23D2BE27699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810-336-9780</w:t>
            </w:r>
          </w:p>
          <w:p w:rsidR="00692703" w:rsidRPr="00CF1A49" w:rsidRDefault="00FD2F05" w:rsidP="00FD2F05">
            <w:pPr>
              <w:pStyle w:val="ContactInfoEmphasis"/>
              <w:contextualSpacing w:val="0"/>
            </w:pPr>
            <w:r>
              <w:t>Keysweets426@gmail.com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77B2F184534B461BA915989205FE5DE4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FD2F05" w:rsidP="00913946">
            <w:pPr>
              <w:contextualSpacing w:val="0"/>
            </w:pPr>
            <w:r w:rsidRPr="00FD2F05">
              <w:t>Seeking a position with a company where I can utilize previous experience and skills to meet business objectives and support commitments to customer service, employee development, and continuous improvement.</w:t>
            </w:r>
          </w:p>
        </w:tc>
      </w:tr>
    </w:tbl>
    <w:p w:rsidR="004E01EB" w:rsidRPr="00CF1A49" w:rsidRDefault="009927DF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0D80DD3CA6574EC79FF66DC9B156159E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FD5853" w:rsidRPr="00FD5853" w:rsidRDefault="00FD5853" w:rsidP="00FD5853">
            <w:pPr>
              <w:pStyle w:val="Heading3"/>
              <w:outlineLvl w:val="2"/>
            </w:pPr>
            <w:r w:rsidRPr="00FD5853">
              <w:t>June 201</w:t>
            </w:r>
            <w:r w:rsidR="00D21EF9">
              <w:t>8</w:t>
            </w:r>
            <w:r w:rsidRPr="00FD5853">
              <w:t xml:space="preserve"> – </w:t>
            </w:r>
            <w:r w:rsidR="00D21EF9">
              <w:t>Present</w:t>
            </w:r>
          </w:p>
          <w:p w:rsidR="00FD5853" w:rsidRPr="00FD5853" w:rsidRDefault="00D21EF9" w:rsidP="00FD5853">
            <w:pPr>
              <w:pStyle w:val="Heading3"/>
            </w:pPr>
            <w:r w:rsidRPr="00D21EF9">
              <w:rPr>
                <w:rStyle w:val="Heading2Char"/>
                <w:b/>
              </w:rPr>
              <w:t>SERVER</w:t>
            </w:r>
            <w:r w:rsidR="00FD5853" w:rsidRPr="00FD5853">
              <w:t xml:space="preserve">, </w:t>
            </w:r>
            <w:r w:rsidRPr="00D21EF9">
              <w:rPr>
                <w:sz w:val="26"/>
                <w:szCs w:val="26"/>
              </w:rPr>
              <w:t>Studio movie Grills</w:t>
            </w:r>
          </w:p>
          <w:p w:rsidR="00D21EF9" w:rsidRPr="00D21EF9" w:rsidRDefault="00D21EF9" w:rsidP="00D21EF9">
            <w:pPr>
              <w:contextualSpacing w:val="0"/>
            </w:pPr>
            <w:r w:rsidRPr="00D21EF9">
              <w:t>Greet Customers</w:t>
            </w:r>
          </w:p>
          <w:p w:rsidR="00D21EF9" w:rsidRPr="00D21EF9" w:rsidRDefault="00D21EF9" w:rsidP="00D21EF9">
            <w:pPr>
              <w:contextualSpacing w:val="0"/>
            </w:pPr>
            <w:r>
              <w:t xml:space="preserve">Assist with looking over menu </w:t>
            </w:r>
          </w:p>
          <w:p w:rsidR="00D21EF9" w:rsidRPr="00D21EF9" w:rsidRDefault="00D21EF9" w:rsidP="00D21EF9">
            <w:pPr>
              <w:contextualSpacing w:val="0"/>
            </w:pPr>
            <w:r>
              <w:t>Take Orders</w:t>
            </w:r>
          </w:p>
          <w:p w:rsidR="00FD5853" w:rsidRDefault="00D21EF9" w:rsidP="00D21EF9">
            <w:pPr>
              <w:pStyle w:val="Heading3"/>
              <w:contextualSpacing w:val="0"/>
              <w:outlineLvl w:val="2"/>
            </w:pPr>
            <w:r w:rsidRPr="00D21EF9">
              <w:rPr>
                <w:rFonts w:eastAsiaTheme="minorHAnsi" w:cstheme="minorBidi"/>
                <w:b w:val="0"/>
                <w:caps w:val="0"/>
                <w:szCs w:val="22"/>
              </w:rPr>
              <w:t>Accept payments by cash</w:t>
            </w:r>
            <w:proofErr w:type="gramStart"/>
            <w:r w:rsidRPr="00D21EF9">
              <w:rPr>
                <w:rFonts w:eastAsiaTheme="minorHAnsi" w:cstheme="minorBidi"/>
                <w:b w:val="0"/>
                <w:caps w:val="0"/>
                <w:szCs w:val="22"/>
              </w:rPr>
              <w:t>,check,etc</w:t>
            </w:r>
            <w:proofErr w:type="gramEnd"/>
            <w:r w:rsidRPr="00D21EF9">
              <w:rPr>
                <w:rFonts w:eastAsiaTheme="minorHAnsi" w:cstheme="minorBidi"/>
                <w:b w:val="0"/>
                <w:caps w:val="0"/>
                <w:szCs w:val="22"/>
              </w:rPr>
              <w:t>.</w:t>
            </w:r>
          </w:p>
          <w:p w:rsidR="00FD5853" w:rsidRDefault="00FD5853" w:rsidP="001D0BF1">
            <w:pPr>
              <w:pStyle w:val="Heading3"/>
              <w:contextualSpacing w:val="0"/>
              <w:outlineLvl w:val="2"/>
            </w:pPr>
          </w:p>
          <w:p w:rsidR="001D0BF1" w:rsidRPr="00CF1A49" w:rsidRDefault="00FD2F05" w:rsidP="001D0BF1">
            <w:pPr>
              <w:pStyle w:val="Heading3"/>
              <w:contextualSpacing w:val="0"/>
              <w:outlineLvl w:val="2"/>
            </w:pPr>
            <w:r>
              <w:t>June 2017</w:t>
            </w:r>
            <w:r w:rsidR="001D0BF1" w:rsidRPr="00CF1A49">
              <w:t xml:space="preserve"> – </w:t>
            </w:r>
            <w:r w:rsidR="00FD5853">
              <w:t>June 2018</w:t>
            </w:r>
          </w:p>
          <w:p w:rsidR="001D0BF1" w:rsidRPr="00CF1A49" w:rsidRDefault="00FD5853" w:rsidP="001D0BF1">
            <w:pPr>
              <w:pStyle w:val="Heading2"/>
              <w:contextualSpacing w:val="0"/>
              <w:outlineLvl w:val="1"/>
            </w:pPr>
            <w:r>
              <w:t>Customer Service Receptiontist</w:t>
            </w:r>
            <w:r w:rsidR="001D0BF1" w:rsidRPr="00CF1A49">
              <w:t xml:space="preserve">, </w:t>
            </w:r>
            <w:r w:rsidRPr="00D21EF9">
              <w:rPr>
                <w:rStyle w:val="SubtleReference"/>
                <w:b/>
              </w:rPr>
              <w:t>Courtyard by Marriot hotel</w:t>
            </w:r>
          </w:p>
          <w:p w:rsidR="001E3120" w:rsidRDefault="00FD5853" w:rsidP="00FD5853">
            <w:pPr>
              <w:contextualSpacing w:val="0"/>
            </w:pPr>
            <w:r>
              <w:t>Greet Customers</w:t>
            </w:r>
          </w:p>
          <w:p w:rsidR="00FD5853" w:rsidRDefault="00FD5853" w:rsidP="00FD5853">
            <w:pPr>
              <w:contextualSpacing w:val="0"/>
            </w:pPr>
            <w:r>
              <w:t>Assist with Needs</w:t>
            </w:r>
          </w:p>
          <w:p w:rsidR="00FD5853" w:rsidRDefault="00FD5853" w:rsidP="00FD5853">
            <w:pPr>
              <w:contextualSpacing w:val="0"/>
            </w:pPr>
            <w:r>
              <w:t>Answer phone calls</w:t>
            </w:r>
          </w:p>
          <w:p w:rsidR="00FD5853" w:rsidRPr="00CF1A49" w:rsidRDefault="00FD5853" w:rsidP="00FD5853">
            <w:pPr>
              <w:contextualSpacing w:val="0"/>
            </w:pPr>
            <w:r>
              <w:t>Accept payments by cash,check,etc.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D21EF9" w:rsidP="00F61DF9">
            <w:pPr>
              <w:pStyle w:val="Heading3"/>
              <w:contextualSpacing w:val="0"/>
              <w:outlineLvl w:val="2"/>
            </w:pPr>
            <w:r>
              <w:t>January 2016</w:t>
            </w:r>
            <w:r w:rsidR="00F61DF9" w:rsidRPr="00CF1A49">
              <w:t xml:space="preserve"> – </w:t>
            </w:r>
            <w:r>
              <w:t>jUNE 2017</w:t>
            </w:r>
          </w:p>
          <w:p w:rsidR="00F61DF9" w:rsidRPr="00CF1A49" w:rsidRDefault="00D21EF9" w:rsidP="00F61DF9">
            <w:pPr>
              <w:pStyle w:val="Heading2"/>
              <w:contextualSpacing w:val="0"/>
              <w:outlineLvl w:val="1"/>
            </w:pPr>
            <w:r>
              <w:t>nUTRITION sERVICE sPECIALIST</w:t>
            </w:r>
            <w:r w:rsidR="00F61DF9" w:rsidRPr="00CF1A49">
              <w:t xml:space="preserve">, </w:t>
            </w:r>
            <w:r w:rsidRPr="00D21EF9">
              <w:rPr>
                <w:rStyle w:val="SubtleReference"/>
                <w:b/>
              </w:rPr>
              <w:t>mClAREN rEGIONAL cENTER</w:t>
            </w:r>
          </w:p>
          <w:p w:rsidR="00D21EF9" w:rsidRPr="00D21EF9" w:rsidRDefault="00D21EF9" w:rsidP="00D21EF9">
            <w:r w:rsidRPr="00D21EF9">
              <w:t xml:space="preserve"> Clean and Sanitize patient reusable works</w:t>
            </w:r>
          </w:p>
          <w:p w:rsidR="00D21EF9" w:rsidRPr="00D21EF9" w:rsidRDefault="00D21EF9" w:rsidP="00D21EF9">
            <w:r w:rsidRPr="00D21EF9">
              <w:t xml:space="preserve"> Prepare and serve meals</w:t>
            </w:r>
          </w:p>
          <w:p w:rsidR="00D21EF9" w:rsidRPr="00D21EF9" w:rsidRDefault="00D21EF9" w:rsidP="00D21EF9">
            <w:r w:rsidRPr="00D21EF9">
              <w:t xml:space="preserve"> Maintained cleanliness</w:t>
            </w:r>
          </w:p>
          <w:p w:rsidR="00D21EF9" w:rsidRDefault="00D21EF9" w:rsidP="00D21EF9">
            <w:r w:rsidRPr="00D21EF9">
              <w:t xml:space="preserve"> Ensured delivering of over 100 Meals in a 2 hour radius</w:t>
            </w:r>
          </w:p>
          <w:p w:rsidR="00D21EF9" w:rsidRPr="00D21EF9" w:rsidRDefault="00D21EF9" w:rsidP="00D21EF9"/>
          <w:p w:rsidR="00F61DF9" w:rsidRDefault="00F61DF9" w:rsidP="00F61DF9"/>
        </w:tc>
      </w:tr>
    </w:tbl>
    <w:sdt>
      <w:sdtPr>
        <w:alias w:val="Education:"/>
        <w:tag w:val="Education:"/>
        <w:id w:val="-1908763273"/>
        <w:placeholder>
          <w:docPart w:val="767232AD550F4507A553E201F85907A7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1440A8">
        <w:trPr>
          <w:trHeight w:val="634"/>
        </w:trPr>
        <w:tc>
          <w:tcPr>
            <w:tcW w:w="9290" w:type="dxa"/>
          </w:tcPr>
          <w:p w:rsidR="00453A92" w:rsidRPr="00CF1A49" w:rsidRDefault="00453A92" w:rsidP="00453A92">
            <w:pPr>
              <w:pStyle w:val="Heading3"/>
              <w:contextualSpacing w:val="0"/>
              <w:outlineLvl w:val="2"/>
            </w:pPr>
            <w:r>
              <w:t>May 2011</w:t>
            </w:r>
          </w:p>
          <w:p w:rsidR="00453A92" w:rsidRDefault="00453A92" w:rsidP="00453A92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Diploma</w:t>
            </w:r>
            <w:r w:rsidRPr="00CF1A49">
              <w:t xml:space="preserve">, </w:t>
            </w:r>
            <w:r>
              <w:rPr>
                <w:rStyle w:val="SubtleReference"/>
              </w:rPr>
              <w:t>Northwestern Prepartory Acedemy</w:t>
            </w:r>
          </w:p>
          <w:p w:rsidR="00453A92" w:rsidRPr="00CF1A49" w:rsidRDefault="00453A92" w:rsidP="00453A92">
            <w:pPr>
              <w:pStyle w:val="Heading3"/>
              <w:contextualSpacing w:val="0"/>
              <w:outlineLvl w:val="2"/>
            </w:pPr>
            <w:r>
              <w:t>May 2011-Present</w:t>
            </w:r>
          </w:p>
          <w:p w:rsidR="00453A92" w:rsidRDefault="00453A92" w:rsidP="00453A92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Pursuing Associates</w:t>
            </w:r>
            <w:r w:rsidRPr="00CF1A49">
              <w:t xml:space="preserve">, </w:t>
            </w:r>
            <w:r>
              <w:rPr>
                <w:rStyle w:val="SubtleReference"/>
              </w:rPr>
              <w:t xml:space="preserve">Mott community college </w:t>
            </w:r>
          </w:p>
          <w:p w:rsidR="00453A92" w:rsidRPr="00CF1A49" w:rsidRDefault="00453A92" w:rsidP="00453A92">
            <w:pPr>
              <w:pStyle w:val="Heading3"/>
              <w:contextualSpacing w:val="0"/>
              <w:outlineLvl w:val="2"/>
            </w:pPr>
            <w:r>
              <w:t>Jan 2017</w:t>
            </w:r>
            <w:r>
              <w:t>-</w:t>
            </w:r>
            <w:r>
              <w:t>Aug 2017</w:t>
            </w:r>
          </w:p>
          <w:p w:rsidR="00453A92" w:rsidRDefault="00453A92" w:rsidP="00453A92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EmT Certified</w:t>
            </w:r>
            <w:r w:rsidRPr="00CF1A49">
              <w:t xml:space="preserve">, </w:t>
            </w:r>
            <w:r>
              <w:rPr>
                <w:rStyle w:val="SubtleReference"/>
              </w:rPr>
              <w:t>Michigan talent investment agency</w:t>
            </w:r>
            <w:r>
              <w:rPr>
                <w:rStyle w:val="SubtleReference"/>
              </w:rPr>
              <w:t xml:space="preserve"> </w:t>
            </w:r>
          </w:p>
          <w:p w:rsidR="00453A92" w:rsidRPr="00CF1A49" w:rsidRDefault="00453A92" w:rsidP="00453A92">
            <w:pPr>
              <w:pStyle w:val="Heading3"/>
              <w:contextualSpacing w:val="0"/>
              <w:outlineLvl w:val="2"/>
            </w:pPr>
            <w:r>
              <w:t>Jan 2017-</w:t>
            </w:r>
            <w:r>
              <w:t>Feb</w:t>
            </w:r>
            <w:r>
              <w:t xml:space="preserve"> 2017</w:t>
            </w:r>
          </w:p>
          <w:p w:rsidR="007538DC" w:rsidRPr="00CF1A49" w:rsidRDefault="00453A92" w:rsidP="00453A92">
            <w:pPr>
              <w:pStyle w:val="Heading2"/>
              <w:contextualSpacing w:val="0"/>
            </w:pPr>
            <w:r w:rsidRPr="00453A92">
              <w:lastRenderedPageBreak/>
              <w:t>Job Readiness, Professionalism, Computer Training</w:t>
            </w:r>
            <w:r w:rsidRPr="00CF1A49">
              <w:t xml:space="preserve">, </w:t>
            </w:r>
            <w:r>
              <w:rPr>
                <w:rStyle w:val="SubtleReference"/>
              </w:rPr>
              <w:t xml:space="preserve">Flint health employment </w:t>
            </w:r>
          </w:p>
        </w:tc>
        <w:bookmarkStart w:id="0" w:name="_GoBack"/>
        <w:bookmarkEnd w:id="0"/>
      </w:tr>
      <w:tr w:rsidR="001440A8" w:rsidRPr="00CF1A49" w:rsidTr="001440A8">
        <w:trPr>
          <w:trHeight w:val="14"/>
        </w:trPr>
        <w:tc>
          <w:tcPr>
            <w:tcW w:w="9290" w:type="dxa"/>
            <w:tcMar>
              <w:top w:w="216" w:type="dxa"/>
            </w:tcMar>
          </w:tcPr>
          <w:p w:rsidR="001440A8" w:rsidRPr="00CF1A49" w:rsidRDefault="001440A8" w:rsidP="00F61DF9">
            <w:pPr>
              <w:pStyle w:val="Heading2"/>
              <w:outlineLvl w:val="1"/>
            </w:pPr>
          </w:p>
        </w:tc>
      </w:tr>
      <w:tr w:rsidR="001440A8" w:rsidRPr="00CF1A49" w:rsidTr="001440A8">
        <w:tc>
          <w:tcPr>
            <w:tcW w:w="9290" w:type="dxa"/>
            <w:tcMar>
              <w:top w:w="216" w:type="dxa"/>
            </w:tcMar>
          </w:tcPr>
          <w:p w:rsidR="001440A8" w:rsidRPr="00CF1A49" w:rsidRDefault="001440A8" w:rsidP="00F61DF9">
            <w:pPr>
              <w:pStyle w:val="Heading2"/>
              <w:outlineLvl w:val="1"/>
            </w:pPr>
          </w:p>
        </w:tc>
      </w:tr>
    </w:tbl>
    <w:sdt>
      <w:sdtPr>
        <w:alias w:val="Skills:"/>
        <w:tag w:val="Skills:"/>
        <w:id w:val="-1392877668"/>
        <w:placeholder>
          <w:docPart w:val="53F37979CA444977BCB3811B55D4AE96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440A8" w:rsidRPr="001440A8" w:rsidRDefault="001440A8" w:rsidP="001440A8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1440A8" w:rsidRPr="001440A8" w:rsidRDefault="001440A8" w:rsidP="001440A8">
            <w:pPr>
              <w:pStyle w:val="ListBullet"/>
            </w:pPr>
            <w:r w:rsidRPr="001440A8">
              <w:t>CPR</w:t>
            </w:r>
          </w:p>
          <w:p w:rsidR="001440A8" w:rsidRPr="001440A8" w:rsidRDefault="001440A8" w:rsidP="001440A8">
            <w:pPr>
              <w:pStyle w:val="ListBullet"/>
            </w:pPr>
            <w:r w:rsidRPr="001440A8">
              <w:t>HIPPA/OSHA</w:t>
            </w:r>
          </w:p>
          <w:p w:rsidR="001440A8" w:rsidRPr="001440A8" w:rsidRDefault="001440A8" w:rsidP="001440A8">
            <w:pPr>
              <w:pStyle w:val="ListBullet"/>
            </w:pPr>
            <w:r w:rsidRPr="001440A8">
              <w:t>Patience</w:t>
            </w:r>
          </w:p>
          <w:p w:rsidR="001F4E6D" w:rsidRPr="006E1507" w:rsidRDefault="001F4E6D" w:rsidP="001440A8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  <w:tc>
          <w:tcPr>
            <w:tcW w:w="4675" w:type="dxa"/>
            <w:tcMar>
              <w:left w:w="360" w:type="dxa"/>
            </w:tcMar>
          </w:tcPr>
          <w:p w:rsidR="001E3120" w:rsidRPr="006E1507" w:rsidRDefault="001E3120" w:rsidP="001440A8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:rsidR="001440A8" w:rsidRPr="001440A8" w:rsidRDefault="001440A8" w:rsidP="001440A8">
      <w:pPr>
        <w:pStyle w:val="Heading1"/>
      </w:pPr>
      <w:r w:rsidRPr="001440A8">
        <w:rPr>
          <w:bCs/>
        </w:rPr>
        <w:t>QUALIFICATION HIGHLIGHTS</w:t>
      </w:r>
    </w:p>
    <w:p w:rsidR="001440A8" w:rsidRPr="001440A8" w:rsidRDefault="001440A8" w:rsidP="001440A8">
      <w:r w:rsidRPr="001440A8">
        <w:t xml:space="preserve">• Recognized for long hours, commitment to customers, </w:t>
      </w:r>
      <w:proofErr w:type="gramStart"/>
      <w:r w:rsidRPr="001440A8">
        <w:t>attention</w:t>
      </w:r>
      <w:proofErr w:type="gramEnd"/>
      <w:r w:rsidRPr="001440A8">
        <w:t xml:space="preserve"> to detail, professionalism, and follow-up.</w:t>
      </w:r>
    </w:p>
    <w:p w:rsidR="001440A8" w:rsidRPr="001440A8" w:rsidRDefault="001440A8" w:rsidP="001440A8">
      <w:r w:rsidRPr="001440A8">
        <w:t>• Use clear, concise communication skills in conjunction with organizational skills to perform daily duties.</w:t>
      </w:r>
    </w:p>
    <w:p w:rsidR="001440A8" w:rsidRPr="001440A8" w:rsidRDefault="001440A8" w:rsidP="001440A8">
      <w:r w:rsidRPr="001440A8">
        <w:t>• Work well as a team member or independently.</w:t>
      </w:r>
    </w:p>
    <w:p w:rsidR="00B51D1B" w:rsidRPr="006E1507" w:rsidRDefault="00B51D1B" w:rsidP="006E1507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F05" w:rsidRDefault="00FD2F05" w:rsidP="0068194B">
      <w:r>
        <w:separator/>
      </w:r>
    </w:p>
    <w:p w:rsidR="00FD2F05" w:rsidRDefault="00FD2F05"/>
    <w:p w:rsidR="00FD2F05" w:rsidRDefault="00FD2F05"/>
  </w:endnote>
  <w:endnote w:type="continuationSeparator" w:id="0">
    <w:p w:rsidR="00FD2F05" w:rsidRDefault="00FD2F05" w:rsidP="0068194B">
      <w:r>
        <w:continuationSeparator/>
      </w:r>
    </w:p>
    <w:p w:rsidR="00FD2F05" w:rsidRDefault="00FD2F05"/>
    <w:p w:rsidR="00FD2F05" w:rsidRDefault="00FD2F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40A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F05" w:rsidRDefault="00FD2F05" w:rsidP="0068194B">
      <w:r>
        <w:separator/>
      </w:r>
    </w:p>
    <w:p w:rsidR="00FD2F05" w:rsidRDefault="00FD2F05"/>
    <w:p w:rsidR="00FD2F05" w:rsidRDefault="00FD2F05"/>
  </w:footnote>
  <w:footnote w:type="continuationSeparator" w:id="0">
    <w:p w:rsidR="00FD2F05" w:rsidRDefault="00FD2F05" w:rsidP="0068194B">
      <w:r>
        <w:continuationSeparator/>
      </w:r>
    </w:p>
    <w:p w:rsidR="00FD2F05" w:rsidRDefault="00FD2F05"/>
    <w:p w:rsidR="00FD2F05" w:rsidRDefault="00FD2F0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0FB30E2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F05"/>
    <w:rsid w:val="000001EF"/>
    <w:rsid w:val="00007322"/>
    <w:rsid w:val="00007728"/>
    <w:rsid w:val="00024584"/>
    <w:rsid w:val="00024730"/>
    <w:rsid w:val="00055E95"/>
    <w:rsid w:val="0007021F"/>
    <w:rsid w:val="00077A69"/>
    <w:rsid w:val="000B2BA5"/>
    <w:rsid w:val="000F2F8C"/>
    <w:rsid w:val="0010006E"/>
    <w:rsid w:val="001045A8"/>
    <w:rsid w:val="00114A91"/>
    <w:rsid w:val="001427E1"/>
    <w:rsid w:val="001440A8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3A92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1EF9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2F05"/>
    <w:rsid w:val="00FD3D13"/>
    <w:rsid w:val="00FD585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899ACD-EBD4-45C1-B31F-B5C5B10D1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EF9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1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leyranch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28D3A76873D48BDAD6A23D2BE276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ACE6B1-5282-4B91-8B45-5EBEFD0BC6E8}"/>
      </w:docPartPr>
      <w:docPartBody>
        <w:p w:rsidR="00000000" w:rsidRDefault="00683EB1">
          <w:pPr>
            <w:pStyle w:val="528D3A76873D48BDAD6A23D2BE27699B"/>
          </w:pPr>
          <w:r w:rsidRPr="00CF1A49">
            <w:t>·</w:t>
          </w:r>
        </w:p>
      </w:docPartBody>
    </w:docPart>
    <w:docPart>
      <w:docPartPr>
        <w:name w:val="77B2F184534B461BA915989205FE5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CE7E4-3A02-41C3-A726-1CB13C7B3ACE}"/>
      </w:docPartPr>
      <w:docPartBody>
        <w:p w:rsidR="00000000" w:rsidRDefault="00683EB1">
          <w:pPr>
            <w:pStyle w:val="77B2F184534B461BA915989205FE5DE4"/>
          </w:pPr>
          <w:r w:rsidRPr="00CF1A49">
            <w:t>·</w:t>
          </w:r>
        </w:p>
      </w:docPartBody>
    </w:docPart>
    <w:docPart>
      <w:docPartPr>
        <w:name w:val="0D80DD3CA6574EC79FF66DC9B15615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1AE22-4581-4C05-9D37-84272D77BFCF}"/>
      </w:docPartPr>
      <w:docPartBody>
        <w:p w:rsidR="00000000" w:rsidRDefault="00683EB1">
          <w:pPr>
            <w:pStyle w:val="0D80DD3CA6574EC79FF66DC9B156159E"/>
          </w:pPr>
          <w:r w:rsidRPr="00CF1A49">
            <w:t>Experience</w:t>
          </w:r>
        </w:p>
      </w:docPartBody>
    </w:docPart>
    <w:docPart>
      <w:docPartPr>
        <w:name w:val="767232AD550F4507A553E201F8590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026CE5-EF40-4C45-8573-D35C3DEA4822}"/>
      </w:docPartPr>
      <w:docPartBody>
        <w:p w:rsidR="00000000" w:rsidRDefault="00683EB1">
          <w:pPr>
            <w:pStyle w:val="767232AD550F4507A553E201F85907A7"/>
          </w:pPr>
          <w:r w:rsidRPr="00CF1A49">
            <w:t>Education</w:t>
          </w:r>
        </w:p>
      </w:docPartBody>
    </w:docPart>
    <w:docPart>
      <w:docPartPr>
        <w:name w:val="53F37979CA444977BCB3811B55D4AE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97B5C-DB59-46D7-9D39-29BCB2C6A5FD}"/>
      </w:docPartPr>
      <w:docPartBody>
        <w:p w:rsidR="00000000" w:rsidRDefault="00683EB1">
          <w:pPr>
            <w:pStyle w:val="53F37979CA444977BCB3811B55D4AE96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12F8B9776E41629C561698E71857CB">
    <w:name w:val="3E12F8B9776E41629C561698E71857CB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3BC0B660040942CEA19E9527DD2C8D10">
    <w:name w:val="3BC0B660040942CEA19E9527DD2C8D10"/>
  </w:style>
  <w:style w:type="paragraph" w:customStyle="1" w:styleId="377374B067A947D399885C8EF88FF29F">
    <w:name w:val="377374B067A947D399885C8EF88FF29F"/>
  </w:style>
  <w:style w:type="paragraph" w:customStyle="1" w:styleId="528D3A76873D48BDAD6A23D2BE27699B">
    <w:name w:val="528D3A76873D48BDAD6A23D2BE27699B"/>
  </w:style>
  <w:style w:type="paragraph" w:customStyle="1" w:styleId="04BB2EEC17C5468DAD8B2FFA63ADCFF1">
    <w:name w:val="04BB2EEC17C5468DAD8B2FFA63ADCFF1"/>
  </w:style>
  <w:style w:type="paragraph" w:customStyle="1" w:styleId="A29041B129124A01BEF4B3E75C6620FA">
    <w:name w:val="A29041B129124A01BEF4B3E75C6620FA"/>
  </w:style>
  <w:style w:type="paragraph" w:customStyle="1" w:styleId="77B2F184534B461BA915989205FE5DE4">
    <w:name w:val="77B2F184534B461BA915989205FE5DE4"/>
  </w:style>
  <w:style w:type="paragraph" w:customStyle="1" w:styleId="DD4D99AA7DEF457999D25821EB2D6A98">
    <w:name w:val="DD4D99AA7DEF457999D25821EB2D6A98"/>
  </w:style>
  <w:style w:type="paragraph" w:customStyle="1" w:styleId="37980F49F96E4B6EBBA61EA797E68888">
    <w:name w:val="37980F49F96E4B6EBBA61EA797E68888"/>
  </w:style>
  <w:style w:type="paragraph" w:customStyle="1" w:styleId="86890E0272A444569DBB5A23A98B3E61">
    <w:name w:val="86890E0272A444569DBB5A23A98B3E61"/>
  </w:style>
  <w:style w:type="paragraph" w:customStyle="1" w:styleId="32C0B25ABFBC4795B961E56535CA238B">
    <w:name w:val="32C0B25ABFBC4795B961E56535CA238B"/>
  </w:style>
  <w:style w:type="paragraph" w:customStyle="1" w:styleId="0D80DD3CA6574EC79FF66DC9B156159E">
    <w:name w:val="0D80DD3CA6574EC79FF66DC9B156159E"/>
  </w:style>
  <w:style w:type="paragraph" w:customStyle="1" w:styleId="93F5D8444AB344F09332B6B1F362F333">
    <w:name w:val="93F5D8444AB344F09332B6B1F362F333"/>
  </w:style>
  <w:style w:type="paragraph" w:customStyle="1" w:styleId="393FD73AA8E942E589C9DFB3992EC5E8">
    <w:name w:val="393FD73AA8E942E589C9DFB3992EC5E8"/>
  </w:style>
  <w:style w:type="paragraph" w:customStyle="1" w:styleId="78FEBADF77864A4AAD2CE27B1683BFB3">
    <w:name w:val="78FEBADF77864A4AAD2CE27B1683BFB3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2AA1321AD72E42C3A89EA6E86DE954C6">
    <w:name w:val="2AA1321AD72E42C3A89EA6E86DE954C6"/>
  </w:style>
  <w:style w:type="paragraph" w:customStyle="1" w:styleId="C03AE6F1EAAC4DA7812A3A2858D71653">
    <w:name w:val="C03AE6F1EAAC4DA7812A3A2858D71653"/>
  </w:style>
  <w:style w:type="paragraph" w:customStyle="1" w:styleId="95F083DE827D430086D1F40A30F7E540">
    <w:name w:val="95F083DE827D430086D1F40A30F7E540"/>
  </w:style>
  <w:style w:type="paragraph" w:customStyle="1" w:styleId="4A72697278D44C20BB16C9327E4FD3ED">
    <w:name w:val="4A72697278D44C20BB16C9327E4FD3ED"/>
  </w:style>
  <w:style w:type="paragraph" w:customStyle="1" w:styleId="AA56D5EE6FC94F6C9E31EB074C1C2A19">
    <w:name w:val="AA56D5EE6FC94F6C9E31EB074C1C2A19"/>
  </w:style>
  <w:style w:type="paragraph" w:customStyle="1" w:styleId="CB89CD97F4B647D9994F4077B043523E">
    <w:name w:val="CB89CD97F4B647D9994F4077B043523E"/>
  </w:style>
  <w:style w:type="paragraph" w:customStyle="1" w:styleId="70D6D576D1B24A4A81706BD0571218EB">
    <w:name w:val="70D6D576D1B24A4A81706BD0571218EB"/>
  </w:style>
  <w:style w:type="paragraph" w:customStyle="1" w:styleId="767232AD550F4507A553E201F85907A7">
    <w:name w:val="767232AD550F4507A553E201F85907A7"/>
  </w:style>
  <w:style w:type="paragraph" w:customStyle="1" w:styleId="A45C01A1217B448BBAA0173AD4083065">
    <w:name w:val="A45C01A1217B448BBAA0173AD4083065"/>
  </w:style>
  <w:style w:type="paragraph" w:customStyle="1" w:styleId="7DDA2331B129485FBE049AE0BDB925BE">
    <w:name w:val="7DDA2331B129485FBE049AE0BDB925BE"/>
  </w:style>
  <w:style w:type="paragraph" w:customStyle="1" w:styleId="A88E8DB08ABD4FDD8FBE6427F9CC83D6">
    <w:name w:val="A88E8DB08ABD4FDD8FBE6427F9CC83D6"/>
  </w:style>
  <w:style w:type="paragraph" w:customStyle="1" w:styleId="4F9856A024A847F99167FCA06963873F">
    <w:name w:val="4F9856A024A847F99167FCA06963873F"/>
  </w:style>
  <w:style w:type="paragraph" w:customStyle="1" w:styleId="7CBC44DC17974C3AA2320032A0765B2A">
    <w:name w:val="7CBC44DC17974C3AA2320032A0765B2A"/>
  </w:style>
  <w:style w:type="paragraph" w:customStyle="1" w:styleId="6CDF62AE55654C21B6DB57BABF9FADA3">
    <w:name w:val="6CDF62AE55654C21B6DB57BABF9FADA3"/>
  </w:style>
  <w:style w:type="paragraph" w:customStyle="1" w:styleId="C0BCE1697C83475BAE6A8C44CDC2882D">
    <w:name w:val="C0BCE1697C83475BAE6A8C44CDC2882D"/>
  </w:style>
  <w:style w:type="paragraph" w:customStyle="1" w:styleId="557FD14975804B14816801BCDE248CA9">
    <w:name w:val="557FD14975804B14816801BCDE248CA9"/>
  </w:style>
  <w:style w:type="paragraph" w:customStyle="1" w:styleId="33ACC24F5CD1448691FCD246E34A7A10">
    <w:name w:val="33ACC24F5CD1448691FCD246E34A7A10"/>
  </w:style>
  <w:style w:type="paragraph" w:customStyle="1" w:styleId="0113FB7DC818485EAF0E3D34C9C8D9BD">
    <w:name w:val="0113FB7DC818485EAF0E3D34C9C8D9BD"/>
  </w:style>
  <w:style w:type="paragraph" w:customStyle="1" w:styleId="53F37979CA444977BCB3811B55D4AE96">
    <w:name w:val="53F37979CA444977BCB3811B55D4AE96"/>
  </w:style>
  <w:style w:type="paragraph" w:customStyle="1" w:styleId="EA5C902C142E4296A9991088B8F76DC0">
    <w:name w:val="EA5C902C142E4296A9991088B8F76DC0"/>
  </w:style>
  <w:style w:type="paragraph" w:customStyle="1" w:styleId="08E4CC6D45BA4A518CBDE11DEF22096C">
    <w:name w:val="08E4CC6D45BA4A518CBDE11DEF22096C"/>
  </w:style>
  <w:style w:type="paragraph" w:customStyle="1" w:styleId="6034DEA4B1184B07B0F7A2735A842F45">
    <w:name w:val="6034DEA4B1184B07B0F7A2735A842F45"/>
  </w:style>
  <w:style w:type="paragraph" w:customStyle="1" w:styleId="C075EA6DD0234AE688FA0893581DFB67">
    <w:name w:val="C075EA6DD0234AE688FA0893581DFB67"/>
  </w:style>
  <w:style w:type="paragraph" w:customStyle="1" w:styleId="6B7622BF993B4974B275DEEE26F2AB40">
    <w:name w:val="6B7622BF993B4974B275DEEE26F2AB40"/>
  </w:style>
  <w:style w:type="paragraph" w:customStyle="1" w:styleId="F2879F13932F46DA8BF64277FC6C6CCE">
    <w:name w:val="F2879F13932F46DA8BF64277FC6C6CCE"/>
  </w:style>
  <w:style w:type="paragraph" w:customStyle="1" w:styleId="CAAB547A8BAD4E27928667DC593C4394">
    <w:name w:val="CAAB547A8BAD4E27928667DC593C43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0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Valleyranch</dc:creator>
  <cp:keywords/>
  <dc:description/>
  <cp:lastModifiedBy>Valleyranch</cp:lastModifiedBy>
  <cp:revision>2</cp:revision>
  <dcterms:created xsi:type="dcterms:W3CDTF">2019-01-29T21:04:00Z</dcterms:created>
  <dcterms:modified xsi:type="dcterms:W3CDTF">2019-01-29T21:04:00Z</dcterms:modified>
  <cp:category/>
</cp:coreProperties>
</file>