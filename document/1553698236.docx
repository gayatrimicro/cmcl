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7A835" w14:textId="77777777" w:rsidR="00CA1931" w:rsidRDefault="00CA1931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F4C1F5B4A275544DBC836BB55A6670CE"/>
        </w:placeholder>
        <w:docPartList>
          <w:docPartGallery w:val="Quick Parts"/>
          <w:docPartCategory w:val=" Resume Name"/>
        </w:docPartList>
      </w:sdtPr>
      <w:sdtEndPr>
        <w:rPr>
          <w:vanish/>
          <w:highlight w:val="yellow"/>
        </w:rPr>
      </w:sdtEndPr>
      <w:sdtContent>
        <w:p w14:paraId="7F4CD809" w14:textId="77777777" w:rsidR="00CA1931" w:rsidRDefault="009A6CE0">
          <w:pPr>
            <w:pStyle w:val="Title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hor"/>
              <w:tag w:val=""/>
              <w:id w:val="-1792899604"/>
              <w:placeholder>
                <w:docPart w:val="8D879E02CD855C4AB061E7E7153A3F7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B4333">
                <w:t>Monica Murphy</w:t>
              </w:r>
            </w:sdtContent>
          </w:sdt>
        </w:p>
        <w:p w14:paraId="4208C8DB" w14:textId="77777777" w:rsidR="00CA1931" w:rsidRDefault="009A6CE0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739FE2E18443294CA95FC064A46A8A3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roofErr w:type="gramStart"/>
              <w:r w:rsidR="001B4333">
                <w:rPr>
                  <w:color w:val="2F5897" w:themeColor="text2"/>
                </w:rPr>
                <w:t>acinom1081@gmail.com</w:t>
              </w:r>
              <w:proofErr w:type="gramEnd"/>
            </w:sdtContent>
          </w:sdt>
          <w:r w:rsidR="001B4333">
            <w:rPr>
              <w:color w:val="2F5897" w:themeColor="text2"/>
            </w:rPr>
            <w:t xml:space="preserve"> </w:t>
          </w:r>
          <w:r w:rsidR="001B4333">
            <w:rPr>
              <w:color w:val="7F7F7F" w:themeColor="text1" w:themeTint="80"/>
            </w:rPr>
            <w:sym w:font="Symbol" w:char="F0B7"/>
          </w:r>
          <w:r w:rsidR="001B4333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5C368AEBA3A7EF4883FB29B8CEED53C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1B4333">
                <w:rPr>
                  <w:color w:val="2F5897" w:themeColor="text2"/>
                </w:rPr>
                <w:t>3217 Winding Ridge Circle Mansfield, TX 76063</w:t>
              </w:r>
            </w:sdtContent>
          </w:sdt>
          <w:r w:rsidR="001B4333">
            <w:rPr>
              <w:color w:val="7F7F7F" w:themeColor="text1" w:themeTint="80"/>
            </w:rPr>
            <w:sym w:font="Symbol" w:char="F0B7"/>
          </w:r>
          <w:r w:rsidR="001B4333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A9675A9B9BDC9F448910061D8EBB341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1B4333">
                <w:rPr>
                  <w:color w:val="2F5897" w:themeColor="text2"/>
                </w:rPr>
                <w:t>682-438-7550</w:t>
              </w:r>
            </w:sdtContent>
          </w:sdt>
        </w:p>
        <w:p w14:paraId="660E4F80" w14:textId="77777777" w:rsidR="00CA1931" w:rsidRDefault="009A6CE0" w:rsidP="001B4333"/>
      </w:sdtContent>
    </w:sdt>
    <w:p w14:paraId="4E0CC873" w14:textId="77777777" w:rsidR="00CA1931" w:rsidRDefault="001B4333">
      <w:pPr>
        <w:pStyle w:val="SectionHeading"/>
      </w:pPr>
      <w:r>
        <w:t>Objective</w:t>
      </w:r>
    </w:p>
    <w:p w14:paraId="5B72D3A5" w14:textId="2DB033D0" w:rsidR="00CA1931" w:rsidRPr="00C665C5" w:rsidRDefault="001B4333" w:rsidP="00C665C5">
      <w:r>
        <w:t xml:space="preserve">To find a </w:t>
      </w:r>
      <w:r w:rsidR="0027697A">
        <w:t xml:space="preserve">nursing </w:t>
      </w:r>
      <w:r>
        <w:t xml:space="preserve">position </w:t>
      </w:r>
      <w:r w:rsidR="0027697A">
        <w:t xml:space="preserve">that provides a challenge, </w:t>
      </w:r>
      <w:r>
        <w:t xml:space="preserve">uses my skills and nursing experience, and helps me grow as a registered nurse. </w:t>
      </w:r>
    </w:p>
    <w:p w14:paraId="5F2E420C" w14:textId="77777777" w:rsidR="00CA1931" w:rsidRDefault="001B4333">
      <w:pPr>
        <w:pStyle w:val="SectionHeading"/>
      </w:pPr>
      <w:r>
        <w:t>Education</w:t>
      </w:r>
    </w:p>
    <w:p w14:paraId="0CA8AFC9" w14:textId="77777777" w:rsidR="00CA1931" w:rsidRDefault="001B4333">
      <w:pPr>
        <w:pStyle w:val="Subsection"/>
      </w:pPr>
      <w:r>
        <w:t>Texas Tech University</w:t>
      </w:r>
      <w:r>
        <w:tab/>
      </w:r>
    </w:p>
    <w:p w14:paraId="3E6C7B4D" w14:textId="77777777" w:rsidR="00CA1931" w:rsidRDefault="001B4333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08/</w:t>
      </w:r>
      <w:proofErr w:type="gramStart"/>
      <w:r>
        <w:rPr>
          <w:b/>
          <w:bCs/>
          <w:i/>
          <w:iCs/>
          <w:color w:val="6076B4" w:themeColor="accent1"/>
        </w:rPr>
        <w:t>2005</w:t>
      </w:r>
      <w:r>
        <w:t xml:space="preserve">  Bachelors</w:t>
      </w:r>
      <w:proofErr w:type="gramEnd"/>
      <w:r>
        <w:t xml:space="preserve"> of Science in Nursing</w:t>
      </w:r>
    </w:p>
    <w:p w14:paraId="62C3052C" w14:textId="77777777" w:rsidR="00CA1931" w:rsidRDefault="001B4333" w:rsidP="00E76C53">
      <w:pPr>
        <w:pStyle w:val="ListParagraph"/>
        <w:numPr>
          <w:ilvl w:val="0"/>
          <w:numId w:val="19"/>
        </w:numPr>
      </w:pPr>
      <w:r>
        <w:t>Dean’s list</w:t>
      </w:r>
    </w:p>
    <w:p w14:paraId="5681AC67" w14:textId="77777777" w:rsidR="00D57264" w:rsidRPr="00D57264" w:rsidRDefault="00D57264" w:rsidP="00E76C5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Arial"/>
          <w:color w:val="222222"/>
          <w:sz w:val="24"/>
          <w:szCs w:val="24"/>
        </w:rPr>
      </w:pPr>
      <w:r w:rsidRPr="00D57264">
        <w:rPr>
          <w:rFonts w:ascii="Times New Roman" w:eastAsia="Times New Roman" w:hAnsi="Times New Roman" w:cs="Arial"/>
          <w:color w:val="222222"/>
          <w:sz w:val="24"/>
          <w:szCs w:val="24"/>
        </w:rPr>
        <w:t>Sigma Theta Tau</w:t>
      </w:r>
    </w:p>
    <w:p w14:paraId="4B59FE68" w14:textId="2F4EA0B7" w:rsidR="00D57264" w:rsidRDefault="00D57264" w:rsidP="00E76C5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Arial"/>
          <w:color w:val="222222"/>
          <w:sz w:val="24"/>
          <w:szCs w:val="24"/>
        </w:rPr>
      </w:pPr>
      <w:r w:rsidRPr="00D57264">
        <w:rPr>
          <w:rFonts w:ascii="Times New Roman" w:eastAsia="Times New Roman" w:hAnsi="Times New Roman" w:cs="Arial"/>
          <w:color w:val="222222"/>
          <w:sz w:val="24"/>
          <w:szCs w:val="24"/>
        </w:rPr>
        <w:t>National Society of Leadership and Success</w:t>
      </w:r>
    </w:p>
    <w:p w14:paraId="6EAA5EC5" w14:textId="77777777" w:rsidR="00CA1931" w:rsidRDefault="001B4333">
      <w:pPr>
        <w:pStyle w:val="SectionHeading"/>
      </w:pPr>
      <w:r>
        <w:t>Experience</w:t>
      </w:r>
    </w:p>
    <w:p w14:paraId="19029A17" w14:textId="77777777" w:rsidR="00CA1931" w:rsidRDefault="001B4333">
      <w:pPr>
        <w:pStyle w:val="Subsection"/>
        <w:rPr>
          <w:vanish/>
          <w:specVanish/>
        </w:rPr>
      </w:pPr>
      <w:r>
        <w:t>Central Park ENT</w:t>
      </w:r>
    </w:p>
    <w:p w14:paraId="13DE14D6" w14:textId="77777777" w:rsidR="00CA1931" w:rsidRDefault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Arlington, Texas</w:t>
      </w:r>
    </w:p>
    <w:p w14:paraId="49D21D39" w14:textId="77777777" w:rsidR="00CA1931" w:rsidRDefault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Clinical Manager </w:t>
      </w:r>
      <w:r>
        <w:rPr>
          <w:b/>
          <w:bCs/>
          <w:i/>
          <w:iCs/>
        </w:rPr>
        <w:t>05/2018</w:t>
      </w:r>
      <w:r>
        <w:t xml:space="preserve"> – current</w:t>
      </w:r>
    </w:p>
    <w:p w14:paraId="16779825" w14:textId="77777777" w:rsidR="00E76C53" w:rsidRDefault="001B4333" w:rsidP="00E76C53">
      <w:pPr>
        <w:pStyle w:val="ListParagraph"/>
        <w:numPr>
          <w:ilvl w:val="0"/>
          <w:numId w:val="10"/>
        </w:numPr>
      </w:pPr>
      <w:r>
        <w:t xml:space="preserve">Manage the clinical side of the facility. </w:t>
      </w:r>
    </w:p>
    <w:p w14:paraId="7D8A6262" w14:textId="77777777" w:rsidR="00E76C53" w:rsidRDefault="001B4333" w:rsidP="00E76C53">
      <w:pPr>
        <w:pStyle w:val="ListParagraph"/>
        <w:numPr>
          <w:ilvl w:val="0"/>
          <w:numId w:val="10"/>
        </w:numPr>
      </w:pPr>
      <w:r>
        <w:t xml:space="preserve">Manage 6 full time Medical Assistants at one main office and 3 satellite offices. </w:t>
      </w:r>
    </w:p>
    <w:p w14:paraId="6AE76D90" w14:textId="77777777" w:rsidR="00E76C53" w:rsidRDefault="001B4333" w:rsidP="00E76C53">
      <w:pPr>
        <w:pStyle w:val="ListParagraph"/>
        <w:numPr>
          <w:ilvl w:val="0"/>
          <w:numId w:val="10"/>
        </w:numPr>
      </w:pPr>
      <w:r>
        <w:t xml:space="preserve">Responsible for ordering supplies and medical equipment, upkeep and management of equipment, scheduling/timekeeping/coverage/vacation for the medical assistants, educational requirements – CPR classes, online modules, </w:t>
      </w:r>
      <w:proofErr w:type="spellStart"/>
      <w:r>
        <w:t>inservices</w:t>
      </w:r>
      <w:proofErr w:type="spellEnd"/>
      <w:r>
        <w:t xml:space="preserve">, and immunization administration and requirements. </w:t>
      </w:r>
    </w:p>
    <w:p w14:paraId="34047316" w14:textId="77777777" w:rsidR="00E76C53" w:rsidRDefault="001B4333" w:rsidP="00E76C53">
      <w:pPr>
        <w:pStyle w:val="ListParagraph"/>
        <w:numPr>
          <w:ilvl w:val="0"/>
          <w:numId w:val="10"/>
        </w:numPr>
      </w:pPr>
      <w:r>
        <w:t>Provide support for 6 physicians including organizing call schedules, contacting call hospitals for admits, and providing information/</w:t>
      </w:r>
      <w:proofErr w:type="spellStart"/>
      <w:r>
        <w:t>inservices</w:t>
      </w:r>
      <w:proofErr w:type="spellEnd"/>
      <w:r>
        <w:t xml:space="preserve"> for new medications and equipment.</w:t>
      </w:r>
    </w:p>
    <w:p w14:paraId="42A59C49" w14:textId="77777777" w:rsidR="00E76C53" w:rsidRDefault="001B4333" w:rsidP="00E76C53">
      <w:pPr>
        <w:pStyle w:val="ListParagraph"/>
        <w:numPr>
          <w:ilvl w:val="0"/>
          <w:numId w:val="10"/>
        </w:numPr>
      </w:pPr>
      <w:r>
        <w:t xml:space="preserve"> Implement safety protocols, initiate Texas PMP Aware project, organize outside hospital surgery patient contact, and implement ongoing organizational projects. </w:t>
      </w:r>
    </w:p>
    <w:p w14:paraId="750E6EB0" w14:textId="77777777" w:rsidR="00E76C53" w:rsidRDefault="0030527E" w:rsidP="00E76C53">
      <w:pPr>
        <w:pStyle w:val="ListParagraph"/>
        <w:numPr>
          <w:ilvl w:val="0"/>
          <w:numId w:val="10"/>
        </w:numPr>
      </w:pPr>
      <w:r>
        <w:t xml:space="preserve">Ensure staff and physicians practice according to current research and utilize evidence based practices. </w:t>
      </w:r>
    </w:p>
    <w:p w14:paraId="1CB7F87D" w14:textId="45B9535E" w:rsidR="00CA1931" w:rsidRDefault="0030527E" w:rsidP="00E76C53">
      <w:pPr>
        <w:pStyle w:val="ListParagraph"/>
        <w:numPr>
          <w:ilvl w:val="0"/>
          <w:numId w:val="10"/>
        </w:numPr>
      </w:pPr>
      <w:r>
        <w:t xml:space="preserve">Monitor MIPS data for performance improvement, assist with patient surveying and follow up, and realign processes </w:t>
      </w:r>
      <w:r w:rsidR="006000A8">
        <w:t xml:space="preserve">to ensure patient safety and best possible outcomes. </w:t>
      </w:r>
    </w:p>
    <w:p w14:paraId="11E650D6" w14:textId="4BB7E2C8" w:rsidR="00BE23AF" w:rsidRDefault="00BE23AF" w:rsidP="00E76C53">
      <w:pPr>
        <w:pStyle w:val="ListParagraph"/>
        <w:numPr>
          <w:ilvl w:val="0"/>
          <w:numId w:val="10"/>
        </w:numPr>
      </w:pPr>
      <w:r>
        <w:t>Used Medical Mastermind EMR</w:t>
      </w:r>
    </w:p>
    <w:p w14:paraId="58C492A6" w14:textId="77777777" w:rsidR="001B4333" w:rsidRDefault="001B4333" w:rsidP="001B4333">
      <w:pPr>
        <w:pStyle w:val="Subsection"/>
        <w:rPr>
          <w:vanish/>
          <w:specVanish/>
        </w:rPr>
      </w:pPr>
      <w:r>
        <w:t>Crisis Text Line</w:t>
      </w:r>
    </w:p>
    <w:p w14:paraId="083ACFD6" w14:textId="77777777" w:rsidR="001B4333" w:rsidRDefault="001B4333" w:rsidP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New York, New York (Remote)</w:t>
      </w:r>
    </w:p>
    <w:p w14:paraId="5343FCF0" w14:textId="77777777" w:rsidR="001B4333" w:rsidRDefault="001B4333" w:rsidP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Substitute Supervisor </w:t>
      </w:r>
      <w:r>
        <w:rPr>
          <w:b/>
          <w:bCs/>
          <w:i/>
          <w:iCs/>
        </w:rPr>
        <w:t>10/2017</w:t>
      </w:r>
      <w:r>
        <w:t xml:space="preserve"> – current</w:t>
      </w:r>
    </w:p>
    <w:p w14:paraId="5A78DC58" w14:textId="77777777" w:rsidR="00E76C53" w:rsidRDefault="001B4333" w:rsidP="00E76C53">
      <w:pPr>
        <w:pStyle w:val="ListParagraph"/>
        <w:numPr>
          <w:ilvl w:val="0"/>
          <w:numId w:val="11"/>
        </w:numPr>
      </w:pPr>
      <w:r>
        <w:t xml:space="preserve">Mange between 12-20 supervisors during shifts to provide support to incoming </w:t>
      </w:r>
      <w:proofErr w:type="spellStart"/>
      <w:r>
        <w:t>texters</w:t>
      </w:r>
      <w:proofErr w:type="spellEnd"/>
      <w:r>
        <w:t xml:space="preserve"> in need. </w:t>
      </w:r>
    </w:p>
    <w:p w14:paraId="24CEBA3B" w14:textId="77777777" w:rsidR="00E76C53" w:rsidRDefault="001B4333" w:rsidP="00E76C53">
      <w:pPr>
        <w:pStyle w:val="ListParagraph"/>
        <w:numPr>
          <w:ilvl w:val="0"/>
          <w:numId w:val="11"/>
        </w:numPr>
      </w:pPr>
      <w:r>
        <w:t xml:space="preserve">Some education and teaching done during shifts with counselors. </w:t>
      </w:r>
    </w:p>
    <w:p w14:paraId="3B783325" w14:textId="29CB327E" w:rsidR="00E76C53" w:rsidRDefault="001B4333" w:rsidP="00E76C53">
      <w:pPr>
        <w:pStyle w:val="ListParagraph"/>
        <w:numPr>
          <w:ilvl w:val="0"/>
          <w:numId w:val="11"/>
        </w:numPr>
      </w:pPr>
      <w:r>
        <w:t xml:space="preserve">Call in emergency situations to local law enforcement contacts. </w:t>
      </w:r>
    </w:p>
    <w:p w14:paraId="724B65DE" w14:textId="0D4ED85A" w:rsidR="001B4333" w:rsidRDefault="001B4333" w:rsidP="00E76C53">
      <w:pPr>
        <w:pStyle w:val="ListParagraph"/>
        <w:numPr>
          <w:ilvl w:val="0"/>
          <w:numId w:val="11"/>
        </w:numPr>
      </w:pPr>
      <w:r>
        <w:lastRenderedPageBreak/>
        <w:t xml:space="preserve">Report abuse cases to appropriate state agency. </w:t>
      </w:r>
    </w:p>
    <w:p w14:paraId="518FD7F4" w14:textId="77777777" w:rsidR="001B4333" w:rsidRDefault="001B4333" w:rsidP="001B4333">
      <w:pPr>
        <w:pStyle w:val="Subsection"/>
        <w:rPr>
          <w:vanish/>
          <w:specVanish/>
        </w:rPr>
      </w:pPr>
      <w:r>
        <w:t>Keller ISD</w:t>
      </w:r>
    </w:p>
    <w:p w14:paraId="165C9179" w14:textId="77777777" w:rsidR="001B4333" w:rsidRDefault="001B4333" w:rsidP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Keller, Texas</w:t>
      </w:r>
    </w:p>
    <w:p w14:paraId="78457CA9" w14:textId="77777777" w:rsidR="001B4333" w:rsidRDefault="001B4333" w:rsidP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Clinic Nurse </w:t>
      </w:r>
      <w:r>
        <w:rPr>
          <w:b/>
          <w:bCs/>
          <w:i/>
          <w:iCs/>
        </w:rPr>
        <w:t>01/2016</w:t>
      </w:r>
      <w:r>
        <w:t xml:space="preserve"> – 05/2018</w:t>
      </w:r>
    </w:p>
    <w:p w14:paraId="59D589FC" w14:textId="77777777" w:rsidR="00E76C53" w:rsidRDefault="001B4333" w:rsidP="00E76C53">
      <w:pPr>
        <w:pStyle w:val="ListParagraph"/>
        <w:numPr>
          <w:ilvl w:val="0"/>
          <w:numId w:val="12"/>
        </w:numPr>
      </w:pPr>
      <w:r>
        <w:t xml:space="preserve">Managed a clinic within a high school campus. </w:t>
      </w:r>
    </w:p>
    <w:p w14:paraId="6740CEA0" w14:textId="77777777" w:rsidR="00E76C53" w:rsidRDefault="001B4333" w:rsidP="00E76C53">
      <w:pPr>
        <w:pStyle w:val="ListParagraph"/>
        <w:numPr>
          <w:ilvl w:val="0"/>
          <w:numId w:val="12"/>
        </w:numPr>
      </w:pPr>
      <w:r>
        <w:t>Provide care and edu</w:t>
      </w:r>
      <w:r w:rsidR="00D526E1">
        <w:t>cation to students after injuri</w:t>
      </w:r>
      <w:r>
        <w:t xml:space="preserve">es, managed students with seizures, diabetes, allergic reactions requiring epinephrine, </w:t>
      </w:r>
      <w:r w:rsidR="00D526E1">
        <w:t xml:space="preserve">and other medical issues. </w:t>
      </w:r>
    </w:p>
    <w:p w14:paraId="0C016D37" w14:textId="77777777" w:rsidR="00E76C53" w:rsidRDefault="00D526E1" w:rsidP="00E76C53">
      <w:pPr>
        <w:pStyle w:val="ListParagraph"/>
        <w:numPr>
          <w:ilvl w:val="0"/>
          <w:numId w:val="12"/>
        </w:numPr>
      </w:pPr>
      <w:r>
        <w:t xml:space="preserve">Manage one LVN in the clinic and delegated duties and responsibilities. </w:t>
      </w:r>
    </w:p>
    <w:p w14:paraId="5B457A1B" w14:textId="77777777" w:rsidR="00E76C53" w:rsidRDefault="00D526E1" w:rsidP="00E76C53">
      <w:pPr>
        <w:pStyle w:val="ListParagraph"/>
        <w:numPr>
          <w:ilvl w:val="0"/>
          <w:numId w:val="12"/>
        </w:numPr>
      </w:pPr>
      <w:r>
        <w:t xml:space="preserve">Passed medications, provided emergency support as Code Red team leader, performed assessments of sick students. </w:t>
      </w:r>
    </w:p>
    <w:p w14:paraId="1CCC57F5" w14:textId="136A41FE" w:rsidR="001B4333" w:rsidRDefault="00D526E1" w:rsidP="00E76C53">
      <w:pPr>
        <w:pStyle w:val="ListParagraph"/>
        <w:numPr>
          <w:ilvl w:val="0"/>
          <w:numId w:val="12"/>
        </w:numPr>
      </w:pPr>
      <w:r>
        <w:t xml:space="preserve">Provided education and care to teachers and staff during </w:t>
      </w:r>
      <w:proofErr w:type="spellStart"/>
      <w:r>
        <w:t>inservices</w:t>
      </w:r>
      <w:proofErr w:type="spellEnd"/>
      <w:r>
        <w:t xml:space="preserve"> and trainings. </w:t>
      </w:r>
    </w:p>
    <w:p w14:paraId="6883DF9B" w14:textId="70E63614" w:rsidR="00BE23AF" w:rsidRDefault="00BE23AF" w:rsidP="00E76C53">
      <w:pPr>
        <w:pStyle w:val="ListParagraph"/>
        <w:numPr>
          <w:ilvl w:val="0"/>
          <w:numId w:val="12"/>
        </w:numPr>
      </w:pPr>
      <w:r>
        <w:t>Utilized HER</w:t>
      </w:r>
    </w:p>
    <w:p w14:paraId="26262C0E" w14:textId="6726FD5C" w:rsidR="00BE23AF" w:rsidRDefault="00BE23AF" w:rsidP="00E76C53">
      <w:pPr>
        <w:pStyle w:val="ListParagraph"/>
        <w:numPr>
          <w:ilvl w:val="0"/>
          <w:numId w:val="12"/>
        </w:numPr>
      </w:pPr>
      <w:r>
        <w:t xml:space="preserve">Helped pilot </w:t>
      </w:r>
      <w:proofErr w:type="spellStart"/>
      <w:r>
        <w:t>telehealth</w:t>
      </w:r>
      <w:proofErr w:type="spellEnd"/>
      <w:r>
        <w:t xml:space="preserve"> program with Cook Children’s to see students in the clinic by a nurse practitioner. </w:t>
      </w:r>
    </w:p>
    <w:p w14:paraId="66570F85" w14:textId="77777777" w:rsidR="001B4333" w:rsidRDefault="00504188" w:rsidP="001B4333">
      <w:pPr>
        <w:pStyle w:val="Subsection"/>
        <w:rPr>
          <w:vanish/>
          <w:specVanish/>
        </w:rPr>
      </w:pPr>
      <w:proofErr w:type="spellStart"/>
      <w:r>
        <w:t>Corvel</w:t>
      </w:r>
      <w:proofErr w:type="spellEnd"/>
    </w:p>
    <w:p w14:paraId="34FB4007" w14:textId="77777777" w:rsidR="001B4333" w:rsidRDefault="001B4333" w:rsidP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r w:rsidR="00504188">
        <w:rPr>
          <w:color w:val="404040" w:themeColor="text1" w:themeTint="BF"/>
          <w:sz w:val="24"/>
          <w:szCs w:val="24"/>
        </w:rPr>
        <w:t>Fort Worth, Texas</w:t>
      </w:r>
    </w:p>
    <w:p w14:paraId="25D416CD" w14:textId="77777777" w:rsidR="001B4333" w:rsidRDefault="00B164B7" w:rsidP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>Utilization Review Nurse</w:t>
      </w:r>
      <w:r w:rsidR="001B4333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06/2105-12/2015</w:t>
      </w:r>
      <w:r>
        <w:t xml:space="preserve"> </w:t>
      </w:r>
    </w:p>
    <w:p w14:paraId="359AC196" w14:textId="77777777" w:rsidR="00E76C53" w:rsidRDefault="00B164B7" w:rsidP="00E76C53">
      <w:pPr>
        <w:pStyle w:val="ListParagraph"/>
        <w:numPr>
          <w:ilvl w:val="0"/>
          <w:numId w:val="13"/>
        </w:numPr>
      </w:pPr>
      <w:r>
        <w:t xml:space="preserve">Worked on a team reviewing medical bills for insurance companies for discrepancies. Utilized Excel, Word, and Outlook systems. </w:t>
      </w:r>
    </w:p>
    <w:p w14:paraId="547B6A2C" w14:textId="0D015C21" w:rsidR="001B4333" w:rsidRDefault="00B164B7" w:rsidP="00E76C53">
      <w:pPr>
        <w:pStyle w:val="ListParagraph"/>
        <w:numPr>
          <w:ilvl w:val="0"/>
          <w:numId w:val="13"/>
        </w:numPr>
      </w:pPr>
      <w:r>
        <w:t xml:space="preserve">Worked with various insurance companies and learned some medical coding. </w:t>
      </w:r>
    </w:p>
    <w:p w14:paraId="1DA50090" w14:textId="77777777" w:rsidR="001B4333" w:rsidRDefault="00B164B7" w:rsidP="001B4333">
      <w:pPr>
        <w:pStyle w:val="Subsection"/>
        <w:rPr>
          <w:vanish/>
          <w:specVanish/>
        </w:rPr>
      </w:pPr>
      <w:r>
        <w:t>Cook Children’s Medical Center</w:t>
      </w:r>
    </w:p>
    <w:p w14:paraId="5E136156" w14:textId="77777777" w:rsidR="001B4333" w:rsidRDefault="001B4333" w:rsidP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r w:rsidR="00B164B7">
        <w:rPr>
          <w:color w:val="404040" w:themeColor="text1" w:themeTint="BF"/>
          <w:sz w:val="24"/>
          <w:szCs w:val="24"/>
        </w:rPr>
        <w:t>Fort Worth, Texas</w:t>
      </w:r>
    </w:p>
    <w:p w14:paraId="288A15F5" w14:textId="77777777" w:rsidR="001B4333" w:rsidRDefault="00B164B7" w:rsidP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>Registered Nurse</w:t>
      </w:r>
      <w:r w:rsidR="001B4333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07/2012</w:t>
      </w:r>
      <w:r w:rsidR="001B4333">
        <w:t xml:space="preserve"> – </w:t>
      </w:r>
      <w:r>
        <w:t>06/2015</w:t>
      </w:r>
    </w:p>
    <w:p w14:paraId="0BFE1407" w14:textId="77777777" w:rsidR="00E76C53" w:rsidRDefault="00B164B7" w:rsidP="00E76C53">
      <w:pPr>
        <w:pStyle w:val="ListParagraph"/>
        <w:numPr>
          <w:ilvl w:val="0"/>
          <w:numId w:val="14"/>
        </w:numPr>
      </w:pPr>
      <w:r>
        <w:t xml:space="preserve">Worked on a post-surgical/medical surgical unit. </w:t>
      </w:r>
    </w:p>
    <w:p w14:paraId="63979374" w14:textId="77777777" w:rsidR="00E76C53" w:rsidRDefault="00B164B7" w:rsidP="00E76C53">
      <w:pPr>
        <w:pStyle w:val="ListParagraph"/>
        <w:numPr>
          <w:ilvl w:val="0"/>
          <w:numId w:val="14"/>
        </w:numPr>
      </w:pPr>
      <w:r>
        <w:t xml:space="preserve">Received admits from ER and OR, and floor transfers from higher acuity units. </w:t>
      </w:r>
    </w:p>
    <w:p w14:paraId="3BDD61CD" w14:textId="77777777" w:rsidR="00E76C53" w:rsidRDefault="00B164B7" w:rsidP="00E76C53">
      <w:pPr>
        <w:pStyle w:val="ListParagraph"/>
        <w:numPr>
          <w:ilvl w:val="0"/>
          <w:numId w:val="14"/>
        </w:numPr>
      </w:pPr>
      <w:r>
        <w:t xml:space="preserve">Carried out physician’s orders, patient assessments, created care plans, administered medications and treatments as prescribed, provided education and teaching to patients and families, and provided care. </w:t>
      </w:r>
    </w:p>
    <w:p w14:paraId="54E0191F" w14:textId="77777777" w:rsidR="00E76C53" w:rsidRDefault="00B164B7" w:rsidP="00E76C53">
      <w:pPr>
        <w:pStyle w:val="ListParagraph"/>
        <w:numPr>
          <w:ilvl w:val="0"/>
          <w:numId w:val="14"/>
        </w:numPr>
      </w:pPr>
      <w:proofErr w:type="spellStart"/>
      <w:r>
        <w:t>Precepted</w:t>
      </w:r>
      <w:proofErr w:type="spellEnd"/>
      <w:r>
        <w:t xml:space="preserve"> new hires and new nurse graduates to the unit. </w:t>
      </w:r>
    </w:p>
    <w:p w14:paraId="4646FFC6" w14:textId="77777777" w:rsidR="00E76C53" w:rsidRDefault="00B164B7" w:rsidP="00E76C53">
      <w:pPr>
        <w:pStyle w:val="ListParagraph"/>
        <w:numPr>
          <w:ilvl w:val="0"/>
          <w:numId w:val="14"/>
        </w:numPr>
      </w:pPr>
      <w:r>
        <w:t xml:space="preserve">Floated to other departments during low census including NICU, PICU, </w:t>
      </w:r>
      <w:proofErr w:type="spellStart"/>
      <w:r>
        <w:t>heme</w:t>
      </w:r>
      <w:proofErr w:type="spellEnd"/>
      <w:r>
        <w:t>/oncology, GI</w:t>
      </w:r>
      <w:r w:rsidR="00103F17">
        <w:t xml:space="preserve">, diabetic, and telemetry units to provide care to these populations. </w:t>
      </w:r>
    </w:p>
    <w:p w14:paraId="54791931" w14:textId="2CCF233A" w:rsidR="001B4333" w:rsidRDefault="00BF1BA0" w:rsidP="00E76C53">
      <w:pPr>
        <w:pStyle w:val="ListParagraph"/>
        <w:numPr>
          <w:ilvl w:val="0"/>
          <w:numId w:val="14"/>
        </w:numPr>
      </w:pPr>
      <w:r>
        <w:t xml:space="preserve">Delegated tasks to care partners and LVN’s as necessary. </w:t>
      </w:r>
    </w:p>
    <w:p w14:paraId="5DD299AC" w14:textId="03FE5D74" w:rsidR="00BE23AF" w:rsidRDefault="00BE23AF" w:rsidP="00E76C53">
      <w:pPr>
        <w:pStyle w:val="ListParagraph"/>
        <w:numPr>
          <w:ilvl w:val="0"/>
          <w:numId w:val="14"/>
        </w:numPr>
      </w:pPr>
      <w:r>
        <w:t>Utilized Electronic Medical Record</w:t>
      </w:r>
    </w:p>
    <w:p w14:paraId="7062C071" w14:textId="77777777" w:rsidR="00E76C53" w:rsidRDefault="00103F17" w:rsidP="001B4333">
      <w:r>
        <w:t>Transfe</w:t>
      </w:r>
      <w:r w:rsidR="00E76C53">
        <w:t xml:space="preserve">rred to the Operating Room. </w:t>
      </w:r>
    </w:p>
    <w:p w14:paraId="6C1B3452" w14:textId="77777777" w:rsidR="00E76C53" w:rsidRDefault="00E76C53" w:rsidP="00E76C53">
      <w:pPr>
        <w:pStyle w:val="ListParagraph"/>
        <w:numPr>
          <w:ilvl w:val="0"/>
          <w:numId w:val="15"/>
        </w:numPr>
      </w:pPr>
      <w:r>
        <w:t>W</w:t>
      </w:r>
      <w:r w:rsidR="00103F17">
        <w:t xml:space="preserve">orked as a circulating nurse for </w:t>
      </w:r>
      <w:proofErr w:type="spellStart"/>
      <w:r w:rsidR="00103F17">
        <w:t>Neuro</w:t>
      </w:r>
      <w:proofErr w:type="spellEnd"/>
      <w:r w:rsidR="00103F17">
        <w:t xml:space="preserve">, GI, Plastics, General, Ortho, Dental, </w:t>
      </w:r>
      <w:proofErr w:type="gramStart"/>
      <w:r w:rsidR="00103F17">
        <w:t>Eye</w:t>
      </w:r>
      <w:proofErr w:type="gramEnd"/>
      <w:r w:rsidR="00103F17">
        <w:t xml:space="preserve">, Urology, </w:t>
      </w:r>
      <w:r w:rsidR="00864B82">
        <w:t xml:space="preserve">ENT, </w:t>
      </w:r>
      <w:r w:rsidR="00103F17">
        <w:t xml:space="preserve">and Trauma cases. </w:t>
      </w:r>
    </w:p>
    <w:p w14:paraId="7215D333" w14:textId="77777777" w:rsidR="00E76C53" w:rsidRDefault="00103F17" w:rsidP="00E76C53">
      <w:pPr>
        <w:pStyle w:val="ListParagraph"/>
        <w:numPr>
          <w:ilvl w:val="0"/>
          <w:numId w:val="15"/>
        </w:numPr>
      </w:pPr>
      <w:r>
        <w:t xml:space="preserve">Acted as charge nurse periodically and </w:t>
      </w:r>
      <w:proofErr w:type="spellStart"/>
      <w:r>
        <w:t>precepted</w:t>
      </w:r>
      <w:proofErr w:type="spellEnd"/>
      <w:r>
        <w:t xml:space="preserve"> new hires and new graduate </w:t>
      </w:r>
      <w:proofErr w:type="spellStart"/>
      <w:r>
        <w:t>orientees</w:t>
      </w:r>
      <w:proofErr w:type="spellEnd"/>
      <w:r>
        <w:t xml:space="preserve"> to the unit. </w:t>
      </w:r>
    </w:p>
    <w:p w14:paraId="4658179E" w14:textId="43C715E9" w:rsidR="00864B82" w:rsidRDefault="00864B82" w:rsidP="00E76C53">
      <w:pPr>
        <w:pStyle w:val="ListParagraph"/>
        <w:numPr>
          <w:ilvl w:val="0"/>
          <w:numId w:val="15"/>
        </w:numPr>
      </w:pPr>
      <w:r>
        <w:t>Worked closely with on</w:t>
      </w:r>
      <w:r w:rsidR="0027697A">
        <w:t>e</w:t>
      </w:r>
      <w:r>
        <w:t xml:space="preserve"> surgeon as designated circulating nurse in charge of cases, equipment, and supplies. </w:t>
      </w:r>
    </w:p>
    <w:p w14:paraId="52731170" w14:textId="0200A23F" w:rsidR="001B4333" w:rsidRDefault="00864B82" w:rsidP="001B4333">
      <w:pPr>
        <w:pStyle w:val="Subsection"/>
        <w:rPr>
          <w:vanish/>
          <w:specVanish/>
        </w:rPr>
      </w:pPr>
      <w:r>
        <w:t>Texas Health Resources</w:t>
      </w:r>
    </w:p>
    <w:p w14:paraId="2370E21C" w14:textId="4392B2FF" w:rsidR="001B4333" w:rsidRDefault="001B4333" w:rsidP="001B4333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proofErr w:type="spellStart"/>
      <w:r w:rsidR="00864B82">
        <w:rPr>
          <w:color w:val="404040" w:themeColor="text1" w:themeTint="BF"/>
          <w:sz w:val="24"/>
          <w:szCs w:val="24"/>
        </w:rPr>
        <w:t>Azle</w:t>
      </w:r>
      <w:proofErr w:type="spellEnd"/>
      <w:r w:rsidR="00864B82">
        <w:rPr>
          <w:color w:val="404040" w:themeColor="text1" w:themeTint="BF"/>
          <w:sz w:val="24"/>
          <w:szCs w:val="24"/>
        </w:rPr>
        <w:t>, Texas</w:t>
      </w:r>
    </w:p>
    <w:p w14:paraId="3C9F1FA4" w14:textId="578F4689" w:rsidR="001B4333" w:rsidRDefault="00864B82" w:rsidP="001B4333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>Registered Nurse</w:t>
      </w:r>
      <w:r w:rsidR="001B4333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01/2012</w:t>
      </w:r>
      <w:r w:rsidR="001B4333">
        <w:t xml:space="preserve"> – </w:t>
      </w:r>
      <w:r>
        <w:t>06/2012</w:t>
      </w:r>
    </w:p>
    <w:p w14:paraId="0F2F9231" w14:textId="77777777" w:rsidR="00E76C53" w:rsidRDefault="00864B82" w:rsidP="00E76C53">
      <w:pPr>
        <w:pStyle w:val="ListParagraph"/>
        <w:numPr>
          <w:ilvl w:val="0"/>
          <w:numId w:val="16"/>
        </w:numPr>
      </w:pPr>
      <w:r>
        <w:t>Circulati</w:t>
      </w:r>
      <w:r w:rsidR="00E76C53">
        <w:t xml:space="preserve">ng nurse in the operating room. </w:t>
      </w:r>
    </w:p>
    <w:p w14:paraId="234B7BFB" w14:textId="77777777" w:rsidR="00E76C53" w:rsidRDefault="00864B82" w:rsidP="00E76C53">
      <w:pPr>
        <w:pStyle w:val="ListParagraph"/>
        <w:numPr>
          <w:ilvl w:val="0"/>
          <w:numId w:val="16"/>
        </w:numPr>
      </w:pPr>
      <w:r>
        <w:t xml:space="preserve">Provided care to patients in the operating room during General, </w:t>
      </w:r>
      <w:proofErr w:type="spellStart"/>
      <w:r>
        <w:t>ortho</w:t>
      </w:r>
      <w:proofErr w:type="spellEnd"/>
      <w:r>
        <w:t xml:space="preserve">, and ENT cases. </w:t>
      </w:r>
    </w:p>
    <w:p w14:paraId="65306A70" w14:textId="21E01A09" w:rsidR="00E76C53" w:rsidRDefault="00864B82" w:rsidP="00E76C53">
      <w:pPr>
        <w:pStyle w:val="ListParagraph"/>
        <w:numPr>
          <w:ilvl w:val="0"/>
          <w:numId w:val="16"/>
        </w:numPr>
      </w:pPr>
      <w:r>
        <w:t xml:space="preserve">Member of the Code Red team. </w:t>
      </w:r>
    </w:p>
    <w:p w14:paraId="35C1861F" w14:textId="77777777" w:rsidR="00E76C53" w:rsidRDefault="00864B82" w:rsidP="00E76C53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 xml:space="preserve">Floated to ER to help at times. </w:t>
      </w:r>
    </w:p>
    <w:p w14:paraId="004E376E" w14:textId="77777777" w:rsidR="00E76C53" w:rsidRDefault="00864B82" w:rsidP="00E76C53">
      <w:pPr>
        <w:pStyle w:val="ListParagraph"/>
        <w:numPr>
          <w:ilvl w:val="0"/>
          <w:numId w:val="16"/>
        </w:numPr>
      </w:pPr>
      <w:r>
        <w:t xml:space="preserve">Cross trained as PACU nurse for busy schedule days and provided recovery care for patients. </w:t>
      </w:r>
    </w:p>
    <w:p w14:paraId="3F8DBDC1" w14:textId="53B12172" w:rsidR="001B4333" w:rsidRDefault="00864B82" w:rsidP="00E76C53">
      <w:pPr>
        <w:pStyle w:val="ListParagraph"/>
        <w:numPr>
          <w:ilvl w:val="0"/>
          <w:numId w:val="16"/>
        </w:numPr>
      </w:pPr>
      <w:r>
        <w:t xml:space="preserve">Cross-trained as pre-assessment testing nurse to help prepare and assess patients prior to surgery. </w:t>
      </w:r>
    </w:p>
    <w:p w14:paraId="0079DD1A" w14:textId="16073AEA" w:rsidR="00412C9A" w:rsidRDefault="00412C9A" w:rsidP="00412C9A">
      <w:pPr>
        <w:pStyle w:val="Subsection"/>
        <w:rPr>
          <w:vanish/>
          <w:specVanish/>
        </w:rPr>
      </w:pPr>
      <w:r>
        <w:t>JPS Hospital</w:t>
      </w:r>
    </w:p>
    <w:p w14:paraId="5E23CD64" w14:textId="1E01E27B" w:rsidR="00412C9A" w:rsidRDefault="00412C9A" w:rsidP="00412C9A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Fort Worth, Texas</w:t>
      </w:r>
    </w:p>
    <w:p w14:paraId="1E8B4FD8" w14:textId="75204A09" w:rsidR="00412C9A" w:rsidRDefault="00412C9A" w:rsidP="00412C9A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Registered Nurse </w:t>
      </w:r>
      <w:r>
        <w:rPr>
          <w:b/>
          <w:bCs/>
          <w:i/>
          <w:iCs/>
        </w:rPr>
        <w:t>05/2011</w:t>
      </w:r>
      <w:r>
        <w:t xml:space="preserve"> – 1/2012</w:t>
      </w:r>
    </w:p>
    <w:p w14:paraId="5053E24A" w14:textId="77777777" w:rsidR="00BE23AF" w:rsidRPr="00BE23AF" w:rsidRDefault="00412C9A" w:rsidP="00BE23AF">
      <w:pPr>
        <w:pStyle w:val="ListParagraph"/>
        <w:numPr>
          <w:ilvl w:val="0"/>
          <w:numId w:val="21"/>
        </w:numPr>
        <w:rPr>
          <w:vanish/>
          <w:specVanish/>
        </w:rPr>
      </w:pPr>
      <w:r>
        <w:t xml:space="preserve">Worked in the Operating Room and worked as a circulating nurse for </w:t>
      </w:r>
      <w:proofErr w:type="spellStart"/>
      <w:r>
        <w:t>Neuro</w:t>
      </w:r>
      <w:proofErr w:type="spellEnd"/>
      <w:r>
        <w:t xml:space="preserve">, GI, Plastics, General, Ortho, Dental, Eye, Urology, ENT, and Trauma cases. </w:t>
      </w:r>
    </w:p>
    <w:p w14:paraId="6D69B28D" w14:textId="77777777" w:rsidR="00BE23AF" w:rsidRDefault="00BE23AF" w:rsidP="00BE23AF"/>
    <w:p w14:paraId="67EE4356" w14:textId="1254FF87" w:rsidR="00BE23AF" w:rsidRPr="00BE23AF" w:rsidRDefault="00BE23AF" w:rsidP="00BE23AF">
      <w:pPr>
        <w:pStyle w:val="ListParagraph"/>
        <w:numPr>
          <w:ilvl w:val="0"/>
          <w:numId w:val="21"/>
        </w:numPr>
        <w:rPr>
          <w:vanish/>
          <w:specVanish/>
        </w:rPr>
      </w:pPr>
      <w:r>
        <w:t>Utilized Electronic Charting system</w:t>
      </w:r>
    </w:p>
    <w:p w14:paraId="1C654193" w14:textId="77777777" w:rsidR="00BE23AF" w:rsidRPr="00BE23AF" w:rsidRDefault="00BE23AF" w:rsidP="00781A12">
      <w:pPr>
        <w:pStyle w:val="ListParagraph"/>
        <w:numPr>
          <w:ilvl w:val="0"/>
          <w:numId w:val="17"/>
        </w:numPr>
        <w:rPr>
          <w:vanish/>
          <w:specVanish/>
        </w:rPr>
      </w:pPr>
    </w:p>
    <w:p w14:paraId="73915E9E" w14:textId="77777777" w:rsidR="00BE23AF" w:rsidRPr="00BE23AF" w:rsidRDefault="00BE23AF" w:rsidP="00781A12">
      <w:pPr>
        <w:pStyle w:val="ListParagraph"/>
        <w:numPr>
          <w:ilvl w:val="0"/>
          <w:numId w:val="17"/>
        </w:numPr>
        <w:rPr>
          <w:vanish/>
          <w:specVanish/>
        </w:rPr>
      </w:pPr>
    </w:p>
    <w:p w14:paraId="459BFB1F" w14:textId="77777777" w:rsidR="00BE23AF" w:rsidRDefault="00BE23AF" w:rsidP="00781A12">
      <w:pPr>
        <w:pStyle w:val="NoSpacing"/>
        <w:rPr>
          <w:color w:val="404040" w:themeColor="text1" w:themeTint="BF"/>
          <w:sz w:val="24"/>
          <w:szCs w:val="24"/>
        </w:rPr>
      </w:pPr>
    </w:p>
    <w:p w14:paraId="0BFD9CF2" w14:textId="77777777" w:rsidR="00BE23AF" w:rsidRDefault="00BE23AF" w:rsidP="00781A12">
      <w:pPr>
        <w:pStyle w:val="NoSpacing"/>
        <w:rPr>
          <w:color w:val="404040" w:themeColor="text1" w:themeTint="BF"/>
          <w:sz w:val="24"/>
          <w:szCs w:val="24"/>
        </w:rPr>
      </w:pPr>
    </w:p>
    <w:p w14:paraId="645A7C0B" w14:textId="6F43617F" w:rsidR="00781A12" w:rsidRDefault="00BE23AF" w:rsidP="00781A12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Children’s Medical Center</w:t>
      </w:r>
      <w:r w:rsidR="00781A12">
        <w:rPr>
          <w:color w:val="404040" w:themeColor="text1" w:themeTint="BF"/>
          <w:sz w:val="24"/>
          <w:szCs w:val="24"/>
        </w:rPr>
        <w:t>| Dallas, Texas</w:t>
      </w:r>
    </w:p>
    <w:p w14:paraId="7E558CCE" w14:textId="4A6C97CD" w:rsidR="00781A12" w:rsidRDefault="00781A12" w:rsidP="00781A12">
      <w:pPr>
        <w:pStyle w:val="SubsectionDate"/>
      </w:pPr>
      <w:r>
        <w:rPr>
          <w:rStyle w:val="IntenseEmphasis"/>
          <w:b w:val="0"/>
          <w:i w:val="0"/>
        </w:rPr>
        <w:t xml:space="preserve">Registered Nurse </w:t>
      </w:r>
      <w:r>
        <w:rPr>
          <w:b/>
          <w:bCs/>
          <w:i/>
          <w:iCs/>
        </w:rPr>
        <w:t>08/2008</w:t>
      </w:r>
      <w:r>
        <w:t xml:space="preserve"> – 10/2010</w:t>
      </w:r>
    </w:p>
    <w:p w14:paraId="4CE628FA" w14:textId="77777777" w:rsidR="00E76C53" w:rsidRDefault="00781A12" w:rsidP="00E76C53">
      <w:pPr>
        <w:pStyle w:val="ListParagraph"/>
        <w:numPr>
          <w:ilvl w:val="0"/>
          <w:numId w:val="17"/>
        </w:numPr>
      </w:pPr>
      <w:r>
        <w:t xml:space="preserve">Worked on a general pediatrics/medical surgical unit. </w:t>
      </w:r>
    </w:p>
    <w:p w14:paraId="1676D4FF" w14:textId="77777777" w:rsidR="00E76C53" w:rsidRDefault="00781A12" w:rsidP="00E76C53">
      <w:pPr>
        <w:pStyle w:val="ListParagraph"/>
        <w:numPr>
          <w:ilvl w:val="0"/>
          <w:numId w:val="17"/>
        </w:numPr>
      </w:pPr>
      <w:r>
        <w:t xml:space="preserve">Received admits from ER and OR, and floor transfers from higher acuity units. </w:t>
      </w:r>
    </w:p>
    <w:p w14:paraId="14508964" w14:textId="77777777" w:rsidR="00E76C53" w:rsidRDefault="00781A12" w:rsidP="00E76C53">
      <w:pPr>
        <w:pStyle w:val="ListParagraph"/>
        <w:numPr>
          <w:ilvl w:val="0"/>
          <w:numId w:val="17"/>
        </w:numPr>
      </w:pPr>
      <w:r>
        <w:t xml:space="preserve">Carried out physician’s orders, patient assessments, created care plans, administered medications and treatments as prescribed, provided education and teaching to patients and families, and provided care. </w:t>
      </w:r>
    </w:p>
    <w:p w14:paraId="2C4DA440" w14:textId="77777777" w:rsidR="00E76C53" w:rsidRDefault="00781A12" w:rsidP="00E76C53">
      <w:pPr>
        <w:pStyle w:val="ListParagraph"/>
        <w:numPr>
          <w:ilvl w:val="0"/>
          <w:numId w:val="17"/>
        </w:numPr>
      </w:pPr>
      <w:proofErr w:type="spellStart"/>
      <w:r>
        <w:t>Precepted</w:t>
      </w:r>
      <w:proofErr w:type="spellEnd"/>
      <w:r>
        <w:t xml:space="preserve"> new hires and n</w:t>
      </w:r>
      <w:r w:rsidR="00BF1BA0">
        <w:t xml:space="preserve">ew nurse graduates to the </w:t>
      </w:r>
      <w:proofErr w:type="gramStart"/>
      <w:r w:rsidR="00BF1BA0">
        <w:t xml:space="preserve">unit </w:t>
      </w:r>
      <w:r w:rsidR="00E76C53">
        <w:t>.</w:t>
      </w:r>
      <w:proofErr w:type="gramEnd"/>
      <w:r w:rsidR="00E76C53">
        <w:t xml:space="preserve"> </w:t>
      </w:r>
    </w:p>
    <w:p w14:paraId="486B0372" w14:textId="77777777" w:rsidR="00E76C53" w:rsidRDefault="00E76C53" w:rsidP="00E76C53">
      <w:pPr>
        <w:pStyle w:val="ListParagraph"/>
        <w:numPr>
          <w:ilvl w:val="0"/>
          <w:numId w:val="17"/>
        </w:numPr>
      </w:pPr>
      <w:r>
        <w:t xml:space="preserve">Acted </w:t>
      </w:r>
      <w:r w:rsidR="00BF1BA0">
        <w:t>as a</w:t>
      </w:r>
      <w:r w:rsidR="00781A12">
        <w:t xml:space="preserve"> charge nurse. </w:t>
      </w:r>
    </w:p>
    <w:p w14:paraId="5246E17E" w14:textId="4C701863" w:rsidR="00781A12" w:rsidRDefault="00781A12" w:rsidP="00E76C53">
      <w:pPr>
        <w:pStyle w:val="ListParagraph"/>
        <w:numPr>
          <w:ilvl w:val="0"/>
          <w:numId w:val="17"/>
        </w:numPr>
      </w:pPr>
      <w:r>
        <w:t xml:space="preserve">Floated to other departments during low census including NICU, GI, and diabetic units to provide care to these populations. </w:t>
      </w:r>
    </w:p>
    <w:p w14:paraId="72462D45" w14:textId="05ECA13D" w:rsidR="00BE23AF" w:rsidRDefault="00BE23AF" w:rsidP="00E76C53">
      <w:pPr>
        <w:pStyle w:val="ListParagraph"/>
        <w:numPr>
          <w:ilvl w:val="0"/>
          <w:numId w:val="17"/>
        </w:numPr>
      </w:pPr>
      <w:r>
        <w:t>Utilized Epic EMR as a super user</w:t>
      </w:r>
    </w:p>
    <w:p w14:paraId="2251C8A9" w14:textId="3E8D13DE" w:rsidR="00BF1BA0" w:rsidRDefault="00BF1BA0" w:rsidP="00BF1BA0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UT Southwestern – Zale </w:t>
      </w:r>
      <w:proofErr w:type="spellStart"/>
      <w:r>
        <w:rPr>
          <w:color w:val="404040" w:themeColor="text1" w:themeTint="BF"/>
          <w:sz w:val="24"/>
          <w:szCs w:val="24"/>
        </w:rPr>
        <w:t>Lipshy</w:t>
      </w:r>
      <w:proofErr w:type="spellEnd"/>
      <w:r>
        <w:rPr>
          <w:color w:val="404040" w:themeColor="text1" w:themeTint="BF"/>
          <w:sz w:val="24"/>
          <w:szCs w:val="24"/>
        </w:rPr>
        <w:t xml:space="preserve"> Hospital | Dallas, Texas</w:t>
      </w:r>
    </w:p>
    <w:p w14:paraId="368BBD68" w14:textId="37A0EA22" w:rsidR="00BF1BA0" w:rsidRDefault="00BF1BA0" w:rsidP="00BF1BA0">
      <w:pPr>
        <w:pStyle w:val="SubsectionDate"/>
      </w:pPr>
      <w:r>
        <w:rPr>
          <w:rStyle w:val="IntenseEmphasis"/>
          <w:b w:val="0"/>
          <w:i w:val="0"/>
        </w:rPr>
        <w:t xml:space="preserve">Registered Nurse </w:t>
      </w:r>
      <w:r>
        <w:rPr>
          <w:b/>
          <w:bCs/>
          <w:i/>
          <w:iCs/>
        </w:rPr>
        <w:t>08/2005</w:t>
      </w:r>
      <w:r>
        <w:t xml:space="preserve"> – 08/2008</w:t>
      </w:r>
    </w:p>
    <w:p w14:paraId="48A7B1FC" w14:textId="77777777" w:rsidR="00E76C53" w:rsidRDefault="00BF1BA0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Provided patient care during surgical procedures.</w:t>
      </w:r>
      <w:r w:rsidRPr="00E76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0FE18F" w14:textId="77777777" w:rsidR="00E76C53" w:rsidRDefault="00BF1BA0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Involved as circulator and, at times, scrub tech in general, gynecology, </w:t>
      </w:r>
      <w:proofErr w:type="spellStart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ortho</w:t>
      </w:r>
      <w:proofErr w:type="spellEnd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, </w:t>
      </w:r>
      <w:proofErr w:type="spellStart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neuro</w:t>
      </w:r>
      <w:proofErr w:type="spellEnd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, eye, plastic, </w:t>
      </w:r>
      <w:proofErr w:type="spellStart"/>
      <w:proofErr w:type="gramStart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ent</w:t>
      </w:r>
      <w:proofErr w:type="spellEnd"/>
      <w:proofErr w:type="gramEnd"/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, urology, and bariatric cases.</w:t>
      </w:r>
      <w:r w:rsidRPr="00E76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604CF7" w14:textId="77777777" w:rsidR="00E76C53" w:rsidRPr="00E76C53" w:rsidRDefault="00E76C53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Acted as charge nurse. </w:t>
      </w:r>
    </w:p>
    <w:p w14:paraId="3CEDA417" w14:textId="77777777" w:rsidR="00E76C53" w:rsidRPr="00E76C53" w:rsidRDefault="00E76C53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222222"/>
          <w:sz w:val="24"/>
          <w:szCs w:val="24"/>
        </w:rPr>
        <w:t>P</w:t>
      </w:r>
      <w:r w:rsidR="00BF1BA0"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receptor to new hires and graduate nurses</w:t>
      </w:r>
      <w:r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. </w:t>
      </w:r>
    </w:p>
    <w:p w14:paraId="7C62D8F6" w14:textId="77777777" w:rsidR="00E76C53" w:rsidRPr="00E76C53" w:rsidRDefault="00E76C53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222222"/>
          <w:sz w:val="24"/>
          <w:szCs w:val="24"/>
        </w:rPr>
        <w:t>Educator</w:t>
      </w:r>
      <w:r w:rsidR="00BF1BA0"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for incoming OR internship classes. </w:t>
      </w:r>
    </w:p>
    <w:p w14:paraId="3BB57386" w14:textId="772A5378" w:rsidR="001B4333" w:rsidRPr="00BE23AF" w:rsidRDefault="00BF1BA0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>Helped sched</w:t>
      </w:r>
      <w:r w:rsidR="00D57264" w:rsidRPr="00E76C5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ule staff and provide coverage. </w:t>
      </w:r>
    </w:p>
    <w:p w14:paraId="1FA58A8D" w14:textId="29523B21" w:rsidR="00BE23AF" w:rsidRPr="00E76C53" w:rsidRDefault="00BE23AF" w:rsidP="00E76C5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Arial"/>
          <w:color w:val="222222"/>
          <w:sz w:val="24"/>
          <w:szCs w:val="24"/>
        </w:rPr>
        <w:t>Super user for Epic EMR implementation</w:t>
      </w:r>
    </w:p>
    <w:p w14:paraId="0FC209AA" w14:textId="77777777" w:rsidR="00D57264" w:rsidRPr="00D57264" w:rsidRDefault="00D57264" w:rsidP="00D57264">
      <w:pPr>
        <w:rPr>
          <w:rFonts w:ascii="Times New Roman" w:eastAsia="Times New Roman" w:hAnsi="Times New Roman" w:cs="Arial"/>
          <w:color w:val="222222"/>
          <w:sz w:val="24"/>
          <w:szCs w:val="24"/>
        </w:rPr>
      </w:pPr>
    </w:p>
    <w:p w14:paraId="730F0C7D" w14:textId="77777777" w:rsidR="00D57264" w:rsidRPr="00D57264" w:rsidRDefault="00D57264" w:rsidP="00D57264">
      <w:pPr>
        <w:ind w:left="360"/>
        <w:rPr>
          <w:rFonts w:ascii="Times New Roman" w:eastAsia="Times New Roman" w:hAnsi="Times New Roman" w:cs="Arial"/>
          <w:color w:val="222222"/>
          <w:sz w:val="24"/>
          <w:szCs w:val="24"/>
        </w:rPr>
      </w:pPr>
    </w:p>
    <w:p w14:paraId="572ACF45" w14:textId="77777777" w:rsidR="00D57264" w:rsidRDefault="00D57264" w:rsidP="00D57264"/>
    <w:sectPr w:rsidR="00D57264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2A247" w14:textId="77777777" w:rsidR="0030527E" w:rsidRDefault="0030527E">
      <w:pPr>
        <w:spacing w:after="0" w:line="240" w:lineRule="auto"/>
      </w:pPr>
      <w:r>
        <w:separator/>
      </w:r>
    </w:p>
  </w:endnote>
  <w:endnote w:type="continuationSeparator" w:id="0">
    <w:p w14:paraId="46051747" w14:textId="77777777" w:rsidR="0030527E" w:rsidRDefault="0030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9CAF3" w14:textId="77777777" w:rsidR="0030527E" w:rsidRDefault="0030527E">
      <w:pPr>
        <w:spacing w:after="0" w:line="240" w:lineRule="auto"/>
      </w:pPr>
      <w:r>
        <w:separator/>
      </w:r>
    </w:p>
  </w:footnote>
  <w:footnote w:type="continuationSeparator" w:id="0">
    <w:p w14:paraId="7E66E517" w14:textId="77777777" w:rsidR="0030527E" w:rsidRDefault="0030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6A43D" w14:textId="77777777" w:rsidR="0030527E" w:rsidRDefault="009A6CE0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673EA055DF14CC49B5D8236CE854EC2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0527E">
          <w:rPr>
            <w:color w:val="6076B4" w:themeColor="accent1"/>
          </w:rPr>
          <w:t>Monica Murphy</w:t>
        </w:r>
      </w:sdtContent>
    </w:sdt>
  </w:p>
  <w:p w14:paraId="121789AF" w14:textId="77777777" w:rsidR="0030527E" w:rsidRDefault="0030527E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1D9"/>
    <w:multiLevelType w:val="hybridMultilevel"/>
    <w:tmpl w:val="B4A8069A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C76"/>
    <w:multiLevelType w:val="hybridMultilevel"/>
    <w:tmpl w:val="55ECBDF0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A2ACD"/>
    <w:multiLevelType w:val="hybridMultilevel"/>
    <w:tmpl w:val="85BC21C4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86C35"/>
    <w:multiLevelType w:val="hybridMultilevel"/>
    <w:tmpl w:val="EEE098D8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901C7"/>
    <w:multiLevelType w:val="hybridMultilevel"/>
    <w:tmpl w:val="15E68BA4"/>
    <w:lvl w:ilvl="0" w:tplc="13BC9B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8B07FD"/>
    <w:multiLevelType w:val="hybridMultilevel"/>
    <w:tmpl w:val="7A826E08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08A"/>
    <w:multiLevelType w:val="hybridMultilevel"/>
    <w:tmpl w:val="106E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B7638"/>
    <w:multiLevelType w:val="hybridMultilevel"/>
    <w:tmpl w:val="079666CC"/>
    <w:lvl w:ilvl="0" w:tplc="13BC9B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473AE"/>
    <w:multiLevelType w:val="hybridMultilevel"/>
    <w:tmpl w:val="4D4A600A"/>
    <w:lvl w:ilvl="0" w:tplc="13BC9B2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B7389"/>
    <w:multiLevelType w:val="hybridMultilevel"/>
    <w:tmpl w:val="2064F4CE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5C00D1"/>
    <w:multiLevelType w:val="hybridMultilevel"/>
    <w:tmpl w:val="75328920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176994"/>
    <w:multiLevelType w:val="hybridMultilevel"/>
    <w:tmpl w:val="09BCCD38"/>
    <w:lvl w:ilvl="0" w:tplc="13BC9B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6B49FF"/>
    <w:multiLevelType w:val="hybridMultilevel"/>
    <w:tmpl w:val="F690ADD6"/>
    <w:lvl w:ilvl="0" w:tplc="13BC9B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71341E"/>
    <w:multiLevelType w:val="hybridMultilevel"/>
    <w:tmpl w:val="3F5C41CC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51049"/>
    <w:multiLevelType w:val="hybridMultilevel"/>
    <w:tmpl w:val="CC545168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B48B3"/>
    <w:multiLevelType w:val="hybridMultilevel"/>
    <w:tmpl w:val="973EACBA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D4EFD"/>
    <w:multiLevelType w:val="hybridMultilevel"/>
    <w:tmpl w:val="0F0CC2B2"/>
    <w:lvl w:ilvl="0" w:tplc="13BC9B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15"/>
  </w:num>
  <w:num w:numId="8">
    <w:abstractNumId w:val="8"/>
  </w:num>
  <w:num w:numId="9">
    <w:abstractNumId w:val="2"/>
  </w:num>
  <w:num w:numId="10">
    <w:abstractNumId w:val="0"/>
  </w:num>
  <w:num w:numId="11">
    <w:abstractNumId w:val="17"/>
  </w:num>
  <w:num w:numId="12">
    <w:abstractNumId w:val="18"/>
  </w:num>
  <w:num w:numId="13">
    <w:abstractNumId w:val="16"/>
  </w:num>
  <w:num w:numId="14">
    <w:abstractNumId w:val="3"/>
  </w:num>
  <w:num w:numId="15">
    <w:abstractNumId w:val="10"/>
  </w:num>
  <w:num w:numId="16">
    <w:abstractNumId w:val="20"/>
  </w:num>
  <w:num w:numId="17">
    <w:abstractNumId w:val="12"/>
  </w:num>
  <w:num w:numId="18">
    <w:abstractNumId w:val="1"/>
  </w:num>
  <w:num w:numId="19">
    <w:abstractNumId w:val="14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3"/>
    <w:rsid w:val="00103F17"/>
    <w:rsid w:val="001B4333"/>
    <w:rsid w:val="0027697A"/>
    <w:rsid w:val="0030527E"/>
    <w:rsid w:val="00412C9A"/>
    <w:rsid w:val="004B3A38"/>
    <w:rsid w:val="00504188"/>
    <w:rsid w:val="006000A8"/>
    <w:rsid w:val="00781A12"/>
    <w:rsid w:val="00864B82"/>
    <w:rsid w:val="00965B60"/>
    <w:rsid w:val="009A6CE0"/>
    <w:rsid w:val="00B164B7"/>
    <w:rsid w:val="00BE23AF"/>
    <w:rsid w:val="00BF1BA0"/>
    <w:rsid w:val="00C665C5"/>
    <w:rsid w:val="00CA1931"/>
    <w:rsid w:val="00D526E1"/>
    <w:rsid w:val="00D57264"/>
    <w:rsid w:val="00E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931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p1:0pfylg5s5xv0td924mxzvk1r0000gn:T:TM0179486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C1F5B4A275544DBC836BB55A667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F77F-674F-3E41-A8AA-E477DF6523C5}"/>
      </w:docPartPr>
      <w:docPartBody>
        <w:p w:rsidR="00D422A9" w:rsidRDefault="00D422A9">
          <w:pPr>
            <w:pStyle w:val="F4C1F5B4A275544DBC836BB55A6670C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D879E02CD855C4AB061E7E7153A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DC24-F6E6-C842-86D6-4B7D6D57348D}"/>
      </w:docPartPr>
      <w:docPartBody>
        <w:p w:rsidR="00D422A9" w:rsidRDefault="00D422A9">
          <w:pPr>
            <w:pStyle w:val="8D879E02CD855C4AB061E7E7153A3F7B"/>
          </w:pPr>
          <w:r>
            <w:t>[Type Your Name]</w:t>
          </w:r>
        </w:p>
      </w:docPartBody>
    </w:docPart>
    <w:docPart>
      <w:docPartPr>
        <w:name w:val="739FE2E18443294CA95FC064A46A8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693C-EC17-204E-91E3-DEB21CCD31CB}"/>
      </w:docPartPr>
      <w:docPartBody>
        <w:p w:rsidR="00D422A9" w:rsidRDefault="00D422A9">
          <w:pPr>
            <w:pStyle w:val="739FE2E18443294CA95FC064A46A8A35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5C368AEBA3A7EF4883FB29B8CEED5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B8DE0-1011-9346-8B90-C6C74F9837A7}"/>
      </w:docPartPr>
      <w:docPartBody>
        <w:p w:rsidR="00D422A9" w:rsidRDefault="00D422A9">
          <w:pPr>
            <w:pStyle w:val="5C368AEBA3A7EF4883FB29B8CEED53C6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A9675A9B9BDC9F448910061D8EBB3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51C36-F95C-E54C-894F-6E12E92907D1}"/>
      </w:docPartPr>
      <w:docPartBody>
        <w:p w:rsidR="00D422A9" w:rsidRDefault="00D422A9">
          <w:pPr>
            <w:pStyle w:val="A9675A9B9BDC9F448910061D8EBB3413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673EA055DF14CC49B5D8236CE854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524B8-9E36-7144-A789-873E325BC7DE}"/>
      </w:docPartPr>
      <w:docPartBody>
        <w:p w:rsidR="00D422A9" w:rsidRDefault="00D422A9">
          <w:pPr>
            <w:pStyle w:val="673EA055DF14CC49B5D8236CE854EC29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A9"/>
    <w:rsid w:val="005B3D0B"/>
    <w:rsid w:val="00D4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4C1F5B4A275544DBC836BB55A6670CE">
    <w:name w:val="F4C1F5B4A275544DBC836BB55A6670CE"/>
  </w:style>
  <w:style w:type="paragraph" w:customStyle="1" w:styleId="8D879E02CD855C4AB061E7E7153A3F7B">
    <w:name w:val="8D879E02CD855C4AB061E7E7153A3F7B"/>
  </w:style>
  <w:style w:type="paragraph" w:customStyle="1" w:styleId="739FE2E18443294CA95FC064A46A8A35">
    <w:name w:val="739FE2E18443294CA95FC064A46A8A35"/>
  </w:style>
  <w:style w:type="paragraph" w:customStyle="1" w:styleId="5C368AEBA3A7EF4883FB29B8CEED53C6">
    <w:name w:val="5C368AEBA3A7EF4883FB29B8CEED53C6"/>
  </w:style>
  <w:style w:type="paragraph" w:customStyle="1" w:styleId="A9675A9B9BDC9F448910061D8EBB3413">
    <w:name w:val="A9675A9B9BDC9F448910061D8EBB3413"/>
  </w:style>
  <w:style w:type="paragraph" w:customStyle="1" w:styleId="1FFA05A677B20D4BBED7A102D70540DD">
    <w:name w:val="1FFA05A677B20D4BBED7A102D70540DD"/>
  </w:style>
  <w:style w:type="paragraph" w:customStyle="1" w:styleId="A41F3B5A3D16574A9426A8C8A7991C49">
    <w:name w:val="A41F3B5A3D16574A9426A8C8A7991C49"/>
  </w:style>
  <w:style w:type="paragraph" w:customStyle="1" w:styleId="33D1345530E91C419D4913B6D88CF10C">
    <w:name w:val="33D1345530E91C419D4913B6D88CF10C"/>
  </w:style>
  <w:style w:type="paragraph" w:customStyle="1" w:styleId="886EFA70DAFE0540A13D82426DDF7AE8">
    <w:name w:val="886EFA70DAFE0540A13D82426DDF7AE8"/>
  </w:style>
  <w:style w:type="paragraph" w:customStyle="1" w:styleId="6F66BCB722610E4BB64341C364DDB182">
    <w:name w:val="6F66BCB722610E4BB64341C364DDB182"/>
  </w:style>
  <w:style w:type="paragraph" w:customStyle="1" w:styleId="371CDC67835A844A9C6406895ABB16DD">
    <w:name w:val="371CDC67835A844A9C6406895ABB16DD"/>
  </w:style>
  <w:style w:type="paragraph" w:customStyle="1" w:styleId="9462B2C19426A449B80D04932A5F30E4">
    <w:name w:val="9462B2C19426A449B80D04932A5F30E4"/>
  </w:style>
  <w:style w:type="paragraph" w:customStyle="1" w:styleId="352999AC901C3540A4062D50179B967A">
    <w:name w:val="352999AC901C3540A4062D50179B967A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422A9"/>
    <w:rPr>
      <w:b/>
      <w:bCs/>
      <w:i/>
      <w:iCs/>
      <w:caps w:val="0"/>
      <w:smallCaps w:val="0"/>
      <w:color w:val="4F81BD" w:themeColor="accent1"/>
    </w:rPr>
  </w:style>
  <w:style w:type="paragraph" w:customStyle="1" w:styleId="24579A9C7F1F7B48ABB2829B46BF1ADE">
    <w:name w:val="24579A9C7F1F7B48ABB2829B46BF1ADE"/>
  </w:style>
  <w:style w:type="paragraph" w:customStyle="1" w:styleId="89CBC4E92B20C3458A9EE98669889268">
    <w:name w:val="89CBC4E92B20C3458A9EE98669889268"/>
  </w:style>
  <w:style w:type="paragraph" w:customStyle="1" w:styleId="F0209447DF2A9349A6F9CFAA4B0AF7CA">
    <w:name w:val="F0209447DF2A9349A6F9CFAA4B0AF7CA"/>
  </w:style>
  <w:style w:type="paragraph" w:customStyle="1" w:styleId="6289F19BF1C0194085999184A1B65865">
    <w:name w:val="6289F19BF1C0194085999184A1B65865"/>
  </w:style>
  <w:style w:type="paragraph" w:customStyle="1" w:styleId="C3CD091BA094E049A1D4EB7A3F4D76CE">
    <w:name w:val="C3CD091BA094E049A1D4EB7A3F4D76CE"/>
  </w:style>
  <w:style w:type="paragraph" w:customStyle="1" w:styleId="9A0104E0E0F00C458770BEEAAD2F3A10">
    <w:name w:val="9A0104E0E0F00C458770BEEAAD2F3A10"/>
  </w:style>
  <w:style w:type="paragraph" w:customStyle="1" w:styleId="673EA055DF14CC49B5D8236CE854EC29">
    <w:name w:val="673EA055DF14CC49B5D8236CE854EC29"/>
  </w:style>
  <w:style w:type="paragraph" w:customStyle="1" w:styleId="2C0DD666AED9B041B8399709A99FFEA4">
    <w:name w:val="2C0DD666AED9B041B8399709A99FFEA4"/>
    <w:rsid w:val="00D422A9"/>
  </w:style>
  <w:style w:type="paragraph" w:customStyle="1" w:styleId="EF92DEC61A970D4388BA620D19A1607B">
    <w:name w:val="EF92DEC61A970D4388BA620D19A1607B"/>
    <w:rsid w:val="00D422A9"/>
  </w:style>
  <w:style w:type="paragraph" w:customStyle="1" w:styleId="BFFF7FF39979B8488EB414050F2C9F45">
    <w:name w:val="BFFF7FF39979B8488EB414050F2C9F45"/>
    <w:rsid w:val="00D422A9"/>
  </w:style>
  <w:style w:type="paragraph" w:customStyle="1" w:styleId="4950B0745E3961479E93DFDC17C97DBA">
    <w:name w:val="4950B0745E3961479E93DFDC17C97DBA"/>
    <w:rsid w:val="00D422A9"/>
  </w:style>
  <w:style w:type="paragraph" w:customStyle="1" w:styleId="F25148E0943DE4448A89C81E914F42E6">
    <w:name w:val="F25148E0943DE4448A89C81E914F42E6"/>
    <w:rsid w:val="00D422A9"/>
  </w:style>
  <w:style w:type="paragraph" w:customStyle="1" w:styleId="1A7EA95B95A5FF45AFB4C77593249006">
    <w:name w:val="1A7EA95B95A5FF45AFB4C77593249006"/>
    <w:rsid w:val="00D422A9"/>
  </w:style>
  <w:style w:type="paragraph" w:customStyle="1" w:styleId="8E00B5222ED15F4D9B95483C0E86D2A9">
    <w:name w:val="8E00B5222ED15F4D9B95483C0E86D2A9"/>
    <w:rsid w:val="00D422A9"/>
  </w:style>
  <w:style w:type="paragraph" w:customStyle="1" w:styleId="84E2FB575909044BACCFEA33553D34FC">
    <w:name w:val="84E2FB575909044BACCFEA33553D34FC"/>
    <w:rsid w:val="00D422A9"/>
  </w:style>
  <w:style w:type="paragraph" w:customStyle="1" w:styleId="1D558211B50B914D911ECF30BCE25199">
    <w:name w:val="1D558211B50B914D911ECF30BCE25199"/>
    <w:rsid w:val="00D422A9"/>
  </w:style>
  <w:style w:type="paragraph" w:customStyle="1" w:styleId="CEEF1F89AC6DD842BD09E456DD4EF05A">
    <w:name w:val="CEEF1F89AC6DD842BD09E456DD4EF05A"/>
    <w:rsid w:val="00D422A9"/>
  </w:style>
  <w:style w:type="paragraph" w:customStyle="1" w:styleId="4518A7985885BC4E83D31230CDC7E3F1">
    <w:name w:val="4518A7985885BC4E83D31230CDC7E3F1"/>
    <w:rsid w:val="00D422A9"/>
  </w:style>
  <w:style w:type="paragraph" w:customStyle="1" w:styleId="F992B7F5CAE31E46A8240C6F1A7B76D8">
    <w:name w:val="F992B7F5CAE31E46A8240C6F1A7B76D8"/>
    <w:rsid w:val="00D422A9"/>
  </w:style>
  <w:style w:type="paragraph" w:customStyle="1" w:styleId="1DF40A6DB058F74AAFFE7821138F5B75">
    <w:name w:val="1DF40A6DB058F74AAFFE7821138F5B75"/>
    <w:rsid w:val="00D422A9"/>
  </w:style>
  <w:style w:type="paragraph" w:customStyle="1" w:styleId="02AE3F2EF7F4874A9EFA5D9F4030C1AD">
    <w:name w:val="02AE3F2EF7F4874A9EFA5D9F4030C1AD"/>
    <w:rsid w:val="00D422A9"/>
  </w:style>
  <w:style w:type="paragraph" w:customStyle="1" w:styleId="EF01D36C1009674EA3D1BD918B30A260">
    <w:name w:val="EF01D36C1009674EA3D1BD918B30A260"/>
    <w:rsid w:val="00D422A9"/>
  </w:style>
  <w:style w:type="paragraph" w:customStyle="1" w:styleId="8FAFD7A754E6DC4385DEA5270E20CB0D">
    <w:name w:val="8FAFD7A754E6DC4385DEA5270E20CB0D"/>
    <w:rsid w:val="00D422A9"/>
  </w:style>
  <w:style w:type="paragraph" w:customStyle="1" w:styleId="769FEE140EB11D4086778FF7AE0EB612">
    <w:name w:val="769FEE140EB11D4086778FF7AE0EB612"/>
    <w:rsid w:val="00D422A9"/>
  </w:style>
  <w:style w:type="paragraph" w:customStyle="1" w:styleId="7CEBB1E42CEC8644AF6839BB1D07E183">
    <w:name w:val="7CEBB1E42CEC8644AF6839BB1D07E183"/>
    <w:rsid w:val="00D422A9"/>
  </w:style>
  <w:style w:type="paragraph" w:customStyle="1" w:styleId="70237BA273774B45A6CA2005353DC612">
    <w:name w:val="70237BA273774B45A6CA2005353DC612"/>
    <w:rsid w:val="00D422A9"/>
  </w:style>
  <w:style w:type="paragraph" w:customStyle="1" w:styleId="C124A94F477AC04DB2D814609D1DC8F6">
    <w:name w:val="C124A94F477AC04DB2D814609D1DC8F6"/>
    <w:rsid w:val="00D422A9"/>
  </w:style>
  <w:style w:type="paragraph" w:customStyle="1" w:styleId="B000653C50DC29438EBC6291B150E5F5">
    <w:name w:val="B000653C50DC29438EBC6291B150E5F5"/>
    <w:rsid w:val="00D422A9"/>
  </w:style>
  <w:style w:type="paragraph" w:customStyle="1" w:styleId="8C7E668A02A3A943BAEC7B077AD51D3F">
    <w:name w:val="8C7E668A02A3A943BAEC7B077AD51D3F"/>
    <w:rsid w:val="00D422A9"/>
  </w:style>
  <w:style w:type="paragraph" w:customStyle="1" w:styleId="8D74FDA940E91C47A6D17A1F997809B3">
    <w:name w:val="8D74FDA940E91C47A6D17A1F997809B3"/>
    <w:rsid w:val="00D422A9"/>
  </w:style>
  <w:style w:type="paragraph" w:customStyle="1" w:styleId="8E84CE46AFDDE14483C9894D56754FDD">
    <w:name w:val="8E84CE46AFDDE14483C9894D56754FDD"/>
    <w:rsid w:val="00D422A9"/>
  </w:style>
  <w:style w:type="paragraph" w:customStyle="1" w:styleId="5E0E9A9051A94944B7F4A90BFCC09677">
    <w:name w:val="5E0E9A9051A94944B7F4A90BFCC09677"/>
    <w:rsid w:val="00D422A9"/>
  </w:style>
  <w:style w:type="paragraph" w:customStyle="1" w:styleId="480FE9AE3FAD164CA88B20A3A9D03514">
    <w:name w:val="480FE9AE3FAD164CA88B20A3A9D03514"/>
    <w:rsid w:val="00D422A9"/>
  </w:style>
  <w:style w:type="paragraph" w:customStyle="1" w:styleId="BAB69C6C7A43BE46B7CB977C69A4CFC8">
    <w:name w:val="BAB69C6C7A43BE46B7CB977C69A4CFC8"/>
    <w:rsid w:val="00D422A9"/>
  </w:style>
  <w:style w:type="paragraph" w:customStyle="1" w:styleId="08EE3B347F6C864D8AB81F0C7D1A9E78">
    <w:name w:val="08EE3B347F6C864D8AB81F0C7D1A9E78"/>
    <w:rsid w:val="00D422A9"/>
  </w:style>
  <w:style w:type="paragraph" w:customStyle="1" w:styleId="0F3E9CCBD7EEEB43BA1DFC13FA99938A">
    <w:name w:val="0F3E9CCBD7EEEB43BA1DFC13FA99938A"/>
    <w:rsid w:val="00D422A9"/>
  </w:style>
  <w:style w:type="paragraph" w:customStyle="1" w:styleId="DD8805905759CA468C4926FDBE6ED490">
    <w:name w:val="DD8805905759CA468C4926FDBE6ED490"/>
    <w:rsid w:val="00D422A9"/>
  </w:style>
  <w:style w:type="paragraph" w:customStyle="1" w:styleId="A32B39785400024682A605DBC79B0926">
    <w:name w:val="A32B39785400024682A605DBC79B0926"/>
    <w:rsid w:val="00D422A9"/>
  </w:style>
  <w:style w:type="paragraph" w:customStyle="1" w:styleId="1A47A2FEAE783142A655322B164D825E">
    <w:name w:val="1A47A2FEAE783142A655322B164D825E"/>
    <w:rsid w:val="00D422A9"/>
  </w:style>
  <w:style w:type="paragraph" w:customStyle="1" w:styleId="43873ECE48F1B24E8A594AD1E7A6F552">
    <w:name w:val="43873ECE48F1B24E8A594AD1E7A6F552"/>
    <w:rsid w:val="00D422A9"/>
  </w:style>
  <w:style w:type="paragraph" w:customStyle="1" w:styleId="91D863B47202DD4B8195562EF6F5E3C0">
    <w:name w:val="91D863B47202DD4B8195562EF6F5E3C0"/>
    <w:rsid w:val="00D422A9"/>
  </w:style>
  <w:style w:type="paragraph" w:customStyle="1" w:styleId="0E82CBBAE3293341B29F9EB0F56AE888">
    <w:name w:val="0E82CBBAE3293341B29F9EB0F56AE888"/>
    <w:rsid w:val="00D422A9"/>
  </w:style>
  <w:style w:type="paragraph" w:customStyle="1" w:styleId="8D30C35312CFBA40A7E505867C1A60A0">
    <w:name w:val="8D30C35312CFBA40A7E505867C1A60A0"/>
    <w:rsid w:val="00D422A9"/>
  </w:style>
  <w:style w:type="paragraph" w:customStyle="1" w:styleId="C7D81F4DD977F24DB9CE3C6367DA3CE4">
    <w:name w:val="C7D81F4DD977F24DB9CE3C6367DA3CE4"/>
    <w:rsid w:val="005B3D0B"/>
  </w:style>
  <w:style w:type="paragraph" w:customStyle="1" w:styleId="207CB10FE84E9A4BA715B373B93D519E">
    <w:name w:val="207CB10FE84E9A4BA715B373B93D519E"/>
    <w:rsid w:val="005B3D0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4C1F5B4A275544DBC836BB55A6670CE">
    <w:name w:val="F4C1F5B4A275544DBC836BB55A6670CE"/>
  </w:style>
  <w:style w:type="paragraph" w:customStyle="1" w:styleId="8D879E02CD855C4AB061E7E7153A3F7B">
    <w:name w:val="8D879E02CD855C4AB061E7E7153A3F7B"/>
  </w:style>
  <w:style w:type="paragraph" w:customStyle="1" w:styleId="739FE2E18443294CA95FC064A46A8A35">
    <w:name w:val="739FE2E18443294CA95FC064A46A8A35"/>
  </w:style>
  <w:style w:type="paragraph" w:customStyle="1" w:styleId="5C368AEBA3A7EF4883FB29B8CEED53C6">
    <w:name w:val="5C368AEBA3A7EF4883FB29B8CEED53C6"/>
  </w:style>
  <w:style w:type="paragraph" w:customStyle="1" w:styleId="A9675A9B9BDC9F448910061D8EBB3413">
    <w:name w:val="A9675A9B9BDC9F448910061D8EBB3413"/>
  </w:style>
  <w:style w:type="paragraph" w:customStyle="1" w:styleId="1FFA05A677B20D4BBED7A102D70540DD">
    <w:name w:val="1FFA05A677B20D4BBED7A102D70540DD"/>
  </w:style>
  <w:style w:type="paragraph" w:customStyle="1" w:styleId="A41F3B5A3D16574A9426A8C8A7991C49">
    <w:name w:val="A41F3B5A3D16574A9426A8C8A7991C49"/>
  </w:style>
  <w:style w:type="paragraph" w:customStyle="1" w:styleId="33D1345530E91C419D4913B6D88CF10C">
    <w:name w:val="33D1345530E91C419D4913B6D88CF10C"/>
  </w:style>
  <w:style w:type="paragraph" w:customStyle="1" w:styleId="886EFA70DAFE0540A13D82426DDF7AE8">
    <w:name w:val="886EFA70DAFE0540A13D82426DDF7AE8"/>
  </w:style>
  <w:style w:type="paragraph" w:customStyle="1" w:styleId="6F66BCB722610E4BB64341C364DDB182">
    <w:name w:val="6F66BCB722610E4BB64341C364DDB182"/>
  </w:style>
  <w:style w:type="paragraph" w:customStyle="1" w:styleId="371CDC67835A844A9C6406895ABB16DD">
    <w:name w:val="371CDC67835A844A9C6406895ABB16DD"/>
  </w:style>
  <w:style w:type="paragraph" w:customStyle="1" w:styleId="9462B2C19426A449B80D04932A5F30E4">
    <w:name w:val="9462B2C19426A449B80D04932A5F30E4"/>
  </w:style>
  <w:style w:type="paragraph" w:customStyle="1" w:styleId="352999AC901C3540A4062D50179B967A">
    <w:name w:val="352999AC901C3540A4062D50179B967A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422A9"/>
    <w:rPr>
      <w:b/>
      <w:bCs/>
      <w:i/>
      <w:iCs/>
      <w:caps w:val="0"/>
      <w:smallCaps w:val="0"/>
      <w:color w:val="4F81BD" w:themeColor="accent1"/>
    </w:rPr>
  </w:style>
  <w:style w:type="paragraph" w:customStyle="1" w:styleId="24579A9C7F1F7B48ABB2829B46BF1ADE">
    <w:name w:val="24579A9C7F1F7B48ABB2829B46BF1ADE"/>
  </w:style>
  <w:style w:type="paragraph" w:customStyle="1" w:styleId="89CBC4E92B20C3458A9EE98669889268">
    <w:name w:val="89CBC4E92B20C3458A9EE98669889268"/>
  </w:style>
  <w:style w:type="paragraph" w:customStyle="1" w:styleId="F0209447DF2A9349A6F9CFAA4B0AF7CA">
    <w:name w:val="F0209447DF2A9349A6F9CFAA4B0AF7CA"/>
  </w:style>
  <w:style w:type="paragraph" w:customStyle="1" w:styleId="6289F19BF1C0194085999184A1B65865">
    <w:name w:val="6289F19BF1C0194085999184A1B65865"/>
  </w:style>
  <w:style w:type="paragraph" w:customStyle="1" w:styleId="C3CD091BA094E049A1D4EB7A3F4D76CE">
    <w:name w:val="C3CD091BA094E049A1D4EB7A3F4D76CE"/>
  </w:style>
  <w:style w:type="paragraph" w:customStyle="1" w:styleId="9A0104E0E0F00C458770BEEAAD2F3A10">
    <w:name w:val="9A0104E0E0F00C458770BEEAAD2F3A10"/>
  </w:style>
  <w:style w:type="paragraph" w:customStyle="1" w:styleId="673EA055DF14CC49B5D8236CE854EC29">
    <w:name w:val="673EA055DF14CC49B5D8236CE854EC29"/>
  </w:style>
  <w:style w:type="paragraph" w:customStyle="1" w:styleId="2C0DD666AED9B041B8399709A99FFEA4">
    <w:name w:val="2C0DD666AED9B041B8399709A99FFEA4"/>
    <w:rsid w:val="00D422A9"/>
  </w:style>
  <w:style w:type="paragraph" w:customStyle="1" w:styleId="EF92DEC61A970D4388BA620D19A1607B">
    <w:name w:val="EF92DEC61A970D4388BA620D19A1607B"/>
    <w:rsid w:val="00D422A9"/>
  </w:style>
  <w:style w:type="paragraph" w:customStyle="1" w:styleId="BFFF7FF39979B8488EB414050F2C9F45">
    <w:name w:val="BFFF7FF39979B8488EB414050F2C9F45"/>
    <w:rsid w:val="00D422A9"/>
  </w:style>
  <w:style w:type="paragraph" w:customStyle="1" w:styleId="4950B0745E3961479E93DFDC17C97DBA">
    <w:name w:val="4950B0745E3961479E93DFDC17C97DBA"/>
    <w:rsid w:val="00D422A9"/>
  </w:style>
  <w:style w:type="paragraph" w:customStyle="1" w:styleId="F25148E0943DE4448A89C81E914F42E6">
    <w:name w:val="F25148E0943DE4448A89C81E914F42E6"/>
    <w:rsid w:val="00D422A9"/>
  </w:style>
  <w:style w:type="paragraph" w:customStyle="1" w:styleId="1A7EA95B95A5FF45AFB4C77593249006">
    <w:name w:val="1A7EA95B95A5FF45AFB4C77593249006"/>
    <w:rsid w:val="00D422A9"/>
  </w:style>
  <w:style w:type="paragraph" w:customStyle="1" w:styleId="8E00B5222ED15F4D9B95483C0E86D2A9">
    <w:name w:val="8E00B5222ED15F4D9B95483C0E86D2A9"/>
    <w:rsid w:val="00D422A9"/>
  </w:style>
  <w:style w:type="paragraph" w:customStyle="1" w:styleId="84E2FB575909044BACCFEA33553D34FC">
    <w:name w:val="84E2FB575909044BACCFEA33553D34FC"/>
    <w:rsid w:val="00D422A9"/>
  </w:style>
  <w:style w:type="paragraph" w:customStyle="1" w:styleId="1D558211B50B914D911ECF30BCE25199">
    <w:name w:val="1D558211B50B914D911ECF30BCE25199"/>
    <w:rsid w:val="00D422A9"/>
  </w:style>
  <w:style w:type="paragraph" w:customStyle="1" w:styleId="CEEF1F89AC6DD842BD09E456DD4EF05A">
    <w:name w:val="CEEF1F89AC6DD842BD09E456DD4EF05A"/>
    <w:rsid w:val="00D422A9"/>
  </w:style>
  <w:style w:type="paragraph" w:customStyle="1" w:styleId="4518A7985885BC4E83D31230CDC7E3F1">
    <w:name w:val="4518A7985885BC4E83D31230CDC7E3F1"/>
    <w:rsid w:val="00D422A9"/>
  </w:style>
  <w:style w:type="paragraph" w:customStyle="1" w:styleId="F992B7F5CAE31E46A8240C6F1A7B76D8">
    <w:name w:val="F992B7F5CAE31E46A8240C6F1A7B76D8"/>
    <w:rsid w:val="00D422A9"/>
  </w:style>
  <w:style w:type="paragraph" w:customStyle="1" w:styleId="1DF40A6DB058F74AAFFE7821138F5B75">
    <w:name w:val="1DF40A6DB058F74AAFFE7821138F5B75"/>
    <w:rsid w:val="00D422A9"/>
  </w:style>
  <w:style w:type="paragraph" w:customStyle="1" w:styleId="02AE3F2EF7F4874A9EFA5D9F4030C1AD">
    <w:name w:val="02AE3F2EF7F4874A9EFA5D9F4030C1AD"/>
    <w:rsid w:val="00D422A9"/>
  </w:style>
  <w:style w:type="paragraph" w:customStyle="1" w:styleId="EF01D36C1009674EA3D1BD918B30A260">
    <w:name w:val="EF01D36C1009674EA3D1BD918B30A260"/>
    <w:rsid w:val="00D422A9"/>
  </w:style>
  <w:style w:type="paragraph" w:customStyle="1" w:styleId="8FAFD7A754E6DC4385DEA5270E20CB0D">
    <w:name w:val="8FAFD7A754E6DC4385DEA5270E20CB0D"/>
    <w:rsid w:val="00D422A9"/>
  </w:style>
  <w:style w:type="paragraph" w:customStyle="1" w:styleId="769FEE140EB11D4086778FF7AE0EB612">
    <w:name w:val="769FEE140EB11D4086778FF7AE0EB612"/>
    <w:rsid w:val="00D422A9"/>
  </w:style>
  <w:style w:type="paragraph" w:customStyle="1" w:styleId="7CEBB1E42CEC8644AF6839BB1D07E183">
    <w:name w:val="7CEBB1E42CEC8644AF6839BB1D07E183"/>
    <w:rsid w:val="00D422A9"/>
  </w:style>
  <w:style w:type="paragraph" w:customStyle="1" w:styleId="70237BA273774B45A6CA2005353DC612">
    <w:name w:val="70237BA273774B45A6CA2005353DC612"/>
    <w:rsid w:val="00D422A9"/>
  </w:style>
  <w:style w:type="paragraph" w:customStyle="1" w:styleId="C124A94F477AC04DB2D814609D1DC8F6">
    <w:name w:val="C124A94F477AC04DB2D814609D1DC8F6"/>
    <w:rsid w:val="00D422A9"/>
  </w:style>
  <w:style w:type="paragraph" w:customStyle="1" w:styleId="B000653C50DC29438EBC6291B150E5F5">
    <w:name w:val="B000653C50DC29438EBC6291B150E5F5"/>
    <w:rsid w:val="00D422A9"/>
  </w:style>
  <w:style w:type="paragraph" w:customStyle="1" w:styleId="8C7E668A02A3A943BAEC7B077AD51D3F">
    <w:name w:val="8C7E668A02A3A943BAEC7B077AD51D3F"/>
    <w:rsid w:val="00D422A9"/>
  </w:style>
  <w:style w:type="paragraph" w:customStyle="1" w:styleId="8D74FDA940E91C47A6D17A1F997809B3">
    <w:name w:val="8D74FDA940E91C47A6D17A1F997809B3"/>
    <w:rsid w:val="00D422A9"/>
  </w:style>
  <w:style w:type="paragraph" w:customStyle="1" w:styleId="8E84CE46AFDDE14483C9894D56754FDD">
    <w:name w:val="8E84CE46AFDDE14483C9894D56754FDD"/>
    <w:rsid w:val="00D422A9"/>
  </w:style>
  <w:style w:type="paragraph" w:customStyle="1" w:styleId="5E0E9A9051A94944B7F4A90BFCC09677">
    <w:name w:val="5E0E9A9051A94944B7F4A90BFCC09677"/>
    <w:rsid w:val="00D422A9"/>
  </w:style>
  <w:style w:type="paragraph" w:customStyle="1" w:styleId="480FE9AE3FAD164CA88B20A3A9D03514">
    <w:name w:val="480FE9AE3FAD164CA88B20A3A9D03514"/>
    <w:rsid w:val="00D422A9"/>
  </w:style>
  <w:style w:type="paragraph" w:customStyle="1" w:styleId="BAB69C6C7A43BE46B7CB977C69A4CFC8">
    <w:name w:val="BAB69C6C7A43BE46B7CB977C69A4CFC8"/>
    <w:rsid w:val="00D422A9"/>
  </w:style>
  <w:style w:type="paragraph" w:customStyle="1" w:styleId="08EE3B347F6C864D8AB81F0C7D1A9E78">
    <w:name w:val="08EE3B347F6C864D8AB81F0C7D1A9E78"/>
    <w:rsid w:val="00D422A9"/>
  </w:style>
  <w:style w:type="paragraph" w:customStyle="1" w:styleId="0F3E9CCBD7EEEB43BA1DFC13FA99938A">
    <w:name w:val="0F3E9CCBD7EEEB43BA1DFC13FA99938A"/>
    <w:rsid w:val="00D422A9"/>
  </w:style>
  <w:style w:type="paragraph" w:customStyle="1" w:styleId="DD8805905759CA468C4926FDBE6ED490">
    <w:name w:val="DD8805905759CA468C4926FDBE6ED490"/>
    <w:rsid w:val="00D422A9"/>
  </w:style>
  <w:style w:type="paragraph" w:customStyle="1" w:styleId="A32B39785400024682A605DBC79B0926">
    <w:name w:val="A32B39785400024682A605DBC79B0926"/>
    <w:rsid w:val="00D422A9"/>
  </w:style>
  <w:style w:type="paragraph" w:customStyle="1" w:styleId="1A47A2FEAE783142A655322B164D825E">
    <w:name w:val="1A47A2FEAE783142A655322B164D825E"/>
    <w:rsid w:val="00D422A9"/>
  </w:style>
  <w:style w:type="paragraph" w:customStyle="1" w:styleId="43873ECE48F1B24E8A594AD1E7A6F552">
    <w:name w:val="43873ECE48F1B24E8A594AD1E7A6F552"/>
    <w:rsid w:val="00D422A9"/>
  </w:style>
  <w:style w:type="paragraph" w:customStyle="1" w:styleId="91D863B47202DD4B8195562EF6F5E3C0">
    <w:name w:val="91D863B47202DD4B8195562EF6F5E3C0"/>
    <w:rsid w:val="00D422A9"/>
  </w:style>
  <w:style w:type="paragraph" w:customStyle="1" w:styleId="0E82CBBAE3293341B29F9EB0F56AE888">
    <w:name w:val="0E82CBBAE3293341B29F9EB0F56AE888"/>
    <w:rsid w:val="00D422A9"/>
  </w:style>
  <w:style w:type="paragraph" w:customStyle="1" w:styleId="8D30C35312CFBA40A7E505867C1A60A0">
    <w:name w:val="8D30C35312CFBA40A7E505867C1A60A0"/>
    <w:rsid w:val="00D422A9"/>
  </w:style>
  <w:style w:type="paragraph" w:customStyle="1" w:styleId="C7D81F4DD977F24DB9CE3C6367DA3CE4">
    <w:name w:val="C7D81F4DD977F24DB9CE3C6367DA3CE4"/>
    <w:rsid w:val="005B3D0B"/>
  </w:style>
  <w:style w:type="paragraph" w:customStyle="1" w:styleId="207CB10FE84E9A4BA715B373B93D519E">
    <w:name w:val="207CB10FE84E9A4BA715B373B93D519E"/>
    <w:rsid w:val="005B3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3217 Winding Ridge Circle Mansfield, TX 76063</CompanyAddress>
  <CompanyPhone>682-438-7550</CompanyPhone>
  <CompanyFax/>
  <CompanyEmail>acinom1081@gmail.com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 xsi:nil="true"/>
    <BusinessGroup xmlns="4873beb7-5857-4685-be1f-d57550cc96cc" xsi:nil="true"/>
    <TPFriendlyName xmlns="4873beb7-5857-4685-be1f-d57550cc96cc">ExecutiveResume</TPFriendlyNam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OpenTemplate xmlns="4873beb7-5857-4685-be1f-d57550cc96cc">true</OpenTemplate>
    <UALocComments xmlns="4873beb7-5857-4685-be1f-d57550cc96cc" xsi:nil="true"/>
    <IntlLangReviewDate xmlns="4873beb7-5857-4685-be1f-d57550cc96cc" xsi:nil="true"/>
    <PublishStatusLookup xmlns="4873beb7-5857-4685-be1f-d57550cc96cc">
      <Value>507578</Value>
      <Value>1305766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>{My Templates}</TPInstallLocation>
    <TimesCloned xmlns="4873beb7-5857-4685-be1f-d57550cc96cc" xsi:nil="true"/>
    <PublishTargets xmlns="4873beb7-5857-4685-be1f-d57550cc96cc">OfficeOnline</PublishTargets>
    <AcquiredFrom xmlns="4873beb7-5857-4685-be1f-d57550cc96cc" xsi:nil="true"/>
    <AssetStart xmlns="4873beb7-5857-4685-be1f-d57550cc96cc">2009-10-13T22:51:00+00:00</AssetStart>
    <Provider xmlns="4873beb7-5857-4685-be1f-d57550cc96cc" xsi:nil="true"/>
    <LastHandOff xmlns="4873beb7-5857-4685-be1f-d57550cc96cc" xsi:nil="true"/>
    <FriendlyTitle xmlns="4873beb7-5857-4685-be1f-d57550cc96cc" xsi:nil="true"/>
    <TPClientView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Manager xmlns="4873beb7-5857-4685-be1f-d57550cc96cc" xsi:nil="true"/>
    <TemplateStatus xmlns="4873beb7-5857-4685-be1f-d57550cc96cc">Complete</TemplateStatus>
    <IsDeleted xmlns="4873beb7-5857-4685-be1f-d57550cc96cc">false</IsDeleted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Downloads xmlns="4873beb7-5857-4685-be1f-d57550cc96cc">0</Downloads>
    <OOCacheId xmlns="4873beb7-5857-4685-be1f-d57550cc96cc" xsi:nil="true"/>
    <AssetExpire xmlns="4873beb7-5857-4685-be1f-d57550cc96cc">2100-01-01T08:00:00+00:00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EditorialTags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Milestone xmlns="4873beb7-5857-4685-be1f-d57550cc96cc" xsi:nil="true"/>
    <TPComponent xmlns="4873beb7-5857-4685-be1f-d57550cc96cc">WordFiles</TPComponent>
    <AssetId xmlns="4873beb7-5857-4685-be1f-d57550cc96cc">TP101794868</AssetId>
    <IntlLocPriority xmlns="4873beb7-5857-4685-be1f-d57550cc96cc" xsi:nil="true"/>
    <TPLaunchHelpLink xmlns="4873beb7-5857-4685-be1f-d57550cc96cc" xsi:nil="true"/>
    <TPApplication xmlns="4873beb7-5857-4685-be1f-d57550cc96cc" xsi:nil="true"/>
    <PolicheckWords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TrustLevel xmlns="4873beb7-5857-4685-be1f-d57550cc96cc">1 Microsoft Managed Content</TrustLevel>
    <IsSearchable xmlns="4873beb7-5857-4685-be1f-d57550cc96cc">true</IsSearchable>
    <TPNamespace xmlns="4873beb7-5857-4685-be1f-d57550cc96cc" xsi:nil="true"/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>{WD} /f {FilePath}</TPCommandLine>
    <TPAppVersion xmlns="4873beb7-5857-4685-be1f-d57550cc96cc">14</TPAppVersion>
    <EditorialStatus xmlns="4873beb7-5857-4685-be1f-d57550cc96cc" xsi:nil="true"/>
    <LastModifiedDateTime xmlns="4873beb7-5857-4685-be1f-d57550cc96cc" xsi:nil="true"/>
    <TPLaunchHelpLinkType xmlns="4873beb7-5857-4685-be1f-d57550cc96cc">Template</TPLaunchHelpLinkType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17315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E9966-29B9-48E9-BDB4-5C77C4434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55FFA6-59F3-424A-9EEB-2DFCE00975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A2BB839A-C417-CA4A-BAAD-4FF83228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TM01794867</Template>
  <TotalTime>49</TotalTime>
  <Pages>3</Pages>
  <Words>863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Murphy</dc:creator>
  <cp:lastModifiedBy>Monica Murphy</cp:lastModifiedBy>
  <cp:revision>14</cp:revision>
  <dcterms:created xsi:type="dcterms:W3CDTF">2019-03-18T22:32:00Z</dcterms:created>
  <dcterms:modified xsi:type="dcterms:W3CDTF">2019-03-27T14:26:00Z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APTrustLevel">
    <vt:r8>0</vt:r8>
  </property>
  <property fmtid="{D5CDD505-2E9C-101B-9397-08002B2CF9AE}" pid="5" name="ProviderName">
    <vt:lpwstr>Microsoft Corporation</vt:lpwstr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TemplateType">
    <vt:lpwstr>Word Document Template</vt:lpwstr>
  </property>
  <property fmtid="{D5CDD505-2E9C-101B-9397-08002B2CF9AE}" pid="9" name="PolicheckStatus">
    <vt:lpwstr>0</vt:lpwstr>
  </property>
  <property fmtid="{D5CDD505-2E9C-101B-9397-08002B2CF9AE}" pid="10" name="PolicheckCounter">
    <vt:lpwstr>0</vt:lpwstr>
  </property>
  <property fmtid="{D5CDD505-2E9C-101B-9397-08002B2CF9AE}" pid="11" name="ImageGenResult">
    <vt:lpwstr/>
  </property>
  <property fmtid="{D5CDD505-2E9C-101B-9397-08002B2CF9AE}" pid="12" name="ImageGenerated">
    <vt:bool>false</vt:bool>
  </property>
</Properties>
</file>