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850D" w14:textId="77777777" w:rsidR="00962515" w:rsidRPr="00962515" w:rsidRDefault="00962515">
      <w:pPr>
        <w:rPr>
          <w:b/>
          <w:color w:val="595959" w:themeColor="text1" w:themeTint="A6"/>
        </w:rPr>
      </w:pPr>
      <w:r w:rsidRPr="00962515">
        <w:rPr>
          <w:b/>
          <w:color w:val="595959" w:themeColor="text1" w:themeTint="A6"/>
        </w:rPr>
        <w:t>Objective:</w:t>
      </w:r>
    </w:p>
    <w:p w14:paraId="13AA1147" w14:textId="306BDC26" w:rsidR="00962515" w:rsidRPr="00962515" w:rsidRDefault="00962515">
      <w:pPr>
        <w:rPr>
          <w:sz w:val="20"/>
          <w:szCs w:val="20"/>
        </w:rPr>
      </w:pPr>
      <w:r>
        <w:t xml:space="preserve"> </w:t>
      </w:r>
      <w:r>
        <w:tab/>
      </w:r>
      <w:r w:rsidR="001B5C0A">
        <w:rPr>
          <w:sz w:val="20"/>
          <w:szCs w:val="20"/>
        </w:rPr>
        <w:t>To obtain</w:t>
      </w:r>
      <w:r w:rsidR="009D04F4">
        <w:rPr>
          <w:sz w:val="20"/>
          <w:szCs w:val="20"/>
        </w:rPr>
        <w:t xml:space="preserve"> a</w:t>
      </w:r>
      <w:r w:rsidR="00096E4F">
        <w:rPr>
          <w:sz w:val="20"/>
          <w:szCs w:val="20"/>
        </w:rPr>
        <w:t xml:space="preserve"> </w:t>
      </w:r>
      <w:proofErr w:type="gramStart"/>
      <w:r w:rsidR="00096E4F">
        <w:rPr>
          <w:sz w:val="20"/>
          <w:szCs w:val="20"/>
        </w:rPr>
        <w:t xml:space="preserve">Graduate </w:t>
      </w:r>
      <w:r w:rsidR="00353148">
        <w:rPr>
          <w:sz w:val="20"/>
          <w:szCs w:val="20"/>
        </w:rPr>
        <w:t xml:space="preserve"> </w:t>
      </w:r>
      <w:r w:rsidR="003E43C9">
        <w:rPr>
          <w:sz w:val="20"/>
          <w:szCs w:val="20"/>
        </w:rPr>
        <w:t>Nurse</w:t>
      </w:r>
      <w:proofErr w:type="gramEnd"/>
      <w:r w:rsidR="003E43C9">
        <w:rPr>
          <w:sz w:val="20"/>
          <w:szCs w:val="20"/>
        </w:rPr>
        <w:t xml:space="preserve"> </w:t>
      </w:r>
      <w:r w:rsidR="009D04F4">
        <w:rPr>
          <w:sz w:val="20"/>
          <w:szCs w:val="20"/>
        </w:rPr>
        <w:t>position</w:t>
      </w:r>
      <w:r w:rsidR="003E43C9">
        <w:rPr>
          <w:sz w:val="20"/>
          <w:szCs w:val="20"/>
        </w:rPr>
        <w:t xml:space="preserve"> </w:t>
      </w:r>
      <w:r w:rsidR="00353148">
        <w:rPr>
          <w:sz w:val="20"/>
          <w:szCs w:val="20"/>
        </w:rPr>
        <w:t>to</w:t>
      </w:r>
      <w:r w:rsidR="003E43C9">
        <w:rPr>
          <w:sz w:val="20"/>
          <w:szCs w:val="20"/>
        </w:rPr>
        <w:t xml:space="preserve"> </w:t>
      </w:r>
      <w:r w:rsidR="0038535D">
        <w:rPr>
          <w:sz w:val="20"/>
          <w:szCs w:val="20"/>
        </w:rPr>
        <w:t>build my</w:t>
      </w:r>
      <w:r w:rsidR="003E43C9">
        <w:rPr>
          <w:sz w:val="20"/>
          <w:szCs w:val="20"/>
        </w:rPr>
        <w:t xml:space="preserve"> nursing career </w:t>
      </w:r>
      <w:r w:rsidR="00353148">
        <w:rPr>
          <w:sz w:val="20"/>
          <w:szCs w:val="20"/>
        </w:rPr>
        <w:t>on</w:t>
      </w:r>
      <w:r w:rsidR="003E43C9">
        <w:rPr>
          <w:sz w:val="20"/>
          <w:szCs w:val="20"/>
        </w:rPr>
        <w:t xml:space="preserve"> a strong foundation.</w:t>
      </w:r>
    </w:p>
    <w:p w14:paraId="7E658431" w14:textId="77777777" w:rsidR="00962515" w:rsidRDefault="0096251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7346"/>
        <w:gridCol w:w="2167"/>
        <w:gridCol w:w="999"/>
      </w:tblGrid>
      <w:tr w:rsidR="000B3188" w14:paraId="2064EE3C" w14:textId="77777777" w:rsidTr="006C6663">
        <w:trPr>
          <w:jc w:val="center"/>
        </w:trPr>
        <w:tc>
          <w:tcPr>
            <w:tcW w:w="10823" w:type="dxa"/>
            <w:gridSpan w:val="4"/>
            <w:vAlign w:val="bottom"/>
          </w:tcPr>
          <w:p w14:paraId="178D3CDF" w14:textId="77777777" w:rsidR="000B3188" w:rsidRDefault="00B24C35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6B185795030F46999C38F4C596168D1B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14:paraId="3E9A1A33" w14:textId="77777777" w:rsidTr="006C6663">
        <w:trPr>
          <w:jc w:val="center"/>
        </w:trPr>
        <w:tc>
          <w:tcPr>
            <w:tcW w:w="288" w:type="dxa"/>
            <w:vAlign w:val="bottom"/>
          </w:tcPr>
          <w:p w14:paraId="5B14489D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sdt>
            <w:sdtPr>
              <w:rPr>
                <w:rStyle w:val="SectionbodytextChar"/>
              </w:rPr>
              <w:id w:val="4805100"/>
              <w:placeholder>
                <w:docPart w:val="D4E7B2E8F84647428BE7EE68240157F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14:paraId="3432A08D" w14:textId="77777777" w:rsidR="000B3188" w:rsidRDefault="00564400" w:rsidP="00564400">
                <w:r w:rsidRPr="00821095">
                  <w:rPr>
                    <w:rStyle w:val="SectionbodytextChar"/>
                    <w:b/>
                  </w:rPr>
                  <w:t>Tyler Junior College</w:t>
                </w:r>
              </w:p>
            </w:sdtContent>
          </w:sdt>
        </w:tc>
        <w:tc>
          <w:tcPr>
            <w:tcW w:w="1001" w:type="dxa"/>
            <w:vAlign w:val="bottom"/>
          </w:tcPr>
          <w:p w14:paraId="1546222F" w14:textId="77777777" w:rsidR="000B3188" w:rsidRDefault="000B3188"/>
        </w:tc>
      </w:tr>
      <w:tr w:rsidR="000B3188" w14:paraId="5DF596ED" w14:textId="77777777" w:rsidTr="006C6663">
        <w:trPr>
          <w:jc w:val="center"/>
        </w:trPr>
        <w:tc>
          <w:tcPr>
            <w:tcW w:w="288" w:type="dxa"/>
            <w:vAlign w:val="bottom"/>
          </w:tcPr>
          <w:p w14:paraId="38EBE80D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4D32062D" w14:textId="77777777" w:rsidR="000B3188" w:rsidRDefault="00B24C35" w:rsidP="0056440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F57E9EB2A568489BA8E1205A55AB79BC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564400" w:rsidRPr="007D67C6">
                  <w:rPr>
                    <w:rFonts w:cs="Arial"/>
                    <w:b w:val="0"/>
                    <w:color w:val="222222"/>
                    <w:shd w:val="clear" w:color="auto" w:fill="FFFFFF"/>
                  </w:rPr>
                  <w:t>Associate of Art General Studies</w:t>
                </w:r>
                <w:r w:rsidR="006C6663">
                  <w:rPr>
                    <w:rFonts w:ascii="Arial" w:hAnsi="Arial" w:cs="Arial"/>
                    <w:b w:val="0"/>
                    <w:color w:val="222222"/>
                    <w:shd w:val="clear" w:color="auto" w:fill="FFFFFF"/>
                  </w:rPr>
                  <w:t xml:space="preserve">                                                                 </w:t>
                </w:r>
                <w:r w:rsidR="007D67C6">
                  <w:rPr>
                    <w:rFonts w:ascii="Arial" w:hAnsi="Arial" w:cs="Arial"/>
                    <w:b w:val="0"/>
                    <w:color w:val="222222"/>
                    <w:shd w:val="clear" w:color="auto" w:fill="FFFFFF"/>
                  </w:rPr>
                  <w:t xml:space="preserve">              </w:t>
                </w:r>
                <w:r w:rsidR="006C6663" w:rsidRPr="006C6663">
                  <w:rPr>
                    <w:rFonts w:ascii="Times New Roman" w:hAnsi="Times New Roman" w:cs="Times New Roman"/>
                    <w:b w:val="0"/>
                    <w:color w:val="222222"/>
                    <w:shd w:val="clear" w:color="auto" w:fill="FFFFFF"/>
                  </w:rPr>
                  <w:t>May 2012</w:t>
                </w:r>
              </w:sdtContent>
            </w:sdt>
          </w:p>
        </w:tc>
        <w:tc>
          <w:tcPr>
            <w:tcW w:w="1001" w:type="dxa"/>
            <w:vAlign w:val="bottom"/>
          </w:tcPr>
          <w:p w14:paraId="1323C2D1" w14:textId="77777777" w:rsidR="000B3188" w:rsidRPr="00821095" w:rsidRDefault="00B24C35" w:rsidP="006C6663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275215203"/>
                <w:placeholder>
                  <w:docPart w:val="24D83B4507634FB5B19D92B5AF5D63F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</w:rPr>
              </w:sdtEndPr>
              <w:sdtContent>
                <w:r w:rsidR="006C6663">
                  <w:rPr>
                    <w:rStyle w:val="SectionbodytextboldChar"/>
                  </w:rPr>
                  <w:t xml:space="preserve"> </w:t>
                </w:r>
              </w:sdtContent>
            </w:sdt>
          </w:p>
        </w:tc>
      </w:tr>
      <w:tr w:rsidR="000B3188" w14:paraId="05ABECA8" w14:textId="77777777" w:rsidTr="006C6663">
        <w:trPr>
          <w:jc w:val="center"/>
        </w:trPr>
        <w:tc>
          <w:tcPr>
            <w:tcW w:w="288" w:type="dxa"/>
            <w:vAlign w:val="bottom"/>
          </w:tcPr>
          <w:p w14:paraId="31ABFB7C" w14:textId="77777777" w:rsidR="000B3188" w:rsidRDefault="00564400">
            <w:pPr>
              <w:pStyle w:val="ContactInfo"/>
              <w:jc w:val="left"/>
            </w:pPr>
            <w:r>
              <w:t xml:space="preserve"> </w:t>
            </w:r>
          </w:p>
        </w:tc>
        <w:tc>
          <w:tcPr>
            <w:tcW w:w="9534" w:type="dxa"/>
            <w:gridSpan w:val="2"/>
            <w:vAlign w:val="bottom"/>
          </w:tcPr>
          <w:sdt>
            <w:sdtPr>
              <w:rPr>
                <w:rStyle w:val="SectionbodytextChar"/>
              </w:rPr>
              <w:id w:val="4805140"/>
              <w:placeholder>
                <w:docPart w:val="79E380ECE0FF41F99288452BDD6C37A8"/>
              </w:placeholder>
            </w:sdtPr>
            <w:sdtEndPr>
              <w:rPr>
                <w:rStyle w:val="DefaultParagraphFont"/>
              </w:rPr>
            </w:sdtEndPr>
            <w:sdtContent>
              <w:p w14:paraId="2DDB816A" w14:textId="77777777" w:rsidR="000B3188" w:rsidRDefault="00564400" w:rsidP="00564400">
                <w:pPr>
                  <w:pStyle w:val="Sectionbodytext"/>
                </w:pPr>
                <w:r w:rsidRPr="007D67C6">
                  <w:rPr>
                    <w:rFonts w:cs="Arial"/>
                    <w:bCs/>
                    <w:color w:val="222222"/>
                    <w:shd w:val="clear" w:color="auto" w:fill="FFFFFF"/>
                  </w:rPr>
                  <w:t>Associate of Applied Science Surgical Technology</w:t>
                </w:r>
                <w:r w:rsidR="006C6663">
                  <w:rPr>
                    <w:rFonts w:ascii="Arial" w:hAnsi="Arial" w:cs="Arial"/>
                    <w:bCs/>
                    <w:color w:val="222222"/>
                    <w:shd w:val="clear" w:color="auto" w:fill="FFFFFF"/>
                  </w:rPr>
                  <w:t xml:space="preserve">                                                   </w:t>
                </w:r>
                <w:r w:rsidR="007D67C6">
                  <w:rPr>
                    <w:rFonts w:ascii="Arial" w:hAnsi="Arial" w:cs="Arial"/>
                    <w:bCs/>
                    <w:color w:val="222222"/>
                    <w:shd w:val="clear" w:color="auto" w:fill="FFFFFF"/>
                  </w:rPr>
                  <w:t xml:space="preserve"> </w:t>
                </w:r>
                <w:r w:rsidR="006C6663" w:rsidRPr="006C6663">
                  <w:rPr>
                    <w:rFonts w:ascii="Times New Roman" w:hAnsi="Times New Roman" w:cs="Times New Roman"/>
                    <w:bCs/>
                    <w:color w:val="222222"/>
                    <w:shd w:val="clear" w:color="auto" w:fill="FFFFFF"/>
                  </w:rPr>
                  <w:t>May 2013</w:t>
                </w:r>
                <w:r w:rsidR="006C6663">
                  <w:rPr>
                    <w:rFonts w:ascii="Arial" w:hAnsi="Arial" w:cs="Arial"/>
                    <w:bCs/>
                    <w:color w:val="222222"/>
                    <w:shd w:val="clear" w:color="auto" w:fill="FFFFFF"/>
                  </w:rPr>
                  <w:t xml:space="preserve">            </w:t>
                </w:r>
              </w:p>
            </w:sdtContent>
          </w:sdt>
        </w:tc>
        <w:tc>
          <w:tcPr>
            <w:tcW w:w="1001" w:type="dxa"/>
            <w:vAlign w:val="bottom"/>
          </w:tcPr>
          <w:p w14:paraId="59009048" w14:textId="77777777" w:rsidR="000B3188" w:rsidRPr="00821095" w:rsidRDefault="006C6663">
            <w:pPr>
              <w:pStyle w:val="Sectionbodytext"/>
            </w:pPr>
            <w:r>
              <w:t xml:space="preserve"> </w:t>
            </w:r>
          </w:p>
        </w:tc>
      </w:tr>
      <w:tr w:rsidR="000B3188" w14:paraId="4EAFA8B8" w14:textId="77777777" w:rsidTr="006C6663">
        <w:trPr>
          <w:jc w:val="center"/>
        </w:trPr>
        <w:tc>
          <w:tcPr>
            <w:tcW w:w="288" w:type="dxa"/>
            <w:vAlign w:val="bottom"/>
          </w:tcPr>
          <w:p w14:paraId="2FA29BFC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C46D9CF" w14:textId="77777777" w:rsidR="000B3188" w:rsidRDefault="00B24C35" w:rsidP="007D67C6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2CEDBF39812E489982D3FD58DBEE80EF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564400" w:rsidRPr="007D67C6">
                  <w:rPr>
                    <w:rFonts w:cs="Arial"/>
                    <w:b w:val="0"/>
                    <w:color w:val="222222"/>
                    <w:shd w:val="clear" w:color="auto" w:fill="FFFFFF"/>
                  </w:rPr>
                  <w:t>Associate of Art History</w:t>
                </w:r>
                <w:r w:rsidR="00564400" w:rsidRPr="007D67C6">
                  <w:rPr>
                    <w:rFonts w:cs="Arial"/>
                    <w:color w:val="222222"/>
                    <w:shd w:val="clear" w:color="auto" w:fill="FFFFFF"/>
                  </w:rPr>
                  <w:t xml:space="preserve"> </w:t>
                </w:r>
                <w:r w:rsidR="006C6663" w:rsidRPr="007D67C6">
                  <w:rPr>
                    <w:rFonts w:cs="Arial"/>
                    <w:color w:val="222222"/>
                    <w:shd w:val="clear" w:color="auto" w:fill="FFFFFF"/>
                  </w:rPr>
                  <w:t xml:space="preserve">                                                            </w:t>
                </w:r>
                <w:r w:rsidR="007D67C6">
                  <w:rPr>
                    <w:rFonts w:cs="Arial"/>
                    <w:color w:val="222222"/>
                    <w:shd w:val="clear" w:color="auto" w:fill="FFFFFF"/>
                  </w:rPr>
                  <w:t xml:space="preserve">                        </w:t>
                </w:r>
                <w:r w:rsidR="006C6663" w:rsidRPr="007D67C6">
                  <w:rPr>
                    <w:rFonts w:cs="Arial"/>
                    <w:color w:val="222222"/>
                    <w:shd w:val="clear" w:color="auto" w:fill="FFFFFF"/>
                  </w:rPr>
                  <w:t xml:space="preserve"> </w:t>
                </w:r>
                <w:r w:rsidR="006C6663" w:rsidRPr="006C6663">
                  <w:rPr>
                    <w:rFonts w:ascii="Times New Roman" w:hAnsi="Times New Roman" w:cs="Times New Roman"/>
                    <w:b w:val="0"/>
                    <w:color w:val="222222"/>
                    <w:shd w:val="clear" w:color="auto" w:fill="FFFFFF"/>
                  </w:rPr>
                  <w:t>December 2013</w:t>
                </w:r>
                <w:r w:rsidR="006C6663">
                  <w:rPr>
                    <w:rFonts w:ascii="Arial" w:hAnsi="Arial" w:cs="Arial"/>
                    <w:color w:val="222222"/>
                    <w:shd w:val="clear" w:color="auto" w:fill="FFFFFF"/>
                  </w:rPr>
                  <w:t xml:space="preserve">         </w:t>
                </w:r>
              </w:sdtContent>
            </w:sdt>
          </w:p>
        </w:tc>
        <w:tc>
          <w:tcPr>
            <w:tcW w:w="1001" w:type="dxa"/>
            <w:vAlign w:val="bottom"/>
          </w:tcPr>
          <w:p w14:paraId="151E83B6" w14:textId="77777777" w:rsidR="000B3188" w:rsidRPr="00821095" w:rsidRDefault="006C6663">
            <w:pPr>
              <w:pStyle w:val="Sectionbodytextbold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0B3188" w14:paraId="7625679B" w14:textId="77777777" w:rsidTr="006C6663">
        <w:trPr>
          <w:jc w:val="center"/>
        </w:trPr>
        <w:tc>
          <w:tcPr>
            <w:tcW w:w="288" w:type="dxa"/>
            <w:vAlign w:val="bottom"/>
          </w:tcPr>
          <w:p w14:paraId="43E87F3F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sdt>
            <w:sdtPr>
              <w:rPr>
                <w:rStyle w:val="SectionbodytextChar"/>
                <w:b/>
              </w:rPr>
              <w:id w:val="4805193"/>
              <w:placeholder>
                <w:docPart w:val="77BEDA13841F4C4589AE2E954E7AE871"/>
              </w:placeholder>
            </w:sdtPr>
            <w:sdtEndPr>
              <w:rPr>
                <w:rStyle w:val="DefaultParagraphFont"/>
              </w:rPr>
            </w:sdtEndPr>
            <w:sdtContent>
              <w:p w14:paraId="468BC3B9" w14:textId="7141A921" w:rsidR="00CE1A90" w:rsidRDefault="00564400" w:rsidP="00564400">
                <w:pPr>
                  <w:pStyle w:val="Sectionbodytext"/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</w:pPr>
                <w:r w:rsidRPr="007D67C6">
                  <w:rPr>
                    <w:rFonts w:cs="Arial"/>
                    <w:color w:val="222222"/>
                    <w:shd w:val="clear" w:color="auto" w:fill="FFFFFF"/>
                  </w:rPr>
                  <w:t>Associate of Art English</w:t>
                </w:r>
                <w:r w:rsidR="006C6663" w:rsidRPr="007D67C6">
                  <w:rPr>
                    <w:rFonts w:cs="Arial"/>
                    <w:color w:val="222222"/>
                    <w:shd w:val="clear" w:color="auto" w:fill="FFFFFF"/>
                  </w:rPr>
                  <w:t xml:space="preserve">                                                                            </w:t>
                </w:r>
                <w:r w:rsidR="007D67C6">
                  <w:rPr>
                    <w:rFonts w:cs="Arial"/>
                    <w:color w:val="222222"/>
                    <w:shd w:val="clear" w:color="auto" w:fill="FFFFFF"/>
                  </w:rPr>
                  <w:t xml:space="preserve">          </w:t>
                </w:r>
                <w:r w:rsidR="006C6663" w:rsidRPr="006C6663">
                  <w:rPr>
                    <w:rFonts w:ascii="Times New Roman" w:hAnsi="Times New Roman" w:cs="Times New Roman"/>
                    <w:color w:val="222222"/>
                    <w:shd w:val="clear" w:color="auto" w:fill="FFFFFF"/>
                  </w:rPr>
                  <w:t>May2013</w:t>
                </w:r>
              </w:p>
              <w:p w14:paraId="49667D03" w14:textId="14E1785E" w:rsidR="000B3188" w:rsidRPr="00564400" w:rsidRDefault="00DD740F" w:rsidP="00564400">
                <w:pPr>
                  <w:pStyle w:val="Sectionbodytext"/>
                  <w:rPr>
                    <w:b/>
                  </w:rPr>
                </w:pPr>
                <w:r>
                  <w:t xml:space="preserve">Associate </w:t>
                </w:r>
                <w:r w:rsidR="0038535D">
                  <w:t>of Nursing</w:t>
                </w:r>
                <w:r>
                  <w:t xml:space="preserve">                                                                                          </w:t>
                </w:r>
                <w:r w:rsidR="00353148">
                  <w:t>December</w:t>
                </w:r>
                <w:r>
                  <w:t xml:space="preserve"> 2018</w:t>
                </w:r>
              </w:p>
            </w:sdtContent>
          </w:sdt>
        </w:tc>
        <w:tc>
          <w:tcPr>
            <w:tcW w:w="1001" w:type="dxa"/>
            <w:vAlign w:val="bottom"/>
          </w:tcPr>
          <w:p w14:paraId="7BD6AFDB" w14:textId="77777777" w:rsidR="000B3188" w:rsidRPr="00821095" w:rsidRDefault="006C6663">
            <w:pPr>
              <w:pStyle w:val="Sectionbodytext"/>
            </w:pPr>
            <w:r>
              <w:t xml:space="preserve"> </w:t>
            </w:r>
          </w:p>
        </w:tc>
      </w:tr>
      <w:tr w:rsidR="000B3188" w14:paraId="4FB8B903" w14:textId="77777777" w:rsidTr="006C6663">
        <w:trPr>
          <w:trHeight w:val="299"/>
          <w:jc w:val="center"/>
        </w:trPr>
        <w:tc>
          <w:tcPr>
            <w:tcW w:w="9822" w:type="dxa"/>
            <w:gridSpan w:val="3"/>
            <w:vAlign w:val="bottom"/>
          </w:tcPr>
          <w:p w14:paraId="140499AD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0F8838C6" w14:textId="77777777" w:rsidR="000B3188" w:rsidRDefault="000B3188">
            <w:pPr>
              <w:pStyle w:val="ContactInfo"/>
              <w:jc w:val="left"/>
            </w:pPr>
          </w:p>
          <w:p w14:paraId="77F6BCDF" w14:textId="77777777" w:rsidR="009D2142" w:rsidRDefault="009D2142">
            <w:pPr>
              <w:pStyle w:val="ContactInfo"/>
              <w:jc w:val="left"/>
            </w:pPr>
          </w:p>
        </w:tc>
      </w:tr>
      <w:tr w:rsidR="000B3188" w14:paraId="07AEB696" w14:textId="77777777" w:rsidTr="006C6663">
        <w:trPr>
          <w:jc w:val="center"/>
        </w:trPr>
        <w:tc>
          <w:tcPr>
            <w:tcW w:w="288" w:type="dxa"/>
            <w:vAlign w:val="bottom"/>
          </w:tcPr>
          <w:p w14:paraId="7C9E879F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535" w:type="dxa"/>
            <w:gridSpan w:val="3"/>
            <w:vAlign w:val="bottom"/>
          </w:tcPr>
          <w:p w14:paraId="68C5CF4D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7D0FE7D3" w14:textId="77777777" w:rsidTr="006C6663">
        <w:trPr>
          <w:jc w:val="center"/>
        </w:trPr>
        <w:sdt>
          <w:sdtPr>
            <w:rPr>
              <w:rStyle w:val="SectionHeadingChar"/>
            </w:rPr>
            <w:id w:val="3643752"/>
            <w:placeholder>
              <w:docPart w:val="B600B779BF564487B3CF51F291E53847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23" w:type="dxa"/>
                <w:gridSpan w:val="4"/>
                <w:vAlign w:val="bottom"/>
              </w:tcPr>
              <w:p w14:paraId="549F4466" w14:textId="77777777" w:rsidR="000B3188" w:rsidRDefault="009D2142" w:rsidP="009D2142">
                <w:pPr>
                  <w:pStyle w:val="SectionHeading"/>
                </w:pPr>
                <w:r w:rsidRPr="00CF04AA">
                  <w:rPr>
                    <w:rStyle w:val="SectionbodytextChar"/>
                    <w:color w:val="595959" w:themeColor="text1" w:themeTint="A6"/>
                    <w:sz w:val="22"/>
                  </w:rPr>
                  <w:t>Certification/</w:t>
                </w:r>
                <w:r w:rsidRPr="00CF04AA">
                  <w:t xml:space="preserve"> </w:t>
                </w:r>
                <w:r w:rsidRPr="00CF04AA">
                  <w:rPr>
                    <w:rStyle w:val="SectionbodytextChar"/>
                    <w:color w:val="595959" w:themeColor="text1" w:themeTint="A6"/>
                    <w:sz w:val="22"/>
                  </w:rPr>
                  <w:t>Licensure</w:t>
                </w:r>
                <w:r>
                  <w:rPr>
                    <w:rStyle w:val="SectionbodytextChar"/>
                    <w:color w:val="595959" w:themeColor="text1" w:themeTint="A6"/>
                    <w:sz w:val="22"/>
                  </w:rPr>
                  <w:t>r</w:t>
                </w:r>
              </w:p>
            </w:tc>
          </w:sdtContent>
        </w:sdt>
      </w:tr>
      <w:tr w:rsidR="000B3188" w14:paraId="3AD7040C" w14:textId="77777777" w:rsidTr="006C6663">
        <w:trPr>
          <w:jc w:val="center"/>
        </w:trPr>
        <w:tc>
          <w:tcPr>
            <w:tcW w:w="288" w:type="dxa"/>
            <w:vAlign w:val="bottom"/>
          </w:tcPr>
          <w:p w14:paraId="663D83A2" w14:textId="77777777" w:rsidR="000B3188" w:rsidRDefault="000B3188">
            <w:pPr>
              <w:pStyle w:val="ContactInfo"/>
              <w:jc w:val="left"/>
            </w:pPr>
            <w:bookmarkStart w:id="0" w:name="_GoBack"/>
            <w:bookmarkEnd w:id="0"/>
          </w:p>
        </w:tc>
        <w:tc>
          <w:tcPr>
            <w:tcW w:w="7362" w:type="dxa"/>
            <w:vAlign w:val="bottom"/>
          </w:tcPr>
          <w:p w14:paraId="375DA106" w14:textId="77777777" w:rsidR="00391D4C" w:rsidRDefault="00391D4C" w:rsidP="009D2142">
            <w:pPr>
              <w:pStyle w:val="ContactInfo"/>
              <w:jc w:val="left"/>
              <w:rPr>
                <w:color w:val="000000" w:themeColor="text1"/>
                <w:sz w:val="20"/>
                <w:szCs w:val="20"/>
              </w:rPr>
            </w:pPr>
          </w:p>
          <w:p w14:paraId="4F67DCB7" w14:textId="77777777" w:rsidR="00391D4C" w:rsidRDefault="00391D4C" w:rsidP="009D2142">
            <w:pPr>
              <w:pStyle w:val="ContactInfo"/>
              <w:jc w:val="left"/>
              <w:rPr>
                <w:color w:val="000000" w:themeColor="text1"/>
                <w:sz w:val="20"/>
                <w:szCs w:val="20"/>
              </w:rPr>
            </w:pPr>
          </w:p>
          <w:p w14:paraId="60EFD2F6" w14:textId="06EC3E64" w:rsidR="000B3188" w:rsidRPr="00144296" w:rsidRDefault="00391D4C" w:rsidP="009D2142">
            <w:pPr>
              <w:pStyle w:val="ContactInfo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391D4C">
              <w:rPr>
                <w:b w:val="0"/>
                <w:sz w:val="20"/>
                <w:szCs w:val="20"/>
              </w:rPr>
              <w:t xml:space="preserve">Registered Nurse </w:t>
            </w:r>
            <w:r w:rsidR="00353148">
              <w:rPr>
                <w:b w:val="0"/>
                <w:sz w:val="20"/>
                <w:szCs w:val="20"/>
              </w:rPr>
              <w:t>{</w:t>
            </w:r>
            <w:r w:rsidRPr="00391D4C">
              <w:rPr>
                <w:b w:val="0"/>
                <w:sz w:val="20"/>
                <w:szCs w:val="20"/>
              </w:rPr>
              <w:t>Louisiana 203382</w:t>
            </w:r>
            <w:r w:rsidR="00353148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3173" w:type="dxa"/>
            <w:gridSpan w:val="2"/>
            <w:vAlign w:val="bottom"/>
          </w:tcPr>
          <w:p w14:paraId="6B7D23E5" w14:textId="608971C3" w:rsidR="000B3188" w:rsidRPr="00821095" w:rsidRDefault="00B24C35" w:rsidP="009D2142">
            <w:pPr>
              <w:pStyle w:val="ContactInfo"/>
              <w:jc w:val="left"/>
              <w:rPr>
                <w:b w:val="0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275215226"/>
                <w:placeholder>
                  <w:docPart w:val="09E2836607C849C383AC7DD685B29EF9"/>
                </w:placeholder>
                <w:date w:fullDate="2019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353148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March 2019</w:t>
                </w:r>
              </w:sdtContent>
            </w:sdt>
            <w:r w:rsidR="0074283B" w:rsidRPr="006C666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– </w:t>
            </w: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275215228"/>
                <w:placeholder>
                  <w:docPart w:val="E3FCF5F2EAC64F359E42E02D582C8D6A"/>
                </w:placeholder>
                <w:date w:fullDate="2020-0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353148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January 2020</w:t>
                </w:r>
              </w:sdtContent>
            </w:sdt>
          </w:p>
        </w:tc>
      </w:tr>
      <w:tr w:rsidR="000B3188" w14:paraId="683E50F4" w14:textId="77777777" w:rsidTr="006C6663">
        <w:trPr>
          <w:jc w:val="center"/>
        </w:trPr>
        <w:tc>
          <w:tcPr>
            <w:tcW w:w="288" w:type="dxa"/>
            <w:vAlign w:val="bottom"/>
          </w:tcPr>
          <w:p w14:paraId="65C323F0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7362" w:type="dxa"/>
            <w:vAlign w:val="bottom"/>
          </w:tcPr>
          <w:p w14:paraId="0A469764" w14:textId="177D1F1A" w:rsidR="000B3188" w:rsidRPr="00353148" w:rsidRDefault="00391D4C" w:rsidP="009D2142">
            <w:pPr>
              <w:pStyle w:val="Sectionbodytextbold"/>
              <w:rPr>
                <w:b w:val="0"/>
              </w:rPr>
            </w:pPr>
            <w:r w:rsidRPr="00353148">
              <w:rPr>
                <w:rStyle w:val="SectionbodytextChar"/>
                <w:b w:val="0"/>
              </w:rPr>
              <w:t>Certified Surgical Technologist {142929}</w:t>
            </w:r>
          </w:p>
        </w:tc>
        <w:tc>
          <w:tcPr>
            <w:tcW w:w="3173" w:type="dxa"/>
            <w:gridSpan w:val="2"/>
            <w:vAlign w:val="bottom"/>
          </w:tcPr>
          <w:p w14:paraId="512A8BB4" w14:textId="2680E40E" w:rsidR="000B3188" w:rsidRPr="006C6663" w:rsidRDefault="00B24C35" w:rsidP="009D2142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3643851"/>
                <w:placeholder>
                  <w:docPart w:val="5025A55397EC49639F1108A26425D339"/>
                </w:placeholder>
                <w:date w:fullDate="2013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391D4C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M</w:t>
                </w:r>
                <w:r w:rsidR="00391D4C">
                  <w:rPr>
                    <w:rStyle w:val="SectionbodytextChar"/>
                    <w:b w:val="0"/>
                  </w:rPr>
                  <w:t>ay 2013</w:t>
                </w:r>
              </w:sdtContent>
            </w:sdt>
            <w:r w:rsidR="0074283B" w:rsidRPr="006C666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– </w:t>
            </w: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3643852"/>
                <w:placeholder>
                  <w:docPart w:val="356E45E84FA447C0A0B1D934BC64128D"/>
                </w:placeholder>
                <w:date w:fullDate="2021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391D4C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May 2021</w:t>
                </w:r>
              </w:sdtContent>
            </w:sdt>
          </w:p>
        </w:tc>
      </w:tr>
      <w:tr w:rsidR="000B3188" w14:paraId="4A7CE098" w14:textId="77777777" w:rsidTr="006C6663">
        <w:trPr>
          <w:jc w:val="center"/>
        </w:trPr>
        <w:tc>
          <w:tcPr>
            <w:tcW w:w="288" w:type="dxa"/>
            <w:vAlign w:val="bottom"/>
          </w:tcPr>
          <w:p w14:paraId="39B4954E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7362" w:type="dxa"/>
            <w:vAlign w:val="bottom"/>
          </w:tcPr>
          <w:p w14:paraId="5FD0A40E" w14:textId="7960873E" w:rsidR="000B3188" w:rsidRDefault="00B24C35" w:rsidP="009D2142">
            <w:pPr>
              <w:pStyle w:val="Sectionbodytextbold"/>
            </w:pPr>
            <w:sdt>
              <w:sdtPr>
                <w:id w:val="4805272"/>
                <w:placeholder>
                  <w:docPart w:val="0EC08E902C9048F0BD7BF4CE36853C52"/>
                </w:placeholder>
              </w:sdtPr>
              <w:sdtEndPr/>
              <w:sdtContent>
                <w:r w:rsidR="00391D4C">
                  <w:rPr>
                    <w:b w:val="0"/>
                  </w:rPr>
                  <w:t xml:space="preserve">Basic Life Support </w:t>
                </w:r>
              </w:sdtContent>
            </w:sdt>
          </w:p>
        </w:tc>
        <w:tc>
          <w:tcPr>
            <w:tcW w:w="3173" w:type="dxa"/>
            <w:gridSpan w:val="2"/>
            <w:vAlign w:val="bottom"/>
          </w:tcPr>
          <w:p w14:paraId="62329B4E" w14:textId="1394ADDC" w:rsidR="000B3188" w:rsidRPr="006C6663" w:rsidRDefault="00B24C35" w:rsidP="009D2142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3643853"/>
                <w:placeholder>
                  <w:docPart w:val="8003AF64384F4CB4A25387C70BEF210A"/>
                </w:placeholder>
                <w:date w:fullDate="2012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9D2142" w:rsidRPr="006C6663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June 201</w:t>
                </w:r>
                <w:r w:rsidR="00391D4C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2</w:t>
                </w:r>
              </w:sdtContent>
            </w:sdt>
            <w:r w:rsidR="0074283B" w:rsidRPr="006C666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– </w:t>
            </w:r>
            <w:sdt>
              <w:sdtPr>
                <w:rPr>
                  <w:rStyle w:val="SectionbodytextChar"/>
                  <w:rFonts w:ascii="Times New Roman" w:hAnsi="Times New Roman" w:cs="Times New Roman"/>
                  <w:b w:val="0"/>
                  <w:szCs w:val="20"/>
                </w:rPr>
                <w:id w:val="3643854"/>
                <w:placeholder>
                  <w:docPart w:val="E5D08774D8AD4C9AA3A6CB6B448AC852"/>
                </w:placeholder>
                <w:date w:fullDate="2020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391D4C">
                  <w:rPr>
                    <w:rStyle w:val="SectionbodytextChar"/>
                    <w:rFonts w:ascii="Times New Roman" w:hAnsi="Times New Roman" w:cs="Times New Roman"/>
                    <w:b w:val="0"/>
                    <w:szCs w:val="20"/>
                  </w:rPr>
                  <w:t>August 2020</w:t>
                </w:r>
              </w:sdtContent>
            </w:sdt>
          </w:p>
        </w:tc>
      </w:tr>
      <w:tr w:rsidR="000B3188" w14:paraId="36E2A58E" w14:textId="77777777" w:rsidTr="006C6663">
        <w:trPr>
          <w:jc w:val="center"/>
        </w:trPr>
        <w:tc>
          <w:tcPr>
            <w:tcW w:w="288" w:type="dxa"/>
            <w:vAlign w:val="bottom"/>
          </w:tcPr>
          <w:p w14:paraId="33C0F838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535" w:type="dxa"/>
            <w:gridSpan w:val="3"/>
            <w:vAlign w:val="bottom"/>
          </w:tcPr>
          <w:p w14:paraId="0CFF3D63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0B8FEF68" w14:textId="77777777" w:rsidTr="006C6663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09A61FEE6F1D42FBA34E9CAAE75C096D"/>
            </w:placeholder>
          </w:sdtPr>
          <w:sdtEndPr>
            <w:rPr>
              <w:rStyle w:val="DefaultParagraphFont"/>
              <w:rFonts w:asciiTheme="minorHAnsi" w:hAnsiTheme="minorHAnsi"/>
              <w:b w:val="0"/>
              <w:caps w:val="0"/>
              <w:color w:val="000000" w:themeColor="text1"/>
            </w:rPr>
          </w:sdtEndPr>
          <w:sdtContent>
            <w:tc>
              <w:tcPr>
                <w:tcW w:w="10823" w:type="dxa"/>
                <w:gridSpan w:val="4"/>
                <w:vAlign w:val="bottom"/>
              </w:tcPr>
              <w:p w14:paraId="2FF600F8" w14:textId="77777777" w:rsidR="000B3188" w:rsidRDefault="00821095" w:rsidP="00821095">
                <w:pPr>
                  <w:pStyle w:val="Sectionbodytext"/>
                </w:pPr>
                <w:r w:rsidRPr="00821095">
                  <w:rPr>
                    <w:b/>
                    <w:color w:val="595959" w:themeColor="text1" w:themeTint="A6"/>
                    <w:sz w:val="22"/>
                  </w:rPr>
                  <w:t>WORK HISTORY</w:t>
                </w:r>
              </w:p>
            </w:tc>
          </w:sdtContent>
        </w:sdt>
      </w:tr>
      <w:tr w:rsidR="000B3188" w14:paraId="13F695FA" w14:textId="77777777" w:rsidTr="006C6663">
        <w:trPr>
          <w:jc w:val="center"/>
        </w:trPr>
        <w:tc>
          <w:tcPr>
            <w:tcW w:w="288" w:type="dxa"/>
            <w:vAlign w:val="bottom"/>
          </w:tcPr>
          <w:p w14:paraId="2BE01CEF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535" w:type="dxa"/>
            <w:gridSpan w:val="3"/>
            <w:vAlign w:val="bottom"/>
          </w:tcPr>
          <w:p w14:paraId="4FC2C07C" w14:textId="77777777" w:rsidR="007D67C6" w:rsidRDefault="007D67C6">
            <w:pPr>
              <w:pStyle w:val="Sectionbodytex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237ADD" w14:textId="51B698E4" w:rsidR="004C421B" w:rsidRPr="00AF7EC1" w:rsidRDefault="004C421B" w:rsidP="00FF72A4">
            <w:pPr>
              <w:pStyle w:val="ContactInfo"/>
              <w:jc w:val="left"/>
              <w:rPr>
                <w:rFonts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Baylor Scott </w:t>
            </w: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and White </w:t>
            </w:r>
            <w:r w:rsidR="0038535D"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at Carrollton</w:t>
            </w: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002D4914" w14:textId="3B37E6AE" w:rsidR="004C421B" w:rsidRPr="00AF7EC1" w:rsidRDefault="004C421B" w:rsidP="00FF72A4">
            <w:pPr>
              <w:pStyle w:val="ContactInfo"/>
              <w:jc w:val="left"/>
              <w:rPr>
                <w:rFonts w:cs="Times New Roman"/>
                <w:b w:val="0"/>
                <w:color w:val="000000" w:themeColor="text1"/>
                <w:sz w:val="20"/>
                <w:szCs w:val="20"/>
              </w:rPr>
            </w:pP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Main Operating </w:t>
            </w:r>
            <w:r w:rsidR="0038535D"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Room</w:t>
            </w:r>
            <w:r w:rsidR="0038535D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(Surgical</w:t>
            </w:r>
            <w:r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38535D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Technologist)  </w:t>
            </w:r>
            <w:r w:rsidR="000F1A04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</w:t>
            </w:r>
            <w:r w:rsidR="00353148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  </w:t>
            </w:r>
            <w:r w:rsidR="000F1A04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  05/2018- </w:t>
            </w:r>
            <w:r w:rsidR="0038535D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P</w:t>
            </w:r>
            <w:r w:rsidR="000F1A04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resent</w:t>
            </w:r>
          </w:p>
          <w:p w14:paraId="4080B16D" w14:textId="77777777" w:rsidR="004C421B" w:rsidRDefault="004C421B">
            <w:pPr>
              <w:pStyle w:val="Sectionbodytex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D5F2FB5" w14:textId="427F1A01" w:rsidR="007D67C6" w:rsidRPr="007D67C6" w:rsidRDefault="007D67C6">
            <w:pPr>
              <w:pStyle w:val="Sectionbodytext"/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Good Shepherd Medical Center </w:t>
            </w:r>
            <w:r w:rsidR="0069260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Start"/>
            <w:r w:rsidR="003853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PRN)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                      </w:t>
            </w:r>
            <w:r w:rsidRPr="007D67C6">
              <w:rPr>
                <w:rFonts w:ascii="Times New Roman" w:hAnsi="Times New Roman" w:cs="Times New Roman"/>
                <w:color w:val="auto"/>
                <w:szCs w:val="20"/>
              </w:rPr>
              <w:t xml:space="preserve">06/2016- </w:t>
            </w:r>
            <w:r w:rsidR="00CE1A90">
              <w:rPr>
                <w:rFonts w:ascii="Times New Roman" w:hAnsi="Times New Roman" w:cs="Times New Roman"/>
                <w:color w:val="auto"/>
                <w:szCs w:val="20"/>
              </w:rPr>
              <w:t>11</w:t>
            </w:r>
            <w:r w:rsidR="005A1764">
              <w:rPr>
                <w:rFonts w:ascii="Times New Roman" w:hAnsi="Times New Roman" w:cs="Times New Roman"/>
                <w:color w:val="auto"/>
                <w:szCs w:val="20"/>
              </w:rPr>
              <w:t>/2018</w:t>
            </w:r>
          </w:p>
          <w:p w14:paraId="47B62AB7" w14:textId="77777777" w:rsidR="007D67C6" w:rsidRPr="007D67C6" w:rsidRDefault="00962515">
            <w:pPr>
              <w:pStyle w:val="Sectionbodytex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Labor and Delivery (Surgical Technologist)</w:t>
            </w:r>
          </w:p>
          <w:p w14:paraId="329180FA" w14:textId="77777777" w:rsidR="007D67C6" w:rsidRDefault="007D67C6">
            <w:pPr>
              <w:pStyle w:val="Sectionbodytex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30DD023" w14:textId="34E97D6A" w:rsidR="000B3188" w:rsidRDefault="002F0822">
            <w:pPr>
              <w:pStyle w:val="Sectionbodytext"/>
              <w:rPr>
                <w:b/>
              </w:rPr>
            </w:pPr>
            <w:r w:rsidRPr="00DF41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Longview Regional Medical Center </w:t>
            </w:r>
            <w:r w:rsidR="0069260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(Full </w:t>
            </w:r>
            <w:proofErr w:type="gramStart"/>
            <w:r w:rsidR="003853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Time)</w:t>
            </w:r>
            <w:r w:rsidR="0038535D" w:rsidRPr="00DF41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DF41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End"/>
            <w:r w:rsidRPr="00DF41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</w:t>
            </w:r>
            <w:r w:rsidR="0014429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</w:t>
            </w:r>
            <w:r w:rsidR="006C66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44296" w:rsidRPr="00821095">
              <w:rPr>
                <w:rFonts w:ascii="Times New Roman" w:hAnsi="Times New Roman" w:cs="Times New Roman"/>
                <w:color w:val="auto"/>
                <w:szCs w:val="20"/>
              </w:rPr>
              <w:t xml:space="preserve">06/2016- </w:t>
            </w:r>
            <w:r w:rsidR="005A1764">
              <w:rPr>
                <w:rFonts w:ascii="Times New Roman" w:hAnsi="Times New Roman" w:cs="Times New Roman"/>
                <w:color w:val="auto"/>
                <w:szCs w:val="20"/>
              </w:rPr>
              <w:t>11/2018</w:t>
            </w:r>
          </w:p>
        </w:tc>
      </w:tr>
      <w:tr w:rsidR="000B3188" w14:paraId="677748FC" w14:textId="77777777" w:rsidTr="006C6663">
        <w:trPr>
          <w:jc w:val="center"/>
        </w:trPr>
        <w:tc>
          <w:tcPr>
            <w:tcW w:w="288" w:type="dxa"/>
            <w:vAlign w:val="bottom"/>
          </w:tcPr>
          <w:p w14:paraId="75E4415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50AB257B" w14:textId="77777777" w:rsidR="007D67C6" w:rsidRPr="007D67C6" w:rsidRDefault="002F0822" w:rsidP="002F0822">
            <w:pPr>
              <w:pStyle w:val="Sectionbodytextbold"/>
              <w:rPr>
                <w:b w:val="0"/>
              </w:rPr>
            </w:pPr>
            <w:r>
              <w:rPr>
                <w:rStyle w:val="SectionbodytextboldChar"/>
              </w:rPr>
              <w:t>Labor and Delivery</w:t>
            </w:r>
            <w:r w:rsidR="00962515">
              <w:rPr>
                <w:rStyle w:val="SectionbodytextboldChar"/>
              </w:rPr>
              <w:t xml:space="preserve"> </w:t>
            </w:r>
            <w:r w:rsidR="00962515" w:rsidRPr="00962515">
              <w:rPr>
                <w:rFonts w:cs="Times New Roman"/>
                <w:b w:val="0"/>
                <w:color w:val="auto"/>
                <w:szCs w:val="20"/>
              </w:rPr>
              <w:t>(Surgical Technologist)</w:t>
            </w:r>
          </w:p>
        </w:tc>
        <w:tc>
          <w:tcPr>
            <w:tcW w:w="1001" w:type="dxa"/>
            <w:vAlign w:val="bottom"/>
          </w:tcPr>
          <w:p w14:paraId="50C9C429" w14:textId="77777777" w:rsidR="000B3188" w:rsidRDefault="00B24C35" w:rsidP="00144296">
            <w:pPr>
              <w:pStyle w:val="Sectionbodytextbold"/>
              <w:rPr>
                <w:b w:val="0"/>
              </w:rPr>
            </w:pPr>
            <w:sdt>
              <w:sdtPr>
                <w:rPr>
                  <w:rFonts w:ascii="Georgia" w:hAnsi="Georgia"/>
                  <w:b w:val="0"/>
                  <w:color w:val="111111"/>
                  <w:sz w:val="21"/>
                  <w:szCs w:val="21"/>
                  <w:shd w:val="clear" w:color="auto" w:fill="FFFFFF"/>
                </w:rPr>
                <w:id w:val="3644098"/>
                <w:placeholder>
                  <w:docPart w:val="9BEE0BE25A5F41268C3BE33EC7BA501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6663">
                  <w:rPr>
                    <w:rFonts w:ascii="Georgia" w:hAnsi="Georgia"/>
                    <w:b w:val="0"/>
                    <w:color w:val="111111"/>
                    <w:sz w:val="21"/>
                    <w:szCs w:val="21"/>
                    <w:shd w:val="clear" w:color="auto" w:fill="FFFFFF"/>
                  </w:rPr>
                  <w:t xml:space="preserve"> </w:t>
                </w:r>
              </w:sdtContent>
            </w:sdt>
          </w:p>
        </w:tc>
      </w:tr>
      <w:tr w:rsidR="000B3188" w14:paraId="6FA1257E" w14:textId="77777777" w:rsidTr="006C6663">
        <w:trPr>
          <w:jc w:val="center"/>
        </w:trPr>
        <w:tc>
          <w:tcPr>
            <w:tcW w:w="288" w:type="dxa"/>
            <w:vAlign w:val="bottom"/>
          </w:tcPr>
          <w:p w14:paraId="6637E18F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535" w:type="dxa"/>
            <w:gridSpan w:val="3"/>
            <w:vAlign w:val="bottom"/>
          </w:tcPr>
          <w:p w14:paraId="08D50804" w14:textId="77777777" w:rsidR="000B3188" w:rsidRDefault="000B3188" w:rsidP="002F0822">
            <w:pPr>
              <w:pStyle w:val="Sectionbodytext"/>
              <w:rPr>
                <w:b/>
              </w:rPr>
            </w:pPr>
          </w:p>
        </w:tc>
      </w:tr>
      <w:tr w:rsidR="000B3188" w14:paraId="2F012B10" w14:textId="77777777" w:rsidTr="006C6663">
        <w:trPr>
          <w:jc w:val="center"/>
        </w:trPr>
        <w:tc>
          <w:tcPr>
            <w:tcW w:w="288" w:type="dxa"/>
            <w:vAlign w:val="bottom"/>
          </w:tcPr>
          <w:p w14:paraId="14283AC7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66639C43" w14:textId="7F98E68E" w:rsidR="00AF7EC1" w:rsidRDefault="00AF7EC1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Accountable Health Care Staffing                                                                     </w:t>
            </w: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05/2017- 08/2017</w:t>
            </w:r>
          </w:p>
          <w:p w14:paraId="166EAA7B" w14:textId="22DC8CB7" w:rsidR="00AF7EC1" w:rsidRPr="00AF7EC1" w:rsidRDefault="00AF7EC1">
            <w:pPr>
              <w:pStyle w:val="ContactInfo"/>
              <w:jc w:val="left"/>
              <w:rPr>
                <w:rFonts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Baylor Scott </w:t>
            </w: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and White </w:t>
            </w:r>
            <w:r w:rsidR="0038535D"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at Carrollton</w:t>
            </w: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E8EF8FE" w14:textId="77777777" w:rsidR="00AF7EC1" w:rsidRPr="00AF7EC1" w:rsidRDefault="00AF7EC1">
            <w:pPr>
              <w:pStyle w:val="ContactInfo"/>
              <w:jc w:val="left"/>
              <w:rPr>
                <w:rFonts w:cs="Times New Roman"/>
                <w:b w:val="0"/>
                <w:color w:val="000000" w:themeColor="text1"/>
                <w:sz w:val="20"/>
                <w:szCs w:val="20"/>
              </w:rPr>
            </w:pPr>
            <w:r w:rsidRPr="00AF7EC1">
              <w:rPr>
                <w:rFonts w:cs="Times New Roman"/>
                <w:b w:val="0"/>
                <w:color w:val="000000" w:themeColor="text1"/>
                <w:sz w:val="20"/>
                <w:szCs w:val="20"/>
              </w:rPr>
              <w:t>Main Operating Room</w:t>
            </w:r>
          </w:p>
          <w:p w14:paraId="3DF2E69D" w14:textId="77777777" w:rsidR="00AF7EC1" w:rsidRDefault="00AF7EC1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2A85F3AC" w14:textId="77777777" w:rsidR="00AF7EC1" w:rsidRDefault="00AF7EC1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18334955" w14:textId="77777777" w:rsidR="00096E4F" w:rsidRDefault="00096E4F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1120F334" w14:textId="77777777" w:rsidR="00096E4F" w:rsidRDefault="00096E4F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6FE1D0C4" w14:textId="0291095D" w:rsidR="00F45BF7" w:rsidRPr="00144296" w:rsidRDefault="002F0822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Accountable Health Care Staffing      </w:t>
            </w:r>
            <w:r w:rsidR="00BE6CEC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</w:t>
            </w:r>
            <w:r w:rsidR="00BE6CEC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8210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6C666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F7EC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44296" w:rsidRPr="00821095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08/2016-11/2016</w:t>
            </w:r>
            <w:r w:rsidR="00BE6CEC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</w:t>
            </w:r>
            <w:r w:rsidR="00BE6CEC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    </w:t>
            </w:r>
          </w:p>
          <w:p w14:paraId="4512F3C0" w14:textId="16F29480" w:rsidR="000B3188" w:rsidRPr="00144296" w:rsidRDefault="00F45BF7">
            <w:pPr>
              <w:pStyle w:val="ContactInfo"/>
              <w:jc w:val="left"/>
              <w:rPr>
                <w:b w:val="0"/>
                <w:color w:val="000000" w:themeColor="text1"/>
              </w:rPr>
            </w:pPr>
            <w:r w:rsidRPr="00144296">
              <w:rPr>
                <w:rStyle w:val="SectionbodytextboldChar"/>
              </w:rPr>
              <w:t>U</w:t>
            </w:r>
            <w:r w:rsidR="007D67C6">
              <w:rPr>
                <w:rStyle w:val="SectionbodytextboldChar"/>
              </w:rPr>
              <w:t xml:space="preserve">niversity </w:t>
            </w:r>
            <w:r w:rsidR="0038535D" w:rsidRPr="00144296">
              <w:rPr>
                <w:rStyle w:val="SectionbodytextboldChar"/>
              </w:rPr>
              <w:t>of</w:t>
            </w:r>
            <w:r w:rsidRPr="00144296">
              <w:rPr>
                <w:rStyle w:val="SectionbodytextboldChar"/>
              </w:rPr>
              <w:t xml:space="preserve"> Texas Southwestern</w:t>
            </w:r>
            <w:r w:rsidR="002F0822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1001" w:type="dxa"/>
            <w:vAlign w:val="bottom"/>
          </w:tcPr>
          <w:p w14:paraId="031DF308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77C3B1B3" w14:textId="77777777" w:rsidTr="006C6663">
        <w:trPr>
          <w:jc w:val="center"/>
        </w:trPr>
        <w:tc>
          <w:tcPr>
            <w:tcW w:w="288" w:type="dxa"/>
            <w:vAlign w:val="bottom"/>
          </w:tcPr>
          <w:p w14:paraId="5ADDBE49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7D9CD37" w14:textId="77777777" w:rsidR="000B3188" w:rsidRPr="00144296" w:rsidRDefault="002F0822" w:rsidP="002F0822">
            <w:pPr>
              <w:pStyle w:val="Sectionbodytext"/>
            </w:pPr>
            <w:r w:rsidRPr="00144296">
              <w:rPr>
                <w:rStyle w:val="SectionbodytextChar"/>
              </w:rPr>
              <w:t>Out Patient Surgical Center</w:t>
            </w:r>
            <w:r w:rsidR="00962515">
              <w:rPr>
                <w:rStyle w:val="SectionbodytextChar"/>
              </w:rPr>
              <w:t xml:space="preserve"> </w:t>
            </w:r>
            <w:r w:rsidR="00962515">
              <w:rPr>
                <w:rFonts w:cs="Times New Roman"/>
                <w:color w:val="auto"/>
                <w:szCs w:val="20"/>
              </w:rPr>
              <w:t>(Surgical Technologist)</w:t>
            </w:r>
          </w:p>
        </w:tc>
        <w:tc>
          <w:tcPr>
            <w:tcW w:w="1001" w:type="dxa"/>
            <w:vAlign w:val="bottom"/>
          </w:tcPr>
          <w:p w14:paraId="49A27086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55FA95C" w14:textId="77777777" w:rsidTr="006C6663">
        <w:trPr>
          <w:jc w:val="center"/>
        </w:trPr>
        <w:tc>
          <w:tcPr>
            <w:tcW w:w="288" w:type="dxa"/>
            <w:vAlign w:val="bottom"/>
          </w:tcPr>
          <w:p w14:paraId="298504E2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24546EAD" w14:textId="77777777" w:rsidR="00AF7EC1" w:rsidRDefault="00AF7EC1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5626AA54" w14:textId="77777777" w:rsidR="00AF7EC1" w:rsidRDefault="00AF7EC1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24613D4C" w14:textId="3D53DD8B" w:rsidR="00F45BF7" w:rsidRPr="00144296" w:rsidRDefault="00F45BF7">
            <w:pPr>
              <w:pStyle w:val="ContactInfo"/>
              <w:jc w:val="left"/>
              <w:rPr>
                <w:color w:val="000000" w:themeColor="text1"/>
              </w:rPr>
            </w:pPr>
            <w:r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Willis Knighton </w:t>
            </w:r>
            <w:r w:rsidR="0038535D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Medical Bossier</w:t>
            </w:r>
            <w:r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City  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          </w:t>
            </w:r>
            <w:r w:rsidR="008210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6C666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="00144296" w:rsidRPr="00821095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03/2015-04/2017</w:t>
            </w:r>
            <w:r w:rsidR="00144296" w:rsidRPr="0014429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001" w:type="dxa"/>
            <w:vAlign w:val="bottom"/>
          </w:tcPr>
          <w:p w14:paraId="41794BD9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115779B0" w14:textId="77777777" w:rsidTr="006C6663">
        <w:trPr>
          <w:jc w:val="center"/>
        </w:trPr>
        <w:tc>
          <w:tcPr>
            <w:tcW w:w="288" w:type="dxa"/>
            <w:vAlign w:val="bottom"/>
          </w:tcPr>
          <w:p w14:paraId="21F10CFC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378BDBDD" w14:textId="57207553" w:rsidR="000B3188" w:rsidRPr="00144296" w:rsidRDefault="002F0822" w:rsidP="002F0822">
            <w:pPr>
              <w:pStyle w:val="Sectionbodytext"/>
            </w:pPr>
            <w:r w:rsidRPr="00144296">
              <w:rPr>
                <w:rStyle w:val="SectionbodytextChar"/>
              </w:rPr>
              <w:t>Main Operating Room</w:t>
            </w:r>
            <w:r w:rsidR="007C165A">
              <w:rPr>
                <w:rStyle w:val="SectionbodytextChar"/>
              </w:rPr>
              <w:t xml:space="preserve">/ Labor and </w:t>
            </w:r>
            <w:r w:rsidR="0038535D">
              <w:rPr>
                <w:rStyle w:val="SectionbodytextChar"/>
              </w:rPr>
              <w:t>Delivery (</w:t>
            </w:r>
            <w:r w:rsidR="00962515">
              <w:rPr>
                <w:rFonts w:cs="Times New Roman"/>
                <w:color w:val="auto"/>
                <w:szCs w:val="20"/>
              </w:rPr>
              <w:t>Surgical Technologist)</w:t>
            </w:r>
          </w:p>
        </w:tc>
        <w:tc>
          <w:tcPr>
            <w:tcW w:w="1001" w:type="dxa"/>
            <w:vAlign w:val="bottom"/>
          </w:tcPr>
          <w:p w14:paraId="0B7E8F98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599E160E" w14:textId="77777777" w:rsidTr="006C6663">
        <w:trPr>
          <w:jc w:val="center"/>
        </w:trPr>
        <w:tc>
          <w:tcPr>
            <w:tcW w:w="288" w:type="dxa"/>
            <w:vAlign w:val="bottom"/>
          </w:tcPr>
          <w:p w14:paraId="63E402A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3D464623" w14:textId="77777777" w:rsidR="000B3188" w:rsidRPr="00144296" w:rsidRDefault="000B3188">
            <w:pPr>
              <w:pStyle w:val="ContactInfo"/>
              <w:jc w:val="left"/>
              <w:rPr>
                <w:color w:val="000000" w:themeColor="text1"/>
              </w:rPr>
            </w:pPr>
          </w:p>
        </w:tc>
        <w:tc>
          <w:tcPr>
            <w:tcW w:w="1001" w:type="dxa"/>
            <w:vAlign w:val="bottom"/>
          </w:tcPr>
          <w:p w14:paraId="4BFD9085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DFFACDC" w14:textId="77777777" w:rsidTr="006C6663">
        <w:trPr>
          <w:jc w:val="center"/>
        </w:trPr>
        <w:tc>
          <w:tcPr>
            <w:tcW w:w="288" w:type="dxa"/>
            <w:vAlign w:val="bottom"/>
          </w:tcPr>
          <w:p w14:paraId="20C10BD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28EF7758" w14:textId="77777777" w:rsidR="002F0822" w:rsidRPr="00144296" w:rsidRDefault="002F0822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American Mobile Network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</w:t>
            </w:r>
            <w:r w:rsidR="00144296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8210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12/2014-03/2015                                                                  </w:t>
            </w:r>
          </w:p>
          <w:p w14:paraId="05C22EB5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296">
              <w:rPr>
                <w:rFonts w:cs="Times New Roman"/>
                <w:color w:val="000000" w:themeColor="text1"/>
                <w:sz w:val="20"/>
                <w:szCs w:val="20"/>
              </w:rPr>
              <w:t>Kaiser Permanente Panorama City</w:t>
            </w:r>
          </w:p>
          <w:p w14:paraId="05869107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  <w:r w:rsidRPr="00144296">
              <w:rPr>
                <w:rFonts w:cs="Times New Roman"/>
                <w:color w:val="000000" w:themeColor="text1"/>
                <w:sz w:val="20"/>
                <w:szCs w:val="20"/>
              </w:rPr>
              <w:t>Labor and Delivery</w:t>
            </w:r>
            <w:r w:rsidRPr="00144296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="00962515">
              <w:rPr>
                <w:rFonts w:cs="Times New Roman"/>
                <w:szCs w:val="20"/>
              </w:rPr>
              <w:t>(Surgical Technologist)</w:t>
            </w:r>
          </w:p>
          <w:p w14:paraId="167660A9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5666DFD3" w14:textId="77777777" w:rsidR="007C165A" w:rsidRDefault="007C165A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A596D7" w14:textId="77777777" w:rsidR="002F0822" w:rsidRPr="00144296" w:rsidRDefault="002F0822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St. David’s North Medical Hospital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</w:t>
            </w:r>
            <w:r w:rsidR="00144296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144296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08/2014- 12/2014</w:t>
            </w:r>
          </w:p>
          <w:p w14:paraId="4298933E" w14:textId="77777777" w:rsidR="002F0822" w:rsidRPr="00144296" w:rsidRDefault="002F0822" w:rsidP="00144296">
            <w:pPr>
              <w:pStyle w:val="Sectionbodytext"/>
            </w:pPr>
            <w:r w:rsidRPr="00144296">
              <w:t>Labor and Delivery</w:t>
            </w:r>
            <w:r w:rsidR="00962515">
              <w:t xml:space="preserve"> </w:t>
            </w:r>
            <w:r w:rsidR="00962515">
              <w:rPr>
                <w:rFonts w:cs="Times New Roman"/>
                <w:color w:val="auto"/>
                <w:szCs w:val="20"/>
              </w:rPr>
              <w:t>(Surgical Technologist)</w:t>
            </w:r>
          </w:p>
          <w:p w14:paraId="725582E5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558B6F12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6130E452" w14:textId="77777777" w:rsidR="002F0822" w:rsidRPr="00144296" w:rsidRDefault="002F0822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St. David’s Georgetown Hospital 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</w:t>
            </w:r>
            <w:r w:rsidR="008210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06/2014- 12/2014</w:t>
            </w:r>
          </w:p>
          <w:p w14:paraId="2BB41560" w14:textId="77777777" w:rsidR="002F0822" w:rsidRPr="00144296" w:rsidRDefault="002F0822" w:rsidP="00144296">
            <w:pPr>
              <w:pStyle w:val="Sectionbodytext"/>
            </w:pPr>
            <w:r w:rsidRPr="00144296">
              <w:t>Labor and Delivery</w:t>
            </w:r>
            <w:r w:rsidR="00962515">
              <w:t xml:space="preserve"> </w:t>
            </w:r>
            <w:r w:rsidR="00962515">
              <w:rPr>
                <w:rFonts w:cs="Times New Roman"/>
                <w:color w:val="auto"/>
                <w:szCs w:val="20"/>
              </w:rPr>
              <w:t>(Surgical Technologist)</w:t>
            </w:r>
          </w:p>
          <w:p w14:paraId="36A4D9D2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6D450DE0" w14:textId="77777777" w:rsidR="002F0822" w:rsidRPr="00144296" w:rsidRDefault="002F0822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Cedar Park Regional Medical Center  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05/2014-12/2014</w:t>
            </w:r>
          </w:p>
          <w:p w14:paraId="0D323A3F" w14:textId="77777777" w:rsidR="002F0822" w:rsidRPr="00144296" w:rsidRDefault="002F0822" w:rsidP="00144296">
            <w:pPr>
              <w:pStyle w:val="Sectionbodytext"/>
            </w:pPr>
            <w:r w:rsidRPr="00144296">
              <w:t>Labor and Delivery</w:t>
            </w:r>
            <w:r w:rsidR="00962515">
              <w:t xml:space="preserve"> </w:t>
            </w:r>
            <w:r w:rsidR="00962515">
              <w:rPr>
                <w:rFonts w:cs="Times New Roman"/>
                <w:color w:val="auto"/>
                <w:szCs w:val="20"/>
              </w:rPr>
              <w:t>(Surgical Technologist)</w:t>
            </w:r>
          </w:p>
          <w:p w14:paraId="5AF13DB4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73D912C8" w14:textId="77777777" w:rsidR="002F0822" w:rsidRPr="00144296" w:rsidRDefault="002F0822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East Texas Medical Center Surgical Technologist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08/2013- 05/2014</w:t>
            </w:r>
          </w:p>
          <w:p w14:paraId="69B26E2D" w14:textId="77777777" w:rsidR="002F0822" w:rsidRPr="00144296" w:rsidRDefault="002F0822" w:rsidP="00144296">
            <w:pPr>
              <w:pStyle w:val="Sectionbodytext"/>
            </w:pPr>
            <w:r w:rsidRPr="00144296">
              <w:t xml:space="preserve">Labor and Delivery </w:t>
            </w:r>
            <w:r w:rsidR="00962515">
              <w:rPr>
                <w:rFonts w:cs="Times New Roman"/>
                <w:color w:val="auto"/>
                <w:szCs w:val="20"/>
              </w:rPr>
              <w:t>(Surgical Technologist)</w:t>
            </w:r>
            <w:r w:rsidRPr="00144296">
              <w:t xml:space="preserve">    </w:t>
            </w:r>
          </w:p>
          <w:p w14:paraId="7D39A75C" w14:textId="77777777" w:rsidR="002F0822" w:rsidRPr="00144296" w:rsidRDefault="002F0822" w:rsidP="002F0822">
            <w:pPr>
              <w:pStyle w:val="ResumeBodyText"/>
              <w:rPr>
                <w:rFonts w:cs="Times New Roman"/>
                <w:color w:val="000000" w:themeColor="text1"/>
                <w:sz w:val="22"/>
              </w:rPr>
            </w:pPr>
          </w:p>
          <w:p w14:paraId="27D66DA8" w14:textId="77777777" w:rsidR="002F0822" w:rsidRPr="00144296" w:rsidRDefault="000E70B0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East Texas Medical Center Surgical Technologist  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8210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05/2013- 08/2013</w:t>
            </w:r>
          </w:p>
          <w:p w14:paraId="68399BF9" w14:textId="5D322E29" w:rsidR="000E70B0" w:rsidRPr="00144296" w:rsidRDefault="000E70B0" w:rsidP="00144296">
            <w:pPr>
              <w:pStyle w:val="Sectionbodytext"/>
            </w:pPr>
            <w:r w:rsidRPr="00144296">
              <w:t xml:space="preserve">Main Operating </w:t>
            </w:r>
            <w:r w:rsidR="0038535D" w:rsidRPr="00144296">
              <w:t>Room (</w:t>
            </w:r>
            <w:r w:rsidR="00962515">
              <w:rPr>
                <w:rFonts w:cs="Times New Roman"/>
                <w:color w:val="auto"/>
                <w:szCs w:val="20"/>
              </w:rPr>
              <w:t>Surgical Technologist)</w:t>
            </w:r>
            <w:r w:rsidRPr="00144296">
              <w:t xml:space="preserve">  </w:t>
            </w:r>
          </w:p>
          <w:p w14:paraId="0521866A" w14:textId="77777777" w:rsidR="000E70B0" w:rsidRPr="00144296" w:rsidRDefault="000E70B0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2E33A5" w14:textId="77777777" w:rsidR="000E70B0" w:rsidRPr="00144296" w:rsidRDefault="000E70B0" w:rsidP="002F0822">
            <w:pPr>
              <w:pStyle w:val="Resume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East Texas Medical Center Surgical Technologist</w:t>
            </w:r>
            <w:r w:rsidR="00BE6CEC" w:rsidRPr="001442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</w:t>
            </w:r>
            <w:r w:rsidR="006C66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BE6CEC" w:rsidRPr="008210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11/2012- 05/2013</w:t>
            </w:r>
          </w:p>
          <w:p w14:paraId="71804869" w14:textId="77777777" w:rsidR="000E70B0" w:rsidRPr="00144296" w:rsidRDefault="000E70B0" w:rsidP="00144296">
            <w:pPr>
              <w:pStyle w:val="Sectionbodytext"/>
              <w:rPr>
                <w:sz w:val="22"/>
              </w:rPr>
            </w:pPr>
            <w:r w:rsidRPr="00144296">
              <w:t xml:space="preserve">Surgical Tech Internship </w:t>
            </w:r>
          </w:p>
          <w:p w14:paraId="6166CD91" w14:textId="77777777" w:rsidR="000B3188" w:rsidRPr="00144296" w:rsidRDefault="000B3188" w:rsidP="002F0822">
            <w:pPr>
              <w:pStyle w:val="Sectionbodytextbold"/>
            </w:pPr>
          </w:p>
        </w:tc>
        <w:tc>
          <w:tcPr>
            <w:tcW w:w="1001" w:type="dxa"/>
            <w:vAlign w:val="bottom"/>
          </w:tcPr>
          <w:p w14:paraId="3FE92365" w14:textId="77777777" w:rsidR="000B3188" w:rsidRDefault="00B24C35" w:rsidP="00BE6CEC">
            <w:pPr>
              <w:pStyle w:val="Sectionbodytextbold"/>
            </w:pPr>
            <w:sdt>
              <w:sdtPr>
                <w:id w:val="3644132"/>
                <w:placeholder>
                  <w:docPart w:val="BBEA2D10CF55406C9D1726D337D1CDC2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6663">
                  <w:t xml:space="preserve"> </w:t>
                </w:r>
              </w:sdtContent>
            </w:sdt>
          </w:p>
        </w:tc>
      </w:tr>
      <w:tr w:rsidR="000B3188" w:rsidRPr="00985323" w14:paraId="64AD22C7" w14:textId="77777777" w:rsidTr="006C6663">
        <w:trPr>
          <w:jc w:val="center"/>
        </w:trPr>
        <w:tc>
          <w:tcPr>
            <w:tcW w:w="288" w:type="dxa"/>
            <w:vAlign w:val="bottom"/>
          </w:tcPr>
          <w:p w14:paraId="04976598" w14:textId="77777777" w:rsidR="000B3188" w:rsidRPr="00985323" w:rsidRDefault="000B3188" w:rsidP="00985323">
            <w:pPr>
              <w:pStyle w:val="Sectionbodytext"/>
            </w:pPr>
          </w:p>
        </w:tc>
        <w:tc>
          <w:tcPr>
            <w:tcW w:w="9534" w:type="dxa"/>
            <w:gridSpan w:val="2"/>
            <w:vAlign w:val="bottom"/>
          </w:tcPr>
          <w:p w14:paraId="3F211A76" w14:textId="77777777" w:rsidR="000B3188" w:rsidRPr="00985323" w:rsidRDefault="000B3188" w:rsidP="000E70B0">
            <w:pPr>
              <w:pStyle w:val="Sectionbodytext"/>
            </w:pPr>
          </w:p>
        </w:tc>
        <w:tc>
          <w:tcPr>
            <w:tcW w:w="1001" w:type="dxa"/>
            <w:vAlign w:val="bottom"/>
          </w:tcPr>
          <w:p w14:paraId="7400FB14" w14:textId="77777777" w:rsidR="000B3188" w:rsidRPr="00985323" w:rsidRDefault="000B3188" w:rsidP="00985323">
            <w:pPr>
              <w:pStyle w:val="Sectionbodytext"/>
            </w:pPr>
          </w:p>
        </w:tc>
      </w:tr>
      <w:tr w:rsidR="000B3188" w14:paraId="43B2994E" w14:textId="77777777" w:rsidTr="006C6663">
        <w:trPr>
          <w:jc w:val="center"/>
        </w:trPr>
        <w:tc>
          <w:tcPr>
            <w:tcW w:w="288" w:type="dxa"/>
            <w:vAlign w:val="bottom"/>
          </w:tcPr>
          <w:p w14:paraId="611C1783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DBEFA06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728A6E33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42973CC7" w14:textId="77777777" w:rsidTr="006C6663">
        <w:trPr>
          <w:jc w:val="center"/>
        </w:trPr>
        <w:tc>
          <w:tcPr>
            <w:tcW w:w="10823" w:type="dxa"/>
            <w:gridSpan w:val="4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8781FC5CE3E24E65B144F58AECEDBCB3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14:paraId="35B02C10" w14:textId="74D4C3E9" w:rsidR="000B3188" w:rsidRDefault="0038535D" w:rsidP="000E70B0">
                <w:pPr>
                  <w:pStyle w:val="SectionHeading"/>
                </w:pPr>
                <w:r w:rsidRPr="000E70B0">
                  <w:t>OTHER EXPERIENCE</w:t>
                </w:r>
                <w:r w:rsidR="000E70B0">
                  <w:rPr>
                    <w:rStyle w:val="SectionHeadingChar"/>
                  </w:rPr>
                  <w:t xml:space="preserve"> </w:t>
                </w:r>
              </w:p>
            </w:sdtContent>
          </w:sdt>
        </w:tc>
      </w:tr>
      <w:tr w:rsidR="000B3188" w14:paraId="2A98D193" w14:textId="77777777" w:rsidTr="006C6663">
        <w:trPr>
          <w:jc w:val="center"/>
        </w:trPr>
        <w:tc>
          <w:tcPr>
            <w:tcW w:w="288" w:type="dxa"/>
            <w:vAlign w:val="bottom"/>
          </w:tcPr>
          <w:p w14:paraId="3F036566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055E25C" w14:textId="77777777" w:rsidR="000B3188" w:rsidRDefault="000E70B0" w:rsidP="000E70B0">
            <w:pPr>
              <w:rPr>
                <w:color w:val="000000" w:themeColor="text1"/>
                <w:sz w:val="20"/>
              </w:rPr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 xml:space="preserve">Best Buy Retail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C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6C666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E6CEC" w:rsidRPr="00821095">
              <w:rPr>
                <w:rFonts w:ascii="Times New Roman" w:hAnsi="Times New Roman" w:cs="Times New Roman"/>
                <w:sz w:val="20"/>
                <w:szCs w:val="20"/>
              </w:rPr>
              <w:t>11/2009-04/2015</w:t>
            </w:r>
          </w:p>
        </w:tc>
        <w:tc>
          <w:tcPr>
            <w:tcW w:w="1001" w:type="dxa"/>
            <w:vAlign w:val="bottom"/>
          </w:tcPr>
          <w:p w14:paraId="79D990E6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0EAF1622" w14:textId="77777777" w:rsidTr="006C6663">
        <w:trPr>
          <w:jc w:val="center"/>
        </w:trPr>
        <w:tc>
          <w:tcPr>
            <w:tcW w:w="288" w:type="dxa"/>
            <w:vAlign w:val="bottom"/>
          </w:tcPr>
          <w:p w14:paraId="43ACCC98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5731B50A" w14:textId="77777777" w:rsidR="000E70B0" w:rsidRDefault="000E70B0" w:rsidP="00144296">
            <w:pPr>
              <w:pStyle w:val="Sectionbodytext"/>
            </w:pPr>
            <w:r>
              <w:t xml:space="preserve">     </w:t>
            </w:r>
            <w:r w:rsidRPr="009C0B35">
              <w:t>Cashier</w:t>
            </w:r>
          </w:p>
          <w:p w14:paraId="28FB27F6" w14:textId="77777777" w:rsidR="000E70B0" w:rsidRDefault="000E70B0" w:rsidP="00144296">
            <w:pPr>
              <w:pStyle w:val="Sectionbodytext"/>
            </w:pPr>
            <w:r>
              <w:t xml:space="preserve">     </w:t>
            </w:r>
            <w:r w:rsidRPr="00092A18">
              <w:t>Customer Specialist</w:t>
            </w:r>
          </w:p>
          <w:p w14:paraId="4638CE5A" w14:textId="77777777" w:rsidR="000E70B0" w:rsidRPr="00092A18" w:rsidRDefault="000E70B0" w:rsidP="00144296">
            <w:pPr>
              <w:pStyle w:val="Sectionbodytext"/>
            </w:pPr>
            <w:r>
              <w:t xml:space="preserve">     </w:t>
            </w:r>
            <w:r w:rsidRPr="00092A18">
              <w:t>Call Specialist</w:t>
            </w:r>
          </w:p>
          <w:p w14:paraId="0C511F33" w14:textId="77777777" w:rsidR="000E70B0" w:rsidRPr="009C0B35" w:rsidRDefault="000E70B0" w:rsidP="000E70B0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 xml:space="preserve">Wal-Mart Super Center  </w:t>
            </w:r>
            <w:r w:rsidR="00BE6C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="006C666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E6CEC" w:rsidRPr="00821095">
              <w:rPr>
                <w:rFonts w:ascii="Times New Roman" w:hAnsi="Times New Roman" w:cs="Times New Roman"/>
                <w:sz w:val="20"/>
                <w:szCs w:val="20"/>
              </w:rPr>
              <w:t>06/2012-12/2012</w:t>
            </w:r>
          </w:p>
          <w:p w14:paraId="1F26AC77" w14:textId="77777777" w:rsidR="00144296" w:rsidRPr="00144296" w:rsidRDefault="000E70B0" w:rsidP="00144296">
            <w:pPr>
              <w:pStyle w:val="Sectionbodytext"/>
            </w:pPr>
            <w:r>
              <w:t xml:space="preserve">      </w:t>
            </w:r>
            <w:r w:rsidRPr="009C0B35">
              <w:t>Cashier</w:t>
            </w:r>
          </w:p>
          <w:p w14:paraId="29B308E7" w14:textId="77777777" w:rsidR="000E70B0" w:rsidRPr="009C0B35" w:rsidRDefault="000E70B0" w:rsidP="000E7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>Tyler Junior College Resident</w:t>
            </w:r>
            <w:r w:rsidR="00144296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E6C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="006C666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44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CEC" w:rsidRPr="00821095">
              <w:rPr>
                <w:rFonts w:ascii="Times New Roman" w:hAnsi="Times New Roman" w:cs="Times New Roman"/>
                <w:sz w:val="20"/>
                <w:szCs w:val="20"/>
              </w:rPr>
              <w:t>08/2011-08/2012</w:t>
            </w:r>
            <w:r w:rsidRPr="0082109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14:paraId="54695E2F" w14:textId="77777777" w:rsidR="00144296" w:rsidRDefault="00144296" w:rsidP="00144296">
            <w:pPr>
              <w:pStyle w:val="Sectionbodytext"/>
              <w:rPr>
                <w:b/>
              </w:rPr>
            </w:pPr>
            <w:r>
              <w:rPr>
                <w:b/>
              </w:rPr>
              <w:lastRenderedPageBreak/>
              <w:t xml:space="preserve">      </w:t>
            </w:r>
            <w:r w:rsidRPr="009C0B35">
              <w:t>D</w:t>
            </w:r>
            <w:r>
              <w:t>irector</w:t>
            </w:r>
          </w:p>
          <w:p w14:paraId="694F09DD" w14:textId="77777777" w:rsidR="000E70B0" w:rsidRPr="000E70B0" w:rsidRDefault="000E70B0" w:rsidP="00144296">
            <w:pPr>
              <w:pStyle w:val="Sectionbody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0B0">
              <w:rPr>
                <w:rFonts w:ascii="Times New Roman" w:hAnsi="Times New Roman" w:cs="Times New Roman"/>
                <w:b w:val="0"/>
                <w:sz w:val="24"/>
                <w:szCs w:val="24"/>
              </w:rPr>
              <w:t>Tyler J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unior College Resident</w:t>
            </w:r>
            <w:r w:rsidR="00BE6C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</w:t>
            </w:r>
            <w:r w:rsidR="001442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</w:t>
            </w:r>
            <w:r w:rsidR="00BE6C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 w:rsidR="006C66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="00BE6CEC" w:rsidRPr="00821095">
              <w:rPr>
                <w:rFonts w:ascii="Times New Roman" w:hAnsi="Times New Roman" w:cs="Times New Roman"/>
                <w:b w:val="0"/>
                <w:szCs w:val="20"/>
              </w:rPr>
              <w:t>01/2011-08/2011</w:t>
            </w:r>
          </w:p>
        </w:tc>
        <w:tc>
          <w:tcPr>
            <w:tcW w:w="1001" w:type="dxa"/>
            <w:vAlign w:val="bottom"/>
          </w:tcPr>
          <w:p w14:paraId="183A467E" w14:textId="77777777" w:rsidR="000B3188" w:rsidRDefault="00B24C35" w:rsidP="00BE6CEC">
            <w:pPr>
              <w:pStyle w:val="Sectionbodytextbold"/>
            </w:pPr>
            <w:sdt>
              <w:sdtPr>
                <w:id w:val="3644717"/>
                <w:placeholder>
                  <w:docPart w:val="286CBA8BAD6546379FA238F82AEBBB12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C6663">
                  <w:t xml:space="preserve"> </w:t>
                </w:r>
              </w:sdtContent>
            </w:sdt>
          </w:p>
        </w:tc>
      </w:tr>
      <w:tr w:rsidR="000B3188" w14:paraId="24353D92" w14:textId="77777777" w:rsidTr="006C6663">
        <w:trPr>
          <w:jc w:val="center"/>
        </w:trPr>
        <w:tc>
          <w:tcPr>
            <w:tcW w:w="288" w:type="dxa"/>
            <w:vAlign w:val="bottom"/>
          </w:tcPr>
          <w:p w14:paraId="6DF0DF5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4CB49692" w14:textId="77777777" w:rsidR="00144296" w:rsidRPr="00144296" w:rsidRDefault="00144296" w:rsidP="00144296">
            <w:pPr>
              <w:pStyle w:val="Sectionbodytext"/>
            </w:pPr>
            <w:r>
              <w:t xml:space="preserve">       </w:t>
            </w:r>
            <w:r w:rsidRPr="00144296">
              <w:t xml:space="preserve">Assistant  </w:t>
            </w:r>
          </w:p>
          <w:p w14:paraId="47013F06" w14:textId="77777777" w:rsidR="000B3188" w:rsidRDefault="000E70B0" w:rsidP="00144296">
            <w:pPr>
              <w:pStyle w:val="Sectionbodytext"/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>Tyler Juni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College Campus Safety</w:t>
            </w:r>
            <w:r w:rsidR="00BE6C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14429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6C666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44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CEC" w:rsidRPr="00821095">
              <w:rPr>
                <w:rFonts w:ascii="Times New Roman" w:hAnsi="Times New Roman" w:cs="Times New Roman"/>
                <w:szCs w:val="20"/>
              </w:rPr>
              <w:t>08/2010-12/2011</w:t>
            </w:r>
          </w:p>
        </w:tc>
        <w:tc>
          <w:tcPr>
            <w:tcW w:w="1001" w:type="dxa"/>
            <w:vAlign w:val="bottom"/>
          </w:tcPr>
          <w:p w14:paraId="15DB96CF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5A5B41A5" w14:textId="77777777" w:rsidTr="006C6663">
        <w:trPr>
          <w:jc w:val="center"/>
        </w:trPr>
        <w:tc>
          <w:tcPr>
            <w:tcW w:w="10823" w:type="dxa"/>
            <w:gridSpan w:val="4"/>
            <w:vAlign w:val="bottom"/>
          </w:tcPr>
          <w:p w14:paraId="2987D0A0" w14:textId="77777777" w:rsidR="000B3188" w:rsidRDefault="00144296" w:rsidP="00144296">
            <w:pPr>
              <w:pStyle w:val="Sectionbodytext"/>
            </w:pPr>
            <w: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 </w:t>
            </w:r>
          </w:p>
        </w:tc>
      </w:tr>
      <w:tr w:rsidR="000B3188" w14:paraId="70CADD38" w14:textId="77777777" w:rsidTr="006C6663">
        <w:trPr>
          <w:jc w:val="center"/>
        </w:trPr>
        <w:tc>
          <w:tcPr>
            <w:tcW w:w="288" w:type="dxa"/>
            <w:vAlign w:val="bottom"/>
          </w:tcPr>
          <w:p w14:paraId="79F247A1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5EB2F2E2" w14:textId="77777777" w:rsidR="000B3188" w:rsidRDefault="000B3188"/>
        </w:tc>
        <w:tc>
          <w:tcPr>
            <w:tcW w:w="1001" w:type="dxa"/>
            <w:vAlign w:val="bottom"/>
          </w:tcPr>
          <w:p w14:paraId="121CAAA3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28359828" w14:textId="77777777" w:rsidTr="006C6663">
        <w:trPr>
          <w:jc w:val="center"/>
        </w:trPr>
        <w:tc>
          <w:tcPr>
            <w:tcW w:w="288" w:type="dxa"/>
            <w:vAlign w:val="bottom"/>
          </w:tcPr>
          <w:p w14:paraId="31959B6A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537804E7" w14:textId="77777777" w:rsidR="000B3188" w:rsidRDefault="000B3188"/>
        </w:tc>
        <w:tc>
          <w:tcPr>
            <w:tcW w:w="1001" w:type="dxa"/>
            <w:vAlign w:val="bottom"/>
          </w:tcPr>
          <w:p w14:paraId="3E60F220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5408E6A7" w14:textId="77777777" w:rsidTr="006C6663">
        <w:trPr>
          <w:jc w:val="center"/>
        </w:trPr>
        <w:tc>
          <w:tcPr>
            <w:tcW w:w="288" w:type="dxa"/>
            <w:vAlign w:val="bottom"/>
          </w:tcPr>
          <w:p w14:paraId="2B1B0AE7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477E07A0" w14:textId="77777777" w:rsidR="000B3188" w:rsidRDefault="000B3188"/>
        </w:tc>
        <w:tc>
          <w:tcPr>
            <w:tcW w:w="1001" w:type="dxa"/>
            <w:vAlign w:val="bottom"/>
          </w:tcPr>
          <w:p w14:paraId="48F75872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3C4066AF" w14:textId="77777777" w:rsidTr="006C6663">
        <w:trPr>
          <w:jc w:val="center"/>
        </w:trPr>
        <w:tc>
          <w:tcPr>
            <w:tcW w:w="10823" w:type="dxa"/>
            <w:gridSpan w:val="4"/>
            <w:vAlign w:val="bottom"/>
          </w:tcPr>
          <w:p w14:paraId="74857B51" w14:textId="77777777" w:rsidR="00144296" w:rsidRDefault="00144296">
            <w:pPr>
              <w:pStyle w:val="SectionHeading"/>
              <w:rPr>
                <w:rStyle w:val="SectionHeadingChar"/>
              </w:rPr>
            </w:pPr>
          </w:p>
          <w:p w14:paraId="3FD8CCC9" w14:textId="77777777" w:rsidR="000E70B0" w:rsidRDefault="000E70B0">
            <w:pPr>
              <w:pStyle w:val="SectionHeading"/>
              <w:rPr>
                <w:rStyle w:val="SectionHeadingChar"/>
              </w:rPr>
            </w:pPr>
          </w:p>
          <w:p w14:paraId="7B350652" w14:textId="77777777" w:rsidR="000B3188" w:rsidRDefault="00B24C35" w:rsidP="00C04E83">
            <w:pPr>
              <w:pStyle w:val="SectionHeading"/>
            </w:pPr>
            <w:sdt>
              <w:sdtPr>
                <w:rPr>
                  <w:rStyle w:val="SectionHeadingChar"/>
                </w:rPr>
                <w:id w:val="3645757"/>
                <w:placeholder>
                  <w:docPart w:val="D85A997C39384150ABA47BABB0801C8D"/>
                </w:placeholder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C04E83">
                  <w:rPr>
                    <w:rStyle w:val="SectionHeadingChar"/>
                  </w:rPr>
                  <w:t xml:space="preserve">PROFESSIONAL REFERENCES </w:t>
                </w:r>
              </w:sdtContent>
            </w:sdt>
          </w:p>
        </w:tc>
      </w:tr>
      <w:tr w:rsidR="000B3188" w14:paraId="1ED9BC5F" w14:textId="77777777" w:rsidTr="006C6663">
        <w:trPr>
          <w:jc w:val="center"/>
        </w:trPr>
        <w:tc>
          <w:tcPr>
            <w:tcW w:w="288" w:type="dxa"/>
            <w:vAlign w:val="bottom"/>
          </w:tcPr>
          <w:p w14:paraId="0DB01AD3" w14:textId="77777777" w:rsidR="000B3188" w:rsidRDefault="000B3188">
            <w:pPr>
              <w:pStyle w:val="ContactInfo"/>
              <w:jc w:val="left"/>
            </w:pPr>
          </w:p>
        </w:tc>
        <w:sdt>
          <w:sdtPr>
            <w:rPr>
              <w:rStyle w:val="SectionbodytextChar"/>
            </w:rPr>
            <w:id w:val="3645724"/>
            <w:placeholder>
              <w:docPart w:val="4DFB7F04308143C0B107B479854706D7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9534" w:type="dxa"/>
                <w:gridSpan w:val="2"/>
                <w:vAlign w:val="bottom"/>
              </w:tcPr>
              <w:p w14:paraId="35ABA4B9" w14:textId="1FB15523" w:rsidR="00C04E83" w:rsidRDefault="009D04F4" w:rsidP="00C04E83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 xml:space="preserve">April Parasewski  </w:t>
                </w:r>
                <w:r w:rsidR="00C04E83">
                  <w:rPr>
                    <w:rStyle w:val="SectionbodytextChar"/>
                  </w:rPr>
                  <w:t xml:space="preserve">                                                                                        </w:t>
                </w:r>
                <w:r w:rsidR="007D67C6">
                  <w:rPr>
                    <w:rStyle w:val="SectionbodytextChar"/>
                  </w:rPr>
                  <w:t xml:space="preserve"> </w:t>
                </w:r>
                <w:r w:rsidR="003E43C9">
                  <w:rPr>
                    <w:rStyle w:val="SectionbodytextChar"/>
                  </w:rPr>
                  <w:t>Person Cell</w:t>
                </w:r>
                <w:r w:rsidR="00C04E83" w:rsidRPr="006C6663">
                  <w:rPr>
                    <w:rStyle w:val="SectionbodytextChar"/>
                    <w:rFonts w:ascii="Times New Roman" w:hAnsi="Times New Roman" w:cs="Times New Roman"/>
                  </w:rPr>
                  <w:t>:903-</w:t>
                </w:r>
                <w:r>
                  <w:rPr>
                    <w:rStyle w:val="SectionbodytextChar"/>
                    <w:rFonts w:ascii="Times New Roman" w:hAnsi="Times New Roman" w:cs="Times New Roman"/>
                  </w:rPr>
                  <w:t>930-6123</w:t>
                </w:r>
              </w:p>
              <w:p w14:paraId="14DB20D4" w14:textId="0067A71F" w:rsidR="000B3188" w:rsidRDefault="009D04F4" w:rsidP="00C04E83">
                <w:pPr>
                  <w:pStyle w:val="Sectionbodytext"/>
                </w:pPr>
                <w:r>
                  <w:rPr>
                    <w:rStyle w:val="SectionbodytextChar"/>
                  </w:rPr>
                  <w:t>Charge Nurse</w:t>
                </w:r>
                <w:r w:rsidR="00C04E83">
                  <w:rPr>
                    <w:rStyle w:val="SectionbodytextChar"/>
                  </w:rPr>
                  <w:t xml:space="preserve"> (Longview Regional Medical Center)</w:t>
                </w:r>
              </w:p>
            </w:tc>
          </w:sdtContent>
        </w:sdt>
        <w:tc>
          <w:tcPr>
            <w:tcW w:w="1001" w:type="dxa"/>
            <w:vAlign w:val="bottom"/>
          </w:tcPr>
          <w:p w14:paraId="358733C4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71E7EE6" w14:textId="77777777" w:rsidTr="006C6663">
        <w:trPr>
          <w:jc w:val="center"/>
        </w:trPr>
        <w:tc>
          <w:tcPr>
            <w:tcW w:w="288" w:type="dxa"/>
            <w:vAlign w:val="bottom"/>
          </w:tcPr>
          <w:p w14:paraId="221C5E02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354F2FDE" w14:textId="77777777" w:rsidR="000B3188" w:rsidRPr="00C04E83" w:rsidRDefault="000B3188" w:rsidP="00C04E83">
            <w:pPr>
              <w:pStyle w:val="Sectionbodytext"/>
            </w:pPr>
          </w:p>
          <w:p w14:paraId="39EC39E1" w14:textId="77777777" w:rsidR="00C04E83" w:rsidRPr="00C04E83" w:rsidRDefault="007C165A" w:rsidP="00C04E83">
            <w:pPr>
              <w:pStyle w:val="Sectionbodytext"/>
            </w:pPr>
            <w:r>
              <w:t>Susanne Callneder</w:t>
            </w:r>
            <w:r w:rsidR="00C04E83" w:rsidRPr="00C04E83">
              <w:t xml:space="preserve">                                                                          </w:t>
            </w:r>
            <w:r w:rsidR="00C04E83">
              <w:t xml:space="preserve">             </w:t>
            </w:r>
            <w:r w:rsidR="00C04E83" w:rsidRPr="00C04E83">
              <w:t xml:space="preserve">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Personal Cell </w:t>
            </w:r>
            <w:r w:rsidR="00C04E83" w:rsidRPr="006C6663">
              <w:rPr>
                <w:rFonts w:ascii="Times New Roman" w:hAnsi="Times New Roman" w:cs="Times New Roman"/>
              </w:rPr>
              <w:t>903-</w:t>
            </w:r>
            <w:r>
              <w:rPr>
                <w:rFonts w:ascii="Times New Roman" w:hAnsi="Times New Roman" w:cs="Times New Roman"/>
              </w:rPr>
              <w:t>2391420</w:t>
            </w:r>
          </w:p>
          <w:p w14:paraId="36754B99" w14:textId="39A93944" w:rsidR="00C04E83" w:rsidRPr="00C04E83" w:rsidRDefault="00144296" w:rsidP="00C04E83">
            <w:pPr>
              <w:pStyle w:val="Sectionbodytext"/>
            </w:pPr>
            <w:r>
              <w:t xml:space="preserve">Charge </w:t>
            </w:r>
            <w:r w:rsidR="0038535D">
              <w:t>Nurse (</w:t>
            </w:r>
            <w:r w:rsidR="007C165A">
              <w:t>Longview Regional Medical Center</w:t>
            </w:r>
            <w:r w:rsidR="00C04E83" w:rsidRPr="00C04E83">
              <w:t>)</w:t>
            </w:r>
          </w:p>
          <w:p w14:paraId="4CE204C6" w14:textId="77777777" w:rsidR="00C04E83" w:rsidRPr="00C04E83" w:rsidRDefault="00C04E83" w:rsidP="00C04E83">
            <w:pPr>
              <w:pStyle w:val="Sectionbodytext"/>
            </w:pPr>
          </w:p>
          <w:p w14:paraId="15DDF1C1" w14:textId="77777777" w:rsidR="00C04E83" w:rsidRPr="006C6663" w:rsidRDefault="00C04E83" w:rsidP="00C04E83">
            <w:pPr>
              <w:pStyle w:val="Sectionbodytext"/>
              <w:rPr>
                <w:rFonts w:ascii="Times New Roman" w:hAnsi="Times New Roman" w:cs="Times New Roman"/>
              </w:rPr>
            </w:pPr>
            <w:r w:rsidRPr="00C04E83">
              <w:t xml:space="preserve">Rhonda Miskowski                                                      </w:t>
            </w:r>
            <w:r>
              <w:t xml:space="preserve">   </w:t>
            </w:r>
            <w:r w:rsidRPr="00C04E83">
              <w:t xml:space="preserve">  </w:t>
            </w:r>
            <w:r>
              <w:t xml:space="preserve">              </w:t>
            </w:r>
            <w:r w:rsidR="006C6663">
              <w:t xml:space="preserve">             </w:t>
            </w:r>
            <w:r>
              <w:t xml:space="preserve"> </w:t>
            </w:r>
            <w:r w:rsidR="007D67C6">
              <w:t xml:space="preserve">   </w:t>
            </w:r>
            <w:r w:rsidRPr="006C6663">
              <w:rPr>
                <w:rFonts w:ascii="Times New Roman" w:hAnsi="Times New Roman" w:cs="Times New Roman"/>
              </w:rPr>
              <w:t>Personal Cell:225-678-7178</w:t>
            </w:r>
          </w:p>
          <w:p w14:paraId="7E903A13" w14:textId="7A755449" w:rsidR="00C04E83" w:rsidRPr="00C04E83" w:rsidRDefault="00C04E83" w:rsidP="00C04E83">
            <w:pPr>
              <w:pStyle w:val="Sectionbodytext"/>
            </w:pPr>
            <w:r w:rsidRPr="00C04E83">
              <w:t xml:space="preserve">Charge </w:t>
            </w:r>
            <w:r w:rsidR="0038535D" w:rsidRPr="00C04E83">
              <w:t xml:space="preserve">Nurse </w:t>
            </w:r>
            <w:r w:rsidR="0038535D">
              <w:t>(</w:t>
            </w:r>
            <w:r w:rsidR="00821095">
              <w:t>Willis-</w:t>
            </w:r>
            <w:r w:rsidRPr="00C04E83">
              <w:t>Knighton Bossier)</w:t>
            </w:r>
          </w:p>
        </w:tc>
        <w:tc>
          <w:tcPr>
            <w:tcW w:w="1001" w:type="dxa"/>
            <w:vAlign w:val="bottom"/>
          </w:tcPr>
          <w:p w14:paraId="7E10D73F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45BA2DBD" w14:textId="77777777" w:rsidTr="006C6663">
        <w:trPr>
          <w:jc w:val="center"/>
        </w:trPr>
        <w:tc>
          <w:tcPr>
            <w:tcW w:w="288" w:type="dxa"/>
            <w:vAlign w:val="bottom"/>
          </w:tcPr>
          <w:p w14:paraId="17F736DE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200990D" w14:textId="77777777" w:rsidR="000B3188" w:rsidRPr="00C04E83" w:rsidRDefault="000B3188" w:rsidP="00C04E83">
            <w:pPr>
              <w:pStyle w:val="Sectionbodytext"/>
            </w:pPr>
          </w:p>
        </w:tc>
        <w:tc>
          <w:tcPr>
            <w:tcW w:w="1001" w:type="dxa"/>
            <w:vAlign w:val="bottom"/>
          </w:tcPr>
          <w:p w14:paraId="6BFC3640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4B36D3AF" w14:textId="77777777" w:rsidTr="006C6663">
        <w:trPr>
          <w:jc w:val="center"/>
        </w:trPr>
        <w:tc>
          <w:tcPr>
            <w:tcW w:w="288" w:type="dxa"/>
            <w:vAlign w:val="bottom"/>
          </w:tcPr>
          <w:p w14:paraId="12797937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592BE661" w14:textId="77777777" w:rsidR="000B3188" w:rsidRPr="007C165A" w:rsidRDefault="007C165A">
            <w:pPr>
              <w:pStyle w:val="ContactInfo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7C165A">
              <w:rPr>
                <w:b w:val="0"/>
                <w:color w:val="000000" w:themeColor="text1"/>
                <w:sz w:val="20"/>
                <w:szCs w:val="20"/>
              </w:rPr>
              <w:t>Lindy Arocha</w:t>
            </w:r>
          </w:p>
          <w:p w14:paraId="0432084F" w14:textId="4847039F" w:rsidR="007C165A" w:rsidRPr="007C165A" w:rsidRDefault="007C165A">
            <w:pPr>
              <w:pStyle w:val="ContactInfo"/>
              <w:jc w:val="left"/>
              <w:rPr>
                <w:b w:val="0"/>
              </w:rPr>
            </w:pPr>
            <w:r w:rsidRPr="007C165A">
              <w:rPr>
                <w:b w:val="0"/>
                <w:color w:val="000000" w:themeColor="text1"/>
                <w:sz w:val="20"/>
                <w:szCs w:val="20"/>
              </w:rPr>
              <w:t xml:space="preserve">Charge </w:t>
            </w:r>
            <w:r w:rsidR="0038535D" w:rsidRPr="007C165A">
              <w:rPr>
                <w:b w:val="0"/>
                <w:color w:val="000000" w:themeColor="text1"/>
                <w:sz w:val="20"/>
                <w:szCs w:val="20"/>
              </w:rPr>
              <w:t>Nurse (</w:t>
            </w:r>
            <w:r w:rsidRPr="007C165A">
              <w:rPr>
                <w:b w:val="0"/>
                <w:color w:val="000000" w:themeColor="text1"/>
                <w:sz w:val="20"/>
                <w:szCs w:val="20"/>
              </w:rPr>
              <w:t xml:space="preserve">Longview Regional Medical </w:t>
            </w:r>
            <w:proofErr w:type="gramStart"/>
            <w:r w:rsidR="0038535D" w:rsidRPr="007C165A">
              <w:rPr>
                <w:b w:val="0"/>
                <w:color w:val="000000" w:themeColor="text1"/>
                <w:sz w:val="20"/>
                <w:szCs w:val="20"/>
              </w:rPr>
              <w:t xml:space="preserve">Center)  </w:t>
            </w:r>
            <w:r w:rsidRPr="007C165A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Pr="007C165A">
              <w:rPr>
                <w:b w:val="0"/>
                <w:color w:val="000000" w:themeColor="text1"/>
                <w:sz w:val="20"/>
                <w:szCs w:val="20"/>
              </w:rPr>
              <w:t xml:space="preserve">                 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                </w:t>
            </w:r>
            <w:r w:rsidR="00096E4F">
              <w:rPr>
                <w:b w:val="0"/>
                <w:color w:val="000000" w:themeColor="text1"/>
                <w:sz w:val="20"/>
                <w:szCs w:val="20"/>
              </w:rPr>
              <w:t xml:space="preserve">      </w:t>
            </w:r>
            <w:r w:rsidR="00353148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7C165A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Person Cell: 903-746-0414</w:t>
            </w:r>
          </w:p>
        </w:tc>
        <w:tc>
          <w:tcPr>
            <w:tcW w:w="1001" w:type="dxa"/>
            <w:vAlign w:val="bottom"/>
          </w:tcPr>
          <w:p w14:paraId="0E7575DA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3188314" w14:textId="77777777" w:rsidTr="006C6663">
        <w:trPr>
          <w:jc w:val="center"/>
        </w:trPr>
        <w:tc>
          <w:tcPr>
            <w:tcW w:w="288" w:type="dxa"/>
            <w:vAlign w:val="bottom"/>
          </w:tcPr>
          <w:p w14:paraId="1163AFDA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385DF86A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080FD985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502EFF1" w14:textId="77777777" w:rsidTr="006C6663">
        <w:trPr>
          <w:jc w:val="center"/>
        </w:trPr>
        <w:tc>
          <w:tcPr>
            <w:tcW w:w="288" w:type="dxa"/>
            <w:vAlign w:val="bottom"/>
          </w:tcPr>
          <w:p w14:paraId="3E698635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714E875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6CAA86D1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650B4923" w14:textId="77777777" w:rsidTr="006C6663">
        <w:trPr>
          <w:jc w:val="center"/>
        </w:trPr>
        <w:tc>
          <w:tcPr>
            <w:tcW w:w="288" w:type="dxa"/>
            <w:vAlign w:val="bottom"/>
          </w:tcPr>
          <w:p w14:paraId="3CBBDFAC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0E808B46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746BC256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44363983" w14:textId="77777777" w:rsidTr="006C6663">
        <w:trPr>
          <w:jc w:val="center"/>
        </w:trPr>
        <w:tc>
          <w:tcPr>
            <w:tcW w:w="288" w:type="dxa"/>
            <w:vAlign w:val="bottom"/>
          </w:tcPr>
          <w:p w14:paraId="7D01B321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4541FD03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0F943808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221FFBB9" w14:textId="77777777" w:rsidTr="006C6663">
        <w:trPr>
          <w:jc w:val="center"/>
        </w:trPr>
        <w:tc>
          <w:tcPr>
            <w:tcW w:w="288" w:type="dxa"/>
            <w:vAlign w:val="bottom"/>
          </w:tcPr>
          <w:p w14:paraId="6F492FAD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65B6FEED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385EA656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77465732" w14:textId="77777777" w:rsidTr="006C6663">
        <w:trPr>
          <w:jc w:val="center"/>
        </w:trPr>
        <w:tc>
          <w:tcPr>
            <w:tcW w:w="288" w:type="dxa"/>
            <w:vAlign w:val="bottom"/>
          </w:tcPr>
          <w:p w14:paraId="4008B0D0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2873F5C7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03A8A172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3EBAD9F8" w14:textId="77777777" w:rsidTr="006C6663">
        <w:trPr>
          <w:jc w:val="center"/>
        </w:trPr>
        <w:tc>
          <w:tcPr>
            <w:tcW w:w="288" w:type="dxa"/>
            <w:vAlign w:val="bottom"/>
          </w:tcPr>
          <w:p w14:paraId="608C0FA0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9534" w:type="dxa"/>
            <w:gridSpan w:val="2"/>
            <w:vAlign w:val="bottom"/>
          </w:tcPr>
          <w:p w14:paraId="78404DB4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01" w:type="dxa"/>
            <w:vAlign w:val="bottom"/>
          </w:tcPr>
          <w:p w14:paraId="55F1F7C3" w14:textId="77777777" w:rsidR="000B3188" w:rsidRDefault="000B3188">
            <w:pPr>
              <w:pStyle w:val="ContactInfo"/>
              <w:jc w:val="left"/>
            </w:pPr>
          </w:p>
        </w:tc>
      </w:tr>
    </w:tbl>
    <w:p w14:paraId="2148C8AD" w14:textId="77777777" w:rsidR="000B3188" w:rsidRDefault="000B3188" w:rsidP="00976B7C"/>
    <w:sectPr w:rsidR="000B3188" w:rsidSect="007D4B79">
      <w:headerReference w:type="default" r:id="rId9"/>
      <w:footerReference w:type="even" r:id="rId10"/>
      <w:footerReference w:type="default" r:id="rId11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0808" w14:textId="77777777" w:rsidR="00B24C35" w:rsidRDefault="00B24C35">
      <w:pPr>
        <w:spacing w:after="0" w:line="240" w:lineRule="auto"/>
      </w:pPr>
      <w:r>
        <w:separator/>
      </w:r>
    </w:p>
    <w:p w14:paraId="1D1AD787" w14:textId="77777777" w:rsidR="00B24C35" w:rsidRDefault="00B24C35"/>
  </w:endnote>
  <w:endnote w:type="continuationSeparator" w:id="0">
    <w:p w14:paraId="6CEB7F7B" w14:textId="77777777" w:rsidR="00B24C35" w:rsidRDefault="00B24C35">
      <w:pPr>
        <w:spacing w:after="0" w:line="240" w:lineRule="auto"/>
      </w:pPr>
      <w:r>
        <w:continuationSeparator/>
      </w:r>
    </w:p>
    <w:p w14:paraId="2186848D" w14:textId="77777777" w:rsidR="00B24C35" w:rsidRDefault="00B24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78"/>
      <w:docPartObj>
        <w:docPartGallery w:val="Page Numbers (Bottom of Page)"/>
        <w:docPartUnique/>
      </w:docPartObj>
    </w:sdtPr>
    <w:sdtEndPr/>
    <w:sdtContent>
      <w:p w14:paraId="0915E521" w14:textId="77777777" w:rsidR="000B3188" w:rsidRDefault="00FE1E39" w:rsidP="00985323">
        <w:pPr>
          <w:pStyle w:val="Footer"/>
          <w:jc w:val="center"/>
        </w:pPr>
        <w:r>
          <w:fldChar w:fldCharType="begin"/>
        </w:r>
        <w:r w:rsidR="00613874"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14:paraId="341C9DDD" w14:textId="5322062D" w:rsidR="00292511" w:rsidRPr="007D4B79" w:rsidRDefault="00FE1E39" w:rsidP="00985323">
        <w:pPr>
          <w:pStyle w:val="Footer"/>
          <w:jc w:val="center"/>
        </w:pPr>
        <w:r>
          <w:fldChar w:fldCharType="begin"/>
        </w:r>
        <w:r w:rsidR="00613874">
          <w:instrText xml:space="preserve"> PAGE   \* MERGEFORMAT </w:instrText>
        </w:r>
        <w:r>
          <w:fldChar w:fldCharType="separate"/>
        </w:r>
        <w:r w:rsidR="009D04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DBDDD" w14:textId="77777777" w:rsidR="00B24C35" w:rsidRDefault="00B24C35">
      <w:pPr>
        <w:spacing w:after="0" w:line="240" w:lineRule="auto"/>
      </w:pPr>
      <w:r>
        <w:separator/>
      </w:r>
    </w:p>
    <w:p w14:paraId="4FC9AA6A" w14:textId="77777777" w:rsidR="00B24C35" w:rsidRDefault="00B24C35"/>
  </w:footnote>
  <w:footnote w:type="continuationSeparator" w:id="0">
    <w:p w14:paraId="1813F972" w14:textId="77777777" w:rsidR="00B24C35" w:rsidRDefault="00B24C35">
      <w:pPr>
        <w:spacing w:after="0" w:line="240" w:lineRule="auto"/>
      </w:pPr>
      <w:r>
        <w:continuationSeparator/>
      </w:r>
    </w:p>
    <w:p w14:paraId="51553A5E" w14:textId="77777777" w:rsidR="00B24C35" w:rsidRDefault="00B24C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F3964" w14:textId="77777777" w:rsidR="000B3188" w:rsidRPr="007D4B79" w:rsidRDefault="00785458" w:rsidP="007D67C6">
    <w:pPr>
      <w:pStyle w:val="YourName"/>
      <w:ind w:firstLine="360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9DDE8A3" wp14:editId="21327462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0" t="0" r="0" b="0"/>
              <wp:wrapNone/>
              <wp:docPr id="2" name="Freefor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17B12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A78BCD" wp14:editId="61AAF3CA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0" r="9525" b="6985"/>
              <wp:wrapNone/>
              <wp:docPr id="1" name="Freefor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AD07E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89CA11B36BD840CF9D89793D8EE1A729"/>
        </w:placeholder>
      </w:sdtPr>
      <w:sdtEndPr/>
      <w:sdtContent>
        <w:r w:rsidR="00564400">
          <w:t>Porschea T. Braddock</w:t>
        </w:r>
      </w:sdtContent>
    </w:sdt>
  </w:p>
  <w:sdt>
    <w:sdtPr>
      <w:rPr>
        <w:rStyle w:val="ContactInfoChar"/>
        <w:b/>
      </w:rPr>
      <w:id w:val="3644618"/>
      <w:placeholder>
        <w:docPart w:val="B293B01C19C2491187536777F5BB7ECE"/>
      </w:placeholder>
    </w:sdtPr>
    <w:sdtEndPr>
      <w:rPr>
        <w:rStyle w:val="DefaultParagraphFont"/>
      </w:rPr>
    </w:sdtEndPr>
    <w:sdtContent>
      <w:p w14:paraId="3B2976A3" w14:textId="2E993F17" w:rsidR="002C7837" w:rsidRDefault="002C7837" w:rsidP="002C7837">
        <w:pPr>
          <w:pStyle w:val="ContactInfo"/>
          <w:ind w:left="2880" w:firstLine="720"/>
          <w:jc w:val="left"/>
          <w:rPr>
            <w:rStyle w:val="ContactInfoChar"/>
            <w:b/>
          </w:rPr>
        </w:pPr>
        <w:r>
          <w:rPr>
            <w:rStyle w:val="ContactInfoChar"/>
            <w:b/>
          </w:rPr>
          <w:t>510 East Loop 281 STE. B#161</w:t>
        </w:r>
        <w:r>
          <w:rPr>
            <w:rStyle w:val="ContactInfoChar"/>
            <w:b/>
          </w:rPr>
          <w:tab/>
        </w:r>
      </w:p>
      <w:p w14:paraId="48161D70" w14:textId="050786D6" w:rsidR="002C7837" w:rsidRDefault="0038535D" w:rsidP="002C7837">
        <w:pPr>
          <w:pStyle w:val="ContactInfo"/>
          <w:ind w:left="3600" w:firstLine="720"/>
          <w:jc w:val="left"/>
          <w:rPr>
            <w:b w:val="0"/>
          </w:rPr>
        </w:pPr>
        <w:r>
          <w:rPr>
            <w:b w:val="0"/>
          </w:rPr>
          <w:t>Longview, TX</w:t>
        </w:r>
        <w:r w:rsidR="002C7837">
          <w:rPr>
            <w:b w:val="0"/>
          </w:rPr>
          <w:t xml:space="preserve"> 75601</w:t>
        </w:r>
      </w:p>
      <w:p w14:paraId="40B925BA" w14:textId="36133BE2" w:rsidR="000B3188" w:rsidRDefault="00B24C35" w:rsidP="007D67C6">
        <w:pPr>
          <w:pStyle w:val="ContactInfo"/>
          <w:jc w:val="center"/>
        </w:pPr>
      </w:p>
    </w:sdtContent>
  </w:sdt>
  <w:sdt>
    <w:sdtPr>
      <w:rPr>
        <w:rStyle w:val="ContactInfoChar"/>
        <w:b/>
      </w:rPr>
      <w:id w:val="3644619"/>
      <w:placeholder>
        <w:docPart w:val="F9A7C10A900A438CB2AB30EB42922EA9"/>
      </w:placeholder>
    </w:sdtPr>
    <w:sdtEndPr>
      <w:rPr>
        <w:rStyle w:val="DefaultParagraphFont"/>
      </w:rPr>
    </w:sdtEndPr>
    <w:sdtContent>
      <w:p w14:paraId="19E93A99" w14:textId="77777777" w:rsidR="000B3188" w:rsidRDefault="00564400" w:rsidP="007D67C6">
        <w:pPr>
          <w:pStyle w:val="ContactInfo"/>
          <w:jc w:val="center"/>
        </w:pPr>
        <w:r>
          <w:rPr>
            <w:rStyle w:val="ContactInfoChar"/>
            <w:b/>
          </w:rPr>
          <w:t xml:space="preserve">318-617-9386 </w:t>
        </w:r>
      </w:p>
    </w:sdtContent>
  </w:sdt>
  <w:sdt>
    <w:sdtPr>
      <w:rPr>
        <w:rStyle w:val="ContactInfoChar"/>
        <w:b/>
      </w:rPr>
      <w:id w:val="3644620"/>
      <w:placeholder>
        <w:docPart w:val="9B363A6471E94442B685634C5E343332"/>
      </w:placeholder>
    </w:sdtPr>
    <w:sdtEndPr>
      <w:rPr>
        <w:rStyle w:val="DefaultParagraphFont"/>
      </w:rPr>
    </w:sdtEndPr>
    <w:sdtContent>
      <w:p w14:paraId="2379B3E2" w14:textId="77777777" w:rsidR="000B3188" w:rsidRDefault="00564400" w:rsidP="007D67C6">
        <w:pPr>
          <w:pStyle w:val="ContactInfo"/>
          <w:jc w:val="center"/>
        </w:pPr>
        <w:r>
          <w:rPr>
            <w:rStyle w:val="ContactInfoChar"/>
            <w:b/>
          </w:rPr>
          <w:t>pbraddoc@email.tjc.edu</w:t>
        </w:r>
      </w:p>
    </w:sdtContent>
  </w:sdt>
  <w:sdt>
    <w:sdtPr>
      <w:rPr>
        <w:rStyle w:val="ContactInfoChar"/>
        <w:b/>
      </w:rPr>
      <w:id w:val="3644621"/>
      <w:placeholder>
        <w:docPart w:val="751AC44C62664AD8B5C6D8A189EA7426"/>
      </w:placeholder>
    </w:sdtPr>
    <w:sdtEndPr>
      <w:rPr>
        <w:rStyle w:val="DefaultParagraphFont"/>
      </w:rPr>
    </w:sdtEndPr>
    <w:sdtContent>
      <w:p w14:paraId="0EF6B6B4" w14:textId="77777777" w:rsidR="000B3188" w:rsidRDefault="00B24C35">
        <w:pPr>
          <w:pStyle w:val="ContactInf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400"/>
    <w:rsid w:val="00064E97"/>
    <w:rsid w:val="00096E4F"/>
    <w:rsid w:val="000B3188"/>
    <w:rsid w:val="000E70B0"/>
    <w:rsid w:val="000F1A04"/>
    <w:rsid w:val="001311FF"/>
    <w:rsid w:val="00144296"/>
    <w:rsid w:val="00193D07"/>
    <w:rsid w:val="00194B18"/>
    <w:rsid w:val="001B5C0A"/>
    <w:rsid w:val="001E0D1C"/>
    <w:rsid w:val="001E3649"/>
    <w:rsid w:val="001F0037"/>
    <w:rsid w:val="00247770"/>
    <w:rsid w:val="00292511"/>
    <w:rsid w:val="00295B35"/>
    <w:rsid w:val="002A6756"/>
    <w:rsid w:val="002C7837"/>
    <w:rsid w:val="002F0822"/>
    <w:rsid w:val="00353148"/>
    <w:rsid w:val="0038535D"/>
    <w:rsid w:val="00391D4C"/>
    <w:rsid w:val="003E43C9"/>
    <w:rsid w:val="003F5256"/>
    <w:rsid w:val="0043556C"/>
    <w:rsid w:val="004C421B"/>
    <w:rsid w:val="00564400"/>
    <w:rsid w:val="005A1764"/>
    <w:rsid w:val="00613874"/>
    <w:rsid w:val="00692602"/>
    <w:rsid w:val="006C6663"/>
    <w:rsid w:val="0074283B"/>
    <w:rsid w:val="007636FE"/>
    <w:rsid w:val="00785458"/>
    <w:rsid w:val="007C165A"/>
    <w:rsid w:val="007D4B79"/>
    <w:rsid w:val="007D67C6"/>
    <w:rsid w:val="00821095"/>
    <w:rsid w:val="00962515"/>
    <w:rsid w:val="0097582A"/>
    <w:rsid w:val="00976B7C"/>
    <w:rsid w:val="00985323"/>
    <w:rsid w:val="00991FCF"/>
    <w:rsid w:val="009D04F4"/>
    <w:rsid w:val="009D2142"/>
    <w:rsid w:val="009F49BC"/>
    <w:rsid w:val="00A04D96"/>
    <w:rsid w:val="00AF7EC1"/>
    <w:rsid w:val="00B24C35"/>
    <w:rsid w:val="00BE6CEC"/>
    <w:rsid w:val="00BF6FB9"/>
    <w:rsid w:val="00C04E83"/>
    <w:rsid w:val="00CE1A90"/>
    <w:rsid w:val="00CF04AA"/>
    <w:rsid w:val="00CF73F9"/>
    <w:rsid w:val="00D00670"/>
    <w:rsid w:val="00DD740F"/>
    <w:rsid w:val="00EE5D91"/>
    <w:rsid w:val="00F45BF7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3BC5"/>
  <w15:docId w15:val="{FB75263F-14D1-40A7-92F8-911ECC7A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ResumeBodyText">
    <w:name w:val="Resume Body Text"/>
    <w:basedOn w:val="Normal"/>
    <w:qFormat/>
    <w:rsid w:val="002F0822"/>
    <w:pPr>
      <w:spacing w:after="0" w:line="240" w:lineRule="auto"/>
    </w:pPr>
    <w:rPr>
      <w:sz w:val="17"/>
    </w:rPr>
  </w:style>
  <w:style w:type="paragraph" w:customStyle="1" w:styleId="Description">
    <w:name w:val="Description"/>
    <w:basedOn w:val="Normal"/>
    <w:qFormat/>
    <w:rsid w:val="000E70B0"/>
    <w:pPr>
      <w:numPr>
        <w:numId w:val="1"/>
      </w:numPr>
      <w:spacing w:after="80" w:line="240" w:lineRule="auto"/>
      <w:ind w:left="432" w:hanging="288"/>
    </w:pPr>
    <w:rPr>
      <w:sz w:val="17"/>
    </w:rPr>
  </w:style>
  <w:style w:type="paragraph" w:customStyle="1" w:styleId="Sectionbody02">
    <w:name w:val="Section_body02"/>
    <w:link w:val="Sectionbody02Char"/>
    <w:qFormat/>
    <w:rsid w:val="00144296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144296"/>
    <w:rPr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20_sso-gen\AppData\Roaming\Microsoft\Templates\Resume_EntryLev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185795030F46999C38F4C59616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B486-A050-4B56-BDB5-DAD45E476CFE}"/>
      </w:docPartPr>
      <w:docPartBody>
        <w:p w:rsidR="005063D0" w:rsidRDefault="00EE6FF9">
          <w:pPr>
            <w:pStyle w:val="6B185795030F46999C38F4C596168D1B"/>
          </w:pPr>
          <w:r>
            <w:t>EDUCATION</w:t>
          </w:r>
        </w:p>
      </w:docPartBody>
    </w:docPart>
    <w:docPart>
      <w:docPartPr>
        <w:name w:val="D4E7B2E8F84647428BE7EE6824015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8C116-F51B-44CD-8027-D3A17BCD5392}"/>
      </w:docPartPr>
      <w:docPartBody>
        <w:p w:rsidR="005063D0" w:rsidRDefault="00EE6FF9">
          <w:pPr>
            <w:pStyle w:val="D4E7B2E8F84647428BE7EE68240157F5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F57E9EB2A568489BA8E1205A55AB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4DDC-2A6A-4763-94BA-087F4846F4E2}"/>
      </w:docPartPr>
      <w:docPartBody>
        <w:p w:rsidR="005063D0" w:rsidRDefault="00EE6FF9">
          <w:pPr>
            <w:pStyle w:val="F57E9EB2A568489BA8E1205A55AB79BC"/>
          </w:pPr>
          <w:r>
            <w:t>[Ph.D. in English]</w:t>
          </w:r>
        </w:p>
      </w:docPartBody>
    </w:docPart>
    <w:docPart>
      <w:docPartPr>
        <w:name w:val="24D83B4507634FB5B19D92B5AF5D6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C7C34-166C-4B77-8C7F-359E0B122658}"/>
      </w:docPartPr>
      <w:docPartBody>
        <w:p w:rsidR="005063D0" w:rsidRDefault="00EE6FF9">
          <w:pPr>
            <w:pStyle w:val="24D83B4507634FB5B19D92B5AF5D63FF"/>
          </w:pPr>
          <w:r>
            <w:t>[Pick the Year]</w:t>
          </w:r>
        </w:p>
      </w:docPartBody>
    </w:docPart>
    <w:docPart>
      <w:docPartPr>
        <w:name w:val="79E380ECE0FF41F99288452BDD6C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53082-C09E-4D24-96A5-A2CCC724A404}"/>
      </w:docPartPr>
      <w:docPartBody>
        <w:p w:rsidR="005063D0" w:rsidRDefault="00EE6FF9">
          <w:pPr>
            <w:pStyle w:val="79E380ECE0FF41F99288452BDD6C37A8"/>
          </w:pPr>
          <w:r>
            <w:t>[Elm University, Chapel Hill, NC]</w:t>
          </w:r>
        </w:p>
      </w:docPartBody>
    </w:docPart>
    <w:docPart>
      <w:docPartPr>
        <w:name w:val="2CEDBF39812E489982D3FD58DBEE8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F01F-0A82-49C1-B710-00792D0BB6CC}"/>
      </w:docPartPr>
      <w:docPartBody>
        <w:p w:rsidR="005063D0" w:rsidRDefault="00EE6FF9">
          <w:pPr>
            <w:pStyle w:val="2CEDBF39812E489982D3FD58DBEE80EF"/>
          </w:pPr>
          <w:r>
            <w:t>[M.A. in English]</w:t>
          </w:r>
        </w:p>
      </w:docPartBody>
    </w:docPart>
    <w:docPart>
      <w:docPartPr>
        <w:name w:val="77BEDA13841F4C4589AE2E954E7AE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3D42-BEDD-4373-8EEE-4CE09F2273E7}"/>
      </w:docPartPr>
      <w:docPartBody>
        <w:p w:rsidR="005063D0" w:rsidRDefault="00EE6FF9">
          <w:pPr>
            <w:pStyle w:val="77BEDA13841F4C4589AE2E954E7AE871"/>
          </w:pPr>
          <w:r>
            <w:t>[Thesis: “The Accessibility Debate of Content in the Online Context”]</w:t>
          </w:r>
        </w:p>
      </w:docPartBody>
    </w:docPart>
    <w:docPart>
      <w:docPartPr>
        <w:name w:val="B600B779BF564487B3CF51F291E5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2645-5C29-4E1B-BA26-A13F63151C08}"/>
      </w:docPartPr>
      <w:docPartBody>
        <w:p w:rsidR="005063D0" w:rsidRDefault="00EE6FF9">
          <w:pPr>
            <w:pStyle w:val="B600B779BF564487B3CF51F291E53847"/>
          </w:pPr>
          <w:r>
            <w:t>AWARDS</w:t>
          </w:r>
        </w:p>
      </w:docPartBody>
    </w:docPart>
    <w:docPart>
      <w:docPartPr>
        <w:name w:val="09E2836607C849C383AC7DD685B29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9321-0D22-45C3-9F26-54C7946AB4A0}"/>
      </w:docPartPr>
      <w:docPartBody>
        <w:p w:rsidR="005063D0" w:rsidRDefault="00EE6FF9">
          <w:pPr>
            <w:pStyle w:val="09E2836607C849C383AC7DD685B29EF9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E3FCF5F2EAC64F359E42E02D582C8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088B-4F06-4740-AD4F-EF9EEAEAC848}"/>
      </w:docPartPr>
      <w:docPartBody>
        <w:p w:rsidR="005063D0" w:rsidRDefault="00EE6FF9">
          <w:pPr>
            <w:pStyle w:val="E3FCF5F2EAC64F359E42E02D582C8D6A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5025A55397EC49639F1108A26425D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3D55B-D2B0-4849-A054-8D26A667560C}"/>
      </w:docPartPr>
      <w:docPartBody>
        <w:p w:rsidR="005063D0" w:rsidRDefault="00EE6FF9">
          <w:pPr>
            <w:pStyle w:val="5025A55397EC49639F1108A26425D339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356E45E84FA447C0A0B1D934BC64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E70A-6816-41A8-B102-99447EF7CACF}"/>
      </w:docPartPr>
      <w:docPartBody>
        <w:p w:rsidR="005063D0" w:rsidRDefault="00EE6FF9">
          <w:pPr>
            <w:pStyle w:val="356E45E84FA447C0A0B1D934BC64128D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0EC08E902C9048F0BD7BF4CE3685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5CF9-3740-4C7D-9F54-9EA7B3011D0E}"/>
      </w:docPartPr>
      <w:docPartBody>
        <w:p w:rsidR="005063D0" w:rsidRDefault="00EE6FF9">
          <w:pPr>
            <w:pStyle w:val="0EC08E902C9048F0BD7BF4CE36853C52"/>
          </w:pPr>
          <w:r>
            <w:t>[Excellence Grant, Oak Tree University]</w:t>
          </w:r>
        </w:p>
      </w:docPartBody>
    </w:docPart>
    <w:docPart>
      <w:docPartPr>
        <w:name w:val="8003AF64384F4CB4A25387C70BEF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60BE7-2DBE-4C49-B9EF-395F7AEA72FB}"/>
      </w:docPartPr>
      <w:docPartBody>
        <w:p w:rsidR="005063D0" w:rsidRDefault="00EE6FF9">
          <w:pPr>
            <w:pStyle w:val="8003AF64384F4CB4A25387C70BEF210A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E5D08774D8AD4C9AA3A6CB6B448AC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944C-0A83-453C-9F8B-0F5B0B8C8124}"/>
      </w:docPartPr>
      <w:docPartBody>
        <w:p w:rsidR="005063D0" w:rsidRDefault="00EE6FF9">
          <w:pPr>
            <w:pStyle w:val="E5D08774D8AD4C9AA3A6CB6B448AC852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09A61FEE6F1D42FBA34E9CAAE75C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9D61A-02C1-429C-9752-2AE727C9C572}"/>
      </w:docPartPr>
      <w:docPartBody>
        <w:p w:rsidR="005063D0" w:rsidRDefault="00EE6FF9">
          <w:pPr>
            <w:pStyle w:val="09A61FEE6F1D42FBA34E9CAAE75C096D"/>
          </w:pPr>
          <w:r>
            <w:t>TEACHING EXPERIENCE</w:t>
          </w:r>
        </w:p>
      </w:docPartBody>
    </w:docPart>
    <w:docPart>
      <w:docPartPr>
        <w:name w:val="9BEE0BE25A5F41268C3BE33EC7B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2236F-03AA-4AFC-8FEF-A478F1EDE20D}"/>
      </w:docPartPr>
      <w:docPartBody>
        <w:p w:rsidR="005063D0" w:rsidRDefault="00EE6FF9">
          <w:pPr>
            <w:pStyle w:val="9BEE0BE25A5F41268C3BE33EC7BA501D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BEA2D10CF55406C9D1726D337D1C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A1E7-651D-4FF7-BE00-7943CC7DA402}"/>
      </w:docPartPr>
      <w:docPartBody>
        <w:p w:rsidR="005063D0" w:rsidRDefault="00EE6FF9">
          <w:pPr>
            <w:pStyle w:val="BBEA2D10CF55406C9D1726D337D1CDC2"/>
          </w:pPr>
          <w:r>
            <w:t>[Pick the Year]</w:t>
          </w:r>
        </w:p>
      </w:docPartBody>
    </w:docPart>
    <w:docPart>
      <w:docPartPr>
        <w:name w:val="8781FC5CE3E24E65B144F58AECEDB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0267-E8F6-4BB6-9AE5-5883795E2009}"/>
      </w:docPartPr>
      <w:docPartBody>
        <w:p w:rsidR="005063D0" w:rsidRDefault="00EE6FF9">
          <w:pPr>
            <w:pStyle w:val="8781FC5CE3E24E65B144F58AECEDBCB3"/>
          </w:pPr>
          <w:r>
            <w:t>RELATED EXPERIENCE</w:t>
          </w:r>
        </w:p>
      </w:docPartBody>
    </w:docPart>
    <w:docPart>
      <w:docPartPr>
        <w:name w:val="286CBA8BAD6546379FA238F82AEB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1E154-12D4-414B-82ED-E026CD39DE22}"/>
      </w:docPartPr>
      <w:docPartBody>
        <w:p w:rsidR="005063D0" w:rsidRDefault="00EE6FF9">
          <w:pPr>
            <w:pStyle w:val="286CBA8BAD6546379FA238F82AEBBB12"/>
          </w:pPr>
          <w:r>
            <w:t>[Pick the Year]</w:t>
          </w:r>
        </w:p>
      </w:docPartBody>
    </w:docPart>
    <w:docPart>
      <w:docPartPr>
        <w:name w:val="D85A997C39384150ABA47BABB0801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51E01-94BE-4A16-9CEF-38CCF5E3F5E3}"/>
      </w:docPartPr>
      <w:docPartBody>
        <w:p w:rsidR="005063D0" w:rsidRDefault="00EE6FF9">
          <w:pPr>
            <w:pStyle w:val="D85A997C39384150ABA47BABB0801C8D"/>
          </w:pPr>
          <w:r>
            <w:rPr>
              <w:rStyle w:val="PlaceholderText"/>
            </w:rPr>
            <w:t>REFERENCES</w:t>
          </w:r>
        </w:p>
      </w:docPartBody>
    </w:docPart>
    <w:docPart>
      <w:docPartPr>
        <w:name w:val="4DFB7F04308143C0B107B47985470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F42F2-E602-4F96-9903-6A1929B63FB3}"/>
      </w:docPartPr>
      <w:docPartBody>
        <w:p w:rsidR="005063D0" w:rsidRDefault="00EE6FF9">
          <w:pPr>
            <w:pStyle w:val="4DFB7F04308143C0B107B479854706D7"/>
          </w:pPr>
          <w:r>
            <w:t>References available upon request</w:t>
          </w:r>
        </w:p>
      </w:docPartBody>
    </w:docPart>
    <w:docPart>
      <w:docPartPr>
        <w:name w:val="89CA11B36BD840CF9D89793D8EE1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D5138-EC89-4087-A581-899F6670689E}"/>
      </w:docPartPr>
      <w:docPartBody>
        <w:p w:rsidR="005063D0" w:rsidRDefault="002E0644" w:rsidP="002E0644">
          <w:pPr>
            <w:pStyle w:val="89CA11B36BD840CF9D89793D8EE1A729"/>
          </w:pPr>
          <w:r>
            <w:t>[Pick the Year]</w:t>
          </w:r>
        </w:p>
      </w:docPartBody>
    </w:docPart>
    <w:docPart>
      <w:docPartPr>
        <w:name w:val="B293B01C19C2491187536777F5BB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226A-93C3-46A6-8FF4-E1663F5BFD08}"/>
      </w:docPartPr>
      <w:docPartBody>
        <w:p w:rsidR="005063D0" w:rsidRDefault="002E0644" w:rsidP="002E0644">
          <w:pPr>
            <w:pStyle w:val="B293B01C19C2491187536777F5BB7ECE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F9A7C10A900A438CB2AB30EB42922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7EBF-6D74-400A-8AEE-9EAB4415E44A}"/>
      </w:docPartPr>
      <w:docPartBody>
        <w:p w:rsidR="005063D0" w:rsidRDefault="002E0644" w:rsidP="002E0644">
          <w:pPr>
            <w:pStyle w:val="F9A7C10A900A438CB2AB30EB42922EA9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9B363A6471E94442B685634C5E34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D28D0-7C70-4E05-96AD-7741353E4AE5}"/>
      </w:docPartPr>
      <w:docPartBody>
        <w:p w:rsidR="005063D0" w:rsidRDefault="002E0644" w:rsidP="002E0644">
          <w:pPr>
            <w:pStyle w:val="9B363A6471E94442B685634C5E343332"/>
          </w:pPr>
          <w:r>
            <w:t>[Pick the Year]</w:t>
          </w:r>
        </w:p>
      </w:docPartBody>
    </w:docPart>
    <w:docPart>
      <w:docPartPr>
        <w:name w:val="751AC44C62664AD8B5C6D8A189EA7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9917-82FE-4810-AC6A-300E033C6980}"/>
      </w:docPartPr>
      <w:docPartBody>
        <w:p w:rsidR="005063D0" w:rsidRDefault="002E0644" w:rsidP="002E0644">
          <w:pPr>
            <w:pStyle w:val="751AC44C62664AD8B5C6D8A189EA7426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644"/>
    <w:rsid w:val="0004530B"/>
    <w:rsid w:val="002E0644"/>
    <w:rsid w:val="005063D0"/>
    <w:rsid w:val="005574EA"/>
    <w:rsid w:val="0085652F"/>
    <w:rsid w:val="00971C9B"/>
    <w:rsid w:val="00A96885"/>
    <w:rsid w:val="00BF2427"/>
    <w:rsid w:val="00CE7268"/>
    <w:rsid w:val="00E43075"/>
    <w:rsid w:val="00EE6FF9"/>
    <w:rsid w:val="00EF7F8A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85795030F46999C38F4C596168D1B">
    <w:name w:val="6B185795030F46999C38F4C596168D1B"/>
    <w:rsid w:val="005063D0"/>
  </w:style>
  <w:style w:type="paragraph" w:customStyle="1" w:styleId="SectionBody">
    <w:name w:val="Section_Body"/>
    <w:link w:val="SectionBodyChar"/>
    <w:qFormat/>
    <w:rsid w:val="005063D0"/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5063D0"/>
    <w:rPr>
      <w:rFonts w:eastAsiaTheme="minorHAnsi"/>
      <w:color w:val="000000" w:themeColor="text1"/>
      <w:sz w:val="20"/>
    </w:rPr>
  </w:style>
  <w:style w:type="paragraph" w:customStyle="1" w:styleId="D4E7B2E8F84647428BE7EE68240157F5">
    <w:name w:val="D4E7B2E8F84647428BE7EE68240157F5"/>
    <w:rsid w:val="005063D0"/>
  </w:style>
  <w:style w:type="paragraph" w:customStyle="1" w:styleId="F57E9EB2A568489BA8E1205A55AB79BC">
    <w:name w:val="F57E9EB2A568489BA8E1205A55AB79BC"/>
    <w:rsid w:val="005063D0"/>
  </w:style>
  <w:style w:type="paragraph" w:customStyle="1" w:styleId="24D83B4507634FB5B19D92B5AF5D63FF">
    <w:name w:val="24D83B4507634FB5B19D92B5AF5D63FF"/>
    <w:rsid w:val="005063D0"/>
  </w:style>
  <w:style w:type="paragraph" w:customStyle="1" w:styleId="CAF5AF94683B431FAB9FA3BD954F863C">
    <w:name w:val="CAF5AF94683B431FAB9FA3BD954F863C"/>
    <w:rsid w:val="005063D0"/>
  </w:style>
  <w:style w:type="paragraph" w:customStyle="1" w:styleId="F85D9AC4975E4002B7FA5D2E4D25B49F">
    <w:name w:val="F85D9AC4975E4002B7FA5D2E4D25B49F"/>
    <w:rsid w:val="005063D0"/>
  </w:style>
  <w:style w:type="paragraph" w:customStyle="1" w:styleId="79E380ECE0FF41F99288452BDD6C37A8">
    <w:name w:val="79E380ECE0FF41F99288452BDD6C37A8"/>
    <w:rsid w:val="005063D0"/>
  </w:style>
  <w:style w:type="paragraph" w:customStyle="1" w:styleId="2CEDBF39812E489982D3FD58DBEE80EF">
    <w:name w:val="2CEDBF39812E489982D3FD58DBEE80EF"/>
    <w:rsid w:val="005063D0"/>
  </w:style>
  <w:style w:type="paragraph" w:customStyle="1" w:styleId="77BEDA13841F4C4589AE2E954E7AE871">
    <w:name w:val="77BEDA13841F4C4589AE2E954E7AE871"/>
    <w:rsid w:val="005063D0"/>
  </w:style>
  <w:style w:type="paragraph" w:customStyle="1" w:styleId="A136141FED4843B59807B9194561F2EC">
    <w:name w:val="A136141FED4843B59807B9194561F2EC"/>
    <w:rsid w:val="005063D0"/>
  </w:style>
  <w:style w:type="paragraph" w:customStyle="1" w:styleId="C87EA65389E1470AB18C6CA197B2EB84">
    <w:name w:val="C87EA65389E1470AB18C6CA197B2EB84"/>
    <w:rsid w:val="005063D0"/>
  </w:style>
  <w:style w:type="paragraph" w:customStyle="1" w:styleId="Sectionbody02">
    <w:name w:val="Section_body02"/>
    <w:link w:val="Sectionbody02Char"/>
    <w:qFormat/>
    <w:rsid w:val="002E0644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2E0644"/>
    <w:rPr>
      <w:rFonts w:eastAsiaTheme="minorHAnsi"/>
      <w:b/>
      <w:color w:val="000000" w:themeColor="text1"/>
      <w:sz w:val="20"/>
    </w:rPr>
  </w:style>
  <w:style w:type="paragraph" w:customStyle="1" w:styleId="D61F0CAD6B90408FB0E5393C205B1F06">
    <w:name w:val="D61F0CAD6B90408FB0E5393C205B1F06"/>
    <w:rsid w:val="005063D0"/>
  </w:style>
  <w:style w:type="paragraph" w:customStyle="1" w:styleId="3F764C3FE32F4B48BA3F197E6EEB9F02">
    <w:name w:val="3F764C3FE32F4B48BA3F197E6EEB9F02"/>
    <w:rsid w:val="005063D0"/>
  </w:style>
  <w:style w:type="paragraph" w:customStyle="1" w:styleId="4C6B4B15B439437B8CC147BFB56348F4">
    <w:name w:val="4C6B4B15B439437B8CC147BFB56348F4"/>
    <w:rsid w:val="005063D0"/>
  </w:style>
  <w:style w:type="paragraph" w:customStyle="1" w:styleId="5361720DD1834D8CA9BAA49461FF154A">
    <w:name w:val="5361720DD1834D8CA9BAA49461FF154A"/>
    <w:rsid w:val="005063D0"/>
  </w:style>
  <w:style w:type="paragraph" w:customStyle="1" w:styleId="B600B779BF564487B3CF51F291E53847">
    <w:name w:val="B600B779BF564487B3CF51F291E53847"/>
    <w:rsid w:val="005063D0"/>
  </w:style>
  <w:style w:type="paragraph" w:customStyle="1" w:styleId="F76121306A3F41F9B90D414C6F420724">
    <w:name w:val="F76121306A3F41F9B90D414C6F420724"/>
    <w:rsid w:val="005063D0"/>
  </w:style>
  <w:style w:type="paragraph" w:customStyle="1" w:styleId="09E2836607C849C383AC7DD685B29EF9">
    <w:name w:val="09E2836607C849C383AC7DD685B29EF9"/>
    <w:rsid w:val="005063D0"/>
  </w:style>
  <w:style w:type="paragraph" w:customStyle="1" w:styleId="E3FCF5F2EAC64F359E42E02D582C8D6A">
    <w:name w:val="E3FCF5F2EAC64F359E42E02D582C8D6A"/>
    <w:rsid w:val="005063D0"/>
  </w:style>
  <w:style w:type="paragraph" w:customStyle="1" w:styleId="D3DFB92728DA4FE4BAD59215F3E77856">
    <w:name w:val="D3DFB92728DA4FE4BAD59215F3E77856"/>
    <w:rsid w:val="005063D0"/>
  </w:style>
  <w:style w:type="paragraph" w:customStyle="1" w:styleId="5025A55397EC49639F1108A26425D339">
    <w:name w:val="5025A55397EC49639F1108A26425D339"/>
    <w:rsid w:val="005063D0"/>
  </w:style>
  <w:style w:type="paragraph" w:customStyle="1" w:styleId="356E45E84FA447C0A0B1D934BC64128D">
    <w:name w:val="356E45E84FA447C0A0B1D934BC64128D"/>
    <w:rsid w:val="005063D0"/>
  </w:style>
  <w:style w:type="paragraph" w:customStyle="1" w:styleId="0EC08E902C9048F0BD7BF4CE36853C52">
    <w:name w:val="0EC08E902C9048F0BD7BF4CE36853C52"/>
    <w:rsid w:val="005063D0"/>
  </w:style>
  <w:style w:type="paragraph" w:customStyle="1" w:styleId="8003AF64384F4CB4A25387C70BEF210A">
    <w:name w:val="8003AF64384F4CB4A25387C70BEF210A"/>
    <w:rsid w:val="005063D0"/>
  </w:style>
  <w:style w:type="paragraph" w:customStyle="1" w:styleId="E5D08774D8AD4C9AA3A6CB6B448AC852">
    <w:name w:val="E5D08774D8AD4C9AA3A6CB6B448AC852"/>
    <w:rsid w:val="005063D0"/>
  </w:style>
  <w:style w:type="paragraph" w:customStyle="1" w:styleId="09A61FEE6F1D42FBA34E9CAAE75C096D">
    <w:name w:val="09A61FEE6F1D42FBA34E9CAAE75C096D"/>
    <w:rsid w:val="005063D0"/>
  </w:style>
  <w:style w:type="paragraph" w:customStyle="1" w:styleId="8E030FFA38E84276BB0F1677225ACAE8">
    <w:name w:val="8E030FFA38E84276BB0F1677225ACAE8"/>
    <w:rsid w:val="005063D0"/>
  </w:style>
  <w:style w:type="paragraph" w:customStyle="1" w:styleId="8A810A3AC356405780FB9BE8FA54A9CD">
    <w:name w:val="8A810A3AC356405780FB9BE8FA54A9CD"/>
    <w:rsid w:val="005063D0"/>
  </w:style>
  <w:style w:type="paragraph" w:customStyle="1" w:styleId="9BEE0BE25A5F41268C3BE33EC7BA501D">
    <w:name w:val="9BEE0BE25A5F41268C3BE33EC7BA501D"/>
    <w:rsid w:val="005063D0"/>
  </w:style>
  <w:style w:type="paragraph" w:customStyle="1" w:styleId="B4D6761210C6411EA1DC8740EDEA64DF">
    <w:name w:val="B4D6761210C6411EA1DC8740EDEA64DF"/>
    <w:rsid w:val="005063D0"/>
  </w:style>
  <w:style w:type="paragraph" w:customStyle="1" w:styleId="D126949E3C7C47E5AA1497EB3B92E4F4">
    <w:name w:val="D126949E3C7C47E5AA1497EB3B92E4F4"/>
    <w:rsid w:val="005063D0"/>
  </w:style>
  <w:style w:type="paragraph" w:customStyle="1" w:styleId="768F64932FFF43888BF4C1CBC779C54A">
    <w:name w:val="768F64932FFF43888BF4C1CBC779C54A"/>
    <w:rsid w:val="005063D0"/>
  </w:style>
  <w:style w:type="paragraph" w:customStyle="1" w:styleId="A483FC237DA14C74AB8B79842E4BE1AC">
    <w:name w:val="A483FC237DA14C74AB8B79842E4BE1AC"/>
    <w:rsid w:val="005063D0"/>
  </w:style>
  <w:style w:type="paragraph" w:customStyle="1" w:styleId="2BB3345583B148FCA04A271350F7E730">
    <w:name w:val="2BB3345583B148FCA04A271350F7E730"/>
    <w:rsid w:val="005063D0"/>
  </w:style>
  <w:style w:type="paragraph" w:customStyle="1" w:styleId="720346B9433348A88276F093AF93A74F">
    <w:name w:val="720346B9433348A88276F093AF93A74F"/>
    <w:rsid w:val="005063D0"/>
  </w:style>
  <w:style w:type="paragraph" w:customStyle="1" w:styleId="EE1BC4E7334F4E4CA0404F9245E93B40">
    <w:name w:val="EE1BC4E7334F4E4CA0404F9245E93B40"/>
    <w:rsid w:val="005063D0"/>
  </w:style>
  <w:style w:type="paragraph" w:customStyle="1" w:styleId="887C9368FE0F4B4DA05B99908132B58B">
    <w:name w:val="887C9368FE0F4B4DA05B99908132B58B"/>
    <w:rsid w:val="005063D0"/>
  </w:style>
  <w:style w:type="paragraph" w:customStyle="1" w:styleId="BBEA2D10CF55406C9D1726D337D1CDC2">
    <w:name w:val="BBEA2D10CF55406C9D1726D337D1CDC2"/>
    <w:rsid w:val="005063D0"/>
  </w:style>
  <w:style w:type="paragraph" w:customStyle="1" w:styleId="2307729E202C4815A145D4771C19A965">
    <w:name w:val="2307729E202C4815A145D4771C19A965"/>
    <w:rsid w:val="005063D0"/>
  </w:style>
  <w:style w:type="paragraph" w:customStyle="1" w:styleId="8781FC5CE3E24E65B144F58AECEDBCB3">
    <w:name w:val="8781FC5CE3E24E65B144F58AECEDBCB3"/>
    <w:rsid w:val="005063D0"/>
  </w:style>
  <w:style w:type="paragraph" w:customStyle="1" w:styleId="5275319518BC4AF9B5AC406A487E2D24">
    <w:name w:val="5275319518BC4AF9B5AC406A487E2D24"/>
    <w:rsid w:val="005063D0"/>
  </w:style>
  <w:style w:type="paragraph" w:customStyle="1" w:styleId="8D20812A7E9C41299A0F4A263E9BA896">
    <w:name w:val="8D20812A7E9C41299A0F4A263E9BA896"/>
    <w:rsid w:val="005063D0"/>
  </w:style>
  <w:style w:type="paragraph" w:customStyle="1" w:styleId="286CBA8BAD6546379FA238F82AEBBB12">
    <w:name w:val="286CBA8BAD6546379FA238F82AEBBB12"/>
    <w:rsid w:val="005063D0"/>
  </w:style>
  <w:style w:type="paragraph" w:customStyle="1" w:styleId="AE571805052E475A8C88E113855E532D">
    <w:name w:val="AE571805052E475A8C88E113855E532D"/>
    <w:rsid w:val="005063D0"/>
  </w:style>
  <w:style w:type="paragraph" w:customStyle="1" w:styleId="3B8570E8F9AC4892A366FDE4C73E805C">
    <w:name w:val="3B8570E8F9AC4892A366FDE4C73E805C"/>
    <w:rsid w:val="005063D0"/>
  </w:style>
  <w:style w:type="paragraph" w:customStyle="1" w:styleId="8F51FCD2F7E04F9C8128991D9C8DA9F7">
    <w:name w:val="8F51FCD2F7E04F9C8128991D9C8DA9F7"/>
    <w:rsid w:val="005063D0"/>
  </w:style>
  <w:style w:type="paragraph" w:customStyle="1" w:styleId="34774BBA2A914F0D86EC5C58809F3A4C">
    <w:name w:val="34774BBA2A914F0D86EC5C58809F3A4C"/>
    <w:rsid w:val="005063D0"/>
  </w:style>
  <w:style w:type="paragraph" w:customStyle="1" w:styleId="B95DB3E4B5C8484395C1EA5E5A3925A1">
    <w:name w:val="B95DB3E4B5C8484395C1EA5E5A3925A1"/>
    <w:rsid w:val="005063D0"/>
  </w:style>
  <w:style w:type="paragraph" w:customStyle="1" w:styleId="4E5D972FC1474DF89D1B0BEED1ED4BB0">
    <w:name w:val="4E5D972FC1474DF89D1B0BEED1ED4BB0"/>
    <w:rsid w:val="005063D0"/>
  </w:style>
  <w:style w:type="paragraph" w:customStyle="1" w:styleId="7B539F3C1B2141FAA816E1D2EED6EE24">
    <w:name w:val="7B539F3C1B2141FAA816E1D2EED6EE24"/>
    <w:rsid w:val="005063D0"/>
  </w:style>
  <w:style w:type="paragraph" w:customStyle="1" w:styleId="6CB8C9D823C64DCEAD664FF3DFCC64A8">
    <w:name w:val="6CB8C9D823C64DCEAD664FF3DFCC64A8"/>
    <w:rsid w:val="005063D0"/>
  </w:style>
  <w:style w:type="paragraph" w:customStyle="1" w:styleId="6F7CE10DC1A84EEDBF2DF07E893EA9B3">
    <w:name w:val="6F7CE10DC1A84EEDBF2DF07E893EA9B3"/>
    <w:rsid w:val="005063D0"/>
  </w:style>
  <w:style w:type="paragraph" w:customStyle="1" w:styleId="CC3E32812EF1456BBF49E5D294D53860">
    <w:name w:val="CC3E32812EF1456BBF49E5D294D53860"/>
    <w:rsid w:val="005063D0"/>
  </w:style>
  <w:style w:type="paragraph" w:customStyle="1" w:styleId="6966CE15B0A24C5289FCD78401770A30">
    <w:name w:val="6966CE15B0A24C5289FCD78401770A30"/>
    <w:rsid w:val="005063D0"/>
  </w:style>
  <w:style w:type="paragraph" w:customStyle="1" w:styleId="0704E518E3A447C1A5C3AFDD3FF65FA9">
    <w:name w:val="0704E518E3A447C1A5C3AFDD3FF65FA9"/>
    <w:rsid w:val="005063D0"/>
  </w:style>
  <w:style w:type="paragraph" w:customStyle="1" w:styleId="95B16CD219BD4EF5B4812286CD619C52">
    <w:name w:val="95B16CD219BD4EF5B4812286CD619C52"/>
    <w:rsid w:val="005063D0"/>
  </w:style>
  <w:style w:type="paragraph" w:customStyle="1" w:styleId="E8817C5502EB4EEC98787D119C010489">
    <w:name w:val="E8817C5502EB4EEC98787D119C010489"/>
    <w:rsid w:val="005063D0"/>
  </w:style>
  <w:style w:type="paragraph" w:customStyle="1" w:styleId="SectionBody03">
    <w:name w:val="Section_Body03"/>
    <w:basedOn w:val="Normal"/>
    <w:link w:val="SectionBody03Char"/>
    <w:qFormat/>
    <w:rsid w:val="005063D0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5063D0"/>
    <w:rPr>
      <w:rFonts w:eastAsiaTheme="minorHAnsi"/>
      <w:i/>
      <w:color w:val="0D0D0D" w:themeColor="text1" w:themeTint="F2"/>
      <w:sz w:val="20"/>
    </w:rPr>
  </w:style>
  <w:style w:type="paragraph" w:customStyle="1" w:styleId="8857C4F387D74A6F9342546C56CD3F41">
    <w:name w:val="8857C4F387D74A6F9342546C56CD3F41"/>
    <w:rsid w:val="005063D0"/>
  </w:style>
  <w:style w:type="paragraph" w:customStyle="1" w:styleId="2AFDC10E80DE46A089C83526CEBC37B9">
    <w:name w:val="2AFDC10E80DE46A089C83526CEBC37B9"/>
    <w:rsid w:val="005063D0"/>
  </w:style>
  <w:style w:type="paragraph" w:customStyle="1" w:styleId="B0123E9BF6834FC79E004ACEB7E18A6C">
    <w:name w:val="B0123E9BF6834FC79E004ACEB7E18A6C"/>
    <w:rsid w:val="005063D0"/>
  </w:style>
  <w:style w:type="paragraph" w:customStyle="1" w:styleId="3D3657AF15FC4E538FDCC4610A8CAA9B">
    <w:name w:val="3D3657AF15FC4E538FDCC4610A8CAA9B"/>
    <w:rsid w:val="005063D0"/>
  </w:style>
  <w:style w:type="paragraph" w:customStyle="1" w:styleId="D38E5E6B3ECF4EA38EE77AC1251D9F39">
    <w:name w:val="D38E5E6B3ECF4EA38EE77AC1251D9F39"/>
    <w:rsid w:val="005063D0"/>
  </w:style>
  <w:style w:type="paragraph" w:customStyle="1" w:styleId="2E43DEAEE8DA49F4A2C5D845633C5C1D">
    <w:name w:val="2E43DEAEE8DA49F4A2C5D845633C5C1D"/>
    <w:rsid w:val="005063D0"/>
  </w:style>
  <w:style w:type="paragraph" w:customStyle="1" w:styleId="D6DE6BE9345D4133BD8AEC5309B0D24C">
    <w:name w:val="D6DE6BE9345D4133BD8AEC5309B0D24C"/>
    <w:rsid w:val="005063D0"/>
  </w:style>
  <w:style w:type="paragraph" w:customStyle="1" w:styleId="E65C62381B5D4A7BAD47C8D9722E721D">
    <w:name w:val="E65C62381B5D4A7BAD47C8D9722E721D"/>
    <w:rsid w:val="005063D0"/>
  </w:style>
  <w:style w:type="paragraph" w:customStyle="1" w:styleId="D09E16FD518443559D39CD5E49886FF3">
    <w:name w:val="D09E16FD518443559D39CD5E49886FF3"/>
    <w:rsid w:val="005063D0"/>
  </w:style>
  <w:style w:type="paragraph" w:customStyle="1" w:styleId="2E1AEA302C8A44458C11BDB64DA4AC08">
    <w:name w:val="2E1AEA302C8A44458C11BDB64DA4AC08"/>
    <w:rsid w:val="005063D0"/>
  </w:style>
  <w:style w:type="paragraph" w:customStyle="1" w:styleId="BCA184D644674137B46BB971C06B8388">
    <w:name w:val="BCA184D644674137B46BB971C06B8388"/>
    <w:rsid w:val="005063D0"/>
  </w:style>
  <w:style w:type="paragraph" w:customStyle="1" w:styleId="5384F3EE824E4B9C81B2FDB00B9CC7B6">
    <w:name w:val="5384F3EE824E4B9C81B2FDB00B9CC7B6"/>
    <w:rsid w:val="005063D0"/>
  </w:style>
  <w:style w:type="paragraph" w:customStyle="1" w:styleId="DF4D12C22E8649BEA8BB9163749F0C67">
    <w:name w:val="DF4D12C22E8649BEA8BB9163749F0C67"/>
    <w:rsid w:val="005063D0"/>
  </w:style>
  <w:style w:type="paragraph" w:customStyle="1" w:styleId="F93F9A91482B4DD58F8DB7A39E99D132">
    <w:name w:val="F93F9A91482B4DD58F8DB7A39E99D132"/>
    <w:rsid w:val="005063D0"/>
  </w:style>
  <w:style w:type="paragraph" w:customStyle="1" w:styleId="179944A5EFF342C196661695C8B30F0D">
    <w:name w:val="179944A5EFF342C196661695C8B30F0D"/>
    <w:rsid w:val="005063D0"/>
  </w:style>
  <w:style w:type="paragraph" w:customStyle="1" w:styleId="D13B7FE1DE2541C3A1D0B6449E543EAB">
    <w:name w:val="D13B7FE1DE2541C3A1D0B6449E543EAB"/>
    <w:rsid w:val="005063D0"/>
  </w:style>
  <w:style w:type="paragraph" w:customStyle="1" w:styleId="6504A31200A64A8B9B9B6F12C3F0C227">
    <w:name w:val="6504A31200A64A8B9B9B6F12C3F0C227"/>
    <w:rsid w:val="005063D0"/>
  </w:style>
  <w:style w:type="character" w:styleId="PlaceholderText">
    <w:name w:val="Placeholder Text"/>
    <w:basedOn w:val="DefaultParagraphFont"/>
    <w:uiPriority w:val="99"/>
    <w:semiHidden/>
    <w:rsid w:val="002E0644"/>
    <w:rPr>
      <w:color w:val="808080"/>
    </w:rPr>
  </w:style>
  <w:style w:type="paragraph" w:customStyle="1" w:styleId="D85A997C39384150ABA47BABB0801C8D">
    <w:name w:val="D85A997C39384150ABA47BABB0801C8D"/>
    <w:rsid w:val="005063D0"/>
  </w:style>
  <w:style w:type="paragraph" w:customStyle="1" w:styleId="4DFB7F04308143C0B107B479854706D7">
    <w:name w:val="4DFB7F04308143C0B107B479854706D7"/>
    <w:rsid w:val="005063D0"/>
  </w:style>
  <w:style w:type="paragraph" w:customStyle="1" w:styleId="89CA11B36BD840CF9D89793D8EE1A729">
    <w:name w:val="89CA11B36BD840CF9D89793D8EE1A729"/>
    <w:rsid w:val="002E0644"/>
  </w:style>
  <w:style w:type="paragraph" w:customStyle="1" w:styleId="B293B01C19C2491187536777F5BB7ECE">
    <w:name w:val="B293B01C19C2491187536777F5BB7ECE"/>
    <w:rsid w:val="002E0644"/>
  </w:style>
  <w:style w:type="paragraph" w:customStyle="1" w:styleId="F9A7C10A900A438CB2AB30EB42922EA9">
    <w:name w:val="F9A7C10A900A438CB2AB30EB42922EA9"/>
    <w:rsid w:val="002E0644"/>
  </w:style>
  <w:style w:type="paragraph" w:customStyle="1" w:styleId="9B363A6471E94442B685634C5E343332">
    <w:name w:val="9B363A6471E94442B685634C5E343332"/>
    <w:rsid w:val="002E0644"/>
  </w:style>
  <w:style w:type="paragraph" w:customStyle="1" w:styleId="751AC44C62664AD8B5C6D8A189EA7426">
    <w:name w:val="751AC44C62664AD8B5C6D8A189EA7426"/>
    <w:rsid w:val="002E0644"/>
  </w:style>
  <w:style w:type="paragraph" w:customStyle="1" w:styleId="D0797AC58B7A49A99C49B048E00901C4">
    <w:name w:val="D0797AC58B7A49A99C49B048E00901C4"/>
    <w:rsid w:val="002E0644"/>
  </w:style>
  <w:style w:type="paragraph" w:customStyle="1" w:styleId="0013EA092D104C449947A9AA28ABEEDA">
    <w:name w:val="0013EA092D104C449947A9AA28ABEEDA"/>
    <w:rsid w:val="002E0644"/>
  </w:style>
  <w:style w:type="paragraph" w:customStyle="1" w:styleId="B4257468C11A489A8AE36DAFCC4C957C">
    <w:name w:val="B4257468C11A489A8AE36DAFCC4C957C"/>
    <w:rsid w:val="002E0644"/>
  </w:style>
  <w:style w:type="paragraph" w:customStyle="1" w:styleId="9F4BDE43260E4AF3B13246CE83F7D755">
    <w:name w:val="9F4BDE43260E4AF3B13246CE83F7D755"/>
    <w:rsid w:val="002E0644"/>
  </w:style>
  <w:style w:type="paragraph" w:customStyle="1" w:styleId="BEC1C6B2B57F4383A21DA1A8904AB029">
    <w:name w:val="BEC1C6B2B57F4383A21DA1A8904AB029"/>
    <w:rsid w:val="002E0644"/>
  </w:style>
  <w:style w:type="paragraph" w:customStyle="1" w:styleId="18544054803244819551BAF0207B4E37">
    <w:name w:val="18544054803244819551BAF0207B4E37"/>
    <w:rsid w:val="002E0644"/>
  </w:style>
  <w:style w:type="paragraph" w:customStyle="1" w:styleId="ADFEA28BCECC4D0ABEC6FF2CD9CC2A1A">
    <w:name w:val="ADFEA28BCECC4D0ABEC6FF2CD9CC2A1A"/>
    <w:rsid w:val="002E0644"/>
  </w:style>
  <w:style w:type="paragraph" w:customStyle="1" w:styleId="A46554B16E7545EFA55EDBF50D953394">
    <w:name w:val="A46554B16E7545EFA55EDBF50D953394"/>
    <w:rsid w:val="002E0644"/>
  </w:style>
  <w:style w:type="paragraph" w:customStyle="1" w:styleId="70C02C0F0B4E423B813094ABA5440C92">
    <w:name w:val="70C02C0F0B4E423B813094ABA5440C92"/>
    <w:rsid w:val="002E0644"/>
  </w:style>
  <w:style w:type="paragraph" w:customStyle="1" w:styleId="377B247F0A904EB7A3F10FF5ADE7C731">
    <w:name w:val="377B247F0A904EB7A3F10FF5ADE7C731"/>
    <w:rsid w:val="002E0644"/>
  </w:style>
  <w:style w:type="paragraph" w:customStyle="1" w:styleId="8EE6B1F9A4D547E9BBC4576274836447">
    <w:name w:val="8EE6B1F9A4D547E9BBC4576274836447"/>
    <w:rsid w:val="002E0644"/>
  </w:style>
  <w:style w:type="paragraph" w:customStyle="1" w:styleId="DB34E1127A824CFBB86B0D516CBF5D41">
    <w:name w:val="DB34E1127A824CFBB86B0D516CBF5D41"/>
    <w:rsid w:val="002E0644"/>
  </w:style>
  <w:style w:type="paragraph" w:customStyle="1" w:styleId="1C1759B34A1240C38C6B39F905AFF31E">
    <w:name w:val="1C1759B34A1240C38C6B39F905AFF31E"/>
    <w:rsid w:val="002E0644"/>
  </w:style>
  <w:style w:type="paragraph" w:customStyle="1" w:styleId="995726F1C81641C989834AB338AE7611">
    <w:name w:val="995726F1C81641C989834AB338AE7611"/>
    <w:rsid w:val="002E0644"/>
  </w:style>
  <w:style w:type="paragraph" w:customStyle="1" w:styleId="EC4314FF32CF42B7A261DC817BC42CBA">
    <w:name w:val="EC4314FF32CF42B7A261DC817BC42CBA"/>
    <w:rsid w:val="002E0644"/>
  </w:style>
  <w:style w:type="paragraph" w:customStyle="1" w:styleId="6095EB98E88C43FBBCBB5C0AB70E42B9">
    <w:name w:val="6095EB98E88C43FBBCBB5C0AB70E42B9"/>
    <w:rsid w:val="002E0644"/>
  </w:style>
  <w:style w:type="paragraph" w:customStyle="1" w:styleId="3303056160E843F1B1778AF57D62E2B1">
    <w:name w:val="3303056160E843F1B1778AF57D62E2B1"/>
    <w:rsid w:val="002E0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26FB9-3EF1-45EB-ADD6-40AF7352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Resume_EntryLevel</Template>
  <TotalTime>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CHS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1620_sso-gen</dc:creator>
  <cp:lastModifiedBy>Porschea Braddock</cp:lastModifiedBy>
  <cp:revision>2</cp:revision>
  <cp:lastPrinted>2017-11-20T09:58:00Z</cp:lastPrinted>
  <dcterms:created xsi:type="dcterms:W3CDTF">2019-04-18T20:26:00Z</dcterms:created>
  <dcterms:modified xsi:type="dcterms:W3CDTF">2019-04-18T20:26:00Z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