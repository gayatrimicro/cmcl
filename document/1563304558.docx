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has company name and second table has memo information"/>
      </w:tblPr>
      <w:tblGrid>
        <w:gridCol w:w="9720"/>
      </w:tblGrid>
      <w:tr w:rsidR="002C0E85" w14:paraId="4B17DAF2" w14:textId="77777777" w:rsidTr="00E95B9E">
        <w:trPr>
          <w:trHeight w:val="288"/>
        </w:trPr>
        <w:tc>
          <w:tcPr>
            <w:tcW w:w="9720" w:type="dxa"/>
          </w:tcPr>
          <w:p w14:paraId="74C1D511" w14:textId="77777777" w:rsidR="002C0E85" w:rsidRPr="00812C84" w:rsidRDefault="002C0E85" w:rsidP="00987CE5">
            <w:pPr>
              <w:pStyle w:val="Heading1"/>
              <w:outlineLvl w:val="0"/>
            </w:pPr>
            <w:bookmarkStart w:id="0" w:name="_Hlk498889065"/>
          </w:p>
        </w:tc>
      </w:tr>
    </w:tbl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0"/>
        <w:gridCol w:w="7740"/>
      </w:tblGrid>
      <w:tr w:rsidR="00927723" w14:paraId="083C0A23" w14:textId="77777777" w:rsidTr="00E95B9E">
        <w:tc>
          <w:tcPr>
            <w:tcW w:w="1980" w:type="dxa"/>
          </w:tcPr>
          <w:p w14:paraId="7EBFC7B4" w14:textId="77777777" w:rsidR="00927723" w:rsidRDefault="00927723" w:rsidP="009861A5"/>
        </w:tc>
        <w:tc>
          <w:tcPr>
            <w:tcW w:w="7740" w:type="dxa"/>
            <w:tcMar>
              <w:bottom w:w="576" w:type="dxa"/>
            </w:tcMar>
          </w:tcPr>
          <w:p w14:paraId="1E5D4006" w14:textId="77777777" w:rsidR="00F132C7" w:rsidRPr="00F132C7" w:rsidRDefault="009861A5" w:rsidP="00F132C7">
            <w:pPr>
              <w:pStyle w:val="Title"/>
            </w:pPr>
            <w:r>
              <w:t>RACHEL BATES</w:t>
            </w:r>
          </w:p>
          <w:p w14:paraId="7A6DF4ED" w14:textId="0AE89A6F" w:rsidR="009861A5" w:rsidRDefault="009861A5" w:rsidP="009861A5">
            <w:pPr>
              <w:pStyle w:val="NoSpacing"/>
            </w:pPr>
            <w:r>
              <w:t>403 Valley Mills Drive, Arlington, TX 76018</w:t>
            </w:r>
            <w:r w:rsidR="00927723">
              <w:t> </w:t>
            </w:r>
            <w:proofErr w:type="gramStart"/>
            <w:r w:rsidR="00927723">
              <w:t>| </w:t>
            </w:r>
            <w:r w:rsidR="00927723">
              <w:rPr>
                <w:kern w:val="20"/>
              </w:rPr>
              <w:t> </w:t>
            </w:r>
            <w:r w:rsidR="00E95B9E">
              <w:t>rachel.bates@gmail</w:t>
            </w:r>
            <w:r>
              <w:t>.com</w:t>
            </w:r>
            <w:proofErr w:type="gramEnd"/>
            <w:r w:rsidR="00927723">
              <w:t>  | </w:t>
            </w:r>
          </w:p>
          <w:p w14:paraId="675A24A0" w14:textId="77777777" w:rsidR="00927723" w:rsidRDefault="009861A5" w:rsidP="009861A5">
            <w:pPr>
              <w:pStyle w:val="NoSpacing"/>
            </w:pPr>
            <w:r>
              <w:t>214-951-6990</w:t>
            </w:r>
          </w:p>
        </w:tc>
      </w:tr>
      <w:tr w:rsidR="00927723" w14:paraId="711597E3" w14:textId="77777777" w:rsidTr="00E95B9E">
        <w:tc>
          <w:tcPr>
            <w:tcW w:w="1980" w:type="dxa"/>
          </w:tcPr>
          <w:p w14:paraId="025D856F" w14:textId="77777777" w:rsidR="00927723" w:rsidRDefault="00927723" w:rsidP="009861A5">
            <w:pPr>
              <w:pStyle w:val="Heading1"/>
            </w:pPr>
            <w:r>
              <w:t>Objective</w:t>
            </w:r>
          </w:p>
        </w:tc>
        <w:tc>
          <w:tcPr>
            <w:tcW w:w="7740" w:type="dxa"/>
          </w:tcPr>
          <w:p w14:paraId="58D4A6F3" w14:textId="07291E1F" w:rsidR="00927723" w:rsidRDefault="00AD7A02" w:rsidP="009861A5">
            <w:r>
              <w:t xml:space="preserve">To obtain an </w:t>
            </w:r>
            <w:r w:rsidR="00026465">
              <w:t>RN</w:t>
            </w:r>
            <w:r>
              <w:t xml:space="preserve"> position </w:t>
            </w:r>
            <w:r w:rsidR="00E95B9E">
              <w:t>that allows me to</w:t>
            </w:r>
            <w:r>
              <w:t xml:space="preserve"> utilize my previous</w:t>
            </w:r>
            <w:r w:rsidR="00E95B9E">
              <w:t xml:space="preserve"> LVN</w:t>
            </w:r>
            <w:r>
              <w:t xml:space="preserve"> experience to provide excellent nursing care while learning new skills</w:t>
            </w:r>
            <w:r w:rsidR="00E95B9E">
              <w:t xml:space="preserve"> and growing as a Registered Nurse</w:t>
            </w:r>
            <w:r>
              <w:t>.</w:t>
            </w:r>
          </w:p>
        </w:tc>
      </w:tr>
      <w:tr w:rsidR="00927723" w14:paraId="78E561F9" w14:textId="77777777" w:rsidTr="00E95B9E">
        <w:tc>
          <w:tcPr>
            <w:tcW w:w="1980" w:type="dxa"/>
          </w:tcPr>
          <w:p w14:paraId="6470C79D" w14:textId="77777777" w:rsidR="00927723" w:rsidRDefault="00927723" w:rsidP="009861A5">
            <w:pPr>
              <w:pStyle w:val="Heading1"/>
            </w:pPr>
            <w:r>
              <w:t>Skills &amp; Abilities</w:t>
            </w:r>
          </w:p>
        </w:tc>
        <w:tc>
          <w:tcPr>
            <w:tcW w:w="7740" w:type="dxa"/>
          </w:tcPr>
          <w:p w14:paraId="55A6BE75" w14:textId="77777777" w:rsidR="00927723" w:rsidRDefault="00AD7A02" w:rsidP="00AD7A02">
            <w:r>
              <w:t xml:space="preserve">Excellent oral and written communication skills, extensive experience with phlebotomy, wound care, </w:t>
            </w:r>
            <w:proofErr w:type="gramStart"/>
            <w:r>
              <w:t>IV</w:t>
            </w:r>
            <w:r w:rsidR="00601762">
              <w:t xml:space="preserve"> line</w:t>
            </w:r>
            <w:proofErr w:type="gramEnd"/>
            <w:r w:rsidR="00601762">
              <w:t xml:space="preserve"> insertion and care</w:t>
            </w:r>
            <w:r>
              <w:t>,</w:t>
            </w:r>
            <w:r w:rsidR="00601762">
              <w:t xml:space="preserve"> trach/vent care</w:t>
            </w:r>
            <w:r w:rsidR="0016776B">
              <w:t>, able to respond appropriately in emergency and stressful situations</w:t>
            </w:r>
          </w:p>
        </w:tc>
      </w:tr>
      <w:tr w:rsidR="00927723" w14:paraId="146765EB" w14:textId="77777777" w:rsidTr="00E95B9E">
        <w:tc>
          <w:tcPr>
            <w:tcW w:w="1980" w:type="dxa"/>
          </w:tcPr>
          <w:p w14:paraId="12EC74A3" w14:textId="77777777" w:rsidR="00927723" w:rsidRDefault="00927723" w:rsidP="009861A5">
            <w:pPr>
              <w:pStyle w:val="Heading1"/>
            </w:pPr>
            <w:r>
              <w:t>E</w:t>
            </w:r>
            <w:bookmarkStart w:id="1" w:name="_GoBack"/>
            <w:bookmarkEnd w:id="1"/>
            <w:r>
              <w:t>xperience</w:t>
            </w:r>
          </w:p>
        </w:tc>
        <w:tc>
          <w:tcPr>
            <w:tcW w:w="7740" w:type="dxa"/>
          </w:tcPr>
          <w:p w14:paraId="14434957" w14:textId="02267A59" w:rsidR="00927723" w:rsidRDefault="00601762" w:rsidP="009861A5">
            <w:pPr>
              <w:pStyle w:val="Heading2"/>
            </w:pPr>
            <w:r>
              <w:rPr>
                <w:rStyle w:val="Strong"/>
              </w:rPr>
              <w:t>LVN</w:t>
            </w:r>
            <w:r w:rsidR="00927723">
              <w:t xml:space="preserve"> </w:t>
            </w:r>
            <w:r w:rsidR="00026465">
              <w:t>Encompass Health</w:t>
            </w:r>
            <w:r>
              <w:t xml:space="preserve"> Rehab Hospital</w:t>
            </w:r>
          </w:p>
          <w:p w14:paraId="746143F4" w14:textId="77777777" w:rsidR="00927723" w:rsidRDefault="00601762" w:rsidP="009861A5">
            <w:pPr>
              <w:pStyle w:val="Heading3"/>
            </w:pPr>
            <w:r>
              <w:t>10/2014-current</w:t>
            </w:r>
          </w:p>
          <w:p w14:paraId="5278CE11" w14:textId="77777777" w:rsidR="00927723" w:rsidRDefault="0016776B" w:rsidP="009861A5">
            <w:r>
              <w:t>Provid</w:t>
            </w:r>
            <w:r w:rsidR="001335F9">
              <w:t>e</w:t>
            </w:r>
            <w:r>
              <w:t xml:space="preserve"> care to a variety of patients in an acute rehab setting</w:t>
            </w:r>
          </w:p>
          <w:p w14:paraId="7F8647B3" w14:textId="77777777" w:rsidR="0016776B" w:rsidRDefault="0016776B" w:rsidP="009861A5">
            <w:r>
              <w:t>Monitor patients for response to treatments, observe for any changes and report to RN or MD</w:t>
            </w:r>
          </w:p>
          <w:p w14:paraId="5D79A2F3" w14:textId="77777777" w:rsidR="0016776B" w:rsidRDefault="0016776B" w:rsidP="009861A5">
            <w:r>
              <w:t>Collaborate with multidisciplinary team</w:t>
            </w:r>
          </w:p>
          <w:p w14:paraId="1E6D271C" w14:textId="77777777" w:rsidR="0016776B" w:rsidRDefault="0016776B" w:rsidP="009861A5"/>
          <w:p w14:paraId="5C82270D" w14:textId="77777777" w:rsidR="0016776B" w:rsidRDefault="0016776B" w:rsidP="009861A5">
            <w:r w:rsidRPr="0016776B">
              <w:rPr>
                <w:b/>
              </w:rPr>
              <w:t xml:space="preserve">LVN </w:t>
            </w:r>
            <w:r>
              <w:t>BAYLOR INSTITUTE FOR REHAB</w:t>
            </w:r>
          </w:p>
          <w:p w14:paraId="0820FB50" w14:textId="77777777" w:rsidR="0016776B" w:rsidRDefault="0016776B" w:rsidP="009861A5">
            <w:r>
              <w:t>6/2011-10/2014</w:t>
            </w:r>
          </w:p>
          <w:p w14:paraId="7455DA84" w14:textId="77777777" w:rsidR="005D69AF" w:rsidRDefault="005D69AF" w:rsidP="009861A5"/>
          <w:p w14:paraId="1CACEB79" w14:textId="77777777" w:rsidR="005D69AF" w:rsidRDefault="005D69AF" w:rsidP="009861A5">
            <w:r>
              <w:t xml:space="preserve">Provided direct patient care in a </w:t>
            </w:r>
            <w:r w:rsidR="002C0E85">
              <w:t>fast-paced</w:t>
            </w:r>
            <w:r>
              <w:t xml:space="preserve"> acute rehab setting, assisted with patient and family teaching, discharge planning, accurate and timely nursing interventions and documentation.</w:t>
            </w:r>
          </w:p>
          <w:p w14:paraId="30D23BA1" w14:textId="77777777" w:rsidR="005D69AF" w:rsidRDefault="005D69AF" w:rsidP="009861A5"/>
          <w:p w14:paraId="0C464B96" w14:textId="77777777" w:rsidR="005D69AF" w:rsidRDefault="005D69AF" w:rsidP="009861A5">
            <w:r w:rsidRPr="005D69AF">
              <w:rPr>
                <w:b/>
              </w:rPr>
              <w:t>LVN</w:t>
            </w:r>
            <w:r>
              <w:t xml:space="preserve"> THR-Arlington Memorial Hospital</w:t>
            </w:r>
          </w:p>
          <w:p w14:paraId="7FCE6087" w14:textId="77777777" w:rsidR="005D69AF" w:rsidRDefault="005D69AF" w:rsidP="009861A5">
            <w:r>
              <w:t>6/2008-6/2011</w:t>
            </w:r>
          </w:p>
          <w:p w14:paraId="2B5A0D3C" w14:textId="77777777" w:rsidR="005D69AF" w:rsidRDefault="005D69AF" w:rsidP="009861A5"/>
          <w:p w14:paraId="38BA89BE" w14:textId="77777777" w:rsidR="005D69AF" w:rsidRDefault="005D69AF" w:rsidP="009861A5">
            <w:r>
              <w:t xml:space="preserve">Worked in </w:t>
            </w:r>
            <w:r w:rsidR="002C0E85">
              <w:t>an outpatient cardiac rehab program where I monitored patients</w:t>
            </w:r>
            <w:r w:rsidR="005D5FFB">
              <w:t xml:space="preserve"> during and after treatments, educat</w:t>
            </w:r>
            <w:r w:rsidR="002C0E85">
              <w:t>ed</w:t>
            </w:r>
            <w:r w:rsidR="005D5FFB">
              <w:t xml:space="preserve"> patients and family on appropriate lifestyle changes and home care, various front desk duties such as scheduling and insurance verification.</w:t>
            </w:r>
          </w:p>
          <w:p w14:paraId="67431AC8" w14:textId="77777777" w:rsidR="0016776B" w:rsidRDefault="0016776B" w:rsidP="009861A5"/>
        </w:tc>
      </w:tr>
      <w:tr w:rsidR="00927723" w14:paraId="07C75A21" w14:textId="77777777" w:rsidTr="00E95B9E">
        <w:tc>
          <w:tcPr>
            <w:tcW w:w="1980" w:type="dxa"/>
          </w:tcPr>
          <w:p w14:paraId="5DBD9421" w14:textId="77777777" w:rsidR="00927723" w:rsidRDefault="00927723" w:rsidP="009861A5">
            <w:pPr>
              <w:pStyle w:val="Heading1"/>
            </w:pPr>
            <w:r>
              <w:t>Education</w:t>
            </w:r>
          </w:p>
        </w:tc>
        <w:tc>
          <w:tcPr>
            <w:tcW w:w="7740" w:type="dxa"/>
          </w:tcPr>
          <w:p w14:paraId="71051170" w14:textId="0CAAFD68" w:rsidR="00026465" w:rsidRDefault="00026465" w:rsidP="009861A5">
            <w:pPr>
              <w:pStyle w:val="Heading2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North Central Texas college, </w:t>
            </w:r>
            <w:r w:rsidRPr="00026465">
              <w:rPr>
                <w:rStyle w:val="Strong"/>
                <w:b w:val="0"/>
                <w:bCs w:val="0"/>
              </w:rPr>
              <w:t>gainsville, tx</w:t>
            </w:r>
          </w:p>
          <w:p w14:paraId="16C82EF7" w14:textId="10B80E5C" w:rsidR="00026465" w:rsidRDefault="00026465" w:rsidP="00026465">
            <w:r>
              <w:t>ASSOCIATE DEGREE NURSING, 2019</w:t>
            </w:r>
          </w:p>
          <w:p w14:paraId="000B8C4F" w14:textId="77777777" w:rsidR="00026465" w:rsidRPr="00026465" w:rsidRDefault="00026465" w:rsidP="00026465"/>
          <w:p w14:paraId="4CE892D3" w14:textId="193067A6" w:rsidR="00927723" w:rsidRDefault="005D5FFB" w:rsidP="009861A5">
            <w:pPr>
              <w:pStyle w:val="Heading2"/>
            </w:pPr>
            <w:r>
              <w:rPr>
                <w:rStyle w:val="Strong"/>
              </w:rPr>
              <w:t>Tarrant County Community College</w:t>
            </w:r>
            <w:r w:rsidR="00927723">
              <w:t xml:space="preserve">, </w:t>
            </w:r>
            <w:r>
              <w:t>Arlington, TX</w:t>
            </w:r>
          </w:p>
          <w:p w14:paraId="11558485" w14:textId="77777777" w:rsidR="00927723" w:rsidRDefault="005D5FFB" w:rsidP="009861A5">
            <w:pPr>
              <w:pStyle w:val="Heading3"/>
            </w:pPr>
            <w:r>
              <w:t>Associate of Arts, 2015</w:t>
            </w:r>
          </w:p>
          <w:p w14:paraId="18C989F5" w14:textId="77777777" w:rsidR="00927723" w:rsidRDefault="005D5FFB" w:rsidP="009861A5">
            <w:r>
              <w:t>Graduated with a degree in general studies with a 3.75 GPA</w:t>
            </w:r>
          </w:p>
          <w:p w14:paraId="06BE32DB" w14:textId="77777777" w:rsidR="005D5FFB" w:rsidRDefault="005D5FFB" w:rsidP="009861A5"/>
          <w:p w14:paraId="49B1AD89" w14:textId="77777777" w:rsidR="005D5FFB" w:rsidRDefault="005D5FFB" w:rsidP="009861A5">
            <w:r w:rsidRPr="005D5FFB">
              <w:rPr>
                <w:b/>
              </w:rPr>
              <w:t>T</w:t>
            </w:r>
            <w:r w:rsidR="002C0E85">
              <w:rPr>
                <w:b/>
              </w:rPr>
              <w:t>ULSA TECHNOLOGY CENTER</w:t>
            </w:r>
            <w:r>
              <w:t>, T</w:t>
            </w:r>
            <w:r w:rsidR="002C0E85">
              <w:t>ULSA</w:t>
            </w:r>
            <w:r>
              <w:t>, OK</w:t>
            </w:r>
          </w:p>
          <w:p w14:paraId="405B4087" w14:textId="77777777" w:rsidR="005D5FFB" w:rsidRDefault="002C0E85" w:rsidP="009861A5">
            <w:r>
              <w:t>PRACTICAL NURSING DIPOMA</w:t>
            </w:r>
            <w:r w:rsidR="005D5FFB">
              <w:t>, 2008</w:t>
            </w:r>
          </w:p>
        </w:tc>
      </w:tr>
      <w:tr w:rsidR="00927723" w14:paraId="2C866236" w14:textId="77777777" w:rsidTr="00E95B9E">
        <w:tc>
          <w:tcPr>
            <w:tcW w:w="1980" w:type="dxa"/>
          </w:tcPr>
          <w:p w14:paraId="05D96AB9" w14:textId="77B09312" w:rsidR="00927723" w:rsidRDefault="00927723" w:rsidP="00E95B9E">
            <w:pPr>
              <w:pStyle w:val="Heading1"/>
              <w:jc w:val="left"/>
            </w:pPr>
          </w:p>
        </w:tc>
        <w:tc>
          <w:tcPr>
            <w:tcW w:w="7740" w:type="dxa"/>
          </w:tcPr>
          <w:p w14:paraId="00E000AB" w14:textId="31A85F3F" w:rsidR="003342A1" w:rsidRDefault="003342A1" w:rsidP="009861A5"/>
        </w:tc>
      </w:tr>
      <w:bookmarkEnd w:id="0"/>
    </w:tbl>
    <w:p w14:paraId="3A726D0A" w14:textId="77777777" w:rsidR="009861A5" w:rsidRDefault="009861A5" w:rsidP="00712C9B"/>
    <w:sectPr w:rsidR="009861A5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8154A" w14:textId="77777777" w:rsidR="001F22E5" w:rsidRDefault="001F22E5" w:rsidP="00927723">
      <w:r>
        <w:separator/>
      </w:r>
    </w:p>
  </w:endnote>
  <w:endnote w:type="continuationSeparator" w:id="0">
    <w:p w14:paraId="018683A7" w14:textId="77777777" w:rsidR="001F22E5" w:rsidRDefault="001F22E5" w:rsidP="0092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6314" w14:textId="77777777" w:rsidR="009861A5" w:rsidRDefault="009861A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533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1895B" w14:textId="77777777" w:rsidR="001F22E5" w:rsidRDefault="001F22E5" w:rsidP="00927723">
      <w:r>
        <w:separator/>
      </w:r>
    </w:p>
  </w:footnote>
  <w:footnote w:type="continuationSeparator" w:id="0">
    <w:p w14:paraId="785C1813" w14:textId="77777777" w:rsidR="001F22E5" w:rsidRDefault="001F22E5" w:rsidP="00927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A5"/>
    <w:rsid w:val="00026465"/>
    <w:rsid w:val="001335F9"/>
    <w:rsid w:val="0016776B"/>
    <w:rsid w:val="001F22E5"/>
    <w:rsid w:val="00293B83"/>
    <w:rsid w:val="002C0E85"/>
    <w:rsid w:val="003342A1"/>
    <w:rsid w:val="00411ABC"/>
    <w:rsid w:val="004726BE"/>
    <w:rsid w:val="00546E7B"/>
    <w:rsid w:val="005D5FFB"/>
    <w:rsid w:val="005D69AF"/>
    <w:rsid w:val="00601762"/>
    <w:rsid w:val="0069006D"/>
    <w:rsid w:val="006A3CE7"/>
    <w:rsid w:val="00712C9B"/>
    <w:rsid w:val="00814613"/>
    <w:rsid w:val="00922B7A"/>
    <w:rsid w:val="00927723"/>
    <w:rsid w:val="0093533D"/>
    <w:rsid w:val="00955A15"/>
    <w:rsid w:val="009861A5"/>
    <w:rsid w:val="00AD7A02"/>
    <w:rsid w:val="00B50C46"/>
    <w:rsid w:val="00E95B9E"/>
    <w:rsid w:val="00EC122D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D49F"/>
  <w15:chartTrackingRefBased/>
  <w15:docId w15:val="{CE21DEEB-8874-4A6A-81B5-D1E7519C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1"/>
    <w:qFormat/>
    <w:rsid w:val="00927723"/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TableGrid">
    <w:name w:val="Table Grid"/>
    <w:basedOn w:val="TableNormal"/>
    <w:uiPriority w:val="1"/>
    <w:rsid w:val="002C0E85"/>
    <w:rPr>
      <w:rFonts w:eastAsiaTheme="minorEastAsia"/>
      <w:color w:val="auto"/>
      <w:sz w:val="18"/>
      <w:szCs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2C0E85"/>
    <w:rPr>
      <w:rFonts w:eastAsiaTheme="minorEastAsia"/>
      <w:color w:val="auto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91CA7-C3D8-461E-96FA-CB5EB7D6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rachel bates</cp:lastModifiedBy>
  <cp:revision>2</cp:revision>
  <dcterms:created xsi:type="dcterms:W3CDTF">2019-07-16T19:13:00Z</dcterms:created>
  <dcterms:modified xsi:type="dcterms:W3CDTF">2019-07-16T19:13:00Z</dcterms:modified>
</cp:coreProperties>
</file>