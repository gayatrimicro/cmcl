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CF1A49" w14:paraId="25E34461" w14:textId="77777777" w:rsidTr="008B5A4A">
        <w:trPr>
          <w:trHeight w:hRule="exact" w:val="1800"/>
        </w:trPr>
        <w:tc>
          <w:tcPr>
            <w:tcW w:w="9360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14:paraId="3B71FFE8" w14:textId="51716E53" w:rsidR="00692703" w:rsidRPr="008B5A4A" w:rsidRDefault="008B5A4A" w:rsidP="00913946">
            <w:pPr>
              <w:pStyle w:val="Title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 FONDA CALDWELL</w:t>
            </w:r>
          </w:p>
          <w:p w14:paraId="1F734CA9" w14:textId="1A70C63E" w:rsidR="00692703" w:rsidRPr="00CF1A49" w:rsidRDefault="00EE5B83" w:rsidP="00913946">
            <w:pPr>
              <w:pStyle w:val="ContactInfo"/>
              <w:contextualSpacing w:val="0"/>
            </w:pPr>
            <w:r>
              <w:t>2517 COPPERFIELD LANE, LANCASTER, TX  75146</w:t>
            </w:r>
            <w:r w:rsidR="001B6100">
              <w:t xml:space="preserve"> </w:t>
            </w:r>
            <w:bookmarkStart w:id="0" w:name="_GoBack"/>
            <w:bookmarkEnd w:id="0"/>
            <w:r>
              <w:t>214-562-6505</w:t>
            </w:r>
          </w:p>
          <w:p w14:paraId="2550C005" w14:textId="77777777" w:rsidR="00692703" w:rsidRPr="00CF1A49" w:rsidRDefault="00AD4A81" w:rsidP="00913946">
            <w:pPr>
              <w:pStyle w:val="ContactInfoEmphasis"/>
              <w:contextualSpacing w:val="0"/>
            </w:pPr>
            <w:hyperlink r:id="rId7" w:history="1">
              <w:r w:rsidR="00E324E0" w:rsidRPr="00B004E1">
                <w:rPr>
                  <w:rStyle w:val="Hyperlink"/>
                </w:rPr>
                <w:t>lafonda_caldwell@yahoo.com</w:t>
              </w:r>
            </w:hyperlink>
          </w:p>
        </w:tc>
      </w:tr>
      <w:tr w:rsidR="009571D8" w:rsidRPr="00CF1A49" w14:paraId="76942C0E" w14:textId="77777777" w:rsidTr="008B5A4A">
        <w:tc>
          <w:tcPr>
            <w:tcW w:w="9360" w:type="dxa"/>
            <w:tcBorders>
              <w:top w:val="single" w:sz="4" w:space="0" w:color="auto"/>
            </w:tcBorders>
            <w:tcMar>
              <w:top w:w="432" w:type="dxa"/>
            </w:tcMar>
          </w:tcPr>
          <w:p w14:paraId="1AC2F86F" w14:textId="77777777" w:rsidR="00766391" w:rsidRPr="00766391" w:rsidRDefault="00766391" w:rsidP="00766391">
            <w:pPr>
              <w:pStyle w:val="ContactInfoEmphasis"/>
              <w:rPr>
                <w:sz w:val="32"/>
                <w:szCs w:val="32"/>
              </w:rPr>
            </w:pPr>
            <w:r w:rsidRPr="00766391">
              <w:rPr>
                <w:sz w:val="32"/>
                <w:szCs w:val="32"/>
              </w:rPr>
              <w:t>OBJECTIVE</w:t>
            </w:r>
          </w:p>
          <w:p w14:paraId="44C180D5" w14:textId="77777777" w:rsidR="00766391" w:rsidRDefault="00766391" w:rsidP="00913946">
            <w:pPr>
              <w:contextualSpacing w:val="0"/>
            </w:pPr>
          </w:p>
          <w:p w14:paraId="4E78424C" w14:textId="77777777" w:rsidR="001755A8" w:rsidRPr="00CF1A49" w:rsidRDefault="00EE5B83" w:rsidP="00913946">
            <w:pPr>
              <w:contextualSpacing w:val="0"/>
            </w:pPr>
            <w:r>
              <w:t>To pursue a career in a challenging administrative or accounting position with a progressive employer while utilizing</w:t>
            </w:r>
            <w:r w:rsidR="00E324E0">
              <w:t xml:space="preserve"> my skills and education as an Accounts Payable or Payroll Supervisor/Clerk.</w:t>
            </w:r>
          </w:p>
        </w:tc>
      </w:tr>
      <w:tr w:rsidR="00EE5B83" w:rsidRPr="00CF1A49" w14:paraId="346C06DC" w14:textId="77777777" w:rsidTr="00692703">
        <w:tc>
          <w:tcPr>
            <w:tcW w:w="9360" w:type="dxa"/>
            <w:tcMar>
              <w:top w:w="432" w:type="dxa"/>
            </w:tcMar>
          </w:tcPr>
          <w:p w14:paraId="2D6B1C1C" w14:textId="77777777" w:rsidR="00EE5B83" w:rsidRDefault="00EE5B83" w:rsidP="00913946"/>
          <w:p w14:paraId="01221DF1" w14:textId="77777777" w:rsidR="00E324E0" w:rsidRPr="00766391" w:rsidRDefault="00766391" w:rsidP="00766391">
            <w:pPr>
              <w:pStyle w:val="ContactInfoEmphasis"/>
              <w:rPr>
                <w:sz w:val="32"/>
                <w:szCs w:val="32"/>
              </w:rPr>
            </w:pPr>
            <w:r w:rsidRPr="00766391">
              <w:rPr>
                <w:sz w:val="32"/>
                <w:szCs w:val="32"/>
              </w:rPr>
              <w:t xml:space="preserve">ADDITIONAL </w:t>
            </w:r>
            <w:r w:rsidR="00E324E0" w:rsidRPr="00766391">
              <w:rPr>
                <w:sz w:val="32"/>
                <w:szCs w:val="32"/>
              </w:rPr>
              <w:t>SKILLS</w:t>
            </w:r>
          </w:p>
          <w:p w14:paraId="14E349C5" w14:textId="77777777" w:rsidR="00387A1E" w:rsidRDefault="00E324E0" w:rsidP="00E324E0">
            <w:r>
              <w:t>•</w:t>
            </w:r>
            <w:r>
              <w:tab/>
              <w:t xml:space="preserve">Microsoft Office Suite, </w:t>
            </w:r>
            <w:r w:rsidR="00387A1E">
              <w:t>Word, Excel, Power Point, Access, and Outlook</w:t>
            </w:r>
          </w:p>
          <w:p w14:paraId="6E91CC47" w14:textId="77777777" w:rsidR="00387A1E" w:rsidRDefault="00E324E0" w:rsidP="00E324E0">
            <w:r>
              <w:t>•</w:t>
            </w:r>
            <w:r>
              <w:tab/>
            </w:r>
            <w:r w:rsidR="00387A1E">
              <w:t>Extensive knowledge of Microsoft Dynamics SL within A/P, A/R, and GL modules</w:t>
            </w:r>
          </w:p>
          <w:p w14:paraId="6A56B098" w14:textId="77777777" w:rsidR="00E324E0" w:rsidRDefault="00E324E0" w:rsidP="00E324E0">
            <w:r>
              <w:t>•</w:t>
            </w:r>
            <w:r>
              <w:tab/>
            </w:r>
            <w:r w:rsidR="00387A1E">
              <w:t>Knowledge of system such as SAP, AS400, System 36, Lloyd System and Lotus</w:t>
            </w:r>
          </w:p>
          <w:p w14:paraId="1AC1B5ED" w14:textId="77777777" w:rsidR="00E324E0" w:rsidRDefault="00387A1E" w:rsidP="00766391">
            <w:r>
              <w:t>•</w:t>
            </w:r>
            <w:r>
              <w:tab/>
              <w:t>10-key, 55wpm,</w:t>
            </w:r>
            <w:r w:rsidR="00334138">
              <w:t xml:space="preserve"> 13,000 </w:t>
            </w:r>
            <w:proofErr w:type="spellStart"/>
            <w:r w:rsidR="00334138">
              <w:t>kspm</w:t>
            </w:r>
            <w:proofErr w:type="spellEnd"/>
            <w:r w:rsidR="00334138">
              <w:t>, and</w:t>
            </w:r>
            <w:r w:rsidR="009E15A4">
              <w:t xml:space="preserve"> excelled data en</w:t>
            </w:r>
            <w:r w:rsidR="00334138">
              <w:t>try skills</w:t>
            </w:r>
          </w:p>
          <w:p w14:paraId="146CFE7F" w14:textId="77777777" w:rsidR="00525F79" w:rsidRPr="00CF1A49" w:rsidRDefault="00525F79" w:rsidP="00766391"/>
        </w:tc>
      </w:tr>
    </w:tbl>
    <w:p w14:paraId="2F4FECA8" w14:textId="77777777" w:rsidR="004E01EB" w:rsidRPr="00766391" w:rsidRDefault="00334138" w:rsidP="00766391">
      <w:pPr>
        <w:pStyle w:val="ContactInfoEmphasis"/>
        <w:rPr>
          <w:sz w:val="32"/>
          <w:szCs w:val="28"/>
        </w:rPr>
      </w:pPr>
      <w:r w:rsidRPr="00766391">
        <w:rPr>
          <w:sz w:val="32"/>
          <w:szCs w:val="28"/>
        </w:rPr>
        <w:t xml:space="preserve">PROFESSIONAL </w:t>
      </w:r>
      <w:sdt>
        <w:sdtPr>
          <w:rPr>
            <w:b w:val="0"/>
            <w:sz w:val="32"/>
            <w:szCs w:val="28"/>
          </w:rPr>
          <w:alias w:val="Experience:"/>
          <w:tag w:val="Experience:"/>
          <w:id w:val="-1983300934"/>
          <w:placeholder>
            <w:docPart w:val="F2CD76F0F36E45B89740DE5DF049F883"/>
          </w:placeholder>
          <w:temporary/>
          <w:showingPlcHdr/>
        </w:sdtPr>
        <w:sdtEndPr/>
        <w:sdtContent>
          <w:r w:rsidR="004E01EB" w:rsidRPr="00766391">
            <w:rPr>
              <w:rStyle w:val="Heading2Char"/>
              <w:b/>
              <w:sz w:val="32"/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1D0BF1" w:rsidRPr="00CF1A49" w14:paraId="6FEBC845" w14:textId="77777777" w:rsidTr="00F7549D">
        <w:tc>
          <w:tcPr>
            <w:tcW w:w="9290" w:type="dxa"/>
          </w:tcPr>
          <w:p w14:paraId="2836AE7E" w14:textId="77777777" w:rsidR="001D0BF1" w:rsidRPr="00CF1A49" w:rsidRDefault="00334138" w:rsidP="00766391">
            <w:pPr>
              <w:pStyle w:val="Heading3"/>
              <w:contextualSpacing w:val="0"/>
              <w:outlineLvl w:val="2"/>
            </w:pPr>
            <w:r>
              <w:t>2007</w:t>
            </w:r>
            <w:r w:rsidR="001D0BF1" w:rsidRPr="00CF1A49">
              <w:t xml:space="preserve"> – </w:t>
            </w:r>
            <w:r>
              <w:t>2018</w:t>
            </w:r>
          </w:p>
          <w:p w14:paraId="54D0D9DC" w14:textId="77777777" w:rsidR="001D0BF1" w:rsidRPr="00CF1A49" w:rsidRDefault="00334138" w:rsidP="00766391">
            <w:pPr>
              <w:pStyle w:val="Heading2"/>
              <w:ind w:left="360"/>
              <w:contextualSpacing w:val="0"/>
              <w:outlineLvl w:val="1"/>
            </w:pPr>
            <w:r>
              <w:t xml:space="preserve">Accounts payable </w:t>
            </w:r>
            <w:r w:rsidR="00766391">
              <w:t>C</w:t>
            </w:r>
            <w:r>
              <w:t>lerk</w:t>
            </w:r>
            <w:r w:rsidR="001D0BF1" w:rsidRPr="00CF1A49">
              <w:t xml:space="preserve">, </w:t>
            </w:r>
            <w:r w:rsidRPr="00AC197D">
              <w:t>american gypsum/eagle materials</w:t>
            </w:r>
          </w:p>
          <w:p w14:paraId="6B42AEB3" w14:textId="77777777" w:rsidR="001E3120" w:rsidRDefault="00334138" w:rsidP="00766391">
            <w:pPr>
              <w:pStyle w:val="ListParagraph"/>
              <w:numPr>
                <w:ilvl w:val="0"/>
                <w:numId w:val="14"/>
              </w:numPr>
            </w:pPr>
            <w:r>
              <w:t>Full cycle A/P processing</w:t>
            </w:r>
            <w:r w:rsidR="00101EC3">
              <w:t xml:space="preserve"> including 3-way matching, coding, entering, and printing checks</w:t>
            </w:r>
          </w:p>
          <w:p w14:paraId="78350ACD" w14:textId="77777777" w:rsidR="00101EC3" w:rsidRDefault="009E15A4" w:rsidP="00766391">
            <w:pPr>
              <w:pStyle w:val="ListParagraph"/>
              <w:numPr>
                <w:ilvl w:val="0"/>
                <w:numId w:val="14"/>
              </w:numPr>
            </w:pPr>
            <w:r>
              <w:t>Processed 1000</w:t>
            </w:r>
            <w:r w:rsidR="00101EC3">
              <w:t xml:space="preserve"> invoices monthly</w:t>
            </w:r>
          </w:p>
          <w:p w14:paraId="25EC4B64" w14:textId="77777777" w:rsidR="009E15A4" w:rsidRDefault="009E15A4" w:rsidP="00766391">
            <w:pPr>
              <w:pStyle w:val="ListParagraph"/>
              <w:numPr>
                <w:ilvl w:val="0"/>
                <w:numId w:val="14"/>
              </w:numPr>
            </w:pPr>
            <w:r>
              <w:t>Calculated sales and use tax for different states of the plant locations and compliance with requirements</w:t>
            </w:r>
            <w:r w:rsidR="00C97AE7">
              <w:t xml:space="preserve"> when coding invoices</w:t>
            </w:r>
          </w:p>
          <w:p w14:paraId="75150AF9" w14:textId="77777777" w:rsidR="00C97AE7" w:rsidRDefault="00C97AE7" w:rsidP="00766391">
            <w:pPr>
              <w:pStyle w:val="ListParagraph"/>
              <w:numPr>
                <w:ilvl w:val="0"/>
                <w:numId w:val="14"/>
              </w:numPr>
            </w:pPr>
            <w:r>
              <w:t>Processed corporate invoices and expense reports for employees</w:t>
            </w:r>
          </w:p>
          <w:p w14:paraId="4352F5E2" w14:textId="77777777" w:rsidR="00C97AE7" w:rsidRDefault="00C97AE7" w:rsidP="00766391">
            <w:pPr>
              <w:pStyle w:val="ListParagraph"/>
              <w:numPr>
                <w:ilvl w:val="0"/>
                <w:numId w:val="14"/>
              </w:numPr>
            </w:pPr>
            <w:r>
              <w:t>Resolved discrepancies with invoices, purchase</w:t>
            </w:r>
            <w:r w:rsidR="000A1496">
              <w:t xml:space="preserve"> orders and receivers</w:t>
            </w:r>
          </w:p>
          <w:p w14:paraId="60AFA9A7" w14:textId="77777777" w:rsidR="00C97AE7" w:rsidRDefault="00C97AE7" w:rsidP="00766391">
            <w:pPr>
              <w:pStyle w:val="ListParagraph"/>
              <w:numPr>
                <w:ilvl w:val="0"/>
                <w:numId w:val="14"/>
              </w:numPr>
            </w:pPr>
            <w:r>
              <w:t>Prepared new vendor setups and line of credit applications</w:t>
            </w:r>
          </w:p>
          <w:p w14:paraId="4E0C619B" w14:textId="77777777" w:rsidR="00C97AE7" w:rsidRDefault="00C97AE7" w:rsidP="00766391">
            <w:pPr>
              <w:pStyle w:val="ListParagraph"/>
              <w:numPr>
                <w:ilvl w:val="0"/>
                <w:numId w:val="14"/>
              </w:numPr>
            </w:pPr>
            <w:r>
              <w:t xml:space="preserve">Provided a corporate level of customer service to </w:t>
            </w:r>
            <w:r w:rsidR="000A1496">
              <w:t>vendors and company employees</w:t>
            </w:r>
          </w:p>
          <w:p w14:paraId="4C094D67" w14:textId="77777777" w:rsidR="000A1496" w:rsidRDefault="000A1496" w:rsidP="00766391">
            <w:pPr>
              <w:pStyle w:val="ListParagraph"/>
              <w:numPr>
                <w:ilvl w:val="0"/>
                <w:numId w:val="14"/>
              </w:numPr>
            </w:pPr>
            <w:r>
              <w:t>Prepared journal entries for accruals at month end and re-classed entries as needed</w:t>
            </w:r>
          </w:p>
          <w:p w14:paraId="1BEB36F2" w14:textId="77777777" w:rsidR="00101EC3" w:rsidRDefault="00F7549D" w:rsidP="00766391">
            <w:pPr>
              <w:pStyle w:val="ListParagraph"/>
              <w:numPr>
                <w:ilvl w:val="0"/>
                <w:numId w:val="14"/>
              </w:numPr>
            </w:pPr>
            <w:r>
              <w:t>Printed paper checks and ACH’s 3 days a week</w:t>
            </w:r>
          </w:p>
          <w:p w14:paraId="29A7A32E" w14:textId="77777777" w:rsidR="00525F79" w:rsidRDefault="00D7250E" w:rsidP="00766391">
            <w:pPr>
              <w:pStyle w:val="ListParagraph"/>
              <w:numPr>
                <w:ilvl w:val="0"/>
                <w:numId w:val="14"/>
              </w:numPr>
              <w:tabs>
                <w:tab w:val="left" w:pos="3870"/>
              </w:tabs>
            </w:pPr>
            <w:r>
              <w:t>Assisted in yearly 1099 preparation</w:t>
            </w:r>
            <w:r>
              <w:tab/>
            </w:r>
          </w:p>
          <w:p w14:paraId="1F2BD735" w14:textId="77777777" w:rsidR="00D7250E" w:rsidRPr="00CF1A49" w:rsidRDefault="00D7250E" w:rsidP="00525F79">
            <w:pPr>
              <w:pStyle w:val="ListParagraph"/>
              <w:tabs>
                <w:tab w:val="left" w:pos="3870"/>
              </w:tabs>
            </w:pPr>
          </w:p>
        </w:tc>
      </w:tr>
      <w:tr w:rsidR="00F61DF9" w:rsidRPr="00CF1A49" w14:paraId="41D98692" w14:textId="77777777" w:rsidTr="00F7549D">
        <w:tc>
          <w:tcPr>
            <w:tcW w:w="9290" w:type="dxa"/>
            <w:tcMar>
              <w:top w:w="216" w:type="dxa"/>
            </w:tcMar>
          </w:tcPr>
          <w:p w14:paraId="436EEBDD" w14:textId="77777777" w:rsidR="00F61DF9" w:rsidRPr="00CF1A49" w:rsidRDefault="00F7549D" w:rsidP="00F61DF9">
            <w:pPr>
              <w:pStyle w:val="Heading3"/>
              <w:contextualSpacing w:val="0"/>
              <w:outlineLvl w:val="2"/>
            </w:pPr>
            <w:r>
              <w:t>2001 - 2007</w:t>
            </w:r>
          </w:p>
          <w:p w14:paraId="115B4D3D" w14:textId="77777777" w:rsidR="00F7549D" w:rsidRPr="00AC197D" w:rsidRDefault="00F7549D" w:rsidP="00AC197D">
            <w:pPr>
              <w:pStyle w:val="Heading2"/>
              <w:outlineLvl w:val="1"/>
            </w:pPr>
            <w:r w:rsidRPr="00AC197D">
              <w:t>accounts payable coordinator</w:t>
            </w:r>
            <w:r w:rsidR="00F61DF9" w:rsidRPr="00AC197D">
              <w:t>,</w:t>
            </w:r>
            <w:r w:rsidRPr="00AC197D">
              <w:t xml:space="preserve"> capital consultants mgmt corp</w:t>
            </w:r>
          </w:p>
          <w:p w14:paraId="76AEC95D" w14:textId="77777777" w:rsidR="00F61DF9" w:rsidRDefault="00D7250E" w:rsidP="00766391">
            <w:pPr>
              <w:pStyle w:val="ContactInfo"/>
              <w:numPr>
                <w:ilvl w:val="0"/>
                <w:numId w:val="15"/>
              </w:numPr>
              <w:jc w:val="left"/>
            </w:pPr>
            <w:r>
              <w:t>Processed invoices for 50-65 various properties while interacting with property managers</w:t>
            </w:r>
          </w:p>
          <w:p w14:paraId="2A6FFB6F" w14:textId="77777777" w:rsidR="00D7250E" w:rsidRDefault="00D7250E" w:rsidP="00766391">
            <w:pPr>
              <w:pStyle w:val="ContactInfo"/>
              <w:numPr>
                <w:ilvl w:val="0"/>
                <w:numId w:val="15"/>
              </w:numPr>
              <w:jc w:val="left"/>
            </w:pPr>
            <w:r>
              <w:t>Entered 1</w:t>
            </w:r>
            <w:r w:rsidR="00DA682C">
              <w:t>300 invoices a month</w:t>
            </w:r>
          </w:p>
          <w:p w14:paraId="250D9489" w14:textId="77777777" w:rsidR="00D7250E" w:rsidRDefault="00D7250E" w:rsidP="00766391">
            <w:pPr>
              <w:pStyle w:val="ContactInfo"/>
              <w:numPr>
                <w:ilvl w:val="0"/>
                <w:numId w:val="15"/>
              </w:numPr>
              <w:jc w:val="left"/>
            </w:pPr>
            <w:r>
              <w:t>Averaged up to 400 checks printed weekly and reconciled monthly vendor statements</w:t>
            </w:r>
          </w:p>
          <w:p w14:paraId="150822FD" w14:textId="77777777" w:rsidR="00D7250E" w:rsidRDefault="00D7250E" w:rsidP="00766391">
            <w:pPr>
              <w:pStyle w:val="ContactInfo"/>
              <w:numPr>
                <w:ilvl w:val="0"/>
                <w:numId w:val="15"/>
              </w:numPr>
              <w:jc w:val="left"/>
            </w:pPr>
            <w:r>
              <w:t>Performed A/</w:t>
            </w:r>
            <w:r w:rsidR="00444380">
              <w:t>R duties upon absence of A/R clerk</w:t>
            </w:r>
          </w:p>
          <w:p w14:paraId="743307DE" w14:textId="77777777" w:rsidR="00444380" w:rsidRDefault="00444380" w:rsidP="00766391">
            <w:pPr>
              <w:pStyle w:val="ContactInfo"/>
              <w:numPr>
                <w:ilvl w:val="0"/>
                <w:numId w:val="15"/>
              </w:numPr>
              <w:jc w:val="left"/>
            </w:pPr>
            <w:r>
              <w:t>Prepared open payable report and account balances to give to managers for check selections</w:t>
            </w:r>
          </w:p>
          <w:p w14:paraId="64C1C62F" w14:textId="77777777" w:rsidR="00444380" w:rsidRDefault="00444380" w:rsidP="00766391">
            <w:pPr>
              <w:pStyle w:val="ContactInfo"/>
              <w:numPr>
                <w:ilvl w:val="0"/>
                <w:numId w:val="15"/>
              </w:numPr>
              <w:jc w:val="left"/>
            </w:pPr>
            <w:r>
              <w:t>Set up vendors, maintained insurance and W-9 files while providing customer service to vendors</w:t>
            </w:r>
          </w:p>
          <w:p w14:paraId="78DCE0B2" w14:textId="77777777" w:rsidR="00444380" w:rsidRDefault="00444380" w:rsidP="00766391">
            <w:pPr>
              <w:pStyle w:val="ContactInfo"/>
              <w:numPr>
                <w:ilvl w:val="0"/>
                <w:numId w:val="15"/>
              </w:numPr>
              <w:jc w:val="left"/>
            </w:pPr>
            <w:r>
              <w:t>Prepared and printed annual 1099’s</w:t>
            </w:r>
          </w:p>
          <w:p w14:paraId="4CA514E2" w14:textId="77777777" w:rsidR="00444380" w:rsidRDefault="00444380" w:rsidP="00D7250E">
            <w:pPr>
              <w:pStyle w:val="ContactInfo"/>
              <w:jc w:val="left"/>
            </w:pPr>
          </w:p>
          <w:p w14:paraId="741F04A1" w14:textId="77777777" w:rsidR="00444380" w:rsidRDefault="00444380" w:rsidP="00D7250E">
            <w:pPr>
              <w:pStyle w:val="ContactInfo"/>
              <w:jc w:val="left"/>
            </w:pPr>
          </w:p>
          <w:p w14:paraId="65018F38" w14:textId="77777777" w:rsidR="00444380" w:rsidRDefault="00444380" w:rsidP="00D7250E">
            <w:pPr>
              <w:pStyle w:val="ContactInfo"/>
              <w:jc w:val="left"/>
            </w:pPr>
          </w:p>
          <w:p w14:paraId="07E04591" w14:textId="77777777" w:rsidR="00444380" w:rsidRPr="00F7549D" w:rsidRDefault="00444380" w:rsidP="00D7250E">
            <w:pPr>
              <w:pStyle w:val="ContactInfo"/>
              <w:jc w:val="left"/>
            </w:pPr>
          </w:p>
        </w:tc>
      </w:tr>
      <w:tr w:rsidR="001D0BF1" w:rsidRPr="00CF1A49" w14:paraId="6C5A6840" w14:textId="77777777" w:rsidTr="00F7549D">
        <w:tc>
          <w:tcPr>
            <w:tcW w:w="9290" w:type="dxa"/>
          </w:tcPr>
          <w:p w14:paraId="510C6009" w14:textId="77777777" w:rsidR="00444380" w:rsidRDefault="00444380" w:rsidP="00444380">
            <w:pPr>
              <w:pStyle w:val="Heading3"/>
              <w:contextualSpacing w:val="0"/>
              <w:outlineLvl w:val="2"/>
            </w:pPr>
            <w:r>
              <w:lastRenderedPageBreak/>
              <w:t>1999 – 2001</w:t>
            </w:r>
          </w:p>
          <w:p w14:paraId="62CD20AB" w14:textId="77777777" w:rsidR="001D0BF1" w:rsidRPr="00CF1A49" w:rsidRDefault="00444380" w:rsidP="00AC197D">
            <w:pPr>
              <w:pStyle w:val="Heading2"/>
              <w:outlineLvl w:val="1"/>
            </w:pPr>
            <w:r>
              <w:t>accounts payable coordinator</w:t>
            </w:r>
            <w:r w:rsidR="001D0BF1" w:rsidRPr="00CF1A49">
              <w:t xml:space="preserve">, </w:t>
            </w:r>
            <w:r w:rsidRPr="00AC197D">
              <w:t>standard pacific homes</w:t>
            </w:r>
          </w:p>
          <w:p w14:paraId="726B336F" w14:textId="77777777" w:rsidR="007538DC" w:rsidRDefault="00444380" w:rsidP="00766391">
            <w:pPr>
              <w:pStyle w:val="ListParagraph"/>
              <w:numPr>
                <w:ilvl w:val="0"/>
                <w:numId w:val="16"/>
              </w:numPr>
            </w:pPr>
            <w:r>
              <w:t>Processed 100 invoices daily</w:t>
            </w:r>
            <w:r w:rsidR="00DA682C">
              <w:t xml:space="preserve"> including 3-way matching</w:t>
            </w:r>
          </w:p>
          <w:p w14:paraId="15A11812" w14:textId="77777777" w:rsidR="00444380" w:rsidRDefault="00444380" w:rsidP="00766391">
            <w:pPr>
              <w:pStyle w:val="ListParagraph"/>
              <w:numPr>
                <w:ilvl w:val="0"/>
                <w:numId w:val="16"/>
              </w:numPr>
            </w:pPr>
            <w:r>
              <w:t>Coordinator directly with company builder</w:t>
            </w:r>
            <w:r w:rsidR="00DA682C">
              <w:t>s</w:t>
            </w:r>
          </w:p>
          <w:p w14:paraId="60252FFF" w14:textId="77777777" w:rsidR="00DA682C" w:rsidRDefault="00DA682C" w:rsidP="00766391">
            <w:pPr>
              <w:pStyle w:val="ListParagraph"/>
              <w:numPr>
                <w:ilvl w:val="0"/>
                <w:numId w:val="16"/>
              </w:numPr>
            </w:pPr>
            <w:r>
              <w:t>Researched and resolved problems with invoices when necessary</w:t>
            </w:r>
          </w:p>
          <w:p w14:paraId="0DAF3217" w14:textId="77777777" w:rsidR="00DA682C" w:rsidRDefault="00DA682C" w:rsidP="00766391">
            <w:pPr>
              <w:pStyle w:val="ListParagraph"/>
              <w:numPr>
                <w:ilvl w:val="0"/>
                <w:numId w:val="16"/>
              </w:numPr>
            </w:pPr>
            <w:r>
              <w:t>Reconcile vendor statements</w:t>
            </w:r>
          </w:p>
          <w:p w14:paraId="152157C7" w14:textId="77777777" w:rsidR="00DA682C" w:rsidRDefault="00DA682C" w:rsidP="00766391">
            <w:pPr>
              <w:pStyle w:val="ListParagraph"/>
              <w:numPr>
                <w:ilvl w:val="0"/>
                <w:numId w:val="16"/>
              </w:numPr>
            </w:pPr>
            <w:r>
              <w:t>Responsible for weekly check runs and distribution of checks to sub-contractors</w:t>
            </w:r>
          </w:p>
          <w:p w14:paraId="3B312258" w14:textId="77777777" w:rsidR="00DA682C" w:rsidRDefault="00DA682C" w:rsidP="00766391">
            <w:pPr>
              <w:pStyle w:val="ListParagraph"/>
              <w:numPr>
                <w:ilvl w:val="0"/>
                <w:numId w:val="16"/>
              </w:numPr>
            </w:pPr>
            <w:r>
              <w:t>Prepared and entered journal entries</w:t>
            </w:r>
          </w:p>
          <w:p w14:paraId="66FF5485" w14:textId="77777777" w:rsidR="00525F79" w:rsidRPr="00CF1A49" w:rsidRDefault="00525F79" w:rsidP="00525F79">
            <w:pPr>
              <w:pStyle w:val="ListParagraph"/>
            </w:pPr>
          </w:p>
        </w:tc>
      </w:tr>
      <w:tr w:rsidR="00F61DF9" w:rsidRPr="00CF1A49" w14:paraId="5F9E0E89" w14:textId="77777777" w:rsidTr="00F7549D">
        <w:tc>
          <w:tcPr>
            <w:tcW w:w="9290" w:type="dxa"/>
            <w:tcMar>
              <w:top w:w="216" w:type="dxa"/>
            </w:tcMar>
          </w:tcPr>
          <w:p w14:paraId="635E5BB4" w14:textId="77777777" w:rsidR="00F61DF9" w:rsidRPr="00CF1A49" w:rsidRDefault="00DA682C" w:rsidP="00F61DF9">
            <w:pPr>
              <w:pStyle w:val="Heading3"/>
              <w:contextualSpacing w:val="0"/>
              <w:outlineLvl w:val="2"/>
            </w:pPr>
            <w:r>
              <w:t>1993 -1999</w:t>
            </w:r>
          </w:p>
          <w:p w14:paraId="35F0FD5B" w14:textId="77777777" w:rsidR="00F61DF9" w:rsidRPr="00525F79" w:rsidRDefault="00DA682C" w:rsidP="00F61DF9">
            <w:pPr>
              <w:pStyle w:val="Heading2"/>
              <w:contextualSpacing w:val="0"/>
              <w:outlineLvl w:val="1"/>
            </w:pPr>
            <w:r>
              <w:t>a/p and payroll manager</w:t>
            </w:r>
            <w:r w:rsidR="00F61DF9" w:rsidRPr="00CF1A49">
              <w:t xml:space="preserve">, </w:t>
            </w:r>
            <w:r w:rsidR="008467F8" w:rsidRPr="00525F79">
              <w:t>sovreign homes corp</w:t>
            </w:r>
          </w:p>
          <w:p w14:paraId="79345449" w14:textId="77777777" w:rsidR="00F61DF9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>Managed A/P department with 1 supervisor and 5 A/P clerks</w:t>
            </w:r>
          </w:p>
          <w:p w14:paraId="6792789E" w14:textId="77777777" w:rsidR="006A26D2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>Prepared cash flow reports and decided weekly payables with CFO</w:t>
            </w:r>
          </w:p>
          <w:p w14:paraId="792A283A" w14:textId="77777777" w:rsidR="006A26D2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>Ensured A/P month end close process completed timely and accurately</w:t>
            </w:r>
          </w:p>
          <w:p w14:paraId="61562950" w14:textId="77777777" w:rsidR="006A26D2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>Prepared employee reviews and responsible for hiring new staff</w:t>
            </w:r>
          </w:p>
          <w:p w14:paraId="417BBFCC" w14:textId="77777777" w:rsidR="006A26D2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>Lowered the department turnovers</w:t>
            </w:r>
          </w:p>
          <w:p w14:paraId="4379D7DD" w14:textId="77777777" w:rsidR="006A26D2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>Approved new vendor setups and printed annual 1099’s</w:t>
            </w:r>
          </w:p>
          <w:p w14:paraId="345B228F" w14:textId="77777777" w:rsidR="006A26D2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>Prepared and processed month end ledger reconciliation</w:t>
            </w:r>
          </w:p>
          <w:p w14:paraId="2749A9A8" w14:textId="77777777" w:rsidR="006A26D2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>Performed the process of payroll functions for 163 employees</w:t>
            </w:r>
          </w:p>
          <w:p w14:paraId="4FFE667A" w14:textId="77777777" w:rsidR="006A26D2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 xml:space="preserve">Entered hourly, overtime, commission, taxes and pro-rated wages </w:t>
            </w:r>
          </w:p>
          <w:p w14:paraId="6DAE24FE" w14:textId="77777777" w:rsidR="006A26D2" w:rsidRDefault="006A26D2" w:rsidP="00766391">
            <w:pPr>
              <w:pStyle w:val="ListParagraph"/>
              <w:numPr>
                <w:ilvl w:val="0"/>
                <w:numId w:val="17"/>
              </w:numPr>
            </w:pPr>
            <w:r>
              <w:t>Set up employee databases, updated files and filed all state forms with the state and IRS</w:t>
            </w:r>
          </w:p>
          <w:p w14:paraId="4CCE19D6" w14:textId="77777777" w:rsidR="006A26D2" w:rsidRDefault="00AC197D" w:rsidP="00766391">
            <w:pPr>
              <w:pStyle w:val="ListParagraph"/>
              <w:numPr>
                <w:ilvl w:val="0"/>
                <w:numId w:val="17"/>
              </w:numPr>
            </w:pPr>
            <w:r>
              <w:t>Reconciled payroll and operations bank statements and issued stop payment</w:t>
            </w:r>
          </w:p>
          <w:p w14:paraId="19C2006F" w14:textId="77777777" w:rsidR="00AC197D" w:rsidRDefault="00AC197D" w:rsidP="00766391">
            <w:pPr>
              <w:pStyle w:val="ListParagraph"/>
              <w:numPr>
                <w:ilvl w:val="0"/>
                <w:numId w:val="17"/>
              </w:numPr>
            </w:pPr>
            <w:r>
              <w:t>Provided support for insurance benefits and salary issues</w:t>
            </w:r>
          </w:p>
          <w:p w14:paraId="4297660F" w14:textId="77777777" w:rsidR="00AC197D" w:rsidRDefault="00AC197D" w:rsidP="00766391">
            <w:pPr>
              <w:pStyle w:val="ListParagraph"/>
              <w:numPr>
                <w:ilvl w:val="0"/>
                <w:numId w:val="17"/>
              </w:numPr>
            </w:pPr>
            <w:r>
              <w:t>Assisted A/R during month end closing, pulling reports, posting checks, journal entries and reconciled balancing reports</w:t>
            </w:r>
          </w:p>
          <w:p w14:paraId="45332F15" w14:textId="77777777" w:rsidR="006A26D2" w:rsidRDefault="006A26D2" w:rsidP="00F61DF9"/>
          <w:p w14:paraId="57A2061B" w14:textId="77777777" w:rsidR="006A26D2" w:rsidRDefault="006A26D2" w:rsidP="00F61DF9"/>
          <w:p w14:paraId="7DD10C9A" w14:textId="77777777" w:rsidR="006A26D2" w:rsidRPr="00766391" w:rsidRDefault="00AC197D" w:rsidP="00AC197D">
            <w:pPr>
              <w:pStyle w:val="ContactInfoEmphasis"/>
              <w:rPr>
                <w:sz w:val="28"/>
                <w:szCs w:val="28"/>
              </w:rPr>
            </w:pPr>
            <w:r w:rsidRPr="00766391">
              <w:rPr>
                <w:sz w:val="28"/>
                <w:szCs w:val="28"/>
              </w:rPr>
              <w:t>EDUCATION</w:t>
            </w:r>
          </w:p>
          <w:p w14:paraId="57DD6522" w14:textId="77777777" w:rsidR="00AC197D" w:rsidRPr="00766391" w:rsidRDefault="00AC197D" w:rsidP="00AC197D">
            <w:pPr>
              <w:pStyle w:val="ContactInfoEmphasis"/>
              <w:rPr>
                <w:sz w:val="28"/>
                <w:szCs w:val="28"/>
              </w:rPr>
            </w:pPr>
            <w:r w:rsidRPr="00766391">
              <w:rPr>
                <w:sz w:val="28"/>
                <w:szCs w:val="28"/>
              </w:rPr>
              <w:t>CEDAR VALLEY COLLEGE</w:t>
            </w:r>
          </w:p>
          <w:p w14:paraId="637DA67C" w14:textId="77777777" w:rsidR="00AC197D" w:rsidRPr="00766391" w:rsidRDefault="00AC197D" w:rsidP="00AC197D">
            <w:pPr>
              <w:pStyle w:val="ContactInfoEmphasis"/>
              <w:rPr>
                <w:sz w:val="28"/>
                <w:szCs w:val="28"/>
              </w:rPr>
            </w:pPr>
            <w:r w:rsidRPr="00766391">
              <w:rPr>
                <w:sz w:val="28"/>
                <w:szCs w:val="28"/>
              </w:rPr>
              <w:t>Accounting Focus</w:t>
            </w:r>
          </w:p>
          <w:p w14:paraId="6668DAC8" w14:textId="77777777" w:rsidR="00AC197D" w:rsidRDefault="00AC197D" w:rsidP="00AC197D">
            <w:pPr>
              <w:pStyle w:val="ContactInfoEmphasis"/>
            </w:pPr>
          </w:p>
        </w:tc>
      </w:tr>
    </w:tbl>
    <w:p w14:paraId="4DA07C7A" w14:textId="77777777" w:rsidR="00AD782D" w:rsidRDefault="00AD782D" w:rsidP="00AC197D">
      <w:pPr>
        <w:pStyle w:val="Heading2"/>
      </w:pPr>
    </w:p>
    <w:p w14:paraId="20D444F1" w14:textId="77777777" w:rsidR="00AC197D" w:rsidRDefault="00AC197D" w:rsidP="00AC197D">
      <w:pPr>
        <w:pStyle w:val="Heading2"/>
      </w:pPr>
      <w:r>
        <w:t>References:</w:t>
      </w:r>
    </w:p>
    <w:p w14:paraId="0A658541" w14:textId="77777777" w:rsidR="00AC197D" w:rsidRPr="00CF1A49" w:rsidRDefault="00AC197D" w:rsidP="00AC197D">
      <w:pPr>
        <w:pStyle w:val="Heading2"/>
      </w:pPr>
      <w:r>
        <w:t>upon request</w:t>
      </w:r>
    </w:p>
    <w:p w14:paraId="73B5CED3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7DD1" w14:textId="77777777" w:rsidR="00AD4A81" w:rsidRDefault="00AD4A81" w:rsidP="0068194B">
      <w:r>
        <w:separator/>
      </w:r>
    </w:p>
    <w:p w14:paraId="571EB07D" w14:textId="77777777" w:rsidR="00AD4A81" w:rsidRDefault="00AD4A81"/>
    <w:p w14:paraId="4F658519" w14:textId="77777777" w:rsidR="00AD4A81" w:rsidRDefault="00AD4A81"/>
  </w:endnote>
  <w:endnote w:type="continuationSeparator" w:id="0">
    <w:p w14:paraId="6E1D9857" w14:textId="77777777" w:rsidR="00AD4A81" w:rsidRDefault="00AD4A81" w:rsidP="0068194B">
      <w:r>
        <w:continuationSeparator/>
      </w:r>
    </w:p>
    <w:p w14:paraId="006A3573" w14:textId="77777777" w:rsidR="00AD4A81" w:rsidRDefault="00AD4A81"/>
    <w:p w14:paraId="0591295D" w14:textId="77777777" w:rsidR="00AD4A81" w:rsidRDefault="00AD4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F25CE" w14:textId="77777777" w:rsidR="002B2958" w:rsidRDefault="009B28FE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FA5F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AEB89" w14:textId="77777777" w:rsidR="00AD4A81" w:rsidRDefault="00AD4A81" w:rsidP="0068194B">
      <w:r>
        <w:separator/>
      </w:r>
    </w:p>
    <w:p w14:paraId="30CAEDA4" w14:textId="77777777" w:rsidR="00AD4A81" w:rsidRDefault="00AD4A81"/>
    <w:p w14:paraId="740B849E" w14:textId="77777777" w:rsidR="00AD4A81" w:rsidRDefault="00AD4A81"/>
  </w:footnote>
  <w:footnote w:type="continuationSeparator" w:id="0">
    <w:p w14:paraId="7F5928A8" w14:textId="77777777" w:rsidR="00AD4A81" w:rsidRDefault="00AD4A81" w:rsidP="0068194B">
      <w:r>
        <w:continuationSeparator/>
      </w:r>
    </w:p>
    <w:p w14:paraId="1A79AEA4" w14:textId="77777777" w:rsidR="00AD4A81" w:rsidRDefault="00AD4A81"/>
    <w:p w14:paraId="492D9BED" w14:textId="77777777" w:rsidR="00AD4A81" w:rsidRDefault="00AD4A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9338E" w14:textId="77777777" w:rsidR="00236D54" w:rsidRPr="004E01EB" w:rsidRDefault="00AD4A81" w:rsidP="005A1B10">
    <w:pPr>
      <w:pStyle w:val="Header"/>
    </w:pPr>
    <w:r>
      <w:rPr>
        <w:noProof/>
      </w:rPr>
      <w:pict w14:anchorId="7D39721C">
        <v:line id="Straight Connector 5" o:spid="_x0000_s2049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DD2EF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126CD1"/>
    <w:multiLevelType w:val="hybridMultilevel"/>
    <w:tmpl w:val="969A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1FA65FA"/>
    <w:multiLevelType w:val="hybridMultilevel"/>
    <w:tmpl w:val="F3E6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25E0F"/>
    <w:multiLevelType w:val="hybridMultilevel"/>
    <w:tmpl w:val="54C0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48502C"/>
    <w:multiLevelType w:val="hybridMultilevel"/>
    <w:tmpl w:val="E610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B83"/>
    <w:rsid w:val="000001EF"/>
    <w:rsid w:val="00007322"/>
    <w:rsid w:val="00007728"/>
    <w:rsid w:val="00011E1B"/>
    <w:rsid w:val="00024584"/>
    <w:rsid w:val="00024730"/>
    <w:rsid w:val="00055E95"/>
    <w:rsid w:val="0007021F"/>
    <w:rsid w:val="000A1496"/>
    <w:rsid w:val="000B2BA5"/>
    <w:rsid w:val="000F2F8C"/>
    <w:rsid w:val="0010006E"/>
    <w:rsid w:val="00101EC3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610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4138"/>
    <w:rsid w:val="00336056"/>
    <w:rsid w:val="003544E1"/>
    <w:rsid w:val="00366398"/>
    <w:rsid w:val="00387A1E"/>
    <w:rsid w:val="003A0632"/>
    <w:rsid w:val="003A30E5"/>
    <w:rsid w:val="003A6ADF"/>
    <w:rsid w:val="003B5928"/>
    <w:rsid w:val="003D380F"/>
    <w:rsid w:val="003E160D"/>
    <w:rsid w:val="003F1D5F"/>
    <w:rsid w:val="00400D1C"/>
    <w:rsid w:val="00405128"/>
    <w:rsid w:val="00406CFF"/>
    <w:rsid w:val="00416B25"/>
    <w:rsid w:val="00420592"/>
    <w:rsid w:val="004319E0"/>
    <w:rsid w:val="00437E8C"/>
    <w:rsid w:val="00440225"/>
    <w:rsid w:val="00444380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F7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26D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6391"/>
    <w:rsid w:val="0079206B"/>
    <w:rsid w:val="00796076"/>
    <w:rsid w:val="007C0566"/>
    <w:rsid w:val="007C606B"/>
    <w:rsid w:val="007E6A61"/>
    <w:rsid w:val="007F7FAF"/>
    <w:rsid w:val="00801140"/>
    <w:rsid w:val="00803404"/>
    <w:rsid w:val="00834955"/>
    <w:rsid w:val="008467F8"/>
    <w:rsid w:val="00855B59"/>
    <w:rsid w:val="00860461"/>
    <w:rsid w:val="0086487C"/>
    <w:rsid w:val="00870B20"/>
    <w:rsid w:val="008829F8"/>
    <w:rsid w:val="00885897"/>
    <w:rsid w:val="008A6538"/>
    <w:rsid w:val="008B5A4A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28FE"/>
    <w:rsid w:val="009C4DFC"/>
    <w:rsid w:val="009D44F8"/>
    <w:rsid w:val="009E15A4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197D"/>
    <w:rsid w:val="00AD360E"/>
    <w:rsid w:val="00AD40FB"/>
    <w:rsid w:val="00AD4A81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7AE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50E"/>
    <w:rsid w:val="00D72A2D"/>
    <w:rsid w:val="00D9521A"/>
    <w:rsid w:val="00DA3914"/>
    <w:rsid w:val="00DA59AA"/>
    <w:rsid w:val="00DA682C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24E0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1841"/>
    <w:rsid w:val="00EE2CA8"/>
    <w:rsid w:val="00EE5B83"/>
    <w:rsid w:val="00EF17E8"/>
    <w:rsid w:val="00EF51D9"/>
    <w:rsid w:val="00F130DD"/>
    <w:rsid w:val="00F24884"/>
    <w:rsid w:val="00F476C4"/>
    <w:rsid w:val="00F61DF9"/>
    <w:rsid w:val="00F7549D"/>
    <w:rsid w:val="00F81960"/>
    <w:rsid w:val="00F8769D"/>
    <w:rsid w:val="00F9350C"/>
    <w:rsid w:val="00F94EB5"/>
    <w:rsid w:val="00F9624D"/>
    <w:rsid w:val="00FA5F16"/>
    <w:rsid w:val="00FB31C1"/>
    <w:rsid w:val="00FB58F2"/>
    <w:rsid w:val="00FC6AEA"/>
    <w:rsid w:val="00FD1087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E2F974"/>
  <w15:docId w15:val="{837EE6C1-F002-4579-8403-AC005D2C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5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afonda_caldwell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%20Fonda%20Caldwell\AppData\Local\Packages\Microsoft.Office.Desktop_8wekyb3d8bbwe\LocalCache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CD76F0F36E45B89740DE5DF049F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97085-C6DC-4837-ADF2-10D6E6A3BAD1}"/>
      </w:docPartPr>
      <w:docPartBody>
        <w:p w:rsidR="00FC59F8" w:rsidRDefault="00576650">
          <w:pPr>
            <w:pStyle w:val="F2CD76F0F36E45B89740DE5DF049F883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50"/>
    <w:rsid w:val="00576650"/>
    <w:rsid w:val="00EC09A4"/>
    <w:rsid w:val="00FC5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3D6A47EE8C45398B9DD656DD896C36">
    <w:name w:val="1B3D6A47EE8C45398B9DD656DD896C36"/>
    <w:rsid w:val="00FC59F8"/>
  </w:style>
  <w:style w:type="character" w:styleId="IntenseEmphasis">
    <w:name w:val="Intense Emphasis"/>
    <w:basedOn w:val="DefaultParagraphFont"/>
    <w:uiPriority w:val="2"/>
    <w:rsid w:val="00FC59F8"/>
    <w:rPr>
      <w:b/>
      <w:iCs/>
      <w:color w:val="262626" w:themeColor="text1" w:themeTint="D9"/>
    </w:rPr>
  </w:style>
  <w:style w:type="paragraph" w:customStyle="1" w:styleId="5AA35CBA4D1345BD912101FE6646A433">
    <w:name w:val="5AA35CBA4D1345BD912101FE6646A433"/>
    <w:rsid w:val="00FC59F8"/>
  </w:style>
  <w:style w:type="paragraph" w:customStyle="1" w:styleId="1F54D47D0B9F4C5996EB48557BDF972E">
    <w:name w:val="1F54D47D0B9F4C5996EB48557BDF972E"/>
    <w:rsid w:val="00FC59F8"/>
  </w:style>
  <w:style w:type="paragraph" w:customStyle="1" w:styleId="2344C5F223B64952B6FC9D3FC36E6CE2">
    <w:name w:val="2344C5F223B64952B6FC9D3FC36E6CE2"/>
    <w:rsid w:val="00FC59F8"/>
  </w:style>
  <w:style w:type="paragraph" w:customStyle="1" w:styleId="40A3CDC0056446E5819CF8CD581D1472">
    <w:name w:val="40A3CDC0056446E5819CF8CD581D1472"/>
    <w:rsid w:val="00FC59F8"/>
  </w:style>
  <w:style w:type="paragraph" w:customStyle="1" w:styleId="FE844DADA95647D7B26C43B6AB3E4E29">
    <w:name w:val="FE844DADA95647D7B26C43B6AB3E4E29"/>
    <w:rsid w:val="00FC59F8"/>
  </w:style>
  <w:style w:type="paragraph" w:customStyle="1" w:styleId="CD1DF762667140A9868B38DB694212DF">
    <w:name w:val="CD1DF762667140A9868B38DB694212DF"/>
    <w:rsid w:val="00FC59F8"/>
  </w:style>
  <w:style w:type="paragraph" w:customStyle="1" w:styleId="6100D50067F142439474C8CFF958FF7D">
    <w:name w:val="6100D50067F142439474C8CFF958FF7D"/>
    <w:rsid w:val="00FC59F8"/>
  </w:style>
  <w:style w:type="paragraph" w:customStyle="1" w:styleId="D3904E64F1544D569472CC78A15D6882">
    <w:name w:val="D3904E64F1544D569472CC78A15D6882"/>
    <w:rsid w:val="00FC59F8"/>
  </w:style>
  <w:style w:type="paragraph" w:customStyle="1" w:styleId="3E95BC483AE6477687B6D8DD6283EB11">
    <w:name w:val="3E95BC483AE6477687B6D8DD6283EB11"/>
    <w:rsid w:val="00FC59F8"/>
  </w:style>
  <w:style w:type="paragraph" w:customStyle="1" w:styleId="3879C0536F2B420482FD0D69ACFC2EEF">
    <w:name w:val="3879C0536F2B420482FD0D69ACFC2EEF"/>
    <w:rsid w:val="00FC59F8"/>
  </w:style>
  <w:style w:type="paragraph" w:customStyle="1" w:styleId="F2CD76F0F36E45B89740DE5DF049F883">
    <w:name w:val="F2CD76F0F36E45B89740DE5DF049F883"/>
    <w:rsid w:val="00FC59F8"/>
  </w:style>
  <w:style w:type="paragraph" w:customStyle="1" w:styleId="14ED78FF3177476EA1AB7903B873DD5B">
    <w:name w:val="14ED78FF3177476EA1AB7903B873DD5B"/>
    <w:rsid w:val="00FC59F8"/>
  </w:style>
  <w:style w:type="paragraph" w:customStyle="1" w:styleId="1899D2014D2F4CBE879AF5735D8BD09B">
    <w:name w:val="1899D2014D2F4CBE879AF5735D8BD09B"/>
    <w:rsid w:val="00FC59F8"/>
  </w:style>
  <w:style w:type="paragraph" w:customStyle="1" w:styleId="6B6C482A2EDC4D248F19A78B552537BB">
    <w:name w:val="6B6C482A2EDC4D248F19A78B552537BB"/>
    <w:rsid w:val="00FC59F8"/>
  </w:style>
  <w:style w:type="character" w:styleId="SubtleReference">
    <w:name w:val="Subtle Reference"/>
    <w:basedOn w:val="DefaultParagraphFont"/>
    <w:uiPriority w:val="10"/>
    <w:qFormat/>
    <w:rsid w:val="00FC59F8"/>
    <w:rPr>
      <w:b/>
      <w:caps w:val="0"/>
      <w:smallCaps/>
      <w:color w:val="595959" w:themeColor="text1" w:themeTint="A6"/>
    </w:rPr>
  </w:style>
  <w:style w:type="paragraph" w:customStyle="1" w:styleId="DFC52B0B5D1B4120B210966DBF4825B5">
    <w:name w:val="DFC52B0B5D1B4120B210966DBF4825B5"/>
    <w:rsid w:val="00FC59F8"/>
  </w:style>
  <w:style w:type="paragraph" w:customStyle="1" w:styleId="70E47BE096264627B6D93564381678E1">
    <w:name w:val="70E47BE096264627B6D93564381678E1"/>
    <w:rsid w:val="00FC59F8"/>
  </w:style>
  <w:style w:type="paragraph" w:customStyle="1" w:styleId="F63779AE77CF48938A79AC313A0A598F">
    <w:name w:val="F63779AE77CF48938A79AC313A0A598F"/>
    <w:rsid w:val="00FC59F8"/>
  </w:style>
  <w:style w:type="paragraph" w:customStyle="1" w:styleId="6D749967103845E58EA330CDD1A1DF3A">
    <w:name w:val="6D749967103845E58EA330CDD1A1DF3A"/>
    <w:rsid w:val="00FC59F8"/>
  </w:style>
  <w:style w:type="paragraph" w:customStyle="1" w:styleId="696EAE4F956C49B0A1E29BD5A4136408">
    <w:name w:val="696EAE4F956C49B0A1E29BD5A4136408"/>
    <w:rsid w:val="00FC59F8"/>
  </w:style>
  <w:style w:type="paragraph" w:customStyle="1" w:styleId="8DA99FD4B07D49FE8B45DD5F098C0DAA">
    <w:name w:val="8DA99FD4B07D49FE8B45DD5F098C0DAA"/>
    <w:rsid w:val="00FC59F8"/>
  </w:style>
  <w:style w:type="paragraph" w:customStyle="1" w:styleId="5168879AC2B84B689246F04C2CDF8345">
    <w:name w:val="5168879AC2B84B689246F04C2CDF8345"/>
    <w:rsid w:val="00FC59F8"/>
  </w:style>
  <w:style w:type="paragraph" w:customStyle="1" w:styleId="B58D90D6EED74470A0A4865D49DBDE74">
    <w:name w:val="B58D90D6EED74470A0A4865D49DBDE74"/>
    <w:rsid w:val="00FC59F8"/>
  </w:style>
  <w:style w:type="paragraph" w:customStyle="1" w:styleId="4E93AAC8D6F7412ABDF540E8C8C337D3">
    <w:name w:val="4E93AAC8D6F7412ABDF540E8C8C337D3"/>
    <w:rsid w:val="00FC59F8"/>
  </w:style>
  <w:style w:type="paragraph" w:customStyle="1" w:styleId="5895D392E6BC420C859B8BC30F47C6CE">
    <w:name w:val="5895D392E6BC420C859B8BC30F47C6CE"/>
    <w:rsid w:val="00FC59F8"/>
  </w:style>
  <w:style w:type="paragraph" w:customStyle="1" w:styleId="A466D7182E1B42C599136B16A2DD1D64">
    <w:name w:val="A466D7182E1B42C599136B16A2DD1D64"/>
    <w:rsid w:val="00FC59F8"/>
  </w:style>
  <w:style w:type="paragraph" w:customStyle="1" w:styleId="D1AD00CCE92E44A3B74439E93C36E8B1">
    <w:name w:val="D1AD00CCE92E44A3B74439E93C36E8B1"/>
    <w:rsid w:val="00FC59F8"/>
  </w:style>
  <w:style w:type="paragraph" w:customStyle="1" w:styleId="236A3736EE20469A806BDB26C8672B70">
    <w:name w:val="236A3736EE20469A806BDB26C8672B70"/>
    <w:rsid w:val="00FC59F8"/>
  </w:style>
  <w:style w:type="paragraph" w:customStyle="1" w:styleId="1CCED27B5E644AC9BEF1680834CC44B6">
    <w:name w:val="1CCED27B5E644AC9BEF1680834CC44B6"/>
    <w:rsid w:val="00FC59F8"/>
  </w:style>
  <w:style w:type="paragraph" w:customStyle="1" w:styleId="DE2AFB688E9F460889CE05E9BABE732D">
    <w:name w:val="DE2AFB688E9F460889CE05E9BABE732D"/>
    <w:rsid w:val="00FC59F8"/>
  </w:style>
  <w:style w:type="paragraph" w:customStyle="1" w:styleId="A7B63B80EB1B41D3A55FFAF011FE3C0A">
    <w:name w:val="A7B63B80EB1B41D3A55FFAF011FE3C0A"/>
    <w:rsid w:val="00FC59F8"/>
  </w:style>
  <w:style w:type="paragraph" w:customStyle="1" w:styleId="C68F2DCBC4F14E53AB390DC11C2C7878">
    <w:name w:val="C68F2DCBC4F14E53AB390DC11C2C7878"/>
    <w:rsid w:val="00FC59F8"/>
  </w:style>
  <w:style w:type="paragraph" w:customStyle="1" w:styleId="BB235624EB784059A5949847622F4634">
    <w:name w:val="BB235624EB784059A5949847622F4634"/>
    <w:rsid w:val="00FC59F8"/>
  </w:style>
  <w:style w:type="paragraph" w:customStyle="1" w:styleId="CD91E36DB7154443BD1C05895127EAF4">
    <w:name w:val="CD91E36DB7154443BD1C05895127EAF4"/>
    <w:rsid w:val="00FC59F8"/>
  </w:style>
  <w:style w:type="paragraph" w:customStyle="1" w:styleId="CBA14F91D2444EB9A2CE62C5AC8221A5">
    <w:name w:val="CBA14F91D2444EB9A2CE62C5AC8221A5"/>
    <w:rsid w:val="00FC59F8"/>
  </w:style>
  <w:style w:type="paragraph" w:customStyle="1" w:styleId="24157C0C8037405C98E02973153E75AA">
    <w:name w:val="24157C0C8037405C98E02973153E75AA"/>
    <w:rsid w:val="00FC59F8"/>
  </w:style>
  <w:style w:type="paragraph" w:customStyle="1" w:styleId="C499CA6E4A294A149953C11D146FE658">
    <w:name w:val="C499CA6E4A294A149953C11D146FE658"/>
    <w:rsid w:val="00FC59F8"/>
  </w:style>
  <w:style w:type="paragraph" w:customStyle="1" w:styleId="FF482DD700964C09B5B05D7019755D1C">
    <w:name w:val="FF482DD700964C09B5B05D7019755D1C"/>
    <w:rsid w:val="00FC59F8"/>
  </w:style>
  <w:style w:type="paragraph" w:customStyle="1" w:styleId="9AEC2BE052624C70B7A32E308F711C9C">
    <w:name w:val="9AEC2BE052624C70B7A32E308F711C9C"/>
    <w:rsid w:val="00FC59F8"/>
  </w:style>
  <w:style w:type="paragraph" w:customStyle="1" w:styleId="FB03CBD4E41546CBA6E101FEEF708A0B">
    <w:name w:val="FB03CBD4E41546CBA6E101FEEF708A0B"/>
    <w:rsid w:val="00FC59F8"/>
  </w:style>
  <w:style w:type="paragraph" w:customStyle="1" w:styleId="63C1CC4037144A439C1891DB14BD13B2">
    <w:name w:val="63C1CC4037144A439C1891DB14BD13B2"/>
    <w:rsid w:val="00FC5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 Fonda Caldwell</cp:lastModifiedBy>
  <cp:revision>3</cp:revision>
  <cp:lastPrinted>2018-08-13T04:43:00Z</cp:lastPrinted>
  <dcterms:created xsi:type="dcterms:W3CDTF">2018-08-13T04:42:00Z</dcterms:created>
  <dcterms:modified xsi:type="dcterms:W3CDTF">2018-08-13T04:44:00Z</dcterms:modified>
</cp:coreProperties>
</file>