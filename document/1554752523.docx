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A21F2" w14:textId="662A5FD3" w:rsidR="00375F68" w:rsidRPr="006D7416" w:rsidRDefault="00375F68" w:rsidP="00543F0E">
      <w:pPr>
        <w:jc w:val="center"/>
        <w:rPr>
          <w:rFonts w:ascii="Times New Roman" w:hAnsi="Times New Roman" w:cs="Times New Roman"/>
          <w:b/>
          <w:sz w:val="28"/>
          <w:szCs w:val="28"/>
        </w:rPr>
      </w:pPr>
      <w:r w:rsidRPr="006D7416">
        <w:rPr>
          <w:rFonts w:ascii="Times New Roman" w:hAnsi="Times New Roman" w:cs="Times New Roman"/>
          <w:b/>
          <w:sz w:val="28"/>
          <w:szCs w:val="28"/>
        </w:rPr>
        <w:t>GRISELDA BURCIAGA</w:t>
      </w:r>
    </w:p>
    <w:p w14:paraId="1EB6B484" w14:textId="48F7B401" w:rsidR="00C93545" w:rsidRPr="006D7416" w:rsidRDefault="00016DC5" w:rsidP="00543F0E">
      <w:pPr>
        <w:jc w:val="center"/>
        <w:rPr>
          <w:rFonts w:ascii="Times New Roman" w:hAnsi="Times New Roman" w:cs="Times New Roman"/>
        </w:rPr>
      </w:pPr>
      <w:r w:rsidRPr="006D7416">
        <w:rPr>
          <w:rFonts w:ascii="Times New Roman" w:hAnsi="Times New Roman" w:cs="Times New Roman"/>
        </w:rPr>
        <w:t>309 Baldwin St. Red Oak TX,</w:t>
      </w:r>
      <w:r w:rsidR="00C93545" w:rsidRPr="006D7416">
        <w:rPr>
          <w:rFonts w:ascii="Times New Roman" w:hAnsi="Times New Roman" w:cs="Times New Roman"/>
        </w:rPr>
        <w:t xml:space="preserve"> 75154</w:t>
      </w:r>
    </w:p>
    <w:p w14:paraId="6237E69F" w14:textId="77777777" w:rsidR="00C93545" w:rsidRPr="006D7416" w:rsidRDefault="00C93545" w:rsidP="00543F0E">
      <w:pPr>
        <w:jc w:val="center"/>
        <w:rPr>
          <w:rFonts w:ascii="Times New Roman" w:hAnsi="Times New Roman" w:cs="Times New Roman"/>
        </w:rPr>
      </w:pPr>
      <w:r w:rsidRPr="006D7416">
        <w:rPr>
          <w:rFonts w:ascii="Times New Roman" w:hAnsi="Times New Roman" w:cs="Times New Roman"/>
        </w:rPr>
        <w:t>(972)515-5648</w:t>
      </w:r>
    </w:p>
    <w:p w14:paraId="15974438" w14:textId="0B9D8742" w:rsidR="00A51BF1" w:rsidRPr="006D7416" w:rsidRDefault="005977BE" w:rsidP="00543F0E">
      <w:pPr>
        <w:jc w:val="center"/>
      </w:pPr>
      <w:r w:rsidRPr="006D7416">
        <w:fldChar w:fldCharType="begin"/>
      </w:r>
      <w:r w:rsidRPr="006D7416">
        <w:instrText xml:space="preserve"> HYPERLINK "mailto:GriseldaBurciagaa@gmail.com" </w:instrText>
      </w:r>
      <w:r w:rsidRPr="006D7416">
        <w:fldChar w:fldCharType="separate"/>
      </w:r>
      <w:r w:rsidR="00543F0E" w:rsidRPr="006D7416">
        <w:rPr>
          <w:rStyle w:val="Hyperlink"/>
        </w:rPr>
        <w:t>GriseldaBurciagaa@gmail.com</w:t>
      </w:r>
      <w:r w:rsidRPr="006D7416">
        <w:rPr>
          <w:rStyle w:val="Hyperlink"/>
        </w:rPr>
        <w:fldChar w:fldCharType="end"/>
      </w:r>
    </w:p>
    <w:p w14:paraId="2848CE6E" w14:textId="5C137116" w:rsidR="00543F0E" w:rsidRPr="00543F0E" w:rsidRDefault="00543F0E" w:rsidP="00543F0E">
      <w:pPr>
        <w:rPr>
          <w:sz w:val="24"/>
          <w:szCs w:val="24"/>
        </w:rPr>
      </w:pPr>
      <w:r>
        <w:rPr>
          <w:sz w:val="24"/>
          <w:szCs w:val="24"/>
        </w:rPr>
        <w:t>_________________________________________________________________________________</w:t>
      </w:r>
    </w:p>
    <w:p w14:paraId="6720E5BE" w14:textId="0B234294" w:rsidR="00A51BF1" w:rsidRPr="00524FB8" w:rsidRDefault="00543F0E" w:rsidP="00543F0E">
      <w:pPr>
        <w:rPr>
          <w:rFonts w:ascii="Times New Roman" w:hAnsi="Times New Roman" w:cs="Times New Roman"/>
          <w:b/>
        </w:rPr>
      </w:pPr>
      <w:r w:rsidRPr="00524FB8">
        <w:rPr>
          <w:rFonts w:ascii="Times New Roman" w:hAnsi="Times New Roman" w:cs="Times New Roman"/>
          <w:b/>
        </w:rPr>
        <w:t>Objective</w:t>
      </w:r>
    </w:p>
    <w:p w14:paraId="3A38167C" w14:textId="670AAE55" w:rsidR="00144541" w:rsidRDefault="000F1A21" w:rsidP="00543F0E">
      <w:pPr>
        <w:ind w:left="720"/>
        <w:rPr>
          <w:rFonts w:ascii="Times New Roman" w:hAnsi="Times New Roman" w:cs="Times New Roman"/>
        </w:rPr>
      </w:pPr>
      <w:r>
        <w:rPr>
          <w:rFonts w:ascii="Times New Roman" w:hAnsi="Times New Roman" w:cs="Times New Roman"/>
        </w:rPr>
        <w:t>Bachelor</w:t>
      </w:r>
      <w:r w:rsidR="001B330B">
        <w:rPr>
          <w:rFonts w:ascii="Times New Roman" w:hAnsi="Times New Roman" w:cs="Times New Roman"/>
        </w:rPr>
        <w:t>’</w:t>
      </w:r>
      <w:r>
        <w:rPr>
          <w:rFonts w:ascii="Times New Roman" w:hAnsi="Times New Roman" w:cs="Times New Roman"/>
        </w:rPr>
        <w:t>s in Social Work, bilingual,</w:t>
      </w:r>
      <w:r w:rsidR="00FB0482">
        <w:rPr>
          <w:rFonts w:ascii="Times New Roman" w:hAnsi="Times New Roman" w:cs="Times New Roman"/>
        </w:rPr>
        <w:t xml:space="preserve"> seeking to e</w:t>
      </w:r>
      <w:r>
        <w:rPr>
          <w:rFonts w:ascii="Times New Roman" w:hAnsi="Times New Roman" w:cs="Times New Roman"/>
        </w:rPr>
        <w:t>xpand my skills and abilities</w:t>
      </w:r>
      <w:r w:rsidR="00BB4705">
        <w:rPr>
          <w:rFonts w:ascii="Times New Roman" w:hAnsi="Times New Roman" w:cs="Times New Roman"/>
        </w:rPr>
        <w:t xml:space="preserve"> in serving the community</w:t>
      </w:r>
      <w:r w:rsidR="003C4DF8">
        <w:rPr>
          <w:rFonts w:ascii="Times New Roman" w:hAnsi="Times New Roman" w:cs="Times New Roman"/>
        </w:rPr>
        <w:t xml:space="preserve">. </w:t>
      </w:r>
      <w:r w:rsidR="00FB0482">
        <w:rPr>
          <w:rFonts w:ascii="Times New Roman" w:hAnsi="Times New Roman" w:cs="Times New Roman"/>
        </w:rPr>
        <w:t xml:space="preserve">Detailed oriented, time efficiently, organized and able to multitask. </w:t>
      </w:r>
      <w:r w:rsidR="00553970">
        <w:rPr>
          <w:rFonts w:ascii="Times New Roman" w:hAnsi="Times New Roman" w:cs="Times New Roman"/>
        </w:rPr>
        <w:t>S</w:t>
      </w:r>
      <w:r w:rsidR="00357D8F">
        <w:rPr>
          <w:rFonts w:ascii="Times New Roman" w:hAnsi="Times New Roman" w:cs="Times New Roman"/>
        </w:rPr>
        <w:t>uccessfully managed a case load of 289 children, all suffering with trauma, mental, and behavioral disorders.</w:t>
      </w:r>
      <w:r w:rsidR="00553970">
        <w:rPr>
          <w:rFonts w:ascii="Times New Roman" w:hAnsi="Times New Roman" w:cs="Times New Roman"/>
        </w:rPr>
        <w:t xml:space="preserve"> </w:t>
      </w:r>
      <w:r w:rsidR="00461D17">
        <w:rPr>
          <w:rFonts w:ascii="Times New Roman" w:hAnsi="Times New Roman" w:cs="Times New Roman"/>
        </w:rPr>
        <w:t>Four</w:t>
      </w:r>
      <w:r w:rsidR="00553970">
        <w:rPr>
          <w:rFonts w:ascii="Times New Roman" w:hAnsi="Times New Roman" w:cs="Times New Roman"/>
        </w:rPr>
        <w:t xml:space="preserve"> years of experience field as a Hospital Surgical Unit Clerk</w:t>
      </w:r>
      <w:r w:rsidR="00461D17">
        <w:rPr>
          <w:rFonts w:ascii="Times New Roman" w:hAnsi="Times New Roman" w:cs="Times New Roman"/>
        </w:rPr>
        <w:t xml:space="preserve"> and Patient Care Technician</w:t>
      </w:r>
      <w:r w:rsidR="00553970">
        <w:rPr>
          <w:rFonts w:ascii="Times New Roman" w:hAnsi="Times New Roman" w:cs="Times New Roman"/>
        </w:rPr>
        <w:t>.</w:t>
      </w:r>
    </w:p>
    <w:p w14:paraId="654C1971" w14:textId="0075FB82" w:rsidR="000F1A21" w:rsidRDefault="000F1A21" w:rsidP="000F1A21">
      <w:pPr>
        <w:rPr>
          <w:rFonts w:ascii="Times New Roman" w:hAnsi="Times New Roman" w:cs="Times New Roman"/>
          <w:b/>
          <w:u w:val="single"/>
        </w:rPr>
      </w:pPr>
      <w:r w:rsidRPr="000F1A21">
        <w:rPr>
          <w:rFonts w:ascii="Times New Roman" w:hAnsi="Times New Roman" w:cs="Times New Roman"/>
          <w:b/>
          <w:u w:val="single"/>
        </w:rPr>
        <w:t xml:space="preserve">Highlights </w:t>
      </w:r>
    </w:p>
    <w:p w14:paraId="5FDDC699" w14:textId="77777777" w:rsidR="00925FDB" w:rsidRDefault="00925FDB" w:rsidP="00925FDB">
      <w:pPr>
        <w:pStyle w:val="ListParagraph"/>
        <w:numPr>
          <w:ilvl w:val="0"/>
          <w:numId w:val="30"/>
        </w:numPr>
        <w:rPr>
          <w:rFonts w:ascii="Times New Roman" w:hAnsi="Times New Roman" w:cs="Times New Roman"/>
        </w:rPr>
        <w:sectPr w:rsidR="00925FDB">
          <w:headerReference w:type="default" r:id="rId7"/>
          <w:footerReference w:type="default" r:id="rId8"/>
          <w:headerReference w:type="first" r:id="rId9"/>
          <w:pgSz w:w="12240" w:h="15840"/>
          <w:pgMar w:top="1152" w:right="1123" w:bottom="1195" w:left="1123" w:header="432" w:footer="720" w:gutter="0"/>
          <w:cols w:space="720"/>
          <w:titlePg/>
          <w:docGrid w:linePitch="360"/>
        </w:sectPr>
      </w:pPr>
    </w:p>
    <w:p w14:paraId="493E53F6" w14:textId="4B142BB6" w:rsidR="000F1A21" w:rsidRPr="006D7416" w:rsidRDefault="000F1A21" w:rsidP="00925FDB">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CPR (BLS) Certified</w:t>
      </w:r>
    </w:p>
    <w:p w14:paraId="4F471BE1" w14:textId="53758D71" w:rsidR="000F1A21" w:rsidRPr="006D7416" w:rsidRDefault="000F1A21" w:rsidP="00925FDB">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 xml:space="preserve">CPI Certified </w:t>
      </w:r>
    </w:p>
    <w:p w14:paraId="72BAE784" w14:textId="73371C12" w:rsidR="000F1A21" w:rsidRPr="006D7416" w:rsidRDefault="000F1A21" w:rsidP="00925FDB">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 xml:space="preserve">Bilingual; fluent in Spanish &amp; English  </w:t>
      </w:r>
    </w:p>
    <w:p w14:paraId="3F193222" w14:textId="3C4EF803" w:rsidR="00925FDB" w:rsidRDefault="00925FDB" w:rsidP="006D7416">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 xml:space="preserve">Detail Oriented </w:t>
      </w:r>
    </w:p>
    <w:p w14:paraId="3C8D4CA7" w14:textId="7B500657" w:rsidR="006D7416" w:rsidRPr="006D7416" w:rsidRDefault="006D7416" w:rsidP="006D7416">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 xml:space="preserve">Great Communication </w:t>
      </w:r>
      <w:r>
        <w:rPr>
          <w:rFonts w:ascii="Times New Roman" w:hAnsi="Times New Roman" w:cs="Times New Roman"/>
          <w:sz w:val="20"/>
          <w:szCs w:val="20"/>
        </w:rPr>
        <w:t xml:space="preserve">&amp; </w:t>
      </w:r>
      <w:r w:rsidRPr="006D7416">
        <w:rPr>
          <w:rFonts w:ascii="Times New Roman" w:hAnsi="Times New Roman" w:cs="Times New Roman"/>
          <w:sz w:val="20"/>
          <w:szCs w:val="20"/>
        </w:rPr>
        <w:t>Written Skills</w:t>
      </w:r>
    </w:p>
    <w:p w14:paraId="147234EF" w14:textId="481029F2" w:rsidR="00925FDB" w:rsidRPr="006D7416" w:rsidRDefault="00925FDB" w:rsidP="00925FDB">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Multitasker</w:t>
      </w:r>
    </w:p>
    <w:p w14:paraId="2C1D407A" w14:textId="0515B202" w:rsidR="00925FDB" w:rsidRPr="006D7416" w:rsidRDefault="00925FDB" w:rsidP="00925FDB">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 xml:space="preserve">Excellent Custom Service </w:t>
      </w:r>
    </w:p>
    <w:p w14:paraId="5AF8E113" w14:textId="1167975C" w:rsidR="00553970" w:rsidRPr="006D7416" w:rsidRDefault="00925FDB" w:rsidP="00925FDB">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Valid Texas C Drivers License</w:t>
      </w:r>
      <w:r w:rsidR="00553970" w:rsidRPr="006D7416">
        <w:rPr>
          <w:rFonts w:ascii="Times New Roman" w:hAnsi="Times New Roman" w:cs="Times New Roman"/>
          <w:sz w:val="20"/>
          <w:szCs w:val="20"/>
        </w:rPr>
        <w:t xml:space="preserve"> </w:t>
      </w:r>
    </w:p>
    <w:p w14:paraId="54FAE85E" w14:textId="77777777" w:rsidR="00925FDB" w:rsidRDefault="00925FDB" w:rsidP="00543F0E">
      <w:pPr>
        <w:rPr>
          <w:rFonts w:ascii="Times New Roman" w:hAnsi="Times New Roman" w:cs="Times New Roman"/>
        </w:rPr>
      </w:pPr>
    </w:p>
    <w:p w14:paraId="02C38D17" w14:textId="1BD85328" w:rsidR="00385011" w:rsidRDefault="00385011" w:rsidP="00543F0E">
      <w:pPr>
        <w:rPr>
          <w:rFonts w:ascii="Times New Roman" w:hAnsi="Times New Roman" w:cs="Times New Roman"/>
        </w:rPr>
        <w:sectPr w:rsidR="00385011" w:rsidSect="00925FDB">
          <w:type w:val="continuous"/>
          <w:pgSz w:w="12240" w:h="15840"/>
          <w:pgMar w:top="1152" w:right="1123" w:bottom="1195" w:left="1123" w:header="432" w:footer="720" w:gutter="0"/>
          <w:cols w:num="2" w:space="720"/>
          <w:titlePg/>
          <w:docGrid w:linePitch="360"/>
        </w:sectPr>
      </w:pPr>
    </w:p>
    <w:p w14:paraId="3BE7BCED" w14:textId="5A18C17C" w:rsidR="00C93545" w:rsidRPr="00524FB8" w:rsidRDefault="005977BE" w:rsidP="00543F0E">
      <w:pPr>
        <w:rPr>
          <w:rFonts w:ascii="Times New Roman" w:hAnsi="Times New Roman" w:cs="Times New Roman"/>
        </w:rPr>
      </w:pPr>
      <w:sdt>
        <w:sdtPr>
          <w:rPr>
            <w:rFonts w:ascii="Times New Roman" w:hAnsi="Times New Roman" w:cs="Times New Roman"/>
          </w:rPr>
          <w:id w:val="-1150367223"/>
          <w:placeholder>
            <w:docPart w:val="913D5B1BF0D5AA469A8733EF36C2EB3F"/>
          </w:placeholder>
          <w:temporary/>
          <w:showingPlcHdr/>
          <w15:appearance w15:val="hidden"/>
        </w:sdtPr>
        <w:sdtEndPr/>
        <w:sdtContent>
          <w:r w:rsidR="00EB62B9" w:rsidRPr="006D7416">
            <w:rPr>
              <w:rFonts w:ascii="Times New Roman" w:hAnsi="Times New Roman" w:cs="Times New Roman"/>
              <w:b/>
              <w:sz w:val="24"/>
              <w:szCs w:val="24"/>
              <w:u w:val="single"/>
            </w:rPr>
            <w:t>Education</w:t>
          </w:r>
        </w:sdtContent>
      </w:sdt>
    </w:p>
    <w:p w14:paraId="0B383BCF" w14:textId="57DFB706" w:rsidR="000F1A21" w:rsidRDefault="000F1A21" w:rsidP="00524FB8">
      <w:pPr>
        <w:ind w:firstLine="720"/>
        <w:rPr>
          <w:rFonts w:ascii="Times New Roman" w:hAnsi="Times New Roman" w:cs="Times New Roman"/>
          <w:u w:val="single"/>
        </w:rPr>
      </w:pPr>
      <w:r>
        <w:rPr>
          <w:rFonts w:ascii="Times New Roman" w:hAnsi="Times New Roman" w:cs="Times New Roman"/>
          <w:u w:val="single"/>
        </w:rPr>
        <w:t>The University of Texas Arlington</w:t>
      </w:r>
    </w:p>
    <w:p w14:paraId="34BD56E9" w14:textId="55FF28CA" w:rsidR="00551BDB" w:rsidRDefault="00551BDB" w:rsidP="00524FB8">
      <w:pPr>
        <w:ind w:firstLine="720"/>
        <w:rPr>
          <w:rFonts w:ascii="Times New Roman" w:hAnsi="Times New Roman" w:cs="Times New Roman"/>
        </w:rPr>
      </w:pPr>
      <w:r>
        <w:rPr>
          <w:rFonts w:ascii="Times New Roman" w:hAnsi="Times New Roman" w:cs="Times New Roman"/>
        </w:rPr>
        <w:t>Master</w:t>
      </w:r>
      <w:r w:rsidR="00FB0482">
        <w:rPr>
          <w:rFonts w:ascii="Times New Roman" w:hAnsi="Times New Roman" w:cs="Times New Roman"/>
        </w:rPr>
        <w:t>’</w:t>
      </w:r>
      <w:r>
        <w:rPr>
          <w:rFonts w:ascii="Times New Roman" w:hAnsi="Times New Roman" w:cs="Times New Roman"/>
        </w:rPr>
        <w:t>s in Social Work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December 2020</w:t>
      </w:r>
    </w:p>
    <w:p w14:paraId="3C7D406A" w14:textId="470C0F8C" w:rsidR="000F1A21" w:rsidRDefault="000F1A21" w:rsidP="00524FB8">
      <w:pPr>
        <w:ind w:firstLine="720"/>
        <w:rPr>
          <w:rFonts w:ascii="Times New Roman" w:hAnsi="Times New Roman" w:cs="Times New Roman"/>
        </w:rPr>
      </w:pPr>
      <w:r>
        <w:rPr>
          <w:rFonts w:ascii="Times New Roman" w:hAnsi="Times New Roman" w:cs="Times New Roman"/>
        </w:rPr>
        <w:t>Bachelor</w:t>
      </w:r>
      <w:r w:rsidR="00E3673B">
        <w:rPr>
          <w:rFonts w:ascii="Times New Roman" w:hAnsi="Times New Roman" w:cs="Times New Roman"/>
        </w:rPr>
        <w:t>’s</w:t>
      </w:r>
      <w:r>
        <w:rPr>
          <w:rFonts w:ascii="Times New Roman" w:hAnsi="Times New Roman" w:cs="Times New Roman"/>
        </w:rPr>
        <w:t xml:space="preserve"> in Social Work – GPA 3.8 </w:t>
      </w:r>
      <w:r w:rsidR="00E3673B">
        <w:rPr>
          <w:rFonts w:ascii="Times New Roman" w:hAnsi="Times New Roman" w:cs="Times New Roman"/>
        </w:rPr>
        <w:tab/>
      </w:r>
      <w:r w:rsidR="00E3673B">
        <w:rPr>
          <w:rFonts w:ascii="Times New Roman" w:hAnsi="Times New Roman" w:cs="Times New Roman"/>
        </w:rPr>
        <w:tab/>
      </w:r>
      <w:r w:rsidR="00E3673B">
        <w:rPr>
          <w:rFonts w:ascii="Times New Roman" w:hAnsi="Times New Roman" w:cs="Times New Roman"/>
        </w:rPr>
        <w:tab/>
      </w:r>
      <w:r w:rsidR="00E3673B">
        <w:rPr>
          <w:rFonts w:ascii="Times New Roman" w:hAnsi="Times New Roman" w:cs="Times New Roman"/>
        </w:rPr>
        <w:tab/>
      </w:r>
      <w:r w:rsidR="00E3673B">
        <w:rPr>
          <w:rFonts w:ascii="Times New Roman" w:hAnsi="Times New Roman" w:cs="Times New Roman"/>
        </w:rPr>
        <w:tab/>
        <w:t>December 2018</w:t>
      </w:r>
    </w:p>
    <w:p w14:paraId="013D4453" w14:textId="33DE2D3F" w:rsidR="00E3673B" w:rsidRDefault="00E3673B" w:rsidP="00524FB8">
      <w:pPr>
        <w:ind w:firstLine="720"/>
        <w:rPr>
          <w:rFonts w:ascii="Times New Roman" w:hAnsi="Times New Roman" w:cs="Times New Roman"/>
          <w:u w:val="single"/>
        </w:rPr>
      </w:pPr>
      <w:r>
        <w:rPr>
          <w:rFonts w:ascii="Times New Roman" w:hAnsi="Times New Roman" w:cs="Times New Roman"/>
          <w:u w:val="single"/>
        </w:rPr>
        <w:t>Navarro Community College</w:t>
      </w:r>
    </w:p>
    <w:p w14:paraId="6D7A91E4" w14:textId="133A7ADF" w:rsidR="00E3673B" w:rsidRDefault="00E3673B" w:rsidP="00524FB8">
      <w:pPr>
        <w:ind w:firstLine="720"/>
        <w:rPr>
          <w:rFonts w:ascii="Times New Roman" w:hAnsi="Times New Roman" w:cs="Times New Roman"/>
        </w:rPr>
      </w:pPr>
      <w:r>
        <w:rPr>
          <w:rFonts w:ascii="Times New Roman" w:hAnsi="Times New Roman" w:cs="Times New Roman"/>
        </w:rPr>
        <w:t xml:space="preserve">Associates in General Science – GPA 3.0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December 2017</w:t>
      </w:r>
    </w:p>
    <w:p w14:paraId="45888338" w14:textId="1EAF13C6" w:rsidR="00553970" w:rsidRPr="00E3673B" w:rsidRDefault="00553970" w:rsidP="00524FB8">
      <w:pPr>
        <w:ind w:firstLine="720"/>
        <w:rPr>
          <w:rFonts w:ascii="Times New Roman" w:hAnsi="Times New Roman" w:cs="Times New Roman"/>
        </w:rPr>
      </w:pPr>
      <w:r>
        <w:rPr>
          <w:rFonts w:ascii="Times New Roman" w:hAnsi="Times New Roman" w:cs="Times New Roman"/>
        </w:rPr>
        <w:t>Certified Nurse Assistance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Summer 2015</w:t>
      </w:r>
    </w:p>
    <w:p w14:paraId="3274ADAC" w14:textId="31631062" w:rsidR="001B330B" w:rsidRPr="006D7416" w:rsidRDefault="00560099" w:rsidP="00E3673B">
      <w:pPr>
        <w:rPr>
          <w:rFonts w:ascii="Times New Roman" w:hAnsi="Times New Roman" w:cs="Times New Roman"/>
          <w:b/>
          <w:u w:val="single"/>
        </w:rPr>
      </w:pPr>
      <w:r w:rsidRPr="006D7416">
        <w:rPr>
          <w:rFonts w:ascii="Times New Roman" w:hAnsi="Times New Roman" w:cs="Times New Roman"/>
          <w:b/>
          <w:u w:val="single"/>
        </w:rPr>
        <w:t>Experience</w:t>
      </w:r>
    </w:p>
    <w:p w14:paraId="3776007B" w14:textId="24BB512E" w:rsidR="00524FB8" w:rsidRPr="00E3673B" w:rsidRDefault="00524FB8" w:rsidP="00E3673B">
      <w:pPr>
        <w:rPr>
          <w:rFonts w:ascii="Times New Roman" w:hAnsi="Times New Roman" w:cs="Times New Roman"/>
          <w:b/>
        </w:rPr>
      </w:pPr>
      <w:r w:rsidRPr="00E3673B">
        <w:rPr>
          <w:rFonts w:ascii="Times New Roman" w:hAnsi="Times New Roman" w:cs="Times New Roman"/>
          <w:b/>
        </w:rPr>
        <w:t>Baylor Scott and White</w:t>
      </w:r>
      <w:r w:rsidR="00553970">
        <w:rPr>
          <w:rFonts w:ascii="Times New Roman" w:hAnsi="Times New Roman" w:cs="Times New Roman"/>
          <w:b/>
        </w:rPr>
        <w:t xml:space="preserve">, </w:t>
      </w:r>
      <w:r w:rsidRPr="00E3673B">
        <w:rPr>
          <w:rFonts w:ascii="Times New Roman" w:hAnsi="Times New Roman" w:cs="Times New Roman"/>
          <w:b/>
        </w:rPr>
        <w:t>Waxahachie</w:t>
      </w:r>
      <w:r w:rsidR="00553970">
        <w:rPr>
          <w:rFonts w:ascii="Times New Roman" w:hAnsi="Times New Roman" w:cs="Times New Roman"/>
          <w:b/>
        </w:rPr>
        <w:t>,</w:t>
      </w:r>
      <w:r w:rsidRPr="00E3673B">
        <w:rPr>
          <w:rFonts w:ascii="Times New Roman" w:hAnsi="Times New Roman" w:cs="Times New Roman"/>
          <w:b/>
        </w:rPr>
        <w:t xml:space="preserve"> TX</w:t>
      </w:r>
      <w:r w:rsidR="00E3673B">
        <w:rPr>
          <w:rFonts w:ascii="Times New Roman" w:hAnsi="Times New Roman" w:cs="Times New Roman"/>
          <w:b/>
        </w:rPr>
        <w:t xml:space="preserve">                                                  </w:t>
      </w:r>
      <w:r w:rsidR="00553970">
        <w:rPr>
          <w:rFonts w:ascii="Times New Roman" w:hAnsi="Times New Roman" w:cs="Times New Roman"/>
          <w:b/>
        </w:rPr>
        <w:t xml:space="preserve">            </w:t>
      </w:r>
      <w:r w:rsidRPr="00E3673B">
        <w:rPr>
          <w:rFonts w:ascii="Times New Roman" w:hAnsi="Times New Roman" w:cs="Times New Roman"/>
          <w:b/>
        </w:rPr>
        <w:t xml:space="preserve"> June 2015-</w:t>
      </w:r>
      <w:r w:rsidR="00E3673B">
        <w:rPr>
          <w:rFonts w:ascii="Times New Roman" w:hAnsi="Times New Roman" w:cs="Times New Roman"/>
          <w:b/>
        </w:rPr>
        <w:t>January 2019</w:t>
      </w:r>
    </w:p>
    <w:p w14:paraId="6D82EAA2" w14:textId="66CF2111" w:rsidR="00524FB8" w:rsidRDefault="00524FB8" w:rsidP="00375F68">
      <w:pPr>
        <w:pStyle w:val="ListParagraph"/>
        <w:ind w:left="720" w:firstLine="0"/>
        <w:rPr>
          <w:rFonts w:ascii="Times New Roman" w:hAnsi="Times New Roman" w:cs="Times New Roman"/>
          <w:i/>
        </w:rPr>
      </w:pPr>
      <w:r w:rsidRPr="00524FB8">
        <w:rPr>
          <w:rFonts w:ascii="Times New Roman" w:hAnsi="Times New Roman" w:cs="Times New Roman"/>
          <w:u w:val="single"/>
        </w:rPr>
        <w:t>Surgical Patient care Technician</w:t>
      </w:r>
      <w:r w:rsidRPr="00524FB8">
        <w:rPr>
          <w:rFonts w:ascii="Times New Roman" w:hAnsi="Times New Roman" w:cs="Times New Roman"/>
          <w:b/>
          <w:u w:val="single"/>
        </w:rPr>
        <w:t xml:space="preserve"> </w:t>
      </w:r>
      <w:r w:rsidR="001B330B">
        <w:rPr>
          <w:rFonts w:ascii="Times New Roman" w:hAnsi="Times New Roman" w:cs="Times New Roman"/>
          <w:u w:val="single"/>
        </w:rPr>
        <w:t>/ Unit Coordinator</w:t>
      </w:r>
      <w:r w:rsidRPr="00524FB8">
        <w:rPr>
          <w:rFonts w:ascii="Times New Roman" w:hAnsi="Times New Roman" w:cs="Times New Roman"/>
          <w:i/>
        </w:rPr>
        <w:t>:</w:t>
      </w:r>
    </w:p>
    <w:p w14:paraId="63EC7725" w14:textId="67D5186E" w:rsidR="00553970" w:rsidRDefault="00E3673B" w:rsidP="00E3673B">
      <w:pPr>
        <w:rPr>
          <w:rFonts w:ascii="Times New Roman" w:hAnsi="Times New Roman" w:cs="Times New Roman"/>
        </w:rPr>
      </w:pPr>
      <w:r>
        <w:rPr>
          <w:rFonts w:ascii="Times New Roman" w:hAnsi="Times New Roman" w:cs="Times New Roman"/>
        </w:rPr>
        <w:t>Enforcement patient care plan and ensuring patient’s safety according to individuals infection control practices. Assist in patient care including examination and procedures.</w:t>
      </w:r>
      <w:r w:rsidR="00FB0482">
        <w:rPr>
          <w:rFonts w:ascii="Times New Roman" w:hAnsi="Times New Roman" w:cs="Times New Roman"/>
        </w:rPr>
        <w:t xml:space="preserve"> </w:t>
      </w:r>
      <w:r w:rsidR="00925FDB">
        <w:rPr>
          <w:rFonts w:ascii="Times New Roman" w:hAnsi="Times New Roman" w:cs="Times New Roman"/>
        </w:rPr>
        <w:t xml:space="preserve">Answers phone calls, created, updated and organized patient charts. </w:t>
      </w:r>
      <w:r>
        <w:rPr>
          <w:rFonts w:ascii="Times New Roman" w:hAnsi="Times New Roman" w:cs="Times New Roman"/>
        </w:rPr>
        <w:t xml:space="preserve">Managed various clerical programs working with patient tracking, and assigning nurses patient and duties, coordinates AMR transport and assembles patients transfer paperwork with medical documentation. </w:t>
      </w:r>
      <w:r w:rsidR="00925FDB">
        <w:rPr>
          <w:rFonts w:ascii="Times New Roman" w:hAnsi="Times New Roman" w:cs="Times New Roman"/>
        </w:rPr>
        <w:t>Multitasked by ensuring the floor ran smoothly and also providing doctors with proper patient consent forms.</w:t>
      </w:r>
      <w:r w:rsidR="006D7416">
        <w:rPr>
          <w:rFonts w:ascii="Times New Roman" w:hAnsi="Times New Roman" w:cs="Times New Roman"/>
        </w:rPr>
        <w:t xml:space="preserve"> Left this position to peruse my career in social work as a full-time employee. </w:t>
      </w:r>
    </w:p>
    <w:p w14:paraId="7E42D093" w14:textId="5535D8AD" w:rsidR="00553970" w:rsidRDefault="00553970" w:rsidP="00E3673B">
      <w:pPr>
        <w:rPr>
          <w:rFonts w:ascii="Times New Roman" w:hAnsi="Times New Roman" w:cs="Times New Roman"/>
          <w:b/>
        </w:rPr>
      </w:pPr>
      <w:r w:rsidRPr="00553970">
        <w:rPr>
          <w:rFonts w:ascii="Times New Roman" w:hAnsi="Times New Roman" w:cs="Times New Roman"/>
          <w:b/>
        </w:rPr>
        <w:t>Texas Baptist Home for Children, Waxahachie, TX</w:t>
      </w:r>
      <w:r>
        <w:rPr>
          <w:rFonts w:ascii="Times New Roman" w:hAnsi="Times New Roman" w:cs="Times New Roman"/>
          <w:b/>
        </w:rPr>
        <w:t xml:space="preserve">                                         August 2018 –December2018</w:t>
      </w:r>
    </w:p>
    <w:p w14:paraId="35CED938" w14:textId="23A663A5" w:rsidR="00553970" w:rsidRPr="00553970" w:rsidRDefault="00553970" w:rsidP="00E3673B">
      <w:pPr>
        <w:rPr>
          <w:rFonts w:ascii="Times New Roman" w:hAnsi="Times New Roman" w:cs="Times New Roman"/>
          <w:u w:val="single"/>
        </w:rPr>
      </w:pPr>
      <w:r>
        <w:rPr>
          <w:rFonts w:ascii="Times New Roman" w:hAnsi="Times New Roman" w:cs="Times New Roman"/>
        </w:rPr>
        <w:tab/>
      </w:r>
      <w:r w:rsidRPr="00553970">
        <w:rPr>
          <w:rFonts w:ascii="Times New Roman" w:hAnsi="Times New Roman" w:cs="Times New Roman"/>
          <w:u w:val="single"/>
        </w:rPr>
        <w:t>Intern</w:t>
      </w:r>
    </w:p>
    <w:p w14:paraId="05C39305" w14:textId="44CB7704" w:rsidR="001B330B" w:rsidRPr="00553970" w:rsidRDefault="00553970" w:rsidP="00E3673B">
      <w:pPr>
        <w:rPr>
          <w:rFonts w:ascii="Times New Roman" w:hAnsi="Times New Roman" w:cs="Times New Roman"/>
        </w:rPr>
      </w:pPr>
      <w:r>
        <w:rPr>
          <w:rFonts w:ascii="Times New Roman" w:hAnsi="Times New Roman" w:cs="Times New Roman"/>
        </w:rPr>
        <w:t xml:space="preserve">Lead case load of eight families and forty-five children. </w:t>
      </w:r>
      <w:r w:rsidR="00925FDB">
        <w:rPr>
          <w:rFonts w:ascii="Times New Roman" w:hAnsi="Times New Roman" w:cs="Times New Roman"/>
        </w:rPr>
        <w:t>A</w:t>
      </w:r>
      <w:r>
        <w:rPr>
          <w:rFonts w:ascii="Times New Roman" w:hAnsi="Times New Roman" w:cs="Times New Roman"/>
        </w:rPr>
        <w:t xml:space="preserve">ssisted other case manager and intake coordinators with intake paperwork, treatment plan, and case note paperwork. Assisted and attended court hearings as well as connected children with treatment care, extracurricular activities, and educational assistance. </w:t>
      </w:r>
    </w:p>
    <w:p w14:paraId="0E782C47" w14:textId="3305EEB7" w:rsidR="00553970" w:rsidRDefault="00E3673B" w:rsidP="00E3673B">
      <w:pPr>
        <w:rPr>
          <w:rFonts w:ascii="Times New Roman" w:hAnsi="Times New Roman" w:cs="Times New Roman"/>
          <w:b/>
        </w:rPr>
      </w:pPr>
      <w:r w:rsidRPr="00BB4705">
        <w:rPr>
          <w:rFonts w:ascii="Times New Roman" w:hAnsi="Times New Roman" w:cs="Times New Roman"/>
          <w:b/>
        </w:rPr>
        <w:t>Funday School- Teacher Assistant, Waxahachie</w:t>
      </w:r>
      <w:r w:rsidR="00553970">
        <w:rPr>
          <w:rFonts w:ascii="Times New Roman" w:hAnsi="Times New Roman" w:cs="Times New Roman"/>
          <w:b/>
        </w:rPr>
        <w:t>,</w:t>
      </w:r>
      <w:r w:rsidRPr="00BB4705">
        <w:rPr>
          <w:rFonts w:ascii="Times New Roman" w:hAnsi="Times New Roman" w:cs="Times New Roman"/>
          <w:b/>
        </w:rPr>
        <w:t xml:space="preserve"> TX </w:t>
      </w:r>
      <w:r w:rsidR="00BB4705">
        <w:rPr>
          <w:rFonts w:ascii="Times New Roman" w:hAnsi="Times New Roman" w:cs="Times New Roman"/>
          <w:b/>
        </w:rPr>
        <w:t xml:space="preserve">                                </w:t>
      </w:r>
      <w:r w:rsidRPr="00BB4705">
        <w:rPr>
          <w:rFonts w:ascii="Times New Roman" w:hAnsi="Times New Roman" w:cs="Times New Roman"/>
          <w:b/>
        </w:rPr>
        <w:t>Summer 2018</w:t>
      </w:r>
      <w:r w:rsidR="00553970">
        <w:rPr>
          <w:rFonts w:ascii="Times New Roman" w:hAnsi="Times New Roman" w:cs="Times New Roman"/>
          <w:b/>
        </w:rPr>
        <w:t xml:space="preserve"> / Current Substitute </w:t>
      </w:r>
    </w:p>
    <w:p w14:paraId="06D8DCB1" w14:textId="241D2DF1" w:rsidR="00E3673B" w:rsidRPr="001B330B" w:rsidRDefault="00E3673B" w:rsidP="00E3673B">
      <w:pPr>
        <w:rPr>
          <w:rFonts w:ascii="Times New Roman" w:hAnsi="Times New Roman" w:cs="Times New Roman"/>
          <w:b/>
        </w:rPr>
      </w:pPr>
      <w:r w:rsidRPr="00524FB8">
        <w:rPr>
          <w:rFonts w:ascii="Times New Roman" w:hAnsi="Times New Roman" w:cs="Times New Roman"/>
        </w:rPr>
        <w:lastRenderedPageBreak/>
        <w:t>Assist teachers with classroom,</w:t>
      </w:r>
      <w:r>
        <w:rPr>
          <w:rFonts w:ascii="Times New Roman" w:hAnsi="Times New Roman" w:cs="Times New Roman"/>
        </w:rPr>
        <w:t xml:space="preserve"> lesson plans,</w:t>
      </w:r>
      <w:r w:rsidRPr="00524FB8">
        <w:rPr>
          <w:rFonts w:ascii="Times New Roman" w:hAnsi="Times New Roman" w:cs="Times New Roman"/>
        </w:rPr>
        <w:t xml:space="preserve"> organizing activities, helping students with activities, homework and crafts. Offering a safe and healthy environment for </w:t>
      </w:r>
      <w:r>
        <w:rPr>
          <w:rFonts w:ascii="Times New Roman" w:hAnsi="Times New Roman" w:cs="Times New Roman"/>
        </w:rPr>
        <w:t>children to develop.</w:t>
      </w:r>
      <w:r w:rsidRPr="00524FB8">
        <w:rPr>
          <w:rFonts w:ascii="Times New Roman" w:hAnsi="Times New Roman" w:cs="Times New Roman"/>
        </w:rPr>
        <w:t xml:space="preserve"> </w:t>
      </w:r>
    </w:p>
    <w:p w14:paraId="7C90AC7B" w14:textId="77777777" w:rsidR="00553970" w:rsidRDefault="00553970" w:rsidP="00553970">
      <w:pPr>
        <w:rPr>
          <w:rFonts w:ascii="Times New Roman" w:hAnsi="Times New Roman" w:cs="Times New Roman"/>
          <w:b/>
          <w:sz w:val="24"/>
          <w:szCs w:val="24"/>
          <w:u w:val="single"/>
        </w:rPr>
      </w:pPr>
    </w:p>
    <w:p w14:paraId="2F85378D" w14:textId="5A11EBD2" w:rsidR="00A51BF1" w:rsidRPr="006D7416" w:rsidRDefault="00EC40FF" w:rsidP="000B5FA3">
      <w:pPr>
        <w:jc w:val="center"/>
        <w:rPr>
          <w:rFonts w:ascii="Times New Roman" w:hAnsi="Times New Roman" w:cs="Times New Roman"/>
          <w:b/>
          <w:sz w:val="28"/>
          <w:szCs w:val="28"/>
          <w:u w:val="single"/>
        </w:rPr>
      </w:pPr>
      <w:r w:rsidRPr="006D7416">
        <w:rPr>
          <w:rFonts w:ascii="Times New Roman" w:hAnsi="Times New Roman" w:cs="Times New Roman"/>
          <w:b/>
          <w:sz w:val="28"/>
          <w:szCs w:val="28"/>
          <w:u w:val="single"/>
        </w:rPr>
        <w:t>References</w:t>
      </w:r>
    </w:p>
    <w:p w14:paraId="58CE784D" w14:textId="77777777" w:rsidR="00375F68" w:rsidRPr="00524FB8" w:rsidRDefault="00375F68" w:rsidP="000B5FA3">
      <w:pPr>
        <w:jc w:val="center"/>
        <w:rPr>
          <w:rFonts w:ascii="Times New Roman" w:hAnsi="Times New Roman" w:cs="Times New Roman"/>
          <w:b/>
          <w:i/>
          <w:sz w:val="24"/>
          <w:szCs w:val="24"/>
          <w:u w:val="single"/>
        </w:rPr>
      </w:pPr>
    </w:p>
    <w:p w14:paraId="24B0E248" w14:textId="1D277CB7" w:rsidR="00A51BF1" w:rsidRPr="00524FB8" w:rsidRDefault="000B5FA3" w:rsidP="000B5FA3">
      <w:pPr>
        <w:pStyle w:val="ListParagraph"/>
        <w:ind w:left="720" w:firstLine="0"/>
        <w:jc w:val="center"/>
        <w:rPr>
          <w:rFonts w:ascii="Times New Roman" w:hAnsi="Times New Roman" w:cs="Times New Roman"/>
        </w:rPr>
      </w:pPr>
      <w:r>
        <w:rPr>
          <w:rFonts w:ascii="Times New Roman" w:hAnsi="Times New Roman" w:cs="Times New Roman"/>
        </w:rPr>
        <w:t>M</w:t>
      </w:r>
      <w:r w:rsidR="005E45E2">
        <w:rPr>
          <w:rFonts w:ascii="Times New Roman" w:hAnsi="Times New Roman" w:cs="Times New Roman"/>
        </w:rPr>
        <w:t>r</w:t>
      </w:r>
      <w:r>
        <w:rPr>
          <w:rFonts w:ascii="Times New Roman" w:hAnsi="Times New Roman" w:cs="Times New Roman"/>
        </w:rPr>
        <w:t xml:space="preserve">s. Erin Rodriguez, B.S </w:t>
      </w:r>
    </w:p>
    <w:p w14:paraId="1B73DD84" w14:textId="579AFE8D" w:rsidR="00524FB8" w:rsidRDefault="000B5FA3" w:rsidP="000B5FA3">
      <w:pPr>
        <w:pStyle w:val="ListParagraph"/>
        <w:ind w:left="720" w:firstLine="0"/>
        <w:jc w:val="center"/>
        <w:rPr>
          <w:rFonts w:ascii="Times New Roman" w:hAnsi="Times New Roman" w:cs="Times New Roman"/>
        </w:rPr>
      </w:pPr>
      <w:r>
        <w:rPr>
          <w:rFonts w:ascii="Times New Roman" w:hAnsi="Times New Roman" w:cs="Times New Roman"/>
        </w:rPr>
        <w:t>411 Bird Ln</w:t>
      </w:r>
    </w:p>
    <w:p w14:paraId="70243C7D" w14:textId="602590D2" w:rsidR="000B5FA3" w:rsidRDefault="000B5FA3" w:rsidP="000B5FA3">
      <w:pPr>
        <w:pStyle w:val="ListParagraph"/>
        <w:ind w:left="720" w:firstLine="0"/>
        <w:jc w:val="center"/>
        <w:rPr>
          <w:rFonts w:ascii="Times New Roman" w:hAnsi="Times New Roman" w:cs="Times New Roman"/>
        </w:rPr>
      </w:pPr>
      <w:r>
        <w:rPr>
          <w:rFonts w:ascii="Times New Roman" w:hAnsi="Times New Roman" w:cs="Times New Roman"/>
        </w:rPr>
        <w:t>Waxahachie, TX 75165</w:t>
      </w:r>
    </w:p>
    <w:p w14:paraId="1C31B1F1" w14:textId="39842260" w:rsidR="005E45E2" w:rsidRDefault="005E45E2" w:rsidP="000B5FA3">
      <w:pPr>
        <w:pStyle w:val="ListParagraph"/>
        <w:ind w:left="720" w:firstLine="0"/>
        <w:jc w:val="center"/>
        <w:rPr>
          <w:rFonts w:ascii="Times New Roman" w:hAnsi="Times New Roman" w:cs="Times New Roman"/>
        </w:rPr>
      </w:pPr>
      <w:r w:rsidRPr="00524FB8">
        <w:rPr>
          <w:rFonts w:ascii="Times New Roman" w:hAnsi="Times New Roman" w:cs="Times New Roman"/>
        </w:rPr>
        <w:t>(</w:t>
      </w:r>
      <w:r>
        <w:rPr>
          <w:rFonts w:ascii="Times New Roman" w:hAnsi="Times New Roman" w:cs="Times New Roman"/>
        </w:rPr>
        <w:t>214) 566-5337</w:t>
      </w:r>
    </w:p>
    <w:p w14:paraId="2F6CDA36" w14:textId="77777777" w:rsidR="000B5FA3" w:rsidRPr="00524FB8" w:rsidRDefault="000B5FA3" w:rsidP="000B5FA3">
      <w:pPr>
        <w:pStyle w:val="ListParagraph"/>
        <w:ind w:left="720" w:firstLine="0"/>
        <w:jc w:val="center"/>
        <w:rPr>
          <w:rFonts w:ascii="Times New Roman" w:hAnsi="Times New Roman" w:cs="Times New Roman"/>
        </w:rPr>
      </w:pPr>
    </w:p>
    <w:p w14:paraId="6B4C9EF9" w14:textId="77777777" w:rsidR="000B5FA3" w:rsidRDefault="000B5FA3" w:rsidP="000B5FA3">
      <w:pPr>
        <w:pStyle w:val="ListParagraph"/>
        <w:ind w:left="720" w:firstLine="0"/>
        <w:jc w:val="center"/>
        <w:rPr>
          <w:rFonts w:ascii="Times New Roman" w:hAnsi="Times New Roman" w:cs="Times New Roman"/>
        </w:rPr>
      </w:pPr>
    </w:p>
    <w:p w14:paraId="01E03509" w14:textId="77777777" w:rsidR="00385011" w:rsidRDefault="00027227" w:rsidP="000B5FA3">
      <w:pPr>
        <w:pStyle w:val="ListParagraph"/>
        <w:ind w:left="720" w:firstLine="0"/>
        <w:jc w:val="center"/>
        <w:rPr>
          <w:rFonts w:ascii="Times New Roman" w:hAnsi="Times New Roman" w:cs="Times New Roman"/>
        </w:rPr>
      </w:pPr>
      <w:r>
        <w:rPr>
          <w:rFonts w:ascii="Times New Roman" w:hAnsi="Times New Roman" w:cs="Times New Roman"/>
        </w:rPr>
        <w:t>M</w:t>
      </w:r>
      <w:r w:rsidR="005E45E2">
        <w:rPr>
          <w:rFonts w:ascii="Times New Roman" w:hAnsi="Times New Roman" w:cs="Times New Roman"/>
        </w:rPr>
        <w:t>r</w:t>
      </w:r>
      <w:r>
        <w:rPr>
          <w:rFonts w:ascii="Times New Roman" w:hAnsi="Times New Roman" w:cs="Times New Roman"/>
        </w:rPr>
        <w:t>s. Flor Luna, B</w:t>
      </w:r>
      <w:r w:rsidR="000B5FA3">
        <w:rPr>
          <w:rFonts w:ascii="Times New Roman" w:hAnsi="Times New Roman" w:cs="Times New Roman"/>
        </w:rPr>
        <w:t>.</w:t>
      </w:r>
      <w:r>
        <w:rPr>
          <w:rFonts w:ascii="Times New Roman" w:hAnsi="Times New Roman" w:cs="Times New Roman"/>
        </w:rPr>
        <w:t xml:space="preserve">S </w:t>
      </w:r>
    </w:p>
    <w:p w14:paraId="17AFC250" w14:textId="227CFDDB" w:rsidR="00027227" w:rsidRDefault="00027227" w:rsidP="000B5FA3">
      <w:pPr>
        <w:pStyle w:val="ListParagraph"/>
        <w:ind w:left="720" w:firstLine="0"/>
        <w:jc w:val="center"/>
        <w:rPr>
          <w:rFonts w:ascii="Times New Roman" w:hAnsi="Times New Roman" w:cs="Times New Roman"/>
        </w:rPr>
      </w:pPr>
      <w:r>
        <w:rPr>
          <w:rFonts w:ascii="Times New Roman" w:hAnsi="Times New Roman" w:cs="Times New Roman"/>
        </w:rPr>
        <w:t>130 Country Drive</w:t>
      </w:r>
    </w:p>
    <w:p w14:paraId="5FC7899D" w14:textId="0E7BBDFB" w:rsidR="00027227" w:rsidRDefault="00027227" w:rsidP="000B5FA3">
      <w:pPr>
        <w:pStyle w:val="ListParagraph"/>
        <w:ind w:left="720" w:firstLine="0"/>
        <w:jc w:val="center"/>
        <w:rPr>
          <w:rFonts w:ascii="Times New Roman" w:hAnsi="Times New Roman" w:cs="Times New Roman"/>
        </w:rPr>
      </w:pPr>
      <w:r>
        <w:rPr>
          <w:rFonts w:ascii="Times New Roman" w:hAnsi="Times New Roman" w:cs="Times New Roman"/>
        </w:rPr>
        <w:t>Waxahachie, TX 75156</w:t>
      </w:r>
    </w:p>
    <w:p w14:paraId="3C33FEAE" w14:textId="5ED9111E" w:rsidR="00385011" w:rsidRPr="00385011" w:rsidRDefault="00385011" w:rsidP="00385011">
      <w:pPr>
        <w:pStyle w:val="ListParagraph"/>
        <w:ind w:left="720" w:firstLine="0"/>
        <w:jc w:val="center"/>
        <w:rPr>
          <w:rFonts w:ascii="Times New Roman" w:hAnsi="Times New Roman" w:cs="Times New Roman"/>
        </w:rPr>
      </w:pPr>
      <w:r>
        <w:rPr>
          <w:rFonts w:ascii="Times New Roman" w:hAnsi="Times New Roman" w:cs="Times New Roman"/>
        </w:rPr>
        <w:t>(214) 399-9145</w:t>
      </w:r>
    </w:p>
    <w:p w14:paraId="0EFDD62E" w14:textId="5FE8F289" w:rsidR="00027227" w:rsidRDefault="000B5FA3" w:rsidP="000B5FA3">
      <w:pPr>
        <w:pStyle w:val="ListParagraph"/>
        <w:ind w:left="720" w:firstLine="0"/>
        <w:jc w:val="center"/>
        <w:rPr>
          <w:rFonts w:ascii="Times New Roman" w:hAnsi="Times New Roman" w:cs="Times New Roman"/>
        </w:rPr>
      </w:pPr>
      <w:r>
        <w:rPr>
          <w:rFonts w:ascii="Times New Roman" w:hAnsi="Times New Roman" w:cs="Times New Roman"/>
        </w:rPr>
        <w:t>Flluna@wisd.org</w:t>
      </w:r>
    </w:p>
    <w:p w14:paraId="1CD7CC1F" w14:textId="77777777" w:rsidR="00027227" w:rsidRDefault="00027227" w:rsidP="000B5FA3">
      <w:pPr>
        <w:pStyle w:val="ListParagraph"/>
        <w:ind w:left="720" w:firstLine="0"/>
        <w:jc w:val="center"/>
        <w:rPr>
          <w:rFonts w:ascii="Times New Roman" w:hAnsi="Times New Roman" w:cs="Times New Roman"/>
        </w:rPr>
      </w:pPr>
    </w:p>
    <w:p w14:paraId="70E1D0EE" w14:textId="77777777" w:rsidR="00027227" w:rsidRPr="00524FB8" w:rsidRDefault="00027227" w:rsidP="000B5FA3">
      <w:pPr>
        <w:pStyle w:val="ListParagraph"/>
        <w:ind w:left="720" w:firstLine="0"/>
        <w:jc w:val="center"/>
        <w:rPr>
          <w:rFonts w:ascii="Times New Roman" w:hAnsi="Times New Roman" w:cs="Times New Roman"/>
        </w:rPr>
      </w:pPr>
    </w:p>
    <w:p w14:paraId="41D2C821" w14:textId="7DC4C09E" w:rsidR="00EE352F" w:rsidRPr="00524FB8" w:rsidRDefault="00EE352F" w:rsidP="000B5FA3">
      <w:pPr>
        <w:pStyle w:val="ListParagraph"/>
        <w:ind w:left="720" w:firstLine="0"/>
        <w:jc w:val="center"/>
        <w:rPr>
          <w:rFonts w:ascii="Times New Roman" w:hAnsi="Times New Roman" w:cs="Times New Roman"/>
        </w:rPr>
      </w:pPr>
      <w:r w:rsidRPr="00524FB8">
        <w:rPr>
          <w:rFonts w:ascii="Times New Roman" w:hAnsi="Times New Roman" w:cs="Times New Roman"/>
        </w:rPr>
        <w:t>Mrs.</w:t>
      </w:r>
      <w:r w:rsidR="00560099" w:rsidRPr="00524FB8">
        <w:rPr>
          <w:rFonts w:ascii="Times New Roman" w:hAnsi="Times New Roman" w:cs="Times New Roman"/>
        </w:rPr>
        <w:t xml:space="preserve"> </w:t>
      </w:r>
      <w:r w:rsidRPr="00524FB8">
        <w:rPr>
          <w:rFonts w:ascii="Times New Roman" w:hAnsi="Times New Roman" w:cs="Times New Roman"/>
        </w:rPr>
        <w:t>Amanda Cabrera, LCMSW</w:t>
      </w:r>
      <w:r w:rsidR="00524FB8">
        <w:rPr>
          <w:rFonts w:ascii="Times New Roman" w:hAnsi="Times New Roman" w:cs="Times New Roman"/>
        </w:rPr>
        <w:t xml:space="preserve"> </w:t>
      </w:r>
      <w:bookmarkStart w:id="0" w:name="_GoBack"/>
      <w:bookmarkEnd w:id="0"/>
    </w:p>
    <w:p w14:paraId="4E548117" w14:textId="77777777" w:rsidR="00EE352F" w:rsidRPr="00524FB8" w:rsidRDefault="00EE352F" w:rsidP="000B5FA3">
      <w:pPr>
        <w:jc w:val="center"/>
        <w:rPr>
          <w:rFonts w:ascii="Times New Roman" w:hAnsi="Times New Roman" w:cs="Times New Roman"/>
        </w:rPr>
      </w:pPr>
      <w:r w:rsidRPr="00524FB8">
        <w:rPr>
          <w:rFonts w:ascii="Times New Roman" w:hAnsi="Times New Roman" w:cs="Times New Roman"/>
        </w:rPr>
        <w:t xml:space="preserve">Position:  Head Social Worker coordinator of </w:t>
      </w:r>
      <w:r w:rsidR="00560099" w:rsidRPr="00524FB8">
        <w:rPr>
          <w:rFonts w:ascii="Times New Roman" w:hAnsi="Times New Roman" w:cs="Times New Roman"/>
        </w:rPr>
        <w:t>Baylor Scott &amp; White Hospital, Waxahachie</w:t>
      </w:r>
    </w:p>
    <w:p w14:paraId="1AE926CD" w14:textId="77777777" w:rsidR="00560099" w:rsidRPr="00524FB8" w:rsidRDefault="00560099" w:rsidP="000B5FA3">
      <w:pPr>
        <w:jc w:val="center"/>
        <w:rPr>
          <w:rFonts w:ascii="Times New Roman" w:hAnsi="Times New Roman" w:cs="Times New Roman"/>
        </w:rPr>
      </w:pPr>
      <w:r w:rsidRPr="00524FB8">
        <w:rPr>
          <w:rFonts w:ascii="Times New Roman" w:hAnsi="Times New Roman" w:cs="Times New Roman"/>
        </w:rPr>
        <w:t>Facility:  Baylor Scott and White Medical Center-Waxahachie</w:t>
      </w:r>
    </w:p>
    <w:p w14:paraId="7D8238F9" w14:textId="5F20F14C" w:rsidR="00560099" w:rsidRDefault="00560099" w:rsidP="000B5FA3">
      <w:pPr>
        <w:jc w:val="center"/>
        <w:rPr>
          <w:rFonts w:ascii="Times New Roman" w:hAnsi="Times New Roman" w:cs="Times New Roman"/>
        </w:rPr>
      </w:pPr>
      <w:r w:rsidRPr="00524FB8">
        <w:rPr>
          <w:rFonts w:ascii="Times New Roman" w:hAnsi="Times New Roman" w:cs="Times New Roman"/>
        </w:rPr>
        <w:t>2400 I-35E, Waxahachie TX, 75154</w:t>
      </w:r>
    </w:p>
    <w:p w14:paraId="0DD5DF6F" w14:textId="60E94B3C" w:rsidR="005D4988" w:rsidRPr="00524FB8" w:rsidRDefault="005D4988" w:rsidP="000B5FA3">
      <w:pPr>
        <w:jc w:val="center"/>
        <w:rPr>
          <w:rFonts w:ascii="Times New Roman" w:hAnsi="Times New Roman" w:cs="Times New Roman"/>
        </w:rPr>
      </w:pPr>
      <w:r w:rsidRPr="00524FB8">
        <w:rPr>
          <w:rFonts w:ascii="Times New Roman" w:hAnsi="Times New Roman" w:cs="Times New Roman"/>
        </w:rPr>
        <w:t>(214)558-3653</w:t>
      </w:r>
    </w:p>
    <w:p w14:paraId="07D092A2" w14:textId="77777777" w:rsidR="00EE352F" w:rsidRPr="00524FB8" w:rsidRDefault="00EE352F" w:rsidP="000B5FA3">
      <w:pPr>
        <w:jc w:val="center"/>
        <w:rPr>
          <w:rFonts w:ascii="Times New Roman" w:hAnsi="Times New Roman" w:cs="Times New Roman"/>
        </w:rPr>
      </w:pPr>
    </w:p>
    <w:sectPr w:rsidR="00EE352F" w:rsidRPr="00524FB8" w:rsidSect="00925FDB">
      <w:type w:val="continuous"/>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98E0F" w14:textId="77777777" w:rsidR="005977BE" w:rsidRDefault="005977BE">
      <w:pPr>
        <w:spacing w:after="0" w:line="240" w:lineRule="auto"/>
      </w:pPr>
      <w:r>
        <w:separator/>
      </w:r>
    </w:p>
  </w:endnote>
  <w:endnote w:type="continuationSeparator" w:id="0">
    <w:p w14:paraId="0440396B" w14:textId="77777777" w:rsidR="005977BE" w:rsidRDefault="0059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2EDDA482" w14:textId="77777777" w:rsidR="00A51BF1" w:rsidRDefault="00EB62B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240A4" w14:textId="77777777" w:rsidR="005977BE" w:rsidRDefault="005977BE">
      <w:pPr>
        <w:spacing w:after="0" w:line="240" w:lineRule="auto"/>
      </w:pPr>
      <w:r>
        <w:separator/>
      </w:r>
    </w:p>
  </w:footnote>
  <w:footnote w:type="continuationSeparator" w:id="0">
    <w:p w14:paraId="072C7647" w14:textId="77777777" w:rsidR="005977BE" w:rsidRDefault="00597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81939" w14:textId="77777777" w:rsidR="00A51BF1" w:rsidRDefault="00EB62B9">
    <w:pPr>
      <w:pStyle w:val="Header"/>
    </w:pPr>
    <w:r>
      <w:rPr>
        <w:noProof/>
        <w:lang w:eastAsia="en-US"/>
      </w:rPr>
      <mc:AlternateContent>
        <mc:Choice Requires="wpg">
          <w:drawing>
            <wp:anchor distT="0" distB="0" distL="114300" distR="114300" simplePos="0" relativeHeight="251661312" behindDoc="0" locked="0" layoutInCell="1" allowOverlap="1" wp14:anchorId="7E2B635D" wp14:editId="618FD0A8">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461A898"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9C6AD" w14:textId="77777777" w:rsidR="00A51BF1" w:rsidRDefault="00EB62B9">
    <w:pPr>
      <w:pStyle w:val="Header"/>
    </w:pPr>
    <w:r>
      <w:rPr>
        <w:noProof/>
        <w:lang w:eastAsia="en-US"/>
      </w:rPr>
      <mc:AlternateContent>
        <mc:Choice Requires="wpg">
          <w:drawing>
            <wp:anchor distT="0" distB="0" distL="114300" distR="114300" simplePos="0" relativeHeight="251663360" behindDoc="0" locked="0" layoutInCell="1" allowOverlap="1" wp14:anchorId="6544B032" wp14:editId="17284EF9">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9F19507"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CA6CB1"/>
    <w:multiLevelType w:val="hybridMultilevel"/>
    <w:tmpl w:val="780A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ED3864"/>
    <w:multiLevelType w:val="hybridMultilevel"/>
    <w:tmpl w:val="66402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32FA3"/>
    <w:multiLevelType w:val="hybridMultilevel"/>
    <w:tmpl w:val="5D54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F31243"/>
    <w:multiLevelType w:val="hybridMultilevel"/>
    <w:tmpl w:val="B2EEF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6555A3"/>
    <w:multiLevelType w:val="hybridMultilevel"/>
    <w:tmpl w:val="267241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CAD2B7F"/>
    <w:multiLevelType w:val="hybridMultilevel"/>
    <w:tmpl w:val="CBB0B2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840E2"/>
    <w:multiLevelType w:val="hybridMultilevel"/>
    <w:tmpl w:val="B5700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B7D6D"/>
    <w:multiLevelType w:val="hybridMultilevel"/>
    <w:tmpl w:val="25ACAA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A28EB"/>
    <w:multiLevelType w:val="hybridMultilevel"/>
    <w:tmpl w:val="1A162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C286F"/>
    <w:multiLevelType w:val="hybridMultilevel"/>
    <w:tmpl w:val="D2A0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D5745"/>
    <w:multiLevelType w:val="hybridMultilevel"/>
    <w:tmpl w:val="F1A6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012A9"/>
    <w:multiLevelType w:val="hybridMultilevel"/>
    <w:tmpl w:val="4726F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8B44F0"/>
    <w:multiLevelType w:val="hybridMultilevel"/>
    <w:tmpl w:val="9850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5339E7"/>
    <w:multiLevelType w:val="hybridMultilevel"/>
    <w:tmpl w:val="2C6E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A35886"/>
    <w:multiLevelType w:val="hybridMultilevel"/>
    <w:tmpl w:val="86747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B852BA"/>
    <w:multiLevelType w:val="hybridMultilevel"/>
    <w:tmpl w:val="FD984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C2C40"/>
    <w:multiLevelType w:val="hybridMultilevel"/>
    <w:tmpl w:val="7C3C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5968A1"/>
    <w:multiLevelType w:val="hybridMultilevel"/>
    <w:tmpl w:val="626AE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B345126"/>
    <w:multiLevelType w:val="hybridMultilevel"/>
    <w:tmpl w:val="DCE0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355D86"/>
    <w:multiLevelType w:val="hybridMultilevel"/>
    <w:tmpl w:val="34C4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7"/>
  </w:num>
  <w:num w:numId="13">
    <w:abstractNumId w:val="21"/>
  </w:num>
  <w:num w:numId="14">
    <w:abstractNumId w:val="11"/>
  </w:num>
  <w:num w:numId="15">
    <w:abstractNumId w:val="17"/>
  </w:num>
  <w:num w:numId="16">
    <w:abstractNumId w:val="15"/>
  </w:num>
  <w:num w:numId="17">
    <w:abstractNumId w:val="18"/>
  </w:num>
  <w:num w:numId="18">
    <w:abstractNumId w:val="12"/>
  </w:num>
  <w:num w:numId="19">
    <w:abstractNumId w:val="20"/>
  </w:num>
  <w:num w:numId="20">
    <w:abstractNumId w:val="25"/>
  </w:num>
  <w:num w:numId="21">
    <w:abstractNumId w:val="10"/>
  </w:num>
  <w:num w:numId="22">
    <w:abstractNumId w:val="28"/>
  </w:num>
  <w:num w:numId="23">
    <w:abstractNumId w:val="29"/>
  </w:num>
  <w:num w:numId="24">
    <w:abstractNumId w:val="26"/>
  </w:num>
  <w:num w:numId="25">
    <w:abstractNumId w:val="19"/>
  </w:num>
  <w:num w:numId="26">
    <w:abstractNumId w:val="14"/>
  </w:num>
  <w:num w:numId="27">
    <w:abstractNumId w:val="22"/>
  </w:num>
  <w:num w:numId="28">
    <w:abstractNumId w:val="23"/>
  </w:num>
  <w:num w:numId="29">
    <w:abstractNumId w:val="1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45"/>
    <w:rsid w:val="00016DC5"/>
    <w:rsid w:val="00027227"/>
    <w:rsid w:val="000B5FA3"/>
    <w:rsid w:val="000E04EC"/>
    <w:rsid w:val="000F1A21"/>
    <w:rsid w:val="00144541"/>
    <w:rsid w:val="001B330B"/>
    <w:rsid w:val="00220023"/>
    <w:rsid w:val="00295F5A"/>
    <w:rsid w:val="002F4134"/>
    <w:rsid w:val="0035543B"/>
    <w:rsid w:val="00357D8F"/>
    <w:rsid w:val="00375F68"/>
    <w:rsid w:val="00385011"/>
    <w:rsid w:val="003C466D"/>
    <w:rsid w:val="003C4DF8"/>
    <w:rsid w:val="003E16C1"/>
    <w:rsid w:val="00461D17"/>
    <w:rsid w:val="00474DFA"/>
    <w:rsid w:val="00524FB8"/>
    <w:rsid w:val="005355D7"/>
    <w:rsid w:val="00543F0E"/>
    <w:rsid w:val="00551BDB"/>
    <w:rsid w:val="00553970"/>
    <w:rsid w:val="00560099"/>
    <w:rsid w:val="00595208"/>
    <w:rsid w:val="005977BE"/>
    <w:rsid w:val="005D4988"/>
    <w:rsid w:val="005E45E2"/>
    <w:rsid w:val="006D7416"/>
    <w:rsid w:val="00713652"/>
    <w:rsid w:val="00724B23"/>
    <w:rsid w:val="007D5102"/>
    <w:rsid w:val="00925FDB"/>
    <w:rsid w:val="009C0816"/>
    <w:rsid w:val="009D3764"/>
    <w:rsid w:val="009D7D7A"/>
    <w:rsid w:val="00A51BF1"/>
    <w:rsid w:val="00A575A8"/>
    <w:rsid w:val="00A71B2E"/>
    <w:rsid w:val="00A765B6"/>
    <w:rsid w:val="00AA15DF"/>
    <w:rsid w:val="00AD1BEC"/>
    <w:rsid w:val="00BB46BF"/>
    <w:rsid w:val="00BB4705"/>
    <w:rsid w:val="00C93545"/>
    <w:rsid w:val="00D67778"/>
    <w:rsid w:val="00D714BC"/>
    <w:rsid w:val="00DA3A20"/>
    <w:rsid w:val="00E3673B"/>
    <w:rsid w:val="00EB62B9"/>
    <w:rsid w:val="00EC40FF"/>
    <w:rsid w:val="00EE352F"/>
    <w:rsid w:val="00F527AD"/>
    <w:rsid w:val="00F75A49"/>
    <w:rsid w:val="00FB0482"/>
    <w:rsid w:val="00FB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14A7E"/>
  <w15:chartTrackingRefBased/>
  <w15:docId w15:val="{B2F96719-0544-5F4E-A3E3-A8FF454F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543F0E"/>
    <w:rPr>
      <w:color w:val="3D859C" w:themeColor="hyperlink"/>
      <w:u w:val="single"/>
    </w:rPr>
  </w:style>
  <w:style w:type="character" w:styleId="UnresolvedMention">
    <w:name w:val="Unresolved Mention"/>
    <w:basedOn w:val="DefaultParagraphFont"/>
    <w:uiPriority w:val="99"/>
    <w:semiHidden/>
    <w:unhideWhenUsed/>
    <w:rsid w:val="00543F0E"/>
    <w:rPr>
      <w:color w:val="605E5C"/>
      <w:shd w:val="clear" w:color="auto" w:fill="E1DFDD"/>
    </w:rPr>
  </w:style>
  <w:style w:type="character" w:styleId="FollowedHyperlink">
    <w:name w:val="FollowedHyperlink"/>
    <w:basedOn w:val="DefaultParagraphFont"/>
    <w:uiPriority w:val="99"/>
    <w:semiHidden/>
    <w:unhideWhenUsed/>
    <w:rsid w:val="00220023"/>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iseldaburciaga/Library/Containers/com.microsoft.Word/Data/Library/Application%20Support/Microsoft/Office/16.0/DTS/en-US%7b0BCCA98C-B61A-EC4C-9E1F-CE19EB4D4AAA%7d/%7bFB22937E-5760-A147-9108-B099F803572D%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3D5B1BF0D5AA469A8733EF36C2EB3F"/>
        <w:category>
          <w:name w:val="General"/>
          <w:gallery w:val="placeholder"/>
        </w:category>
        <w:types>
          <w:type w:val="bbPlcHdr"/>
        </w:types>
        <w:behaviors>
          <w:behavior w:val="content"/>
        </w:behaviors>
        <w:guid w:val="{34E82F60-4875-1B41-9C7E-FAF6B2F3A17A}"/>
      </w:docPartPr>
      <w:docPartBody>
        <w:p w:rsidR="00806A56" w:rsidRDefault="00CE1C1B">
          <w:pPr>
            <w:pStyle w:val="913D5B1BF0D5AA469A8733EF36C2EB3F"/>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1B"/>
    <w:rsid w:val="00027884"/>
    <w:rsid w:val="001C3007"/>
    <w:rsid w:val="001E2C67"/>
    <w:rsid w:val="005D0D52"/>
    <w:rsid w:val="00684217"/>
    <w:rsid w:val="00806A56"/>
    <w:rsid w:val="008C3893"/>
    <w:rsid w:val="00942CF9"/>
    <w:rsid w:val="00AE469C"/>
    <w:rsid w:val="00B348F3"/>
    <w:rsid w:val="00BA1846"/>
    <w:rsid w:val="00C27549"/>
    <w:rsid w:val="00CE1C1B"/>
    <w:rsid w:val="00DB6F36"/>
    <w:rsid w:val="00E13CE7"/>
    <w:rsid w:val="00E7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9CCBBE06F84D4EAF81AE82EC6C0211">
    <w:name w:val="FE9CCBBE06F84D4EAF81AE82EC6C0211"/>
  </w:style>
  <w:style w:type="paragraph" w:customStyle="1" w:styleId="2545C75A5AC5D04683B55598022F52B7">
    <w:name w:val="2545C75A5AC5D04683B55598022F52B7"/>
  </w:style>
  <w:style w:type="paragraph" w:customStyle="1" w:styleId="122F00C1831E5645824137B436CD4893">
    <w:name w:val="122F00C1831E5645824137B436CD4893"/>
  </w:style>
  <w:style w:type="paragraph" w:customStyle="1" w:styleId="442298A2DB362841ACD9C05B03C3447B">
    <w:name w:val="442298A2DB362841ACD9C05B03C3447B"/>
  </w:style>
  <w:style w:type="paragraph" w:customStyle="1" w:styleId="913D5B1BF0D5AA469A8733EF36C2EB3F">
    <w:name w:val="913D5B1BF0D5AA469A8733EF36C2EB3F"/>
  </w:style>
  <w:style w:type="paragraph" w:customStyle="1" w:styleId="983722803AB2514084E9A12B5BAD97B1">
    <w:name w:val="983722803AB2514084E9A12B5BAD97B1"/>
  </w:style>
  <w:style w:type="paragraph" w:customStyle="1" w:styleId="4E150F8AD71FC547B78A2EEC4FA4F15A">
    <w:name w:val="4E150F8AD71FC547B78A2EEC4FA4F15A"/>
  </w:style>
  <w:style w:type="paragraph" w:customStyle="1" w:styleId="31B9C69A95A41B43875A7942D2E3E15E">
    <w:name w:val="31B9C69A95A41B43875A7942D2E3E15E"/>
  </w:style>
  <w:style w:type="paragraph" w:customStyle="1" w:styleId="D74FAD9A886BC948A47B6A6FEFE7FD8A">
    <w:name w:val="D74FAD9A886BC948A47B6A6FEFE7FD8A"/>
  </w:style>
  <w:style w:type="paragraph" w:customStyle="1" w:styleId="01256BE8E234474B83006AC97EB18DC3">
    <w:name w:val="01256BE8E234474B83006AC97EB18DC3"/>
  </w:style>
  <w:style w:type="paragraph" w:customStyle="1" w:styleId="1564B38F3DA5464084D59A71997E55DF">
    <w:name w:val="1564B38F3DA5464084D59A71997E55DF"/>
  </w:style>
  <w:style w:type="paragraph" w:customStyle="1" w:styleId="FF4143F40B2A4149A330AF7EA7516CF0">
    <w:name w:val="FF4143F40B2A4149A330AF7EA7516CF0"/>
  </w:style>
  <w:style w:type="paragraph" w:customStyle="1" w:styleId="83BE66CDDA3C094C884ADA9BAAA24452">
    <w:name w:val="83BE66CDDA3C094C884ADA9BAAA24452"/>
  </w:style>
  <w:style w:type="paragraph" w:customStyle="1" w:styleId="69B2D0FF0781D74AAE228224E7FE1940">
    <w:name w:val="69B2D0FF0781D74AAE228224E7FE19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{FB22937E-5760-A147-9108-B099F803572D}tf10002079.dotx</Template>
  <TotalTime>1</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Burciaga, Griselda</dc:creator>
  <cp:keywords/>
  <dc:description/>
  <cp:lastModifiedBy>Burciaga, Griselda</cp:lastModifiedBy>
  <cp:revision>2</cp:revision>
  <dcterms:created xsi:type="dcterms:W3CDTF">2019-04-05T11:41:00Z</dcterms:created>
  <dcterms:modified xsi:type="dcterms:W3CDTF">2019-04-05T11:41:00Z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