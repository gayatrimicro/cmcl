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37F65F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C8676D2" w14:textId="77777777" w:rsidR="00692703" w:rsidRPr="002A47D0" w:rsidRDefault="00894F04" w:rsidP="00913946">
            <w:pPr>
              <w:pStyle w:val="Title"/>
              <w:rPr>
                <w:sz w:val="40"/>
                <w:szCs w:val="40"/>
              </w:rPr>
            </w:pPr>
            <w:r w:rsidRPr="002A47D0">
              <w:rPr>
                <w:sz w:val="40"/>
                <w:szCs w:val="40"/>
              </w:rPr>
              <w:t xml:space="preserve">chandra </w:t>
            </w:r>
            <w:r w:rsidRPr="002A47D0">
              <w:rPr>
                <w:rStyle w:val="IntenseEmphasis"/>
                <w:sz w:val="40"/>
                <w:szCs w:val="40"/>
              </w:rPr>
              <w:t>allen</w:t>
            </w:r>
          </w:p>
          <w:p w14:paraId="1D890C64" w14:textId="77777777" w:rsidR="00692703" w:rsidRPr="00CF1A49" w:rsidRDefault="00692703" w:rsidP="00913946">
            <w:pPr>
              <w:pStyle w:val="ContactInfo"/>
              <w:contextualSpacing w:val="0"/>
            </w:pPr>
            <w:r w:rsidRPr="00CF1A49">
              <w:t xml:space="preserve"> </w:t>
            </w:r>
            <w:r w:rsidR="00894F04">
              <w:t>chaun1104@hotmail.com</w:t>
            </w:r>
          </w:p>
          <w:p w14:paraId="2DAD115A" w14:textId="77777777" w:rsidR="00692703" w:rsidRPr="00CF1A49" w:rsidRDefault="00894F04" w:rsidP="00913946">
            <w:pPr>
              <w:pStyle w:val="ContactInfoEmphasis"/>
              <w:contextualSpacing w:val="0"/>
            </w:pPr>
            <w:r>
              <w:t>972.989.1262</w:t>
            </w:r>
          </w:p>
        </w:tc>
      </w:tr>
      <w:tr w:rsidR="009571D8" w:rsidRPr="00CF1A49" w14:paraId="42A095A1" w14:textId="77777777" w:rsidTr="00692703">
        <w:tc>
          <w:tcPr>
            <w:tcW w:w="9360" w:type="dxa"/>
            <w:tcMar>
              <w:top w:w="432" w:type="dxa"/>
            </w:tcMar>
          </w:tcPr>
          <w:p w14:paraId="29768387" w14:textId="77777777" w:rsidR="002A47D0" w:rsidRPr="00CF1A49" w:rsidRDefault="00894F04" w:rsidP="00913946">
            <w:pPr>
              <w:contextualSpacing w:val="0"/>
            </w:pPr>
            <w:r>
              <w:t xml:space="preserve">My objective is to utilize and expand current skills, </w:t>
            </w:r>
            <w:proofErr w:type="gramStart"/>
            <w:r>
              <w:t>and also</w:t>
            </w:r>
            <w:proofErr w:type="gramEnd"/>
            <w:r>
              <w:t xml:space="preserve"> acquisition of new experiences. My goal is to contribute</w:t>
            </w:r>
            <w:r w:rsidR="001E6337">
              <w:t xml:space="preserve"> positively</w:t>
            </w:r>
            <w:r>
              <w:t xml:space="preserve"> to any environment that I am in.</w:t>
            </w:r>
          </w:p>
        </w:tc>
      </w:tr>
    </w:tbl>
    <w:p w14:paraId="2599152F" w14:textId="77777777" w:rsidR="004E01EB" w:rsidRPr="00CF1A49" w:rsidRDefault="00B766A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C3870A01CBC49809FB07D0CCFCA36FF"/>
          </w:placeholder>
          <w:temporary/>
          <w:showingPlcHdr/>
          <w15:appearance w15:val="hidden"/>
        </w:sdtPr>
        <w:sdtEndPr/>
        <w:sdtContent>
          <w:r w:rsidR="004E01EB" w:rsidRPr="002A47D0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1504DE4" w14:textId="77777777" w:rsidTr="00D66A52">
        <w:tc>
          <w:tcPr>
            <w:tcW w:w="9355" w:type="dxa"/>
          </w:tcPr>
          <w:p w14:paraId="7CCE81CA" w14:textId="77777777" w:rsidR="001D0BF1" w:rsidRPr="00CF1A49" w:rsidRDefault="00894F04" w:rsidP="001D0BF1">
            <w:pPr>
              <w:pStyle w:val="Heading3"/>
              <w:contextualSpacing w:val="0"/>
              <w:outlineLvl w:val="2"/>
            </w:pPr>
            <w:r>
              <w:t>5/2016</w:t>
            </w:r>
            <w:r w:rsidR="001D0BF1" w:rsidRPr="00CF1A49">
              <w:t xml:space="preserve"> – </w:t>
            </w:r>
            <w:r>
              <w:t>1/2018</w:t>
            </w:r>
          </w:p>
          <w:p w14:paraId="19561ACC" w14:textId="77777777" w:rsidR="001D0BF1" w:rsidRPr="00CF1A49" w:rsidRDefault="00894F04" w:rsidP="001D0BF1">
            <w:pPr>
              <w:pStyle w:val="Heading2"/>
              <w:contextualSpacing w:val="0"/>
              <w:outlineLvl w:val="1"/>
            </w:pPr>
            <w:r>
              <w:t>staff rn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texas health emergency</w:t>
            </w:r>
          </w:p>
          <w:p w14:paraId="174EB3B1" w14:textId="77777777" w:rsidR="001E3120" w:rsidRPr="00CF1A49" w:rsidRDefault="00894F04" w:rsidP="001D0BF1">
            <w:pPr>
              <w:contextualSpacing w:val="0"/>
            </w:pPr>
            <w:r>
              <w:t>ED with 24-hour staffing</w:t>
            </w:r>
          </w:p>
        </w:tc>
      </w:tr>
      <w:tr w:rsidR="00F61DF9" w:rsidRPr="00CF1A49" w14:paraId="526159B0" w14:textId="77777777" w:rsidTr="00F61DF9">
        <w:tc>
          <w:tcPr>
            <w:tcW w:w="9355" w:type="dxa"/>
            <w:tcMar>
              <w:top w:w="216" w:type="dxa"/>
            </w:tcMar>
          </w:tcPr>
          <w:p w14:paraId="40C8ED55" w14:textId="77777777" w:rsidR="00F61DF9" w:rsidRPr="00CF1A49" w:rsidRDefault="00894F04" w:rsidP="00F61DF9">
            <w:pPr>
              <w:pStyle w:val="Heading3"/>
              <w:contextualSpacing w:val="0"/>
              <w:outlineLvl w:val="2"/>
            </w:pPr>
            <w:r>
              <w:t>1/2016</w:t>
            </w:r>
            <w:r w:rsidR="00F61DF9" w:rsidRPr="00CF1A49">
              <w:t xml:space="preserve"> – </w:t>
            </w:r>
            <w:r>
              <w:t>2017</w:t>
            </w:r>
          </w:p>
          <w:p w14:paraId="7745B6FC" w14:textId="77777777" w:rsidR="00F61DF9" w:rsidRPr="00CF1A49" w:rsidRDefault="00894F04" w:rsidP="00F61DF9">
            <w:pPr>
              <w:pStyle w:val="Heading2"/>
              <w:contextualSpacing w:val="0"/>
              <w:outlineLvl w:val="1"/>
            </w:pPr>
            <w:r>
              <w:t>staff rn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emergis er, closed</w:t>
            </w:r>
          </w:p>
          <w:p w14:paraId="4889CAF9" w14:textId="77777777" w:rsidR="00894F04" w:rsidRDefault="00894F04" w:rsidP="00F61DF9">
            <w:r>
              <w:t xml:space="preserve"> ED with 24-hour staffing</w:t>
            </w:r>
          </w:p>
          <w:p w14:paraId="693C7BCF" w14:textId="77777777" w:rsidR="00894F04" w:rsidRPr="002A47D0" w:rsidRDefault="00894F04" w:rsidP="00F61DF9">
            <w:pPr>
              <w:rPr>
                <w:b/>
              </w:rPr>
            </w:pPr>
            <w:r w:rsidRPr="002A47D0">
              <w:rPr>
                <w:b/>
              </w:rPr>
              <w:t>1/2016-1/2017</w:t>
            </w:r>
          </w:p>
          <w:p w14:paraId="5066ADBB" w14:textId="77777777" w:rsidR="00894F04" w:rsidRDefault="00894F04" w:rsidP="00F61DF9">
            <w:r>
              <w:t>STAFF RN, CLINIC21 ED, closed</w:t>
            </w:r>
          </w:p>
          <w:p w14:paraId="0E23D09A" w14:textId="77777777" w:rsidR="00894F04" w:rsidRDefault="00894F04" w:rsidP="00F61DF9">
            <w:r>
              <w:t xml:space="preserve"> ED with 24-hour staffing</w:t>
            </w:r>
          </w:p>
          <w:p w14:paraId="0F066C7B" w14:textId="77777777" w:rsidR="00894F04" w:rsidRPr="002A47D0" w:rsidRDefault="00894F04" w:rsidP="00F61DF9">
            <w:pPr>
              <w:rPr>
                <w:b/>
              </w:rPr>
            </w:pPr>
            <w:r w:rsidRPr="002A47D0">
              <w:rPr>
                <w:b/>
              </w:rPr>
              <w:t>11/2011-3/2014</w:t>
            </w:r>
          </w:p>
          <w:p w14:paraId="047C5792" w14:textId="77777777" w:rsidR="00894F04" w:rsidRDefault="00894F04" w:rsidP="00F61DF9">
            <w:r>
              <w:t>STAFF RN, CHARLETON METHODIST</w:t>
            </w:r>
          </w:p>
          <w:p w14:paraId="313827F3" w14:textId="77777777" w:rsidR="00894F04" w:rsidRDefault="00457C0B" w:rsidP="00F61DF9">
            <w:r>
              <w:t>Level</w:t>
            </w:r>
            <w:r w:rsidR="002A47D0">
              <w:t xml:space="preserve"> 2 ED</w:t>
            </w:r>
          </w:p>
        </w:tc>
      </w:tr>
    </w:tbl>
    <w:sdt>
      <w:sdtPr>
        <w:alias w:val="Education:"/>
        <w:tag w:val="Education:"/>
        <w:id w:val="-1908763273"/>
        <w:placeholder>
          <w:docPart w:val="38C34509E72449EDB02ED249C7936847"/>
        </w:placeholder>
        <w:temporary/>
        <w:showingPlcHdr/>
        <w15:appearance w15:val="hidden"/>
      </w:sdtPr>
      <w:sdtEndPr/>
      <w:sdtContent>
        <w:p w14:paraId="7BBA888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F5C3D45" w14:textId="77777777" w:rsidTr="00D66A52">
        <w:tc>
          <w:tcPr>
            <w:tcW w:w="9355" w:type="dxa"/>
          </w:tcPr>
          <w:p w14:paraId="3E15A4B3" w14:textId="77777777" w:rsidR="007538DC" w:rsidRPr="00CF1A49" w:rsidRDefault="002A47D0" w:rsidP="002A47D0">
            <w:pPr>
              <w:pStyle w:val="Heading2"/>
              <w:contextualSpacing w:val="0"/>
            </w:pPr>
            <w:r>
              <w:t>adn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el centr0</w:t>
            </w:r>
          </w:p>
        </w:tc>
      </w:tr>
      <w:tr w:rsidR="00F61DF9" w:rsidRPr="00CF1A49" w14:paraId="0652E648" w14:textId="77777777" w:rsidTr="00F61DF9">
        <w:tc>
          <w:tcPr>
            <w:tcW w:w="9355" w:type="dxa"/>
            <w:tcMar>
              <w:top w:w="216" w:type="dxa"/>
            </w:tcMar>
          </w:tcPr>
          <w:p w14:paraId="70A75C86" w14:textId="77777777" w:rsidR="00F61DF9" w:rsidRPr="00CF1A49" w:rsidRDefault="002A47D0" w:rsidP="00F61DF9">
            <w:pPr>
              <w:pStyle w:val="Heading2"/>
              <w:contextualSpacing w:val="0"/>
              <w:outlineLvl w:val="1"/>
            </w:pPr>
            <w:r>
              <w:t>bsn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texas woman’s university</w:t>
            </w:r>
          </w:p>
          <w:p w14:paraId="5F95866D" w14:textId="77777777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2F7E1153815A4B87B4069E6C8CC38D96"/>
        </w:placeholder>
        <w:temporary/>
        <w:showingPlcHdr/>
        <w15:appearance w15:val="hidden"/>
      </w:sdtPr>
      <w:sdtEndPr/>
      <w:sdtContent>
        <w:p w14:paraId="3559141A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092066A" w14:textId="77777777" w:rsidTr="00CF1A49">
        <w:tc>
          <w:tcPr>
            <w:tcW w:w="4675" w:type="dxa"/>
          </w:tcPr>
          <w:p w14:paraId="3564E8E9" w14:textId="77777777" w:rsidR="001E3120" w:rsidRPr="006E1507" w:rsidRDefault="002A47D0" w:rsidP="006E1507">
            <w:pPr>
              <w:pStyle w:val="ListBullet"/>
              <w:contextualSpacing w:val="0"/>
            </w:pPr>
            <w:r>
              <w:t>Computer concepts certificate, Richland college</w:t>
            </w:r>
          </w:p>
          <w:p w14:paraId="7B4806B6" w14:textId="77777777" w:rsidR="001F4E6D" w:rsidRPr="006E1507" w:rsidRDefault="002A47D0" w:rsidP="006E1507">
            <w:pPr>
              <w:pStyle w:val="ListBullet"/>
              <w:contextualSpacing w:val="0"/>
            </w:pPr>
            <w:r>
              <w:t>Perioperative Nursing certification, El Centro</w:t>
            </w:r>
          </w:p>
        </w:tc>
        <w:tc>
          <w:tcPr>
            <w:tcW w:w="4675" w:type="dxa"/>
            <w:tcMar>
              <w:left w:w="360" w:type="dxa"/>
            </w:tcMar>
          </w:tcPr>
          <w:p w14:paraId="15366CAE" w14:textId="77777777" w:rsidR="003A0632" w:rsidRPr="006E1507" w:rsidRDefault="002A47D0" w:rsidP="006E1507">
            <w:pPr>
              <w:pStyle w:val="ListBullet"/>
              <w:contextualSpacing w:val="0"/>
            </w:pPr>
            <w:proofErr w:type="spellStart"/>
            <w:proofErr w:type="gramStart"/>
            <w:r>
              <w:t>Paramedic,EMT</w:t>
            </w:r>
            <w:proofErr w:type="spellEnd"/>
            <w:proofErr w:type="gramEnd"/>
            <w:r>
              <w:t xml:space="preserve"> trainer in ED</w:t>
            </w:r>
          </w:p>
          <w:p w14:paraId="63F40CBA" w14:textId="77777777" w:rsidR="001E3120" w:rsidRPr="006E1507" w:rsidRDefault="002A47D0" w:rsidP="006E1507">
            <w:pPr>
              <w:pStyle w:val="ListBullet"/>
              <w:contextualSpacing w:val="0"/>
            </w:pPr>
            <w:r>
              <w:t>New employee trainer on ED</w:t>
            </w:r>
          </w:p>
          <w:p w14:paraId="24991A48" w14:textId="77777777" w:rsidR="001E3120" w:rsidRPr="006E1507" w:rsidRDefault="002A47D0" w:rsidP="006E1507">
            <w:pPr>
              <w:pStyle w:val="ListBullet"/>
              <w:contextualSpacing w:val="0"/>
            </w:pPr>
            <w:r>
              <w:t>TNCC, PALS, ACLS</w:t>
            </w:r>
          </w:p>
        </w:tc>
      </w:tr>
    </w:tbl>
    <w:sdt>
      <w:sdtPr>
        <w:alias w:val="Activities:"/>
        <w:tag w:val="Activities:"/>
        <w:id w:val="1223332893"/>
        <w:placeholder>
          <w:docPart w:val="94C45D233B2D49019FC6C3446933508D"/>
        </w:placeholder>
        <w:temporary/>
        <w:showingPlcHdr/>
        <w15:appearance w15:val="hidden"/>
      </w:sdtPr>
      <w:sdtEndPr/>
      <w:sdtContent>
        <w:p w14:paraId="1D0CC436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0DD00BD6" w14:textId="77777777" w:rsidR="00B51D1B" w:rsidRPr="006E1507" w:rsidRDefault="001E6337" w:rsidP="006E1507">
      <w:r>
        <w:t xml:space="preserve">Working agency in between positions has given me the opportunity to become familiar with a variety of software packages. I have also worked in a variety of departments including </w:t>
      </w:r>
      <w:r w:rsidRPr="001E6337">
        <w:rPr>
          <w:b/>
        </w:rPr>
        <w:t xml:space="preserve">surgery, </w:t>
      </w:r>
      <w:proofErr w:type="spellStart"/>
      <w:r w:rsidRPr="001E6337">
        <w:rPr>
          <w:b/>
        </w:rPr>
        <w:t>pacu</w:t>
      </w:r>
      <w:proofErr w:type="spellEnd"/>
      <w:r w:rsidRPr="001E6337">
        <w:rPr>
          <w:b/>
        </w:rPr>
        <w:t>, rehab,</w:t>
      </w:r>
      <w:r>
        <w:rPr>
          <w:b/>
        </w:rPr>
        <w:t xml:space="preserve"> telemetry,</w:t>
      </w:r>
      <w:bookmarkStart w:id="0" w:name="_GoBack"/>
      <w:bookmarkEnd w:id="0"/>
      <w:r w:rsidRPr="001E6337">
        <w:rPr>
          <w:b/>
        </w:rPr>
        <w:t xml:space="preserve"> clinic</w:t>
      </w:r>
      <w:r>
        <w:t xml:space="preserve">, and </w:t>
      </w:r>
      <w:r w:rsidRPr="001E6337">
        <w:rPr>
          <w:b/>
        </w:rPr>
        <w:t>medical surgical</w:t>
      </w:r>
      <w:r>
        <w:t>. I have volunteered in departments to increase my knowledge base. I am also involved with a variety of community volunteer associations. Current master’s student.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453058" w14:textId="77777777" w:rsidR="00894F04" w:rsidRDefault="00894F04" w:rsidP="0068194B">
      <w:r>
        <w:separator/>
      </w:r>
    </w:p>
    <w:p w14:paraId="0F5C4E0E" w14:textId="77777777" w:rsidR="00894F04" w:rsidRDefault="00894F04"/>
    <w:p w14:paraId="632B2E66" w14:textId="77777777" w:rsidR="00894F04" w:rsidRDefault="00894F04"/>
  </w:endnote>
  <w:endnote w:type="continuationSeparator" w:id="0">
    <w:p w14:paraId="341C5AAA" w14:textId="77777777" w:rsidR="00894F04" w:rsidRDefault="00894F04" w:rsidP="0068194B">
      <w:r>
        <w:continuationSeparator/>
      </w:r>
    </w:p>
    <w:p w14:paraId="3ECEE873" w14:textId="77777777" w:rsidR="00894F04" w:rsidRDefault="00894F04"/>
    <w:p w14:paraId="22B86290" w14:textId="77777777" w:rsidR="00894F04" w:rsidRDefault="00894F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D00B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62369" w14:textId="77777777" w:rsidR="00894F04" w:rsidRDefault="00894F04" w:rsidP="0068194B">
      <w:r>
        <w:separator/>
      </w:r>
    </w:p>
    <w:p w14:paraId="59B91982" w14:textId="77777777" w:rsidR="00894F04" w:rsidRDefault="00894F04"/>
    <w:p w14:paraId="2D146A11" w14:textId="77777777" w:rsidR="00894F04" w:rsidRDefault="00894F04"/>
  </w:footnote>
  <w:footnote w:type="continuationSeparator" w:id="0">
    <w:p w14:paraId="44D96139" w14:textId="77777777" w:rsidR="00894F04" w:rsidRDefault="00894F04" w:rsidP="0068194B">
      <w:r>
        <w:continuationSeparator/>
      </w:r>
    </w:p>
    <w:p w14:paraId="627395EF" w14:textId="77777777" w:rsidR="00894F04" w:rsidRDefault="00894F04"/>
    <w:p w14:paraId="074BD495" w14:textId="77777777" w:rsidR="00894F04" w:rsidRDefault="00894F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BAD50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449C2E" wp14:editId="4C2883A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2F4790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0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6337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47D0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7C0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4F04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79FB3"/>
  <w15:chartTrackingRefBased/>
  <w15:docId w15:val="{02BE3067-E242-4C4E-B3DD-1F07BF6E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un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3870A01CBC49809FB07D0CCFCA3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7283B-9B0B-4E7E-91B9-C70247C4CB2B}"/>
      </w:docPartPr>
      <w:docPartBody>
        <w:p w:rsidR="00000000" w:rsidRDefault="00683EB1">
          <w:pPr>
            <w:pStyle w:val="EC3870A01CBC49809FB07D0CCFCA36FF"/>
          </w:pPr>
          <w:r w:rsidRPr="00CF1A49">
            <w:t>Experience</w:t>
          </w:r>
        </w:p>
      </w:docPartBody>
    </w:docPart>
    <w:docPart>
      <w:docPartPr>
        <w:name w:val="38C34509E72449EDB02ED249C7936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3FA1E-C687-4ECC-A42C-438AB72E38B4}"/>
      </w:docPartPr>
      <w:docPartBody>
        <w:p w:rsidR="00000000" w:rsidRDefault="00683EB1">
          <w:pPr>
            <w:pStyle w:val="38C34509E72449EDB02ED249C7936847"/>
          </w:pPr>
          <w:r w:rsidRPr="00CF1A49">
            <w:t>Education</w:t>
          </w:r>
        </w:p>
      </w:docPartBody>
    </w:docPart>
    <w:docPart>
      <w:docPartPr>
        <w:name w:val="2F7E1153815A4B87B4069E6C8CC38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C81B3-DD78-44C8-919A-57365C55DF6B}"/>
      </w:docPartPr>
      <w:docPartBody>
        <w:p w:rsidR="00000000" w:rsidRDefault="00683EB1">
          <w:pPr>
            <w:pStyle w:val="2F7E1153815A4B87B4069E6C8CC38D96"/>
          </w:pPr>
          <w:r w:rsidRPr="00CF1A49">
            <w:t>Skills</w:t>
          </w:r>
        </w:p>
      </w:docPartBody>
    </w:docPart>
    <w:docPart>
      <w:docPartPr>
        <w:name w:val="94C45D233B2D49019FC6C34469335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F3508-77CA-456C-A955-9DA0D53748DD}"/>
      </w:docPartPr>
      <w:docPartBody>
        <w:p w:rsidR="00000000" w:rsidRDefault="00683EB1">
          <w:pPr>
            <w:pStyle w:val="94C45D233B2D49019FC6C3446933508D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F012FBC8CE499B8197EF62B9DDA681">
    <w:name w:val="B9F012FBC8CE499B8197EF62B9DDA68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89660D1C9B5483A993B8931F963816D">
    <w:name w:val="989660D1C9B5483A993B8931F963816D"/>
  </w:style>
  <w:style w:type="paragraph" w:customStyle="1" w:styleId="888CD1540D394B808EE9F3FD323C98D4">
    <w:name w:val="888CD1540D394B808EE9F3FD323C98D4"/>
  </w:style>
  <w:style w:type="paragraph" w:customStyle="1" w:styleId="D976060211B14729B0EF4522A47D0051">
    <w:name w:val="D976060211B14729B0EF4522A47D0051"/>
  </w:style>
  <w:style w:type="paragraph" w:customStyle="1" w:styleId="52FC043B4ADB470BA77A6B56819620A5">
    <w:name w:val="52FC043B4ADB470BA77A6B56819620A5"/>
  </w:style>
  <w:style w:type="paragraph" w:customStyle="1" w:styleId="38C82132125B49EDBC107C56276F18B2">
    <w:name w:val="38C82132125B49EDBC107C56276F18B2"/>
  </w:style>
  <w:style w:type="paragraph" w:customStyle="1" w:styleId="D167F0B434C846D8827CCB75ACE8C2AA">
    <w:name w:val="D167F0B434C846D8827CCB75ACE8C2AA"/>
  </w:style>
  <w:style w:type="paragraph" w:customStyle="1" w:styleId="731766327E664924849F40DE7F8B15C3">
    <w:name w:val="731766327E664924849F40DE7F8B15C3"/>
  </w:style>
  <w:style w:type="paragraph" w:customStyle="1" w:styleId="409BF4F978994696B8C73D67E992A189">
    <w:name w:val="409BF4F978994696B8C73D67E992A189"/>
  </w:style>
  <w:style w:type="paragraph" w:customStyle="1" w:styleId="72A61EF9893B4E0FAB3AB49C2D893272">
    <w:name w:val="72A61EF9893B4E0FAB3AB49C2D893272"/>
  </w:style>
  <w:style w:type="paragraph" w:customStyle="1" w:styleId="1E4F2A4A0F564B66887441AECE89CC11">
    <w:name w:val="1E4F2A4A0F564B66887441AECE89CC11"/>
  </w:style>
  <w:style w:type="paragraph" w:customStyle="1" w:styleId="EC3870A01CBC49809FB07D0CCFCA36FF">
    <w:name w:val="EC3870A01CBC49809FB07D0CCFCA36FF"/>
  </w:style>
  <w:style w:type="paragraph" w:customStyle="1" w:styleId="3190114DA08349FF8CA519829E2538A9">
    <w:name w:val="3190114DA08349FF8CA519829E2538A9"/>
  </w:style>
  <w:style w:type="paragraph" w:customStyle="1" w:styleId="7B567F4B978A430591EA40B2E325366A">
    <w:name w:val="7B567F4B978A430591EA40B2E325366A"/>
  </w:style>
  <w:style w:type="paragraph" w:customStyle="1" w:styleId="8D1351EF07674BED91ED3DC3C95EB7ED">
    <w:name w:val="8D1351EF07674BED91ED3DC3C95EB7E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8ABD5A0470D4A6C8A23847A6A1554E0">
    <w:name w:val="E8ABD5A0470D4A6C8A23847A6A1554E0"/>
  </w:style>
  <w:style w:type="paragraph" w:customStyle="1" w:styleId="9F34921401444EF996CCF212A4188E53">
    <w:name w:val="9F34921401444EF996CCF212A4188E53"/>
  </w:style>
  <w:style w:type="paragraph" w:customStyle="1" w:styleId="4920FEF151EB4A4F99E1474053127330">
    <w:name w:val="4920FEF151EB4A4F99E1474053127330"/>
  </w:style>
  <w:style w:type="paragraph" w:customStyle="1" w:styleId="388D6068622C4A33BB744B86F912E078">
    <w:name w:val="388D6068622C4A33BB744B86F912E078"/>
  </w:style>
  <w:style w:type="paragraph" w:customStyle="1" w:styleId="31731A92458C4001AF275735F03DD759">
    <w:name w:val="31731A92458C4001AF275735F03DD759"/>
  </w:style>
  <w:style w:type="paragraph" w:customStyle="1" w:styleId="DEBA17A847104A98B293F2F9DC08D403">
    <w:name w:val="DEBA17A847104A98B293F2F9DC08D403"/>
  </w:style>
  <w:style w:type="paragraph" w:customStyle="1" w:styleId="28E47BA599B74E60A7C41175C636F462">
    <w:name w:val="28E47BA599B74E60A7C41175C636F462"/>
  </w:style>
  <w:style w:type="paragraph" w:customStyle="1" w:styleId="38C34509E72449EDB02ED249C7936847">
    <w:name w:val="38C34509E72449EDB02ED249C7936847"/>
  </w:style>
  <w:style w:type="paragraph" w:customStyle="1" w:styleId="040CC28E2B6B41ACA655F537543E8C20">
    <w:name w:val="040CC28E2B6B41ACA655F537543E8C20"/>
  </w:style>
  <w:style w:type="paragraph" w:customStyle="1" w:styleId="DCC1441AA8CF45BC8A4A78BB32DE20B0">
    <w:name w:val="DCC1441AA8CF45BC8A4A78BB32DE20B0"/>
  </w:style>
  <w:style w:type="paragraph" w:customStyle="1" w:styleId="52730A4FBDED4545A6F3C5190E8C2C51">
    <w:name w:val="52730A4FBDED4545A6F3C5190E8C2C51"/>
  </w:style>
  <w:style w:type="paragraph" w:customStyle="1" w:styleId="3F491A0982EB47409751E3CABCCE1A72">
    <w:name w:val="3F491A0982EB47409751E3CABCCE1A72"/>
  </w:style>
  <w:style w:type="paragraph" w:customStyle="1" w:styleId="08EFF1E9620141889A30714B48BBA53F">
    <w:name w:val="08EFF1E9620141889A30714B48BBA53F"/>
  </w:style>
  <w:style w:type="paragraph" w:customStyle="1" w:styleId="50CBBC9AA20B45F09A6243E7A4DA843C">
    <w:name w:val="50CBBC9AA20B45F09A6243E7A4DA843C"/>
  </w:style>
  <w:style w:type="paragraph" w:customStyle="1" w:styleId="A7B757A776714D9C8884DECD9A599222">
    <w:name w:val="A7B757A776714D9C8884DECD9A599222"/>
  </w:style>
  <w:style w:type="paragraph" w:customStyle="1" w:styleId="F2BFDCE199F84E098432855C37FD0A3C">
    <w:name w:val="F2BFDCE199F84E098432855C37FD0A3C"/>
  </w:style>
  <w:style w:type="paragraph" w:customStyle="1" w:styleId="07E1B4EEFF1E4BB185E1DA01873D6FED">
    <w:name w:val="07E1B4EEFF1E4BB185E1DA01873D6FED"/>
  </w:style>
  <w:style w:type="paragraph" w:customStyle="1" w:styleId="AB68DDEB651B46CB8CD5642AF1C3F2B5">
    <w:name w:val="AB68DDEB651B46CB8CD5642AF1C3F2B5"/>
  </w:style>
  <w:style w:type="paragraph" w:customStyle="1" w:styleId="2F7E1153815A4B87B4069E6C8CC38D96">
    <w:name w:val="2F7E1153815A4B87B4069E6C8CC38D96"/>
  </w:style>
  <w:style w:type="paragraph" w:customStyle="1" w:styleId="6211C29A3F274E71874D9A265C800552">
    <w:name w:val="6211C29A3F274E71874D9A265C800552"/>
  </w:style>
  <w:style w:type="paragraph" w:customStyle="1" w:styleId="1E9BFFE07191432CA9778922AAA92ECC">
    <w:name w:val="1E9BFFE07191432CA9778922AAA92ECC"/>
  </w:style>
  <w:style w:type="paragraph" w:customStyle="1" w:styleId="C233F636191943769836179F48E5C273">
    <w:name w:val="C233F636191943769836179F48E5C273"/>
  </w:style>
  <w:style w:type="paragraph" w:customStyle="1" w:styleId="E38557C0533E4962B9EC44B9CAF2F81D">
    <w:name w:val="E38557C0533E4962B9EC44B9CAF2F81D"/>
  </w:style>
  <w:style w:type="paragraph" w:customStyle="1" w:styleId="1D6E67AE63594F60AF735E73356DE879">
    <w:name w:val="1D6E67AE63594F60AF735E73356DE879"/>
  </w:style>
  <w:style w:type="paragraph" w:customStyle="1" w:styleId="94C45D233B2D49019FC6C3446933508D">
    <w:name w:val="94C45D233B2D49019FC6C3446933508D"/>
  </w:style>
  <w:style w:type="paragraph" w:customStyle="1" w:styleId="40B7CC844B414CD9AF3387186FC91732">
    <w:name w:val="40B7CC844B414CD9AF3387186FC917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chaun allen</dc:creator>
  <cp:keywords/>
  <dc:description/>
  <cp:lastModifiedBy>chaun allen</cp:lastModifiedBy>
  <cp:revision>2</cp:revision>
  <dcterms:created xsi:type="dcterms:W3CDTF">2018-01-30T04:22:00Z</dcterms:created>
  <dcterms:modified xsi:type="dcterms:W3CDTF">2018-01-30T04:22:00Z</dcterms:modified>
  <cp:category/>
</cp:coreProperties>
</file>