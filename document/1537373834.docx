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E74D58" w:rsidP="00913946">
            <w:pPr>
              <w:pStyle w:val="Title"/>
            </w:pPr>
            <w:r>
              <w:t>angelia HUBBARD</w:t>
            </w:r>
            <w:bookmarkStart w:id="0" w:name="_GoBack"/>
            <w:bookmarkEnd w:id="0"/>
          </w:p>
          <w:p w:rsidR="00692703" w:rsidRDefault="00D26368" w:rsidP="00C659F9">
            <w:pPr>
              <w:pStyle w:val="ContactInfo"/>
              <w:contextualSpacing w:val="0"/>
            </w:pPr>
            <w:r>
              <w:t>6275 Boulder Hwy. #1068</w:t>
            </w:r>
          </w:p>
          <w:p w:rsidR="00246514" w:rsidRDefault="00246514" w:rsidP="00C659F9">
            <w:pPr>
              <w:pStyle w:val="ContactInfo"/>
              <w:contextualSpacing w:val="0"/>
            </w:pPr>
            <w:r>
              <w:t>702-335-0861</w:t>
            </w:r>
          </w:p>
          <w:p w:rsidR="00C659F9" w:rsidRPr="00CF1A49" w:rsidRDefault="00C659F9" w:rsidP="00C659F9">
            <w:pPr>
              <w:pStyle w:val="ContactInfo"/>
              <w:contextualSpacing w:val="0"/>
            </w:pPr>
            <w:r>
              <w:t>awilliamsmarshall@yahoo.com</w:t>
            </w:r>
          </w:p>
        </w:tc>
      </w:tr>
      <w:tr w:rsidR="009571D8" w:rsidRPr="00CF1A49" w:rsidTr="00692703">
        <w:tc>
          <w:tcPr>
            <w:tcW w:w="9360" w:type="dxa"/>
            <w:tcMar>
              <w:top w:w="432" w:type="dxa"/>
            </w:tcMar>
          </w:tcPr>
          <w:p w:rsidR="001755A8" w:rsidRPr="00CF1A49" w:rsidRDefault="004A52BE" w:rsidP="004A52BE">
            <w:pPr>
              <w:contextualSpacing w:val="0"/>
            </w:pPr>
            <w:r>
              <w:t>Looking for the position of Health staff in a hospital or rehab where highly competent professionals are needed to provide support  to  nurses and physicians in providing excellent healthcare services to patients.</w:t>
            </w:r>
          </w:p>
        </w:tc>
      </w:tr>
    </w:tbl>
    <w:p w:rsidR="004E01EB" w:rsidRPr="00CF1A49" w:rsidRDefault="00E74D58" w:rsidP="004E01EB">
      <w:pPr>
        <w:pStyle w:val="Heading1"/>
      </w:pPr>
      <w:sdt>
        <w:sdtPr>
          <w:alias w:val="Experience:"/>
          <w:tag w:val="Experience:"/>
          <w:id w:val="-1983300934"/>
          <w:placeholder>
            <w:docPart w:val="050087C1A7A3425E8D0CF9192FEADCED"/>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Default="004A52BE" w:rsidP="001D0BF1">
            <w:pPr>
              <w:pStyle w:val="Heading3"/>
              <w:contextualSpacing w:val="0"/>
              <w:outlineLvl w:val="2"/>
            </w:pPr>
            <w:r>
              <w:t>Jan.’2016-Present</w:t>
            </w:r>
          </w:p>
          <w:p w:rsidR="00747BB4" w:rsidRPr="00CF1A49" w:rsidRDefault="00747BB4" w:rsidP="001D0BF1">
            <w:pPr>
              <w:pStyle w:val="Heading3"/>
              <w:contextualSpacing w:val="0"/>
              <w:outlineLvl w:val="2"/>
            </w:pPr>
            <w:r>
              <w:t>premier health and rehab center of las vegas</w:t>
            </w:r>
          </w:p>
          <w:p w:rsidR="001D0BF1" w:rsidRPr="00CF1A49" w:rsidRDefault="004A52BE" w:rsidP="001D0BF1">
            <w:pPr>
              <w:pStyle w:val="Heading2"/>
              <w:contextualSpacing w:val="0"/>
              <w:outlineLvl w:val="1"/>
            </w:pPr>
            <w:r>
              <w:t>Unit clerk/cma</w:t>
            </w:r>
            <w:r w:rsidR="00C50387">
              <w:t xml:space="preserve"> *</w:t>
            </w:r>
          </w:p>
          <w:p w:rsidR="001E3120" w:rsidRPr="00CF1A49" w:rsidRDefault="004A52BE" w:rsidP="004A52BE">
            <w:pPr>
              <w:contextualSpacing w:val="0"/>
            </w:pPr>
            <w:r>
              <w:t>Processes requests for DME, filing ,retrieves labs and order labs, prepare pt for d/c home, set up appts for healthcare, tests, precedures: utilizes facility specific computer system for dictated do</w:t>
            </w:r>
            <w:r w:rsidR="00FC7317">
              <w:t>cuments, laboratory reports, discharge summary, radiology reports, etc.</w:t>
            </w:r>
            <w:r w:rsidR="002C19B7">
              <w:t>, in charge of transportation.</w:t>
            </w:r>
          </w:p>
        </w:tc>
      </w:tr>
      <w:tr w:rsidR="00F61DF9" w:rsidRPr="00CF1A49" w:rsidTr="00F61DF9">
        <w:tc>
          <w:tcPr>
            <w:tcW w:w="9355" w:type="dxa"/>
            <w:tcMar>
              <w:top w:w="216" w:type="dxa"/>
            </w:tcMar>
          </w:tcPr>
          <w:p w:rsidR="00F61DF9" w:rsidRDefault="00FC7317" w:rsidP="00FC7317">
            <w:pPr>
              <w:pStyle w:val="Heading3"/>
              <w:contextualSpacing w:val="0"/>
              <w:outlineLvl w:val="2"/>
            </w:pPr>
            <w:r>
              <w:t>feb.2011-jan. 2016</w:t>
            </w:r>
          </w:p>
          <w:p w:rsidR="00747BB4" w:rsidRDefault="00747BB4" w:rsidP="00FC7317">
            <w:pPr>
              <w:pStyle w:val="Heading3"/>
              <w:contextualSpacing w:val="0"/>
              <w:outlineLvl w:val="2"/>
            </w:pPr>
            <w:r>
              <w:t>st joseph rehab center</w:t>
            </w:r>
            <w:r w:rsidR="00DD06B8">
              <w:t xml:space="preserve"> las vegaS,NV</w:t>
            </w:r>
          </w:p>
          <w:p w:rsidR="00FC7317" w:rsidRPr="00CF1A49" w:rsidRDefault="00FC7317" w:rsidP="00FC7317">
            <w:pPr>
              <w:pStyle w:val="Heading3"/>
              <w:contextualSpacing w:val="0"/>
              <w:outlineLvl w:val="2"/>
            </w:pPr>
            <w:r>
              <w:t>medical record specialist</w:t>
            </w:r>
            <w:r w:rsidR="00C50387">
              <w:t xml:space="preserve"> *</w:t>
            </w:r>
          </w:p>
          <w:p w:rsidR="00F61DF9" w:rsidRDefault="00FC7317" w:rsidP="00FC7317">
            <w:r>
              <w:t>Retrieves, sorts, assembles medical records into proper chart order, insuring that records are updated.required forms and docoments are provided, pages are signed and dated, according to facility standard.,Processes requests for patient information by classifying accordingly(Physician office, Managed care, Auditing, re-credentialing , release)Accesses hospitals electronic record for reports, operative notes, discharge summary, laboratory and radiology reports.</w:t>
            </w:r>
          </w:p>
          <w:p w:rsidR="00747BB4" w:rsidRDefault="00747BB4" w:rsidP="00FC7317"/>
          <w:p w:rsidR="00747BB4" w:rsidRDefault="00747BB4" w:rsidP="00FC7317">
            <w:r>
              <w:t>Dec.’1998-Feb.’2011</w:t>
            </w:r>
          </w:p>
          <w:p w:rsidR="00747BB4" w:rsidRDefault="00747BB4" w:rsidP="00FC7317">
            <w:r>
              <w:t>Emeritus Senior Living/memory care unit</w:t>
            </w:r>
            <w:r w:rsidR="00DD06B8">
              <w:t xml:space="preserve"> LAS VEGAS</w:t>
            </w:r>
          </w:p>
          <w:p w:rsidR="00C50387" w:rsidRDefault="00C50387" w:rsidP="00FC7317">
            <w:r>
              <w:t>Director of Memory care *</w:t>
            </w:r>
          </w:p>
          <w:p w:rsidR="00747BB4" w:rsidRDefault="00747BB4" w:rsidP="00FC7317"/>
          <w:p w:rsidR="00747BB4" w:rsidRDefault="00747BB4" w:rsidP="00FC7317">
            <w:r>
              <w:t>Supervising other staff associates while</w:t>
            </w:r>
            <w:r w:rsidR="00302B1C">
              <w:t xml:space="preserve"> on duty, and providing training and coaching in all aspects of the Memory care Program.</w:t>
            </w:r>
          </w:p>
          <w:p w:rsidR="00302B1C" w:rsidRDefault="00302B1C" w:rsidP="00FC7317">
            <w:r>
              <w:t>Complied with all laws regarding release of information. Order medical supplies and equipment from appropriate vendors .</w:t>
            </w:r>
          </w:p>
          <w:p w:rsidR="00302B1C" w:rsidRDefault="00302B1C" w:rsidP="00FC7317">
            <w:r>
              <w:t>Design a creative an</w:t>
            </w:r>
            <w:r w:rsidR="001A09A5">
              <w:t xml:space="preserve">d exciting </w:t>
            </w:r>
            <w:r>
              <w:t>life enrichment program to meet the individual needs and interests of the residents. Communicates positively with residents, families, and community professionals regarding  the memory program and its benefits.</w:t>
            </w:r>
          </w:p>
          <w:p w:rsidR="00DD06B8" w:rsidRDefault="00DD06B8" w:rsidP="001A09A5">
            <w:r>
              <w:t>Reports changes in residents overall  health to the nurse, including chan</w:t>
            </w:r>
            <w:r w:rsidR="001A09A5">
              <w:t>ges in behavior; take</w:t>
            </w:r>
            <w:r>
              <w:t xml:space="preserve"> actions to address concerns in a timely manner.</w:t>
            </w:r>
          </w:p>
        </w:tc>
      </w:tr>
    </w:tbl>
    <w:sdt>
      <w:sdtPr>
        <w:alias w:val="Education:"/>
        <w:tag w:val="Education:"/>
        <w:id w:val="-1908763273"/>
        <w:placeholder>
          <w:docPart w:val="5A4DDBE8DF3E49D1A2A0970F4C72F875"/>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2C19B7">
        <w:tc>
          <w:tcPr>
            <w:tcW w:w="9290" w:type="dxa"/>
          </w:tcPr>
          <w:p w:rsidR="001D0BF1" w:rsidRDefault="001A09A5" w:rsidP="001D0BF1">
            <w:pPr>
              <w:pStyle w:val="Heading2"/>
              <w:contextualSpacing w:val="0"/>
              <w:outlineLvl w:val="1"/>
            </w:pPr>
            <w:r>
              <w:t>nevada career institue las vegas,nv</w:t>
            </w:r>
            <w:r w:rsidR="00246514">
              <w:t>(1994-1995)</w:t>
            </w:r>
          </w:p>
          <w:p w:rsidR="001A09A5" w:rsidRPr="00CF1A49" w:rsidRDefault="001A09A5" w:rsidP="001D0BF1">
            <w:pPr>
              <w:pStyle w:val="Heading2"/>
              <w:contextualSpacing w:val="0"/>
              <w:outlineLvl w:val="1"/>
            </w:pPr>
            <w:r>
              <w:t>medical asst. program</w:t>
            </w:r>
            <w:r w:rsidR="00246514">
              <w:t xml:space="preserve"> </w:t>
            </w:r>
            <w:r>
              <w:t>,cpr, medication tech(1998-2011)</w:t>
            </w:r>
          </w:p>
          <w:p w:rsidR="007538DC" w:rsidRPr="00CF1A49" w:rsidRDefault="007538DC" w:rsidP="001A09A5">
            <w:pPr>
              <w:contextualSpacing w:val="0"/>
            </w:pPr>
          </w:p>
        </w:tc>
      </w:tr>
    </w:tbl>
    <w:p w:rsidR="00486277" w:rsidRPr="00CF1A49" w:rsidRDefault="00486277" w:rsidP="00486277">
      <w:pPr>
        <w:pStyle w:val="Heading1"/>
      </w:pPr>
    </w:p>
    <w:sectPr w:rsidR="00486277" w:rsidRPr="00CF1A49"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6B8" w:rsidRDefault="00DD06B8" w:rsidP="0068194B">
      <w:r>
        <w:separator/>
      </w:r>
    </w:p>
    <w:p w:rsidR="00DD06B8" w:rsidRDefault="00DD06B8"/>
    <w:p w:rsidR="00DD06B8" w:rsidRDefault="00DD06B8"/>
  </w:endnote>
  <w:endnote w:type="continuationSeparator" w:id="0">
    <w:p w:rsidR="00DD06B8" w:rsidRDefault="00DD06B8" w:rsidP="0068194B">
      <w:r>
        <w:continuationSeparator/>
      </w:r>
    </w:p>
    <w:p w:rsidR="00DD06B8" w:rsidRDefault="00DD06B8"/>
    <w:p w:rsidR="00DD06B8" w:rsidRDefault="00DD06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DD06B8" w:rsidRDefault="00DD06B8">
        <w:pPr>
          <w:pStyle w:val="Footer"/>
        </w:pPr>
        <w:r>
          <w:fldChar w:fldCharType="begin"/>
        </w:r>
        <w:r>
          <w:instrText xml:space="preserve"> PAGE   \* MERGEFORMAT </w:instrText>
        </w:r>
        <w:r>
          <w:fldChar w:fldCharType="separate"/>
        </w:r>
        <w:r w:rsidR="00E74D5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6B8" w:rsidRDefault="00DD06B8" w:rsidP="0068194B">
      <w:r>
        <w:separator/>
      </w:r>
    </w:p>
    <w:p w:rsidR="00DD06B8" w:rsidRDefault="00DD06B8"/>
    <w:p w:rsidR="00DD06B8" w:rsidRDefault="00DD06B8"/>
  </w:footnote>
  <w:footnote w:type="continuationSeparator" w:id="0">
    <w:p w:rsidR="00DD06B8" w:rsidRDefault="00DD06B8" w:rsidP="0068194B">
      <w:r>
        <w:continuationSeparator/>
      </w:r>
    </w:p>
    <w:p w:rsidR="00DD06B8" w:rsidRDefault="00DD06B8"/>
    <w:p w:rsidR="00DD06B8" w:rsidRDefault="00DD06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6B8" w:rsidRPr="004E01EB" w:rsidRDefault="00DD06B8"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72B48A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F9"/>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A09A5"/>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6514"/>
    <w:rsid w:val="0024720C"/>
    <w:rsid w:val="00256C16"/>
    <w:rsid w:val="002617AE"/>
    <w:rsid w:val="002638D0"/>
    <w:rsid w:val="002647D3"/>
    <w:rsid w:val="00275EAE"/>
    <w:rsid w:val="00294998"/>
    <w:rsid w:val="00297F18"/>
    <w:rsid w:val="002A1945"/>
    <w:rsid w:val="002B2958"/>
    <w:rsid w:val="002B3FC8"/>
    <w:rsid w:val="002C19B7"/>
    <w:rsid w:val="002D23C5"/>
    <w:rsid w:val="002D6137"/>
    <w:rsid w:val="002E7E61"/>
    <w:rsid w:val="002F05E5"/>
    <w:rsid w:val="002F254D"/>
    <w:rsid w:val="002F30E4"/>
    <w:rsid w:val="00302B1C"/>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A52BE"/>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47BB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0387"/>
    <w:rsid w:val="00C57FC6"/>
    <w:rsid w:val="00C659F9"/>
    <w:rsid w:val="00C66A7D"/>
    <w:rsid w:val="00C779DA"/>
    <w:rsid w:val="00C814F7"/>
    <w:rsid w:val="00CA4B4D"/>
    <w:rsid w:val="00CB35C3"/>
    <w:rsid w:val="00CD323D"/>
    <w:rsid w:val="00CE4030"/>
    <w:rsid w:val="00CE64B3"/>
    <w:rsid w:val="00CF1A49"/>
    <w:rsid w:val="00D0630C"/>
    <w:rsid w:val="00D243A9"/>
    <w:rsid w:val="00D26368"/>
    <w:rsid w:val="00D305E5"/>
    <w:rsid w:val="00D37CD3"/>
    <w:rsid w:val="00D66A52"/>
    <w:rsid w:val="00D66EFA"/>
    <w:rsid w:val="00D72A2D"/>
    <w:rsid w:val="00D9521A"/>
    <w:rsid w:val="00DA3914"/>
    <w:rsid w:val="00DA59AA"/>
    <w:rsid w:val="00DB6915"/>
    <w:rsid w:val="00DB7E1E"/>
    <w:rsid w:val="00DC1B78"/>
    <w:rsid w:val="00DC2A2F"/>
    <w:rsid w:val="00DC600B"/>
    <w:rsid w:val="00DD06B8"/>
    <w:rsid w:val="00DE0FAA"/>
    <w:rsid w:val="00DE136D"/>
    <w:rsid w:val="00DE6534"/>
    <w:rsid w:val="00DF4D6C"/>
    <w:rsid w:val="00E01923"/>
    <w:rsid w:val="00E14498"/>
    <w:rsid w:val="00E2397A"/>
    <w:rsid w:val="00E254DB"/>
    <w:rsid w:val="00E300FC"/>
    <w:rsid w:val="00E362DB"/>
    <w:rsid w:val="00E5632B"/>
    <w:rsid w:val="00E70240"/>
    <w:rsid w:val="00E71E6B"/>
    <w:rsid w:val="00E74D58"/>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C7317"/>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70D4B3AA-130A-42B2-BD02-BFF558F8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00196A\Users$\angeli_premi1\Application%20Data\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0087C1A7A3425E8D0CF9192FEADCED"/>
        <w:category>
          <w:name w:val="General"/>
          <w:gallery w:val="placeholder"/>
        </w:category>
        <w:types>
          <w:type w:val="bbPlcHdr"/>
        </w:types>
        <w:behaviors>
          <w:behavior w:val="content"/>
        </w:behaviors>
        <w:guid w:val="{D5CE60BA-4839-4FD1-B112-5278DEB628F4}"/>
      </w:docPartPr>
      <w:docPartBody>
        <w:p w:rsidR="00172880" w:rsidRDefault="00172880">
          <w:pPr>
            <w:pStyle w:val="050087C1A7A3425E8D0CF9192FEADCED"/>
          </w:pPr>
          <w:r w:rsidRPr="00CF1A49">
            <w:t>Experience</w:t>
          </w:r>
        </w:p>
      </w:docPartBody>
    </w:docPart>
    <w:docPart>
      <w:docPartPr>
        <w:name w:val="5A4DDBE8DF3E49D1A2A0970F4C72F875"/>
        <w:category>
          <w:name w:val="General"/>
          <w:gallery w:val="placeholder"/>
        </w:category>
        <w:types>
          <w:type w:val="bbPlcHdr"/>
        </w:types>
        <w:behaviors>
          <w:behavior w:val="content"/>
        </w:behaviors>
        <w:guid w:val="{C6E2D69F-29CB-4A0E-8642-5E306F62A9F9}"/>
      </w:docPartPr>
      <w:docPartBody>
        <w:p w:rsidR="00172880" w:rsidRDefault="00172880">
          <w:pPr>
            <w:pStyle w:val="5A4DDBE8DF3E49D1A2A0970F4C72F875"/>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80"/>
    <w:rsid w:val="00172880"/>
    <w:rsid w:val="0077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C9D4395F12493DBE06E5DAFDDFF86B">
    <w:name w:val="20C9D4395F12493DBE06E5DAFDDFF86B"/>
  </w:style>
  <w:style w:type="character" w:styleId="IntenseEmphasis">
    <w:name w:val="Intense Emphasis"/>
    <w:basedOn w:val="DefaultParagraphFont"/>
    <w:uiPriority w:val="2"/>
    <w:rPr>
      <w:b/>
      <w:iCs/>
      <w:color w:val="262626" w:themeColor="text1" w:themeTint="D9"/>
    </w:rPr>
  </w:style>
  <w:style w:type="paragraph" w:customStyle="1" w:styleId="59651C34992C40CCA1EF95762071767C">
    <w:name w:val="59651C34992C40CCA1EF95762071767C"/>
  </w:style>
  <w:style w:type="paragraph" w:customStyle="1" w:styleId="027E988AC6E64D05B5EB1A857F47DED2">
    <w:name w:val="027E988AC6E64D05B5EB1A857F47DED2"/>
  </w:style>
  <w:style w:type="paragraph" w:customStyle="1" w:styleId="052F45167D584937873053826BE1DD23">
    <w:name w:val="052F45167D584937873053826BE1DD23"/>
  </w:style>
  <w:style w:type="paragraph" w:customStyle="1" w:styleId="ED23B06F1A1D40C197501478514D5ED3">
    <w:name w:val="ED23B06F1A1D40C197501478514D5ED3"/>
  </w:style>
  <w:style w:type="paragraph" w:customStyle="1" w:styleId="10189CDDBE194D4DBF908C56637C7530">
    <w:name w:val="10189CDDBE194D4DBF908C56637C7530"/>
  </w:style>
  <w:style w:type="paragraph" w:customStyle="1" w:styleId="B1D523FBC9E94687B2F2A721004B8A73">
    <w:name w:val="B1D523FBC9E94687B2F2A721004B8A73"/>
  </w:style>
  <w:style w:type="paragraph" w:customStyle="1" w:styleId="2491F1D0C47445DBA8A1866CE05CF53B">
    <w:name w:val="2491F1D0C47445DBA8A1866CE05CF53B"/>
  </w:style>
  <w:style w:type="paragraph" w:customStyle="1" w:styleId="73F433E0ADD04BEDAC6143D6C0008D73">
    <w:name w:val="73F433E0ADD04BEDAC6143D6C0008D73"/>
  </w:style>
  <w:style w:type="paragraph" w:customStyle="1" w:styleId="BCF0B52AEA68408599E2D2C31D6CFE82">
    <w:name w:val="BCF0B52AEA68408599E2D2C31D6CFE82"/>
  </w:style>
  <w:style w:type="paragraph" w:customStyle="1" w:styleId="B163826C25FB4D51920499D237142A3C">
    <w:name w:val="B163826C25FB4D51920499D237142A3C"/>
  </w:style>
  <w:style w:type="paragraph" w:customStyle="1" w:styleId="050087C1A7A3425E8D0CF9192FEADCED">
    <w:name w:val="050087C1A7A3425E8D0CF9192FEADCED"/>
  </w:style>
  <w:style w:type="paragraph" w:customStyle="1" w:styleId="FF4CDE769A684C2481B229EF94512C6F">
    <w:name w:val="FF4CDE769A684C2481B229EF94512C6F"/>
  </w:style>
  <w:style w:type="paragraph" w:customStyle="1" w:styleId="ACF101F294C74829B526D0AA480711B3">
    <w:name w:val="ACF101F294C74829B526D0AA480711B3"/>
  </w:style>
  <w:style w:type="paragraph" w:customStyle="1" w:styleId="7116DCBEE9FA4227B71C28EB17DA486D">
    <w:name w:val="7116DCBEE9FA4227B71C28EB17DA486D"/>
  </w:style>
  <w:style w:type="character" w:styleId="SubtleReference">
    <w:name w:val="Subtle Reference"/>
    <w:basedOn w:val="DefaultParagraphFont"/>
    <w:uiPriority w:val="10"/>
    <w:qFormat/>
    <w:rPr>
      <w:b/>
      <w:caps w:val="0"/>
      <w:smallCaps/>
      <w:color w:val="595959" w:themeColor="text1" w:themeTint="A6"/>
    </w:rPr>
  </w:style>
  <w:style w:type="paragraph" w:customStyle="1" w:styleId="C128C91F091E45F78919EDC21A181058">
    <w:name w:val="C128C91F091E45F78919EDC21A181058"/>
  </w:style>
  <w:style w:type="paragraph" w:customStyle="1" w:styleId="F29EC36283064E43AC2F3C3D8464A1DA">
    <w:name w:val="F29EC36283064E43AC2F3C3D8464A1DA"/>
  </w:style>
  <w:style w:type="paragraph" w:customStyle="1" w:styleId="7A9B0375905C4398AEDB6B363D68471F">
    <w:name w:val="7A9B0375905C4398AEDB6B363D68471F"/>
  </w:style>
  <w:style w:type="paragraph" w:customStyle="1" w:styleId="6B021970BAE6416F9573DC458749256C">
    <w:name w:val="6B021970BAE6416F9573DC458749256C"/>
  </w:style>
  <w:style w:type="paragraph" w:customStyle="1" w:styleId="54D9671CAD044713B02CA7047A598595">
    <w:name w:val="54D9671CAD044713B02CA7047A598595"/>
  </w:style>
  <w:style w:type="paragraph" w:customStyle="1" w:styleId="B14D541ABB804AC883F7FB852B239ED1">
    <w:name w:val="B14D541ABB804AC883F7FB852B239ED1"/>
  </w:style>
  <w:style w:type="paragraph" w:customStyle="1" w:styleId="E87735EFABBF44CC8390176E9F485896">
    <w:name w:val="E87735EFABBF44CC8390176E9F485896"/>
  </w:style>
  <w:style w:type="paragraph" w:customStyle="1" w:styleId="5A4DDBE8DF3E49D1A2A0970F4C72F875">
    <w:name w:val="5A4DDBE8DF3E49D1A2A0970F4C72F875"/>
  </w:style>
  <w:style w:type="paragraph" w:customStyle="1" w:styleId="93C3E47DFC6C4BEB85C75BAAA3C305E9">
    <w:name w:val="93C3E47DFC6C4BEB85C75BAAA3C305E9"/>
  </w:style>
  <w:style w:type="paragraph" w:customStyle="1" w:styleId="661BF68F5DE24D95B53619679E1D5826">
    <w:name w:val="661BF68F5DE24D95B53619679E1D5826"/>
  </w:style>
  <w:style w:type="paragraph" w:customStyle="1" w:styleId="74BDBB5036384C43B22113C8B8D4A124">
    <w:name w:val="74BDBB5036384C43B22113C8B8D4A124"/>
  </w:style>
  <w:style w:type="paragraph" w:customStyle="1" w:styleId="112FA1918CB044DF9295179699658A5C">
    <w:name w:val="112FA1918CB044DF9295179699658A5C"/>
  </w:style>
  <w:style w:type="paragraph" w:customStyle="1" w:styleId="9F0C8579F88B47C88E7B5F68CB660E59">
    <w:name w:val="9F0C8579F88B47C88E7B5F68CB660E59"/>
  </w:style>
  <w:style w:type="paragraph" w:customStyle="1" w:styleId="22A919111F004C1F841BC3CF67BB73A3">
    <w:name w:val="22A919111F004C1F841BC3CF67BB73A3"/>
  </w:style>
  <w:style w:type="paragraph" w:customStyle="1" w:styleId="6126BFB5E11E4CEEB254B5931177E496">
    <w:name w:val="6126BFB5E11E4CEEB254B5931177E496"/>
  </w:style>
  <w:style w:type="paragraph" w:customStyle="1" w:styleId="EEF2B89D513C4397BD2227700F412EC5">
    <w:name w:val="EEF2B89D513C4397BD2227700F412EC5"/>
  </w:style>
  <w:style w:type="paragraph" w:customStyle="1" w:styleId="5F72B4683DD84C2DA64E7537BFA4B120">
    <w:name w:val="5F72B4683DD84C2DA64E7537BFA4B120"/>
  </w:style>
  <w:style w:type="paragraph" w:customStyle="1" w:styleId="BC8831F677124492A58FB40AF827DBFF">
    <w:name w:val="BC8831F677124492A58FB40AF827DBFF"/>
  </w:style>
  <w:style w:type="paragraph" w:customStyle="1" w:styleId="D2386ED784404E59AF7E6E1C57ED7D86">
    <w:name w:val="D2386ED784404E59AF7E6E1C57ED7D86"/>
  </w:style>
  <w:style w:type="paragraph" w:customStyle="1" w:styleId="047E4FA188D641EC9165CCE8050C94B3">
    <w:name w:val="047E4FA188D641EC9165CCE8050C94B3"/>
  </w:style>
  <w:style w:type="paragraph" w:customStyle="1" w:styleId="EDC5FFF1BB3D4B87BDD335C2BDC044D6">
    <w:name w:val="EDC5FFF1BB3D4B87BDD335C2BDC044D6"/>
  </w:style>
  <w:style w:type="paragraph" w:customStyle="1" w:styleId="04984B533A31496EAFE3CAA9EB6707CD">
    <w:name w:val="04984B533A31496EAFE3CAA9EB6707CD"/>
  </w:style>
  <w:style w:type="paragraph" w:customStyle="1" w:styleId="761937E637FC4371AC3FAACF0B9F24E7">
    <w:name w:val="761937E637FC4371AC3FAACF0B9F24E7"/>
  </w:style>
  <w:style w:type="paragraph" w:customStyle="1" w:styleId="D6ADEC3522584E108F0663991E5E496B">
    <w:name w:val="D6ADEC3522584E108F0663991E5E496B"/>
  </w:style>
  <w:style w:type="paragraph" w:customStyle="1" w:styleId="724C499448A74C559654B7117A2A6E7D">
    <w:name w:val="724C499448A74C559654B7117A2A6E7D"/>
  </w:style>
  <w:style w:type="paragraph" w:customStyle="1" w:styleId="3BECF820360640138BCF0E67A4DD8332">
    <w:name w:val="3BECF820360640138BCF0E67A4DD83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62</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Angelia Williams</dc:creator>
  <cp:keywords/>
  <dc:description/>
  <cp:lastModifiedBy>Angelia Williams</cp:lastModifiedBy>
  <cp:revision>9</cp:revision>
  <cp:lastPrinted>2018-08-22T19:04:00Z</cp:lastPrinted>
  <dcterms:created xsi:type="dcterms:W3CDTF">2017-12-07T17:02:00Z</dcterms:created>
  <dcterms:modified xsi:type="dcterms:W3CDTF">2018-08-29T16:02:00Z</dcterms:modified>
  <cp:category/>
</cp:coreProperties>
</file>