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59" w:rsidRDefault="006A4607">
      <w:pPr>
        <w:pStyle w:val="Name"/>
      </w:pPr>
      <w:r>
        <w:t xml:space="preserve">carmen pablo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12"/>
        <w:gridCol w:w="6521"/>
        <w:gridCol w:w="7"/>
      </w:tblGrid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objective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6A4607" w:rsidP="006A4607">
            <w:r>
              <w:t>Service-oriented receptionist with 5 year background in medical office Core competencies include medical terminology, and HIPPA compliance as well a</w:t>
            </w:r>
            <w:r>
              <w:t xml:space="preserve">s excellent communication and </w:t>
            </w:r>
            <w:r>
              <w:t>time management skills, handle tasks with accuracy and efficiency .</w:t>
            </w:r>
          </w:p>
        </w:tc>
      </w:tr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Experience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6A4607">
            <w:pPr>
              <w:pStyle w:val="CompanyName1"/>
              <w:tabs>
                <w:tab w:val="right" w:pos="-12412"/>
              </w:tabs>
            </w:pPr>
            <w:r>
              <w:rPr>
                <w:rFonts w:ascii="Garamond" w:eastAsia="Garamond" w:hAnsi="Garamond" w:cs="Garamond"/>
                <w:sz w:val="21"/>
              </w:rPr>
              <w:t>11/2009 – Present</w:t>
            </w:r>
            <w:r>
              <w:t xml:space="preserve">                </w:t>
            </w:r>
            <w:r>
              <w:rPr>
                <w:rFonts w:ascii="Garamond" w:eastAsia="Garamond" w:hAnsi="Garamond" w:cs="Garamond"/>
                <w:color w:val="595959"/>
                <w:sz w:val="26"/>
              </w:rPr>
              <w:t xml:space="preserve">Daniel </w:t>
            </w:r>
            <w:proofErr w:type="spellStart"/>
            <w:r>
              <w:rPr>
                <w:rFonts w:ascii="Garamond" w:eastAsia="Garamond" w:hAnsi="Garamond" w:cs="Garamond"/>
                <w:color w:val="595959"/>
                <w:sz w:val="26"/>
              </w:rPr>
              <w:t>Levitan</w:t>
            </w:r>
            <w:proofErr w:type="spellEnd"/>
            <w:r>
              <w:rPr>
                <w:rFonts w:ascii="Garamond" w:eastAsia="Garamond" w:hAnsi="Garamond" w:cs="Garamond"/>
                <w:color w:val="595959"/>
                <w:sz w:val="26"/>
              </w:rPr>
              <w:t xml:space="preserve"> In</w:t>
            </w:r>
            <w:r>
              <w:rPr>
                <w:rFonts w:ascii="Garamond" w:eastAsia="Garamond" w:hAnsi="Garamond" w:cs="Garamond"/>
                <w:color w:val="595959"/>
                <w:sz w:val="26"/>
              </w:rPr>
              <w:t xml:space="preserve">          Burbank, CA</w:t>
            </w:r>
          </w:p>
          <w:p w:rsidR="00CA7C59" w:rsidRDefault="006A4607">
            <w:pPr>
              <w:pStyle w:val="JobTitle"/>
            </w:pPr>
            <w:r>
              <w:rPr>
                <w:rFonts w:ascii="Garamond" w:eastAsia="Garamond" w:hAnsi="Garamond" w:cs="Garamond"/>
                <w:b/>
              </w:rPr>
              <w:t xml:space="preserve">Medical Office Receptionist </w:t>
            </w:r>
            <w:r>
              <w:rPr>
                <w:rFonts w:ascii="Garamond" w:eastAsia="Garamond" w:hAnsi="Garamond" w:cs="Garamond"/>
                <w:sz w:val="21"/>
              </w:rPr>
              <w:t xml:space="preserve"> </w:t>
            </w:r>
          </w:p>
          <w:p w:rsidR="006A4607" w:rsidRDefault="006A4607" w:rsidP="006A4607">
            <w:pPr>
              <w:pStyle w:val="Achievement"/>
            </w:pPr>
            <w:r>
              <w:t xml:space="preserve"> </w:t>
            </w:r>
            <w:r>
              <w:t xml:space="preserve">Answer telephones and direct calls to appropriate staff. </w:t>
            </w:r>
          </w:p>
          <w:p w:rsidR="006A4607" w:rsidRDefault="006A4607" w:rsidP="006A4607">
            <w:pPr>
              <w:pStyle w:val="Achievement"/>
            </w:pPr>
            <w:r>
              <w:t xml:space="preserve">Schedule and confirm </w:t>
            </w:r>
            <w:proofErr w:type="gramStart"/>
            <w:r>
              <w:t>patients</w:t>
            </w:r>
            <w:proofErr w:type="gramEnd"/>
            <w:r>
              <w:t xml:space="preserve"> diagnostic appointments, surgeries or medical consultations. </w:t>
            </w:r>
          </w:p>
          <w:p w:rsidR="006A4607" w:rsidRDefault="006A4607" w:rsidP="006A4607">
            <w:pPr>
              <w:pStyle w:val="Achievement"/>
            </w:pPr>
            <w:r>
              <w:t xml:space="preserve">Greet </w:t>
            </w:r>
            <w:r>
              <w:t xml:space="preserve">visitors, ascertain purpose of visit, and direct them to appropriate staff </w:t>
            </w:r>
          </w:p>
          <w:p w:rsidR="006A4607" w:rsidRDefault="006A4607" w:rsidP="006A4607">
            <w:pPr>
              <w:pStyle w:val="Achievement"/>
            </w:pPr>
            <w:r>
              <w:t xml:space="preserve">Operate office equipment, such as voice messages systems, and use word processing, spreadsheet, or other software applications to prepare reports, invoices, financial statements, </w:t>
            </w:r>
            <w:proofErr w:type="gramStart"/>
            <w:r>
              <w:t>letters ,</w:t>
            </w:r>
            <w:proofErr w:type="gramEnd"/>
            <w:r>
              <w:t xml:space="preserve"> case hi</w:t>
            </w:r>
            <w:r>
              <w:t xml:space="preserve">stories, or medical </w:t>
            </w:r>
            <w:proofErr w:type="spellStart"/>
            <w:r>
              <w:t>records.</w:t>
            </w:r>
          </w:p>
          <w:p w:rsidR="006A4607" w:rsidRDefault="006A4607" w:rsidP="006A4607">
            <w:pPr>
              <w:pStyle w:val="Achievement"/>
            </w:pPr>
            <w:proofErr w:type="spellEnd"/>
            <w:r>
              <w:t xml:space="preserve">Interview patients to complete </w:t>
            </w:r>
            <w:proofErr w:type="gramStart"/>
            <w:r>
              <w:t>documents ,</w:t>
            </w:r>
            <w:proofErr w:type="gramEnd"/>
            <w:r>
              <w:t xml:space="preserve"> case histories , or forms, such a</w:t>
            </w:r>
            <w:r>
              <w:t xml:space="preserve">s intake or insurance </w:t>
            </w:r>
            <w:proofErr w:type="spellStart"/>
            <w:r>
              <w:t>forms.</w:t>
            </w:r>
          </w:p>
          <w:p w:rsidR="006A4607" w:rsidRDefault="006A4607" w:rsidP="006A4607">
            <w:pPr>
              <w:pStyle w:val="Achievement"/>
            </w:pPr>
            <w:proofErr w:type="spellEnd"/>
            <w:r>
              <w:t xml:space="preserve">Receive and route messages or documents, such as laboratory results, to appropriate staff.  </w:t>
            </w:r>
          </w:p>
          <w:p w:rsidR="006A4607" w:rsidRDefault="006A4607" w:rsidP="006A4607">
            <w:pPr>
              <w:pStyle w:val="Achievement"/>
            </w:pPr>
            <w:r>
              <w:t xml:space="preserve">Compile and record medical charts, report, or </w:t>
            </w:r>
            <w:proofErr w:type="gramStart"/>
            <w:r>
              <w:t>correspondence.,</w:t>
            </w:r>
            <w:proofErr w:type="gramEnd"/>
            <w:r>
              <w:t xml:space="preserve"> using typew</w:t>
            </w:r>
            <w:r>
              <w:t xml:space="preserve">riter or personal </w:t>
            </w:r>
            <w:proofErr w:type="spellStart"/>
            <w:r>
              <w:t>computer.</w:t>
            </w:r>
          </w:p>
          <w:p w:rsidR="006A4607" w:rsidRDefault="006A4607" w:rsidP="006A4607">
            <w:pPr>
              <w:pStyle w:val="Achievement"/>
            </w:pPr>
            <w:proofErr w:type="spellEnd"/>
            <w:r>
              <w:t>Maintain medical records</w:t>
            </w:r>
            <w:proofErr w:type="gramStart"/>
            <w:r>
              <w:t>,  or</w:t>
            </w:r>
            <w:proofErr w:type="gramEnd"/>
            <w:r>
              <w:t xml:space="preserve"> correspondence files. </w:t>
            </w:r>
          </w:p>
          <w:p w:rsidR="006A4607" w:rsidRDefault="006A4607" w:rsidP="006A4607">
            <w:pPr>
              <w:pStyle w:val="Achievement"/>
            </w:pPr>
            <w:r>
              <w:t>Transcribe recorded messages or practitioners diagnoses or recommendations in</w:t>
            </w:r>
            <w:r>
              <w:t xml:space="preserve">to </w:t>
            </w:r>
            <w:proofErr w:type="gramStart"/>
            <w:r>
              <w:t>patients</w:t>
            </w:r>
            <w:proofErr w:type="gramEnd"/>
            <w:r>
              <w:t xml:space="preserve"> medical records. </w:t>
            </w:r>
          </w:p>
          <w:p w:rsidR="006A4607" w:rsidRDefault="006A4607" w:rsidP="006A4607">
            <w:pPr>
              <w:pStyle w:val="Achievement"/>
            </w:pPr>
            <w:r>
              <w:t xml:space="preserve">Arrange hospital admissions for patients. </w:t>
            </w:r>
          </w:p>
          <w:p w:rsidR="00CA7C59" w:rsidRDefault="006A4607" w:rsidP="006A4607">
            <w:pPr>
              <w:pStyle w:val="Achievement"/>
            </w:pPr>
            <w:r>
              <w:t xml:space="preserve">Perform various clerical or administrative functions, such as ordering and maintaining an inventory of supplies.  </w:t>
            </w:r>
          </w:p>
          <w:p w:rsidR="00CA7C59" w:rsidRDefault="00CA7C59" w:rsidP="003D4EDE">
            <w:pPr>
              <w:pStyle w:val="Achievement"/>
              <w:numPr>
                <w:ilvl w:val="0"/>
                <w:numId w:val="0"/>
              </w:numPr>
              <w:ind w:left="360"/>
            </w:pPr>
            <w:bookmarkStart w:id="0" w:name="_GoBack"/>
            <w:bookmarkEnd w:id="0"/>
          </w:p>
        </w:tc>
      </w:tr>
      <w:tr w:rsidR="006A4607" w:rsidTr="00095B9A">
        <w:trPr>
          <w:gridAfter w:val="2"/>
          <w:wAfter w:w="3778" w:type="pct"/>
        </w:trPr>
        <w:tc>
          <w:tcPr>
            <w:tcW w:w="1222" w:type="pct"/>
          </w:tcPr>
          <w:p w:rsidR="006A4607" w:rsidRDefault="006A4607"/>
        </w:tc>
      </w:tr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Education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6A4607" w:rsidP="007D48EE">
            <w:pPr>
              <w:pStyle w:val="CompanyName1"/>
            </w:pPr>
            <w:r>
              <w:t xml:space="preserve">2009 </w:t>
            </w:r>
            <w:r w:rsidR="00095B9A">
              <w:tab/>
            </w:r>
            <w:r w:rsidRPr="006A4607">
              <w:rPr>
                <w:rFonts w:ascii="Garamond" w:eastAsia="Garamond" w:hAnsi="Garamond" w:cs="Garamond"/>
                <w:color w:val="595959"/>
                <w:sz w:val="26"/>
                <w:szCs w:val="22"/>
              </w:rPr>
              <w:t>Eagle Rock High School</w:t>
            </w:r>
            <w:r w:rsidR="00095B9A">
              <w:tab/>
            </w:r>
            <w:r>
              <w:t>Los Angeles, CA</w:t>
            </w:r>
          </w:p>
          <w:p w:rsidR="00CA7C59" w:rsidRPr="00C42F2A" w:rsidRDefault="006A4607" w:rsidP="006A4607">
            <w:pPr>
              <w:pStyle w:val="Achievement"/>
            </w:pPr>
            <w:r>
              <w:t xml:space="preserve">High school diploma </w:t>
            </w:r>
          </w:p>
        </w:tc>
      </w:tr>
    </w:tbl>
    <w:p w:rsidR="00CA7C59" w:rsidRDefault="003361E8" w:rsidP="00095B9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5667375" cy="990600"/>
                <wp:effectExtent l="0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8637"/>
                            </w:tblGrid>
                            <w:tr w:rsidR="007D48EE" w:rsidTr="00C40F31">
                              <w:trPr>
                                <w:trHeight w:val="245"/>
                              </w:trPr>
                              <w:tc>
                                <w:tcPr>
                                  <w:tcW w:w="5000" w:type="pct"/>
                                </w:tcPr>
                                <w:p w:rsidR="007D48EE" w:rsidRDefault="00D15628" w:rsidP="006A4607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Fax"/>
                                      <w:tag w:val="Fax"/>
                                      <w:id w:val="203847218"/>
                                      <w:placeholder>
                                        <w:docPart w:val="3574DB98C2CC4E9494F9088E63467973"/>
                                      </w:placeholder>
                                      <w:temporary/>
                                      <w:showingPlcHdr/>
                                    </w:sdtPr>
                                    <w:sdtEndPr/>
                                    <w:sdtContent>
                                      <w:r w:rsidR="007D48EE">
                                        <w:t>[Fax]</w:t>
                                      </w:r>
                                    </w:sdtContent>
                                  </w:sdt>
                                  <w:r w:rsidR="007D48EE">
                                    <w:t xml:space="preserve"> • </w:t>
                                  </w:r>
                                  <w:r w:rsidR="006A4607">
                                    <w:t>carmenp2791@gmail.com</w:t>
                                  </w:r>
                                </w:p>
                              </w:tc>
                            </w:tr>
                            <w:tr w:rsidR="007D48EE" w:rsidTr="00C40F31">
                              <w:trPr>
                                <w:trHeight w:val="1066"/>
                              </w:trPr>
                              <w:tc>
                                <w:tcPr>
                                  <w:tcW w:w="5000" w:type="pct"/>
                                </w:tcPr>
                                <w:p w:rsidR="007D48EE" w:rsidRDefault="006A4607" w:rsidP="006A4607">
                                  <w:pPr>
                                    <w:pStyle w:val="ContactInfo"/>
                                  </w:pPr>
                                  <w:r>
                                    <w:t xml:space="preserve"> </w:t>
                                  </w:r>
                                  <w:r w:rsidR="007D48EE">
                                    <w:t xml:space="preserve"> • </w:t>
                                  </w:r>
                                  <w:r>
                                    <w:t>burbank, ca</w:t>
                                  </w:r>
                                  <w:r w:rsidR="007D48EE">
                                    <w:t xml:space="preserve"> • </w:t>
                                  </w:r>
                                  <w:r>
                                    <w:t>(323)494-2600</w:t>
                                  </w:r>
                                </w:p>
                              </w:tc>
                            </w:tr>
                          </w:tbl>
                          <w:p w:rsidR="007D48EE" w:rsidRDefault="007D48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46.25pt;height:78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SI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5HtzjjoDJweBnAzezi2nrZSPdzL6ptGQi5bKjbsVik5tozWkF1ob/oXVycc&#10;bUHW40dZQxi6NdIB7RvVW0BoBgJ0YOnpxIxNpYLDOElm72YxRhXY0jRIAkedT7Pj7UFp857JHtlF&#10;jhUw79Dp7l4bmw3Nji42mJAl7zrHfieeHYDjdAKx4aq12SwcmT/TIF3NV3PikShZeSQoCu+2XBIv&#10;KcNZXLwrlssi/GXjhiRreV0zYcMchRWSPyPuIPFJEidpadnx2sLZlLTarJedQjsKwi7d53oOlrOb&#10;/zwN1wSo5UVJYUSCuyj1ymQ+80hJYi+dBXMvCNO7NAlISoryeUn3XLB/LwmNwGQcxZOYzkm/qC1w&#10;3+vaaNZzA6Oj432O5ycnmlkJrkTtqDWUd9P6ohU2/XMrgO4j0U6wVqOTWs1+vQcUq+K1rJ9AukqC&#10;skCfMO9g0Ur1A6MRZkeO9fctVQyj7oMA+achIXbYuA2JZxFs1KVlfWmhogKoHBuMpuXSTANqOyi+&#10;aSHS9OCEvIUn03Cn5nNWh4cG88EVdZhldgBd7p3XeeIufgMAAP//AwBQSwMEFAAGAAgAAAAhACOY&#10;TyDaAAAABQEAAA8AAABkcnMvZG93bnJldi54bWxMj0FLw0AQhe+C/2EZwZvdtZjSptkUUbwqtip4&#10;m2anSWh2NmS3Tfz3jl708mB4j/e+KTaT79SZhtgGtnA7M6CIq+Bari287Z5ulqBiQnbYBSYLXxRh&#10;U15eFJi7MPIrnbepVlLCMUcLTUp9rnWsGvIYZ6EnFu8QBo9JzqHWbsBRyn2n58YstMeWZaHBnh4a&#10;qo7bk7fw/nz4/LgzL/Wjz/oxTEazX2lrr6+m+zWoRFP6C8MPvqBDKUz7cGIXVWdBHkm/Kt5yNc9A&#10;7SWULQzostD/6ctvAAAA//8DAFBLAQItABQABgAIAAAAIQC2gziS/gAAAOEBAAATAAAAAAAAAAAA&#10;AAAAAAAAAABbQ29udGVudF9UeXBlc10ueG1sUEsBAi0AFAAGAAgAAAAhADj9If/WAAAAlAEAAAsA&#10;AAAAAAAAAAAAAAAALwEAAF9yZWxzLy5yZWxzUEsBAi0AFAAGAAgAAAAhAKqrRIi1AgAAuQUAAA4A&#10;AAAAAAAAAAAAAAAALgIAAGRycy9lMm9Eb2MueG1sUEsBAi0AFAAGAAgAAAAhACOYTyDaAAAABQEA&#10;AA8AAAAAAAAAAAAAAAAADwUAAGRycy9kb3ducmV2LnhtbFBLBQYAAAAABAAEAPMAAAAWBgAAAAA=&#10;" o:allowincell="f" filled="f" stroked="f">
                <v:textbox>
                  <w:txbxContent>
                    <w:tbl>
                      <w:tblPr>
                        <w:tblW w:w="5000" w:type="pct"/>
                        <w:tblLook w:val="0000" w:firstRow="0" w:lastRow="0" w:firstColumn="0" w:lastColumn="0" w:noHBand="0" w:noVBand="0"/>
                      </w:tblPr>
                      <w:tblGrid>
                        <w:gridCol w:w="8637"/>
                      </w:tblGrid>
                      <w:tr w:rsidR="007D48EE" w:rsidTr="00C40F31">
                        <w:trPr>
                          <w:trHeight w:val="245"/>
                        </w:trPr>
                        <w:tc>
                          <w:tcPr>
                            <w:tcW w:w="5000" w:type="pct"/>
                          </w:tcPr>
                          <w:p w:rsidR="007D48EE" w:rsidRDefault="00D15628" w:rsidP="006A4607">
                            <w:pPr>
                              <w:pStyle w:val="ContactInfo"/>
                            </w:pPr>
                            <w:sdt>
                              <w:sdtPr>
                                <w:alias w:val="Fax"/>
                                <w:tag w:val="Fax"/>
                                <w:id w:val="203847218"/>
                                <w:placeholder>
                                  <w:docPart w:val="3574DB98C2CC4E9494F9088E63467973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r w:rsidR="007D48EE">
                                  <w:t>[Fax]</w:t>
                                </w:r>
                              </w:sdtContent>
                            </w:sdt>
                            <w:r w:rsidR="007D48EE">
                              <w:t xml:space="preserve"> • </w:t>
                            </w:r>
                            <w:r w:rsidR="006A4607">
                              <w:t>carmenp2791@gmail.com</w:t>
                            </w:r>
                          </w:p>
                        </w:tc>
                      </w:tr>
                      <w:tr w:rsidR="007D48EE" w:rsidTr="00C40F31">
                        <w:trPr>
                          <w:trHeight w:val="1066"/>
                        </w:trPr>
                        <w:tc>
                          <w:tcPr>
                            <w:tcW w:w="5000" w:type="pct"/>
                          </w:tcPr>
                          <w:p w:rsidR="007D48EE" w:rsidRDefault="006A4607" w:rsidP="006A4607">
                            <w:pPr>
                              <w:pStyle w:val="ContactInfo"/>
                            </w:pPr>
                            <w:r>
                              <w:t xml:space="preserve"> </w:t>
                            </w:r>
                            <w:r w:rsidR="007D48EE">
                              <w:t xml:space="preserve"> • </w:t>
                            </w:r>
                            <w:r>
                              <w:t>burbank, ca</w:t>
                            </w:r>
                            <w:r w:rsidR="007D48EE">
                              <w:t xml:space="preserve"> • </w:t>
                            </w:r>
                            <w:r>
                              <w:t>(323)494-2600</w:t>
                            </w:r>
                          </w:p>
                        </w:tc>
                      </w:tr>
                    </w:tbl>
                    <w:p w:rsidR="007D48EE" w:rsidRDefault="007D48EE"/>
                  </w:txbxContent>
                </v:textbox>
                <w10:wrap anchorx="page" anchory="page"/>
              </v:shape>
            </w:pict>
          </mc:Fallback>
        </mc:AlternateContent>
      </w:r>
    </w:p>
    <w:sectPr w:rsidR="00CA7C59" w:rsidSect="006572F4">
      <w:headerReference w:type="default" r:id="rId8"/>
      <w:footerReference w:type="default" r:id="rId9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628" w:rsidRDefault="00D15628">
      <w:r>
        <w:separator/>
      </w:r>
    </w:p>
  </w:endnote>
  <w:endnote w:type="continuationSeparator" w:id="0">
    <w:p w:rsidR="00D15628" w:rsidRDefault="00D1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6A4607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628" w:rsidRDefault="00D15628">
      <w:r>
        <w:separator/>
      </w:r>
    </w:p>
  </w:footnote>
  <w:footnote w:type="continuationSeparator" w:id="0">
    <w:p w:rsidR="00D15628" w:rsidRDefault="00D15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7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E8"/>
    <w:rsid w:val="00006A3E"/>
    <w:rsid w:val="00094606"/>
    <w:rsid w:val="00095B9A"/>
    <w:rsid w:val="000A3F3C"/>
    <w:rsid w:val="00144399"/>
    <w:rsid w:val="003361E8"/>
    <w:rsid w:val="003C15DA"/>
    <w:rsid w:val="003D4EDE"/>
    <w:rsid w:val="00520181"/>
    <w:rsid w:val="006572F4"/>
    <w:rsid w:val="006A4607"/>
    <w:rsid w:val="007B2B63"/>
    <w:rsid w:val="007D48EE"/>
    <w:rsid w:val="00A023AE"/>
    <w:rsid w:val="00B35EBC"/>
    <w:rsid w:val="00BD5CB2"/>
    <w:rsid w:val="00C42F2A"/>
    <w:rsid w:val="00CA7C59"/>
    <w:rsid w:val="00D15628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E10D18-D6BE-4C9E-A81D-919C290E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K-3\AppData\Roaming\Microsoft\Templates\Sales%20manager%20resume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74DB98C2CC4E9494F9088E6346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44C25-AC76-4E12-B7F0-DF434496502C}"/>
      </w:docPartPr>
      <w:docPartBody>
        <w:p w:rsidR="00000000" w:rsidRDefault="00DD305A">
          <w:pPr>
            <w:pStyle w:val="3574DB98C2CC4E9494F9088E63467973"/>
          </w:pPr>
          <w:r>
            <w:t>[Fax]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5A"/>
    <w:rsid w:val="00D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D67F4813F45E4A93142B321A89483">
    <w:name w:val="7B7D67F4813F45E4A93142B321A89483"/>
  </w:style>
  <w:style w:type="paragraph" w:customStyle="1" w:styleId="41A89BBE21BC4027B525BF3BE247DAE0">
    <w:name w:val="41A89BBE21BC4027B525BF3BE247DAE0"/>
  </w:style>
  <w:style w:type="paragraph" w:customStyle="1" w:styleId="8B927F785ED74F869E742C9EFBE66B37">
    <w:name w:val="8B927F785ED74F869E742C9EFBE66B37"/>
  </w:style>
  <w:style w:type="paragraph" w:customStyle="1" w:styleId="2780512379C046D59F9103F589D39DBA">
    <w:name w:val="2780512379C046D59F9103F589D39DBA"/>
  </w:style>
  <w:style w:type="paragraph" w:customStyle="1" w:styleId="E3218EAF752B4796BE7BF471DFFF3F3C">
    <w:name w:val="E3218EAF752B4796BE7BF471DFFF3F3C"/>
  </w:style>
  <w:style w:type="paragraph" w:customStyle="1" w:styleId="20F095BF71E84180B7D49392BE62218D">
    <w:name w:val="20F095BF71E84180B7D49392BE62218D"/>
  </w:style>
  <w:style w:type="paragraph" w:customStyle="1" w:styleId="5D368E0ABE8A4909BC1D9D035DAEADB8">
    <w:name w:val="5D368E0ABE8A4909BC1D9D035DAEADB8"/>
  </w:style>
  <w:style w:type="paragraph" w:customStyle="1" w:styleId="2318F12B8A5E4C3F9238C953977F23E3">
    <w:name w:val="2318F12B8A5E4C3F9238C953977F23E3"/>
  </w:style>
  <w:style w:type="paragraph" w:customStyle="1" w:styleId="91C70C2E57ED4079A7D4EB0C716C9EEA">
    <w:name w:val="91C70C2E57ED4079A7D4EB0C716C9EEA"/>
  </w:style>
  <w:style w:type="paragraph" w:customStyle="1" w:styleId="4A3801A15D2C4E03B72FAB55CF17DCBB">
    <w:name w:val="4A3801A15D2C4E03B72FAB55CF17DCBB"/>
  </w:style>
  <w:style w:type="paragraph" w:customStyle="1" w:styleId="2964E759976645F09BE6A390F5D5B9CB">
    <w:name w:val="2964E759976645F09BE6A390F5D5B9CB"/>
  </w:style>
  <w:style w:type="paragraph" w:customStyle="1" w:styleId="6C98D585D9904253A6830EB407E39154">
    <w:name w:val="6C98D585D9904253A6830EB407E39154"/>
  </w:style>
  <w:style w:type="paragraph" w:customStyle="1" w:styleId="EB284CF4507E4DFDB1510B481C1FB68B">
    <w:name w:val="EB284CF4507E4DFDB1510B481C1FB68B"/>
  </w:style>
  <w:style w:type="paragraph" w:customStyle="1" w:styleId="8CE320784F10424EA98C91E5630A451E">
    <w:name w:val="8CE320784F10424EA98C91E5630A451E"/>
  </w:style>
  <w:style w:type="paragraph" w:customStyle="1" w:styleId="82210955A09544DFA858B4AF54B12B49">
    <w:name w:val="82210955A09544DFA858B4AF54B12B49"/>
  </w:style>
  <w:style w:type="paragraph" w:customStyle="1" w:styleId="10B0C56B1E394BCDAB09772ED2626843">
    <w:name w:val="10B0C56B1E394BCDAB09772ED2626843"/>
  </w:style>
  <w:style w:type="paragraph" w:customStyle="1" w:styleId="243566FA53B6481E9796DD1D14C72DEE">
    <w:name w:val="243566FA53B6481E9796DD1D14C72DEE"/>
  </w:style>
  <w:style w:type="paragraph" w:customStyle="1" w:styleId="9BDADF8D559E494383E62CFF169AF6E9">
    <w:name w:val="9BDADF8D559E494383E62CFF169AF6E9"/>
  </w:style>
  <w:style w:type="paragraph" w:customStyle="1" w:styleId="EF5A3CCBAF314C29808FFD09397F8478">
    <w:name w:val="EF5A3CCBAF314C29808FFD09397F8478"/>
  </w:style>
  <w:style w:type="paragraph" w:customStyle="1" w:styleId="94C268CF7457401186F0A893D6C52897">
    <w:name w:val="94C268CF7457401186F0A893D6C52897"/>
  </w:style>
  <w:style w:type="paragraph" w:customStyle="1" w:styleId="AB2B947A1B7E45519DA9A7ADF3EED2EC">
    <w:name w:val="AB2B947A1B7E45519DA9A7ADF3EED2EC"/>
  </w:style>
  <w:style w:type="paragraph" w:customStyle="1" w:styleId="84CF1713D438434490A8C3626EA4F7F8">
    <w:name w:val="84CF1713D438434490A8C3626EA4F7F8"/>
  </w:style>
  <w:style w:type="paragraph" w:customStyle="1" w:styleId="CD14E98D472E4CA29537F6D271DA6568">
    <w:name w:val="CD14E98D472E4CA29537F6D271DA6568"/>
  </w:style>
  <w:style w:type="paragraph" w:customStyle="1" w:styleId="D0CA8A4FE2084063B4EDDDDC629987C6">
    <w:name w:val="D0CA8A4FE2084063B4EDDDDC629987C6"/>
  </w:style>
  <w:style w:type="paragraph" w:customStyle="1" w:styleId="642405317B4045E28902C488786B2894">
    <w:name w:val="642405317B4045E28902C488786B2894"/>
  </w:style>
  <w:style w:type="paragraph" w:customStyle="1" w:styleId="286F811632B74B219BA7423977AA4B47">
    <w:name w:val="286F811632B74B219BA7423977AA4B47"/>
  </w:style>
  <w:style w:type="paragraph" w:customStyle="1" w:styleId="1B9DAE975E5F4CF7BAC766FF864CC2C1">
    <w:name w:val="1B9DAE975E5F4CF7BAC766FF864CC2C1"/>
  </w:style>
  <w:style w:type="paragraph" w:customStyle="1" w:styleId="B56548DE329A479CA458E41CF3BA198D">
    <w:name w:val="B56548DE329A479CA458E41CF3BA198D"/>
  </w:style>
  <w:style w:type="paragraph" w:customStyle="1" w:styleId="2A0CE2E163C540CC99E3C860B9621F0A">
    <w:name w:val="2A0CE2E163C540CC99E3C860B9621F0A"/>
  </w:style>
  <w:style w:type="paragraph" w:customStyle="1" w:styleId="3574DB98C2CC4E9494F9088E63467973">
    <w:name w:val="3574DB98C2CC4E9494F9088E63467973"/>
  </w:style>
  <w:style w:type="paragraph" w:customStyle="1" w:styleId="60839A65FEF5466F870F2A0603D50299">
    <w:name w:val="60839A65FEF5466F870F2A0603D50299"/>
  </w:style>
  <w:style w:type="paragraph" w:customStyle="1" w:styleId="91970B570ABE426A95590C33BEFEC12F">
    <w:name w:val="91970B570ABE426A95590C33BEFEC12F"/>
  </w:style>
  <w:style w:type="paragraph" w:customStyle="1" w:styleId="DDB88692C8BB451EB7818EFE897EF0A9">
    <w:name w:val="DDB88692C8BB451EB7818EFE897EF0A9"/>
  </w:style>
  <w:style w:type="paragraph" w:customStyle="1" w:styleId="FA01ECB54E8441B883614C7FC61AF1D0">
    <w:name w:val="FA01ECB54E8441B883614C7FC61AF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Carmen</dc:creator>
  <cp:keywords/>
  <cp:lastModifiedBy>Carmen</cp:lastModifiedBy>
  <cp:revision>3</cp:revision>
  <cp:lastPrinted>2003-12-31T20:25:00Z</cp:lastPrinted>
  <dcterms:created xsi:type="dcterms:W3CDTF">2016-01-08T21:52:00Z</dcterms:created>
  <dcterms:modified xsi:type="dcterms:W3CDTF">2016-01-08T21:53:00Z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