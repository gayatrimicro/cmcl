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22"/>
        <w:gridCol w:w="3211"/>
        <w:gridCol w:w="2537"/>
      </w:tblGrid>
      <w:tr w:rsidR="0025231B">
        <w:trPr>
          <w:trHeight w:val="45"/>
        </w:trPr>
        <w:sdt>
          <w:sdtPr>
            <w:alias w:val="Author"/>
            <w:id w:val="89610595"/>
            <w:placeholder>
              <w:docPart w:val="E5B2C40CD9884A43AD93FEE6F390D88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40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:rsidR="0025231B" w:rsidRDefault="00157782" w:rsidP="00157782">
                <w:pPr>
                  <w:pStyle w:val="YourName"/>
                </w:pPr>
                <w:r>
                  <w:t>kenisha peeples</w:t>
                </w:r>
              </w:p>
            </w:tc>
          </w:sdtContent>
        </w:sdt>
      </w:tr>
      <w:tr w:rsidR="0025231B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25231B" w:rsidRDefault="00157782" w:rsidP="00157782">
            <w:pPr>
              <w:pStyle w:val="AllCapsCopy"/>
            </w:pPr>
            <w:r>
              <w:t>3418 West 11</w:t>
            </w:r>
            <w:r w:rsidRPr="00157782">
              <w:rPr>
                <w:vertAlign w:val="superscript"/>
              </w:rPr>
              <w:t>th</w:t>
            </w:r>
            <w:r w:rsidR="003B5123">
              <w:t xml:space="preserve">, </w:t>
            </w:r>
            <w:r w:rsidR="00C57D03">
              <w:t>pine bluff, ark 71603</w:t>
            </w:r>
            <w:r w:rsidR="00485609">
              <w:t xml:space="preserve">, </w:t>
            </w:r>
            <w:r w:rsidR="00C57D03">
              <w:t xml:space="preserve">(870) </w:t>
            </w:r>
            <w:r>
              <w:t>794</w:t>
            </w:r>
            <w:r w:rsidR="00C57D03">
              <w:t>-</w:t>
            </w:r>
            <w:r w:rsidR="003B5123">
              <w:t>6</w:t>
            </w:r>
            <w:r>
              <w:t>640</w:t>
            </w:r>
          </w:p>
        </w:tc>
      </w:tr>
      <w:tr w:rsidR="0025231B">
        <w:trPr>
          <w:trHeight w:val="37"/>
        </w:trPr>
        <w:tc>
          <w:tcPr>
            <w:tcW w:w="8640" w:type="dxa"/>
            <w:gridSpan w:val="3"/>
          </w:tcPr>
          <w:p w:rsidR="0025231B" w:rsidRDefault="00485609">
            <w:pPr>
              <w:pStyle w:val="SectionHeadings"/>
            </w:pPr>
            <w:r w:rsidRPr="00C2568D">
              <w:rPr>
                <w:color w:val="000000" w:themeColor="text1"/>
              </w:rPr>
              <w:t>Objective</w:t>
            </w:r>
            <w:r w:rsidR="00743693" w:rsidRPr="00C2568D">
              <w:rPr>
                <w:color w:val="000000" w:themeColor="text1"/>
              </w:rPr>
              <w:t>/skills</w:t>
            </w:r>
          </w:p>
        </w:tc>
      </w:tr>
      <w:tr w:rsidR="0025231B">
        <w:tc>
          <w:tcPr>
            <w:tcW w:w="8640" w:type="dxa"/>
            <w:gridSpan w:val="3"/>
            <w:tcMar>
              <w:bottom w:w="144" w:type="dxa"/>
            </w:tcMar>
          </w:tcPr>
          <w:p w:rsidR="0025231B" w:rsidRDefault="00C57D03" w:rsidP="008F6AE0">
            <w:pPr>
              <w:pStyle w:val="Copy"/>
              <w:jc w:val="both"/>
            </w:pPr>
            <w:r>
              <w:t xml:space="preserve">To be able to obtain a position that will allow me to utilize the skills I have acquired through my education and hands on experience; and continue to gain useful knowledge for future educational and professional growth. </w:t>
            </w:r>
            <w:r w:rsidR="00743693">
              <w:t>I have computer skills in Microsoft Word, Internet Browser and search engine; exceptional analytical and decision making skills, strong ability to understand and follow procedures, exceptional time management skills, strong work ethics, able to work effectively in a team or as an individual, ability to multi-task effectively, professional, energetic work attitude and exceptional communication skills, both written and verbally.</w:t>
            </w:r>
          </w:p>
        </w:tc>
      </w:tr>
      <w:tr w:rsidR="0025231B">
        <w:trPr>
          <w:trHeight w:val="37"/>
        </w:trPr>
        <w:tc>
          <w:tcPr>
            <w:tcW w:w="8640" w:type="dxa"/>
            <w:gridSpan w:val="3"/>
          </w:tcPr>
          <w:p w:rsidR="0025231B" w:rsidRDefault="00485609">
            <w:pPr>
              <w:pStyle w:val="SectionHeadings"/>
            </w:pPr>
            <w:r w:rsidRPr="00C2568D">
              <w:rPr>
                <w:color w:val="auto"/>
              </w:rPr>
              <w:t>Experience</w:t>
            </w:r>
          </w:p>
        </w:tc>
      </w:tr>
      <w:tr w:rsidR="0025231B">
        <w:tc>
          <w:tcPr>
            <w:tcW w:w="2890" w:type="dxa"/>
            <w:tcMar>
              <w:bottom w:w="0" w:type="dxa"/>
            </w:tcMar>
            <w:vAlign w:val="center"/>
          </w:tcPr>
          <w:p w:rsidR="0025231B" w:rsidRDefault="00E27598" w:rsidP="00157782">
            <w:pPr>
              <w:pStyle w:val="AllCapsCopy"/>
            </w:pPr>
            <w:sdt>
              <w:sdtPr>
                <w:id w:val="270048427"/>
                <w:placeholder>
                  <w:docPart w:val="7D2D6A70E2214A3297374618308D9D1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57782">
                  <w:t>10/20115</w:t>
                </w:r>
              </w:sdtContent>
            </w:sdt>
            <w:r w:rsidR="00485609">
              <w:t xml:space="preserve"> to </w:t>
            </w:r>
            <w:sdt>
              <w:sdtPr>
                <w:id w:val="270048429"/>
                <w:placeholder>
                  <w:docPart w:val="965025394D3B4E3FBC82B3F42B2F6DC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57782">
                  <w:t>Present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25231B" w:rsidRDefault="00157782" w:rsidP="00C57D03">
            <w:pPr>
              <w:pStyle w:val="Copy"/>
            </w:pPr>
            <w:r>
              <w:t>JRMC</w:t>
            </w:r>
            <w:r w:rsidR="00C57D03">
              <w:t xml:space="preserve"> 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25231B" w:rsidRDefault="00C57D03" w:rsidP="00C57D03">
            <w:pPr>
              <w:pStyle w:val="Italics"/>
            </w:pPr>
            <w:r>
              <w:t>Pine Bluff, Arkansas 71603</w:t>
            </w:r>
          </w:p>
        </w:tc>
      </w:tr>
      <w:tr w:rsidR="0025231B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25231B" w:rsidRDefault="00157782">
            <w:pPr>
              <w:pStyle w:val="JobTitle"/>
            </w:pPr>
            <w:r>
              <w:t>Housekeeping</w:t>
            </w:r>
          </w:p>
          <w:p w:rsidR="00B178DF" w:rsidRDefault="00B178DF">
            <w:pPr>
              <w:pStyle w:val="ResponsibilitiesAchievements"/>
            </w:pPr>
            <w:r>
              <w:t>Clean JRMC Executives offices, up-keep of supplies and dusting in Computer Lab</w:t>
            </w:r>
          </w:p>
          <w:p w:rsidR="00C57D03" w:rsidRDefault="00157782">
            <w:pPr>
              <w:pStyle w:val="ResponsibilitiesAchievements"/>
            </w:pPr>
            <w:r>
              <w:t>Log, document and clear patients room as they come available in database</w:t>
            </w:r>
          </w:p>
          <w:p w:rsidR="00C57D03" w:rsidRDefault="00157782">
            <w:pPr>
              <w:pStyle w:val="ResponsibilitiesAchievements"/>
            </w:pPr>
            <w:r>
              <w:t>Cleaning patients room, disposing of hazardous material, stocking up patients room</w:t>
            </w:r>
          </w:p>
          <w:p w:rsidR="0025231B" w:rsidRDefault="008F6AE0" w:rsidP="003F690B">
            <w:pPr>
              <w:pStyle w:val="ResponsibilitiesAchievements"/>
            </w:pPr>
            <w:r>
              <w:t>Excellent organizational skills, handles stress very, good people skills</w:t>
            </w:r>
            <w:r w:rsidR="003F690B">
              <w:t xml:space="preserve">. </w:t>
            </w:r>
          </w:p>
        </w:tc>
      </w:tr>
      <w:tr w:rsidR="0025231B">
        <w:tc>
          <w:tcPr>
            <w:tcW w:w="2890" w:type="dxa"/>
            <w:tcMar>
              <w:bottom w:w="0" w:type="dxa"/>
            </w:tcMar>
            <w:vAlign w:val="center"/>
          </w:tcPr>
          <w:p w:rsidR="0025231B" w:rsidRDefault="00E27598" w:rsidP="008F6AE0">
            <w:pPr>
              <w:pStyle w:val="AllCapsCopy"/>
            </w:pPr>
            <w:sdt>
              <w:sdtPr>
                <w:id w:val="270048433"/>
                <w:placeholder>
                  <w:docPart w:val="C869C0F930CE4C37BA63C4DF4DE1EC90"/>
                </w:placeholder>
                <w:date w:fullDate="2014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6AE0">
                  <w:t>5/1/2014</w:t>
                </w:r>
              </w:sdtContent>
            </w:sdt>
            <w:r w:rsidR="00485609">
              <w:t xml:space="preserve"> to </w:t>
            </w:r>
            <w:sdt>
              <w:sdtPr>
                <w:id w:val="270048435"/>
                <w:placeholder>
                  <w:docPart w:val="C18081146A454B9595EA3D784DAB8046"/>
                </w:placeholder>
                <w:date w:fullDate="2015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6AE0">
                  <w:t>11/1/2015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25231B" w:rsidRDefault="00157782" w:rsidP="003F690B">
            <w:pPr>
              <w:pStyle w:val="Copy"/>
            </w:pPr>
            <w:r>
              <w:t>Kohler</w:t>
            </w:r>
            <w:r w:rsidR="008F6AE0">
              <w:t>, Inc.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25231B" w:rsidRDefault="008F6AE0" w:rsidP="000C7AAF">
            <w:pPr>
              <w:pStyle w:val="Italics"/>
            </w:pPr>
            <w:r>
              <w:t xml:space="preserve">  </w:t>
            </w:r>
            <w:r w:rsidR="000C7AAF">
              <w:t>Sheridan</w:t>
            </w:r>
            <w:r>
              <w:t xml:space="preserve">, </w:t>
            </w:r>
            <w:r w:rsidR="003F690B">
              <w:t xml:space="preserve"> Ark</w:t>
            </w:r>
            <w:r>
              <w:t>ansas</w:t>
            </w:r>
            <w:r w:rsidR="003F690B">
              <w:t xml:space="preserve"> 7</w:t>
            </w:r>
            <w:r>
              <w:t>2</w:t>
            </w:r>
            <w:r w:rsidR="000C7AAF">
              <w:t>150</w:t>
            </w:r>
          </w:p>
        </w:tc>
      </w:tr>
      <w:tr w:rsidR="0025231B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25231B" w:rsidRDefault="00157782">
            <w:pPr>
              <w:pStyle w:val="JobTitle"/>
            </w:pPr>
            <w:r>
              <w:t>Assembler</w:t>
            </w:r>
            <w:r w:rsidR="003F690B">
              <w:t xml:space="preserve"> </w:t>
            </w:r>
          </w:p>
          <w:p w:rsidR="003F690B" w:rsidRDefault="003F690B">
            <w:pPr>
              <w:pStyle w:val="ResponsibilitiesAchievements"/>
            </w:pPr>
            <w:r>
              <w:t>As</w:t>
            </w:r>
            <w:r w:rsidR="008F6AE0">
              <w:t>s</w:t>
            </w:r>
            <w:r w:rsidR="000C7AAF">
              <w:t xml:space="preserve">embled bathroom fixtures, toilets, sinks, </w:t>
            </w:r>
            <w:proofErr w:type="spellStart"/>
            <w:r w:rsidR="000C7AAF">
              <w:t>etc</w:t>
            </w:r>
            <w:proofErr w:type="spellEnd"/>
          </w:p>
          <w:p w:rsidR="003F690B" w:rsidRDefault="000C7AAF">
            <w:pPr>
              <w:pStyle w:val="ResponsibilitiesAchievements"/>
            </w:pPr>
            <w:r>
              <w:t>Worked assembly line, packing</w:t>
            </w:r>
            <w:r w:rsidR="002D0C3A">
              <w:t xml:space="preserve"> </w:t>
            </w:r>
          </w:p>
          <w:p w:rsidR="00500F18" w:rsidRDefault="000C7AAF" w:rsidP="00500F18">
            <w:pPr>
              <w:pStyle w:val="ResponsibilitiesAchievements"/>
            </w:pPr>
            <w:r>
              <w:t xml:space="preserve">Team player along with other duties as assigned. </w:t>
            </w:r>
            <w:r w:rsidR="00500F18">
              <w:t xml:space="preserve">  </w:t>
            </w:r>
          </w:p>
        </w:tc>
      </w:tr>
      <w:tr w:rsidR="0025231B">
        <w:tc>
          <w:tcPr>
            <w:tcW w:w="2890" w:type="dxa"/>
            <w:tcMar>
              <w:bottom w:w="0" w:type="dxa"/>
            </w:tcMar>
            <w:vAlign w:val="center"/>
          </w:tcPr>
          <w:p w:rsidR="0025231B" w:rsidRDefault="00E27598" w:rsidP="00E2397E">
            <w:pPr>
              <w:pStyle w:val="AllCapsCopy"/>
            </w:pPr>
            <w:sdt>
              <w:sdtPr>
                <w:id w:val="270048441"/>
                <w:placeholder>
                  <w:docPart w:val="8E6CC612E2944E67BA8591600E6737E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2397E">
                  <w:t>12</w:t>
                </w:r>
              </w:sdtContent>
            </w:sdt>
            <w:r w:rsidR="00500F18">
              <w:t>/01/2012</w:t>
            </w:r>
            <w:r w:rsidR="00485609">
              <w:t xml:space="preserve"> to</w:t>
            </w:r>
            <w:r w:rsidR="00500F18">
              <w:t xml:space="preserve"> </w:t>
            </w:r>
            <w:sdt>
              <w:sdtPr>
                <w:id w:val="270048443"/>
                <w:placeholder>
                  <w:docPart w:val="FCDFE5DB2489455BB3D7CEA5F86D8B32"/>
                </w:placeholder>
                <w:date w:fullDate="2014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00F18">
                  <w:t>5/1/2014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25231B" w:rsidRDefault="000C7AAF" w:rsidP="000C7AAF">
            <w:pPr>
              <w:pStyle w:val="Copy"/>
            </w:pPr>
            <w:r>
              <w:t xml:space="preserve">Popeye’s 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25231B" w:rsidRDefault="002D0C3A" w:rsidP="000C7AAF">
            <w:pPr>
              <w:pStyle w:val="Italics"/>
            </w:pPr>
            <w:r>
              <w:t xml:space="preserve"> </w:t>
            </w:r>
            <w:r w:rsidR="000C7AAF">
              <w:t>Pine Bluff</w:t>
            </w:r>
            <w:r w:rsidR="003F690B">
              <w:t xml:space="preserve">, </w:t>
            </w:r>
            <w:r>
              <w:t xml:space="preserve"> </w:t>
            </w:r>
            <w:r w:rsidR="003F690B">
              <w:t>Arkansas</w:t>
            </w:r>
            <w:r w:rsidR="000C7AAF">
              <w:t xml:space="preserve"> </w:t>
            </w:r>
            <w:r w:rsidR="003F690B">
              <w:t>7</w:t>
            </w:r>
            <w:r w:rsidR="000C7AAF">
              <w:t>1603</w:t>
            </w:r>
          </w:p>
        </w:tc>
      </w:tr>
      <w:tr w:rsidR="0025231B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25231B" w:rsidRPr="00157782" w:rsidRDefault="000C7AAF">
            <w:pPr>
              <w:pStyle w:val="JobTitle"/>
              <w:rPr>
                <w:rFonts w:asciiTheme="minorHAnsi" w:hAnsiTheme="minorHAnsi"/>
                <w:b/>
                <w:spacing w:val="2"/>
                <w:sz w:val="17"/>
              </w:rPr>
            </w:pPr>
            <w:r>
              <w:rPr>
                <w:rFonts w:asciiTheme="minorHAnsi" w:hAnsiTheme="minorHAnsi"/>
                <w:b/>
                <w:spacing w:val="2"/>
                <w:sz w:val="17"/>
              </w:rPr>
              <w:t>cashi</w:t>
            </w:r>
            <w:r w:rsidR="00157782" w:rsidRPr="00157782">
              <w:rPr>
                <w:rFonts w:asciiTheme="minorHAnsi" w:hAnsiTheme="minorHAnsi"/>
                <w:b/>
                <w:spacing w:val="2"/>
                <w:sz w:val="17"/>
              </w:rPr>
              <w:t>er</w:t>
            </w:r>
          </w:p>
          <w:p w:rsidR="003F690B" w:rsidRDefault="000C7AAF" w:rsidP="003F690B">
            <w:pPr>
              <w:pStyle w:val="ResponsibilitiesAchievements"/>
            </w:pPr>
            <w:r>
              <w:t>Counted register</w:t>
            </w:r>
            <w:r w:rsidR="00B178DF">
              <w:t xml:space="preserve">, verified payments with management and advertised merchandise for display. </w:t>
            </w:r>
            <w:r w:rsidR="00BF073A">
              <w:t xml:space="preserve"> </w:t>
            </w:r>
          </w:p>
          <w:p w:rsidR="003F690B" w:rsidRDefault="00B178DF" w:rsidP="003F690B">
            <w:pPr>
              <w:pStyle w:val="ResponsibilitiesAchievements"/>
            </w:pPr>
            <w:r>
              <w:t xml:space="preserve">Received payments on merchandise, advised customers in selection/choices </w:t>
            </w:r>
          </w:p>
          <w:p w:rsidR="003F690B" w:rsidRDefault="00B178DF" w:rsidP="003F690B">
            <w:pPr>
              <w:pStyle w:val="ResponsibilitiesAchievements"/>
            </w:pPr>
            <w:r>
              <w:t>Cleaned, cooked and greeted customers</w:t>
            </w:r>
            <w:r w:rsidR="002D0C3A">
              <w:t>.</w:t>
            </w:r>
          </w:p>
          <w:p w:rsidR="0028028D" w:rsidRDefault="0028028D" w:rsidP="003F690B">
            <w:pPr>
              <w:pStyle w:val="ResponsibilitiesAchievements"/>
            </w:pPr>
            <w:r>
              <w:t xml:space="preserve">Deposited daily deposits to bank, along with other duties as assigned. </w:t>
            </w:r>
          </w:p>
          <w:p w:rsidR="00E2397E" w:rsidRDefault="00E2397E" w:rsidP="00E2397E">
            <w:pPr>
              <w:pStyle w:val="ResponsibilitiesAchievements"/>
              <w:numPr>
                <w:ilvl w:val="0"/>
                <w:numId w:val="0"/>
              </w:numPr>
              <w:ind w:left="504" w:hanging="288"/>
            </w:pPr>
          </w:p>
          <w:tbl>
            <w:tblPr>
              <w:tblStyle w:val="TableGrid"/>
              <w:tblW w:w="8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2405"/>
            </w:tblGrid>
            <w:tr w:rsidR="00E2397E" w:rsidTr="00496C8D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E2397E" w:rsidRDefault="00E2397E" w:rsidP="00E2397E">
                  <w:pPr>
                    <w:pStyle w:val="AllCapsCopy"/>
                  </w:pPr>
                  <w:sdt>
                    <w:sdtPr>
                      <w:id w:val="1005554977"/>
                      <w:placeholder>
                        <w:docPart w:val="100EDE7F92B34D56B9D87B30F13B20D9"/>
                      </w:placeholder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>
                        <w:t>06</w:t>
                      </w:r>
                    </w:sdtContent>
                  </w:sdt>
                  <w:r>
                    <w:t xml:space="preserve">/01/2012 to </w:t>
                  </w:r>
                  <w:sdt>
                    <w:sdtPr>
                      <w:id w:val="-1831675885"/>
                      <w:placeholder>
                        <w:docPart w:val="8B7EE1D42567449191842CCDE83AECB1"/>
                      </w:placeholder>
                      <w:date w:fullDate="2012-12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>
                        <w:t>12/1/2012</w:t>
                      </w:r>
                    </w:sdtContent>
                  </w:sdt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E2397E" w:rsidRDefault="00E2397E" w:rsidP="00496C8D">
                  <w:pPr>
                    <w:pStyle w:val="Copy"/>
                  </w:pPr>
                  <w:r>
                    <w:t xml:space="preserve">Classic </w:t>
                  </w:r>
                  <w:proofErr w:type="spellStart"/>
                  <w:r>
                    <w:t>Kidz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405" w:type="dxa"/>
                  <w:tcMar>
                    <w:bottom w:w="0" w:type="dxa"/>
                  </w:tcMar>
                  <w:vAlign w:val="center"/>
                </w:tcPr>
                <w:p w:rsidR="00E2397E" w:rsidRDefault="00E2397E" w:rsidP="00496C8D">
                  <w:pPr>
                    <w:pStyle w:val="Italics"/>
                  </w:pPr>
                  <w:r>
                    <w:t xml:space="preserve"> Pine Bluff,  Arkansas 71603</w:t>
                  </w:r>
                </w:p>
              </w:tc>
            </w:tr>
            <w:tr w:rsidR="00E2397E" w:rsidTr="00496C8D">
              <w:trPr>
                <w:trHeight w:val="37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:rsidR="00E2397E" w:rsidRPr="00157782" w:rsidRDefault="00E2397E" w:rsidP="00496C8D">
                  <w:pPr>
                    <w:pStyle w:val="JobTitle"/>
                    <w:rPr>
                      <w:rFonts w:asciiTheme="minorHAnsi" w:hAnsiTheme="minorHAnsi"/>
                      <w:b/>
                      <w:spacing w:val="2"/>
                      <w:sz w:val="17"/>
                    </w:rPr>
                  </w:pPr>
                  <w:r>
                    <w:rPr>
                      <w:rFonts w:asciiTheme="minorHAnsi" w:hAnsiTheme="minorHAnsi"/>
                      <w:b/>
                      <w:spacing w:val="2"/>
                      <w:sz w:val="17"/>
                    </w:rPr>
                    <w:t>c</w:t>
                  </w:r>
                  <w:r>
                    <w:rPr>
                      <w:rFonts w:asciiTheme="minorHAnsi" w:hAnsiTheme="minorHAnsi"/>
                      <w:b/>
                      <w:spacing w:val="2"/>
                      <w:sz w:val="17"/>
                    </w:rPr>
                    <w:t>Hildcare assistant</w:t>
                  </w:r>
                </w:p>
                <w:p w:rsidR="00E2397E" w:rsidRDefault="00E2397E" w:rsidP="00496C8D">
                  <w:pPr>
                    <w:pStyle w:val="ResponsibilitiesAchievements"/>
                  </w:pPr>
                  <w:r>
                    <w:t>Di</w:t>
                  </w:r>
                  <w:r>
                    <w:t>splay</w:t>
                  </w:r>
                  <w:r>
                    <w:t>ed excellent organizational skills, love for children, handles stress very well, good people skills.</w:t>
                  </w:r>
                </w:p>
                <w:p w:rsidR="00E2397E" w:rsidRDefault="00E2397E" w:rsidP="00496C8D">
                  <w:pPr>
                    <w:pStyle w:val="ResponsibilitiesAchievements"/>
                  </w:pPr>
                  <w:r>
                    <w:t xml:space="preserve">Willingness to work hard and for long hours, plan a healthy, safe learning environment for children. </w:t>
                  </w:r>
                </w:p>
                <w:p w:rsidR="00E2397E" w:rsidRDefault="00E2397E" w:rsidP="00496C8D">
                  <w:pPr>
                    <w:pStyle w:val="ResponsibilitiesAchievements"/>
                  </w:pPr>
                  <w:r>
                    <w:t xml:space="preserve">Positive ways to support children’s social and emotional development. </w:t>
                  </w:r>
                </w:p>
                <w:p w:rsidR="00E2397E" w:rsidRDefault="00E2397E" w:rsidP="00E2397E">
                  <w:pPr>
                    <w:pStyle w:val="ResponsibilitiesAchievements"/>
                  </w:pPr>
                  <w:r>
                    <w:t>Strategized to establish productive relationships with families; observed and recorded children’s behavior, filed, and took time out with children needing assistance</w:t>
                  </w:r>
                </w:p>
                <w:p w:rsidR="00E2397E" w:rsidRDefault="00E2397E" w:rsidP="00E2397E">
                  <w:pPr>
                    <w:pStyle w:val="ResponsibilitiesAchievements"/>
                  </w:pPr>
                  <w:r>
                    <w:t xml:space="preserve">Cleaned work area, attended to children’s needs and other duties as assigned. </w:t>
                  </w:r>
                  <w:r>
                    <w:t xml:space="preserve"> </w:t>
                  </w:r>
                  <w:bookmarkStart w:id="0" w:name="_GoBack"/>
                  <w:bookmarkEnd w:id="0"/>
                </w:p>
              </w:tc>
            </w:tr>
          </w:tbl>
          <w:p w:rsidR="00E2397E" w:rsidRDefault="00E2397E" w:rsidP="00E2397E">
            <w:pPr>
              <w:pStyle w:val="ResponsibilitiesAchievements"/>
              <w:numPr>
                <w:ilvl w:val="0"/>
                <w:numId w:val="0"/>
              </w:numPr>
              <w:ind w:left="504" w:hanging="288"/>
              <w:jc w:val="both"/>
            </w:pPr>
          </w:p>
        </w:tc>
      </w:tr>
      <w:tr w:rsidR="0025231B">
        <w:trPr>
          <w:trHeight w:val="432"/>
        </w:trPr>
        <w:tc>
          <w:tcPr>
            <w:tcW w:w="8640" w:type="dxa"/>
            <w:gridSpan w:val="3"/>
          </w:tcPr>
          <w:p w:rsidR="0025231B" w:rsidRPr="00C2568D" w:rsidRDefault="0028028D">
            <w:pPr>
              <w:pStyle w:val="SectionHeadings"/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="00485609" w:rsidRPr="00C2568D">
              <w:rPr>
                <w:color w:val="auto"/>
              </w:rPr>
              <w:t>ducation</w:t>
            </w:r>
          </w:p>
        </w:tc>
      </w:tr>
      <w:tr w:rsidR="0025231B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:rsidR="0025231B" w:rsidRDefault="00591256" w:rsidP="00B178DF">
            <w:pPr>
              <w:pStyle w:val="Heading4"/>
              <w:outlineLvl w:val="3"/>
            </w:pPr>
            <w:r>
              <w:t>0</w:t>
            </w:r>
            <w:r w:rsidR="00B178DF">
              <w:t>5</w:t>
            </w:r>
            <w:r>
              <w:t>/20</w:t>
            </w:r>
            <w:r w:rsidR="00B178DF">
              <w:t>12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25231B" w:rsidRDefault="00591256" w:rsidP="00591256">
            <w:pPr>
              <w:pStyle w:val="Copy"/>
            </w:pPr>
            <w:r>
              <w:t>Pine Bluff</w:t>
            </w:r>
            <w:r w:rsidR="003B5123">
              <w:t xml:space="preserve"> High School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25231B" w:rsidRDefault="003B5123" w:rsidP="00C2568D">
            <w:pPr>
              <w:pStyle w:val="Italics"/>
            </w:pPr>
            <w:r>
              <w:t xml:space="preserve">   </w:t>
            </w:r>
            <w:r w:rsidR="00591256">
              <w:t>Pine Bluff, Arkansas 71602</w:t>
            </w:r>
          </w:p>
        </w:tc>
      </w:tr>
      <w:tr w:rsidR="0025231B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25231B" w:rsidRDefault="003B5123">
            <w:pPr>
              <w:pStyle w:val="JobTitle"/>
            </w:pPr>
            <w:r>
              <w:t>diploma</w:t>
            </w:r>
          </w:p>
          <w:p w:rsidR="0025231B" w:rsidRDefault="0025231B" w:rsidP="00591256">
            <w:pPr>
              <w:pStyle w:val="ResponsibilitiesAchievements"/>
              <w:numPr>
                <w:ilvl w:val="0"/>
                <w:numId w:val="0"/>
              </w:numPr>
              <w:ind w:left="360"/>
            </w:pPr>
          </w:p>
        </w:tc>
      </w:tr>
      <w:tr w:rsidR="0025231B">
        <w:trPr>
          <w:trHeight w:val="37"/>
        </w:trPr>
        <w:tc>
          <w:tcPr>
            <w:tcW w:w="8640" w:type="dxa"/>
            <w:gridSpan w:val="3"/>
          </w:tcPr>
          <w:p w:rsidR="0025231B" w:rsidRDefault="00591256">
            <w:pPr>
              <w:pStyle w:val="SectionHeadings"/>
            </w:pPr>
            <w:r w:rsidRPr="00C2568D">
              <w:rPr>
                <w:color w:val="auto"/>
              </w:rPr>
              <w:t>R</w:t>
            </w:r>
            <w:r w:rsidR="00485609" w:rsidRPr="00C2568D">
              <w:rPr>
                <w:color w:val="auto"/>
              </w:rPr>
              <w:t>eferences</w:t>
            </w:r>
          </w:p>
        </w:tc>
      </w:tr>
      <w:tr w:rsidR="0025231B">
        <w:tc>
          <w:tcPr>
            <w:tcW w:w="8640" w:type="dxa"/>
            <w:gridSpan w:val="3"/>
          </w:tcPr>
          <w:p w:rsidR="0025231B" w:rsidRDefault="00485609" w:rsidP="003B5123">
            <w:pPr>
              <w:pStyle w:val="Copy"/>
              <w:jc w:val="center"/>
            </w:pPr>
            <w:r>
              <w:t>References are available on request</w:t>
            </w:r>
          </w:p>
        </w:tc>
      </w:tr>
    </w:tbl>
    <w:p w:rsidR="0025231B" w:rsidRDefault="0025231B"/>
    <w:sectPr w:rsidR="0025231B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790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C4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B8E6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4EC9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03"/>
    <w:rsid w:val="000C7AAF"/>
    <w:rsid w:val="00157782"/>
    <w:rsid w:val="0025231B"/>
    <w:rsid w:val="0028028D"/>
    <w:rsid w:val="002D0C3A"/>
    <w:rsid w:val="003B5123"/>
    <w:rsid w:val="003F690B"/>
    <w:rsid w:val="004674E7"/>
    <w:rsid w:val="00485609"/>
    <w:rsid w:val="00500F18"/>
    <w:rsid w:val="00591256"/>
    <w:rsid w:val="00743693"/>
    <w:rsid w:val="008F6AE0"/>
    <w:rsid w:val="009260E2"/>
    <w:rsid w:val="00B178DF"/>
    <w:rsid w:val="00BF073A"/>
    <w:rsid w:val="00C2568D"/>
    <w:rsid w:val="00C57D03"/>
    <w:rsid w:val="00E2397E"/>
    <w:rsid w:val="00E27598"/>
    <w:rsid w:val="00F6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character" w:styleId="Hyperlink">
    <w:name w:val="Hyperlink"/>
    <w:basedOn w:val="DefaultParagraphFont"/>
    <w:uiPriority w:val="99"/>
    <w:unhideWhenUsed/>
    <w:rsid w:val="00C57D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character" w:styleId="Hyperlink">
    <w:name w:val="Hyperlink"/>
    <w:basedOn w:val="DefaultParagraphFont"/>
    <w:uiPriority w:val="99"/>
    <w:unhideWhenUsed/>
    <w:rsid w:val="00C57D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rowr.JRMC\AppData\Roaming\Microsoft\Templates\Chronological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B2C40CD9884A43AD93FEE6F390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AF850-6273-4067-88B0-D06675F9CD36}"/>
      </w:docPartPr>
      <w:docPartBody>
        <w:p w:rsidR="00287D6D" w:rsidRDefault="00F01FF5">
          <w:pPr>
            <w:pStyle w:val="E5B2C40CD9884A43AD93FEE6F390D881"/>
          </w:pPr>
          <w:r>
            <w:t>[Your name]</w:t>
          </w:r>
        </w:p>
      </w:docPartBody>
    </w:docPart>
    <w:docPart>
      <w:docPartPr>
        <w:name w:val="7D2D6A70E2214A3297374618308D9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C41A-0EB4-44F7-9225-26A89BE33062}"/>
      </w:docPartPr>
      <w:docPartBody>
        <w:p w:rsidR="00287D6D" w:rsidRDefault="00F01FF5">
          <w:pPr>
            <w:pStyle w:val="7D2D6A70E2214A3297374618308D9D11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65025394D3B4E3FBC82B3F42B2F6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267A8-9357-40A7-A5CD-D60B2963DD83}"/>
      </w:docPartPr>
      <w:docPartBody>
        <w:p w:rsidR="00287D6D" w:rsidRDefault="00F01FF5">
          <w:pPr>
            <w:pStyle w:val="965025394D3B4E3FBC82B3F42B2F6DC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C869C0F930CE4C37BA63C4DF4DE1E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A070A-F5D0-466B-A7EA-6EFF5A64A21A}"/>
      </w:docPartPr>
      <w:docPartBody>
        <w:p w:rsidR="00287D6D" w:rsidRDefault="00F01FF5">
          <w:pPr>
            <w:pStyle w:val="C869C0F930CE4C37BA63C4DF4DE1EC9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C18081146A454B9595EA3D784DAB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B3EB0-CCD8-472C-B366-4B161B5B449E}"/>
      </w:docPartPr>
      <w:docPartBody>
        <w:p w:rsidR="00287D6D" w:rsidRDefault="00F01FF5">
          <w:pPr>
            <w:pStyle w:val="C18081146A454B9595EA3D784DAB804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E6CC612E2944E67BA8591600E67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D83D7-F206-4E4C-8AD6-D17078527079}"/>
      </w:docPartPr>
      <w:docPartBody>
        <w:p w:rsidR="00287D6D" w:rsidRDefault="00F01FF5">
          <w:pPr>
            <w:pStyle w:val="8E6CC612E2944E67BA8591600E6737EF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FCDFE5DB2489455BB3D7CEA5F86D8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F5662-5728-4BA4-8830-59F631E0A9E9}"/>
      </w:docPartPr>
      <w:docPartBody>
        <w:p w:rsidR="00287D6D" w:rsidRDefault="00F01FF5">
          <w:pPr>
            <w:pStyle w:val="FCDFE5DB2489455BB3D7CEA5F86D8B32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00EDE7F92B34D56B9D87B30F13B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CF99F-AFFF-491E-B90B-2D8223E8C193}"/>
      </w:docPartPr>
      <w:docPartBody>
        <w:p w:rsidR="00000000" w:rsidRDefault="005250C6" w:rsidP="005250C6">
          <w:pPr>
            <w:pStyle w:val="100EDE7F92B34D56B9D87B30F13B20D9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8B7EE1D42567449191842CCDE83A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C0691-6D78-4ABC-A38A-72F6A46FB3BC}"/>
      </w:docPartPr>
      <w:docPartBody>
        <w:p w:rsidR="00000000" w:rsidRDefault="005250C6" w:rsidP="005250C6">
          <w:pPr>
            <w:pStyle w:val="8B7EE1D42567449191842CCDE83AECB1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46"/>
    <w:rsid w:val="00035DBC"/>
    <w:rsid w:val="00287D6D"/>
    <w:rsid w:val="003060DE"/>
    <w:rsid w:val="00320B54"/>
    <w:rsid w:val="005250C6"/>
    <w:rsid w:val="008B5895"/>
    <w:rsid w:val="00990B03"/>
    <w:rsid w:val="00A750AF"/>
    <w:rsid w:val="00AB5746"/>
    <w:rsid w:val="00C048A9"/>
    <w:rsid w:val="00F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B2C40CD9884A43AD93FEE6F390D881">
    <w:name w:val="E5B2C40CD9884A43AD93FEE6F390D881"/>
  </w:style>
  <w:style w:type="paragraph" w:customStyle="1" w:styleId="B50F4F55555C4E688E395664961B7147">
    <w:name w:val="B50F4F55555C4E688E395664961B7147"/>
  </w:style>
  <w:style w:type="paragraph" w:customStyle="1" w:styleId="35387091C38542A6BBC52C503AD7D640">
    <w:name w:val="35387091C38542A6BBC52C503AD7D640"/>
  </w:style>
  <w:style w:type="paragraph" w:customStyle="1" w:styleId="1E110C0FCE4E4B6480DBB0C080DF669C">
    <w:name w:val="1E110C0FCE4E4B6480DBB0C080DF669C"/>
  </w:style>
  <w:style w:type="character" w:styleId="PlaceholderText">
    <w:name w:val="Placeholder Text"/>
    <w:basedOn w:val="DefaultParagraphFont"/>
    <w:uiPriority w:val="99"/>
    <w:semiHidden/>
    <w:rsid w:val="005250C6"/>
    <w:rPr>
      <w:color w:val="808080"/>
    </w:rPr>
  </w:style>
  <w:style w:type="paragraph" w:customStyle="1" w:styleId="B943F1E05AE647F7A620C17DA76A1B23">
    <w:name w:val="B943F1E05AE647F7A620C17DA76A1B23"/>
  </w:style>
  <w:style w:type="paragraph" w:customStyle="1" w:styleId="44F65D53ED96430DBC9E30B0EEB70F97">
    <w:name w:val="44F65D53ED96430DBC9E30B0EEB70F97"/>
  </w:style>
  <w:style w:type="paragraph" w:customStyle="1" w:styleId="7D2D6A70E2214A3297374618308D9D11">
    <w:name w:val="7D2D6A70E2214A3297374618308D9D11"/>
  </w:style>
  <w:style w:type="paragraph" w:customStyle="1" w:styleId="965025394D3B4E3FBC82B3F42B2F6DC1">
    <w:name w:val="965025394D3B4E3FBC82B3F42B2F6DC1"/>
  </w:style>
  <w:style w:type="paragraph" w:customStyle="1" w:styleId="F4161704732548A391CF3492CC7B68BD">
    <w:name w:val="F4161704732548A391CF3492CC7B68BD"/>
  </w:style>
  <w:style w:type="paragraph" w:customStyle="1" w:styleId="7628B34B20F946C893FC819E11B2A3CC">
    <w:name w:val="7628B34B20F946C893FC819E11B2A3CC"/>
  </w:style>
  <w:style w:type="paragraph" w:customStyle="1" w:styleId="1E70096DE8014EF28388FE97BF34D2C8">
    <w:name w:val="1E70096DE8014EF28388FE97BF34D2C8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F90C4505026948B6B39DF3C62815F8B5">
    <w:name w:val="F90C4505026948B6B39DF3C62815F8B5"/>
  </w:style>
  <w:style w:type="paragraph" w:customStyle="1" w:styleId="C869C0F930CE4C37BA63C4DF4DE1EC90">
    <w:name w:val="C869C0F930CE4C37BA63C4DF4DE1EC90"/>
  </w:style>
  <w:style w:type="paragraph" w:customStyle="1" w:styleId="C18081146A454B9595EA3D784DAB8046">
    <w:name w:val="C18081146A454B9595EA3D784DAB8046"/>
  </w:style>
  <w:style w:type="paragraph" w:customStyle="1" w:styleId="254838A50E8B44FB89B10FE41775AAC6">
    <w:name w:val="254838A50E8B44FB89B10FE41775AAC6"/>
  </w:style>
  <w:style w:type="paragraph" w:customStyle="1" w:styleId="340D931C3C064F8AA633913AAFFB7993">
    <w:name w:val="340D931C3C064F8AA633913AAFFB7993"/>
  </w:style>
  <w:style w:type="paragraph" w:customStyle="1" w:styleId="15C1F1DA9F034C22AC043D25B7C19DCA">
    <w:name w:val="15C1F1DA9F034C22AC043D25B7C19DCA"/>
  </w:style>
  <w:style w:type="paragraph" w:customStyle="1" w:styleId="94F45D770E114DF9B8E9837F52CAB7C4">
    <w:name w:val="94F45D770E114DF9B8E9837F52CAB7C4"/>
  </w:style>
  <w:style w:type="paragraph" w:customStyle="1" w:styleId="8E6CC612E2944E67BA8591600E6737EF">
    <w:name w:val="8E6CC612E2944E67BA8591600E6737EF"/>
  </w:style>
  <w:style w:type="paragraph" w:customStyle="1" w:styleId="FCDFE5DB2489455BB3D7CEA5F86D8B32">
    <w:name w:val="FCDFE5DB2489455BB3D7CEA5F86D8B32"/>
  </w:style>
  <w:style w:type="paragraph" w:customStyle="1" w:styleId="CD5C2D310FEC477B99054F3076C9E4AE">
    <w:name w:val="CD5C2D310FEC477B99054F3076C9E4AE"/>
  </w:style>
  <w:style w:type="paragraph" w:customStyle="1" w:styleId="E0B5304055B74B029D8F47A257EA0C95">
    <w:name w:val="E0B5304055B74B029D8F47A257EA0C95"/>
  </w:style>
  <w:style w:type="paragraph" w:customStyle="1" w:styleId="FF19ACE8DF694B63ADB41EAD63250252">
    <w:name w:val="FF19ACE8DF694B63ADB41EAD63250252"/>
  </w:style>
  <w:style w:type="paragraph" w:customStyle="1" w:styleId="9CC14B1233A24DABB34378E31D884077">
    <w:name w:val="9CC14B1233A24DABB34378E31D884077"/>
  </w:style>
  <w:style w:type="paragraph" w:customStyle="1" w:styleId="05D28DB86BA348CE9883ECCEB38ECE71">
    <w:name w:val="05D28DB86BA348CE9883ECCEB38ECE71"/>
  </w:style>
  <w:style w:type="paragraph" w:customStyle="1" w:styleId="D5080FB2E1BA431691DD66DE6912FBF4">
    <w:name w:val="D5080FB2E1BA431691DD66DE6912FBF4"/>
  </w:style>
  <w:style w:type="paragraph" w:customStyle="1" w:styleId="499E415423BC49588F0B92B0684EBA7B">
    <w:name w:val="499E415423BC49588F0B92B0684EBA7B"/>
  </w:style>
  <w:style w:type="paragraph" w:customStyle="1" w:styleId="D3220979087849FA8E221D8D3213A56D">
    <w:name w:val="D3220979087849FA8E221D8D3213A56D"/>
  </w:style>
  <w:style w:type="paragraph" w:customStyle="1" w:styleId="268F368EAC8B480AABFA4DC67FAE1CDD">
    <w:name w:val="268F368EAC8B480AABFA4DC67FAE1CDD"/>
  </w:style>
  <w:style w:type="paragraph" w:customStyle="1" w:styleId="AB9000ABF75F4E828BEA155AE05B7D89">
    <w:name w:val="AB9000ABF75F4E828BEA155AE05B7D89"/>
  </w:style>
  <w:style w:type="paragraph" w:customStyle="1" w:styleId="CBA4F4336AA948DCBFAF0C7A73186191">
    <w:name w:val="CBA4F4336AA948DCBFAF0C7A73186191"/>
  </w:style>
  <w:style w:type="paragraph" w:customStyle="1" w:styleId="EA9D4234A7A04CCB9B6E36A2D58B254C">
    <w:name w:val="EA9D4234A7A04CCB9B6E36A2D58B254C"/>
  </w:style>
  <w:style w:type="paragraph" w:customStyle="1" w:styleId="FB193E9958F6479F8A03D3498250D31E">
    <w:name w:val="FB193E9958F6479F8A03D3498250D31E"/>
  </w:style>
  <w:style w:type="paragraph" w:customStyle="1" w:styleId="AD86B6E907864336BC10923A4CEF87AB">
    <w:name w:val="AD86B6E907864336BC10923A4CEF87AB"/>
  </w:style>
  <w:style w:type="paragraph" w:customStyle="1" w:styleId="DFE7DFDE1AE246738E9E0583E2AA1739">
    <w:name w:val="DFE7DFDE1AE246738E9E0583E2AA1739"/>
    <w:rsid w:val="00AB5746"/>
  </w:style>
  <w:style w:type="paragraph" w:customStyle="1" w:styleId="89C28AA637574DD1B917A7BC44E40E1F">
    <w:name w:val="89C28AA637574DD1B917A7BC44E40E1F"/>
    <w:rsid w:val="00AB5746"/>
  </w:style>
  <w:style w:type="paragraph" w:customStyle="1" w:styleId="FE8BCD7F43344A788DD2E738B7AD2EEA">
    <w:name w:val="FE8BCD7F43344A788DD2E738B7AD2EEA"/>
    <w:rsid w:val="005250C6"/>
  </w:style>
  <w:style w:type="paragraph" w:customStyle="1" w:styleId="5C58214D7E814D6AB607F5FCCCF316BB">
    <w:name w:val="5C58214D7E814D6AB607F5FCCCF316BB"/>
    <w:rsid w:val="005250C6"/>
  </w:style>
  <w:style w:type="paragraph" w:customStyle="1" w:styleId="100EDE7F92B34D56B9D87B30F13B20D9">
    <w:name w:val="100EDE7F92B34D56B9D87B30F13B20D9"/>
    <w:rsid w:val="005250C6"/>
  </w:style>
  <w:style w:type="paragraph" w:customStyle="1" w:styleId="8B7EE1D42567449191842CCDE83AECB1">
    <w:name w:val="8B7EE1D42567449191842CCDE83AECB1"/>
    <w:rsid w:val="005250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B2C40CD9884A43AD93FEE6F390D881">
    <w:name w:val="E5B2C40CD9884A43AD93FEE6F390D881"/>
  </w:style>
  <w:style w:type="paragraph" w:customStyle="1" w:styleId="B50F4F55555C4E688E395664961B7147">
    <w:name w:val="B50F4F55555C4E688E395664961B7147"/>
  </w:style>
  <w:style w:type="paragraph" w:customStyle="1" w:styleId="35387091C38542A6BBC52C503AD7D640">
    <w:name w:val="35387091C38542A6BBC52C503AD7D640"/>
  </w:style>
  <w:style w:type="paragraph" w:customStyle="1" w:styleId="1E110C0FCE4E4B6480DBB0C080DF669C">
    <w:name w:val="1E110C0FCE4E4B6480DBB0C080DF669C"/>
  </w:style>
  <w:style w:type="character" w:styleId="PlaceholderText">
    <w:name w:val="Placeholder Text"/>
    <w:basedOn w:val="DefaultParagraphFont"/>
    <w:uiPriority w:val="99"/>
    <w:semiHidden/>
    <w:rsid w:val="005250C6"/>
    <w:rPr>
      <w:color w:val="808080"/>
    </w:rPr>
  </w:style>
  <w:style w:type="paragraph" w:customStyle="1" w:styleId="B943F1E05AE647F7A620C17DA76A1B23">
    <w:name w:val="B943F1E05AE647F7A620C17DA76A1B23"/>
  </w:style>
  <w:style w:type="paragraph" w:customStyle="1" w:styleId="44F65D53ED96430DBC9E30B0EEB70F97">
    <w:name w:val="44F65D53ED96430DBC9E30B0EEB70F97"/>
  </w:style>
  <w:style w:type="paragraph" w:customStyle="1" w:styleId="7D2D6A70E2214A3297374618308D9D11">
    <w:name w:val="7D2D6A70E2214A3297374618308D9D11"/>
  </w:style>
  <w:style w:type="paragraph" w:customStyle="1" w:styleId="965025394D3B4E3FBC82B3F42B2F6DC1">
    <w:name w:val="965025394D3B4E3FBC82B3F42B2F6DC1"/>
  </w:style>
  <w:style w:type="paragraph" w:customStyle="1" w:styleId="F4161704732548A391CF3492CC7B68BD">
    <w:name w:val="F4161704732548A391CF3492CC7B68BD"/>
  </w:style>
  <w:style w:type="paragraph" w:customStyle="1" w:styleId="7628B34B20F946C893FC819E11B2A3CC">
    <w:name w:val="7628B34B20F946C893FC819E11B2A3CC"/>
  </w:style>
  <w:style w:type="paragraph" w:customStyle="1" w:styleId="1E70096DE8014EF28388FE97BF34D2C8">
    <w:name w:val="1E70096DE8014EF28388FE97BF34D2C8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F90C4505026948B6B39DF3C62815F8B5">
    <w:name w:val="F90C4505026948B6B39DF3C62815F8B5"/>
  </w:style>
  <w:style w:type="paragraph" w:customStyle="1" w:styleId="C869C0F930CE4C37BA63C4DF4DE1EC90">
    <w:name w:val="C869C0F930CE4C37BA63C4DF4DE1EC90"/>
  </w:style>
  <w:style w:type="paragraph" w:customStyle="1" w:styleId="C18081146A454B9595EA3D784DAB8046">
    <w:name w:val="C18081146A454B9595EA3D784DAB8046"/>
  </w:style>
  <w:style w:type="paragraph" w:customStyle="1" w:styleId="254838A50E8B44FB89B10FE41775AAC6">
    <w:name w:val="254838A50E8B44FB89B10FE41775AAC6"/>
  </w:style>
  <w:style w:type="paragraph" w:customStyle="1" w:styleId="340D931C3C064F8AA633913AAFFB7993">
    <w:name w:val="340D931C3C064F8AA633913AAFFB7993"/>
  </w:style>
  <w:style w:type="paragraph" w:customStyle="1" w:styleId="15C1F1DA9F034C22AC043D25B7C19DCA">
    <w:name w:val="15C1F1DA9F034C22AC043D25B7C19DCA"/>
  </w:style>
  <w:style w:type="paragraph" w:customStyle="1" w:styleId="94F45D770E114DF9B8E9837F52CAB7C4">
    <w:name w:val="94F45D770E114DF9B8E9837F52CAB7C4"/>
  </w:style>
  <w:style w:type="paragraph" w:customStyle="1" w:styleId="8E6CC612E2944E67BA8591600E6737EF">
    <w:name w:val="8E6CC612E2944E67BA8591600E6737EF"/>
  </w:style>
  <w:style w:type="paragraph" w:customStyle="1" w:styleId="FCDFE5DB2489455BB3D7CEA5F86D8B32">
    <w:name w:val="FCDFE5DB2489455BB3D7CEA5F86D8B32"/>
  </w:style>
  <w:style w:type="paragraph" w:customStyle="1" w:styleId="CD5C2D310FEC477B99054F3076C9E4AE">
    <w:name w:val="CD5C2D310FEC477B99054F3076C9E4AE"/>
  </w:style>
  <w:style w:type="paragraph" w:customStyle="1" w:styleId="E0B5304055B74B029D8F47A257EA0C95">
    <w:name w:val="E0B5304055B74B029D8F47A257EA0C95"/>
  </w:style>
  <w:style w:type="paragraph" w:customStyle="1" w:styleId="FF19ACE8DF694B63ADB41EAD63250252">
    <w:name w:val="FF19ACE8DF694B63ADB41EAD63250252"/>
  </w:style>
  <w:style w:type="paragraph" w:customStyle="1" w:styleId="9CC14B1233A24DABB34378E31D884077">
    <w:name w:val="9CC14B1233A24DABB34378E31D884077"/>
  </w:style>
  <w:style w:type="paragraph" w:customStyle="1" w:styleId="05D28DB86BA348CE9883ECCEB38ECE71">
    <w:name w:val="05D28DB86BA348CE9883ECCEB38ECE71"/>
  </w:style>
  <w:style w:type="paragraph" w:customStyle="1" w:styleId="D5080FB2E1BA431691DD66DE6912FBF4">
    <w:name w:val="D5080FB2E1BA431691DD66DE6912FBF4"/>
  </w:style>
  <w:style w:type="paragraph" w:customStyle="1" w:styleId="499E415423BC49588F0B92B0684EBA7B">
    <w:name w:val="499E415423BC49588F0B92B0684EBA7B"/>
  </w:style>
  <w:style w:type="paragraph" w:customStyle="1" w:styleId="D3220979087849FA8E221D8D3213A56D">
    <w:name w:val="D3220979087849FA8E221D8D3213A56D"/>
  </w:style>
  <w:style w:type="paragraph" w:customStyle="1" w:styleId="268F368EAC8B480AABFA4DC67FAE1CDD">
    <w:name w:val="268F368EAC8B480AABFA4DC67FAE1CDD"/>
  </w:style>
  <w:style w:type="paragraph" w:customStyle="1" w:styleId="AB9000ABF75F4E828BEA155AE05B7D89">
    <w:name w:val="AB9000ABF75F4E828BEA155AE05B7D89"/>
  </w:style>
  <w:style w:type="paragraph" w:customStyle="1" w:styleId="CBA4F4336AA948DCBFAF0C7A73186191">
    <w:name w:val="CBA4F4336AA948DCBFAF0C7A73186191"/>
  </w:style>
  <w:style w:type="paragraph" w:customStyle="1" w:styleId="EA9D4234A7A04CCB9B6E36A2D58B254C">
    <w:name w:val="EA9D4234A7A04CCB9B6E36A2D58B254C"/>
  </w:style>
  <w:style w:type="paragraph" w:customStyle="1" w:styleId="FB193E9958F6479F8A03D3498250D31E">
    <w:name w:val="FB193E9958F6479F8A03D3498250D31E"/>
  </w:style>
  <w:style w:type="paragraph" w:customStyle="1" w:styleId="AD86B6E907864336BC10923A4CEF87AB">
    <w:name w:val="AD86B6E907864336BC10923A4CEF87AB"/>
  </w:style>
  <w:style w:type="paragraph" w:customStyle="1" w:styleId="DFE7DFDE1AE246738E9E0583E2AA1739">
    <w:name w:val="DFE7DFDE1AE246738E9E0583E2AA1739"/>
    <w:rsid w:val="00AB5746"/>
  </w:style>
  <w:style w:type="paragraph" w:customStyle="1" w:styleId="89C28AA637574DD1B917A7BC44E40E1F">
    <w:name w:val="89C28AA637574DD1B917A7BC44E40E1F"/>
    <w:rsid w:val="00AB5746"/>
  </w:style>
  <w:style w:type="paragraph" w:customStyle="1" w:styleId="FE8BCD7F43344A788DD2E738B7AD2EEA">
    <w:name w:val="FE8BCD7F43344A788DD2E738B7AD2EEA"/>
    <w:rsid w:val="005250C6"/>
  </w:style>
  <w:style w:type="paragraph" w:customStyle="1" w:styleId="5C58214D7E814D6AB607F5FCCCF316BB">
    <w:name w:val="5C58214D7E814D6AB607F5FCCCF316BB"/>
    <w:rsid w:val="005250C6"/>
  </w:style>
  <w:style w:type="paragraph" w:customStyle="1" w:styleId="100EDE7F92B34D56B9D87B30F13B20D9">
    <w:name w:val="100EDE7F92B34D56B9D87B30F13B20D9"/>
    <w:rsid w:val="005250C6"/>
  </w:style>
  <w:style w:type="paragraph" w:customStyle="1" w:styleId="8B7EE1D42567449191842CCDE83AECB1">
    <w:name w:val="8B7EE1D42567449191842CCDE83AECB1"/>
    <w:rsid w:val="005250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A5AB5-54A4-41C3-A515-AE88D7E0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</Template>
  <TotalTime>17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kenisha peeples</dc:creator>
  <cp:lastModifiedBy>Marrow, Rosetta</cp:lastModifiedBy>
  <cp:revision>5</cp:revision>
  <cp:lastPrinted>2016-01-25T21:43:00Z</cp:lastPrinted>
  <dcterms:created xsi:type="dcterms:W3CDTF">2015-12-31T23:28:00Z</dcterms:created>
  <dcterms:modified xsi:type="dcterms:W3CDTF">2016-01-25T21:45:00Z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