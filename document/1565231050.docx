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A04A78" w:rsidP="00913946">
            <w:pPr>
              <w:pStyle w:val="Title"/>
            </w:pPr>
            <w:r w:rsidRPr="00CB484C">
              <w:rPr>
                <w:b/>
                <w:color w:val="auto"/>
              </w:rPr>
              <w:t>Ashleigh</w:t>
            </w:r>
            <w:r w:rsidR="00692703" w:rsidRPr="00CF1A49">
              <w:t xml:space="preserve"> </w:t>
            </w:r>
            <w:r w:rsidR="00CB484C">
              <w:rPr>
                <w:rStyle w:val="IntenseEmphasis"/>
              </w:rPr>
              <w:t>Wilkinson</w:t>
            </w:r>
          </w:p>
          <w:p w:rsidR="00CB484C" w:rsidRDefault="00CB484C" w:rsidP="00CB484C">
            <w:pPr>
              <w:pStyle w:val="ContactInfo"/>
              <w:contextualSpacing w:val="0"/>
            </w:pPr>
            <w:r>
              <w:t xml:space="preserve">                Awilkinson.profnl@gmail.com</w:t>
            </w:r>
          </w:p>
          <w:p w:rsidR="00CB484C" w:rsidRDefault="00CB484C" w:rsidP="00CB484C">
            <w:pPr>
              <w:pStyle w:val="ContactInfo"/>
              <w:ind w:left="720"/>
              <w:contextualSpacing w:val="0"/>
            </w:pPr>
            <w:r>
              <w:t>210 Farrar Road Waxahachie, Tx 75165</w:t>
            </w:r>
          </w:p>
          <w:p w:rsidR="00692703" w:rsidRPr="00CF1A49" w:rsidRDefault="00CB484C" w:rsidP="00CB484C">
            <w:pPr>
              <w:pStyle w:val="ContactInfo"/>
              <w:ind w:left="720"/>
              <w:contextualSpacing w:val="0"/>
              <w:jc w:val="left"/>
            </w:pPr>
            <w:r>
              <w:t xml:space="preserve">                                                                         214-949-0934</w:t>
            </w:r>
          </w:p>
          <w:p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CF1A49" w:rsidRDefault="00223652" w:rsidP="00913946">
            <w:pPr>
              <w:contextualSpacing w:val="0"/>
            </w:pPr>
            <w:r>
              <w:t>I am an experienced Certified Nursing Assistant since 2011. I have experience in several healthcare settings from home caregiving to ICU Unit</w:t>
            </w:r>
            <w:r w:rsidR="007460BE">
              <w:t>s</w:t>
            </w:r>
            <w:r>
              <w:t>. I enjoy my profession in caring for patients, residents, and clients</w:t>
            </w:r>
            <w:r w:rsidR="007460BE">
              <w:t xml:space="preserve">. I trained at PCI </w:t>
            </w:r>
            <w:r w:rsidR="00445B8D">
              <w:t>H</w:t>
            </w:r>
            <w:r w:rsidR="007460BE">
              <w:t>ealth</w:t>
            </w:r>
            <w:r w:rsidR="00445B8D">
              <w:t xml:space="preserve"> Training</w:t>
            </w:r>
            <w:r w:rsidR="007460BE">
              <w:t xml:space="preserve"> </w:t>
            </w:r>
            <w:r w:rsidR="00445B8D">
              <w:t>C</w:t>
            </w:r>
            <w:r w:rsidR="007460BE">
              <w:t xml:space="preserve">enter where I obtained my </w:t>
            </w:r>
            <w:r w:rsidR="009267F7">
              <w:t>PCT</w:t>
            </w:r>
            <w:r w:rsidR="007460BE">
              <w:t xml:space="preserve">, </w:t>
            </w:r>
            <w:r w:rsidR="009267F7">
              <w:t>CNA, and B</w:t>
            </w:r>
            <w:r w:rsidR="007F7D1C">
              <w:t>C</w:t>
            </w:r>
            <w:r w:rsidR="009267F7">
              <w:t>LS licenses.</w:t>
            </w:r>
            <w:r w:rsidR="00486296">
              <w:t xml:space="preserve"> It is my goal to become a strong member of your team.</w:t>
            </w:r>
          </w:p>
        </w:tc>
      </w:tr>
    </w:tbl>
    <w:p w:rsidR="004E01EB" w:rsidRPr="00CF1A49" w:rsidRDefault="005847A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476900E58C74F3FA73CC8E0AFA5728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805D1C">
        <w:tc>
          <w:tcPr>
            <w:tcW w:w="9290" w:type="dxa"/>
          </w:tcPr>
          <w:p w:rsidR="001D0BF1" w:rsidRPr="007F7D1C" w:rsidRDefault="00C94AB6" w:rsidP="001D0BF1">
            <w:pPr>
              <w:pStyle w:val="Heading3"/>
              <w:contextualSpacing w:val="0"/>
              <w:outlineLvl w:val="2"/>
              <w:rPr>
                <w:color w:val="auto"/>
              </w:rPr>
            </w:pPr>
            <w:bookmarkStart w:id="0" w:name="_Hlk4488936"/>
            <w:r w:rsidRPr="007F7D1C">
              <w:rPr>
                <w:color w:val="auto"/>
              </w:rPr>
              <w:t>September 2012</w:t>
            </w:r>
            <w:r w:rsidR="001D0BF1" w:rsidRPr="007F7D1C">
              <w:rPr>
                <w:color w:val="auto"/>
              </w:rPr>
              <w:t xml:space="preserve"> – </w:t>
            </w:r>
            <w:r w:rsidRPr="007F7D1C">
              <w:rPr>
                <w:color w:val="auto"/>
              </w:rPr>
              <w:t>Current</w:t>
            </w:r>
            <w:bookmarkStart w:id="1" w:name="_GoBack"/>
            <w:bookmarkEnd w:id="1"/>
          </w:p>
          <w:p w:rsidR="001D0BF1" w:rsidRPr="007F7D1C" w:rsidRDefault="00C94AB6" w:rsidP="001D0BF1">
            <w:pPr>
              <w:pStyle w:val="Heading2"/>
              <w:contextualSpacing w:val="0"/>
              <w:outlineLvl w:val="1"/>
              <w:rPr>
                <w:color w:val="000099"/>
              </w:rPr>
            </w:pPr>
            <w:r w:rsidRPr="007F7D1C">
              <w:rPr>
                <w:color w:val="000099"/>
              </w:rPr>
              <w:t>PCT</w:t>
            </w:r>
            <w:r w:rsidR="001D0BF1" w:rsidRPr="007F7D1C">
              <w:rPr>
                <w:color w:val="000099"/>
              </w:rPr>
              <w:t xml:space="preserve">, </w:t>
            </w:r>
            <w:r w:rsidRPr="007F7D1C">
              <w:rPr>
                <w:rStyle w:val="SubtleReference"/>
                <w:color w:val="000099"/>
              </w:rPr>
              <w:t>Annex Care services inc.</w:t>
            </w:r>
          </w:p>
          <w:p w:rsidR="001E3120" w:rsidRPr="007F7D1C" w:rsidRDefault="00C94AB6" w:rsidP="001D0BF1">
            <w:pPr>
              <w:contextualSpacing w:val="0"/>
              <w:rPr>
                <w:color w:val="auto"/>
              </w:rPr>
            </w:pPr>
            <w:r w:rsidRPr="007F7D1C">
              <w:rPr>
                <w:color w:val="auto"/>
              </w:rPr>
              <w:t>Part-time shift work med/surg, acute care,</w:t>
            </w:r>
            <w:r w:rsidR="007F7D1C">
              <w:rPr>
                <w:color w:val="auto"/>
              </w:rPr>
              <w:t xml:space="preserve"> </w:t>
            </w:r>
            <w:r w:rsidR="007F7D1C" w:rsidRPr="007F7D1C">
              <w:rPr>
                <w:color w:val="auto"/>
              </w:rPr>
              <w:t>LTAC</w:t>
            </w:r>
            <w:r w:rsidRPr="007F7D1C">
              <w:rPr>
                <w:color w:val="auto"/>
              </w:rPr>
              <w:t xml:space="preserve"> and </w:t>
            </w:r>
            <w:r w:rsidR="007F7D1C" w:rsidRPr="007F7D1C">
              <w:rPr>
                <w:color w:val="auto"/>
              </w:rPr>
              <w:t>ICU</w:t>
            </w:r>
            <w:r w:rsidRPr="007F7D1C">
              <w:rPr>
                <w:color w:val="auto"/>
              </w:rPr>
              <w:t xml:space="preserve"> at several specialty hospitals such as Baylor Institute of </w:t>
            </w:r>
            <w:r w:rsidR="007F7D1C" w:rsidRPr="007F7D1C">
              <w:rPr>
                <w:color w:val="auto"/>
              </w:rPr>
              <w:t>Rehabilitation</w:t>
            </w:r>
            <w:r w:rsidRPr="007F7D1C">
              <w:rPr>
                <w:color w:val="auto"/>
              </w:rPr>
              <w:t xml:space="preserve">, Select Specialty Hospitals, and </w:t>
            </w:r>
            <w:proofErr w:type="spellStart"/>
            <w:r w:rsidRPr="007F7D1C">
              <w:rPr>
                <w:color w:val="auto"/>
              </w:rPr>
              <w:t>LifeCare</w:t>
            </w:r>
            <w:proofErr w:type="spellEnd"/>
            <w:r w:rsidRPr="007F7D1C">
              <w:rPr>
                <w:color w:val="auto"/>
              </w:rPr>
              <w:t xml:space="preserve"> Hospitals.</w:t>
            </w:r>
          </w:p>
          <w:p w:rsidR="00805D1C" w:rsidRPr="007F7D1C" w:rsidRDefault="00805D1C" w:rsidP="001D0BF1">
            <w:pPr>
              <w:contextualSpacing w:val="0"/>
              <w:rPr>
                <w:color w:val="auto"/>
              </w:rPr>
            </w:pPr>
          </w:p>
        </w:tc>
      </w:tr>
      <w:bookmarkEnd w:id="0"/>
      <w:tr w:rsidR="00805D1C" w:rsidRPr="00CF1A49" w:rsidTr="00805D1C">
        <w:tc>
          <w:tcPr>
            <w:tcW w:w="9290" w:type="dxa"/>
          </w:tcPr>
          <w:p w:rsidR="00805D1C" w:rsidRPr="007F7D1C" w:rsidRDefault="00805D1C" w:rsidP="00D700E8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7F7D1C">
              <w:rPr>
                <w:color w:val="auto"/>
              </w:rPr>
              <w:t>Feburary 2016</w:t>
            </w:r>
            <w:r w:rsidRPr="007F7D1C">
              <w:rPr>
                <w:color w:val="auto"/>
              </w:rPr>
              <w:t xml:space="preserve"> – </w:t>
            </w:r>
            <w:r w:rsidRPr="007F7D1C">
              <w:rPr>
                <w:color w:val="auto"/>
              </w:rPr>
              <w:t>Deccember 2018</w:t>
            </w:r>
          </w:p>
          <w:p w:rsidR="00805D1C" w:rsidRPr="007F7D1C" w:rsidRDefault="00805D1C" w:rsidP="00D700E8">
            <w:pPr>
              <w:pStyle w:val="Heading2"/>
              <w:contextualSpacing w:val="0"/>
              <w:outlineLvl w:val="1"/>
              <w:rPr>
                <w:color w:val="000099"/>
              </w:rPr>
            </w:pPr>
            <w:r w:rsidRPr="007F7D1C">
              <w:rPr>
                <w:color w:val="000099"/>
              </w:rPr>
              <w:t xml:space="preserve">home health </w:t>
            </w:r>
            <w:r w:rsidR="002129C0" w:rsidRPr="007F7D1C">
              <w:rPr>
                <w:color w:val="000099"/>
              </w:rPr>
              <w:t>cna</w:t>
            </w:r>
            <w:r w:rsidRPr="007F7D1C">
              <w:rPr>
                <w:color w:val="000099"/>
              </w:rPr>
              <w:t xml:space="preserve">, </w:t>
            </w:r>
            <w:r w:rsidRPr="007F7D1C">
              <w:rPr>
                <w:b w:val="0"/>
                <w:color w:val="000099"/>
              </w:rPr>
              <w:t>client: Nancy cassidy</w:t>
            </w:r>
          </w:p>
          <w:p w:rsidR="00805D1C" w:rsidRPr="007F7D1C" w:rsidRDefault="002129C0" w:rsidP="00D700E8">
            <w:pPr>
              <w:rPr>
                <w:color w:val="auto"/>
              </w:rPr>
            </w:pPr>
            <w:r w:rsidRPr="007F7D1C">
              <w:rPr>
                <w:color w:val="auto"/>
              </w:rPr>
              <w:t xml:space="preserve">Full-time personal caregiver. My duties included assisted ADLs, Medication management, Wound care, </w:t>
            </w:r>
            <w:r w:rsidR="007F7D1C" w:rsidRPr="007F7D1C">
              <w:rPr>
                <w:color w:val="auto"/>
              </w:rPr>
              <w:t>post-surgical</w:t>
            </w:r>
            <w:r w:rsidRPr="007F7D1C">
              <w:rPr>
                <w:color w:val="auto"/>
              </w:rPr>
              <w:t xml:space="preserve"> care, housework, meal prep, driver, and </w:t>
            </w:r>
            <w:r w:rsidR="007F7D1C" w:rsidRPr="007F7D1C">
              <w:rPr>
                <w:color w:val="auto"/>
              </w:rPr>
              <w:t>companion</w:t>
            </w:r>
            <w:r w:rsidRPr="007F7D1C">
              <w:rPr>
                <w:color w:val="auto"/>
              </w:rPr>
              <w:t>.</w:t>
            </w:r>
          </w:p>
        </w:tc>
      </w:tr>
      <w:tr w:rsidR="00F61DF9" w:rsidRPr="00CF1A49" w:rsidTr="00805D1C">
        <w:tc>
          <w:tcPr>
            <w:tcW w:w="9290" w:type="dxa"/>
            <w:tcMar>
              <w:top w:w="216" w:type="dxa"/>
            </w:tcMar>
          </w:tcPr>
          <w:p w:rsidR="00F61DF9" w:rsidRPr="007F7D1C" w:rsidRDefault="002129C0" w:rsidP="00F61DF9">
            <w:pPr>
              <w:pStyle w:val="Heading3"/>
              <w:contextualSpacing w:val="0"/>
              <w:outlineLvl w:val="2"/>
              <w:rPr>
                <w:color w:val="auto"/>
              </w:rPr>
            </w:pPr>
            <w:r w:rsidRPr="007F7D1C">
              <w:rPr>
                <w:color w:val="auto"/>
              </w:rPr>
              <w:t>Feburary 2012</w:t>
            </w:r>
            <w:r w:rsidR="00F61DF9" w:rsidRPr="007F7D1C">
              <w:rPr>
                <w:color w:val="auto"/>
              </w:rPr>
              <w:t xml:space="preserve">– </w:t>
            </w:r>
            <w:r w:rsidRPr="007F7D1C">
              <w:rPr>
                <w:color w:val="auto"/>
              </w:rPr>
              <w:t>September 2014</w:t>
            </w:r>
          </w:p>
          <w:p w:rsidR="00F61DF9" w:rsidRPr="007F7D1C" w:rsidRDefault="002129C0" w:rsidP="00F61DF9">
            <w:pPr>
              <w:pStyle w:val="Heading2"/>
              <w:contextualSpacing w:val="0"/>
              <w:outlineLvl w:val="1"/>
              <w:rPr>
                <w:color w:val="000099"/>
              </w:rPr>
            </w:pPr>
            <w:r w:rsidRPr="007F7D1C">
              <w:rPr>
                <w:color w:val="000099"/>
              </w:rPr>
              <w:t>MEDication tech</w:t>
            </w:r>
            <w:r w:rsidR="007F7D1C" w:rsidRPr="007F7D1C">
              <w:rPr>
                <w:color w:val="000099"/>
              </w:rPr>
              <w:t>/</w:t>
            </w:r>
            <w:r w:rsidRPr="007F7D1C">
              <w:rPr>
                <w:color w:val="000099"/>
              </w:rPr>
              <w:t xml:space="preserve"> cna</w:t>
            </w:r>
            <w:r w:rsidR="00F61DF9" w:rsidRPr="007F7D1C">
              <w:rPr>
                <w:color w:val="000099"/>
              </w:rPr>
              <w:t xml:space="preserve">, </w:t>
            </w:r>
            <w:r w:rsidRPr="007F7D1C">
              <w:rPr>
                <w:b w:val="0"/>
                <w:color w:val="000099"/>
              </w:rPr>
              <w:t xml:space="preserve">brookdale senior </w:t>
            </w:r>
            <w:r w:rsidR="007F7D1C" w:rsidRPr="007F7D1C">
              <w:rPr>
                <w:b w:val="0"/>
                <w:color w:val="000099"/>
              </w:rPr>
              <w:t>LIVING (</w:t>
            </w:r>
            <w:r w:rsidR="00990944" w:rsidRPr="007F7D1C">
              <w:rPr>
                <w:b w:val="0"/>
                <w:color w:val="000099"/>
              </w:rPr>
              <w:t>PLANO, WAXAHACHIE</w:t>
            </w:r>
            <w:r w:rsidR="00857F21" w:rsidRPr="007F7D1C">
              <w:rPr>
                <w:b w:val="0"/>
                <w:color w:val="000099"/>
              </w:rPr>
              <w:t>)</w:t>
            </w:r>
          </w:p>
          <w:p w:rsidR="00805D1C" w:rsidRPr="007F7D1C" w:rsidRDefault="00C94AB6" w:rsidP="00F61DF9">
            <w:pPr>
              <w:rPr>
                <w:color w:val="auto"/>
              </w:rPr>
            </w:pPr>
            <w:r w:rsidRPr="007F7D1C">
              <w:rPr>
                <w:color w:val="auto"/>
              </w:rPr>
              <w:t xml:space="preserve">Full-time </w:t>
            </w:r>
            <w:r w:rsidR="00857F21" w:rsidRPr="007F7D1C">
              <w:rPr>
                <w:color w:val="auto"/>
              </w:rPr>
              <w:t>Med Tech and Caregiver. My duties included lead CAN, Medication passes, recognizing and reporting CIC, First Aide Care, Wound care, assist ADLs.</w:t>
            </w:r>
          </w:p>
        </w:tc>
      </w:tr>
    </w:tbl>
    <w:sdt>
      <w:sdtPr>
        <w:alias w:val="Education:"/>
        <w:tag w:val="Education:"/>
        <w:id w:val="-1908763273"/>
        <w:placeholder>
          <w:docPart w:val="CF183D37CFB44E31B9F805A5BA5E5408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C84033" w:rsidP="001D0BF1">
            <w:pPr>
              <w:pStyle w:val="Heading3"/>
              <w:contextualSpacing w:val="0"/>
              <w:outlineLvl w:val="2"/>
            </w:pPr>
            <w:r>
              <w:t>August 2010</w:t>
            </w:r>
          </w:p>
          <w:p w:rsidR="001D0BF1" w:rsidRPr="007F7D1C" w:rsidRDefault="00C84033" w:rsidP="001D0BF1">
            <w:pPr>
              <w:pStyle w:val="Heading2"/>
              <w:contextualSpacing w:val="0"/>
              <w:outlineLvl w:val="1"/>
              <w:rPr>
                <w:color w:val="000099"/>
              </w:rPr>
            </w:pPr>
            <w:r w:rsidRPr="007F7D1C">
              <w:rPr>
                <w:color w:val="000099"/>
              </w:rPr>
              <w:t>Patient Care Tech</w:t>
            </w:r>
            <w:r w:rsidR="001D0BF1" w:rsidRPr="007F7D1C">
              <w:rPr>
                <w:color w:val="000099"/>
              </w:rPr>
              <w:t xml:space="preserve">, </w:t>
            </w:r>
            <w:r w:rsidRPr="007F7D1C">
              <w:rPr>
                <w:rStyle w:val="SubtleReference"/>
                <w:color w:val="000099"/>
              </w:rPr>
              <w:t>Pci healthcare institute</w:t>
            </w:r>
          </w:p>
          <w:p w:rsidR="007538DC" w:rsidRPr="00CF1A49" w:rsidRDefault="00C84033" w:rsidP="007538DC">
            <w:pPr>
              <w:contextualSpacing w:val="0"/>
            </w:pPr>
            <w:r>
              <w:t>I Trained for PCT, CNA, CPR, Phlebotomy, and EKGs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C84033" w:rsidP="00F61DF9">
            <w:pPr>
              <w:pStyle w:val="Heading3"/>
              <w:contextualSpacing w:val="0"/>
              <w:outlineLvl w:val="2"/>
            </w:pPr>
            <w:r>
              <w:t>Current</w:t>
            </w:r>
          </w:p>
          <w:p w:rsidR="00F61DF9" w:rsidRPr="007F7D1C" w:rsidRDefault="00C84033" w:rsidP="00F61DF9">
            <w:pPr>
              <w:pStyle w:val="Heading2"/>
              <w:contextualSpacing w:val="0"/>
              <w:outlineLvl w:val="1"/>
              <w:rPr>
                <w:color w:val="000099"/>
              </w:rPr>
            </w:pPr>
            <w:proofErr w:type="gramStart"/>
            <w:r w:rsidRPr="007F7D1C">
              <w:rPr>
                <w:color w:val="000099"/>
              </w:rPr>
              <w:t>Bachelors in Science</w:t>
            </w:r>
            <w:proofErr w:type="gramEnd"/>
            <w:r w:rsidRPr="007F7D1C">
              <w:rPr>
                <w:color w:val="000099"/>
              </w:rPr>
              <w:t xml:space="preserve"> and Nursing</w:t>
            </w:r>
            <w:r w:rsidR="00F61DF9" w:rsidRPr="007F7D1C">
              <w:rPr>
                <w:color w:val="000099"/>
              </w:rPr>
              <w:t xml:space="preserve">, </w:t>
            </w:r>
            <w:r w:rsidRPr="007F7D1C">
              <w:rPr>
                <w:rStyle w:val="SubtleReference"/>
                <w:color w:val="000099"/>
              </w:rPr>
              <w:t>Navarro College, Western Governs University</w:t>
            </w:r>
          </w:p>
          <w:p w:rsidR="00F61DF9" w:rsidRDefault="00C84033" w:rsidP="00F61DF9">
            <w:r>
              <w:t xml:space="preserve">I have completed all prerequisites and am currently preparing to enter the RN program at WGU.I currently hold a 3.5 GPA. </w:t>
            </w:r>
          </w:p>
        </w:tc>
      </w:tr>
    </w:tbl>
    <w:sdt>
      <w:sdtPr>
        <w:alias w:val="Skills:"/>
        <w:tag w:val="Skills:"/>
        <w:id w:val="-1392877668"/>
        <w:placeholder>
          <w:docPart w:val="22DC43EB0E5548BA95CEF075CF93E4C6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CF1A49">
        <w:tc>
          <w:tcPr>
            <w:tcW w:w="4675" w:type="dxa"/>
          </w:tcPr>
          <w:p w:rsidR="001E3120" w:rsidRPr="006E1507" w:rsidRDefault="00990944" w:rsidP="006E1507">
            <w:pPr>
              <w:pStyle w:val="ListBullet"/>
              <w:contextualSpacing w:val="0"/>
            </w:pPr>
            <w:r>
              <w:t>I&amp;O</w:t>
            </w:r>
          </w:p>
          <w:p w:rsidR="00875BA1" w:rsidRDefault="00875BA1" w:rsidP="006E1507">
            <w:pPr>
              <w:pStyle w:val="ListBullet"/>
              <w:contextualSpacing w:val="0"/>
            </w:pPr>
            <w:r>
              <w:t>Catheter</w:t>
            </w:r>
            <w:r w:rsidR="00445B8D">
              <w:t>ization</w:t>
            </w:r>
          </w:p>
          <w:p w:rsidR="001F4E6D" w:rsidRDefault="00875BA1" w:rsidP="006E1507">
            <w:pPr>
              <w:pStyle w:val="ListBullet"/>
              <w:contextualSpacing w:val="0"/>
            </w:pPr>
            <w:r>
              <w:t>Colostomy care</w:t>
            </w:r>
          </w:p>
          <w:p w:rsidR="00990944" w:rsidRDefault="00445B8D" w:rsidP="006E1507">
            <w:pPr>
              <w:pStyle w:val="ListBullet"/>
              <w:contextualSpacing w:val="0"/>
            </w:pPr>
            <w:r>
              <w:lastRenderedPageBreak/>
              <w:t>UA</w:t>
            </w:r>
          </w:p>
          <w:p w:rsidR="00445B8D" w:rsidRDefault="00445B8D" w:rsidP="006E1507">
            <w:pPr>
              <w:pStyle w:val="ListBullet"/>
              <w:contextualSpacing w:val="0"/>
            </w:pPr>
            <w:r>
              <w:t>FBG</w:t>
            </w:r>
          </w:p>
          <w:p w:rsidR="00445B8D" w:rsidRDefault="00445B8D" w:rsidP="006E1507">
            <w:pPr>
              <w:pStyle w:val="ListBullet"/>
              <w:contextualSpacing w:val="0"/>
            </w:pPr>
            <w:r>
              <w:t>Wound Care</w:t>
            </w:r>
          </w:p>
          <w:p w:rsidR="00445B8D" w:rsidRDefault="00445B8D" w:rsidP="006E1507">
            <w:pPr>
              <w:pStyle w:val="ListBullet"/>
              <w:contextualSpacing w:val="0"/>
            </w:pPr>
            <w:r>
              <w:t>EKG</w:t>
            </w:r>
          </w:p>
          <w:p w:rsidR="00445B8D" w:rsidRPr="006E1507" w:rsidRDefault="00445B8D" w:rsidP="006E1507">
            <w:pPr>
              <w:pStyle w:val="ListBullet"/>
              <w:contextualSpacing w:val="0"/>
            </w:pPr>
            <w:r>
              <w:t>Medication</w:t>
            </w:r>
          </w:p>
        </w:tc>
        <w:tc>
          <w:tcPr>
            <w:tcW w:w="4675" w:type="dxa"/>
            <w:tcMar>
              <w:left w:w="360" w:type="dxa"/>
            </w:tcMar>
          </w:tcPr>
          <w:p w:rsidR="003A0632" w:rsidRPr="006E1507" w:rsidRDefault="00445B8D" w:rsidP="006E1507">
            <w:pPr>
              <w:pStyle w:val="ListBullet"/>
              <w:contextualSpacing w:val="0"/>
            </w:pPr>
            <w:r>
              <w:lastRenderedPageBreak/>
              <w:t>transferring</w:t>
            </w:r>
          </w:p>
          <w:p w:rsidR="001E3120" w:rsidRPr="006E1507" w:rsidRDefault="00445B8D" w:rsidP="006E1507">
            <w:pPr>
              <w:pStyle w:val="ListBullet"/>
              <w:contextualSpacing w:val="0"/>
            </w:pPr>
            <w:r>
              <w:t>ADLs</w:t>
            </w:r>
          </w:p>
          <w:p w:rsidR="001E3120" w:rsidRDefault="00445B8D" w:rsidP="006E1507">
            <w:pPr>
              <w:pStyle w:val="ListBullet"/>
              <w:contextualSpacing w:val="0"/>
            </w:pPr>
            <w:r>
              <w:t>ROM</w:t>
            </w:r>
          </w:p>
          <w:p w:rsidR="00445B8D" w:rsidRDefault="00445B8D" w:rsidP="006E1507">
            <w:pPr>
              <w:pStyle w:val="ListBullet"/>
              <w:contextualSpacing w:val="0"/>
            </w:pPr>
            <w:r>
              <w:lastRenderedPageBreak/>
              <w:t>Vitals</w:t>
            </w:r>
          </w:p>
          <w:p w:rsidR="00445B8D" w:rsidRDefault="00445B8D" w:rsidP="006E1507">
            <w:pPr>
              <w:pStyle w:val="ListBullet"/>
              <w:contextualSpacing w:val="0"/>
            </w:pPr>
            <w:r>
              <w:t>Incontinence</w:t>
            </w:r>
          </w:p>
          <w:p w:rsidR="00445B8D" w:rsidRDefault="00445B8D" w:rsidP="006E1507">
            <w:pPr>
              <w:pStyle w:val="ListBullet"/>
              <w:contextualSpacing w:val="0"/>
            </w:pPr>
            <w:r>
              <w:t>PPE</w:t>
            </w:r>
          </w:p>
          <w:p w:rsidR="00445B8D" w:rsidRPr="006E1507" w:rsidRDefault="00445B8D" w:rsidP="006E1507">
            <w:pPr>
              <w:pStyle w:val="ListBullet"/>
              <w:contextualSpacing w:val="0"/>
            </w:pPr>
            <w:r>
              <w:t>Charting</w:t>
            </w:r>
          </w:p>
        </w:tc>
      </w:tr>
      <w:tr w:rsidR="00445B8D" w:rsidRPr="006E1507" w:rsidTr="00CF1A49">
        <w:tc>
          <w:tcPr>
            <w:tcW w:w="4675" w:type="dxa"/>
          </w:tcPr>
          <w:p w:rsidR="00445B8D" w:rsidRDefault="00445B8D" w:rsidP="00445B8D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4675" w:type="dxa"/>
            <w:tcMar>
              <w:left w:w="360" w:type="dxa"/>
            </w:tcMar>
          </w:tcPr>
          <w:p w:rsidR="00445B8D" w:rsidRDefault="00445B8D" w:rsidP="00445B8D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:rsidR="00B51D1B" w:rsidRPr="006E1507" w:rsidRDefault="00B51D1B" w:rsidP="006E1507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7A9" w:rsidRDefault="005847A9" w:rsidP="0068194B">
      <w:r>
        <w:separator/>
      </w:r>
    </w:p>
    <w:p w:rsidR="005847A9" w:rsidRDefault="005847A9"/>
    <w:p w:rsidR="005847A9" w:rsidRDefault="005847A9"/>
  </w:endnote>
  <w:endnote w:type="continuationSeparator" w:id="0">
    <w:p w:rsidR="005847A9" w:rsidRDefault="005847A9" w:rsidP="0068194B">
      <w:r>
        <w:continuationSeparator/>
      </w:r>
    </w:p>
    <w:p w:rsidR="005847A9" w:rsidRDefault="005847A9"/>
    <w:p w:rsidR="005847A9" w:rsidRDefault="005847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7A9" w:rsidRDefault="005847A9" w:rsidP="0068194B">
      <w:r>
        <w:separator/>
      </w:r>
    </w:p>
    <w:p w:rsidR="005847A9" w:rsidRDefault="005847A9"/>
    <w:p w:rsidR="005847A9" w:rsidRDefault="005847A9"/>
  </w:footnote>
  <w:footnote w:type="continuationSeparator" w:id="0">
    <w:p w:rsidR="005847A9" w:rsidRDefault="005847A9" w:rsidP="0068194B">
      <w:r>
        <w:continuationSeparator/>
      </w:r>
    </w:p>
    <w:p w:rsidR="005847A9" w:rsidRDefault="005847A9"/>
    <w:p w:rsidR="005847A9" w:rsidRDefault="005847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0A2AED9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E606F29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9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ABD40D5"/>
    <w:multiLevelType w:val="hybridMultilevel"/>
    <w:tmpl w:val="B4A01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35E564B"/>
    <w:multiLevelType w:val="hybridMultilevel"/>
    <w:tmpl w:val="6BF4D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7533A8C"/>
    <w:multiLevelType w:val="hybridMultilevel"/>
    <w:tmpl w:val="9094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A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29C0"/>
    <w:rsid w:val="00213B4C"/>
    <w:rsid w:val="00223652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45B8D"/>
    <w:rsid w:val="004726BC"/>
    <w:rsid w:val="00474105"/>
    <w:rsid w:val="00480E6E"/>
    <w:rsid w:val="00486277"/>
    <w:rsid w:val="00486296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847A9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0BE"/>
    <w:rsid w:val="00746D44"/>
    <w:rsid w:val="007538DC"/>
    <w:rsid w:val="00757803"/>
    <w:rsid w:val="007904A4"/>
    <w:rsid w:val="0079206B"/>
    <w:rsid w:val="00796076"/>
    <w:rsid w:val="007C0566"/>
    <w:rsid w:val="007C606B"/>
    <w:rsid w:val="007E6A61"/>
    <w:rsid w:val="007F7D1C"/>
    <w:rsid w:val="00801140"/>
    <w:rsid w:val="00803404"/>
    <w:rsid w:val="00805D1C"/>
    <w:rsid w:val="00834955"/>
    <w:rsid w:val="00855B59"/>
    <w:rsid w:val="00857F21"/>
    <w:rsid w:val="00860461"/>
    <w:rsid w:val="0086487C"/>
    <w:rsid w:val="00870B20"/>
    <w:rsid w:val="00875BA1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67F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0944"/>
    <w:rsid w:val="009A44CE"/>
    <w:rsid w:val="009C4DFC"/>
    <w:rsid w:val="009D44F8"/>
    <w:rsid w:val="009E3160"/>
    <w:rsid w:val="009F220C"/>
    <w:rsid w:val="009F3B05"/>
    <w:rsid w:val="009F4931"/>
    <w:rsid w:val="00A04A78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56DB6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84033"/>
    <w:rsid w:val="00C94AB6"/>
    <w:rsid w:val="00CA4B4D"/>
    <w:rsid w:val="00CB35C3"/>
    <w:rsid w:val="00CB484C"/>
    <w:rsid w:val="00CD323D"/>
    <w:rsid w:val="00CD3BBE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F8CFF"/>
  <w15:chartTrackingRefBased/>
  <w15:docId w15:val="{A48402E5-966C-434D-9AE9-DB21E47D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oxburgh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76900E58C74F3FA73CC8E0AFA57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E27DE-382D-491D-B012-7C6D2CD31D85}"/>
      </w:docPartPr>
      <w:docPartBody>
        <w:p w:rsidR="00000000" w:rsidRDefault="00973A0F">
          <w:pPr>
            <w:pStyle w:val="E476900E58C74F3FA73CC8E0AFA57288"/>
          </w:pPr>
          <w:r w:rsidRPr="00CF1A49">
            <w:t>Experience</w:t>
          </w:r>
        </w:p>
      </w:docPartBody>
    </w:docPart>
    <w:docPart>
      <w:docPartPr>
        <w:name w:val="CF183D37CFB44E31B9F805A5BA5E5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2D084-CD68-4A6F-BEB3-DF88BB9047A6}"/>
      </w:docPartPr>
      <w:docPartBody>
        <w:p w:rsidR="00000000" w:rsidRDefault="00973A0F">
          <w:pPr>
            <w:pStyle w:val="CF183D37CFB44E31B9F805A5BA5E5408"/>
          </w:pPr>
          <w:r w:rsidRPr="00CF1A49">
            <w:t>Education</w:t>
          </w:r>
        </w:p>
      </w:docPartBody>
    </w:docPart>
    <w:docPart>
      <w:docPartPr>
        <w:name w:val="22DC43EB0E5548BA95CEF075CF93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F751B-E9D1-48A8-B5E5-85E33750B755}"/>
      </w:docPartPr>
      <w:docPartBody>
        <w:p w:rsidR="00000000" w:rsidRDefault="00973A0F">
          <w:pPr>
            <w:pStyle w:val="22DC43EB0E5548BA95CEF075CF93E4C6"/>
          </w:pPr>
          <w:r w:rsidRPr="00CF1A49">
            <w:t>Skil</w:t>
          </w:r>
          <w:r w:rsidRPr="00CF1A49">
            <w:t>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0F"/>
    <w:rsid w:val="0097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A283E2B84446DF9FB0D60E4E1C1AF0">
    <w:name w:val="7CA283E2B84446DF9FB0D60E4E1C1AF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D55FB673CD2428C9947809C4166936B">
    <w:name w:val="BD55FB673CD2428C9947809C4166936B"/>
  </w:style>
  <w:style w:type="paragraph" w:customStyle="1" w:styleId="ABD4E754FA2F49C59F04575669C25464">
    <w:name w:val="ABD4E754FA2F49C59F04575669C25464"/>
  </w:style>
  <w:style w:type="paragraph" w:customStyle="1" w:styleId="88C05ED92EFB4ABD84852C1020B77858">
    <w:name w:val="88C05ED92EFB4ABD84852C1020B77858"/>
  </w:style>
  <w:style w:type="paragraph" w:customStyle="1" w:styleId="F03B1C5C0D2D4957B9F9712C92BA2063">
    <w:name w:val="F03B1C5C0D2D4957B9F9712C92BA2063"/>
  </w:style>
  <w:style w:type="paragraph" w:customStyle="1" w:styleId="FF97F66856314D16A3A872131CE12C15">
    <w:name w:val="FF97F66856314D16A3A872131CE12C15"/>
  </w:style>
  <w:style w:type="paragraph" w:customStyle="1" w:styleId="0A15F0C2B3BB4072BBF6CF65AB246E1E">
    <w:name w:val="0A15F0C2B3BB4072BBF6CF65AB246E1E"/>
  </w:style>
  <w:style w:type="paragraph" w:customStyle="1" w:styleId="F5AA19F75C964CF7A5717EC1BAAB9B95">
    <w:name w:val="F5AA19F75C964CF7A5717EC1BAAB9B95"/>
  </w:style>
  <w:style w:type="paragraph" w:customStyle="1" w:styleId="D96A81E32D9B4EB1A5C1D188E0CC209D">
    <w:name w:val="D96A81E32D9B4EB1A5C1D188E0CC209D"/>
  </w:style>
  <w:style w:type="paragraph" w:customStyle="1" w:styleId="7A6C3F3E84874927A76A46A1D97909B6">
    <w:name w:val="7A6C3F3E84874927A76A46A1D97909B6"/>
  </w:style>
  <w:style w:type="paragraph" w:customStyle="1" w:styleId="7EB8A3BDE4B44C0D83955EAB3A8765C6">
    <w:name w:val="7EB8A3BDE4B44C0D83955EAB3A8765C6"/>
  </w:style>
  <w:style w:type="paragraph" w:customStyle="1" w:styleId="E476900E58C74F3FA73CC8E0AFA57288">
    <w:name w:val="E476900E58C74F3FA73CC8E0AFA57288"/>
  </w:style>
  <w:style w:type="paragraph" w:customStyle="1" w:styleId="5B59F6394ADF499FB92305132E7333A5">
    <w:name w:val="5B59F6394ADF499FB92305132E7333A5"/>
  </w:style>
  <w:style w:type="paragraph" w:customStyle="1" w:styleId="4D1D8B32A96742C9A1A80631AB622DFF">
    <w:name w:val="4D1D8B32A96742C9A1A80631AB622DFF"/>
  </w:style>
  <w:style w:type="paragraph" w:customStyle="1" w:styleId="07C6CF2E999C436EA5B4028257C4B9C9">
    <w:name w:val="07C6CF2E999C436EA5B4028257C4B9C9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4102A0C89574EB8A16189B5A26EC203">
    <w:name w:val="24102A0C89574EB8A16189B5A26EC203"/>
  </w:style>
  <w:style w:type="paragraph" w:customStyle="1" w:styleId="234B02C5DEC04D1CBFB8644AACF28A07">
    <w:name w:val="234B02C5DEC04D1CBFB8644AACF28A07"/>
  </w:style>
  <w:style w:type="paragraph" w:customStyle="1" w:styleId="AE0F24E54F2B4626BBB4E4C5A8213DFF">
    <w:name w:val="AE0F24E54F2B4626BBB4E4C5A8213DFF"/>
  </w:style>
  <w:style w:type="paragraph" w:customStyle="1" w:styleId="834184F0818B4EE18A7338E690A0CA50">
    <w:name w:val="834184F0818B4EE18A7338E690A0CA50"/>
  </w:style>
  <w:style w:type="paragraph" w:customStyle="1" w:styleId="48C7764DA2CF421A930AE87DFC35841C">
    <w:name w:val="48C7764DA2CF421A930AE87DFC35841C"/>
  </w:style>
  <w:style w:type="paragraph" w:customStyle="1" w:styleId="46C3F61560E44301A364A6C98BA611D1">
    <w:name w:val="46C3F61560E44301A364A6C98BA611D1"/>
  </w:style>
  <w:style w:type="paragraph" w:customStyle="1" w:styleId="9F18B279E07548BAAC25A720E8865C87">
    <w:name w:val="9F18B279E07548BAAC25A720E8865C87"/>
  </w:style>
  <w:style w:type="paragraph" w:customStyle="1" w:styleId="CF183D37CFB44E31B9F805A5BA5E5408">
    <w:name w:val="CF183D37CFB44E31B9F805A5BA5E5408"/>
  </w:style>
  <w:style w:type="paragraph" w:customStyle="1" w:styleId="5D71438B6F1A4318BCC7A967CD5CC055">
    <w:name w:val="5D71438B6F1A4318BCC7A967CD5CC055"/>
  </w:style>
  <w:style w:type="paragraph" w:customStyle="1" w:styleId="8654F3B4E0824C629CEF99372D592326">
    <w:name w:val="8654F3B4E0824C629CEF99372D592326"/>
  </w:style>
  <w:style w:type="paragraph" w:customStyle="1" w:styleId="90FF6BDF152E4B37A186C240975EC791">
    <w:name w:val="90FF6BDF152E4B37A186C240975EC791"/>
  </w:style>
  <w:style w:type="paragraph" w:customStyle="1" w:styleId="278FAED56490432BBD3DAAA4660F5B9A">
    <w:name w:val="278FAED56490432BBD3DAAA4660F5B9A"/>
  </w:style>
  <w:style w:type="paragraph" w:customStyle="1" w:styleId="F49945D5A705456CB35C6874A735E0DA">
    <w:name w:val="F49945D5A705456CB35C6874A735E0DA"/>
  </w:style>
  <w:style w:type="paragraph" w:customStyle="1" w:styleId="0A32E2E400D247038D2534009328EEC7">
    <w:name w:val="0A32E2E400D247038D2534009328EEC7"/>
  </w:style>
  <w:style w:type="paragraph" w:customStyle="1" w:styleId="F14B2EAE377642B0973BAAFF2370273B">
    <w:name w:val="F14B2EAE377642B0973BAAFF2370273B"/>
  </w:style>
  <w:style w:type="paragraph" w:customStyle="1" w:styleId="6A323E709E634D48AD7FB88922FC009D">
    <w:name w:val="6A323E709E634D48AD7FB88922FC009D"/>
  </w:style>
  <w:style w:type="paragraph" w:customStyle="1" w:styleId="482D3FC7EC0A4DA882434AA1A2A7817D">
    <w:name w:val="482D3FC7EC0A4DA882434AA1A2A7817D"/>
  </w:style>
  <w:style w:type="paragraph" w:customStyle="1" w:styleId="82474F0C48F745BCA0C975EF901F3883">
    <w:name w:val="82474F0C48F745BCA0C975EF901F3883"/>
  </w:style>
  <w:style w:type="paragraph" w:customStyle="1" w:styleId="22DC43EB0E5548BA95CEF075CF93E4C6">
    <w:name w:val="22DC43EB0E5548BA95CEF075CF93E4C6"/>
  </w:style>
  <w:style w:type="paragraph" w:customStyle="1" w:styleId="786FCBF517AB46C09ACDADB65C791A7E">
    <w:name w:val="786FCBF517AB46C09ACDADB65C791A7E"/>
  </w:style>
  <w:style w:type="paragraph" w:customStyle="1" w:styleId="60E97FB9003B431C8CD19EB4318D049B">
    <w:name w:val="60E97FB9003B431C8CD19EB4318D049B"/>
  </w:style>
  <w:style w:type="paragraph" w:customStyle="1" w:styleId="15B73A30F6BB4F5AAAD9B7164266D52A">
    <w:name w:val="15B73A30F6BB4F5AAAD9B7164266D52A"/>
  </w:style>
  <w:style w:type="paragraph" w:customStyle="1" w:styleId="B8C0864468CC41DDA759D240B61EECA7">
    <w:name w:val="B8C0864468CC41DDA759D240B61EECA7"/>
  </w:style>
  <w:style w:type="paragraph" w:customStyle="1" w:styleId="32AA0C09517D46F2A7812BC5DC6A7F4B">
    <w:name w:val="32AA0C09517D46F2A7812BC5DC6A7F4B"/>
  </w:style>
  <w:style w:type="paragraph" w:customStyle="1" w:styleId="BE714C5D2F2544EB968599F3A6062F7E">
    <w:name w:val="BE714C5D2F2544EB968599F3A6062F7E"/>
  </w:style>
  <w:style w:type="paragraph" w:customStyle="1" w:styleId="0A5CF54DD7A042ACA308CEEF7158C35C">
    <w:name w:val="0A5CF54DD7A042ACA308CEEF7158C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1030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Ashleigh Roxburgh</dc:creator>
  <cp:keywords/>
  <dc:description/>
  <cp:lastModifiedBy>Ashleigh Roxburgh</cp:lastModifiedBy>
  <cp:revision>10</cp:revision>
  <dcterms:created xsi:type="dcterms:W3CDTF">2019-03-25T23:00:00Z</dcterms:created>
  <dcterms:modified xsi:type="dcterms:W3CDTF">2019-03-26T16:10:00Z</dcterms:modified>
  <cp:category/>
</cp:coreProperties>
</file>