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DBA" w:rsidRDefault="00735625">
      <w:pPr>
        <w:pStyle w:val="Name"/>
      </w:pPr>
      <w:bookmarkStart w:id="0" w:name="_GoBack"/>
      <w:bookmarkEnd w:id="0"/>
      <w:r>
        <w:t xml:space="preserve">Erica Smith </w:t>
      </w:r>
    </w:p>
    <w:p w:rsidR="00F84DBA" w:rsidRDefault="00735625">
      <w:pPr>
        <w:pStyle w:val="ContactInfo"/>
      </w:pPr>
      <w:r>
        <w:t>113 Jimmie Birdwell Blvd Ferris TX 75125</w:t>
      </w:r>
      <w:r w:rsidR="00D54348">
        <w:t>-(972)338-0644-ericasmith2323@gmail.com</w:t>
      </w:r>
    </w:p>
    <w:sdt>
      <w:sdtPr>
        <w:id w:val="-1179423465"/>
        <w:placeholder>
          <w:docPart w:val="91D2CF1C9C93DF4C8FD8A1BCC49E2C4C"/>
        </w:placeholder>
        <w:temporary/>
        <w:showingPlcHdr/>
        <w15:appearance w15:val="hidden"/>
      </w:sdtPr>
      <w:sdtEndPr/>
      <w:sdtContent>
        <w:p w:rsidR="00F84DBA" w:rsidRDefault="005F193B">
          <w:pPr>
            <w:pStyle w:val="Heading1"/>
          </w:pPr>
          <w:r>
            <w:t>Objective</w:t>
          </w:r>
        </w:p>
      </w:sdtContent>
    </w:sdt>
    <w:p w:rsidR="00F84DBA" w:rsidRDefault="005F193B">
      <w:r>
        <w:t>To</w:t>
      </w:r>
      <w:r w:rsidR="00DA4F9B">
        <w:t xml:space="preserve"> enhance my educational </w:t>
      </w:r>
      <w:r w:rsidR="00943AF7">
        <w:t xml:space="preserve">and professional skills </w:t>
      </w:r>
      <w:r w:rsidR="00B82C63">
        <w:t>in a stable and dynamic workplace.</w:t>
      </w:r>
    </w:p>
    <w:sdt>
      <w:sdtPr>
        <w:id w:val="1728489637"/>
        <w:placeholder>
          <w:docPart w:val="011EBC3AB08C7745ACE949C46B008C99"/>
        </w:placeholder>
        <w:temporary/>
        <w:showingPlcHdr/>
        <w15:appearance w15:val="hidden"/>
      </w:sdtPr>
      <w:sdtEndPr/>
      <w:sdtContent>
        <w:p w:rsidR="00F84DBA" w:rsidRDefault="005F193B">
          <w:pPr>
            <w:pStyle w:val="Heading1"/>
          </w:pPr>
          <w:r>
            <w:t>Experience</w:t>
          </w:r>
        </w:p>
      </w:sdtContent>
    </w:sdt>
    <w:p w:rsidR="00F84DBA" w:rsidRDefault="00A92418">
      <w:r>
        <w:t>Macy's Inc. Seasonal</w:t>
      </w:r>
    </w:p>
    <w:p w:rsidR="00F84DBA" w:rsidRDefault="00A92418">
      <w:r>
        <w:t xml:space="preserve">Cashier </w:t>
      </w:r>
      <w:r w:rsidR="006D1844">
        <w:t>11/2018-2/2019</w:t>
      </w:r>
    </w:p>
    <w:p w:rsidR="00F84DBA" w:rsidRDefault="005C3BB8" w:rsidP="00B5739F">
      <w:pPr>
        <w:pStyle w:val="ListBullet"/>
        <w:numPr>
          <w:ilvl w:val="0"/>
          <w:numId w:val="0"/>
        </w:numPr>
      </w:pPr>
      <w:r w:rsidRPr="005C3BB8">
        <w:t>Make change in American monetary units</w:t>
      </w:r>
      <w:r>
        <w:t xml:space="preserve">; </w:t>
      </w:r>
      <w:r w:rsidR="005260C1">
        <w:t>Take part in product training classes and seminars to build expertise</w:t>
      </w:r>
      <w:r w:rsidR="008C1F58">
        <w:t>;</w:t>
      </w:r>
      <w:r w:rsidR="00B5739F">
        <w:t xml:space="preserve"> </w:t>
      </w:r>
      <w:r w:rsidR="005260C1">
        <w:t>Maintain merchandise in stockrooms, and fill in merchandise on the selling floor</w:t>
      </w:r>
      <w:r w:rsidR="00F520C8">
        <w:t xml:space="preserve">; </w:t>
      </w:r>
      <w:r w:rsidR="00D441BB">
        <w:t>Established friendly</w:t>
      </w:r>
      <w:r w:rsidR="00B73732">
        <w:t xml:space="preserve"> and strong </w:t>
      </w:r>
      <w:r w:rsidR="0048783B">
        <w:t xml:space="preserve">business relationships with customers and </w:t>
      </w:r>
      <w:r w:rsidR="00EA55AD">
        <w:t>company;</w:t>
      </w:r>
    </w:p>
    <w:p w:rsidR="003002D4" w:rsidRDefault="003002D4" w:rsidP="00B5739F">
      <w:pPr>
        <w:pStyle w:val="ListBullet"/>
        <w:numPr>
          <w:ilvl w:val="0"/>
          <w:numId w:val="0"/>
        </w:numPr>
      </w:pPr>
    </w:p>
    <w:p w:rsidR="00BE6168" w:rsidRPr="0051620D" w:rsidRDefault="00BE6168" w:rsidP="00B5739F">
      <w:pPr>
        <w:pStyle w:val="ListBullet"/>
        <w:numPr>
          <w:ilvl w:val="0"/>
          <w:numId w:val="0"/>
        </w:numPr>
        <w:rPr>
          <w:u w:val="single"/>
        </w:rPr>
      </w:pPr>
      <w:r w:rsidRPr="0051620D">
        <w:rPr>
          <w:u w:val="single"/>
        </w:rPr>
        <w:t xml:space="preserve">Wynnewood Dental Care </w:t>
      </w:r>
    </w:p>
    <w:p w:rsidR="00BE6168" w:rsidRDefault="004812CF" w:rsidP="00B5739F">
      <w:pPr>
        <w:pStyle w:val="ListBullet"/>
        <w:numPr>
          <w:ilvl w:val="0"/>
          <w:numId w:val="0"/>
        </w:numPr>
      </w:pPr>
      <w:r>
        <w:t xml:space="preserve">Dental Assistant </w:t>
      </w:r>
      <w:r w:rsidR="00A75C24">
        <w:t>9/2016-10/2018</w:t>
      </w:r>
    </w:p>
    <w:p w:rsidR="00A75C24" w:rsidRDefault="00B76683" w:rsidP="00B5739F">
      <w:pPr>
        <w:pStyle w:val="ListBullet"/>
        <w:numPr>
          <w:ilvl w:val="0"/>
          <w:numId w:val="0"/>
        </w:numPr>
      </w:pPr>
      <w:r w:rsidRPr="00B76683">
        <w:t>Prepares treatment room for patient by following prescribed procedures and protocols</w:t>
      </w:r>
      <w:r w:rsidR="00E24BD2">
        <w:t xml:space="preserve">; </w:t>
      </w:r>
      <w:r w:rsidR="00B3473F">
        <w:t xml:space="preserve">prepare patient for </w:t>
      </w:r>
      <w:r w:rsidR="00437D52">
        <w:t xml:space="preserve">dental </w:t>
      </w:r>
      <w:r w:rsidR="00B3473F">
        <w:t xml:space="preserve">treatment </w:t>
      </w:r>
      <w:r w:rsidR="00437D52">
        <w:t xml:space="preserve">by welcoming, comforting, </w:t>
      </w:r>
      <w:r w:rsidR="00C0573B">
        <w:t xml:space="preserve">seating and draping patient; </w:t>
      </w:r>
      <w:r w:rsidR="00656A26">
        <w:t>provide patient with information</w:t>
      </w:r>
      <w:r w:rsidR="001A5A22">
        <w:t xml:space="preserve"> on post op care; </w:t>
      </w:r>
      <w:r w:rsidR="001A5A22" w:rsidRPr="001A5A22">
        <w:t>Provides instrumentation by sterilizing and delivering instruments to treatment area; positioning instruments for dentist's access; suctioning; passing instruments</w:t>
      </w:r>
    </w:p>
    <w:sdt>
      <w:sdtPr>
        <w:id w:val="720946933"/>
        <w:placeholder>
          <w:docPart w:val="9595DD2A356C0447B74FDC9BEB2D9C55"/>
        </w:placeholder>
        <w:temporary/>
        <w:showingPlcHdr/>
        <w15:appearance w15:val="hidden"/>
      </w:sdtPr>
      <w:sdtEndPr/>
      <w:sdtContent>
        <w:p w:rsidR="00F84DBA" w:rsidRDefault="005F193B">
          <w:pPr>
            <w:pStyle w:val="Heading1"/>
          </w:pPr>
          <w:r>
            <w:t>Education</w:t>
          </w:r>
        </w:p>
      </w:sdtContent>
    </w:sdt>
    <w:p w:rsidR="00D742BF" w:rsidRPr="008D1C2B" w:rsidRDefault="00D742BF" w:rsidP="007C13A6">
      <w:pPr>
        <w:rPr>
          <w:u w:val="single"/>
        </w:rPr>
      </w:pPr>
      <w:proofErr w:type="spellStart"/>
      <w:r w:rsidRPr="008D1C2B">
        <w:rPr>
          <w:u w:val="single"/>
        </w:rPr>
        <w:t>Brightwood</w:t>
      </w:r>
      <w:proofErr w:type="spellEnd"/>
      <w:r w:rsidRPr="008D1C2B">
        <w:rPr>
          <w:u w:val="single"/>
        </w:rPr>
        <w:t xml:space="preserve"> College</w:t>
      </w:r>
      <w:r w:rsidR="00536A44" w:rsidRPr="008D1C2B">
        <w:rPr>
          <w:u w:val="single"/>
        </w:rPr>
        <w:t xml:space="preserve">/Parker University </w:t>
      </w:r>
    </w:p>
    <w:p w:rsidR="00D742BF" w:rsidRDefault="00D742BF" w:rsidP="007C13A6">
      <w:r>
        <w:t xml:space="preserve">Occupational Therapy Assistant </w:t>
      </w:r>
      <w:r w:rsidR="00DC2177">
        <w:t>4/2018- current</w:t>
      </w:r>
      <w:r w:rsidR="00090711">
        <w:t xml:space="preserve"> GPA 3.5</w:t>
      </w:r>
    </w:p>
    <w:p w:rsidR="000B7451" w:rsidRPr="008D1C2B" w:rsidRDefault="000B7451" w:rsidP="007C13A6">
      <w:pPr>
        <w:rPr>
          <w:u w:val="single"/>
        </w:rPr>
      </w:pPr>
      <w:proofErr w:type="spellStart"/>
      <w:r w:rsidRPr="008D1C2B">
        <w:rPr>
          <w:u w:val="single"/>
        </w:rPr>
        <w:t>Brightwood</w:t>
      </w:r>
      <w:proofErr w:type="spellEnd"/>
      <w:r w:rsidRPr="008D1C2B">
        <w:rPr>
          <w:u w:val="single"/>
        </w:rPr>
        <w:t xml:space="preserve"> College </w:t>
      </w:r>
    </w:p>
    <w:p w:rsidR="000B7451" w:rsidRDefault="000B7451" w:rsidP="007C13A6">
      <w:r>
        <w:t>Dental Assistant 1/2017-11-2017 GPA 3.7</w:t>
      </w:r>
    </w:p>
    <w:p w:rsidR="00D239A1" w:rsidRPr="008D1C2B" w:rsidRDefault="00D239A1">
      <w:pPr>
        <w:rPr>
          <w:u w:val="single"/>
        </w:rPr>
      </w:pPr>
      <w:r w:rsidRPr="008D1C2B">
        <w:rPr>
          <w:u w:val="single"/>
        </w:rPr>
        <w:t xml:space="preserve">Full Sail University </w:t>
      </w:r>
    </w:p>
    <w:p w:rsidR="00D239A1" w:rsidRDefault="00D239A1">
      <w:r>
        <w:t xml:space="preserve">Business Entertainment </w:t>
      </w:r>
      <w:r w:rsidR="00696053">
        <w:t>(BS)</w:t>
      </w:r>
      <w:r w:rsidR="00EB3092">
        <w:t xml:space="preserve"> 3/2012-4/2014 GPA </w:t>
      </w:r>
      <w:r w:rsidR="00257B1F">
        <w:t>3.7</w:t>
      </w:r>
    </w:p>
    <w:p w:rsidR="00A67443" w:rsidRDefault="00A67443">
      <w:r>
        <w:t xml:space="preserve"> </w:t>
      </w:r>
    </w:p>
    <w:p w:rsidR="006E3C35" w:rsidRDefault="006E3C35"/>
    <w:sdt>
      <w:sdtPr>
        <w:id w:val="520597245"/>
        <w:placeholder>
          <w:docPart w:val="F4BFAD13AC96764DB107541822F41943"/>
        </w:placeholder>
        <w:temporary/>
        <w:showingPlcHdr/>
        <w15:appearance w15:val="hidden"/>
      </w:sdtPr>
      <w:sdtEndPr/>
      <w:sdtContent>
        <w:p w:rsidR="00F84DBA" w:rsidRDefault="005F193B">
          <w:pPr>
            <w:pStyle w:val="Heading1"/>
          </w:pPr>
          <w:r>
            <w:t>Awards and Acknowledgements</w:t>
          </w:r>
        </w:p>
      </w:sdtContent>
    </w:sdt>
    <w:p w:rsidR="00953F8C" w:rsidRDefault="00873F1E" w:rsidP="00953F8C">
      <w:pPr>
        <w:pStyle w:val="ListBullet"/>
      </w:pPr>
      <w:r>
        <w:t xml:space="preserve">Deans list </w:t>
      </w:r>
      <w:r w:rsidR="00953F8C">
        <w:t>2017-2018</w:t>
      </w:r>
    </w:p>
    <w:p w:rsidR="00953F8C" w:rsidRDefault="00473B75" w:rsidP="00953F8C">
      <w:pPr>
        <w:pStyle w:val="ListBullet"/>
      </w:pPr>
      <w:r>
        <w:t>Member of SOTA (student occupational therapy assistant</w:t>
      </w:r>
      <w:r w:rsidR="0051620D">
        <w:t>)</w:t>
      </w:r>
    </w:p>
    <w:sectPr w:rsidR="00953F8C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625" w:rsidRDefault="00735625">
      <w:r>
        <w:separator/>
      </w:r>
    </w:p>
  </w:endnote>
  <w:endnote w:type="continuationSeparator" w:id="0">
    <w:p w:rsidR="00735625" w:rsidRDefault="007356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DBA" w:rsidRDefault="005F193B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625" w:rsidRDefault="00735625">
      <w:r>
        <w:separator/>
      </w:r>
    </w:p>
  </w:footnote>
  <w:footnote w:type="continuationSeparator" w:id="0">
    <w:p w:rsidR="00735625" w:rsidRDefault="007356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DBA" w:rsidRDefault="005F193B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1419D7EF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DBA" w:rsidRDefault="005F193B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599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84DBA" w:rsidRDefault="00F84DBA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">
              <v:shape id="Frame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5;top:4286;width:3582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F84DBA" w:rsidRDefault="00F84DBA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36CE6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attachedTemplate r:id="rId1"/>
  <w:defaultTabStop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25"/>
    <w:rsid w:val="00047887"/>
    <w:rsid w:val="00090711"/>
    <w:rsid w:val="000B7451"/>
    <w:rsid w:val="001A5A22"/>
    <w:rsid w:val="00257B1F"/>
    <w:rsid w:val="002739E1"/>
    <w:rsid w:val="003002D4"/>
    <w:rsid w:val="004118E3"/>
    <w:rsid w:val="00437D52"/>
    <w:rsid w:val="00473B75"/>
    <w:rsid w:val="004812CF"/>
    <w:rsid w:val="00484DB3"/>
    <w:rsid w:val="0048783B"/>
    <w:rsid w:val="004F2891"/>
    <w:rsid w:val="0051620D"/>
    <w:rsid w:val="005260C1"/>
    <w:rsid w:val="00536A44"/>
    <w:rsid w:val="005A620A"/>
    <w:rsid w:val="005C3182"/>
    <w:rsid w:val="005C3BB8"/>
    <w:rsid w:val="005F193B"/>
    <w:rsid w:val="00656A26"/>
    <w:rsid w:val="00696053"/>
    <w:rsid w:val="00697211"/>
    <w:rsid w:val="006D1844"/>
    <w:rsid w:val="006E3C35"/>
    <w:rsid w:val="0071570D"/>
    <w:rsid w:val="00735625"/>
    <w:rsid w:val="00873F1E"/>
    <w:rsid w:val="00882ECB"/>
    <w:rsid w:val="008C1F58"/>
    <w:rsid w:val="008D1C2B"/>
    <w:rsid w:val="008F6D4A"/>
    <w:rsid w:val="00943AF7"/>
    <w:rsid w:val="00953F8C"/>
    <w:rsid w:val="00980A77"/>
    <w:rsid w:val="00A67443"/>
    <w:rsid w:val="00A75C24"/>
    <w:rsid w:val="00A92418"/>
    <w:rsid w:val="00B3473F"/>
    <w:rsid w:val="00B5739F"/>
    <w:rsid w:val="00B73732"/>
    <w:rsid w:val="00B76683"/>
    <w:rsid w:val="00B82C63"/>
    <w:rsid w:val="00BE6168"/>
    <w:rsid w:val="00C0573B"/>
    <w:rsid w:val="00D239A1"/>
    <w:rsid w:val="00D441BB"/>
    <w:rsid w:val="00D54348"/>
    <w:rsid w:val="00D716D2"/>
    <w:rsid w:val="00D742BF"/>
    <w:rsid w:val="00DA4F9B"/>
    <w:rsid w:val="00DC2177"/>
    <w:rsid w:val="00E24BD2"/>
    <w:rsid w:val="00EA55AD"/>
    <w:rsid w:val="00EB3092"/>
    <w:rsid w:val="00EC2244"/>
    <w:rsid w:val="00F520C8"/>
    <w:rsid w:val="00F8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5E6E7613-243C-304C-9207-D7D8AB421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before="120" w:after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glossaryDocument" Target="glossary/document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D59A0F61-0203-4C47-BD2C-10B6292F4E92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D2CF1C9C93DF4C8FD8A1BCC49E2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0C5F1-E7D6-9D41-9D7A-79FAFC341DC0}"/>
      </w:docPartPr>
      <w:docPartBody>
        <w:p w:rsidR="00B66E66" w:rsidRDefault="00B66E66">
          <w:pPr>
            <w:pStyle w:val="91D2CF1C9C93DF4C8FD8A1BCC49E2C4C"/>
          </w:pPr>
          <w:r>
            <w:t>Objective</w:t>
          </w:r>
        </w:p>
      </w:docPartBody>
    </w:docPart>
    <w:docPart>
      <w:docPartPr>
        <w:name w:val="011EBC3AB08C7745ACE949C46B008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5FF3F-01FD-5C4D-A2D2-C04ED190D988}"/>
      </w:docPartPr>
      <w:docPartBody>
        <w:p w:rsidR="00B66E66" w:rsidRDefault="00B66E66">
          <w:pPr>
            <w:pStyle w:val="011EBC3AB08C7745ACE949C46B008C99"/>
          </w:pPr>
          <w:r>
            <w:t>Experience</w:t>
          </w:r>
        </w:p>
      </w:docPartBody>
    </w:docPart>
    <w:docPart>
      <w:docPartPr>
        <w:name w:val="9595DD2A356C0447B74FDC9BEB2D9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16AED-C1B6-5D4B-9E02-F7181EBA6C6E}"/>
      </w:docPartPr>
      <w:docPartBody>
        <w:p w:rsidR="00B66E66" w:rsidRDefault="00B66E66">
          <w:pPr>
            <w:pStyle w:val="9595DD2A356C0447B74FDC9BEB2D9C55"/>
          </w:pPr>
          <w:r>
            <w:t>Education</w:t>
          </w:r>
        </w:p>
      </w:docPartBody>
    </w:docPart>
    <w:docPart>
      <w:docPartPr>
        <w:name w:val="F4BFAD13AC96764DB107541822F41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893831-FCC1-A143-BF6B-218982732AAC}"/>
      </w:docPartPr>
      <w:docPartBody>
        <w:p w:rsidR="00B66E66" w:rsidRDefault="00B66E66">
          <w:pPr>
            <w:pStyle w:val="F4BFAD13AC96764DB107541822F41943"/>
          </w:pPr>
          <w:r>
            <w:t>Awards and Acknowledgements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66"/>
    <w:rsid w:val="00B66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60FFDA999D824D82452D69AD601887">
    <w:name w:val="BD60FFDA999D824D82452D69AD601887"/>
  </w:style>
  <w:style w:type="paragraph" w:customStyle="1" w:styleId="9DF12D32005B1E4283E7985AE53DFD03">
    <w:name w:val="9DF12D32005B1E4283E7985AE53DFD03"/>
  </w:style>
  <w:style w:type="paragraph" w:customStyle="1" w:styleId="91D2CF1C9C93DF4C8FD8A1BCC49E2C4C">
    <w:name w:val="91D2CF1C9C93DF4C8FD8A1BCC49E2C4C"/>
  </w:style>
  <w:style w:type="paragraph" w:customStyle="1" w:styleId="F7FD211A04B21942A1DD038296813629">
    <w:name w:val="F7FD211A04B21942A1DD038296813629"/>
  </w:style>
  <w:style w:type="paragraph" w:customStyle="1" w:styleId="011EBC3AB08C7745ACE949C46B008C99">
    <w:name w:val="011EBC3AB08C7745ACE949C46B008C99"/>
  </w:style>
  <w:style w:type="paragraph" w:customStyle="1" w:styleId="AC27A878DE8BEF4FB20434EA6672F842">
    <w:name w:val="AC27A878DE8BEF4FB20434EA6672F842"/>
  </w:style>
  <w:style w:type="paragraph" w:customStyle="1" w:styleId="EE459D75F3120A45B8B03D6B575D2EF2">
    <w:name w:val="EE459D75F3120A45B8B03D6B575D2EF2"/>
  </w:style>
  <w:style w:type="paragraph" w:styleId="ListBullet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4FF64C6B8C1C2C4EBDA040A5E15D9CFA">
    <w:name w:val="4FF64C6B8C1C2C4EBDA040A5E15D9CFA"/>
  </w:style>
  <w:style w:type="paragraph" w:customStyle="1" w:styleId="9595DD2A356C0447B74FDC9BEB2D9C55">
    <w:name w:val="9595DD2A356C0447B74FDC9BEB2D9C55"/>
  </w:style>
  <w:style w:type="paragraph" w:customStyle="1" w:styleId="A661A05BF3ED4B429293CCA5E2661554">
    <w:name w:val="A661A05BF3ED4B429293CCA5E2661554"/>
  </w:style>
  <w:style w:type="paragraph" w:customStyle="1" w:styleId="F4BFAD13AC96764DB107541822F41943">
    <w:name w:val="F4BFAD13AC96764DB107541822F41943"/>
  </w:style>
  <w:style w:type="paragraph" w:customStyle="1" w:styleId="236A281DB500C24780FCAF6FBE9DD172">
    <w:name w:val="236A281DB500C24780FCAF6FBE9DD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71C1EB-9513-BA40-8500-6D0C3E72C5E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%7bD59A0F61-0203-4C47-BD2C-10B6292F4E92%7dtf50002018.dotx</Template>
  <TotalTime>1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Smith</dc:creator>
  <cp:keywords/>
  <dc:description/>
  <cp:lastModifiedBy>Erica Smith</cp:lastModifiedBy>
  <cp:revision>2</cp:revision>
  <dcterms:created xsi:type="dcterms:W3CDTF">2019-03-13T19:30:00Z</dcterms:created>
  <dcterms:modified xsi:type="dcterms:W3CDTF">2019-03-13T19:30:00Z</dcterms:modified>
</cp:coreProperties>
</file>