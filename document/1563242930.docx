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460E5A" w:rsidP="001B2ABD">
            <w:pPr>
              <w:pStyle w:val="Title"/>
            </w:pPr>
            <w:r>
              <w:t>TaRaya Stokes</w:t>
            </w:r>
          </w:p>
          <w:p w:rsidR="001B2ABD" w:rsidRDefault="001B2ABD" w:rsidP="001B2ABD">
            <w:pPr>
              <w:pStyle w:val="Subtitle"/>
            </w:pPr>
            <w:bookmarkStart w:id="0" w:name="_GoBack"/>
            <w:bookmarkEnd w:id="0"/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49224C4F1C1C4162866E151009ADFDD6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3507F7" w:rsidP="00036450">
            <w:r>
              <w:t xml:space="preserve">I consider myself an A+ performer as my work ethic speaks for itself. I learn fast and adapt to change faster. I never spend too much time stressing on one thing. I always complete my tasks. I can be super outgoing but also laid back and observative. </w:t>
            </w:r>
          </w:p>
          <w:sdt>
            <w:sdtPr>
              <w:id w:val="-1954003311"/>
              <w:placeholder>
                <w:docPart w:val="6063BC1D1518443FB7798C956314BF3C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B0F1BB442C194581A38930CBE13AD031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3507F7" w:rsidP="004D3011">
            <w:r>
              <w:t>214-772-8044</w:t>
            </w:r>
          </w:p>
          <w:p w:rsidR="004D3011" w:rsidRDefault="004D3011" w:rsidP="004D3011"/>
          <w:p w:rsidR="004D3011" w:rsidRDefault="004D3011" w:rsidP="004D3011"/>
          <w:sdt>
            <w:sdtPr>
              <w:id w:val="-240260293"/>
              <w:placeholder>
                <w:docPart w:val="97C6BE19F8474543B28E382EB76814B1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3507F7" w:rsidP="004D3011">
            <w:pPr>
              <w:rPr>
                <w:rStyle w:val="Hyperlink"/>
              </w:rPr>
            </w:pPr>
            <w:r>
              <w:t>Tarayastokes99@gmail.com</w:t>
            </w:r>
          </w:p>
          <w:sdt>
            <w:sdtPr>
              <w:id w:val="-1444214663"/>
              <w:placeholder>
                <w:docPart w:val="D62F5A51FE2E4680B6B79F2282AEC1A5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3507F7" w:rsidP="004D3011">
            <w:r>
              <w:t>Singing</w:t>
            </w:r>
          </w:p>
          <w:p w:rsidR="004D3011" w:rsidRDefault="003507F7" w:rsidP="004D3011">
            <w:r>
              <w:t xml:space="preserve">Writing </w:t>
            </w:r>
          </w:p>
          <w:p w:rsidR="004D3011" w:rsidRDefault="003507F7" w:rsidP="004D3011">
            <w:r>
              <w:t>exercising</w:t>
            </w:r>
          </w:p>
          <w:p w:rsidR="004D3011" w:rsidRPr="004D3011" w:rsidRDefault="004D3011" w:rsidP="004D3011"/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9172503CAB064AA68BA90470DD7CA5DF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460E5A" w:rsidP="00B359E4">
            <w:pPr>
              <w:pStyle w:val="Heading4"/>
            </w:pPr>
            <w:r>
              <w:t xml:space="preserve">Duncanville High School </w:t>
            </w:r>
          </w:p>
          <w:p w:rsidR="00036450" w:rsidRPr="00B359E4" w:rsidRDefault="00460E5A" w:rsidP="00B359E4">
            <w:pPr>
              <w:pStyle w:val="Date"/>
            </w:pPr>
            <w:r>
              <w:t>2013-2017</w:t>
            </w:r>
          </w:p>
          <w:p w:rsidR="00036450" w:rsidRDefault="00460E5A" w:rsidP="00036450">
            <w:r>
              <w:t xml:space="preserve">During my four years at Duncanville my attendance was second best. I prided myself on continuously maintaining a 3.5 GPA. I Graduated in the top 30% percent of my class.  </w:t>
            </w:r>
          </w:p>
          <w:p w:rsidR="00036450" w:rsidRPr="00B359E4" w:rsidRDefault="00460E5A" w:rsidP="00B359E4">
            <w:pPr>
              <w:pStyle w:val="Heading4"/>
            </w:pPr>
            <w:r>
              <w:t>Concorde EDU</w:t>
            </w:r>
          </w:p>
          <w:p w:rsidR="00036450" w:rsidRPr="00B359E4" w:rsidRDefault="00460E5A" w:rsidP="00B359E4">
            <w:pPr>
              <w:pStyle w:val="Date"/>
            </w:pPr>
            <w:r>
              <w:t>2018</w:t>
            </w:r>
            <w:r w:rsidR="00036450" w:rsidRPr="00B359E4">
              <w:t xml:space="preserve"> - </w:t>
            </w:r>
            <w:r>
              <w:t>2019</w:t>
            </w:r>
          </w:p>
          <w:p w:rsidR="00036450" w:rsidRDefault="00460E5A" w:rsidP="00036450">
            <w:r>
              <w:t>During my time at Concorde Career College I Maintained a 3.9-4.0 GPA. I was lucky enough to make the deans list more than once and I was pleased to have excelled so much in my studies.</w:t>
            </w:r>
          </w:p>
          <w:sdt>
            <w:sdtPr>
              <w:id w:val="1001553383"/>
              <w:placeholder>
                <w:docPart w:val="E3D3CAA708204C2EBD185C879C334BBD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RDefault="00460E5A" w:rsidP="00B359E4">
            <w:pPr>
              <w:pStyle w:val="Heading4"/>
              <w:rPr>
                <w:bCs/>
              </w:rPr>
            </w:pPr>
            <w:r>
              <w:t>Red Robin</w:t>
            </w:r>
            <w:r w:rsidR="00036450">
              <w:t xml:space="preserve"> </w:t>
            </w:r>
            <w:r>
              <w:t>Hostess, Busser</w:t>
            </w:r>
          </w:p>
          <w:p w:rsidR="00036450" w:rsidRPr="00036450" w:rsidRDefault="00460E5A" w:rsidP="00B359E4">
            <w:pPr>
              <w:pStyle w:val="Date"/>
            </w:pPr>
            <w:r>
              <w:t>2016</w:t>
            </w:r>
            <w:r w:rsidR="00036450" w:rsidRPr="00036450">
              <w:t>–</w:t>
            </w:r>
            <w:r>
              <w:t>2017</w:t>
            </w:r>
          </w:p>
          <w:p w:rsidR="00036450" w:rsidRDefault="00460E5A" w:rsidP="00036450">
            <w:r>
              <w:t xml:space="preserve">As a hostess my responsibilities were to cater to guest needs. Greet them, take their information: name, party size, dining preference. </w:t>
            </w:r>
            <w:r w:rsidR="00036450" w:rsidRPr="00036450">
              <w:t xml:space="preserve"> </w:t>
            </w:r>
          </w:p>
          <w:p w:rsidR="004D3011" w:rsidRDefault="004D3011" w:rsidP="00036450"/>
          <w:p w:rsidR="004D3011" w:rsidRPr="004D3011" w:rsidRDefault="00460E5A" w:rsidP="00B359E4">
            <w:pPr>
              <w:pStyle w:val="Heading4"/>
              <w:rPr>
                <w:bCs/>
              </w:rPr>
            </w:pPr>
            <w:r>
              <w:t>Entrust of Desoto</w:t>
            </w:r>
            <w:r w:rsidR="004D3011" w:rsidRPr="004D3011">
              <w:t xml:space="preserve"> </w:t>
            </w:r>
            <w:r>
              <w:t>Patient Care Tech</w:t>
            </w:r>
          </w:p>
          <w:p w:rsidR="004D3011" w:rsidRPr="004D3011" w:rsidRDefault="00460E5A" w:rsidP="00B359E4">
            <w:pPr>
              <w:pStyle w:val="Date"/>
            </w:pPr>
            <w:r>
              <w:t>2017-2017</w:t>
            </w:r>
          </w:p>
          <w:p w:rsidR="004D3011" w:rsidRPr="004D3011" w:rsidRDefault="00460E5A" w:rsidP="004D3011">
            <w:r>
              <w:t>My duties as a patient care tech were: assisting residents in activities of daily living which included dressing, feeding, bathing, and peri care.</w:t>
            </w:r>
            <w:r w:rsidR="00036450" w:rsidRPr="004D3011">
              <w:t xml:space="preserve"> </w:t>
            </w:r>
          </w:p>
          <w:p w:rsidR="004D3011" w:rsidRDefault="004D3011" w:rsidP="00036450"/>
          <w:p w:rsidR="004D3011" w:rsidRPr="004D3011" w:rsidRDefault="00460E5A" w:rsidP="00B359E4">
            <w:pPr>
              <w:pStyle w:val="Heading4"/>
              <w:rPr>
                <w:bCs/>
              </w:rPr>
            </w:pPr>
            <w:r>
              <w:t>Cedar Hill Healthcare</w:t>
            </w:r>
            <w:r w:rsidR="004D3011" w:rsidRPr="004D3011">
              <w:t xml:space="preserve"> </w:t>
            </w:r>
            <w:r>
              <w:t>CNA</w:t>
            </w:r>
          </w:p>
          <w:p w:rsidR="004D3011" w:rsidRPr="004D3011" w:rsidRDefault="003507F7" w:rsidP="00B359E4">
            <w:pPr>
              <w:pStyle w:val="Date"/>
            </w:pPr>
            <w:r>
              <w:t>2017</w:t>
            </w:r>
            <w:r w:rsidR="004D3011" w:rsidRPr="004D3011">
              <w:t>–</w:t>
            </w:r>
            <w:r>
              <w:t>currently</w:t>
            </w:r>
          </w:p>
          <w:p w:rsidR="004D3011" w:rsidRPr="004D3011" w:rsidRDefault="003507F7" w:rsidP="004D3011">
            <w:r>
              <w:t>I assist residents with ADL’s, comfort families, keep living areas clean and fresh</w:t>
            </w:r>
            <w:r w:rsidR="00036450" w:rsidRPr="004D3011">
              <w:t xml:space="preserve"> </w:t>
            </w:r>
          </w:p>
          <w:p w:rsidR="004D3011" w:rsidRDefault="004D3011" w:rsidP="00036450"/>
          <w:sdt>
            <w:sdtPr>
              <w:id w:val="1669594239"/>
              <w:placeholder>
                <w:docPart w:val="FEBEB9BD4C30420C853A0C008673618F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Default="003507F7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I can type at least 40 WPM</w:t>
            </w:r>
          </w:p>
          <w:p w:rsidR="003507F7" w:rsidRDefault="003507F7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Fast adaptability </w:t>
            </w:r>
          </w:p>
          <w:p w:rsidR="003507F7" w:rsidRDefault="003507F7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Flexible teamworking, I can work any position trained for with any person.</w:t>
            </w:r>
          </w:p>
          <w:p w:rsidR="003507F7" w:rsidRPr="004D3011" w:rsidRDefault="003507F7" w:rsidP="004D3011">
            <w:pPr>
              <w:rPr>
                <w:color w:val="FFFFFF" w:themeColor="background1"/>
              </w:rPr>
            </w:pPr>
            <w:r>
              <w:rPr>
                <w:noProof/>
                <w:color w:val="000000" w:themeColor="text1"/>
              </w:rPr>
              <w:t>CPR certified</w:t>
            </w:r>
          </w:p>
        </w:tc>
      </w:tr>
    </w:tbl>
    <w:p w:rsidR="0043117B" w:rsidRDefault="007A2820" w:rsidP="000C45FF">
      <w:pPr>
        <w:tabs>
          <w:tab w:val="left" w:pos="990"/>
        </w:tabs>
      </w:pPr>
    </w:p>
    <w:sectPr w:rsidR="0043117B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820" w:rsidRDefault="007A2820" w:rsidP="000C45FF">
      <w:r>
        <w:separator/>
      </w:r>
    </w:p>
  </w:endnote>
  <w:endnote w:type="continuationSeparator" w:id="0">
    <w:p w:rsidR="007A2820" w:rsidRDefault="007A282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820" w:rsidRDefault="007A2820" w:rsidP="000C45FF">
      <w:r>
        <w:separator/>
      </w:r>
    </w:p>
  </w:footnote>
  <w:footnote w:type="continuationSeparator" w:id="0">
    <w:p w:rsidR="007A2820" w:rsidRDefault="007A282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5A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507F7"/>
    <w:rsid w:val="0037121F"/>
    <w:rsid w:val="003A6B7D"/>
    <w:rsid w:val="003B06CA"/>
    <w:rsid w:val="004071FC"/>
    <w:rsid w:val="00445947"/>
    <w:rsid w:val="00460E5A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7A2820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224C4F1C1C4162866E151009ADF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CB8AB-50B5-4698-AC0F-BE2896D37084}"/>
      </w:docPartPr>
      <w:docPartBody>
        <w:p w:rsidR="00000000" w:rsidRDefault="00A77212">
          <w:pPr>
            <w:pStyle w:val="49224C4F1C1C4162866E151009ADFDD6"/>
          </w:pPr>
          <w:r w:rsidRPr="00D5459D">
            <w:t>Profile</w:t>
          </w:r>
        </w:p>
      </w:docPartBody>
    </w:docPart>
    <w:docPart>
      <w:docPartPr>
        <w:name w:val="6063BC1D1518443FB7798C956314B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0A016-981B-45A5-8991-EC2B620CF2EC}"/>
      </w:docPartPr>
      <w:docPartBody>
        <w:p w:rsidR="00000000" w:rsidRDefault="00A77212">
          <w:pPr>
            <w:pStyle w:val="6063BC1D1518443FB7798C956314BF3C"/>
          </w:pPr>
          <w:r w:rsidRPr="00CB0055">
            <w:t>Contact</w:t>
          </w:r>
        </w:p>
      </w:docPartBody>
    </w:docPart>
    <w:docPart>
      <w:docPartPr>
        <w:name w:val="B0F1BB442C194581A38930CBE13AD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39DB8-4091-4E62-B91A-F0779C8A7ABF}"/>
      </w:docPartPr>
      <w:docPartBody>
        <w:p w:rsidR="00000000" w:rsidRDefault="00A77212">
          <w:pPr>
            <w:pStyle w:val="B0F1BB442C194581A38930CBE13AD031"/>
          </w:pPr>
          <w:r w:rsidRPr="004D3011">
            <w:t>PHONE:</w:t>
          </w:r>
        </w:p>
      </w:docPartBody>
    </w:docPart>
    <w:docPart>
      <w:docPartPr>
        <w:name w:val="97C6BE19F8474543B28E382EB7681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7DFB6-CCA8-4386-9373-DBCEAB270F26}"/>
      </w:docPartPr>
      <w:docPartBody>
        <w:p w:rsidR="00000000" w:rsidRDefault="00A77212">
          <w:pPr>
            <w:pStyle w:val="97C6BE19F8474543B28E382EB76814B1"/>
          </w:pPr>
          <w:r w:rsidRPr="004D3011">
            <w:t>EMAIL:</w:t>
          </w:r>
        </w:p>
      </w:docPartBody>
    </w:docPart>
    <w:docPart>
      <w:docPartPr>
        <w:name w:val="D62F5A51FE2E4680B6B79F2282AEC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BF043-7118-4F3B-A602-885BDCF9073D}"/>
      </w:docPartPr>
      <w:docPartBody>
        <w:p w:rsidR="00000000" w:rsidRDefault="00A77212">
          <w:pPr>
            <w:pStyle w:val="D62F5A51FE2E4680B6B79F2282AEC1A5"/>
          </w:pPr>
          <w:r w:rsidRPr="00CB0055">
            <w:t>Hobbies</w:t>
          </w:r>
        </w:p>
      </w:docPartBody>
    </w:docPart>
    <w:docPart>
      <w:docPartPr>
        <w:name w:val="9172503CAB064AA68BA90470DD7CA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9F09A-92B3-460D-8366-F4AEC8EAE1A3}"/>
      </w:docPartPr>
      <w:docPartBody>
        <w:p w:rsidR="00000000" w:rsidRDefault="00A77212">
          <w:pPr>
            <w:pStyle w:val="9172503CAB064AA68BA90470DD7CA5DF"/>
          </w:pPr>
          <w:r w:rsidRPr="00036450">
            <w:t>EDUCATION</w:t>
          </w:r>
        </w:p>
      </w:docPartBody>
    </w:docPart>
    <w:docPart>
      <w:docPartPr>
        <w:name w:val="E3D3CAA708204C2EBD185C879C334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C0E46-24A3-4242-8DC0-158B89740F1D}"/>
      </w:docPartPr>
      <w:docPartBody>
        <w:p w:rsidR="00000000" w:rsidRDefault="00A77212">
          <w:pPr>
            <w:pStyle w:val="E3D3CAA708204C2EBD185C879C334BBD"/>
          </w:pPr>
          <w:r w:rsidRPr="00036450">
            <w:t>WORK EXPERIENCE</w:t>
          </w:r>
        </w:p>
      </w:docPartBody>
    </w:docPart>
    <w:docPart>
      <w:docPartPr>
        <w:name w:val="FEBEB9BD4C30420C853A0C0086736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E1B78-3964-4029-9D73-B0BA78DA4304}"/>
      </w:docPartPr>
      <w:docPartBody>
        <w:p w:rsidR="00000000" w:rsidRDefault="00A77212">
          <w:pPr>
            <w:pStyle w:val="FEBEB9BD4C30420C853A0C008673618F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12"/>
    <w:rsid w:val="00A7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B695B60144110841CA0CE490A9A2C">
    <w:name w:val="6D0B695B60144110841CA0CE490A9A2C"/>
  </w:style>
  <w:style w:type="paragraph" w:customStyle="1" w:styleId="9653FAE1E6824EC0AD36D3C732DD3C1E">
    <w:name w:val="9653FAE1E6824EC0AD36D3C732DD3C1E"/>
  </w:style>
  <w:style w:type="paragraph" w:customStyle="1" w:styleId="49224C4F1C1C4162866E151009ADFDD6">
    <w:name w:val="49224C4F1C1C4162866E151009ADFDD6"/>
  </w:style>
  <w:style w:type="paragraph" w:customStyle="1" w:styleId="F9F61258A06D49BEA4433D67AD2414D4">
    <w:name w:val="F9F61258A06D49BEA4433D67AD2414D4"/>
  </w:style>
  <w:style w:type="paragraph" w:customStyle="1" w:styleId="6063BC1D1518443FB7798C956314BF3C">
    <w:name w:val="6063BC1D1518443FB7798C956314BF3C"/>
  </w:style>
  <w:style w:type="paragraph" w:customStyle="1" w:styleId="B0F1BB442C194581A38930CBE13AD031">
    <w:name w:val="B0F1BB442C194581A38930CBE13AD031"/>
  </w:style>
  <w:style w:type="paragraph" w:customStyle="1" w:styleId="27C742DAA4E444B897408E97E65EC7D4">
    <w:name w:val="27C742DAA4E444B897408E97E65EC7D4"/>
  </w:style>
  <w:style w:type="paragraph" w:customStyle="1" w:styleId="5E5530F01538466983C9DB550CF24B1B">
    <w:name w:val="5E5530F01538466983C9DB550CF24B1B"/>
  </w:style>
  <w:style w:type="paragraph" w:customStyle="1" w:styleId="80CBA64AC3554570B7D5E66D44AE898D">
    <w:name w:val="80CBA64AC3554570B7D5E66D44AE898D"/>
  </w:style>
  <w:style w:type="paragraph" w:customStyle="1" w:styleId="97C6BE19F8474543B28E382EB76814B1">
    <w:name w:val="97C6BE19F8474543B28E382EB76814B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7D24FDADB1424297B96A93B5680009FC">
    <w:name w:val="7D24FDADB1424297B96A93B5680009FC"/>
  </w:style>
  <w:style w:type="paragraph" w:customStyle="1" w:styleId="D62F5A51FE2E4680B6B79F2282AEC1A5">
    <w:name w:val="D62F5A51FE2E4680B6B79F2282AEC1A5"/>
  </w:style>
  <w:style w:type="paragraph" w:customStyle="1" w:styleId="473903A47E8B45A29613B0F76A0D4A49">
    <w:name w:val="473903A47E8B45A29613B0F76A0D4A49"/>
  </w:style>
  <w:style w:type="paragraph" w:customStyle="1" w:styleId="E789C0C4885B4914AF8EF081F576560A">
    <w:name w:val="E789C0C4885B4914AF8EF081F576560A"/>
  </w:style>
  <w:style w:type="paragraph" w:customStyle="1" w:styleId="3E1279FF1CC74383972847095D366CAF">
    <w:name w:val="3E1279FF1CC74383972847095D366CAF"/>
  </w:style>
  <w:style w:type="paragraph" w:customStyle="1" w:styleId="5E7EB6554B5A41089B3A88CC90249CE3">
    <w:name w:val="5E7EB6554B5A41089B3A88CC90249CE3"/>
  </w:style>
  <w:style w:type="paragraph" w:customStyle="1" w:styleId="9172503CAB064AA68BA90470DD7CA5DF">
    <w:name w:val="9172503CAB064AA68BA90470DD7CA5DF"/>
  </w:style>
  <w:style w:type="paragraph" w:customStyle="1" w:styleId="CEB8FA1B9F7A46C79FB9E9510C571EC3">
    <w:name w:val="CEB8FA1B9F7A46C79FB9E9510C571EC3"/>
  </w:style>
  <w:style w:type="paragraph" w:customStyle="1" w:styleId="6614F3D73B554210A0D6FBE9D9946D61">
    <w:name w:val="6614F3D73B554210A0D6FBE9D9946D61"/>
  </w:style>
  <w:style w:type="paragraph" w:customStyle="1" w:styleId="EB673815C8FD4FF9A7DB946447AF3411">
    <w:name w:val="EB673815C8FD4FF9A7DB946447AF3411"/>
  </w:style>
  <w:style w:type="paragraph" w:customStyle="1" w:styleId="EC1C1A209B5643E5913D7476813AF3C4">
    <w:name w:val="EC1C1A209B5643E5913D7476813AF3C4"/>
  </w:style>
  <w:style w:type="paragraph" w:customStyle="1" w:styleId="9369F163F80140C1BFFEA83FD6BDC264">
    <w:name w:val="9369F163F80140C1BFFEA83FD6BDC264"/>
  </w:style>
  <w:style w:type="paragraph" w:customStyle="1" w:styleId="2EB14E5F7A11469F81BE555B21005921">
    <w:name w:val="2EB14E5F7A11469F81BE555B21005921"/>
  </w:style>
  <w:style w:type="paragraph" w:customStyle="1" w:styleId="AAF583D6E83D462A98D18B9855A16109">
    <w:name w:val="AAF583D6E83D462A98D18B9855A16109"/>
  </w:style>
  <w:style w:type="paragraph" w:customStyle="1" w:styleId="E3D3CAA708204C2EBD185C879C334BBD">
    <w:name w:val="E3D3CAA708204C2EBD185C879C334BBD"/>
  </w:style>
  <w:style w:type="paragraph" w:customStyle="1" w:styleId="0CD084579E80429C92F86810BE8002B9">
    <w:name w:val="0CD084579E80429C92F86810BE8002B9"/>
  </w:style>
  <w:style w:type="paragraph" w:customStyle="1" w:styleId="39B024824BCB4B72B3453E0380D1595C">
    <w:name w:val="39B024824BCB4B72B3453E0380D1595C"/>
  </w:style>
  <w:style w:type="paragraph" w:customStyle="1" w:styleId="B00FF6EE5381481B833F4321075C5B14">
    <w:name w:val="B00FF6EE5381481B833F4321075C5B14"/>
  </w:style>
  <w:style w:type="paragraph" w:customStyle="1" w:styleId="CE7301E5ADCF42DFB8C28A8926E3B01C">
    <w:name w:val="CE7301E5ADCF42DFB8C28A8926E3B01C"/>
  </w:style>
  <w:style w:type="paragraph" w:customStyle="1" w:styleId="BF9F1525D5F34504A4871A165C5D662B">
    <w:name w:val="BF9F1525D5F34504A4871A165C5D662B"/>
  </w:style>
  <w:style w:type="paragraph" w:customStyle="1" w:styleId="BE1826E926BF4F939437FB845848AE6B">
    <w:name w:val="BE1826E926BF4F939437FB845848AE6B"/>
  </w:style>
  <w:style w:type="paragraph" w:customStyle="1" w:styleId="1F24C0D014BE47E99B8AF0577FB94101">
    <w:name w:val="1F24C0D014BE47E99B8AF0577FB94101"/>
  </w:style>
  <w:style w:type="paragraph" w:customStyle="1" w:styleId="9A1BD49F5C2B4DEE9F8F5ADAA1BA7DE5">
    <w:name w:val="9A1BD49F5C2B4DEE9F8F5ADAA1BA7DE5"/>
  </w:style>
  <w:style w:type="paragraph" w:customStyle="1" w:styleId="DDBFC5DE02FD449B8CEA1E0E3FA1B839">
    <w:name w:val="DDBFC5DE02FD449B8CEA1E0E3FA1B839"/>
  </w:style>
  <w:style w:type="paragraph" w:customStyle="1" w:styleId="46196FDC9B8843A7A8AE23F57E2FBB35">
    <w:name w:val="46196FDC9B8843A7A8AE23F57E2FBB35"/>
  </w:style>
  <w:style w:type="paragraph" w:customStyle="1" w:styleId="287B36CE5D86422B8A1022EC25676C62">
    <w:name w:val="287B36CE5D86422B8A1022EC25676C62"/>
  </w:style>
  <w:style w:type="paragraph" w:customStyle="1" w:styleId="DFDA4DF862D24E589F5AE19CC21742B7">
    <w:name w:val="DFDA4DF862D24E589F5AE19CC21742B7"/>
  </w:style>
  <w:style w:type="paragraph" w:customStyle="1" w:styleId="F72FB872952B42B0B52E3DDE5776B0BE">
    <w:name w:val="F72FB872952B42B0B52E3DDE5776B0BE"/>
  </w:style>
  <w:style w:type="paragraph" w:customStyle="1" w:styleId="193B5D6A63D44059B01A81758F68202E">
    <w:name w:val="193B5D6A63D44059B01A81758F68202E"/>
  </w:style>
  <w:style w:type="paragraph" w:customStyle="1" w:styleId="A26AC477C0ED42DB83DEEB51BB70F072">
    <w:name w:val="A26AC477C0ED42DB83DEEB51BB70F07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FEBEB9BD4C30420C853A0C008673618F">
    <w:name w:val="FEBEB9BD4C30420C853A0C00867361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2019-06-05T12:20:00Z</dcterms:created>
  <dcterms:modified xsi:type="dcterms:W3CDTF">2019-06-05T12:39:00Z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