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1535D" w:rsidP="00913946">
            <w:pPr>
              <w:pStyle w:val="Title"/>
            </w:pPr>
            <w:r>
              <w:t>WESLEY JAMES HARRIS</w:t>
            </w:r>
          </w:p>
          <w:p w:rsidR="00692703" w:rsidRPr="00CF1A49" w:rsidRDefault="00B1535D" w:rsidP="00913946">
            <w:pPr>
              <w:pStyle w:val="ContactInfo"/>
              <w:contextualSpacing w:val="0"/>
            </w:pPr>
            <w:r>
              <w:t>214-281-7285</w:t>
            </w:r>
          </w:p>
          <w:p w:rsidR="00692703" w:rsidRPr="00CF1A49" w:rsidRDefault="009E3B47" w:rsidP="00913946">
            <w:pPr>
              <w:pStyle w:val="ContactInfoEmphasis"/>
              <w:contextualSpacing w:val="0"/>
            </w:pPr>
            <w:r>
              <w:t>Wes</w:t>
            </w:r>
            <w:r w:rsidR="00B1535D">
              <w:t>leyHarris586@yahoo.com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B1535D" w:rsidP="00C6265E">
            <w:pPr>
              <w:contextualSpacing w:val="0"/>
            </w:pPr>
            <w:r>
              <w:t>I am currently seeking a position that will further enhance experience and skills in the fields of Health Care, Kinesiology and/or</w:t>
            </w:r>
            <w:r w:rsidR="00C6265E">
              <w:t xml:space="preserve"> Biology</w:t>
            </w:r>
          </w:p>
        </w:tc>
      </w:tr>
    </w:tbl>
    <w:p w:rsidR="004E01EB" w:rsidRPr="00CF1A49" w:rsidRDefault="001957C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BB74FC3B6A3419CAE5D580DAB8493F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B1535D" w:rsidP="001D0BF1">
            <w:pPr>
              <w:pStyle w:val="Heading3"/>
              <w:contextualSpacing w:val="0"/>
              <w:outlineLvl w:val="2"/>
            </w:pPr>
            <w:r>
              <w:t>20/20/2016 - Present</w:t>
            </w:r>
          </w:p>
          <w:p w:rsidR="001D0BF1" w:rsidRPr="00CF1A49" w:rsidRDefault="00B1535D" w:rsidP="001D0BF1">
            <w:pPr>
              <w:pStyle w:val="Heading2"/>
              <w:contextualSpacing w:val="0"/>
              <w:outlineLvl w:val="1"/>
            </w:pPr>
            <w:r>
              <w:t>Mentor, Cedar Valley College</w:t>
            </w:r>
          </w:p>
          <w:p w:rsidR="00B1535D" w:rsidRDefault="00B1535D" w:rsidP="00B1535D">
            <w:r>
              <w:t>Assists with STEM boot camps for high school students</w:t>
            </w:r>
          </w:p>
          <w:p w:rsidR="00B1535D" w:rsidRDefault="00BD3F4F" w:rsidP="00B1535D">
            <w:r>
              <w:t>Made weekly telephone calls to over 25 students</w:t>
            </w:r>
          </w:p>
          <w:p w:rsidR="00B1535D" w:rsidRDefault="00B1535D" w:rsidP="00B1535D">
            <w:r>
              <w:t>Oversee groups of 15-20 kids in multiple STEM related projects</w:t>
            </w:r>
          </w:p>
          <w:p w:rsidR="00B1535D" w:rsidRDefault="00B1535D" w:rsidP="00B1535D">
            <w:r>
              <w:t xml:space="preserve">Mentor 6 high school students that have a desire to pursue STEM fields </w:t>
            </w:r>
          </w:p>
          <w:p w:rsidR="00B1535D" w:rsidRDefault="00B1535D" w:rsidP="00B1535D">
            <w:r>
              <w:t xml:space="preserve">Present at professional conferences </w:t>
            </w:r>
          </w:p>
          <w:p w:rsidR="00B1535D" w:rsidRDefault="00B1535D" w:rsidP="00B1535D">
            <w:r>
              <w:t>Speak on a Conference Panels</w:t>
            </w:r>
          </w:p>
          <w:p w:rsidR="00B1535D" w:rsidRDefault="00B1535D" w:rsidP="00B1535D">
            <w:r>
              <w:t xml:space="preserve">Extensive experience managing and collaborating on office projects </w:t>
            </w:r>
          </w:p>
          <w:p w:rsidR="00B1535D" w:rsidRDefault="00B1535D" w:rsidP="00B1535D">
            <w:r>
              <w:t xml:space="preserve">8 months of experience working with 3D Printing </w:t>
            </w:r>
          </w:p>
          <w:p w:rsidR="00B1535D" w:rsidRDefault="00B1535D" w:rsidP="00B1535D">
            <w:r>
              <w:t xml:space="preserve">Training a group of 15 co-workers for 3D Printing 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1535D" w:rsidP="00F61DF9">
            <w:pPr>
              <w:pStyle w:val="Heading3"/>
              <w:contextualSpacing w:val="0"/>
              <w:outlineLvl w:val="2"/>
            </w:pPr>
            <w:r>
              <w:t>08/22/2016</w:t>
            </w:r>
            <w:r w:rsidR="00F61DF9" w:rsidRPr="00CF1A49">
              <w:t xml:space="preserve"> – </w:t>
            </w:r>
            <w:r>
              <w:t>04/04/2017</w:t>
            </w:r>
          </w:p>
          <w:p w:rsidR="00F61DF9" w:rsidRPr="00CF1A49" w:rsidRDefault="00B1535D" w:rsidP="00F61DF9">
            <w:pPr>
              <w:pStyle w:val="Heading2"/>
              <w:contextualSpacing w:val="0"/>
              <w:outlineLvl w:val="1"/>
            </w:pPr>
            <w:r>
              <w:t>Sandwhich Artist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Which Wich</w:t>
            </w:r>
          </w:p>
          <w:p w:rsidR="00B1535D" w:rsidRDefault="00B1535D" w:rsidP="00B1535D">
            <w:r>
              <w:t>Prepare sandwiches for customers</w:t>
            </w:r>
          </w:p>
          <w:p w:rsidR="00B1535D" w:rsidRDefault="00B1535D" w:rsidP="00B1535D">
            <w:r>
              <w:t xml:space="preserve">Consistently with health code regulations for food handling </w:t>
            </w:r>
          </w:p>
          <w:p w:rsidR="00B1535D" w:rsidRDefault="00B1535D" w:rsidP="00B1535D">
            <w:r>
              <w:t>Prepared materials for next shift</w:t>
            </w:r>
          </w:p>
          <w:p w:rsidR="00B1535D" w:rsidRDefault="00B1535D" w:rsidP="00B1535D">
            <w:r>
              <w:t>Assisted Management as needed on scheduling</w:t>
            </w:r>
          </w:p>
          <w:p w:rsidR="00F61DF9" w:rsidRDefault="00F61DF9" w:rsidP="00F61DF9"/>
        </w:tc>
      </w:tr>
      <w:tr w:rsidR="009E3B47" w:rsidRPr="00CF1A49" w:rsidTr="00F61DF9">
        <w:tc>
          <w:tcPr>
            <w:tcW w:w="9355" w:type="dxa"/>
            <w:tcMar>
              <w:top w:w="216" w:type="dxa"/>
            </w:tcMar>
          </w:tcPr>
          <w:p w:rsidR="009E3B47" w:rsidRPr="00CF1A49" w:rsidRDefault="003A00E1" w:rsidP="009E3B47">
            <w:pPr>
              <w:pStyle w:val="Heading3"/>
              <w:contextualSpacing w:val="0"/>
              <w:outlineLvl w:val="2"/>
            </w:pPr>
            <w:r>
              <w:t>10/17/2017-12/7/2017</w:t>
            </w:r>
            <w:bookmarkStart w:id="0" w:name="_GoBack"/>
            <w:bookmarkEnd w:id="0"/>
          </w:p>
          <w:p w:rsidR="009E3B47" w:rsidRPr="00CF1A49" w:rsidRDefault="003A00E1" w:rsidP="009E3B47">
            <w:pPr>
              <w:pStyle w:val="Heading2"/>
              <w:contextualSpacing w:val="0"/>
              <w:outlineLvl w:val="1"/>
            </w:pPr>
            <w:r>
              <w:t>volunteer</w:t>
            </w:r>
            <w:r w:rsidR="009E3B47" w:rsidRPr="00CF1A49">
              <w:t xml:space="preserve">, </w:t>
            </w:r>
            <w:r>
              <w:rPr>
                <w:rStyle w:val="SubtleReference"/>
              </w:rPr>
              <w:t>Physical therapy of north texas</w:t>
            </w:r>
          </w:p>
          <w:p w:rsidR="009E3B47" w:rsidRDefault="009E3B47" w:rsidP="009E3B47">
            <w:r>
              <w:t xml:space="preserve">Shadowed a Physical Therapist on daily activities </w:t>
            </w:r>
          </w:p>
          <w:p w:rsidR="009E3B47" w:rsidRDefault="009E3B47" w:rsidP="009E3B47">
            <w:r>
              <w:t>Maintained the clinic’s equipment</w:t>
            </w:r>
          </w:p>
          <w:p w:rsidR="009E3B47" w:rsidRDefault="009E3B47" w:rsidP="009E3B47">
            <w:r>
              <w:t xml:space="preserve">Maintained the clinic’s laundry </w:t>
            </w:r>
          </w:p>
          <w:p w:rsidR="009E3B47" w:rsidRDefault="009E3B47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AA2064F573A4454FA8812429ABB732A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872BD">
        <w:tc>
          <w:tcPr>
            <w:tcW w:w="9290" w:type="dxa"/>
          </w:tcPr>
          <w:p w:rsidR="001D0BF1" w:rsidRPr="00CF1A49" w:rsidRDefault="00B1535D" w:rsidP="001D0BF1">
            <w:pPr>
              <w:pStyle w:val="Heading3"/>
              <w:contextualSpacing w:val="0"/>
              <w:outlineLvl w:val="2"/>
            </w:pPr>
            <w:r>
              <w:t>May 2019</w:t>
            </w:r>
          </w:p>
          <w:p w:rsidR="001D0BF1" w:rsidRPr="00CF1A49" w:rsidRDefault="00B1535D" w:rsidP="001D0BF1">
            <w:pPr>
              <w:pStyle w:val="Heading2"/>
              <w:contextualSpacing w:val="0"/>
              <w:outlineLvl w:val="1"/>
            </w:pPr>
            <w:r>
              <w:t>B.S. Kinesiology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NOrth texas</w:t>
            </w:r>
            <w:r w:rsidR="005C6A64">
              <w:rPr>
                <w:rStyle w:val="SubtleReference"/>
              </w:rPr>
              <w:t xml:space="preserve"> (UNT)</w:t>
            </w:r>
          </w:p>
          <w:p w:rsidR="007538DC" w:rsidRDefault="00B1535D" w:rsidP="007538DC">
            <w:pPr>
              <w:contextualSpacing w:val="0"/>
            </w:pPr>
            <w:r>
              <w:t>Allied Health Track</w:t>
            </w:r>
          </w:p>
          <w:p w:rsidR="009E3B47" w:rsidRDefault="009E3B47" w:rsidP="007538DC">
            <w:pPr>
              <w:contextualSpacing w:val="0"/>
            </w:pPr>
            <w:r>
              <w:t>Participated in Small World Initiative Research Project</w:t>
            </w:r>
          </w:p>
          <w:p w:rsidR="009E3B47" w:rsidRPr="00CF1A49" w:rsidRDefault="009E3B47" w:rsidP="007538DC">
            <w:pPr>
              <w:contextualSpacing w:val="0"/>
            </w:pPr>
            <w:r>
              <w:t xml:space="preserve"> Designed experiments using Gram Staining and PCR</w:t>
            </w:r>
          </w:p>
        </w:tc>
      </w:tr>
      <w:tr w:rsidR="009872BD" w:rsidRPr="00CF1A49" w:rsidTr="009872BD">
        <w:tc>
          <w:tcPr>
            <w:tcW w:w="9290" w:type="dxa"/>
            <w:tcMar>
              <w:top w:w="216" w:type="dxa"/>
            </w:tcMar>
          </w:tcPr>
          <w:p w:rsidR="009872BD" w:rsidRPr="00CF1A49" w:rsidRDefault="009872BD" w:rsidP="009872BD">
            <w:pPr>
              <w:pStyle w:val="Heading3"/>
              <w:contextualSpacing w:val="0"/>
              <w:outlineLvl w:val="2"/>
            </w:pPr>
            <w:r>
              <w:lastRenderedPageBreak/>
              <w:t>August to May, 2016</w:t>
            </w:r>
          </w:p>
          <w:p w:rsidR="009872BD" w:rsidRDefault="009872BD" w:rsidP="009872B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Pre-Pharmacy track</w:t>
            </w:r>
            <w:r w:rsidRPr="00CF1A49">
              <w:t xml:space="preserve">, </w:t>
            </w:r>
            <w:r>
              <w:rPr>
                <w:rStyle w:val="SubtleReference"/>
              </w:rPr>
              <w:t>Texas southern university</w:t>
            </w:r>
            <w:r w:rsidR="005C6A64">
              <w:rPr>
                <w:rStyle w:val="SubtleReference"/>
              </w:rPr>
              <w:t xml:space="preserve"> (TSU)</w:t>
            </w:r>
          </w:p>
          <w:p w:rsidR="009872BD" w:rsidRDefault="009872BD" w:rsidP="009872B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9872BD" w:rsidRDefault="009872BD" w:rsidP="009872B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 xml:space="preserve">Graduated </w:t>
            </w:r>
          </w:p>
          <w:p w:rsidR="009872BD" w:rsidRDefault="009872BD" w:rsidP="009872B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 xml:space="preserve">School of business and Management, </w:t>
            </w:r>
            <w:r w:rsidR="005C6A64">
              <w:rPr>
                <w:rStyle w:val="SubtleReference"/>
              </w:rPr>
              <w:t xml:space="preserve">magnet program, </w:t>
            </w:r>
            <w:r>
              <w:rPr>
                <w:rStyle w:val="SubtleReference"/>
              </w:rPr>
              <w:t>Dallas, TX</w:t>
            </w:r>
          </w:p>
          <w:p w:rsidR="009872BD" w:rsidRPr="00CF1A49" w:rsidRDefault="009872BD" w:rsidP="009872BD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general high school education</w:t>
            </w:r>
          </w:p>
          <w:p w:rsidR="009872BD" w:rsidRDefault="009872BD" w:rsidP="009872BD"/>
          <w:p w:rsidR="009872BD" w:rsidRDefault="009872BD" w:rsidP="009872BD"/>
        </w:tc>
      </w:tr>
    </w:tbl>
    <w:sdt>
      <w:sdtPr>
        <w:alias w:val="Skills:"/>
        <w:tag w:val="Skills:"/>
        <w:id w:val="-1392877668"/>
        <w:placeholder>
          <w:docPart w:val="8C604ED394FB43ED81E6F29AB234202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872BD" w:rsidP="006E1507">
            <w:pPr>
              <w:pStyle w:val="ListBullet"/>
              <w:contextualSpacing w:val="0"/>
            </w:pPr>
            <w:r>
              <w:t>Certified in WORD and POWER POINT</w:t>
            </w:r>
          </w:p>
          <w:p w:rsidR="001F4E6D" w:rsidRPr="006E1507" w:rsidRDefault="009872BD" w:rsidP="006E1507">
            <w:pPr>
              <w:pStyle w:val="ListBullet"/>
              <w:contextualSpacing w:val="0"/>
            </w:pPr>
            <w:r>
              <w:t>CPR/FIRST/AED Certified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9872BD" w:rsidP="006E1507">
            <w:pPr>
              <w:pStyle w:val="ListBullet"/>
              <w:contextualSpacing w:val="0"/>
            </w:pPr>
            <w:r>
              <w:t>Proficient with 3D Printer</w:t>
            </w:r>
          </w:p>
          <w:p w:rsidR="001E3120" w:rsidRPr="006E1507" w:rsidRDefault="009E3B47" w:rsidP="006E1507">
            <w:pPr>
              <w:pStyle w:val="ListBullet"/>
              <w:contextualSpacing w:val="0"/>
            </w:pPr>
            <w:r>
              <w:t>Extensive Computer Skills</w:t>
            </w:r>
          </w:p>
          <w:p w:rsidR="001E3120" w:rsidRPr="006E1507" w:rsidRDefault="009872BD" w:rsidP="006E1507">
            <w:pPr>
              <w:pStyle w:val="ListBullet"/>
              <w:contextualSpacing w:val="0"/>
            </w:pPr>
            <w:r>
              <w:t>Leadership Skills</w:t>
            </w:r>
          </w:p>
        </w:tc>
      </w:tr>
    </w:tbl>
    <w:sdt>
      <w:sdtPr>
        <w:alias w:val="Activities:"/>
        <w:tag w:val="Activities:"/>
        <w:id w:val="1223332893"/>
        <w:placeholder>
          <w:docPart w:val="CEBAF081F5A440F8B5FDB13B2EAC7730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5C6A64" w:rsidP="006E1507">
      <w:r>
        <w:t xml:space="preserve">I am an </w:t>
      </w:r>
      <w:r w:rsidR="009872BD">
        <w:t>Active member of the Progressive Black Student Organization at UNT and was an active member of “Oc</w:t>
      </w:r>
      <w:r>
        <w:t>e</w:t>
      </w:r>
      <w:r w:rsidR="009872BD">
        <w:t>an of Soul</w:t>
      </w:r>
      <w:r>
        <w:t xml:space="preserve">” March Band at TSU. I </w:t>
      </w:r>
      <w:r w:rsidR="009872BD">
        <w:t>Coordinate</w:t>
      </w:r>
      <w:r>
        <w:t xml:space="preserve"> several of the youth </w:t>
      </w:r>
      <w:r w:rsidR="009872BD">
        <w:t xml:space="preserve">religious initiatives at Oak Gardens Church of Christ, </w:t>
      </w:r>
      <w:r>
        <w:t>and m</w:t>
      </w:r>
      <w:r w:rsidR="009872BD">
        <w:t xml:space="preserve">anage the concession stand for fundraising at </w:t>
      </w:r>
      <w:r>
        <w:t>UNT</w:t>
      </w:r>
      <w:r w:rsidR="009872BD">
        <w:t xml:space="preserve"> and</w:t>
      </w:r>
      <w:r>
        <w:t xml:space="preserve"> I</w:t>
      </w:r>
      <w:r w:rsidR="009872BD">
        <w:t xml:space="preserve"> frequently volunteer </w:t>
      </w:r>
      <w:r>
        <w:t>for</w:t>
      </w:r>
      <w:r w:rsidR="009872BD">
        <w:t xml:space="preserve"> projects at the North Texas Food bank.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7C8" w:rsidRDefault="001957C8" w:rsidP="0068194B">
      <w:r>
        <w:separator/>
      </w:r>
    </w:p>
    <w:p w:rsidR="001957C8" w:rsidRDefault="001957C8"/>
    <w:p w:rsidR="001957C8" w:rsidRDefault="001957C8"/>
  </w:endnote>
  <w:endnote w:type="continuationSeparator" w:id="0">
    <w:p w:rsidR="001957C8" w:rsidRDefault="001957C8" w:rsidP="0068194B">
      <w:r>
        <w:continuationSeparator/>
      </w:r>
    </w:p>
    <w:p w:rsidR="001957C8" w:rsidRDefault="001957C8"/>
    <w:p w:rsidR="001957C8" w:rsidRDefault="00195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0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7C8" w:rsidRDefault="001957C8" w:rsidP="0068194B">
      <w:r>
        <w:separator/>
      </w:r>
    </w:p>
    <w:p w:rsidR="001957C8" w:rsidRDefault="001957C8"/>
    <w:p w:rsidR="001957C8" w:rsidRDefault="001957C8"/>
  </w:footnote>
  <w:footnote w:type="continuationSeparator" w:id="0">
    <w:p w:rsidR="001957C8" w:rsidRDefault="001957C8" w:rsidP="0068194B">
      <w:r>
        <w:continuationSeparator/>
      </w:r>
    </w:p>
    <w:p w:rsidR="001957C8" w:rsidRDefault="001957C8"/>
    <w:p w:rsidR="001957C8" w:rsidRDefault="001957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CBCA34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5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57C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1B2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0E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6A64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2BD"/>
    <w:rsid w:val="009A44CE"/>
    <w:rsid w:val="009C4DFC"/>
    <w:rsid w:val="009D44F8"/>
    <w:rsid w:val="009E3160"/>
    <w:rsid w:val="009E3B47"/>
    <w:rsid w:val="009F220C"/>
    <w:rsid w:val="009F3B05"/>
    <w:rsid w:val="009F4931"/>
    <w:rsid w:val="00A0784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535D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3F4F"/>
    <w:rsid w:val="00BD431F"/>
    <w:rsid w:val="00BE423E"/>
    <w:rsid w:val="00BF61AC"/>
    <w:rsid w:val="00C47FA6"/>
    <w:rsid w:val="00C57FC6"/>
    <w:rsid w:val="00C6265E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FB45CF-5260-40C7-8451-298EAA29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B74FC3B6A3419CAE5D580DAB849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E6745-BF80-472F-B8FC-F1746AC63EFF}"/>
      </w:docPartPr>
      <w:docPartBody>
        <w:p w:rsidR="008F72D3" w:rsidRDefault="00933582">
          <w:pPr>
            <w:pStyle w:val="6BB74FC3B6A3419CAE5D580DAB8493FC"/>
          </w:pPr>
          <w:r w:rsidRPr="00CF1A49">
            <w:t>Experience</w:t>
          </w:r>
        </w:p>
      </w:docPartBody>
    </w:docPart>
    <w:docPart>
      <w:docPartPr>
        <w:name w:val="AA2064F573A4454FA8812429ABB7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719F2-23FD-4454-B915-BAA252F29F7D}"/>
      </w:docPartPr>
      <w:docPartBody>
        <w:p w:rsidR="008F72D3" w:rsidRDefault="00933582">
          <w:pPr>
            <w:pStyle w:val="AA2064F573A4454FA8812429ABB732AE"/>
          </w:pPr>
          <w:r w:rsidRPr="00CF1A49">
            <w:t>Education</w:t>
          </w:r>
        </w:p>
      </w:docPartBody>
    </w:docPart>
    <w:docPart>
      <w:docPartPr>
        <w:name w:val="8C604ED394FB43ED81E6F29AB2342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05972-E733-4FE1-94FF-D9E720F24692}"/>
      </w:docPartPr>
      <w:docPartBody>
        <w:p w:rsidR="008F72D3" w:rsidRDefault="00933582">
          <w:pPr>
            <w:pStyle w:val="8C604ED394FB43ED81E6F29AB2342025"/>
          </w:pPr>
          <w:r w:rsidRPr="00CF1A49">
            <w:t>Skills</w:t>
          </w:r>
        </w:p>
      </w:docPartBody>
    </w:docPart>
    <w:docPart>
      <w:docPartPr>
        <w:name w:val="CEBAF081F5A440F8B5FDB13B2EAC7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7CE0-0A8B-442F-B774-3A59B17B8AA1}"/>
      </w:docPartPr>
      <w:docPartBody>
        <w:p w:rsidR="008F72D3" w:rsidRDefault="00933582">
          <w:pPr>
            <w:pStyle w:val="CEBAF081F5A440F8B5FDB13B2EAC773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82"/>
    <w:rsid w:val="004C2272"/>
    <w:rsid w:val="008F72D3"/>
    <w:rsid w:val="00933582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5180EA913540BFB6958945F268776C">
    <w:name w:val="B15180EA913540BFB6958945F268776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1A1B856B03D4DBFB6F2B25E4FA630B7">
    <w:name w:val="D1A1B856B03D4DBFB6F2B25E4FA630B7"/>
  </w:style>
  <w:style w:type="paragraph" w:customStyle="1" w:styleId="EF697A6714B049DE8F1486487EACE2D3">
    <w:name w:val="EF697A6714B049DE8F1486487EACE2D3"/>
  </w:style>
  <w:style w:type="paragraph" w:customStyle="1" w:styleId="AAFFDBD762E24BFE91DEF1593DDECD3D">
    <w:name w:val="AAFFDBD762E24BFE91DEF1593DDECD3D"/>
  </w:style>
  <w:style w:type="paragraph" w:customStyle="1" w:styleId="B0CF3BA3A5E145628090148D52B005C0">
    <w:name w:val="B0CF3BA3A5E145628090148D52B005C0"/>
  </w:style>
  <w:style w:type="paragraph" w:customStyle="1" w:styleId="F688C874C7B94274B59DF62DAFD5824A">
    <w:name w:val="F688C874C7B94274B59DF62DAFD5824A"/>
  </w:style>
  <w:style w:type="paragraph" w:customStyle="1" w:styleId="71A06D9C3C404BB386D8C07E450C4CA9">
    <w:name w:val="71A06D9C3C404BB386D8C07E450C4CA9"/>
  </w:style>
  <w:style w:type="paragraph" w:customStyle="1" w:styleId="9DDF6201705D4FF48BD227AC55566832">
    <w:name w:val="9DDF6201705D4FF48BD227AC55566832"/>
  </w:style>
  <w:style w:type="paragraph" w:customStyle="1" w:styleId="0CD2EEFC42164C148DC3A52432B386EE">
    <w:name w:val="0CD2EEFC42164C148DC3A52432B386EE"/>
  </w:style>
  <w:style w:type="paragraph" w:customStyle="1" w:styleId="D1E287F754D24561B83A15769CD14A75">
    <w:name w:val="D1E287F754D24561B83A15769CD14A75"/>
  </w:style>
  <w:style w:type="paragraph" w:customStyle="1" w:styleId="94C56FE2CB8D499687A35DCCF0BABF0C">
    <w:name w:val="94C56FE2CB8D499687A35DCCF0BABF0C"/>
  </w:style>
  <w:style w:type="paragraph" w:customStyle="1" w:styleId="6BB74FC3B6A3419CAE5D580DAB8493FC">
    <w:name w:val="6BB74FC3B6A3419CAE5D580DAB8493FC"/>
  </w:style>
  <w:style w:type="paragraph" w:customStyle="1" w:styleId="7F862D9E4FD04A2AA013A5EDFE86CB6D">
    <w:name w:val="7F862D9E4FD04A2AA013A5EDFE86CB6D"/>
  </w:style>
  <w:style w:type="paragraph" w:customStyle="1" w:styleId="E5C50B4314B045C0B1F53DA4FCB4C449">
    <w:name w:val="E5C50B4314B045C0B1F53DA4FCB4C449"/>
  </w:style>
  <w:style w:type="paragraph" w:customStyle="1" w:styleId="D9579948977543BCB10D3DAAAD5A7A10">
    <w:name w:val="D9579948977543BCB10D3DAAAD5A7A1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3FE02370E4D46CF9D6DDCCDE9CA8958">
    <w:name w:val="63FE02370E4D46CF9D6DDCCDE9CA8958"/>
  </w:style>
  <w:style w:type="paragraph" w:customStyle="1" w:styleId="70A9EB61EF9D4B33A396B2D25B0E13F1">
    <w:name w:val="70A9EB61EF9D4B33A396B2D25B0E13F1"/>
  </w:style>
  <w:style w:type="paragraph" w:customStyle="1" w:styleId="169A7FC1877E44578E26B0165B5226F3">
    <w:name w:val="169A7FC1877E44578E26B0165B5226F3"/>
  </w:style>
  <w:style w:type="paragraph" w:customStyle="1" w:styleId="38D48277874342AC96BE089355E3F652">
    <w:name w:val="38D48277874342AC96BE089355E3F652"/>
  </w:style>
  <w:style w:type="paragraph" w:customStyle="1" w:styleId="620C4950CE0E421BB148AB168ECC2185">
    <w:name w:val="620C4950CE0E421BB148AB168ECC2185"/>
  </w:style>
  <w:style w:type="paragraph" w:customStyle="1" w:styleId="B29A58E5BAF94504A3D24EAF3D3614CA">
    <w:name w:val="B29A58E5BAF94504A3D24EAF3D3614CA"/>
  </w:style>
  <w:style w:type="paragraph" w:customStyle="1" w:styleId="BD004FE1718749339FD69BF51B925435">
    <w:name w:val="BD004FE1718749339FD69BF51B925435"/>
  </w:style>
  <w:style w:type="paragraph" w:customStyle="1" w:styleId="AA2064F573A4454FA8812429ABB732AE">
    <w:name w:val="AA2064F573A4454FA8812429ABB732AE"/>
  </w:style>
  <w:style w:type="paragraph" w:customStyle="1" w:styleId="3C8775CDD86E4824862023B4D38F5E61">
    <w:name w:val="3C8775CDD86E4824862023B4D38F5E61"/>
  </w:style>
  <w:style w:type="paragraph" w:customStyle="1" w:styleId="DA915DA2A24F4F60ACFF251335BC8C52">
    <w:name w:val="DA915DA2A24F4F60ACFF251335BC8C52"/>
  </w:style>
  <w:style w:type="paragraph" w:customStyle="1" w:styleId="FA7575498A32468FB626D1D9917C4D26">
    <w:name w:val="FA7575498A32468FB626D1D9917C4D26"/>
  </w:style>
  <w:style w:type="paragraph" w:customStyle="1" w:styleId="5A76A65CD2614BAE87AD0BEB370C7B60">
    <w:name w:val="5A76A65CD2614BAE87AD0BEB370C7B60"/>
  </w:style>
  <w:style w:type="paragraph" w:customStyle="1" w:styleId="3583DDF79F6942D48DC1EC4BE7EFC93A">
    <w:name w:val="3583DDF79F6942D48DC1EC4BE7EFC93A"/>
  </w:style>
  <w:style w:type="paragraph" w:customStyle="1" w:styleId="65BDB80727684C93B0758BD4BB163255">
    <w:name w:val="65BDB80727684C93B0758BD4BB163255"/>
  </w:style>
  <w:style w:type="paragraph" w:customStyle="1" w:styleId="EF4513527128490D831B6C40755F3733">
    <w:name w:val="EF4513527128490D831B6C40755F3733"/>
  </w:style>
  <w:style w:type="paragraph" w:customStyle="1" w:styleId="88657DA728004EEC912953080865D96B">
    <w:name w:val="88657DA728004EEC912953080865D96B"/>
  </w:style>
  <w:style w:type="paragraph" w:customStyle="1" w:styleId="AE789F2685DE4FE28425F8EF5AC09D70">
    <w:name w:val="AE789F2685DE4FE28425F8EF5AC09D70"/>
  </w:style>
  <w:style w:type="paragraph" w:customStyle="1" w:styleId="26FA9BA656B448A08051E28526B4B81D">
    <w:name w:val="26FA9BA656B448A08051E28526B4B81D"/>
  </w:style>
  <w:style w:type="paragraph" w:customStyle="1" w:styleId="8C604ED394FB43ED81E6F29AB2342025">
    <w:name w:val="8C604ED394FB43ED81E6F29AB2342025"/>
  </w:style>
  <w:style w:type="paragraph" w:customStyle="1" w:styleId="622122639FC94A08A4FF5D2860F4EDEB">
    <w:name w:val="622122639FC94A08A4FF5D2860F4EDEB"/>
  </w:style>
  <w:style w:type="paragraph" w:customStyle="1" w:styleId="761FBE5DB8794EF0BEE9976F7BC53161">
    <w:name w:val="761FBE5DB8794EF0BEE9976F7BC53161"/>
  </w:style>
  <w:style w:type="paragraph" w:customStyle="1" w:styleId="A0BD05DB0A694EBC99EF892E15363648">
    <w:name w:val="A0BD05DB0A694EBC99EF892E15363648"/>
  </w:style>
  <w:style w:type="paragraph" w:customStyle="1" w:styleId="E26A43B2E4DC43019502C95F14FE6D40">
    <w:name w:val="E26A43B2E4DC43019502C95F14FE6D40"/>
  </w:style>
  <w:style w:type="paragraph" w:customStyle="1" w:styleId="9C3572BA1566452899B1E83282F5A71E">
    <w:name w:val="9C3572BA1566452899B1E83282F5A71E"/>
  </w:style>
  <w:style w:type="paragraph" w:customStyle="1" w:styleId="CEBAF081F5A440F8B5FDB13B2EAC7730">
    <w:name w:val="CEBAF081F5A440F8B5FDB13B2EAC7730"/>
  </w:style>
  <w:style w:type="paragraph" w:customStyle="1" w:styleId="183CBEAF16664241B991A41DB337E10C">
    <w:name w:val="183CBEAF16664241B991A41DB337E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Lankford</dc:creator>
  <cp:keywords/>
  <dc:description/>
  <cp:lastModifiedBy>wesley Harris</cp:lastModifiedBy>
  <cp:revision>8</cp:revision>
  <dcterms:created xsi:type="dcterms:W3CDTF">2018-02-12T19:19:00Z</dcterms:created>
  <dcterms:modified xsi:type="dcterms:W3CDTF">2018-02-12T19:44:00Z</dcterms:modified>
  <cp:category/>
</cp:coreProperties>
</file>