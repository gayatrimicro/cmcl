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BE75D" w14:textId="77777777" w:rsidR="002C42BC" w:rsidRDefault="00E2199D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428B7AC1938346D9B4EA3B444E4323C2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F90920">
            <w:t>2133 Vassar Terrace Apt 103</w:t>
          </w:r>
        </w:sdtContent>
      </w:sdt>
    </w:p>
    <w:sdt>
      <w:sdtPr>
        <w:alias w:val="Category"/>
        <w:tag w:val=""/>
        <w:id w:val="1543715586"/>
        <w:placeholder>
          <w:docPart w:val="BFF362A883514C339B0840856063C942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4A27A5DD" w14:textId="77777777" w:rsidR="002C42BC" w:rsidRDefault="00F90920">
          <w:pPr>
            <w:pStyle w:val="ContactInfo"/>
          </w:pPr>
          <w:r>
            <w:t>Sterling VA 21066</w:t>
          </w:r>
        </w:p>
      </w:sdtContent>
    </w:sdt>
    <w:p w14:paraId="6E12E946" w14:textId="77777777" w:rsidR="002C42BC" w:rsidRDefault="00E2199D">
      <w:pPr>
        <w:pStyle w:val="ContactInfo"/>
      </w:pPr>
      <w:sdt>
        <w:sdtPr>
          <w:alias w:val="Telephone"/>
          <w:tag w:val="Telephone"/>
          <w:id w:val="599758962"/>
          <w:placeholder>
            <w:docPart w:val="4DB4E0CCCD8B4EFCB1D5265DFE132B55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6B1BCB">
            <w:t>7035996258</w:t>
          </w:r>
        </w:sdtContent>
      </w:sdt>
    </w:p>
    <w:sdt>
      <w:sdtPr>
        <w:rPr>
          <w:rStyle w:val="Emphasis"/>
          <w:color w:val="577188" w:themeColor="accent1" w:themeShade="BF"/>
        </w:rPr>
        <w:alias w:val="Email"/>
        <w:tag w:val=""/>
        <w:id w:val="1889536063"/>
        <w:placeholder>
          <w:docPart w:val="4E3375C6E5904C69AFC1BAB7B036592E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14:paraId="668C0209" w14:textId="01046089" w:rsidR="002C42BC" w:rsidRDefault="00E472AC">
          <w:pPr>
            <w:pStyle w:val="ContactInfo"/>
            <w:rPr>
              <w:rStyle w:val="Emphasis"/>
            </w:rPr>
          </w:pPr>
          <w:r>
            <w:rPr>
              <w:rStyle w:val="Emphasis"/>
              <w:color w:val="577188" w:themeColor="accent1" w:themeShade="BF"/>
            </w:rPr>
            <w:t>Babygirld0129@gmail.com</w:t>
          </w:r>
        </w:p>
      </w:sdtContent>
    </w:sdt>
    <w:p w14:paraId="24370AC8" w14:textId="77777777" w:rsidR="002C42BC" w:rsidRDefault="00E2199D">
      <w:pPr>
        <w:pStyle w:val="Name"/>
      </w:pPr>
      <w:sdt>
        <w:sdtPr>
          <w:rPr>
            <w:b/>
            <w:bCs/>
          </w:rPr>
          <w:alias w:val="Your Name"/>
          <w:tag w:val=""/>
          <w:id w:val="1197042864"/>
          <w:placeholder>
            <w:docPart w:val="0BAFD715999D410FAB2A20CEB5B2752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DA21C6" w:rsidRPr="008372FA">
            <w:rPr>
              <w:b/>
              <w:bCs/>
            </w:rPr>
            <w:t>Denise Jalloh</w:t>
          </w:r>
          <w:r w:rsidR="006B6FA5" w:rsidRPr="008372FA">
            <w:rPr>
              <w:b/>
              <w:bCs/>
            </w:rPr>
            <w:t xml:space="preserve"> (BSN, RN, NCMA, NCPT)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3915"/>
        <w:gridCol w:w="3915"/>
      </w:tblGrid>
      <w:tr w:rsidR="002C42BC" w14:paraId="5CE22C8C" w14:textId="77777777">
        <w:tc>
          <w:tcPr>
            <w:tcW w:w="1778" w:type="dxa"/>
          </w:tcPr>
          <w:p w14:paraId="6EA569A1" w14:textId="77777777" w:rsidR="002C42BC" w:rsidRPr="0028490A" w:rsidRDefault="00414819">
            <w:pPr>
              <w:pStyle w:val="Heading1"/>
              <w:rPr>
                <w:b/>
                <w:bCs/>
              </w:rPr>
            </w:pPr>
            <w:r w:rsidRPr="0028490A">
              <w:rPr>
                <w:b/>
                <w:bCs/>
                <w:color w:val="577188" w:themeColor="accent1" w:themeShade="BF"/>
              </w:rPr>
              <w:t>Objective</w:t>
            </w:r>
          </w:p>
        </w:tc>
        <w:tc>
          <w:tcPr>
            <w:tcW w:w="472" w:type="dxa"/>
          </w:tcPr>
          <w:p w14:paraId="5AD2308F" w14:textId="77777777" w:rsidR="002C42BC" w:rsidRDefault="002C42BC"/>
        </w:tc>
        <w:tc>
          <w:tcPr>
            <w:tcW w:w="7830" w:type="dxa"/>
            <w:gridSpan w:val="2"/>
          </w:tcPr>
          <w:p w14:paraId="4C9DCD84" w14:textId="77777777" w:rsidR="002C42BC" w:rsidRDefault="00DA21C6" w:rsidP="002B70D0">
            <w:pPr>
              <w:pStyle w:val="ResumeText"/>
            </w:pPr>
            <w:r w:rsidRPr="00CE7992">
              <w:rPr>
                <w:color w:val="404040" w:themeColor="text1" w:themeTint="BF"/>
              </w:rPr>
              <w:t xml:space="preserve">To obtain a position as a registered nurse in a </w:t>
            </w:r>
            <w:r w:rsidR="00EB4186">
              <w:rPr>
                <w:color w:val="404040" w:themeColor="text1" w:themeTint="BF"/>
              </w:rPr>
              <w:t xml:space="preserve">technologically advanced </w:t>
            </w:r>
            <w:r w:rsidR="00EB4186" w:rsidRPr="00CE7992">
              <w:rPr>
                <w:color w:val="404040" w:themeColor="text1" w:themeTint="BF"/>
              </w:rPr>
              <w:t>facility</w:t>
            </w:r>
            <w:r w:rsidRPr="00CE7992">
              <w:rPr>
                <w:color w:val="404040" w:themeColor="text1" w:themeTint="BF"/>
              </w:rPr>
              <w:t xml:space="preserve"> </w:t>
            </w:r>
            <w:r w:rsidR="002B70D0" w:rsidRPr="00CE7992">
              <w:rPr>
                <w:color w:val="404040" w:themeColor="text1" w:themeTint="BF"/>
              </w:rPr>
              <w:t xml:space="preserve">and use </w:t>
            </w:r>
            <w:r w:rsidRPr="00CE7992">
              <w:rPr>
                <w:color w:val="404040" w:themeColor="text1" w:themeTint="BF"/>
              </w:rPr>
              <w:t>my skills and talents as a highly motivated, compassionate, and compete</w:t>
            </w:r>
            <w:r w:rsidR="00EB4186">
              <w:rPr>
                <w:color w:val="404040" w:themeColor="text1" w:themeTint="BF"/>
              </w:rPr>
              <w:t xml:space="preserve">nt caregiver that put the clients </w:t>
            </w:r>
            <w:r w:rsidRPr="00CE7992">
              <w:rPr>
                <w:color w:val="404040" w:themeColor="text1" w:themeTint="BF"/>
              </w:rPr>
              <w:t>first.</w:t>
            </w:r>
          </w:p>
        </w:tc>
      </w:tr>
      <w:tr w:rsidR="002C42BC" w14:paraId="7D8CBC40" w14:textId="77777777">
        <w:tc>
          <w:tcPr>
            <w:tcW w:w="1778" w:type="dxa"/>
          </w:tcPr>
          <w:p w14:paraId="6BD3F0C4" w14:textId="77777777" w:rsidR="002C42BC" w:rsidRPr="0028490A" w:rsidRDefault="00414819">
            <w:pPr>
              <w:pStyle w:val="Heading1"/>
              <w:rPr>
                <w:b/>
                <w:bCs/>
              </w:rPr>
            </w:pPr>
            <w:r w:rsidRPr="0028490A">
              <w:rPr>
                <w:b/>
                <w:bCs/>
                <w:color w:val="577188" w:themeColor="accent1" w:themeShade="BF"/>
              </w:rPr>
              <w:t>Skills &amp; Abilities</w:t>
            </w:r>
          </w:p>
        </w:tc>
        <w:tc>
          <w:tcPr>
            <w:tcW w:w="472" w:type="dxa"/>
          </w:tcPr>
          <w:p w14:paraId="3CC87D59" w14:textId="77777777" w:rsidR="002C42BC" w:rsidRDefault="002C42BC"/>
        </w:tc>
        <w:tc>
          <w:tcPr>
            <w:tcW w:w="7830" w:type="dxa"/>
            <w:gridSpan w:val="2"/>
          </w:tcPr>
          <w:p w14:paraId="727D99C5" w14:textId="77777777" w:rsidR="00C44353" w:rsidRDefault="00C44353" w:rsidP="00E83E77">
            <w:pPr>
              <w:pStyle w:val="ResumeText"/>
              <w:numPr>
                <w:ilvl w:val="0"/>
                <w:numId w:val="4"/>
              </w:numPr>
            </w:pPr>
            <w:r>
              <w:t>Emergency room care</w:t>
            </w:r>
          </w:p>
          <w:p w14:paraId="5780FD9F" w14:textId="77777777" w:rsidR="001E795A" w:rsidRDefault="00E83E77" w:rsidP="00E83E77">
            <w:pPr>
              <w:pStyle w:val="ResumeText"/>
              <w:numPr>
                <w:ilvl w:val="0"/>
                <w:numId w:val="4"/>
              </w:numPr>
            </w:pPr>
            <w:r>
              <w:t>I</w:t>
            </w:r>
            <w:r w:rsidR="001E795A">
              <w:t>-</w:t>
            </w:r>
            <w:r>
              <w:t>V</w:t>
            </w:r>
            <w:r w:rsidR="001E795A">
              <w:t xml:space="preserve"> </w:t>
            </w:r>
            <w:r>
              <w:t xml:space="preserve">insertions, </w:t>
            </w:r>
            <w:r w:rsidR="00C44353">
              <w:t>injections,</w:t>
            </w:r>
            <w:r w:rsidR="00B600BE">
              <w:t xml:space="preserve"> and phlebotomy</w:t>
            </w:r>
          </w:p>
          <w:p w14:paraId="0A8E9BB3" w14:textId="675C4DA9" w:rsidR="00C44353" w:rsidRDefault="001E795A" w:rsidP="00E83E77">
            <w:pPr>
              <w:pStyle w:val="ResumeText"/>
              <w:numPr>
                <w:ilvl w:val="0"/>
                <w:numId w:val="4"/>
              </w:numPr>
            </w:pPr>
            <w:r>
              <w:t>X-rays</w:t>
            </w:r>
            <w:r w:rsidR="00B600BE">
              <w:t xml:space="preserve"> and</w:t>
            </w:r>
            <w:r>
              <w:t xml:space="preserve"> </w:t>
            </w:r>
            <w:r w:rsidR="00B600BE">
              <w:t>lab report</w:t>
            </w:r>
            <w:r w:rsidR="00E472AC">
              <w:t xml:space="preserve"> </w:t>
            </w:r>
            <w:r w:rsidR="00B600BE">
              <w:t>explanation</w:t>
            </w:r>
            <w:r w:rsidR="00C44353">
              <w:t xml:space="preserve"> </w:t>
            </w:r>
          </w:p>
          <w:p w14:paraId="1BF7DAD3" w14:textId="751AC865" w:rsidR="001E795A" w:rsidRDefault="00E472AC" w:rsidP="00E83E77">
            <w:pPr>
              <w:pStyle w:val="ResumeText"/>
              <w:numPr>
                <w:ilvl w:val="0"/>
                <w:numId w:val="4"/>
              </w:numPr>
            </w:pPr>
            <w:r>
              <w:t>Wound Care</w:t>
            </w:r>
          </w:p>
          <w:p w14:paraId="0E929E5B" w14:textId="77777777" w:rsidR="002C42BC" w:rsidRDefault="00C44353" w:rsidP="00E83E77">
            <w:pPr>
              <w:pStyle w:val="ResumeText"/>
              <w:numPr>
                <w:ilvl w:val="0"/>
                <w:numId w:val="4"/>
              </w:numPr>
            </w:pPr>
            <w:r>
              <w:t xml:space="preserve">Telemetry </w:t>
            </w:r>
            <w:r w:rsidR="001E795A">
              <w:t xml:space="preserve">reading and </w:t>
            </w:r>
            <w:r>
              <w:t>monitoring</w:t>
            </w:r>
          </w:p>
          <w:p w14:paraId="378D494F" w14:textId="2683CF5A" w:rsidR="00884F40" w:rsidRDefault="00950759" w:rsidP="00E472AC">
            <w:pPr>
              <w:pStyle w:val="ResumeText"/>
              <w:numPr>
                <w:ilvl w:val="0"/>
                <w:numId w:val="4"/>
              </w:numPr>
            </w:pPr>
            <w:r>
              <w:t>Splinting/cast preparation</w:t>
            </w:r>
            <w:r w:rsidR="003A1DC7">
              <w:t>/mu</w:t>
            </w:r>
            <w:r w:rsidR="00E472AC">
              <w:t xml:space="preserve">scle stem </w:t>
            </w:r>
          </w:p>
          <w:p w14:paraId="0BF514AB" w14:textId="0B3DEAE4" w:rsidR="00E472AC" w:rsidRDefault="00E472AC" w:rsidP="00E83E77">
            <w:pPr>
              <w:pStyle w:val="ResumeText"/>
              <w:numPr>
                <w:ilvl w:val="0"/>
                <w:numId w:val="4"/>
              </w:numPr>
            </w:pPr>
            <w:r>
              <w:t>Certified CPR Instructor</w:t>
            </w:r>
          </w:p>
          <w:p w14:paraId="296F24E7" w14:textId="7F6BB2C5" w:rsidR="00E472AC" w:rsidRDefault="00E472AC" w:rsidP="00E83E77">
            <w:pPr>
              <w:pStyle w:val="ResumeText"/>
              <w:numPr>
                <w:ilvl w:val="0"/>
                <w:numId w:val="4"/>
              </w:numPr>
            </w:pPr>
            <w:r>
              <w:t xml:space="preserve">Certified Speaker / Health Fairs </w:t>
            </w:r>
            <w:bookmarkStart w:id="0" w:name="_GoBack"/>
            <w:bookmarkEnd w:id="0"/>
          </w:p>
          <w:p w14:paraId="098EE318" w14:textId="29EBEE09" w:rsidR="00E472AC" w:rsidRDefault="00E472AC" w:rsidP="00E83E77">
            <w:pPr>
              <w:pStyle w:val="ResumeText"/>
              <w:numPr>
                <w:ilvl w:val="0"/>
                <w:numId w:val="4"/>
              </w:numPr>
            </w:pPr>
            <w:r>
              <w:t>Patient Assessment/Vital Signs</w:t>
            </w:r>
          </w:p>
          <w:p w14:paraId="2BBB5CEB" w14:textId="153053F8" w:rsidR="00E472AC" w:rsidRDefault="00E472AC" w:rsidP="00E83E77">
            <w:pPr>
              <w:pStyle w:val="ResumeText"/>
              <w:numPr>
                <w:ilvl w:val="0"/>
                <w:numId w:val="4"/>
              </w:numPr>
            </w:pPr>
            <w:r>
              <w:t>Patient Plan of Care</w:t>
            </w:r>
          </w:p>
          <w:p w14:paraId="7A120F22" w14:textId="1AA242D3" w:rsidR="00E472AC" w:rsidRDefault="00E472AC" w:rsidP="00E83E77">
            <w:pPr>
              <w:pStyle w:val="ResumeText"/>
              <w:numPr>
                <w:ilvl w:val="0"/>
                <w:numId w:val="4"/>
              </w:numPr>
            </w:pPr>
            <w:r>
              <w:t xml:space="preserve">Patient Referral </w:t>
            </w:r>
          </w:p>
          <w:p w14:paraId="5DEA63E1" w14:textId="131C8180" w:rsidR="00E472AC" w:rsidRDefault="00E472AC" w:rsidP="00E83E77">
            <w:pPr>
              <w:pStyle w:val="ResumeText"/>
              <w:numPr>
                <w:ilvl w:val="0"/>
                <w:numId w:val="4"/>
              </w:numPr>
            </w:pPr>
            <w:r>
              <w:t>EKG Preparation/placement/explanation</w:t>
            </w:r>
          </w:p>
          <w:p w14:paraId="1D374BFA" w14:textId="4B3CBFF9" w:rsidR="00E472AC" w:rsidRDefault="00E472AC" w:rsidP="00E83E77">
            <w:pPr>
              <w:pStyle w:val="ResumeText"/>
              <w:numPr>
                <w:ilvl w:val="0"/>
                <w:numId w:val="4"/>
              </w:numPr>
            </w:pPr>
            <w:r>
              <w:t>Nurse Management</w:t>
            </w:r>
          </w:p>
          <w:p w14:paraId="42423E9B" w14:textId="77777777" w:rsidR="007F42DA" w:rsidRDefault="007F42DA" w:rsidP="000E0E4A">
            <w:pPr>
              <w:pStyle w:val="ResumeText"/>
              <w:ind w:left="360"/>
            </w:pPr>
          </w:p>
          <w:p w14:paraId="02689129" w14:textId="77777777" w:rsidR="008E6198" w:rsidRDefault="008E6198" w:rsidP="000E0E4A">
            <w:pPr>
              <w:pStyle w:val="ResumeText"/>
              <w:ind w:left="360"/>
            </w:pPr>
          </w:p>
          <w:p w14:paraId="00958500" w14:textId="77777777" w:rsidR="008E6198" w:rsidRDefault="008E6198" w:rsidP="000E0E4A">
            <w:pPr>
              <w:pStyle w:val="ResumeText"/>
              <w:ind w:left="360"/>
            </w:pPr>
          </w:p>
          <w:p w14:paraId="031BFFD6" w14:textId="77777777" w:rsidR="008E6198" w:rsidRDefault="008E6198" w:rsidP="000E0E4A">
            <w:pPr>
              <w:pStyle w:val="ResumeText"/>
              <w:ind w:left="360"/>
            </w:pPr>
          </w:p>
          <w:p w14:paraId="64326D01" w14:textId="77777777" w:rsidR="006B1BCB" w:rsidRDefault="006B1BCB" w:rsidP="006B1BCB">
            <w:pPr>
              <w:pStyle w:val="ResumeText"/>
            </w:pPr>
          </w:p>
        </w:tc>
      </w:tr>
      <w:tr w:rsidR="002C42BC" w14:paraId="05C89C36" w14:textId="77777777">
        <w:tc>
          <w:tcPr>
            <w:tcW w:w="1778" w:type="dxa"/>
          </w:tcPr>
          <w:p w14:paraId="1B1ED418" w14:textId="77777777" w:rsidR="002C42BC" w:rsidRPr="0028490A" w:rsidRDefault="006B1BCB" w:rsidP="006B1BCB">
            <w:pPr>
              <w:pStyle w:val="Heading1"/>
              <w:jc w:val="center"/>
              <w:rPr>
                <w:b/>
                <w:bCs/>
              </w:rPr>
            </w:pPr>
            <w:r>
              <w:rPr>
                <w:b/>
                <w:bCs/>
                <w:color w:val="577188" w:themeColor="accent1" w:themeShade="BF"/>
              </w:rPr>
              <w:t>Experience</w:t>
            </w:r>
          </w:p>
        </w:tc>
        <w:tc>
          <w:tcPr>
            <w:tcW w:w="472" w:type="dxa"/>
          </w:tcPr>
          <w:p w14:paraId="08BB657A" w14:textId="77777777" w:rsidR="006B1BCB" w:rsidRDefault="006B1BCB"/>
          <w:p w14:paraId="1830BB1C" w14:textId="77777777" w:rsidR="006B1BCB" w:rsidRDefault="006B1BCB"/>
          <w:p w14:paraId="2086E715" w14:textId="77777777" w:rsidR="006B1BCB" w:rsidRDefault="006B1BCB"/>
          <w:p w14:paraId="725BD629" w14:textId="77777777" w:rsidR="006B1BCB" w:rsidRDefault="006B1BCB"/>
          <w:p w14:paraId="4833D250" w14:textId="77777777" w:rsidR="006B1BCB" w:rsidRDefault="006B1BCB"/>
          <w:p w14:paraId="071824CD" w14:textId="77777777" w:rsidR="006B1BCB" w:rsidRDefault="006B1BCB"/>
        </w:tc>
        <w:tc>
          <w:tcPr>
            <w:tcW w:w="7830" w:type="dxa"/>
            <w:gridSpan w:val="2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</w:sdtPr>
                <w:sdtEndPr>
                  <w:rPr>
                    <w:color w:val="404040" w:themeColor="text1" w:themeTint="BF"/>
                  </w:rPr>
                </w:sdtEndPr>
                <w:sdtContent>
                  <w:p w14:paraId="262A38B0" w14:textId="4A4DCDC1" w:rsidR="006A1A50" w:rsidRPr="006A1A50" w:rsidRDefault="006A1A50" w:rsidP="006A1A50">
                    <w:pPr>
                      <w:pStyle w:val="Heading2"/>
                    </w:pPr>
                    <w:r>
                      <w:t xml:space="preserve">Registered Nurse King Abdullah Academy /School Nurse/Kg-12grade </w:t>
                    </w:r>
                  </w:p>
                  <w:p w14:paraId="0F0DDB13" w14:textId="77777777" w:rsidR="006A1A50" w:rsidRDefault="006A1A50" w:rsidP="006A1A50"/>
                  <w:p w14:paraId="14E511A5" w14:textId="77777777" w:rsidR="006A1A50" w:rsidRPr="000E0E4A" w:rsidRDefault="006A1A50" w:rsidP="006A1A50"/>
                  <w:p w14:paraId="713FA2A7" w14:textId="34CB0AAE" w:rsidR="007F42DA" w:rsidRDefault="000E0E4A" w:rsidP="007F42DA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 xml:space="preserve">Monitors, reports, and documents the </w:t>
                    </w:r>
                    <w:r w:rsidR="0064035C">
                      <w:t>student’s immunizations, and medical history</w:t>
                    </w:r>
                    <w:r w:rsidR="006A1A50">
                      <w:t xml:space="preserve"> for 754 students. </w:t>
                    </w:r>
                  </w:p>
                  <w:p w14:paraId="314FDB7A" w14:textId="77777777" w:rsidR="000E0E4A" w:rsidRDefault="000E0E4A" w:rsidP="007F42DA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 xml:space="preserve">Administers medications and performs treatments and procedures in compliance with facility and nursing services and policies and procedures. </w:t>
                    </w:r>
                  </w:p>
                  <w:p w14:paraId="5FA3A611" w14:textId="28E197B5" w:rsidR="000E0E4A" w:rsidRDefault="0064035C" w:rsidP="007F42DA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 xml:space="preserve">Maintain compliance with OSHA, and JACHO, and other health facilities. </w:t>
                    </w:r>
                  </w:p>
                  <w:p w14:paraId="2426D6B5" w14:textId="4A3A503B" w:rsidR="000E0E4A" w:rsidRDefault="000E0E4A" w:rsidP="000E0E4A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>Report accurate</w:t>
                    </w:r>
                    <w:r w:rsidR="00D37EC5">
                      <w:t xml:space="preserve"> and updated</w:t>
                    </w:r>
                    <w:r>
                      <w:t xml:space="preserve"> information on each </w:t>
                    </w:r>
                    <w:r w:rsidR="0064035C">
                      <w:t xml:space="preserve">student to administration and staff. </w:t>
                    </w:r>
                  </w:p>
                  <w:p w14:paraId="0107B340" w14:textId="77777777" w:rsidR="000E0E4A" w:rsidRDefault="00D37EC5" w:rsidP="000E0E4A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 xml:space="preserve">Peer Education </w:t>
                    </w:r>
                  </w:p>
                  <w:p w14:paraId="1F745B65" w14:textId="0FDB388F" w:rsidR="000E0E4A" w:rsidRDefault="000E0E4A" w:rsidP="000E0E4A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 xml:space="preserve">Admissions of new </w:t>
                    </w:r>
                    <w:r w:rsidR="0064035C">
                      <w:t>students.</w:t>
                    </w:r>
                  </w:p>
                  <w:p w14:paraId="4DE2ED8F" w14:textId="4A89EA93" w:rsidR="000E0E4A" w:rsidRDefault="0064035C" w:rsidP="0064035C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lastRenderedPageBreak/>
                      <w:t xml:space="preserve">Preparation of discharge </w:t>
                    </w:r>
                    <w:r w:rsidR="00C73398">
                      <w:t xml:space="preserve">paperwork for graduating students. </w:t>
                    </w:r>
                  </w:p>
                  <w:p w14:paraId="52DB82EB" w14:textId="062186DF" w:rsidR="00C73398" w:rsidRDefault="00C73398" w:rsidP="0064035C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>Student advocacy</w:t>
                    </w:r>
                  </w:p>
                  <w:p w14:paraId="15C07150" w14:textId="2C1AE9D0" w:rsidR="000E0E4A" w:rsidRDefault="00C73398" w:rsidP="000E0E4A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>First Aid</w:t>
                    </w:r>
                  </w:p>
                  <w:p w14:paraId="1F888CA8" w14:textId="087D08C2" w:rsidR="00C73398" w:rsidRDefault="00C73398" w:rsidP="000E0E4A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>Provide monthly updated health topics</w:t>
                    </w:r>
                  </w:p>
                  <w:p w14:paraId="3FC59D05" w14:textId="3C602C78" w:rsidR="00C73398" w:rsidRDefault="00C73398" w:rsidP="000E0E4A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 xml:space="preserve">Ordering of Supplies </w:t>
                    </w:r>
                  </w:p>
                  <w:p w14:paraId="5096DA6C" w14:textId="2DAC334F" w:rsidR="00C73398" w:rsidRDefault="00C73398" w:rsidP="000E0E4A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>AED Training to all employees</w:t>
                    </w:r>
                  </w:p>
                  <w:p w14:paraId="12C7CA81" w14:textId="77777777" w:rsidR="00D37EC5" w:rsidRDefault="00D37EC5" w:rsidP="00F46589"/>
                  <w:p w14:paraId="15B0726F" w14:textId="629B6FFD" w:rsidR="00D37EC5" w:rsidRDefault="00D37EC5" w:rsidP="00C73398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 xml:space="preserve">Preparation </w:t>
                    </w:r>
                    <w:r w:rsidR="00C73398">
                      <w:t xml:space="preserve">of Student </w:t>
                    </w:r>
                    <w:r>
                      <w:t>Census Report</w:t>
                    </w:r>
                  </w:p>
                  <w:p w14:paraId="2D22CF50" w14:textId="498934B1" w:rsidR="00D37EC5" w:rsidRDefault="00D37EC5" w:rsidP="000E0E4A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 xml:space="preserve"> Chart Audits</w:t>
                    </w:r>
                  </w:p>
                  <w:p w14:paraId="2B77F260" w14:textId="2EC95506" w:rsidR="00D37EC5" w:rsidRDefault="00D37EC5" w:rsidP="000E0E4A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 xml:space="preserve">Preparation </w:t>
                    </w:r>
                    <w:r w:rsidR="00C73398">
                      <w:t xml:space="preserve">of Student </w:t>
                    </w:r>
                    <w:r>
                      <w:t>Acuity Report</w:t>
                    </w:r>
                  </w:p>
                  <w:p w14:paraId="339A1D33" w14:textId="07334CB4" w:rsidR="00D37EC5" w:rsidRDefault="00C73398" w:rsidP="000E0E4A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>First Aid/ treatment for staff</w:t>
                    </w:r>
                  </w:p>
                  <w:p w14:paraId="3A5EFC94" w14:textId="2BE93174" w:rsidR="00D37EC5" w:rsidRPr="007F42DA" w:rsidRDefault="00D37EC5" w:rsidP="000E0E4A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>Leadership Rounds</w:t>
                    </w:r>
                    <w:r w:rsidR="00C73398">
                      <w:t xml:space="preserve"> in Learning Centers </w:t>
                    </w:r>
                  </w:p>
                  <w:p w14:paraId="690C8571" w14:textId="77777777" w:rsidR="007F42DA" w:rsidRDefault="007F42DA" w:rsidP="007F42DA"/>
                  <w:p w14:paraId="20682B6D" w14:textId="77777777" w:rsidR="007F42DA" w:rsidRDefault="007F42DA" w:rsidP="007F42DA"/>
                  <w:p w14:paraId="5756B33D" w14:textId="77777777" w:rsidR="007F42DA" w:rsidRDefault="007F42DA" w:rsidP="007F42DA"/>
                  <w:p w14:paraId="3426FF4E" w14:textId="33BC1EEF" w:rsidR="008E6198" w:rsidRDefault="008E6198" w:rsidP="008E6198">
                    <w:pPr>
                      <w:pStyle w:val="Heading2"/>
                    </w:pPr>
                    <w:r>
                      <w:t>R</w:t>
                    </w:r>
                    <w:r w:rsidR="009B4D93">
                      <w:t xml:space="preserve">egistered Nurse / Nurse Manager </w:t>
                    </w:r>
                    <w:r w:rsidRPr="00CE7992">
                      <w:t xml:space="preserve">| </w:t>
                    </w:r>
                    <w:r>
                      <w:t xml:space="preserve">Northspring behavioral center </w:t>
                    </w:r>
                  </w:p>
                  <w:p w14:paraId="571D2C80" w14:textId="5AA639FE" w:rsidR="008E6198" w:rsidRPr="000E0E4A" w:rsidRDefault="008E6198" w:rsidP="008E6198">
                    <w:r>
                      <w:t xml:space="preserve">March 2014- </w:t>
                    </w:r>
                    <w:r w:rsidR="009B4D93">
                      <w:t>Present/PRN</w:t>
                    </w:r>
                  </w:p>
                  <w:p w14:paraId="15410A30" w14:textId="77777777" w:rsidR="008E6198" w:rsidRDefault="008E6198" w:rsidP="008E6198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 xml:space="preserve">Monitors, reports, and documents the patient’s behaviors and physiological status. </w:t>
                    </w:r>
                  </w:p>
                  <w:p w14:paraId="7B308530" w14:textId="77777777" w:rsidR="008E6198" w:rsidRDefault="008E6198" w:rsidP="008E6198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 xml:space="preserve">Administers medications and performs treatments and procedures in compliance with facility and nursing services and policies and procedures. </w:t>
                    </w:r>
                  </w:p>
                  <w:p w14:paraId="0F7273A8" w14:textId="5C6B692D" w:rsidR="008E6198" w:rsidRDefault="008E6198" w:rsidP="008E6198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 xml:space="preserve">Guides the response to patients who are behaviorally out of control or who may be experiencing a crisis in collaboration with </w:t>
                    </w:r>
                    <w:r w:rsidR="009B4D93">
                      <w:t xml:space="preserve">the Psychiatrist </w:t>
                    </w:r>
                    <w:r>
                      <w:t>an</w:t>
                    </w:r>
                    <w:r w:rsidR="009B4D93">
                      <w:t xml:space="preserve">d </w:t>
                    </w:r>
                    <w:proofErr w:type="gramStart"/>
                    <w:r w:rsidR="009B4D93">
                      <w:t xml:space="preserve">Medical </w:t>
                    </w:r>
                    <w:r>
                      <w:t xml:space="preserve"> physician</w:t>
                    </w:r>
                    <w:proofErr w:type="gramEnd"/>
                    <w:r>
                      <w:t xml:space="preserve">.  </w:t>
                    </w:r>
                  </w:p>
                  <w:p w14:paraId="34CBB931" w14:textId="77777777" w:rsidR="008E6198" w:rsidRDefault="008E6198" w:rsidP="008E6198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>Reports accurate updated information on each patient to oncoming staff.</w:t>
                    </w:r>
                  </w:p>
                  <w:p w14:paraId="068C5962" w14:textId="77777777" w:rsidR="008E6198" w:rsidRDefault="008E6198" w:rsidP="008E6198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 xml:space="preserve">Group Presentations to patients on clinical and nutritional topics. </w:t>
                    </w:r>
                  </w:p>
                  <w:p w14:paraId="514DAA24" w14:textId="77777777" w:rsidR="008E6198" w:rsidRDefault="008E6198" w:rsidP="008E6198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 xml:space="preserve">Admissions of new patients </w:t>
                    </w:r>
                  </w:p>
                  <w:p w14:paraId="2B8500FE" w14:textId="77777777" w:rsidR="008E6198" w:rsidRDefault="008E6198" w:rsidP="008E6198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>Discharge of patients</w:t>
                    </w:r>
                  </w:p>
                  <w:p w14:paraId="2883E8EA" w14:textId="519998C1" w:rsidR="008E6198" w:rsidRDefault="008E6198" w:rsidP="008E6198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>Stabilization of acute psychiatric patients</w:t>
                    </w:r>
                  </w:p>
                  <w:p w14:paraId="0C86146F" w14:textId="747BBC79" w:rsidR="009B4D93" w:rsidRDefault="009B4D93" w:rsidP="008E6198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>Employee Scheduling</w:t>
                    </w:r>
                  </w:p>
                  <w:p w14:paraId="49FA695D" w14:textId="648809CD" w:rsidR="009B4D93" w:rsidRDefault="009B4D93" w:rsidP="008E6198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>Responsible for compliance for OSHA and JACHO</w:t>
                    </w:r>
                  </w:p>
                  <w:p w14:paraId="79C23C0E" w14:textId="68B061FB" w:rsidR="009B4D93" w:rsidRDefault="009B4D93" w:rsidP="008E6198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>Patient and Employee Advocate</w:t>
                    </w:r>
                  </w:p>
                  <w:p w14:paraId="51ABC75A" w14:textId="21ACB631" w:rsidR="009B4D93" w:rsidRDefault="009B4D93" w:rsidP="008E6198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>Maintain CPR certifications for all employees</w:t>
                    </w:r>
                  </w:p>
                  <w:p w14:paraId="79D631E4" w14:textId="131B92F1" w:rsidR="009B4D93" w:rsidRDefault="009B4D93" w:rsidP="008E6198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 xml:space="preserve">Phlebotomy </w:t>
                    </w:r>
                  </w:p>
                  <w:p w14:paraId="23E0D7A8" w14:textId="5C293D78" w:rsidR="009B4D93" w:rsidRDefault="009B4D93" w:rsidP="008E6198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>Injections</w:t>
                    </w:r>
                  </w:p>
                  <w:p w14:paraId="2E245C4E" w14:textId="77777777" w:rsidR="00843284" w:rsidRPr="00843284" w:rsidRDefault="00843284" w:rsidP="00843284">
                    <w:pPr>
                      <w:pStyle w:val="ListParagraph"/>
                    </w:pPr>
                  </w:p>
                  <w:p w14:paraId="674AA578" w14:textId="333FB58B" w:rsidR="007F42DA" w:rsidRPr="00843284" w:rsidRDefault="000E0E4A" w:rsidP="00843284">
                    <w:pPr>
                      <w:pStyle w:val="ListParagraph"/>
                    </w:pPr>
                    <w:r w:rsidRPr="00843284">
                      <w:rPr>
                        <w:b/>
                      </w:rPr>
                      <w:t xml:space="preserve">Qatar Red Crescent Qatar/ Doha </w:t>
                    </w:r>
                  </w:p>
                  <w:p w14:paraId="35BACF5A" w14:textId="77777777" w:rsidR="000E0E4A" w:rsidRPr="00CE7992" w:rsidRDefault="00AE205D" w:rsidP="00AE205D">
                    <w:pPr>
                      <w:pStyle w:val="ResumeText"/>
                      <w:rPr>
                        <w:color w:val="404040" w:themeColor="text1" w:themeTint="BF"/>
                      </w:rPr>
                    </w:pPr>
                    <w:r>
                      <w:rPr>
                        <w:color w:val="404040" w:themeColor="text1" w:themeTint="BF"/>
                      </w:rPr>
                      <w:t>January</w:t>
                    </w:r>
                    <w:r w:rsidRPr="00CE7992">
                      <w:rPr>
                        <w:color w:val="404040" w:themeColor="text1" w:themeTint="BF"/>
                      </w:rPr>
                      <w:t xml:space="preserve"> 201</w:t>
                    </w:r>
                    <w:r>
                      <w:rPr>
                        <w:color w:val="404040" w:themeColor="text1" w:themeTint="BF"/>
                      </w:rPr>
                      <w:t>4</w:t>
                    </w:r>
                    <w:r w:rsidRPr="00CE7992">
                      <w:rPr>
                        <w:color w:val="404040" w:themeColor="text1" w:themeTint="BF"/>
                      </w:rPr>
                      <w:t xml:space="preserve"> - </w:t>
                    </w:r>
                    <w:r>
                      <w:rPr>
                        <w:color w:val="404040" w:themeColor="text1" w:themeTint="BF"/>
                      </w:rPr>
                      <w:t>December</w:t>
                    </w:r>
                    <w:r w:rsidRPr="00CE7992">
                      <w:rPr>
                        <w:color w:val="404040" w:themeColor="text1" w:themeTint="BF"/>
                      </w:rPr>
                      <w:t xml:space="preserve"> 201</w:t>
                    </w:r>
                    <w:r w:rsidR="000E0E4A">
                      <w:rPr>
                        <w:color w:val="404040" w:themeColor="text1" w:themeTint="BF"/>
                      </w:rPr>
                      <w:t>4</w:t>
                    </w:r>
                  </w:p>
                  <w:p w14:paraId="5AB1729B" w14:textId="77777777" w:rsidR="00AE205D" w:rsidRPr="00AE205D" w:rsidRDefault="00AE205D" w:rsidP="00AE205D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40" w:line="240" w:lineRule="auto"/>
                      <w:rPr>
                        <w:color w:val="404040" w:themeColor="text1" w:themeTint="BF"/>
                      </w:rPr>
                    </w:pPr>
                    <w:r>
                      <w:t>Disaster management and emergency preparedness:</w:t>
                    </w:r>
                  </w:p>
                  <w:p w14:paraId="64868603" w14:textId="77777777" w:rsidR="00816007" w:rsidRDefault="00816007" w:rsidP="00816007">
                    <w:pPr>
                      <w:pStyle w:val="ListParagraph"/>
                      <w:numPr>
                        <w:ilvl w:val="1"/>
                        <w:numId w:val="3"/>
                      </w:numPr>
                    </w:pPr>
                    <w:r>
                      <w:t>Public speaking and disaster preparedness to surrounding areas</w:t>
                    </w:r>
                  </w:p>
                  <w:p w14:paraId="17D01BE6" w14:textId="77777777" w:rsidR="00816007" w:rsidRDefault="00816007" w:rsidP="00816007">
                    <w:pPr>
                      <w:pStyle w:val="ListParagraph"/>
                      <w:numPr>
                        <w:ilvl w:val="1"/>
                        <w:numId w:val="3"/>
                      </w:numPr>
                    </w:pPr>
                    <w:r>
                      <w:t>Triaging</w:t>
                    </w:r>
                  </w:p>
                  <w:p w14:paraId="25CB153B" w14:textId="77777777" w:rsidR="00816007" w:rsidRDefault="00816007" w:rsidP="00816007">
                    <w:pPr>
                      <w:pStyle w:val="ListParagraph"/>
                      <w:numPr>
                        <w:ilvl w:val="1"/>
                        <w:numId w:val="3"/>
                      </w:numPr>
                    </w:pPr>
                    <w:r>
                      <w:t>Educating and assisting communities in social rehabilitation</w:t>
                    </w:r>
                  </w:p>
                  <w:p w14:paraId="7AFA47A1" w14:textId="77777777" w:rsidR="00816007" w:rsidRDefault="00816007" w:rsidP="00816007">
                    <w:pPr>
                      <w:pStyle w:val="ListParagraph"/>
                      <w:numPr>
                        <w:ilvl w:val="1"/>
                        <w:numId w:val="3"/>
                      </w:numPr>
                    </w:pPr>
                    <w:r>
                      <w:t>Collaborating with physicians to provide direct care for patients</w:t>
                    </w:r>
                  </w:p>
                  <w:p w14:paraId="6E9AEB77" w14:textId="77777777" w:rsidR="00816007" w:rsidRDefault="00816007" w:rsidP="00816007">
                    <w:pPr>
                      <w:pStyle w:val="ListParagraph"/>
                      <w:numPr>
                        <w:ilvl w:val="1"/>
                        <w:numId w:val="3"/>
                      </w:numPr>
                    </w:pPr>
                    <w:r>
                      <w:lastRenderedPageBreak/>
                      <w:t>Conducting referrals to specialist</w:t>
                    </w:r>
                  </w:p>
                  <w:p w14:paraId="4848175C" w14:textId="77777777" w:rsidR="00AE205D" w:rsidRPr="00AE205D" w:rsidRDefault="00816007" w:rsidP="00816007">
                    <w:pPr>
                      <w:pStyle w:val="ListParagraph"/>
                      <w:numPr>
                        <w:ilvl w:val="1"/>
                        <w:numId w:val="3"/>
                      </w:numPr>
                    </w:pPr>
                    <w:r>
                      <w:t>General healthcare</w:t>
                    </w:r>
                  </w:p>
                  <w:p w14:paraId="10B50A41" w14:textId="77777777" w:rsidR="0042367B" w:rsidRPr="00CE7992" w:rsidRDefault="0042367B" w:rsidP="0042367B">
                    <w:pPr>
                      <w:pStyle w:val="Heading2"/>
                    </w:pPr>
                    <w:r>
                      <w:t>Personal Care Nurse</w:t>
                    </w:r>
                    <w:r w:rsidR="00F46589">
                      <w:t xml:space="preserve"> (Oasis Healthcare) </w:t>
                    </w:r>
                  </w:p>
                  <w:p w14:paraId="0C570D53" w14:textId="77777777" w:rsidR="0042367B" w:rsidRPr="00CE7992" w:rsidRDefault="0042367B" w:rsidP="0042367B">
                    <w:pPr>
                      <w:pStyle w:val="ResumeText"/>
                      <w:rPr>
                        <w:color w:val="404040" w:themeColor="text1" w:themeTint="BF"/>
                      </w:rPr>
                    </w:pPr>
                    <w:r>
                      <w:rPr>
                        <w:color w:val="404040" w:themeColor="text1" w:themeTint="BF"/>
                      </w:rPr>
                      <w:t>March</w:t>
                    </w:r>
                    <w:r w:rsidRPr="00CE7992">
                      <w:rPr>
                        <w:color w:val="404040" w:themeColor="text1" w:themeTint="BF"/>
                      </w:rPr>
                      <w:t xml:space="preserve"> 201</w:t>
                    </w:r>
                    <w:r>
                      <w:rPr>
                        <w:color w:val="404040" w:themeColor="text1" w:themeTint="BF"/>
                      </w:rPr>
                      <w:t>2</w:t>
                    </w:r>
                    <w:r w:rsidRPr="00CE7992">
                      <w:rPr>
                        <w:color w:val="404040" w:themeColor="text1" w:themeTint="BF"/>
                      </w:rPr>
                      <w:t xml:space="preserve"> - </w:t>
                    </w:r>
                    <w:r>
                      <w:rPr>
                        <w:color w:val="404040" w:themeColor="text1" w:themeTint="BF"/>
                      </w:rPr>
                      <w:t>December</w:t>
                    </w:r>
                    <w:r w:rsidRPr="00CE7992">
                      <w:rPr>
                        <w:color w:val="404040" w:themeColor="text1" w:themeTint="BF"/>
                      </w:rPr>
                      <w:t xml:space="preserve"> 201</w:t>
                    </w:r>
                    <w:r>
                      <w:rPr>
                        <w:color w:val="404040" w:themeColor="text1" w:themeTint="BF"/>
                      </w:rPr>
                      <w:t>3</w:t>
                    </w:r>
                  </w:p>
                  <w:p w14:paraId="02A6D4FD" w14:textId="77777777" w:rsidR="0042367B" w:rsidRDefault="00F46589" w:rsidP="008A74AE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>Provided care for stoke and elderly patients when discharged from the hospital.</w:t>
                    </w:r>
                  </w:p>
                  <w:p w14:paraId="5545AB5A" w14:textId="77777777" w:rsidR="008A74AE" w:rsidRDefault="008A74AE" w:rsidP="008A74AE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>Reviewed regular blood work to determine appro</w:t>
                    </w:r>
                    <w:r w:rsidR="00EB4186">
                      <w:t>priate medication</w:t>
                    </w:r>
                  </w:p>
                  <w:p w14:paraId="6CCB7370" w14:textId="77777777" w:rsidR="008A74AE" w:rsidRDefault="008A74AE" w:rsidP="008A74AE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 xml:space="preserve">Assisted with the physical therapy program </w:t>
                    </w:r>
                  </w:p>
                  <w:p w14:paraId="54187511" w14:textId="77777777" w:rsidR="002C42BC" w:rsidRPr="00CE7992" w:rsidRDefault="00A5272B">
                    <w:pPr>
                      <w:pStyle w:val="Heading2"/>
                    </w:pPr>
                    <w:r w:rsidRPr="00CE7992">
                      <w:t>Clinical rotation, winchester medical center | inova Fair oaks hospital | Veterans hospital</w:t>
                    </w:r>
                  </w:p>
                  <w:p w14:paraId="494FDDE0" w14:textId="77777777" w:rsidR="002C42BC" w:rsidRPr="00CE7992" w:rsidRDefault="00A5272B">
                    <w:pPr>
                      <w:pStyle w:val="ResumeText"/>
                      <w:rPr>
                        <w:color w:val="404040" w:themeColor="text1" w:themeTint="BF"/>
                      </w:rPr>
                    </w:pPr>
                    <w:r w:rsidRPr="00CE7992">
                      <w:rPr>
                        <w:color w:val="404040" w:themeColor="text1" w:themeTint="BF"/>
                      </w:rPr>
                      <w:t>August 2010 - May 2012</w:t>
                    </w:r>
                  </w:p>
                  <w:p w14:paraId="17FFA5E8" w14:textId="77777777" w:rsidR="00A5272B" w:rsidRPr="00CE7992" w:rsidRDefault="00A5272B" w:rsidP="00A5272B">
                    <w:pPr>
                      <w:numPr>
                        <w:ilvl w:val="0"/>
                        <w:numId w:val="2"/>
                      </w:numPr>
                      <w:spacing w:after="40" w:line="240" w:lineRule="auto"/>
                      <w:rPr>
                        <w:color w:val="404040" w:themeColor="text1" w:themeTint="BF"/>
                      </w:rPr>
                    </w:pPr>
                    <w:r w:rsidRPr="00CE7992">
                      <w:rPr>
                        <w:color w:val="404040" w:themeColor="text1" w:themeTint="BF"/>
                      </w:rPr>
                      <w:t>Performed clinical rotations that involved complete patient care programs for assigned patients</w:t>
                    </w:r>
                  </w:p>
                  <w:p w14:paraId="458C6C5B" w14:textId="77777777" w:rsidR="00A5272B" w:rsidRPr="00CE7992" w:rsidRDefault="00A5272B" w:rsidP="00A5272B">
                    <w:pPr>
                      <w:numPr>
                        <w:ilvl w:val="0"/>
                        <w:numId w:val="2"/>
                      </w:numPr>
                      <w:spacing w:after="40" w:line="240" w:lineRule="auto"/>
                      <w:rPr>
                        <w:color w:val="404040" w:themeColor="text1" w:themeTint="BF"/>
                      </w:rPr>
                    </w:pPr>
                    <w:r w:rsidRPr="00CE7992">
                      <w:rPr>
                        <w:color w:val="404040" w:themeColor="text1" w:themeTint="BF"/>
                      </w:rPr>
                      <w:t>Collected biographical data from patients and reviewed their medical histories, lab work, and diagnostic results</w:t>
                    </w:r>
                  </w:p>
                  <w:p w14:paraId="3725A5F1" w14:textId="77777777" w:rsidR="00A5272B" w:rsidRPr="00CE7992" w:rsidRDefault="00A5272B" w:rsidP="006A59D4">
                    <w:pPr>
                      <w:numPr>
                        <w:ilvl w:val="0"/>
                        <w:numId w:val="2"/>
                      </w:numPr>
                      <w:spacing w:after="40" w:line="240" w:lineRule="auto"/>
                      <w:rPr>
                        <w:color w:val="404040" w:themeColor="text1" w:themeTint="BF"/>
                      </w:rPr>
                    </w:pPr>
                    <w:r w:rsidRPr="00CE7992">
                      <w:rPr>
                        <w:color w:val="404040" w:themeColor="text1" w:themeTint="BF"/>
                      </w:rPr>
                      <w:t xml:space="preserve">Started I-V apparatuses and I-V medication </w:t>
                    </w:r>
                    <w:r w:rsidR="006A59D4" w:rsidRPr="00CE7992">
                      <w:rPr>
                        <w:color w:val="404040" w:themeColor="text1" w:themeTint="BF"/>
                      </w:rPr>
                      <w:t>administration</w:t>
                    </w:r>
                    <w:r w:rsidRPr="00CE7992">
                      <w:rPr>
                        <w:color w:val="404040" w:themeColor="text1" w:themeTint="BF"/>
                      </w:rPr>
                      <w:t xml:space="preserve"> </w:t>
                    </w:r>
                  </w:p>
                  <w:p w14:paraId="3A5BE1F2" w14:textId="77777777" w:rsidR="00A5272B" w:rsidRPr="00CE7992" w:rsidRDefault="00A5272B" w:rsidP="00A5272B">
                    <w:pPr>
                      <w:numPr>
                        <w:ilvl w:val="0"/>
                        <w:numId w:val="2"/>
                      </w:numPr>
                      <w:spacing w:after="40" w:line="240" w:lineRule="auto"/>
                      <w:rPr>
                        <w:color w:val="404040" w:themeColor="text1" w:themeTint="BF"/>
                      </w:rPr>
                    </w:pPr>
                    <w:r w:rsidRPr="00CE7992">
                      <w:rPr>
                        <w:color w:val="404040" w:themeColor="text1" w:themeTint="BF"/>
                      </w:rPr>
                      <w:t>Conducted duties in the following units:</w:t>
                    </w:r>
                  </w:p>
                  <w:p w14:paraId="71F7E11F" w14:textId="77777777" w:rsidR="00A5272B" w:rsidRPr="00CE7992" w:rsidRDefault="00A5272B" w:rsidP="00A5272B">
                    <w:pPr>
                      <w:numPr>
                        <w:ilvl w:val="1"/>
                        <w:numId w:val="2"/>
                      </w:numPr>
                      <w:spacing w:after="40" w:line="240" w:lineRule="auto"/>
                      <w:rPr>
                        <w:color w:val="404040" w:themeColor="text1" w:themeTint="BF"/>
                      </w:rPr>
                    </w:pPr>
                    <w:r w:rsidRPr="00CE7992">
                      <w:rPr>
                        <w:color w:val="404040" w:themeColor="text1" w:themeTint="BF"/>
                      </w:rPr>
                      <w:t>Gastrointestinal/Endocrine/General Medicine</w:t>
                    </w:r>
                  </w:p>
                  <w:p w14:paraId="4D8444CB" w14:textId="77777777" w:rsidR="00A5272B" w:rsidRPr="00CE7992" w:rsidRDefault="00A5272B" w:rsidP="00A5272B">
                    <w:pPr>
                      <w:numPr>
                        <w:ilvl w:val="1"/>
                        <w:numId w:val="2"/>
                      </w:numPr>
                      <w:spacing w:after="40" w:line="240" w:lineRule="auto"/>
                      <w:rPr>
                        <w:color w:val="404040" w:themeColor="text1" w:themeTint="BF"/>
                      </w:rPr>
                    </w:pPr>
                    <w:r w:rsidRPr="00CE7992">
                      <w:rPr>
                        <w:color w:val="404040" w:themeColor="text1" w:themeTint="BF"/>
                      </w:rPr>
                      <w:t>Orthopedic</w:t>
                    </w:r>
                  </w:p>
                  <w:p w14:paraId="664FF430" w14:textId="77777777" w:rsidR="00A5272B" w:rsidRPr="00CE7992" w:rsidRDefault="008E6E3B" w:rsidP="00A5272B">
                    <w:pPr>
                      <w:numPr>
                        <w:ilvl w:val="1"/>
                        <w:numId w:val="2"/>
                      </w:numPr>
                      <w:spacing w:after="40" w:line="240" w:lineRule="auto"/>
                      <w:rPr>
                        <w:color w:val="404040" w:themeColor="text1" w:themeTint="BF"/>
                      </w:rPr>
                    </w:pPr>
                    <w:r w:rsidRPr="00CE7992">
                      <w:rPr>
                        <w:color w:val="404040" w:themeColor="text1" w:themeTint="BF"/>
                      </w:rPr>
                      <w:t>Neurology</w:t>
                    </w:r>
                  </w:p>
                  <w:p w14:paraId="2457CA7A" w14:textId="77777777" w:rsidR="00A5272B" w:rsidRPr="00CE7992" w:rsidRDefault="00A5272B" w:rsidP="00A5272B">
                    <w:pPr>
                      <w:numPr>
                        <w:ilvl w:val="1"/>
                        <w:numId w:val="2"/>
                      </w:numPr>
                      <w:spacing w:after="40" w:line="240" w:lineRule="auto"/>
                      <w:rPr>
                        <w:color w:val="404040" w:themeColor="text1" w:themeTint="BF"/>
                      </w:rPr>
                    </w:pPr>
                    <w:r w:rsidRPr="00CE7992">
                      <w:rPr>
                        <w:color w:val="404040" w:themeColor="text1" w:themeTint="BF"/>
                      </w:rPr>
                      <w:t xml:space="preserve">Cardiac/Telemetry </w:t>
                    </w:r>
                  </w:p>
                  <w:p w14:paraId="56FF7985" w14:textId="77777777" w:rsidR="00A5272B" w:rsidRPr="00CE7992" w:rsidRDefault="00A5272B" w:rsidP="00A5272B">
                    <w:pPr>
                      <w:numPr>
                        <w:ilvl w:val="1"/>
                        <w:numId w:val="2"/>
                      </w:numPr>
                      <w:spacing w:after="40" w:line="240" w:lineRule="auto"/>
                      <w:rPr>
                        <w:color w:val="404040" w:themeColor="text1" w:themeTint="BF"/>
                      </w:rPr>
                    </w:pPr>
                    <w:r w:rsidRPr="00CE7992">
                      <w:rPr>
                        <w:color w:val="404040" w:themeColor="text1" w:themeTint="BF"/>
                      </w:rPr>
                      <w:t>OB-GYN/Maternity/Pediatrics</w:t>
                    </w:r>
                  </w:p>
                  <w:p w14:paraId="21E5BCEF" w14:textId="77777777" w:rsidR="00A5272B" w:rsidRPr="00CE7992" w:rsidRDefault="00A5272B" w:rsidP="00A5272B">
                    <w:pPr>
                      <w:numPr>
                        <w:ilvl w:val="0"/>
                        <w:numId w:val="2"/>
                      </w:numPr>
                      <w:spacing w:after="40" w:line="240" w:lineRule="auto"/>
                      <w:rPr>
                        <w:color w:val="404040" w:themeColor="text1" w:themeTint="BF"/>
                      </w:rPr>
                    </w:pPr>
                    <w:r w:rsidRPr="00CE7992">
                      <w:rPr>
                        <w:color w:val="404040" w:themeColor="text1" w:themeTint="BF"/>
                      </w:rPr>
                      <w:t>Administered the following medication:</w:t>
                    </w:r>
                  </w:p>
                  <w:p w14:paraId="058DD998" w14:textId="6386ABA8" w:rsidR="00A5272B" w:rsidRPr="00CE7992" w:rsidRDefault="003E71E1" w:rsidP="00A5272B">
                    <w:pPr>
                      <w:numPr>
                        <w:ilvl w:val="1"/>
                        <w:numId w:val="2"/>
                      </w:numPr>
                      <w:spacing w:after="40" w:line="240" w:lineRule="auto"/>
                      <w:rPr>
                        <w:color w:val="404040" w:themeColor="text1" w:themeTint="BF"/>
                      </w:rPr>
                    </w:pPr>
                    <w:r>
                      <w:rPr>
                        <w:color w:val="404040" w:themeColor="text1" w:themeTint="BF"/>
                      </w:rPr>
                      <w:t>Opioid’s</w:t>
                    </w:r>
                  </w:p>
                  <w:p w14:paraId="2DE15B9C" w14:textId="77777777" w:rsidR="00A5272B" w:rsidRPr="00CE7992" w:rsidRDefault="00A5272B" w:rsidP="00A5272B">
                    <w:pPr>
                      <w:numPr>
                        <w:ilvl w:val="1"/>
                        <w:numId w:val="2"/>
                      </w:numPr>
                      <w:spacing w:after="40" w:line="240" w:lineRule="auto"/>
                      <w:rPr>
                        <w:color w:val="404040" w:themeColor="text1" w:themeTint="BF"/>
                      </w:rPr>
                    </w:pPr>
                    <w:r w:rsidRPr="00CE7992">
                      <w:rPr>
                        <w:color w:val="404040" w:themeColor="text1" w:themeTint="BF"/>
                      </w:rPr>
                      <w:t>Calcium channel/beta blockers, ace inhibitors</w:t>
                    </w:r>
                  </w:p>
                  <w:p w14:paraId="39843CC6" w14:textId="77777777" w:rsidR="00A5272B" w:rsidRPr="00CE7992" w:rsidRDefault="00A5272B" w:rsidP="00A5272B">
                    <w:pPr>
                      <w:numPr>
                        <w:ilvl w:val="1"/>
                        <w:numId w:val="2"/>
                      </w:numPr>
                      <w:spacing w:after="40" w:line="240" w:lineRule="auto"/>
                      <w:rPr>
                        <w:color w:val="404040" w:themeColor="text1" w:themeTint="BF"/>
                      </w:rPr>
                    </w:pPr>
                    <w:r w:rsidRPr="00CE7992">
                      <w:rPr>
                        <w:color w:val="404040" w:themeColor="text1" w:themeTint="BF"/>
                      </w:rPr>
                      <w:t>Anti-platelet agents</w:t>
                    </w:r>
                  </w:p>
                  <w:p w14:paraId="211C4E40" w14:textId="77777777" w:rsidR="00A5272B" w:rsidRPr="00CE7992" w:rsidRDefault="00A5272B" w:rsidP="00A5272B">
                    <w:pPr>
                      <w:numPr>
                        <w:ilvl w:val="1"/>
                        <w:numId w:val="2"/>
                      </w:numPr>
                      <w:spacing w:after="40" w:line="240" w:lineRule="auto"/>
                      <w:rPr>
                        <w:color w:val="404040" w:themeColor="text1" w:themeTint="BF"/>
                      </w:rPr>
                    </w:pPr>
                    <w:r w:rsidRPr="00CE7992">
                      <w:rPr>
                        <w:color w:val="404040" w:themeColor="text1" w:themeTint="BF"/>
                      </w:rPr>
                      <w:t>Anti-Alzheimer’s agents</w:t>
                    </w:r>
                  </w:p>
                  <w:p w14:paraId="55F2AA51" w14:textId="77777777" w:rsidR="00A5272B" w:rsidRPr="00DF00AE" w:rsidRDefault="00A5272B" w:rsidP="00DF00AE">
                    <w:pPr>
                      <w:numPr>
                        <w:ilvl w:val="1"/>
                        <w:numId w:val="2"/>
                      </w:numPr>
                      <w:spacing w:after="40" w:line="240" w:lineRule="auto"/>
                      <w:rPr>
                        <w:color w:val="404040" w:themeColor="text1" w:themeTint="BF"/>
                      </w:rPr>
                    </w:pPr>
                    <w:r w:rsidRPr="00CE7992">
                      <w:rPr>
                        <w:color w:val="404040" w:themeColor="text1" w:themeTint="BF"/>
                      </w:rPr>
                      <w:t>Anti-coagulant agents</w:t>
                    </w:r>
                  </w:p>
                  <w:p w14:paraId="597CC0B0" w14:textId="77777777" w:rsidR="00A5272B" w:rsidRPr="00CE7992" w:rsidRDefault="00EB4186" w:rsidP="00EB4186">
                    <w:pPr>
                      <w:spacing w:after="40" w:line="240" w:lineRule="auto"/>
                      <w:ind w:left="1440"/>
                      <w:rPr>
                        <w:color w:val="404040" w:themeColor="text1" w:themeTint="BF"/>
                      </w:rPr>
                    </w:pPr>
                    <w:r>
                      <w:rPr>
                        <w:color w:val="404040" w:themeColor="text1" w:themeTint="BF"/>
                      </w:rPr>
                      <w:t>Narcotics</w:t>
                    </w:r>
                  </w:p>
                  <w:p w14:paraId="21F902EC" w14:textId="77777777" w:rsidR="00A5272B" w:rsidRPr="00CE7992" w:rsidRDefault="00C94FBA" w:rsidP="00C94FBA">
                    <w:pPr>
                      <w:numPr>
                        <w:ilvl w:val="0"/>
                        <w:numId w:val="2"/>
                      </w:numPr>
                      <w:spacing w:after="40" w:line="240" w:lineRule="auto"/>
                      <w:rPr>
                        <w:color w:val="404040" w:themeColor="text1" w:themeTint="BF"/>
                      </w:rPr>
                    </w:pPr>
                    <w:r w:rsidRPr="00CE7992">
                      <w:rPr>
                        <w:color w:val="404040" w:themeColor="text1" w:themeTint="BF"/>
                      </w:rPr>
                      <w:t>Viewed and analyzed</w:t>
                    </w:r>
                    <w:r w:rsidR="00A5272B" w:rsidRPr="00CE7992">
                      <w:rPr>
                        <w:color w:val="404040" w:themeColor="text1" w:themeTint="BF"/>
                      </w:rPr>
                      <w:t xml:space="preserve"> the following tests:</w:t>
                    </w:r>
                  </w:p>
                  <w:p w14:paraId="68F1C92F" w14:textId="77777777" w:rsidR="00A5272B" w:rsidRPr="00CE7992" w:rsidRDefault="00A003E1" w:rsidP="00A5272B">
                    <w:pPr>
                      <w:numPr>
                        <w:ilvl w:val="1"/>
                        <w:numId w:val="2"/>
                      </w:numPr>
                      <w:spacing w:after="40" w:line="240" w:lineRule="auto"/>
                      <w:rPr>
                        <w:color w:val="404040" w:themeColor="text1" w:themeTint="BF"/>
                      </w:rPr>
                    </w:pPr>
                    <w:r>
                      <w:rPr>
                        <w:color w:val="404040" w:themeColor="text1" w:themeTint="BF"/>
                      </w:rPr>
                      <w:t>CXR/hand/knee/ankle/foot</w:t>
                    </w:r>
                  </w:p>
                  <w:p w14:paraId="1EC00BC8" w14:textId="4E3360E0" w:rsidR="00A5272B" w:rsidRPr="00CE7992" w:rsidRDefault="00A5272B" w:rsidP="00A5272B">
                    <w:pPr>
                      <w:numPr>
                        <w:ilvl w:val="1"/>
                        <w:numId w:val="2"/>
                      </w:numPr>
                      <w:spacing w:after="40" w:line="240" w:lineRule="auto"/>
                      <w:rPr>
                        <w:color w:val="404040" w:themeColor="text1" w:themeTint="BF"/>
                      </w:rPr>
                    </w:pPr>
                    <w:r w:rsidRPr="00CE7992">
                      <w:rPr>
                        <w:color w:val="404040" w:themeColor="text1" w:themeTint="BF"/>
                      </w:rPr>
                      <w:t>EKG/Stress</w:t>
                    </w:r>
                    <w:r w:rsidR="003E71E1">
                      <w:rPr>
                        <w:color w:val="404040" w:themeColor="text1" w:themeTint="BF"/>
                      </w:rPr>
                      <w:t xml:space="preserve"> Testing</w:t>
                    </w:r>
                  </w:p>
                  <w:p w14:paraId="4890CD39" w14:textId="77777777" w:rsidR="00A5272B" w:rsidRPr="00CE7992" w:rsidRDefault="00A003E1" w:rsidP="00A5272B">
                    <w:pPr>
                      <w:numPr>
                        <w:ilvl w:val="1"/>
                        <w:numId w:val="2"/>
                      </w:numPr>
                      <w:spacing w:after="40" w:line="240" w:lineRule="auto"/>
                      <w:rPr>
                        <w:color w:val="404040" w:themeColor="text1" w:themeTint="BF"/>
                      </w:rPr>
                    </w:pPr>
                    <w:r>
                      <w:rPr>
                        <w:color w:val="404040" w:themeColor="text1" w:themeTint="BF"/>
                      </w:rPr>
                      <w:t>Pulmonary function test</w:t>
                    </w:r>
                  </w:p>
                  <w:p w14:paraId="761DEE2D" w14:textId="77777777" w:rsidR="00A5272B" w:rsidRPr="00CE7992" w:rsidRDefault="00DF00AE" w:rsidP="00A5272B">
                    <w:pPr>
                      <w:numPr>
                        <w:ilvl w:val="1"/>
                        <w:numId w:val="2"/>
                      </w:numPr>
                      <w:spacing w:after="40" w:line="240" w:lineRule="auto"/>
                      <w:rPr>
                        <w:color w:val="404040" w:themeColor="text1" w:themeTint="BF"/>
                      </w:rPr>
                    </w:pPr>
                    <w:r>
                      <w:rPr>
                        <w:color w:val="404040" w:themeColor="text1" w:themeTint="BF"/>
                      </w:rPr>
                      <w:t>Urine Drug Screens</w:t>
                    </w:r>
                  </w:p>
                  <w:p w14:paraId="754738D1" w14:textId="77777777" w:rsidR="002C42BC" w:rsidRPr="00CE7992" w:rsidRDefault="00DF00AE" w:rsidP="00A80966">
                    <w:pPr>
                      <w:numPr>
                        <w:ilvl w:val="1"/>
                        <w:numId w:val="2"/>
                      </w:numPr>
                      <w:spacing w:after="40" w:line="240" w:lineRule="auto"/>
                      <w:rPr>
                        <w:color w:val="404040" w:themeColor="text1" w:themeTint="BF"/>
                      </w:rPr>
                    </w:pPr>
                    <w:r>
                      <w:rPr>
                        <w:color w:val="404040" w:themeColor="text1" w:themeTint="BF"/>
                      </w:rPr>
                      <w:t>Urinalysis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</w:sdtPr>
                <w:sdtEndPr/>
                <w:sdtContent>
                  <w:p w14:paraId="7D2EDAA9" w14:textId="76405260" w:rsidR="00FB5CE1" w:rsidRPr="00DC06AB" w:rsidRDefault="00FB5CE1" w:rsidP="00DC06AB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</w:p>
                  <w:p w14:paraId="72EEAE8B" w14:textId="1647D823" w:rsidR="0013503A" w:rsidRPr="00DC06AB" w:rsidRDefault="0013503A" w:rsidP="00DC06AB">
                    <w:pPr>
                      <w:pStyle w:val="Heading2"/>
                    </w:pPr>
                  </w:p>
                  <w:p w14:paraId="49AAF771" w14:textId="77777777" w:rsidR="003F5BE3" w:rsidRPr="00CE7992" w:rsidRDefault="003F5BE3" w:rsidP="0013503A">
                    <w:pPr>
                      <w:numPr>
                        <w:ilvl w:val="0"/>
                        <w:numId w:val="2"/>
                      </w:numPr>
                      <w:spacing w:after="40" w:line="240" w:lineRule="auto"/>
                      <w:rPr>
                        <w:color w:val="404040" w:themeColor="text1" w:themeTint="BF"/>
                      </w:rPr>
                    </w:pPr>
                    <w:r w:rsidRPr="00CE7992">
                      <w:rPr>
                        <w:color w:val="404040" w:themeColor="text1" w:themeTint="BF"/>
                      </w:rPr>
                      <w:t>Glucose monitoring</w:t>
                    </w:r>
                    <w:r w:rsidR="0014117A" w:rsidRPr="00CE7992">
                      <w:rPr>
                        <w:color w:val="404040" w:themeColor="text1" w:themeTint="BF"/>
                      </w:rPr>
                      <w:t xml:space="preserve">/ACCU </w:t>
                    </w:r>
                    <w:r w:rsidR="00C03978" w:rsidRPr="00CE7992">
                      <w:rPr>
                        <w:color w:val="404040" w:themeColor="text1" w:themeTint="BF"/>
                      </w:rPr>
                      <w:t>checks</w:t>
                    </w:r>
                  </w:p>
                  <w:p w14:paraId="3EE38816" w14:textId="77777777" w:rsidR="003F5BE3" w:rsidRPr="00CE7992" w:rsidRDefault="003F5BE3" w:rsidP="0013503A">
                    <w:pPr>
                      <w:numPr>
                        <w:ilvl w:val="0"/>
                        <w:numId w:val="2"/>
                      </w:numPr>
                      <w:spacing w:after="40" w:line="240" w:lineRule="auto"/>
                      <w:rPr>
                        <w:color w:val="404040" w:themeColor="text1" w:themeTint="BF"/>
                      </w:rPr>
                    </w:pPr>
                    <w:r w:rsidRPr="00CE7992">
                      <w:rPr>
                        <w:color w:val="404040" w:themeColor="text1" w:themeTint="BF"/>
                      </w:rPr>
                      <w:t>Telemetry monitoring</w:t>
                    </w:r>
                  </w:p>
                  <w:p w14:paraId="39E88C42" w14:textId="77777777" w:rsidR="003F5BE3" w:rsidRPr="00CE7992" w:rsidRDefault="003F5BE3" w:rsidP="0013503A">
                    <w:pPr>
                      <w:numPr>
                        <w:ilvl w:val="0"/>
                        <w:numId w:val="2"/>
                      </w:numPr>
                      <w:spacing w:after="40" w:line="240" w:lineRule="auto"/>
                      <w:rPr>
                        <w:color w:val="404040" w:themeColor="text1" w:themeTint="BF"/>
                      </w:rPr>
                    </w:pPr>
                    <w:r w:rsidRPr="00CE7992">
                      <w:rPr>
                        <w:color w:val="404040" w:themeColor="text1" w:themeTint="BF"/>
                      </w:rPr>
                      <w:t>Wound care</w:t>
                    </w:r>
                  </w:p>
                  <w:p w14:paraId="295998C5" w14:textId="634E25E1" w:rsidR="0014117A" w:rsidRPr="00CE7992" w:rsidRDefault="0014117A" w:rsidP="0013503A">
                    <w:pPr>
                      <w:numPr>
                        <w:ilvl w:val="0"/>
                        <w:numId w:val="2"/>
                      </w:numPr>
                      <w:spacing w:after="40" w:line="240" w:lineRule="auto"/>
                      <w:rPr>
                        <w:color w:val="404040" w:themeColor="text1" w:themeTint="BF"/>
                      </w:rPr>
                    </w:pPr>
                    <w:r w:rsidRPr="00CE7992">
                      <w:rPr>
                        <w:color w:val="404040" w:themeColor="text1" w:themeTint="BF"/>
                      </w:rPr>
                      <w:t xml:space="preserve"> code blue emergencies</w:t>
                    </w:r>
                  </w:p>
                  <w:p w14:paraId="6D467A68" w14:textId="52559C39" w:rsidR="003F5BE3" w:rsidRPr="00CE7992" w:rsidRDefault="003F5BE3" w:rsidP="0013503A">
                    <w:pPr>
                      <w:numPr>
                        <w:ilvl w:val="0"/>
                        <w:numId w:val="2"/>
                      </w:numPr>
                      <w:spacing w:after="40" w:line="240" w:lineRule="auto"/>
                      <w:rPr>
                        <w:color w:val="404040" w:themeColor="text1" w:themeTint="BF"/>
                      </w:rPr>
                    </w:pPr>
                    <w:r w:rsidRPr="00CE7992">
                      <w:rPr>
                        <w:color w:val="404040" w:themeColor="text1" w:themeTint="BF"/>
                      </w:rPr>
                      <w:t xml:space="preserve"> G-tube/tracheostomy care and maintenance</w:t>
                    </w:r>
                  </w:p>
                  <w:p w14:paraId="43D2D481" w14:textId="77777777" w:rsidR="003F5BE3" w:rsidRPr="00CE7992" w:rsidRDefault="003F5BE3" w:rsidP="0013503A">
                    <w:pPr>
                      <w:numPr>
                        <w:ilvl w:val="0"/>
                        <w:numId w:val="2"/>
                      </w:numPr>
                      <w:spacing w:after="40" w:line="240" w:lineRule="auto"/>
                      <w:rPr>
                        <w:color w:val="404040" w:themeColor="text1" w:themeTint="BF"/>
                      </w:rPr>
                    </w:pPr>
                    <w:r w:rsidRPr="00CE7992">
                      <w:rPr>
                        <w:color w:val="404040" w:themeColor="text1" w:themeTint="BF"/>
                      </w:rPr>
                      <w:t>Data entry into patient record system</w:t>
                    </w:r>
                  </w:p>
                  <w:p w14:paraId="0A2F21EC" w14:textId="77777777" w:rsidR="0013503A" w:rsidRDefault="0013503A" w:rsidP="0013503A">
                    <w:pPr>
                      <w:spacing w:after="40" w:line="240" w:lineRule="auto"/>
                    </w:pPr>
                  </w:p>
                  <w:p w14:paraId="5112114A" w14:textId="38F4F530" w:rsidR="005767A5" w:rsidRPr="00DC06AB" w:rsidRDefault="005767A5" w:rsidP="00DC06AB">
                    <w:pPr>
                      <w:pStyle w:val="Heading2"/>
                    </w:pPr>
                  </w:p>
                  <w:p w14:paraId="3D2E1C4C" w14:textId="77777777" w:rsidR="0014117A" w:rsidRPr="00CE7992" w:rsidRDefault="0014117A" w:rsidP="005767A5">
                    <w:pPr>
                      <w:spacing w:after="40" w:line="240" w:lineRule="auto"/>
                      <w:rPr>
                        <w:color w:val="404040" w:themeColor="text1" w:themeTint="BF"/>
                      </w:rPr>
                    </w:pPr>
                  </w:p>
                  <w:p w14:paraId="2D007656" w14:textId="77777777" w:rsidR="002C42BC" w:rsidRDefault="00E2199D" w:rsidP="005767A5">
                    <w:pPr>
                      <w:spacing w:after="40" w:line="240" w:lineRule="auto"/>
                    </w:pPr>
                  </w:p>
                </w:sdtContent>
              </w:sdt>
            </w:sdtContent>
          </w:sdt>
        </w:tc>
      </w:tr>
      <w:tr w:rsidR="002C42BC" w14:paraId="1E1FE745" w14:textId="77777777">
        <w:tc>
          <w:tcPr>
            <w:tcW w:w="1778" w:type="dxa"/>
          </w:tcPr>
          <w:p w14:paraId="3AA6C868" w14:textId="77777777" w:rsidR="002C42BC" w:rsidRDefault="00414819">
            <w:pPr>
              <w:pStyle w:val="Heading1"/>
              <w:rPr>
                <w:b/>
                <w:bCs/>
                <w:color w:val="577188" w:themeColor="accent1" w:themeShade="BF"/>
              </w:rPr>
            </w:pPr>
            <w:r w:rsidRPr="0028490A">
              <w:rPr>
                <w:b/>
                <w:bCs/>
                <w:color w:val="577188" w:themeColor="accent1" w:themeShade="BF"/>
              </w:rPr>
              <w:lastRenderedPageBreak/>
              <w:t>Education</w:t>
            </w:r>
          </w:p>
          <w:p w14:paraId="10F8DE2F" w14:textId="77777777" w:rsidR="006A1A50" w:rsidRDefault="006A1A50" w:rsidP="006A1A50"/>
          <w:p w14:paraId="2EA37AB9" w14:textId="77777777" w:rsidR="006A1A50" w:rsidRDefault="006A1A50" w:rsidP="006A1A50"/>
          <w:p w14:paraId="7C1D645C" w14:textId="219A11A4" w:rsidR="006A1A50" w:rsidRPr="006A1A50" w:rsidRDefault="006A1A50" w:rsidP="006A1A50"/>
        </w:tc>
        <w:tc>
          <w:tcPr>
            <w:tcW w:w="472" w:type="dxa"/>
          </w:tcPr>
          <w:p w14:paraId="0EA005BA" w14:textId="77777777" w:rsidR="002C42BC" w:rsidRDefault="002C42BC"/>
        </w:tc>
        <w:tc>
          <w:tcPr>
            <w:tcW w:w="7830" w:type="dxa"/>
            <w:gridSpan w:val="2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</w:sdtPr>
                <w:sdtEndPr/>
                <w:sdtContent>
                  <w:p w14:paraId="2C085E0E" w14:textId="77777777" w:rsidR="00A534A3" w:rsidRPr="00A534A3" w:rsidRDefault="00A534A3" w:rsidP="00A534A3">
                    <w:pPr>
                      <w:pStyle w:val="Heading2"/>
                      <w:spacing w:after="0" w:line="240" w:lineRule="auto"/>
                    </w:pPr>
                    <w:r w:rsidRPr="00A534A3">
                      <w:t>Shenandoah University (May 2012)</w:t>
                    </w:r>
                  </w:p>
                  <w:p w14:paraId="580CFC60" w14:textId="77777777" w:rsidR="00A534A3" w:rsidRPr="00A534A3" w:rsidRDefault="00A534A3" w:rsidP="00A534A3">
                    <w:pPr>
                      <w:spacing w:after="0" w:line="240" w:lineRule="auto"/>
                    </w:pPr>
                    <w:r w:rsidRPr="00CE7992">
                      <w:rPr>
                        <w:color w:val="404040" w:themeColor="text1" w:themeTint="BF"/>
                      </w:rPr>
                      <w:t>Bachelor of Science in Nursing program</w:t>
                    </w:r>
                  </w:p>
                  <w:p w14:paraId="053ADF0C" w14:textId="77777777" w:rsidR="00A534A3" w:rsidRDefault="00A534A3" w:rsidP="00A534A3">
                    <w:pPr>
                      <w:spacing w:after="0" w:line="240" w:lineRule="auto"/>
                      <w:rPr>
                        <w:b/>
                      </w:rPr>
                    </w:pPr>
                  </w:p>
                  <w:p w14:paraId="3E8B7F9D" w14:textId="77777777" w:rsidR="00A534A3" w:rsidRPr="00A534A3" w:rsidRDefault="00A534A3" w:rsidP="00A534A3">
                    <w:pPr>
                      <w:pStyle w:val="Heading2"/>
                    </w:pPr>
                    <w:r w:rsidRPr="00A534A3">
                      <w:t>Northern Virginia Community College (2007-2009)</w:t>
                    </w:r>
                  </w:p>
                  <w:p w14:paraId="08AB82FB" w14:textId="77777777" w:rsidR="00A534A3" w:rsidRPr="00A534A3" w:rsidRDefault="00A534A3" w:rsidP="00A534A3">
                    <w:pPr>
                      <w:spacing w:after="0" w:line="240" w:lineRule="auto"/>
                    </w:pPr>
                    <w:r w:rsidRPr="00CE7992">
                      <w:rPr>
                        <w:color w:val="404040" w:themeColor="text1" w:themeTint="BF"/>
                      </w:rPr>
                      <w:t>RN Program pre-requisites</w:t>
                    </w:r>
                  </w:p>
                  <w:p w14:paraId="36CC7B9A" w14:textId="77777777" w:rsidR="00A534A3" w:rsidRDefault="00A534A3" w:rsidP="00A534A3">
                    <w:pPr>
                      <w:spacing w:after="0" w:line="240" w:lineRule="auto"/>
                      <w:rPr>
                        <w:b/>
                      </w:rPr>
                    </w:pPr>
                  </w:p>
                  <w:p w14:paraId="5DAE810F" w14:textId="77777777" w:rsidR="00A534A3" w:rsidRPr="00A534A3" w:rsidRDefault="00A534A3" w:rsidP="00A534A3">
                    <w:pPr>
                      <w:pStyle w:val="Heading2"/>
                    </w:pPr>
                    <w:r w:rsidRPr="00A534A3">
                      <w:t>Prince Careers, Inc. (PCI) Health Training Center (1997)</w:t>
                    </w:r>
                  </w:p>
                  <w:p w14:paraId="52E00025" w14:textId="28CEBA94" w:rsidR="00A534A3" w:rsidRPr="00CE7992" w:rsidRDefault="00A534A3" w:rsidP="00A534A3">
                    <w:pPr>
                      <w:spacing w:after="0" w:line="240" w:lineRule="auto"/>
                      <w:rPr>
                        <w:color w:val="404040" w:themeColor="text1" w:themeTint="BF"/>
                      </w:rPr>
                    </w:pPr>
                    <w:r w:rsidRPr="00CE7992">
                      <w:rPr>
                        <w:color w:val="404040" w:themeColor="text1" w:themeTint="BF"/>
                      </w:rPr>
                      <w:t>Certified Med</w:t>
                    </w:r>
                    <w:r w:rsidR="00DC06AB">
                      <w:rPr>
                        <w:color w:val="404040" w:themeColor="text1" w:themeTint="BF"/>
                      </w:rPr>
                      <w:t>ical Assistant, Certified Phlebotomist</w:t>
                    </w:r>
                  </w:p>
                  <w:p w14:paraId="76726880" w14:textId="77777777" w:rsidR="002C42BC" w:rsidRDefault="00E2199D" w:rsidP="00A534A3">
                    <w:pPr>
                      <w:spacing w:after="0" w:line="240" w:lineRule="auto"/>
                    </w:pPr>
                  </w:p>
                </w:sdtContent>
              </w:sdt>
            </w:sdtContent>
          </w:sdt>
        </w:tc>
      </w:tr>
      <w:tr w:rsidR="002C42BC" w14:paraId="11D186F0" w14:textId="77777777">
        <w:tc>
          <w:tcPr>
            <w:tcW w:w="1778" w:type="dxa"/>
          </w:tcPr>
          <w:p w14:paraId="48F803C7" w14:textId="77777777" w:rsidR="002C42BC" w:rsidRPr="0028490A" w:rsidRDefault="00A80966">
            <w:pPr>
              <w:pStyle w:val="Heading1"/>
              <w:rPr>
                <w:b/>
                <w:bCs/>
              </w:rPr>
            </w:pPr>
            <w:r w:rsidRPr="0028490A">
              <w:rPr>
                <w:b/>
                <w:bCs/>
                <w:color w:val="577188" w:themeColor="accent1" w:themeShade="BF"/>
              </w:rPr>
              <w:t>Awards, certs, licenses</w:t>
            </w:r>
          </w:p>
        </w:tc>
        <w:tc>
          <w:tcPr>
            <w:tcW w:w="472" w:type="dxa"/>
          </w:tcPr>
          <w:p w14:paraId="6DB5CE98" w14:textId="77777777" w:rsidR="002C42BC" w:rsidRDefault="002C42BC"/>
        </w:tc>
        <w:tc>
          <w:tcPr>
            <w:tcW w:w="7830" w:type="dxa"/>
            <w:gridSpan w:val="2"/>
          </w:tcPr>
          <w:p w14:paraId="72C38D3C" w14:textId="77777777" w:rsidR="00A80966" w:rsidRDefault="00A80966" w:rsidP="00A80966">
            <w:pPr>
              <w:pStyle w:val="ResumeText"/>
            </w:pPr>
            <w:r w:rsidRPr="006B6FA5">
              <w:rPr>
                <w:b/>
              </w:rPr>
              <w:t>Bachelor of Science in Nursing</w:t>
            </w:r>
            <w:r w:rsidRPr="00A80966">
              <w:t xml:space="preserve"> (BSN)</w:t>
            </w:r>
          </w:p>
          <w:p w14:paraId="530E25EA" w14:textId="0537E4F6" w:rsidR="00A80966" w:rsidRDefault="00DF00AE" w:rsidP="00A80966">
            <w:pPr>
              <w:pStyle w:val="ResumeText"/>
            </w:pPr>
            <w:r>
              <w:rPr>
                <w:b/>
              </w:rPr>
              <w:t>Registered Nurse 911527</w:t>
            </w:r>
            <w:r>
              <w:t xml:space="preserve"> -     </w:t>
            </w:r>
            <w:r w:rsidR="00AD1353">
              <w:t>Commonwealth of Va.  Multi-state # 0001247342</w:t>
            </w:r>
            <w:r w:rsidR="00103F84">
              <w:t xml:space="preserve"> expires 09/30/2020 </w:t>
            </w:r>
            <w:r w:rsidR="00AD1353">
              <w:t>Certified</w:t>
            </w:r>
            <w:r w:rsidR="00A80966" w:rsidRPr="006B6FA5">
              <w:rPr>
                <w:b/>
              </w:rPr>
              <w:t xml:space="preserve"> Phlebotomy Technician (447484)</w:t>
            </w:r>
            <w:r w:rsidR="008E6198">
              <w:t>, Exp. 7</w:t>
            </w:r>
            <w:r>
              <w:t>/24/20</w:t>
            </w:r>
            <w:r w:rsidR="00843284">
              <w:t>22</w:t>
            </w:r>
          </w:p>
          <w:p w14:paraId="294123FA" w14:textId="75445648" w:rsidR="00AD1353" w:rsidRDefault="00AD1353" w:rsidP="00A80966">
            <w:pPr>
              <w:pStyle w:val="ResumeText"/>
            </w:pPr>
            <w:r>
              <w:t xml:space="preserve">Certified CPR Instructor VA </w:t>
            </w:r>
            <w:r w:rsidR="00103F84">
              <w:t>144</w:t>
            </w:r>
          </w:p>
          <w:p w14:paraId="60D16A3B" w14:textId="239F58DD" w:rsidR="00A80966" w:rsidRDefault="00A80966" w:rsidP="00A80966">
            <w:pPr>
              <w:pStyle w:val="ResumeText"/>
            </w:pPr>
            <w:r w:rsidRPr="006B6FA5">
              <w:rPr>
                <w:b/>
              </w:rPr>
              <w:t>Health Care Provider (BLS/AED)</w:t>
            </w:r>
            <w:r w:rsidR="00DF00AE">
              <w:t>, Exp. 10/20</w:t>
            </w:r>
            <w:r w:rsidR="00843284">
              <w:t>20</w:t>
            </w:r>
          </w:p>
          <w:p w14:paraId="5CE54CAC" w14:textId="77777777" w:rsidR="00A80966" w:rsidRPr="006B6FA5" w:rsidRDefault="00A80966" w:rsidP="00A80966">
            <w:pPr>
              <w:pStyle w:val="ResumeText"/>
              <w:rPr>
                <w:b/>
              </w:rPr>
            </w:pPr>
            <w:r w:rsidRPr="006B6FA5">
              <w:rPr>
                <w:b/>
              </w:rPr>
              <w:t>American Red Cross - Disaster Services Overview</w:t>
            </w:r>
          </w:p>
          <w:p w14:paraId="63BB4A42" w14:textId="77777777" w:rsidR="00A80966" w:rsidRPr="006B6FA5" w:rsidRDefault="00A80966" w:rsidP="00A80966">
            <w:pPr>
              <w:pStyle w:val="ResumeText"/>
              <w:rPr>
                <w:b/>
              </w:rPr>
            </w:pPr>
            <w:r w:rsidRPr="006B6FA5">
              <w:rPr>
                <w:b/>
              </w:rPr>
              <w:t>American Red Cross - Health Services Response</w:t>
            </w:r>
          </w:p>
          <w:p w14:paraId="231CB5C6" w14:textId="77777777" w:rsidR="00A80966" w:rsidRDefault="00A80966" w:rsidP="00A80966">
            <w:pPr>
              <w:pStyle w:val="ResumeText"/>
            </w:pPr>
            <w:r w:rsidRPr="006B6FA5">
              <w:rPr>
                <w:b/>
              </w:rPr>
              <w:t>FEMA National Incident Management Systems</w:t>
            </w:r>
            <w:r w:rsidRPr="00A80966">
              <w:t xml:space="preserve"> IS-0700.a (NIMS)</w:t>
            </w:r>
          </w:p>
          <w:p w14:paraId="1F7620B5" w14:textId="77777777" w:rsidR="002C42BC" w:rsidRPr="006B6FA5" w:rsidRDefault="00A80966" w:rsidP="00A80966">
            <w:pPr>
              <w:pStyle w:val="ResumeText"/>
              <w:rPr>
                <w:b/>
              </w:rPr>
            </w:pPr>
            <w:r w:rsidRPr="006B6FA5">
              <w:rPr>
                <w:b/>
              </w:rPr>
              <w:t>FEMA Incident to Command Systems for Healthcare and Hospital</w:t>
            </w:r>
          </w:p>
        </w:tc>
      </w:tr>
      <w:tr w:rsidR="008A74AE" w14:paraId="4E949534" w14:textId="77777777" w:rsidTr="00871F9D">
        <w:tc>
          <w:tcPr>
            <w:tcW w:w="1778" w:type="dxa"/>
          </w:tcPr>
          <w:p w14:paraId="2E326E18" w14:textId="77777777" w:rsidR="008A74AE" w:rsidRPr="0028490A" w:rsidRDefault="008A74AE">
            <w:pPr>
              <w:pStyle w:val="Heading1"/>
              <w:rPr>
                <w:b/>
                <w:bCs/>
              </w:rPr>
            </w:pPr>
            <w:r w:rsidRPr="0028490A">
              <w:rPr>
                <w:b/>
                <w:bCs/>
                <w:color w:val="577188" w:themeColor="accent1" w:themeShade="BF"/>
              </w:rPr>
              <w:t>References</w:t>
            </w:r>
          </w:p>
        </w:tc>
        <w:tc>
          <w:tcPr>
            <w:tcW w:w="472" w:type="dxa"/>
          </w:tcPr>
          <w:p w14:paraId="5FB65E71" w14:textId="77777777" w:rsidR="008A74AE" w:rsidRDefault="008A74AE"/>
        </w:tc>
        <w:tc>
          <w:tcPr>
            <w:tcW w:w="391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</w:sdtPr>
                <w:sdtEndPr/>
                <w:sdtContent>
                  <w:p w14:paraId="5B0BB32B" w14:textId="107CD9BE" w:rsidR="00DF00AE" w:rsidRPr="00DF00AE" w:rsidRDefault="00843284" w:rsidP="00843284">
                    <w:pPr>
                      <w:pStyle w:val="Heading2"/>
                      <w:spacing w:before="0" w:after="0" w:line="240" w:lineRule="auto"/>
                    </w:pPr>
                    <w:proofErr w:type="spellStart"/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Faheema</w:t>
                    </w:r>
                    <w:proofErr w:type="spellEnd"/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</w:t>
                    </w:r>
                    <w:proofErr w:type="spellStart"/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Creer</w:t>
                    </w:r>
                    <w:proofErr w:type="spellEnd"/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Family Nurse Practitioner</w:t>
                    </w:r>
                  </w:p>
                  <w:p w14:paraId="6AE5615E" w14:textId="7604E9FE" w:rsidR="008A74AE" w:rsidRPr="00DF00AE" w:rsidRDefault="00843284" w:rsidP="00816007">
                    <w:pPr>
                      <w:spacing w:before="0" w:after="0" w:line="240" w:lineRule="auto"/>
                      <w:rPr>
                        <w:color w:val="404040" w:themeColor="text1" w:themeTint="BF"/>
                      </w:rPr>
                    </w:pPr>
                    <w:r>
                      <w:rPr>
                        <w:color w:val="404040" w:themeColor="text1" w:themeTint="BF"/>
                      </w:rPr>
                      <w:t>214 3367312</w:t>
                    </w:r>
                  </w:p>
                </w:sdtContent>
              </w:sdt>
            </w:sdtContent>
          </w:sdt>
        </w:tc>
        <w:tc>
          <w:tcPr>
            <w:tcW w:w="3915" w:type="dxa"/>
          </w:tcPr>
          <w:p w14:paraId="1E89B9D7" w14:textId="6EC4B7B0" w:rsidR="008A74AE" w:rsidRDefault="00843284" w:rsidP="00843284">
            <w:pPr>
              <w:pStyle w:val="Heading2"/>
              <w:spacing w:before="0" w:after="0" w:line="240" w:lineRule="auto"/>
            </w:pPr>
            <w:r>
              <w:t xml:space="preserve">Kimberly </w:t>
            </w:r>
            <w:proofErr w:type="gramStart"/>
            <w:r>
              <w:t xml:space="preserve">Saxon  </w:t>
            </w:r>
            <w:proofErr w:type="spellStart"/>
            <w:r>
              <w:t>Saxon</w:t>
            </w:r>
            <w:proofErr w:type="spellEnd"/>
            <w:proofErr w:type="gramEnd"/>
            <w:r>
              <w:t xml:space="preserve"> Intergrated Hypnosis 703 395-5776</w:t>
            </w:r>
          </w:p>
          <w:p w14:paraId="24AB4034" w14:textId="77777777" w:rsidR="00F46589" w:rsidRDefault="00F46589" w:rsidP="008A74AE">
            <w:pPr>
              <w:spacing w:before="0" w:after="0" w:line="240" w:lineRule="auto"/>
              <w:rPr>
                <w:color w:val="404040" w:themeColor="text1" w:themeTint="BF"/>
              </w:rPr>
            </w:pPr>
          </w:p>
          <w:p w14:paraId="58CACF39" w14:textId="77777777" w:rsidR="00F46589" w:rsidRDefault="00F46589" w:rsidP="008A74AE">
            <w:pPr>
              <w:spacing w:before="0" w:after="0" w:line="240" w:lineRule="auto"/>
              <w:rPr>
                <w:color w:val="404040" w:themeColor="text1" w:themeTint="BF"/>
              </w:rPr>
            </w:pPr>
          </w:p>
          <w:p w14:paraId="777CB0B8" w14:textId="77777777" w:rsidR="00F46589" w:rsidRDefault="00F46589" w:rsidP="008A74AE">
            <w:pPr>
              <w:spacing w:before="0" w:after="0" w:line="240" w:lineRule="auto"/>
              <w:rPr>
                <w:color w:val="404040" w:themeColor="text1" w:themeTint="BF"/>
              </w:rPr>
            </w:pPr>
          </w:p>
          <w:p w14:paraId="05947C15" w14:textId="77777777" w:rsidR="00F46589" w:rsidRDefault="00F46589" w:rsidP="008A74AE">
            <w:pPr>
              <w:spacing w:before="0" w:after="0" w:line="240" w:lineRule="auto"/>
              <w:rPr>
                <w:color w:val="404040" w:themeColor="text1" w:themeTint="BF"/>
              </w:rPr>
            </w:pPr>
          </w:p>
          <w:p w14:paraId="2C68E136" w14:textId="77777777" w:rsidR="00F46589" w:rsidRPr="00DF00AE" w:rsidRDefault="00F46589" w:rsidP="008A74AE">
            <w:pPr>
              <w:spacing w:before="0" w:after="0" w:line="240" w:lineRule="auto"/>
              <w:rPr>
                <w:color w:val="404040" w:themeColor="text1" w:themeTint="BF"/>
              </w:rPr>
            </w:pPr>
          </w:p>
        </w:tc>
      </w:tr>
      <w:tr w:rsidR="00EF20D8" w14:paraId="614C4BDD" w14:textId="77777777">
        <w:tc>
          <w:tcPr>
            <w:tcW w:w="1778" w:type="dxa"/>
          </w:tcPr>
          <w:p w14:paraId="352CDBC2" w14:textId="77777777" w:rsidR="00EF20D8" w:rsidRDefault="00EF20D8">
            <w:pPr>
              <w:pStyle w:val="Heading1"/>
            </w:pPr>
          </w:p>
        </w:tc>
        <w:tc>
          <w:tcPr>
            <w:tcW w:w="472" w:type="dxa"/>
          </w:tcPr>
          <w:p w14:paraId="14F78296" w14:textId="77777777" w:rsidR="00EF20D8" w:rsidRDefault="00EF20D8"/>
        </w:tc>
        <w:tc>
          <w:tcPr>
            <w:tcW w:w="7830" w:type="dxa"/>
            <w:gridSpan w:val="2"/>
          </w:tcPr>
          <w:p w14:paraId="7659778D" w14:textId="77777777" w:rsidR="00EF20D8" w:rsidRDefault="00EF20D8" w:rsidP="00EF20D8">
            <w:pPr>
              <w:pStyle w:val="Heading2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</w:p>
        </w:tc>
      </w:tr>
    </w:tbl>
    <w:p w14:paraId="47075000" w14:textId="77777777" w:rsidR="002C42BC" w:rsidRDefault="002C42BC" w:rsidP="008A74AE"/>
    <w:sectPr w:rsidR="002C42BC">
      <w:footerReference w:type="default" r:id="rId11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BEB9B" w14:textId="77777777" w:rsidR="00B73AA3" w:rsidRDefault="00B73AA3">
      <w:pPr>
        <w:spacing w:before="0" w:after="0" w:line="240" w:lineRule="auto"/>
      </w:pPr>
      <w:r>
        <w:separator/>
      </w:r>
    </w:p>
  </w:endnote>
  <w:endnote w:type="continuationSeparator" w:id="0">
    <w:p w14:paraId="2C7D19BD" w14:textId="77777777" w:rsidR="00B73AA3" w:rsidRDefault="00B73AA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12D4A" w14:textId="77777777" w:rsidR="002C42BC" w:rsidRDefault="00414819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90920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5BCFD" w14:textId="77777777" w:rsidR="00B73AA3" w:rsidRDefault="00B73AA3">
      <w:pPr>
        <w:spacing w:before="0" w:after="0" w:line="240" w:lineRule="auto"/>
      </w:pPr>
      <w:r>
        <w:separator/>
      </w:r>
    </w:p>
  </w:footnote>
  <w:footnote w:type="continuationSeparator" w:id="0">
    <w:p w14:paraId="6E241E14" w14:textId="77777777" w:rsidR="00B73AA3" w:rsidRDefault="00B73AA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2D65E4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56554A"/>
    <w:multiLevelType w:val="hybridMultilevel"/>
    <w:tmpl w:val="7638BB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4735D"/>
    <w:multiLevelType w:val="hybridMultilevel"/>
    <w:tmpl w:val="89DE6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B4C65"/>
    <w:multiLevelType w:val="hybridMultilevel"/>
    <w:tmpl w:val="2A2414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2084B"/>
    <w:multiLevelType w:val="hybridMultilevel"/>
    <w:tmpl w:val="E84428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mailMerge>
    <w:mainDocumentType w:val="email"/>
    <w:dataType w:val="textFile"/>
    <w:activeRecord w:val="-1"/>
  </w:mailMerge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1C6"/>
    <w:rsid w:val="0001370A"/>
    <w:rsid w:val="000268D6"/>
    <w:rsid w:val="000671A0"/>
    <w:rsid w:val="000747DD"/>
    <w:rsid w:val="000907A4"/>
    <w:rsid w:val="000E0E4A"/>
    <w:rsid w:val="00103F84"/>
    <w:rsid w:val="0011680C"/>
    <w:rsid w:val="0013503A"/>
    <w:rsid w:val="0014117A"/>
    <w:rsid w:val="001659C9"/>
    <w:rsid w:val="001847CE"/>
    <w:rsid w:val="001C2B68"/>
    <w:rsid w:val="001E795A"/>
    <w:rsid w:val="002355DE"/>
    <w:rsid w:val="00243724"/>
    <w:rsid w:val="00270FE1"/>
    <w:rsid w:val="0028490A"/>
    <w:rsid w:val="00296005"/>
    <w:rsid w:val="002B70D0"/>
    <w:rsid w:val="002C42BC"/>
    <w:rsid w:val="002F056C"/>
    <w:rsid w:val="003A1DC7"/>
    <w:rsid w:val="003B774A"/>
    <w:rsid w:val="003E71E1"/>
    <w:rsid w:val="003F03ED"/>
    <w:rsid w:val="003F5BE3"/>
    <w:rsid w:val="00414819"/>
    <w:rsid w:val="0042367B"/>
    <w:rsid w:val="00432349"/>
    <w:rsid w:val="00434CC2"/>
    <w:rsid w:val="004B3D73"/>
    <w:rsid w:val="004C38CA"/>
    <w:rsid w:val="0057437C"/>
    <w:rsid w:val="005767A5"/>
    <w:rsid w:val="005B793A"/>
    <w:rsid w:val="00636ADF"/>
    <w:rsid w:val="0064009F"/>
    <w:rsid w:val="0064035C"/>
    <w:rsid w:val="006A1A50"/>
    <w:rsid w:val="006A59D4"/>
    <w:rsid w:val="006B1BCB"/>
    <w:rsid w:val="006B6FA5"/>
    <w:rsid w:val="006D4C96"/>
    <w:rsid w:val="006E7D35"/>
    <w:rsid w:val="00701399"/>
    <w:rsid w:val="00745543"/>
    <w:rsid w:val="00760353"/>
    <w:rsid w:val="00765210"/>
    <w:rsid w:val="007B600F"/>
    <w:rsid w:val="007D4251"/>
    <w:rsid w:val="007E2D99"/>
    <w:rsid w:val="007F42DA"/>
    <w:rsid w:val="00814C8A"/>
    <w:rsid w:val="00816007"/>
    <w:rsid w:val="008372FA"/>
    <w:rsid w:val="0084082D"/>
    <w:rsid w:val="00843284"/>
    <w:rsid w:val="00884F40"/>
    <w:rsid w:val="008860FA"/>
    <w:rsid w:val="008A74AE"/>
    <w:rsid w:val="008E6198"/>
    <w:rsid w:val="008E6E3B"/>
    <w:rsid w:val="00950759"/>
    <w:rsid w:val="009574B4"/>
    <w:rsid w:val="009B4D93"/>
    <w:rsid w:val="00A003E1"/>
    <w:rsid w:val="00A15871"/>
    <w:rsid w:val="00A4269E"/>
    <w:rsid w:val="00A45315"/>
    <w:rsid w:val="00A5272B"/>
    <w:rsid w:val="00A534A3"/>
    <w:rsid w:val="00A67D00"/>
    <w:rsid w:val="00A80966"/>
    <w:rsid w:val="00AD1353"/>
    <w:rsid w:val="00AE205D"/>
    <w:rsid w:val="00AF4565"/>
    <w:rsid w:val="00B215D6"/>
    <w:rsid w:val="00B57FD0"/>
    <w:rsid w:val="00B600BE"/>
    <w:rsid w:val="00B73AA3"/>
    <w:rsid w:val="00BB6212"/>
    <w:rsid w:val="00BF3861"/>
    <w:rsid w:val="00C03978"/>
    <w:rsid w:val="00C104E3"/>
    <w:rsid w:val="00C2721A"/>
    <w:rsid w:val="00C44353"/>
    <w:rsid w:val="00C73398"/>
    <w:rsid w:val="00C94FBA"/>
    <w:rsid w:val="00CA4ADC"/>
    <w:rsid w:val="00CE2614"/>
    <w:rsid w:val="00CE3451"/>
    <w:rsid w:val="00CE7992"/>
    <w:rsid w:val="00CF39D8"/>
    <w:rsid w:val="00CF529D"/>
    <w:rsid w:val="00D37EC5"/>
    <w:rsid w:val="00DA21C6"/>
    <w:rsid w:val="00DA4B52"/>
    <w:rsid w:val="00DC06AB"/>
    <w:rsid w:val="00DF00AE"/>
    <w:rsid w:val="00DF6F18"/>
    <w:rsid w:val="00E0377E"/>
    <w:rsid w:val="00E2199D"/>
    <w:rsid w:val="00E472AC"/>
    <w:rsid w:val="00E6006F"/>
    <w:rsid w:val="00E83E77"/>
    <w:rsid w:val="00EB4186"/>
    <w:rsid w:val="00EC5C70"/>
    <w:rsid w:val="00EF20D8"/>
    <w:rsid w:val="00F46161"/>
    <w:rsid w:val="00F46589"/>
    <w:rsid w:val="00F90920"/>
    <w:rsid w:val="00FA678E"/>
    <w:rsid w:val="00FB5CE1"/>
    <w:rsid w:val="00FE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3F739A3"/>
  <w15:docId w15:val="{753A24BA-0F3C-482E-95B5-AE22993F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Bullet">
    <w:name w:val="List Bullet"/>
    <w:basedOn w:val="Normal"/>
    <w:uiPriority w:val="99"/>
    <w:semiHidden/>
    <w:unhideWhenUsed/>
    <w:rsid w:val="00A5272B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3D7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D73"/>
    <w:rPr>
      <w:rFonts w:ascii="Tahoma" w:hAnsi="Tahoma" w:cs="Tahoma"/>
      <w:kern w:val="20"/>
      <w:sz w:val="16"/>
      <w:szCs w:val="16"/>
    </w:rPr>
  </w:style>
  <w:style w:type="paragraph" w:styleId="ListParagraph">
    <w:name w:val="List Paragraph"/>
    <w:basedOn w:val="Normal"/>
    <w:uiPriority w:val="34"/>
    <w:qFormat/>
    <w:rsid w:val="00AE2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laiman\SkyDrive\Personal\Resumes\Resume_Denise%20Jalloh_v2.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28B7AC1938346D9B4EA3B444E432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EE746-EBEA-492E-8C94-1CE04031D0BD}"/>
      </w:docPartPr>
      <w:docPartBody>
        <w:p w:rsidR="00250234" w:rsidRDefault="00952B48">
          <w:pPr>
            <w:pStyle w:val="428B7AC1938346D9B4EA3B444E4323C2"/>
          </w:pPr>
          <w:r>
            <w:t>[Street Address]</w:t>
          </w:r>
        </w:p>
      </w:docPartBody>
    </w:docPart>
    <w:docPart>
      <w:docPartPr>
        <w:name w:val="BFF362A883514C339B0840856063C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C4075-B724-4026-86DA-EE8B7CF92D66}"/>
      </w:docPartPr>
      <w:docPartBody>
        <w:p w:rsidR="00250234" w:rsidRDefault="00952B48">
          <w:pPr>
            <w:pStyle w:val="BFF362A883514C339B0840856063C942"/>
          </w:pPr>
          <w:r>
            <w:t>[City, ST ZIP Code]</w:t>
          </w:r>
        </w:p>
      </w:docPartBody>
    </w:docPart>
    <w:docPart>
      <w:docPartPr>
        <w:name w:val="4DB4E0CCCD8B4EFCB1D5265DFE132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3A103-39F1-4FF2-A10B-AE373F3231A7}"/>
      </w:docPartPr>
      <w:docPartBody>
        <w:p w:rsidR="00250234" w:rsidRDefault="00952B48">
          <w:pPr>
            <w:pStyle w:val="4DB4E0CCCD8B4EFCB1D5265DFE132B55"/>
          </w:pPr>
          <w:r>
            <w:t>[Telephone]</w:t>
          </w:r>
        </w:p>
      </w:docPartBody>
    </w:docPart>
    <w:docPart>
      <w:docPartPr>
        <w:name w:val="4E3375C6E5904C69AFC1BAB7B036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5A215-C7AA-45DD-83DE-8AE500AD34A8}"/>
      </w:docPartPr>
      <w:docPartBody>
        <w:p w:rsidR="00250234" w:rsidRDefault="00952B48">
          <w:pPr>
            <w:pStyle w:val="4E3375C6E5904C69AFC1BAB7B036592E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0BAFD715999D410FAB2A20CEB5B27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3C232-F10B-4C25-921D-01BDCF38E829}"/>
      </w:docPartPr>
      <w:docPartBody>
        <w:p w:rsidR="00250234" w:rsidRDefault="00952B48">
          <w:pPr>
            <w:pStyle w:val="0BAFD715999D410FAB2A20CEB5B27527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0234"/>
    <w:rsid w:val="00067A0B"/>
    <w:rsid w:val="00250234"/>
    <w:rsid w:val="00283646"/>
    <w:rsid w:val="00284152"/>
    <w:rsid w:val="004B4E4D"/>
    <w:rsid w:val="0050045C"/>
    <w:rsid w:val="00645DA1"/>
    <w:rsid w:val="00722169"/>
    <w:rsid w:val="007A0F00"/>
    <w:rsid w:val="00952B48"/>
    <w:rsid w:val="00B0156F"/>
    <w:rsid w:val="00B545E2"/>
    <w:rsid w:val="00BC4E7D"/>
    <w:rsid w:val="00CE2C56"/>
    <w:rsid w:val="00DE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8B7AC1938346D9B4EA3B444E4323C2">
    <w:name w:val="428B7AC1938346D9B4EA3B444E4323C2"/>
  </w:style>
  <w:style w:type="paragraph" w:customStyle="1" w:styleId="BFF362A883514C339B0840856063C942">
    <w:name w:val="BFF362A883514C339B0840856063C942"/>
  </w:style>
  <w:style w:type="paragraph" w:customStyle="1" w:styleId="4DB4E0CCCD8B4EFCB1D5265DFE132B55">
    <w:name w:val="4DB4E0CCCD8B4EFCB1D5265DFE132B55"/>
  </w:style>
  <w:style w:type="paragraph" w:customStyle="1" w:styleId="583C02FA38F5410D89801D59CEE4D1C8">
    <w:name w:val="583C02FA38F5410D89801D59CEE4D1C8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4E3375C6E5904C69AFC1BAB7B036592E">
    <w:name w:val="4E3375C6E5904C69AFC1BAB7B036592E"/>
  </w:style>
  <w:style w:type="paragraph" w:customStyle="1" w:styleId="0BAFD715999D410FAB2A20CEB5B27527">
    <w:name w:val="0BAFD715999D410FAB2A20CEB5B27527"/>
  </w:style>
  <w:style w:type="paragraph" w:customStyle="1" w:styleId="1A0D19CDDFE84511817DF880B4D9F67B">
    <w:name w:val="1A0D19CDDFE84511817DF880B4D9F67B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5835C82990644600867F9AB556D1D4B3">
    <w:name w:val="5835C82990644600867F9AB556D1D4B3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DCAE73BD86D4AC08E674281E7217AFF">
    <w:name w:val="4DCAE73BD86D4AC08E674281E7217AFF"/>
  </w:style>
  <w:style w:type="paragraph" w:customStyle="1" w:styleId="76ECD9188ECF4BBB9F037C7426058CDA">
    <w:name w:val="76ECD9188ECF4BBB9F037C7426058CDA"/>
  </w:style>
  <w:style w:type="paragraph" w:customStyle="1" w:styleId="E359A8CC7A764B1985BFD77C60E7FDC4">
    <w:name w:val="E359A8CC7A764B1985BFD77C60E7FDC4"/>
  </w:style>
  <w:style w:type="paragraph" w:customStyle="1" w:styleId="43BCC463DD95469FA7EE5B63BC64FB7B">
    <w:name w:val="43BCC463DD95469FA7EE5B63BC64FB7B"/>
  </w:style>
  <w:style w:type="paragraph" w:customStyle="1" w:styleId="8B5B8FC06B1148468D883B87709E466B">
    <w:name w:val="8B5B8FC06B1148468D883B87709E466B"/>
  </w:style>
  <w:style w:type="paragraph" w:customStyle="1" w:styleId="B9DF8120C8684EA88A221FFB2851600C">
    <w:name w:val="B9DF8120C8684EA88A221FFB2851600C"/>
  </w:style>
  <w:style w:type="paragraph" w:customStyle="1" w:styleId="DD85C93A00E844409E3C4C9DCE1F6BB7">
    <w:name w:val="DD85C93A00E844409E3C4C9DCE1F6BB7"/>
  </w:style>
  <w:style w:type="paragraph" w:customStyle="1" w:styleId="C930B2D1314B48438988B86FFC33A45D">
    <w:name w:val="C930B2D1314B48438988B86FFC33A45D"/>
  </w:style>
  <w:style w:type="paragraph" w:customStyle="1" w:styleId="C5496421FE6343909E29736683DC1EF6">
    <w:name w:val="C5496421FE6343909E29736683DC1EF6"/>
  </w:style>
  <w:style w:type="paragraph" w:customStyle="1" w:styleId="9269733199934043BA20B1D0F3DC00B9">
    <w:name w:val="9269733199934043BA20B1D0F3DC00B9"/>
  </w:style>
  <w:style w:type="paragraph" w:customStyle="1" w:styleId="584DBF096EFD49E8BCF8371EB189012B">
    <w:name w:val="584DBF096EFD49E8BCF8371EB18901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2133 Vassar Terrace Apt 103</CompanyAddress>
  <CompanyPhone>7035996258</CompanyPhone>
  <CompanyFax/>
  <CompanyEmail>Babygirld0129@gmail.com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0EA3B6-55C2-4052-8E01-EE8D41998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Resume_Denise Jalloh_v2.0</Template>
  <TotalTime>0</TotalTime>
  <Pages>4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Denise Jalloh (BSN, RN, NCMA, NCPT)</dc:creator>
  <cp:lastModifiedBy>Ira Jalloh</cp:lastModifiedBy>
  <cp:revision>2</cp:revision>
  <cp:lastPrinted>2017-03-07T15:30:00Z</cp:lastPrinted>
  <dcterms:created xsi:type="dcterms:W3CDTF">2019-06-27T04:34:00Z</dcterms:created>
  <dcterms:modified xsi:type="dcterms:W3CDTF">2019-06-27T04:34:00Z</dcterms:modified>
  <cp:category>Sterling VA 21066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