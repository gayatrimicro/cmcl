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624EAB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CEB9A5E" w14:textId="77777777" w:rsidR="00692703" w:rsidRPr="00CF1A49" w:rsidRDefault="00D02DA1" w:rsidP="00913946">
            <w:pPr>
              <w:pStyle w:val="Title"/>
            </w:pPr>
            <w:r>
              <w:t>Morgan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Whitley</w:t>
            </w:r>
          </w:p>
          <w:p w14:paraId="558DEEE0" w14:textId="77777777" w:rsidR="00692703" w:rsidRPr="00CF1A49" w:rsidRDefault="00D02DA1" w:rsidP="00913946">
            <w:pPr>
              <w:pStyle w:val="ContactInfo"/>
              <w:contextualSpacing w:val="0"/>
            </w:pPr>
            <w:r>
              <w:t>1751 Northampton Trail Lancaster, Texas 75134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5D2C5C6B0D44252AA25D1C44BBA45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(972) 978-3297</w:t>
            </w:r>
          </w:p>
          <w:p w14:paraId="4111E257" w14:textId="77777777" w:rsidR="00692703" w:rsidRPr="00CF1A49" w:rsidRDefault="00281D6F" w:rsidP="00913946">
            <w:pPr>
              <w:pStyle w:val="ContactInfoEmphasis"/>
              <w:contextualSpacing w:val="0"/>
            </w:pPr>
            <w:r>
              <w:t>m</w:t>
            </w:r>
            <w:r w:rsidR="00D02DA1">
              <w:t>whitley2013@yahoo.com</w:t>
            </w:r>
            <w:r w:rsidR="00692703" w:rsidRPr="00CF1A49">
              <w:t xml:space="preserve"> </w:t>
            </w:r>
          </w:p>
        </w:tc>
      </w:tr>
      <w:tr w:rsidR="009571D8" w:rsidRPr="00CF1A49" w14:paraId="3F56EC23" w14:textId="77777777" w:rsidTr="00692703">
        <w:tc>
          <w:tcPr>
            <w:tcW w:w="9360" w:type="dxa"/>
            <w:tcMar>
              <w:top w:w="432" w:type="dxa"/>
            </w:tcMar>
          </w:tcPr>
          <w:p w14:paraId="314D306B" w14:textId="7113FF9A" w:rsidR="00281D6F" w:rsidRPr="00281D6F" w:rsidRDefault="00281D6F" w:rsidP="00281D6F">
            <w:pPr>
              <w:jc w:val="center"/>
              <w:rPr>
                <w:rFonts w:eastAsia="Times New Roman" w:cstheme="minorHAnsi"/>
                <w:color w:val="auto"/>
              </w:rPr>
            </w:pPr>
            <w:r w:rsidRPr="00281D6F">
              <w:rPr>
                <w:rFonts w:eastAsia="Times New Roman" w:cstheme="minorHAnsi"/>
                <w:color w:val="auto"/>
              </w:rPr>
              <w:t>Seeking a position with Public Health in a company where I can use my abilities, skills</w:t>
            </w:r>
            <w:r>
              <w:rPr>
                <w:rFonts w:eastAsia="Times New Roman" w:cstheme="minorHAnsi"/>
                <w:color w:val="auto"/>
              </w:rPr>
              <w:t>,</w:t>
            </w:r>
            <w:r w:rsidRPr="00281D6F">
              <w:rPr>
                <w:rFonts w:eastAsia="Times New Roman" w:cstheme="minorHAnsi"/>
                <w:color w:val="auto"/>
              </w:rPr>
              <w:t xml:space="preserve"> and experience </w:t>
            </w:r>
            <w:r w:rsidR="00C2241B">
              <w:rPr>
                <w:rFonts w:eastAsia="Times New Roman" w:cstheme="minorHAnsi"/>
                <w:color w:val="auto"/>
              </w:rPr>
              <w:t xml:space="preserve">in </w:t>
            </w:r>
            <w:r w:rsidRPr="00281D6F">
              <w:rPr>
                <w:rFonts w:eastAsia="Times New Roman" w:cstheme="minorHAnsi"/>
                <w:color w:val="auto"/>
              </w:rPr>
              <w:t>public health to serve the requirement and responsibilities of the company the best I can.</w:t>
            </w:r>
          </w:p>
          <w:p w14:paraId="79474CB6" w14:textId="77777777" w:rsidR="00281D6F" w:rsidRPr="00CF1A49" w:rsidRDefault="00281D6F" w:rsidP="00913946">
            <w:pPr>
              <w:contextualSpacing w:val="0"/>
            </w:pPr>
          </w:p>
        </w:tc>
      </w:tr>
    </w:tbl>
    <w:p w14:paraId="04ADC4AC" w14:textId="77777777" w:rsidR="004E01EB" w:rsidRPr="00CF1A49" w:rsidRDefault="00924CE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74CB3C3DD14DC1A81677BE8377BD2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C369C4C" w14:textId="77777777" w:rsidTr="00D66A52">
        <w:tc>
          <w:tcPr>
            <w:tcW w:w="9355" w:type="dxa"/>
          </w:tcPr>
          <w:p w14:paraId="195EB8AD" w14:textId="77777777" w:rsidR="00D02DA1" w:rsidRPr="00CF1A49" w:rsidRDefault="00D02DA1" w:rsidP="00D02DA1">
            <w:pPr>
              <w:pStyle w:val="Heading3"/>
              <w:contextualSpacing w:val="0"/>
              <w:outlineLvl w:val="2"/>
            </w:pPr>
            <w:r>
              <w:t>February 2016</w:t>
            </w:r>
            <w:r w:rsidRPr="00CF1A49">
              <w:t xml:space="preserve"> – </w:t>
            </w:r>
            <w:r>
              <w:t>Present</w:t>
            </w:r>
          </w:p>
          <w:p w14:paraId="61DF958B" w14:textId="77777777" w:rsidR="00D02DA1" w:rsidRPr="00CF1A49" w:rsidRDefault="00D02DA1" w:rsidP="00D02DA1">
            <w:pPr>
              <w:pStyle w:val="Heading2"/>
              <w:contextualSpacing w:val="0"/>
              <w:outlineLvl w:val="1"/>
            </w:pPr>
            <w:r>
              <w:t>Sales Associate</w:t>
            </w:r>
            <w:r w:rsidRPr="00CF1A49">
              <w:t xml:space="preserve">, </w:t>
            </w:r>
            <w:r>
              <w:rPr>
                <w:rStyle w:val="SubtleReference"/>
              </w:rPr>
              <w:t>Belk</w:t>
            </w:r>
          </w:p>
          <w:p w14:paraId="5978E763" w14:textId="77777777" w:rsidR="00281D6F" w:rsidRPr="00281D6F" w:rsidRDefault="00281D6F" w:rsidP="00281D6F">
            <w:pPr>
              <w:rPr>
                <w:rFonts w:cstheme="majorBidi"/>
              </w:rPr>
            </w:pPr>
            <w:r>
              <w:t>Assessing</w:t>
            </w:r>
            <w:r w:rsidR="00D02DA1" w:rsidRPr="00281D6F">
              <w:t xml:space="preserve"> customer’s need and </w:t>
            </w:r>
            <w:proofErr w:type="gramStart"/>
            <w:r w:rsidR="00D02DA1" w:rsidRPr="00281D6F">
              <w:t>providing assistance</w:t>
            </w:r>
            <w:proofErr w:type="gramEnd"/>
            <w:r w:rsidR="00D02DA1" w:rsidRPr="00281D6F">
              <w:t xml:space="preserve"> and information on the product sold in store</w:t>
            </w:r>
            <w:r>
              <w:t>.</w:t>
            </w:r>
            <w:r w:rsidRPr="00281D6F">
              <w:t xml:space="preserve"> </w:t>
            </w:r>
          </w:p>
          <w:p w14:paraId="0E519E67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140E831E" w14:textId="77777777" w:rsidTr="00F61DF9">
        <w:tc>
          <w:tcPr>
            <w:tcW w:w="9355" w:type="dxa"/>
            <w:tcMar>
              <w:top w:w="216" w:type="dxa"/>
            </w:tcMar>
          </w:tcPr>
          <w:p w14:paraId="0617095F" w14:textId="77777777" w:rsidR="00D02DA1" w:rsidRPr="00CF1A49" w:rsidRDefault="00D02DA1" w:rsidP="00D02DA1">
            <w:pPr>
              <w:pStyle w:val="Heading3"/>
              <w:contextualSpacing w:val="0"/>
              <w:outlineLvl w:val="2"/>
            </w:pPr>
            <w:r>
              <w:t>October 2015</w:t>
            </w:r>
            <w:r w:rsidRPr="00CF1A49">
              <w:t xml:space="preserve"> – </w:t>
            </w:r>
            <w:r>
              <w:t>January 2016</w:t>
            </w:r>
          </w:p>
          <w:p w14:paraId="3CCF3B6F" w14:textId="7953D899" w:rsidR="00D02DA1" w:rsidRPr="00CF1A49" w:rsidRDefault="00D02DA1" w:rsidP="00D02DA1">
            <w:pPr>
              <w:pStyle w:val="Heading2"/>
              <w:contextualSpacing w:val="0"/>
              <w:outlineLvl w:val="1"/>
            </w:pPr>
            <w:r>
              <w:t>Seasonal Sales Associate</w:t>
            </w:r>
            <w:r w:rsidRPr="00CF1A49">
              <w:t xml:space="preserve">, </w:t>
            </w:r>
            <w:r>
              <w:rPr>
                <w:rStyle w:val="SubtleReference"/>
              </w:rPr>
              <w:t>Jc Penn</w:t>
            </w:r>
            <w:r w:rsidR="007C4171">
              <w:rPr>
                <w:rStyle w:val="SubtleReference"/>
              </w:rPr>
              <w:t>Y</w:t>
            </w:r>
          </w:p>
          <w:p w14:paraId="7527D475" w14:textId="77777777" w:rsidR="00F61DF9" w:rsidRDefault="00D02DA1" w:rsidP="00D02DA1">
            <w:r>
              <w:t>Excellent sales service through high levels of customer satisfaction.</w:t>
            </w:r>
            <w:r w:rsidR="00281D6F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63717C1C6D894E22A64FC4F411985A40"/>
        </w:placeholder>
        <w:temporary/>
        <w:showingPlcHdr/>
        <w15:appearance w15:val="hidden"/>
      </w:sdtPr>
      <w:sdtEndPr/>
      <w:sdtContent>
        <w:p w14:paraId="0BC8DE0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6D2A270" w14:textId="77777777" w:rsidTr="00D66A52">
        <w:tc>
          <w:tcPr>
            <w:tcW w:w="9355" w:type="dxa"/>
          </w:tcPr>
          <w:p w14:paraId="33FB95DB" w14:textId="77777777" w:rsidR="001D0BF1" w:rsidRPr="00CF1A49" w:rsidRDefault="00D02DA1" w:rsidP="001D0BF1">
            <w:pPr>
              <w:pStyle w:val="Heading3"/>
              <w:contextualSpacing w:val="0"/>
              <w:outlineLvl w:val="2"/>
            </w:pPr>
            <w:r>
              <w:t xml:space="preserve">May </w:t>
            </w:r>
            <w:r w:rsidR="001D0BF1" w:rsidRPr="00CF1A49">
              <w:t xml:space="preserve"> </w:t>
            </w:r>
            <w:r>
              <w:t>2018</w:t>
            </w:r>
          </w:p>
          <w:p w14:paraId="55B0B312" w14:textId="27D3AA5F" w:rsidR="007538DC" w:rsidRPr="00E42DFD" w:rsidRDefault="00D02DA1" w:rsidP="00E42DFD">
            <w:pPr>
              <w:pStyle w:val="Heading2"/>
              <w:contextualSpacing w:val="0"/>
              <w:outlineLvl w:val="1"/>
              <w:rPr>
                <w:sz w:val="25"/>
                <w:szCs w:val="25"/>
              </w:rPr>
            </w:pPr>
            <w:r>
              <w:t>Bachelors of Arts</w:t>
            </w:r>
            <w:r w:rsidR="00C2241B">
              <w:t xml:space="preserve">, </w:t>
            </w:r>
            <w:r>
              <w:t>Public Health</w:t>
            </w:r>
            <w:r w:rsidR="001D0BF1" w:rsidRPr="00CF1A49">
              <w:t xml:space="preserve">, </w:t>
            </w:r>
            <w:r w:rsidRPr="00D02DA1">
              <w:rPr>
                <w:rStyle w:val="SubtleReference"/>
                <w:sz w:val="25"/>
                <w:szCs w:val="25"/>
              </w:rPr>
              <w:t>University of North Texas of Dallas</w:t>
            </w:r>
          </w:p>
        </w:tc>
      </w:tr>
      <w:tr w:rsidR="00F61DF9" w:rsidRPr="00CF1A49" w14:paraId="474EBD1F" w14:textId="77777777" w:rsidTr="00F61DF9">
        <w:tc>
          <w:tcPr>
            <w:tcW w:w="9355" w:type="dxa"/>
            <w:tcMar>
              <w:top w:w="216" w:type="dxa"/>
            </w:tcMar>
          </w:tcPr>
          <w:p w14:paraId="09AE87EB" w14:textId="77777777" w:rsidR="00F61DF9" w:rsidRPr="00CF1A49" w:rsidRDefault="00D02DA1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2016</w:t>
            </w:r>
          </w:p>
          <w:p w14:paraId="07A10523" w14:textId="77777777" w:rsidR="00F61DF9" w:rsidRDefault="00D02DA1" w:rsidP="00E42DFD">
            <w:pPr>
              <w:pStyle w:val="Heading2"/>
              <w:contextualSpacing w:val="0"/>
              <w:outlineLvl w:val="1"/>
            </w:pPr>
            <w:r>
              <w:t>Associate of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Cedar Valley College</w:t>
            </w:r>
          </w:p>
        </w:tc>
      </w:tr>
    </w:tbl>
    <w:p w14:paraId="32BA2AF3" w14:textId="77777777" w:rsidR="00D02DA1" w:rsidRPr="007A02F4" w:rsidRDefault="007A02F4" w:rsidP="007A02F4">
      <w:pPr>
        <w:pStyle w:val="Heading1"/>
      </w:pPr>
      <w:r>
        <w:t xml:space="preserve">Volunteer 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A02F4" w:rsidRPr="00CF1A49" w14:paraId="6C9179F2" w14:textId="77777777" w:rsidTr="007A02F4">
        <w:tc>
          <w:tcPr>
            <w:tcW w:w="9290" w:type="dxa"/>
          </w:tcPr>
          <w:p w14:paraId="2B0E7A34" w14:textId="77777777" w:rsidR="007A02F4" w:rsidRPr="00CF1A49" w:rsidRDefault="007A02F4" w:rsidP="00DA51AA">
            <w:pPr>
              <w:pStyle w:val="Heading3"/>
              <w:contextualSpacing w:val="0"/>
              <w:outlineLvl w:val="2"/>
            </w:pPr>
            <w:r>
              <w:t>February 2018 – May 2018</w:t>
            </w:r>
          </w:p>
          <w:p w14:paraId="6572F322" w14:textId="77777777" w:rsidR="007A02F4" w:rsidRPr="00D02DA1" w:rsidRDefault="007A02F4" w:rsidP="00DA51AA">
            <w:pPr>
              <w:pStyle w:val="Heading2"/>
              <w:contextualSpacing w:val="0"/>
              <w:outlineLvl w:val="1"/>
              <w:rPr>
                <w:sz w:val="25"/>
                <w:szCs w:val="25"/>
              </w:rPr>
            </w:pPr>
            <w:r>
              <w:t>Intern</w:t>
            </w:r>
            <w:r w:rsidRPr="00CF1A49">
              <w:t xml:space="preserve">, </w:t>
            </w:r>
            <w:r>
              <w:rPr>
                <w:rStyle w:val="SubtleReference"/>
                <w:sz w:val="25"/>
                <w:szCs w:val="25"/>
              </w:rPr>
              <w:t xml:space="preserve">Alzheimer’s Association </w:t>
            </w:r>
          </w:p>
          <w:p w14:paraId="05E63BD1" w14:textId="77777777" w:rsidR="007A02F4" w:rsidRPr="00CF1A49" w:rsidRDefault="007A02F4" w:rsidP="00DA51AA">
            <w:pPr>
              <w:contextualSpacing w:val="0"/>
            </w:pPr>
            <w:r>
              <w:t xml:space="preserve">Facilitate the growth and development of The Longest Day. Recruit campaign participants and aid in the creativity of fundraising ideas. </w:t>
            </w:r>
          </w:p>
        </w:tc>
      </w:tr>
    </w:tbl>
    <w:p w14:paraId="24001B86" w14:textId="77777777" w:rsidR="00D02DA1" w:rsidRPr="00CF1A49" w:rsidRDefault="00D02DA1" w:rsidP="00486277">
      <w:pPr>
        <w:pStyle w:val="Heading1"/>
      </w:pPr>
    </w:p>
    <w:p w14:paraId="332C98A8" w14:textId="77777777" w:rsidR="00AD782D" w:rsidRPr="00CF1A49" w:rsidRDefault="007A02F4" w:rsidP="0062312F">
      <w:pPr>
        <w:pStyle w:val="Heading1"/>
      </w:pPr>
      <w:r>
        <w:t>Computer skills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A02F4" w:rsidRPr="00CF1A49" w14:paraId="1BC80919" w14:textId="77777777" w:rsidTr="007A02F4">
        <w:trPr>
          <w:trHeight w:val="450"/>
        </w:trPr>
        <w:tc>
          <w:tcPr>
            <w:tcW w:w="9290" w:type="dxa"/>
          </w:tcPr>
          <w:p w14:paraId="53CD5125" w14:textId="77777777" w:rsidR="007A02F4" w:rsidRDefault="007A02F4" w:rsidP="007A02F4">
            <w:pPr>
              <w:pStyle w:val="Heading3"/>
              <w:contextualSpacing w:val="0"/>
              <w:outlineLvl w:val="2"/>
            </w:pPr>
            <w:r>
              <w:t xml:space="preserve">Proficient with Microsoft Word, Excel, and PowerPoint </w:t>
            </w:r>
          </w:p>
          <w:p w14:paraId="50E9289E" w14:textId="1995B41E" w:rsidR="00C2241B" w:rsidRPr="007A02F4" w:rsidRDefault="00924CE3" w:rsidP="007A02F4">
            <w:pPr>
              <w:pStyle w:val="Heading3"/>
              <w:contextualSpacing w:val="0"/>
              <w:outlineLvl w:val="2"/>
            </w:pPr>
            <w:r>
              <w:t>PRoficient with Google Docs, She</w:t>
            </w:r>
            <w:r w:rsidR="00C2241B">
              <w:t>ets, and Drive</w:t>
            </w:r>
          </w:p>
        </w:tc>
      </w:tr>
    </w:tbl>
    <w:p w14:paraId="6411B36F" w14:textId="02FE11F0" w:rsidR="00B51D1B" w:rsidRPr="006E1507" w:rsidRDefault="00B51D1B" w:rsidP="006E1507"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0398" w14:textId="77777777" w:rsidR="00C25F21" w:rsidRDefault="00C25F21" w:rsidP="0068194B">
      <w:r>
        <w:separator/>
      </w:r>
    </w:p>
    <w:p w14:paraId="22FBB9A2" w14:textId="77777777" w:rsidR="00C25F21" w:rsidRDefault="00C25F21"/>
    <w:p w14:paraId="2E0D4668" w14:textId="77777777" w:rsidR="00C25F21" w:rsidRDefault="00C25F21"/>
  </w:endnote>
  <w:endnote w:type="continuationSeparator" w:id="0">
    <w:p w14:paraId="5A832026" w14:textId="77777777" w:rsidR="00C25F21" w:rsidRDefault="00C25F21" w:rsidP="0068194B">
      <w:r>
        <w:continuationSeparator/>
      </w:r>
    </w:p>
    <w:p w14:paraId="737546B1" w14:textId="77777777" w:rsidR="00C25F21" w:rsidRDefault="00C25F21"/>
    <w:p w14:paraId="7525DBEC" w14:textId="77777777" w:rsidR="00C25F21" w:rsidRDefault="00C25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93A6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2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09836" w14:textId="77777777" w:rsidR="00C25F21" w:rsidRDefault="00C25F21" w:rsidP="0068194B">
      <w:r>
        <w:separator/>
      </w:r>
    </w:p>
    <w:p w14:paraId="53BC37C4" w14:textId="77777777" w:rsidR="00C25F21" w:rsidRDefault="00C25F21"/>
    <w:p w14:paraId="76B44679" w14:textId="77777777" w:rsidR="00C25F21" w:rsidRDefault="00C25F21"/>
  </w:footnote>
  <w:footnote w:type="continuationSeparator" w:id="0">
    <w:p w14:paraId="169C499E" w14:textId="77777777" w:rsidR="00C25F21" w:rsidRDefault="00C25F21" w:rsidP="0068194B">
      <w:r>
        <w:continuationSeparator/>
      </w:r>
    </w:p>
    <w:p w14:paraId="04C0E9C6" w14:textId="77777777" w:rsidR="00C25F21" w:rsidRDefault="00C25F21"/>
    <w:p w14:paraId="77D50D52" w14:textId="77777777" w:rsidR="00C25F21" w:rsidRDefault="00C25F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67B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C2662D" wp14:editId="04D6B9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E7C3D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D6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02F4"/>
    <w:rsid w:val="007C0566"/>
    <w:rsid w:val="007C4171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CE3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241B"/>
    <w:rsid w:val="00C25F21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DA1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DFD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1B9A3F"/>
  <w15:chartTrackingRefBased/>
  <w15:docId w15:val="{CA79D191-3624-4A44-BFD7-BCE32195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D2C5C6B0D44252AA25D1C44BBA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DC79-DC33-4849-9864-B01F57F433EA}"/>
      </w:docPartPr>
      <w:docPartBody>
        <w:p w:rsidR="00450996" w:rsidRDefault="00D114DB">
          <w:pPr>
            <w:pStyle w:val="A5D2C5C6B0D44252AA25D1C44BBA45B5"/>
          </w:pPr>
          <w:r w:rsidRPr="00CF1A49">
            <w:t>·</w:t>
          </w:r>
        </w:p>
      </w:docPartBody>
    </w:docPart>
    <w:docPart>
      <w:docPartPr>
        <w:name w:val="1374CB3C3DD14DC1A81677BE8377B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579F3-048A-4613-917F-704F2269A3EE}"/>
      </w:docPartPr>
      <w:docPartBody>
        <w:p w:rsidR="00450996" w:rsidRDefault="00D114DB">
          <w:pPr>
            <w:pStyle w:val="1374CB3C3DD14DC1A81677BE8377BD2E"/>
          </w:pPr>
          <w:r w:rsidRPr="00CF1A49">
            <w:t>Experience</w:t>
          </w:r>
        </w:p>
      </w:docPartBody>
    </w:docPart>
    <w:docPart>
      <w:docPartPr>
        <w:name w:val="63717C1C6D894E22A64FC4F41198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4088-04DA-4992-A6A3-D79B8F9197FE}"/>
      </w:docPartPr>
      <w:docPartBody>
        <w:p w:rsidR="00450996" w:rsidRDefault="00D114DB">
          <w:pPr>
            <w:pStyle w:val="63717C1C6D894E22A64FC4F411985A4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DB"/>
    <w:rsid w:val="00450996"/>
    <w:rsid w:val="00727D2D"/>
    <w:rsid w:val="00D1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DD9264DC7487FA711EEDF8741936F">
    <w:name w:val="42FDD9264DC7487FA711EEDF8741936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9C53710294E486B985E509D244AA4F7">
    <w:name w:val="09C53710294E486B985E509D244AA4F7"/>
  </w:style>
  <w:style w:type="paragraph" w:customStyle="1" w:styleId="21F1A943A5C248FE8C5A3E731D8A1572">
    <w:name w:val="21F1A943A5C248FE8C5A3E731D8A1572"/>
  </w:style>
  <w:style w:type="paragraph" w:customStyle="1" w:styleId="A5D2C5C6B0D44252AA25D1C44BBA45B5">
    <w:name w:val="A5D2C5C6B0D44252AA25D1C44BBA45B5"/>
  </w:style>
  <w:style w:type="paragraph" w:customStyle="1" w:styleId="BC35CD15883A41B58578B543F8B8233E">
    <w:name w:val="BC35CD15883A41B58578B543F8B8233E"/>
  </w:style>
  <w:style w:type="paragraph" w:customStyle="1" w:styleId="35C55268D7DD49DC8E9EFD5197451CFB">
    <w:name w:val="35C55268D7DD49DC8E9EFD5197451CFB"/>
  </w:style>
  <w:style w:type="paragraph" w:customStyle="1" w:styleId="58087AFA0A494CED968DD4511CEE7A30">
    <w:name w:val="58087AFA0A494CED968DD4511CEE7A30"/>
  </w:style>
  <w:style w:type="paragraph" w:customStyle="1" w:styleId="25392C59A6404C35A56D4DFA2C24DF16">
    <w:name w:val="25392C59A6404C35A56D4DFA2C24DF16"/>
  </w:style>
  <w:style w:type="paragraph" w:customStyle="1" w:styleId="3FCF62896F73494080FA7CE70D139C08">
    <w:name w:val="3FCF62896F73494080FA7CE70D139C08"/>
  </w:style>
  <w:style w:type="paragraph" w:customStyle="1" w:styleId="649B0123C57144EF9719765F4F6BABAC">
    <w:name w:val="649B0123C57144EF9719765F4F6BABAC"/>
  </w:style>
  <w:style w:type="paragraph" w:customStyle="1" w:styleId="28FE290E3FDF42C7A55FAE550E2C81DB">
    <w:name w:val="28FE290E3FDF42C7A55FAE550E2C81DB"/>
  </w:style>
  <w:style w:type="paragraph" w:customStyle="1" w:styleId="1374CB3C3DD14DC1A81677BE8377BD2E">
    <w:name w:val="1374CB3C3DD14DC1A81677BE8377BD2E"/>
  </w:style>
  <w:style w:type="paragraph" w:customStyle="1" w:styleId="48732FD4D7084839BCFFB2BB772DC6E8">
    <w:name w:val="48732FD4D7084839BCFFB2BB772DC6E8"/>
  </w:style>
  <w:style w:type="paragraph" w:customStyle="1" w:styleId="98D885BA3CBA41ADA8709D63B325AE5D">
    <w:name w:val="98D885BA3CBA41ADA8709D63B325AE5D"/>
  </w:style>
  <w:style w:type="paragraph" w:customStyle="1" w:styleId="D2183DAE2B1044F191A6A8DCC2BF2270">
    <w:name w:val="D2183DAE2B1044F191A6A8DCC2BF227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208D5159D85418B9DC8B2FF4CEAC829">
    <w:name w:val="8208D5159D85418B9DC8B2FF4CEAC829"/>
  </w:style>
  <w:style w:type="paragraph" w:customStyle="1" w:styleId="98848DE7185B40EA86C814BA4EE462CB">
    <w:name w:val="98848DE7185B40EA86C814BA4EE462CB"/>
  </w:style>
  <w:style w:type="paragraph" w:customStyle="1" w:styleId="015F09CF78E14DF98E5142134B5A4A43">
    <w:name w:val="015F09CF78E14DF98E5142134B5A4A43"/>
  </w:style>
  <w:style w:type="paragraph" w:customStyle="1" w:styleId="AE8DEBA8444E4311A78746C5399FFFB7">
    <w:name w:val="AE8DEBA8444E4311A78746C5399FFFB7"/>
  </w:style>
  <w:style w:type="paragraph" w:customStyle="1" w:styleId="155A9DF71CA6421AB1006B98C6ACE297">
    <w:name w:val="155A9DF71CA6421AB1006B98C6ACE297"/>
  </w:style>
  <w:style w:type="paragraph" w:customStyle="1" w:styleId="86DDF45831A848ABAF28E29830118911">
    <w:name w:val="86DDF45831A848ABAF28E29830118911"/>
  </w:style>
  <w:style w:type="paragraph" w:customStyle="1" w:styleId="EABBF45D716E42E1B60768A2E54FD23D">
    <w:name w:val="EABBF45D716E42E1B60768A2E54FD23D"/>
  </w:style>
  <w:style w:type="paragraph" w:customStyle="1" w:styleId="63717C1C6D894E22A64FC4F411985A40">
    <w:name w:val="63717C1C6D894E22A64FC4F411985A40"/>
  </w:style>
  <w:style w:type="paragraph" w:customStyle="1" w:styleId="1DE52F059B2B4B2C905844DC4B18C3A9">
    <w:name w:val="1DE52F059B2B4B2C905844DC4B18C3A9"/>
  </w:style>
  <w:style w:type="paragraph" w:customStyle="1" w:styleId="905DCE1CD116403F85A242A0A4B0B583">
    <w:name w:val="905DCE1CD116403F85A242A0A4B0B583"/>
  </w:style>
  <w:style w:type="paragraph" w:customStyle="1" w:styleId="53D6DEECA85B403782A44E5D7DA21A48">
    <w:name w:val="53D6DEECA85B403782A44E5D7DA21A48"/>
  </w:style>
  <w:style w:type="paragraph" w:customStyle="1" w:styleId="3024BB857B294E6F906DF9B4D3616AF2">
    <w:name w:val="3024BB857B294E6F906DF9B4D3616AF2"/>
  </w:style>
  <w:style w:type="paragraph" w:customStyle="1" w:styleId="8AC2D5CBC2A04499BC63F7381A374928">
    <w:name w:val="8AC2D5CBC2A04499BC63F7381A374928"/>
  </w:style>
  <w:style w:type="paragraph" w:customStyle="1" w:styleId="897218B91CDB4AB8A0199C5818C482EF">
    <w:name w:val="897218B91CDB4AB8A0199C5818C482EF"/>
  </w:style>
  <w:style w:type="paragraph" w:customStyle="1" w:styleId="969237A77760449A9D08323EF06947E7">
    <w:name w:val="969237A77760449A9D08323EF06947E7"/>
  </w:style>
  <w:style w:type="paragraph" w:customStyle="1" w:styleId="4A832E023CC447C08FB26EDF027C4923">
    <w:name w:val="4A832E023CC447C08FB26EDF027C4923"/>
  </w:style>
  <w:style w:type="paragraph" w:customStyle="1" w:styleId="915319A44E5140C490EC8F00F461482E">
    <w:name w:val="915319A44E5140C490EC8F00F461482E"/>
  </w:style>
  <w:style w:type="paragraph" w:customStyle="1" w:styleId="3EE112130F284E71B78FF4300B1435B1">
    <w:name w:val="3EE112130F284E71B78FF4300B1435B1"/>
  </w:style>
  <w:style w:type="paragraph" w:customStyle="1" w:styleId="9E89C9FA04454EFD8E135436BB6EF000">
    <w:name w:val="9E89C9FA04454EFD8E135436BB6EF000"/>
  </w:style>
  <w:style w:type="paragraph" w:customStyle="1" w:styleId="9532793A65B842EAA29F7330A4657C04">
    <w:name w:val="9532793A65B842EAA29F7330A4657C04"/>
  </w:style>
  <w:style w:type="paragraph" w:customStyle="1" w:styleId="0FD8CBDECA3246E0ABC9C24A971BE6B7">
    <w:name w:val="0FD8CBDECA3246E0ABC9C24A971BE6B7"/>
  </w:style>
  <w:style w:type="paragraph" w:customStyle="1" w:styleId="6717B9F4F9F1492ABE283CA9E86D4A69">
    <w:name w:val="6717B9F4F9F1492ABE283CA9E86D4A69"/>
  </w:style>
  <w:style w:type="paragraph" w:customStyle="1" w:styleId="3489F68CB361464CBDE4E75B9D93C367">
    <w:name w:val="3489F68CB361464CBDE4E75B9D93C367"/>
  </w:style>
  <w:style w:type="paragraph" w:customStyle="1" w:styleId="D2F24940C24F4105BACBB114A7FC55DB">
    <w:name w:val="D2F24940C24F4105BACBB114A7FC55DB"/>
  </w:style>
  <w:style w:type="paragraph" w:customStyle="1" w:styleId="C73EA9D863F74C96A254A00F0CF9CA8B">
    <w:name w:val="C73EA9D863F74C96A254A00F0CF9CA8B"/>
  </w:style>
  <w:style w:type="paragraph" w:customStyle="1" w:styleId="122FD340E3FE41F893528034A311ED06">
    <w:name w:val="122FD340E3FE41F893528034A311ED06"/>
  </w:style>
  <w:style w:type="paragraph" w:customStyle="1" w:styleId="677855F805F747C2BA6B0D2103F797A4">
    <w:name w:val="677855F805F747C2BA6B0D2103F797A4"/>
    <w:rsid w:val="00D114DB"/>
  </w:style>
  <w:style w:type="paragraph" w:customStyle="1" w:styleId="B50D09CF5C624B268941A50CBBD9F8D8">
    <w:name w:val="B50D09CF5C624B268941A50CBBD9F8D8"/>
    <w:rsid w:val="00D114DB"/>
  </w:style>
  <w:style w:type="paragraph" w:customStyle="1" w:styleId="7A047E546E3141DA8C3728168ADEA3CB">
    <w:name w:val="7A047E546E3141DA8C3728168ADEA3CB"/>
    <w:rsid w:val="00D114DB"/>
  </w:style>
  <w:style w:type="paragraph" w:customStyle="1" w:styleId="E3F781520B934836BDEF45E720EBF83E">
    <w:name w:val="E3F781520B934836BDEF45E720EBF83E"/>
    <w:rsid w:val="00D114DB"/>
  </w:style>
  <w:style w:type="paragraph" w:customStyle="1" w:styleId="29E958ECA03F4EF58BA7550010DD5FED">
    <w:name w:val="29E958ECA03F4EF58BA7550010DD5FED"/>
    <w:rsid w:val="00D114DB"/>
  </w:style>
  <w:style w:type="paragraph" w:customStyle="1" w:styleId="D3CFC820CF794038B81036E3BF30D514">
    <w:name w:val="D3CFC820CF794038B81036E3BF30D514"/>
    <w:rsid w:val="00D114DB"/>
  </w:style>
  <w:style w:type="paragraph" w:customStyle="1" w:styleId="C02C52B785E9486684F5F4524BF91803">
    <w:name w:val="C02C52B785E9486684F5F4524BF91803"/>
    <w:rsid w:val="00D114DB"/>
  </w:style>
  <w:style w:type="paragraph" w:customStyle="1" w:styleId="2C2B1D0188BE4501BB0D61DA497BC60F">
    <w:name w:val="2C2B1D0188BE4501BB0D61DA497BC60F"/>
    <w:rsid w:val="00D11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Whitley</dc:creator>
  <cp:keywords/>
  <dc:description/>
  <cp:lastModifiedBy>Jonathan Whitley</cp:lastModifiedBy>
  <cp:revision>4</cp:revision>
  <dcterms:created xsi:type="dcterms:W3CDTF">2018-04-13T17:12:00Z</dcterms:created>
  <dcterms:modified xsi:type="dcterms:W3CDTF">2018-06-25T18:40:00Z</dcterms:modified>
  <cp:category/>
</cp:coreProperties>
</file>