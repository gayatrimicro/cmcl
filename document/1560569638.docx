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CA8E" w14:textId="77777777" w:rsidR="00394A6D" w:rsidRDefault="00F253A9">
      <w:pPr>
        <w:pStyle w:val="Title"/>
      </w:pPr>
      <w:sdt>
        <w:sdtPr>
          <w:alias w:val="Enter your name:"/>
          <w:tag w:val=""/>
          <w:id w:val="-328297061"/>
          <w:placeholder>
            <w:docPart w:val="D8D41B151CA34656A9D64C76CFC451F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94C12">
            <w:t>Estefany Del Rio</w:t>
          </w:r>
        </w:sdtContent>
      </w:sdt>
    </w:p>
    <w:p w14:paraId="299D501A" w14:textId="2BFE9C83" w:rsidR="00394A6D" w:rsidRDefault="00D97D5B">
      <w:r>
        <w:t>Grapevine</w:t>
      </w:r>
      <w:r w:rsidR="00294C12">
        <w:t>, TX 7</w:t>
      </w:r>
      <w:r>
        <w:t>6051</w:t>
      </w:r>
      <w:r w:rsidR="007D00B3">
        <w:t> | </w:t>
      </w:r>
      <w:r w:rsidR="00294C12">
        <w:t>(214) 980 - 9486</w:t>
      </w:r>
      <w:r w:rsidR="007D00B3">
        <w:t> | </w:t>
      </w:r>
      <w:r w:rsidR="00294C12">
        <w:t>en.delrio@aol.com</w:t>
      </w:r>
    </w:p>
    <w:p w14:paraId="1316B6DD" w14:textId="77777777" w:rsidR="00394A6D" w:rsidRDefault="0012749D">
      <w:pPr>
        <w:pStyle w:val="Heading1"/>
      </w:pPr>
      <w:r>
        <w:t>Professional Summary</w:t>
      </w:r>
    </w:p>
    <w:p w14:paraId="6971F65A" w14:textId="395136C7" w:rsidR="00394A6D" w:rsidRDefault="0012749D" w:rsidP="00DD4208">
      <w:pPr>
        <w:pStyle w:val="ListBullet"/>
      </w:pPr>
      <w:r>
        <w:t xml:space="preserve">Hard-working and compassionate </w:t>
      </w:r>
      <w:r w:rsidR="00F253A9">
        <w:t>Registered</w:t>
      </w:r>
      <w:r w:rsidR="00D97D5B">
        <w:t xml:space="preserve"> Nurse</w:t>
      </w:r>
      <w:r>
        <w:t xml:space="preserve"> seeking Entry Level </w:t>
      </w:r>
      <w:r w:rsidR="004D70A9">
        <w:t>RN</w:t>
      </w:r>
      <w:r w:rsidR="00D40A3A">
        <w:t xml:space="preserve"> </w:t>
      </w:r>
      <w:r>
        <w:t>position</w:t>
      </w:r>
      <w:r w:rsidR="003E3286">
        <w:t>.</w:t>
      </w:r>
      <w:r w:rsidR="00F253A9">
        <w:t xml:space="preserve"> Graduated in the Spring of 2019. </w:t>
      </w:r>
      <w:bookmarkStart w:id="0" w:name="_GoBack"/>
      <w:bookmarkEnd w:id="0"/>
      <w:r>
        <w:t>Skilled in prioritizing care, effective communication, and maintaining the highest standards of safety.</w:t>
      </w:r>
    </w:p>
    <w:p w14:paraId="5404D221" w14:textId="77777777" w:rsidR="00394A6D" w:rsidRDefault="0012749D" w:rsidP="004E026B">
      <w:pPr>
        <w:pStyle w:val="Heading1"/>
      </w:pPr>
      <w:r>
        <w:t>Skills</w:t>
      </w:r>
    </w:p>
    <w:p w14:paraId="57FE2A5B" w14:textId="77777777" w:rsidR="001272F7" w:rsidRDefault="001272F7" w:rsidP="0012749D">
      <w:pPr>
        <w:pStyle w:val="ListBullet"/>
        <w:sectPr w:rsidR="001272F7" w:rsidSect="00374627">
          <w:footerReference w:type="default" r:id="rId8"/>
          <w:pgSz w:w="12240" w:h="15840"/>
          <w:pgMar w:top="1008" w:right="1008" w:bottom="1152" w:left="1008" w:header="576" w:footer="576" w:gutter="0"/>
          <w:pgNumType w:start="1"/>
          <w:cols w:space="720"/>
          <w:titlePg/>
          <w:docGrid w:linePitch="360"/>
        </w:sectPr>
      </w:pPr>
    </w:p>
    <w:p w14:paraId="76FA8A5E" w14:textId="6F641D9D" w:rsidR="00394A6D" w:rsidRDefault="0012749D" w:rsidP="006D26D0">
      <w:pPr>
        <w:pStyle w:val="ListBullet"/>
      </w:pPr>
      <w:r>
        <w:t>Self-motivated</w:t>
      </w:r>
      <w:r w:rsidR="006D26D0">
        <w:t xml:space="preserve"> and disciplined</w:t>
      </w:r>
    </w:p>
    <w:p w14:paraId="049B204D" w14:textId="77777777" w:rsidR="00394A6D" w:rsidRDefault="004E026B" w:rsidP="0012749D">
      <w:pPr>
        <w:pStyle w:val="ListBullet"/>
      </w:pPr>
      <w:r>
        <w:t>Exceptional interpersonal communication</w:t>
      </w:r>
    </w:p>
    <w:p w14:paraId="4E32F008" w14:textId="77777777" w:rsidR="00394A6D" w:rsidRDefault="004E026B">
      <w:pPr>
        <w:pStyle w:val="ListBullet"/>
      </w:pPr>
      <w:r>
        <w:t>Upholds patient privacy and confidentiality</w:t>
      </w:r>
    </w:p>
    <w:p w14:paraId="132F3661" w14:textId="2B92C742" w:rsidR="004E026B" w:rsidRDefault="004E026B">
      <w:pPr>
        <w:pStyle w:val="ListBullet"/>
      </w:pPr>
      <w:r>
        <w:t>Str</w:t>
      </w:r>
      <w:r w:rsidR="006D26D0">
        <w:t>o</w:t>
      </w:r>
      <w:r>
        <w:t>ng clinical judgement</w:t>
      </w:r>
      <w:r w:rsidR="006D26D0">
        <w:t>,</w:t>
      </w:r>
      <w:r>
        <w:t xml:space="preserve"> patient-focused care</w:t>
      </w:r>
    </w:p>
    <w:p w14:paraId="1545E80E" w14:textId="77777777" w:rsidR="001272F7" w:rsidRDefault="004E026B" w:rsidP="001272F7">
      <w:pPr>
        <w:pStyle w:val="ListBullet"/>
      </w:pPr>
      <w:r>
        <w:t>Bilingual, fluent in Spanish</w:t>
      </w:r>
    </w:p>
    <w:p w14:paraId="35E41922" w14:textId="77777777" w:rsidR="001272F7" w:rsidRDefault="001272F7">
      <w:pPr>
        <w:pStyle w:val="Heading1"/>
        <w:sectPr w:rsidR="001272F7" w:rsidSect="001272F7">
          <w:type w:val="continuous"/>
          <w:pgSz w:w="12240" w:h="15840"/>
          <w:pgMar w:top="1008" w:right="1008" w:bottom="1152" w:left="1008" w:header="576" w:footer="576" w:gutter="0"/>
          <w:pgNumType w:start="1"/>
          <w:cols w:num="2" w:space="720"/>
          <w:titlePg/>
          <w:docGrid w:linePitch="360"/>
        </w:sectPr>
      </w:pPr>
    </w:p>
    <w:p w14:paraId="0AA50219" w14:textId="77777777" w:rsidR="001272F7" w:rsidRDefault="001272F7">
      <w:pPr>
        <w:pStyle w:val="Heading1"/>
      </w:pPr>
    </w:p>
    <w:p w14:paraId="774E3D44" w14:textId="77777777" w:rsidR="00394A6D" w:rsidRDefault="004E026B">
      <w:pPr>
        <w:pStyle w:val="Heading1"/>
      </w:pPr>
      <w:r>
        <w:t>Work History</w:t>
      </w:r>
    </w:p>
    <w:p w14:paraId="0F913EC9" w14:textId="77777777" w:rsidR="00394A6D" w:rsidRDefault="004E026B">
      <w:pPr>
        <w:pStyle w:val="Heading2"/>
      </w:pPr>
      <w:r>
        <w:t>Special Needs Caregiver</w:t>
      </w:r>
      <w:r w:rsidR="007D00B3">
        <w:t> | </w:t>
      </w:r>
      <w:r>
        <w:t>Aurora Campos</w:t>
      </w:r>
      <w:r w:rsidR="007D00B3">
        <w:t> | </w:t>
      </w:r>
      <w:r>
        <w:t>May 2018</w:t>
      </w:r>
      <w:r w:rsidR="0077621B">
        <w:t xml:space="preserve"> </w:t>
      </w:r>
      <w:r>
        <w:t>–</w:t>
      </w:r>
      <w:r w:rsidR="0077621B">
        <w:t xml:space="preserve"> </w:t>
      </w:r>
      <w:r>
        <w:t>July 2018</w:t>
      </w:r>
    </w:p>
    <w:p w14:paraId="522259D8" w14:textId="77777777" w:rsidR="00394A6D" w:rsidRDefault="004E026B">
      <w:pPr>
        <w:pStyle w:val="ListBullet"/>
      </w:pPr>
      <w:r>
        <w:t>Communicated openly with the children’s parent about daily activities and behaviors.</w:t>
      </w:r>
    </w:p>
    <w:p w14:paraId="0ADD8F7C" w14:textId="0D6D3D8E" w:rsidR="004E026B" w:rsidRDefault="004E026B">
      <w:pPr>
        <w:pStyle w:val="ListBullet"/>
      </w:pPr>
      <w:r>
        <w:t>Identifie</w:t>
      </w:r>
      <w:r w:rsidR="001E3A35">
        <w:t>d</w:t>
      </w:r>
      <w:r>
        <w:t xml:space="preserve"> signs of potential emotional or developmental concerns in children and brought them to the parent’s attention.</w:t>
      </w:r>
    </w:p>
    <w:p w14:paraId="70D63D9E" w14:textId="77777777" w:rsidR="004E026B" w:rsidRDefault="004E026B">
      <w:pPr>
        <w:pStyle w:val="ListBullet"/>
      </w:pPr>
      <w:r>
        <w:t>Administered medications and kept appropriate records.</w:t>
      </w:r>
    </w:p>
    <w:p w14:paraId="6606D1BA" w14:textId="748346C1" w:rsidR="00394A6D" w:rsidRDefault="004E026B" w:rsidP="004E026B">
      <w:pPr>
        <w:pStyle w:val="ListBullet"/>
      </w:pPr>
      <w:r>
        <w:t xml:space="preserve">Assisted </w:t>
      </w:r>
      <w:r w:rsidR="00EF027D">
        <w:t>the children</w:t>
      </w:r>
      <w:r>
        <w:t xml:space="preserve"> in order to facilitate independence and well-being.</w:t>
      </w:r>
    </w:p>
    <w:sdt>
      <w:sdtPr>
        <w:alias w:val="Education:"/>
        <w:tag w:val="Education:"/>
        <w:id w:val="1513793667"/>
        <w:placeholder>
          <w:docPart w:val="C2FC8B65BCA9497ABDC2D61939080ECC"/>
        </w:placeholder>
        <w:temporary/>
        <w:showingPlcHdr/>
        <w15:appearance w15:val="hidden"/>
      </w:sdtPr>
      <w:sdtEndPr/>
      <w:sdtContent>
        <w:p w14:paraId="2EA8CC2D" w14:textId="77777777" w:rsidR="0012749D" w:rsidRDefault="0012749D" w:rsidP="0012749D">
          <w:pPr>
            <w:pStyle w:val="Heading1"/>
          </w:pPr>
          <w:r>
            <w:t>Education</w:t>
          </w:r>
        </w:p>
      </w:sdtContent>
    </w:sdt>
    <w:p w14:paraId="1CAD9AA3" w14:textId="77777777" w:rsidR="0012749D" w:rsidRDefault="004E026B" w:rsidP="0012749D">
      <w:pPr>
        <w:pStyle w:val="Heading2"/>
      </w:pPr>
      <w:r>
        <w:t>Associate of Applied Science: Nursing</w:t>
      </w:r>
      <w:r w:rsidR="0012749D">
        <w:t> | </w:t>
      </w:r>
      <w:r>
        <w:t>2019</w:t>
      </w:r>
      <w:r w:rsidR="0012749D">
        <w:t> | </w:t>
      </w:r>
      <w:r>
        <w:t>Navarro college</w:t>
      </w:r>
    </w:p>
    <w:p w14:paraId="4B123336" w14:textId="77777777" w:rsidR="0012749D" w:rsidRDefault="004E026B" w:rsidP="0012749D">
      <w:pPr>
        <w:pStyle w:val="ListBullet"/>
        <w:numPr>
          <w:ilvl w:val="0"/>
          <w:numId w:val="18"/>
        </w:numPr>
      </w:pPr>
      <w:r>
        <w:t>Member of Phi Theta Kappa, International Honor Society (2016-2019)</w:t>
      </w:r>
    </w:p>
    <w:p w14:paraId="144369D9" w14:textId="77777777" w:rsidR="001272F7" w:rsidRDefault="004E026B" w:rsidP="001272F7">
      <w:pPr>
        <w:pStyle w:val="ListBullet"/>
      </w:pPr>
      <w:r>
        <w:t>Recipient of the Melanie Ashmore and Gooch Scholarship</w:t>
      </w:r>
    </w:p>
    <w:p w14:paraId="79406B64" w14:textId="77777777" w:rsidR="004E026B" w:rsidRPr="001272F7" w:rsidRDefault="004E026B" w:rsidP="001272F7">
      <w:pPr>
        <w:pStyle w:val="Heading1"/>
        <w:rPr>
          <w:rFonts w:asciiTheme="minorHAnsi" w:hAnsiTheme="minorHAnsi"/>
          <w:sz w:val="22"/>
          <w:szCs w:val="22"/>
        </w:rPr>
      </w:pPr>
      <w:r w:rsidRPr="001272F7">
        <w:t>Certifications</w:t>
      </w:r>
    </w:p>
    <w:p w14:paraId="3764D90F" w14:textId="77777777" w:rsidR="00DC7E68" w:rsidRPr="00DC7E68" w:rsidRDefault="00DC7E68" w:rsidP="00DC7E68">
      <w:pPr>
        <w:pStyle w:val="ListBullet"/>
        <w:numPr>
          <w:ilvl w:val="0"/>
          <w:numId w:val="25"/>
        </w:numPr>
        <w:ind w:left="360"/>
        <w:rPr>
          <w:b/>
        </w:rPr>
      </w:pPr>
      <w:r w:rsidRPr="00DC7E68">
        <w:t>Basic Life Support (BSL) certified, American Heart Association (2019)</w:t>
      </w:r>
    </w:p>
    <w:p w14:paraId="32E7E67F" w14:textId="77777777" w:rsidR="00DC7E68" w:rsidRDefault="00DC7E68" w:rsidP="001272F7">
      <w:pPr>
        <w:pStyle w:val="Heading1"/>
      </w:pPr>
      <w:r>
        <w:t>Clinical Experience</w:t>
      </w:r>
    </w:p>
    <w:p w14:paraId="05826C02" w14:textId="77777777" w:rsidR="00DC7E68" w:rsidRDefault="00DC7E68" w:rsidP="001272F7">
      <w:pPr>
        <w:pStyle w:val="Heading2"/>
      </w:pPr>
      <w:r>
        <w:t xml:space="preserve">CLINICAL PRECEPTORSHIP </w:t>
      </w:r>
      <w:r w:rsidRPr="00DC7E68">
        <w:t>|</w:t>
      </w:r>
      <w:r>
        <w:t xml:space="preserve"> 2019 </w:t>
      </w:r>
      <w:r w:rsidRPr="00DC7E68">
        <w:t>|</w:t>
      </w:r>
      <w:r>
        <w:t xml:space="preserve"> FREESTONE EMERGENCY DEPARTMENT</w:t>
      </w:r>
    </w:p>
    <w:p w14:paraId="77764258" w14:textId="77777777" w:rsidR="00DC7E68" w:rsidRDefault="00DC7E68" w:rsidP="00DC7E68">
      <w:pPr>
        <w:pStyle w:val="ListBullet"/>
        <w:numPr>
          <w:ilvl w:val="0"/>
          <w:numId w:val="25"/>
        </w:numPr>
        <w:ind w:left="360"/>
      </w:pPr>
      <w:r w:rsidRPr="00DC7E68">
        <w:t>Demonstrated triage and assessment skills, medication administration, and patient teaching</w:t>
      </w:r>
    </w:p>
    <w:p w14:paraId="0EDC1DF6" w14:textId="77777777" w:rsidR="00DC7E68" w:rsidRDefault="00DC7E68" w:rsidP="001272F7">
      <w:pPr>
        <w:pStyle w:val="Heading2"/>
      </w:pPr>
      <w:r>
        <w:t xml:space="preserve">CLINICAL PRACTICUM </w:t>
      </w:r>
      <w:r w:rsidR="001272F7" w:rsidRPr="001272F7">
        <w:t>|</w:t>
      </w:r>
      <w:r w:rsidR="001272F7">
        <w:t xml:space="preserve"> 2018-2019 </w:t>
      </w:r>
      <w:r w:rsidR="001272F7" w:rsidRPr="001272F7">
        <w:t>|</w:t>
      </w:r>
      <w:r w:rsidR="001272F7">
        <w:t xml:space="preserve"> BAYLOR SCOTT &amp; WHITE – WAXAHACHIE</w:t>
      </w:r>
    </w:p>
    <w:p w14:paraId="2D7620BD" w14:textId="77777777" w:rsidR="001272F7" w:rsidRPr="001272F7" w:rsidRDefault="001272F7" w:rsidP="001272F7">
      <w:pPr>
        <w:pStyle w:val="ListBullet"/>
        <w:numPr>
          <w:ilvl w:val="0"/>
          <w:numId w:val="25"/>
        </w:numPr>
        <w:ind w:left="360"/>
        <w:rPr>
          <w:b/>
        </w:rPr>
      </w:pPr>
      <w:r>
        <w:t>Provided nursing care for patients on the Med-Surg and Intensive Care Units</w:t>
      </w:r>
    </w:p>
    <w:p w14:paraId="27D2B93F" w14:textId="77777777" w:rsidR="00DC7E68" w:rsidRPr="001272F7" w:rsidRDefault="001272F7" w:rsidP="001272F7">
      <w:pPr>
        <w:pStyle w:val="ListBullet"/>
        <w:numPr>
          <w:ilvl w:val="0"/>
          <w:numId w:val="25"/>
        </w:numPr>
        <w:ind w:left="360"/>
        <w:rPr>
          <w:b/>
        </w:rPr>
      </w:pPr>
      <w:r>
        <w:t>Utilized therapeutic communication and advocated for all patients and their families</w:t>
      </w:r>
    </w:p>
    <w:p w14:paraId="5A195D68" w14:textId="77777777" w:rsidR="001272F7" w:rsidRPr="001272F7" w:rsidRDefault="001272F7" w:rsidP="001272F7">
      <w:pPr>
        <w:pStyle w:val="ListBullet"/>
        <w:numPr>
          <w:ilvl w:val="0"/>
          <w:numId w:val="25"/>
        </w:numPr>
        <w:ind w:left="360"/>
        <w:rPr>
          <w:b/>
        </w:rPr>
      </w:pPr>
      <w:r>
        <w:t>Documented assessments and interventions in Electronic Health Records</w:t>
      </w:r>
    </w:p>
    <w:sectPr w:rsidR="001272F7" w:rsidRPr="001272F7" w:rsidSect="001272F7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ECE0D" w14:textId="77777777" w:rsidR="00294C12" w:rsidRDefault="00294C12">
      <w:pPr>
        <w:spacing w:after="0"/>
      </w:pPr>
      <w:r>
        <w:separator/>
      </w:r>
    </w:p>
  </w:endnote>
  <w:endnote w:type="continuationSeparator" w:id="0">
    <w:p w14:paraId="00476450" w14:textId="77777777" w:rsidR="00294C12" w:rsidRDefault="00294C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AF3CF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5F000" w14:textId="77777777" w:rsidR="00294C12" w:rsidRDefault="00294C12">
      <w:pPr>
        <w:spacing w:after="0"/>
      </w:pPr>
      <w:r>
        <w:separator/>
      </w:r>
    </w:p>
  </w:footnote>
  <w:footnote w:type="continuationSeparator" w:id="0">
    <w:p w14:paraId="0D0F31B3" w14:textId="77777777" w:rsidR="00294C12" w:rsidRDefault="00294C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32843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B98329B"/>
    <w:multiLevelType w:val="hybridMultilevel"/>
    <w:tmpl w:val="30BC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441F18AA"/>
    <w:multiLevelType w:val="hybridMultilevel"/>
    <w:tmpl w:val="BB9A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63D75"/>
    <w:multiLevelType w:val="hybridMultilevel"/>
    <w:tmpl w:val="CF0A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3D2CD6"/>
    <w:multiLevelType w:val="hybridMultilevel"/>
    <w:tmpl w:val="B864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02DA3"/>
    <w:multiLevelType w:val="hybridMultilevel"/>
    <w:tmpl w:val="8910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B3AE8"/>
    <w:multiLevelType w:val="hybridMultilevel"/>
    <w:tmpl w:val="2E60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4"/>
  </w:num>
  <w:num w:numId="20">
    <w:abstractNumId w:val="10"/>
  </w:num>
  <w:num w:numId="21">
    <w:abstractNumId w:val="13"/>
  </w:num>
  <w:num w:numId="22">
    <w:abstractNumId w:val="17"/>
  </w:num>
  <w:num w:numId="23">
    <w:abstractNumId w:val="12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12"/>
    <w:rsid w:val="00060228"/>
    <w:rsid w:val="001272F7"/>
    <w:rsid w:val="0012749D"/>
    <w:rsid w:val="001E3A35"/>
    <w:rsid w:val="00294C12"/>
    <w:rsid w:val="002A5339"/>
    <w:rsid w:val="00374627"/>
    <w:rsid w:val="00394A6D"/>
    <w:rsid w:val="003E3286"/>
    <w:rsid w:val="003F19B9"/>
    <w:rsid w:val="003F5E8A"/>
    <w:rsid w:val="004476A1"/>
    <w:rsid w:val="00464B8A"/>
    <w:rsid w:val="004D70A9"/>
    <w:rsid w:val="004E026B"/>
    <w:rsid w:val="005114E7"/>
    <w:rsid w:val="005E5E55"/>
    <w:rsid w:val="00616068"/>
    <w:rsid w:val="006446CD"/>
    <w:rsid w:val="006543C6"/>
    <w:rsid w:val="006761F3"/>
    <w:rsid w:val="006D26D0"/>
    <w:rsid w:val="006E401C"/>
    <w:rsid w:val="0077621B"/>
    <w:rsid w:val="007963CE"/>
    <w:rsid w:val="007D00B3"/>
    <w:rsid w:val="008916B6"/>
    <w:rsid w:val="008E10EB"/>
    <w:rsid w:val="00922973"/>
    <w:rsid w:val="009763C8"/>
    <w:rsid w:val="00A01A5F"/>
    <w:rsid w:val="00A8131A"/>
    <w:rsid w:val="00A91FA8"/>
    <w:rsid w:val="00B23744"/>
    <w:rsid w:val="00B517A2"/>
    <w:rsid w:val="00B769EE"/>
    <w:rsid w:val="00C57E43"/>
    <w:rsid w:val="00C72B59"/>
    <w:rsid w:val="00CC75DB"/>
    <w:rsid w:val="00D33143"/>
    <w:rsid w:val="00D40A3A"/>
    <w:rsid w:val="00D56207"/>
    <w:rsid w:val="00D765AF"/>
    <w:rsid w:val="00D97D5B"/>
    <w:rsid w:val="00DB0C05"/>
    <w:rsid w:val="00DC7E68"/>
    <w:rsid w:val="00DD4208"/>
    <w:rsid w:val="00E47DFD"/>
    <w:rsid w:val="00E51448"/>
    <w:rsid w:val="00EA2B92"/>
    <w:rsid w:val="00EF027D"/>
    <w:rsid w:val="00F2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4C2CDF"/>
  <w15:chartTrackingRefBased/>
  <w15:docId w15:val="{8535803D-113B-4AA1-B52F-2E1CA1E9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8D41B151CA34656A9D64C76CFC45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7B29C-7B93-4BF3-8057-4A639D8DCE12}"/>
      </w:docPartPr>
      <w:docPartBody>
        <w:p w:rsidR="007B1EC0" w:rsidRDefault="00BA5D50">
          <w:pPr>
            <w:pStyle w:val="D8D41B151CA34656A9D64C76CFC451FB"/>
          </w:pPr>
          <w:r>
            <w:t>Your Name</w:t>
          </w:r>
        </w:p>
      </w:docPartBody>
    </w:docPart>
    <w:docPart>
      <w:docPartPr>
        <w:name w:val="C2FC8B65BCA9497ABDC2D61939080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3BA89-D5E3-4DA4-9DDF-19F6C090DF00}"/>
      </w:docPartPr>
      <w:docPartBody>
        <w:p w:rsidR="007B1EC0" w:rsidRDefault="00BA5D50" w:rsidP="00BA5D50">
          <w:pPr>
            <w:pStyle w:val="C2FC8B65BCA9497ABDC2D61939080EC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0"/>
    <w:rsid w:val="007B1EC0"/>
    <w:rsid w:val="00BA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D41B151CA34656A9D64C76CFC451FB">
    <w:name w:val="D8D41B151CA34656A9D64C76CFC451FB"/>
  </w:style>
  <w:style w:type="paragraph" w:customStyle="1" w:styleId="6CE7A2B4A1174BB8A4322D86316741D0">
    <w:name w:val="6CE7A2B4A1174BB8A4322D86316741D0"/>
  </w:style>
  <w:style w:type="paragraph" w:customStyle="1" w:styleId="61FFA49760F34104B14BA102C682FE30">
    <w:name w:val="61FFA49760F34104B14BA102C682FE30"/>
  </w:style>
  <w:style w:type="paragraph" w:customStyle="1" w:styleId="1CCEC9F9B1D54068B43857EBD373B718">
    <w:name w:val="1CCEC9F9B1D54068B43857EBD373B718"/>
  </w:style>
  <w:style w:type="paragraph" w:customStyle="1" w:styleId="D1F6D20B4BDD47DE822CC8792CDF4D6F">
    <w:name w:val="D1F6D20B4BDD47DE822CC8792CDF4D6F"/>
  </w:style>
  <w:style w:type="paragraph" w:customStyle="1" w:styleId="4F72AC65A7D34BD4AAC925B1B6CA26A1">
    <w:name w:val="4F72AC65A7D34BD4AAC925B1B6CA26A1"/>
  </w:style>
  <w:style w:type="paragraph" w:customStyle="1" w:styleId="A8A7EE39E7AD4280BB2E4CF9A94DB598">
    <w:name w:val="A8A7EE39E7AD4280BB2E4CF9A94DB598"/>
  </w:style>
  <w:style w:type="paragraph" w:customStyle="1" w:styleId="ABF39545BBC54ACEB11ACCFDC56EC264">
    <w:name w:val="ABF39545BBC54ACEB11ACCFDC56EC264"/>
  </w:style>
  <w:style w:type="paragraph" w:customStyle="1" w:styleId="98E9F8AD35674C13B3C8F2C8C7336FED">
    <w:name w:val="98E9F8AD35674C13B3C8F2C8C7336FED"/>
  </w:style>
  <w:style w:type="paragraph" w:customStyle="1" w:styleId="AE53D7809F364D8BAB3D828E10D8349B">
    <w:name w:val="AE53D7809F364D8BAB3D828E10D8349B"/>
  </w:style>
  <w:style w:type="paragraph" w:customStyle="1" w:styleId="1A090F4A227546ACBF3D192FEFEE5810">
    <w:name w:val="1A090F4A227546ACBF3D192FEFEE5810"/>
  </w:style>
  <w:style w:type="paragraph" w:customStyle="1" w:styleId="980B6E6130EE41DEA175B6CB2B0F50AC">
    <w:name w:val="980B6E6130EE41DEA175B6CB2B0F50AC"/>
  </w:style>
  <w:style w:type="paragraph" w:customStyle="1" w:styleId="9404C2A704E7461D998F851ECDC6F4D5">
    <w:name w:val="9404C2A704E7461D998F851ECDC6F4D5"/>
  </w:style>
  <w:style w:type="paragraph" w:customStyle="1" w:styleId="63A774F58E094C50AB553F01EB60FB43">
    <w:name w:val="63A774F58E094C50AB553F01EB60FB43"/>
  </w:style>
  <w:style w:type="paragraph" w:customStyle="1" w:styleId="196F5124E5CF4E6EB978AD3A7F16CF85">
    <w:name w:val="196F5124E5CF4E6EB978AD3A7F16CF85"/>
  </w:style>
  <w:style w:type="paragraph" w:customStyle="1" w:styleId="668675E7E27D4A7EA0856DEBAB89B714">
    <w:name w:val="668675E7E27D4A7EA0856DEBAB89B714"/>
  </w:style>
  <w:style w:type="paragraph" w:customStyle="1" w:styleId="47C9342130B64ABF9BCAFA13B51F47FD">
    <w:name w:val="47C9342130B64ABF9BCAFA13B51F47FD"/>
  </w:style>
  <w:style w:type="paragraph" w:customStyle="1" w:styleId="7A6BCE227FCE4D128DC9CE69DE19261B">
    <w:name w:val="7A6BCE227FCE4D128DC9CE69DE19261B"/>
  </w:style>
  <w:style w:type="paragraph" w:customStyle="1" w:styleId="2D8ECA42FC3D477396B2E8F409524B96">
    <w:name w:val="2D8ECA42FC3D477396B2E8F409524B96"/>
  </w:style>
  <w:style w:type="paragraph" w:customStyle="1" w:styleId="D48EB27380A44C7C89A9B7C47EB8F848">
    <w:name w:val="D48EB27380A44C7C89A9B7C47EB8F848"/>
  </w:style>
  <w:style w:type="paragraph" w:customStyle="1" w:styleId="36255ADC0456486780098A5D497B0EDC">
    <w:name w:val="36255ADC0456486780098A5D497B0EDC"/>
  </w:style>
  <w:style w:type="paragraph" w:customStyle="1" w:styleId="FF53BF83FA534580BF3623D7A3887E03">
    <w:name w:val="FF53BF83FA534580BF3623D7A3887E03"/>
  </w:style>
  <w:style w:type="paragraph" w:customStyle="1" w:styleId="96123B6A89C64C0082684F94F8A2C8E2">
    <w:name w:val="96123B6A89C64C0082684F94F8A2C8E2"/>
  </w:style>
  <w:style w:type="paragraph" w:customStyle="1" w:styleId="7D5188B4805F440D9E593C1525730245">
    <w:name w:val="7D5188B4805F440D9E593C1525730245"/>
  </w:style>
  <w:style w:type="paragraph" w:customStyle="1" w:styleId="2087CA1A7A194F8DB91B39700ED03F44">
    <w:name w:val="2087CA1A7A194F8DB91B39700ED03F44"/>
  </w:style>
  <w:style w:type="paragraph" w:customStyle="1" w:styleId="1216B2B5EEF64190A3C042C931A28FF5">
    <w:name w:val="1216B2B5EEF64190A3C042C931A28FF5"/>
  </w:style>
  <w:style w:type="paragraph" w:customStyle="1" w:styleId="C80784755DF14B478E744545C2850D06">
    <w:name w:val="C80784755DF14B478E744545C2850D06"/>
  </w:style>
  <w:style w:type="paragraph" w:customStyle="1" w:styleId="2503F087B97946B9BA1482C21EABF2B7">
    <w:name w:val="2503F087B97946B9BA1482C21EABF2B7"/>
  </w:style>
  <w:style w:type="paragraph" w:customStyle="1" w:styleId="A34BE78C1AA54A0CA7D2BB41BACFB329">
    <w:name w:val="A34BE78C1AA54A0CA7D2BB41BACFB329"/>
  </w:style>
  <w:style w:type="paragraph" w:customStyle="1" w:styleId="CB14809EBE19489BACE9F253F9E1C2D4">
    <w:name w:val="CB14809EBE19489BACE9F253F9E1C2D4"/>
  </w:style>
  <w:style w:type="paragraph" w:customStyle="1" w:styleId="165C4C41E14F41DBABA0D9DBEBB93A56">
    <w:name w:val="165C4C41E14F41DBABA0D9DBEBB93A56"/>
  </w:style>
  <w:style w:type="paragraph" w:customStyle="1" w:styleId="14DD843D751C43D49EF41A15B018E1FD">
    <w:name w:val="14DD843D751C43D49EF41A15B018E1FD"/>
  </w:style>
  <w:style w:type="paragraph" w:customStyle="1" w:styleId="0B5A0FCDA9B74663AFE86D2485D253D0">
    <w:name w:val="0B5A0FCDA9B74663AFE86D2485D253D0"/>
  </w:style>
  <w:style w:type="paragraph" w:customStyle="1" w:styleId="503D00A81E444AA5ACA47BD15B77A379">
    <w:name w:val="503D00A81E444AA5ACA47BD15B77A379"/>
  </w:style>
  <w:style w:type="paragraph" w:customStyle="1" w:styleId="82877386CADA47D4BF84C63A70E5CE6A">
    <w:name w:val="82877386CADA47D4BF84C63A70E5CE6A"/>
  </w:style>
  <w:style w:type="paragraph" w:customStyle="1" w:styleId="B00DEE9560FA4975BE910AF4796DE753">
    <w:name w:val="B00DEE9560FA4975BE910AF4796DE753"/>
  </w:style>
  <w:style w:type="paragraph" w:customStyle="1" w:styleId="25F49F1126054CA3A88DC3C7444F9049">
    <w:name w:val="25F49F1126054CA3A88DC3C7444F9049"/>
    <w:rsid w:val="00BA5D50"/>
  </w:style>
  <w:style w:type="paragraph" w:customStyle="1" w:styleId="E42D175DC2424BD5B90F9E40EA12D2C7">
    <w:name w:val="E42D175DC2424BD5B90F9E40EA12D2C7"/>
    <w:rsid w:val="00BA5D50"/>
  </w:style>
  <w:style w:type="paragraph" w:customStyle="1" w:styleId="9F9CCF24F1CE4EA7A61F4A2D18F8F8D4">
    <w:name w:val="9F9CCF24F1CE4EA7A61F4A2D18F8F8D4"/>
    <w:rsid w:val="00BA5D50"/>
  </w:style>
  <w:style w:type="paragraph" w:customStyle="1" w:styleId="7C412D7ABCE94F43AAFAC322A2104769">
    <w:name w:val="7C412D7ABCE94F43AAFAC322A2104769"/>
    <w:rsid w:val="00BA5D50"/>
  </w:style>
  <w:style w:type="paragraph" w:customStyle="1" w:styleId="8FBA31D7DD0D404A902DE3964B48DC77">
    <w:name w:val="8FBA31D7DD0D404A902DE3964B48DC77"/>
    <w:rsid w:val="00BA5D50"/>
  </w:style>
  <w:style w:type="paragraph" w:customStyle="1" w:styleId="47724F5B8E0D4816B41E687355027C9E">
    <w:name w:val="47724F5B8E0D4816B41E687355027C9E"/>
    <w:rsid w:val="00BA5D50"/>
  </w:style>
  <w:style w:type="paragraph" w:customStyle="1" w:styleId="683396E9F36C4E478CC0A7C16CA75BBA">
    <w:name w:val="683396E9F36C4E478CC0A7C16CA75BBA"/>
    <w:rsid w:val="00BA5D50"/>
  </w:style>
  <w:style w:type="paragraph" w:customStyle="1" w:styleId="D0B094FD187142809CD088BE7B5B821C">
    <w:name w:val="D0B094FD187142809CD088BE7B5B821C"/>
    <w:rsid w:val="00BA5D50"/>
  </w:style>
  <w:style w:type="paragraph" w:customStyle="1" w:styleId="6DC64316F31E43818006124AC5DA06DE">
    <w:name w:val="6DC64316F31E43818006124AC5DA06DE"/>
    <w:rsid w:val="00BA5D50"/>
  </w:style>
  <w:style w:type="paragraph" w:customStyle="1" w:styleId="12F38520A12F4DC4A6FA97A3AE608551">
    <w:name w:val="12F38520A12F4DC4A6FA97A3AE608551"/>
    <w:rsid w:val="00BA5D50"/>
  </w:style>
  <w:style w:type="paragraph" w:customStyle="1" w:styleId="43BEAA8D7A3F4D189549133F186BF467">
    <w:name w:val="43BEAA8D7A3F4D189549133F186BF467"/>
    <w:rsid w:val="00BA5D50"/>
  </w:style>
  <w:style w:type="paragraph" w:customStyle="1" w:styleId="84F845810E7045AD9C1C3F883B9B5D82">
    <w:name w:val="84F845810E7045AD9C1C3F883B9B5D82"/>
    <w:rsid w:val="00BA5D50"/>
  </w:style>
  <w:style w:type="paragraph" w:customStyle="1" w:styleId="CE4B2B7DFA3949A0B661B0BE00FEDC02">
    <w:name w:val="CE4B2B7DFA3949A0B661B0BE00FEDC02"/>
    <w:rsid w:val="00BA5D50"/>
  </w:style>
  <w:style w:type="paragraph" w:customStyle="1" w:styleId="259D5D81B5F2441F8DB9DA594A87513E">
    <w:name w:val="259D5D81B5F2441F8DB9DA594A87513E"/>
    <w:rsid w:val="00BA5D50"/>
  </w:style>
  <w:style w:type="paragraph" w:customStyle="1" w:styleId="388CF6A682794844AF1B796EA23B8CC5">
    <w:name w:val="388CF6A682794844AF1B796EA23B8CC5"/>
    <w:rsid w:val="00BA5D50"/>
  </w:style>
  <w:style w:type="paragraph" w:customStyle="1" w:styleId="8886FA0040C04AD09EC96598FDB4C0EA">
    <w:name w:val="8886FA0040C04AD09EC96598FDB4C0EA"/>
    <w:rsid w:val="00BA5D50"/>
  </w:style>
  <w:style w:type="paragraph" w:customStyle="1" w:styleId="B45DCCFC1550467AA0A3673099B6F4F7">
    <w:name w:val="B45DCCFC1550467AA0A3673099B6F4F7"/>
    <w:rsid w:val="00BA5D50"/>
  </w:style>
  <w:style w:type="paragraph" w:customStyle="1" w:styleId="261A5248B7324B91B8C8AE0288471DDA">
    <w:name w:val="261A5248B7324B91B8C8AE0288471DDA"/>
    <w:rsid w:val="00BA5D50"/>
  </w:style>
  <w:style w:type="paragraph" w:customStyle="1" w:styleId="55EA8DF333EA4667A6DF5105B48D3561">
    <w:name w:val="55EA8DF333EA4667A6DF5105B48D3561"/>
    <w:rsid w:val="00BA5D50"/>
  </w:style>
  <w:style w:type="paragraph" w:customStyle="1" w:styleId="6329A0D5AD9748C8B9FEB6E66309CADD">
    <w:name w:val="6329A0D5AD9748C8B9FEB6E66309CADD"/>
    <w:rsid w:val="00BA5D50"/>
  </w:style>
  <w:style w:type="paragraph" w:customStyle="1" w:styleId="C2FC8B65BCA9497ABDC2D61939080ECC">
    <w:name w:val="C2FC8B65BCA9497ABDC2D61939080ECC"/>
    <w:rsid w:val="00BA5D50"/>
  </w:style>
  <w:style w:type="paragraph" w:customStyle="1" w:styleId="C587C2307A364F568DB996E1A9F2EC17">
    <w:name w:val="C587C2307A364F568DB996E1A9F2EC17"/>
    <w:rsid w:val="00BA5D50"/>
  </w:style>
  <w:style w:type="paragraph" w:customStyle="1" w:styleId="63B5D77F2EAC4A289AEE9B4776615460">
    <w:name w:val="63B5D77F2EAC4A289AEE9B4776615460"/>
    <w:rsid w:val="00BA5D50"/>
  </w:style>
  <w:style w:type="paragraph" w:customStyle="1" w:styleId="D0F7911E761A43099066C1F97FB5D27A">
    <w:name w:val="D0F7911E761A43099066C1F97FB5D27A"/>
    <w:rsid w:val="00BA5D50"/>
  </w:style>
  <w:style w:type="paragraph" w:customStyle="1" w:styleId="C032C771F3484EB8A1DB414A47F15792">
    <w:name w:val="C032C771F3484EB8A1DB414A47F15792"/>
    <w:rsid w:val="00BA5D50"/>
  </w:style>
  <w:style w:type="paragraph" w:customStyle="1" w:styleId="19BF852D0B9948F380C5E5AE312D7661">
    <w:name w:val="19BF852D0B9948F380C5E5AE312D7661"/>
    <w:rsid w:val="00BA5D50"/>
  </w:style>
  <w:style w:type="paragraph" w:customStyle="1" w:styleId="262A7454892641C5BC0D474127C32575">
    <w:name w:val="262A7454892641C5BC0D474127C32575"/>
    <w:rsid w:val="00BA5D50"/>
  </w:style>
  <w:style w:type="paragraph" w:customStyle="1" w:styleId="D716B01CF2F5493B9DF023E4CC4B8C79">
    <w:name w:val="D716B01CF2F5493B9DF023E4CC4B8C79"/>
    <w:rsid w:val="00BA5D50"/>
  </w:style>
  <w:style w:type="paragraph" w:customStyle="1" w:styleId="89015D4F75F54DBEA09C2141A1BB6E05">
    <w:name w:val="89015D4F75F54DBEA09C2141A1BB6E05"/>
    <w:rsid w:val="00BA5D50"/>
  </w:style>
  <w:style w:type="paragraph" w:customStyle="1" w:styleId="800A8C8BC89A447FB5ADC502B87A9C9D">
    <w:name w:val="800A8C8BC89A447FB5ADC502B87A9C9D"/>
    <w:rsid w:val="00BA5D50"/>
  </w:style>
  <w:style w:type="paragraph" w:customStyle="1" w:styleId="AB279139E74B42F98C4FB99EDD318206">
    <w:name w:val="AB279139E74B42F98C4FB99EDD318206"/>
    <w:rsid w:val="00BA5D50"/>
  </w:style>
  <w:style w:type="paragraph" w:customStyle="1" w:styleId="932140A479BA46C78B2577CF0A27CF50">
    <w:name w:val="932140A479BA46C78B2577CF0A27CF50"/>
    <w:rsid w:val="00BA5D50"/>
  </w:style>
  <w:style w:type="paragraph" w:customStyle="1" w:styleId="4E4A533864644B938BED6EC012AD47EF">
    <w:name w:val="4E4A533864644B938BED6EC012AD47EF"/>
    <w:rsid w:val="00BA5D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CFD49-5BA0-4CFD-9BD7-9DFF1663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1883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estefany delrio</dc:creator>
  <cp:keywords/>
  <dc:description>Estefany Del Rio</dc:description>
  <cp:lastModifiedBy>estefany nicole</cp:lastModifiedBy>
  <cp:revision>12</cp:revision>
  <dcterms:created xsi:type="dcterms:W3CDTF">2019-03-16T23:06:00Z</dcterms:created>
  <dcterms:modified xsi:type="dcterms:W3CDTF">2019-06-15T02:33:00Z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