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A6D" w:rsidRDefault="00BC5766">
      <w:pPr>
        <w:pStyle w:val="Title"/>
      </w:pPr>
      <w:r>
        <w:t>Larry W. Medlin</w:t>
      </w:r>
    </w:p>
    <w:p w:rsidR="00BC5766" w:rsidRDefault="00BC5766">
      <w:r>
        <w:t>940 W. Round Grove Road #1711, Lewisville, Tx 75067, 940-597-3900, lmedlin@wgu.edu</w:t>
      </w:r>
      <w:r w:rsidR="00CC75DB">
        <w:t xml:space="preserve"> </w:t>
      </w:r>
    </w:p>
    <w:sdt>
      <w:sdtPr>
        <w:alias w:val="Objective:"/>
        <w:tag w:val="Objective:"/>
        <w:id w:val="-736782104"/>
        <w:placeholder>
          <w:docPart w:val="139D8E11172641438712C2B9A93FEE71"/>
        </w:placeholder>
        <w:temporary/>
        <w:showingPlcHdr/>
        <w15:appearance w15:val="hidden"/>
      </w:sdtPr>
      <w:sdtEndPr/>
      <w:sdtContent>
        <w:p w:rsidR="00394A6D" w:rsidRDefault="007D00B3">
          <w:pPr>
            <w:pStyle w:val="Heading1"/>
          </w:pPr>
          <w:r>
            <w:t>Objective</w:t>
          </w:r>
        </w:p>
      </w:sdtContent>
    </w:sdt>
    <w:p w:rsidR="00394A6D" w:rsidRDefault="00BC5766" w:rsidP="00DD4208">
      <w:pPr>
        <w:pStyle w:val="ListBullet"/>
      </w:pPr>
      <w:r>
        <w:t xml:space="preserve">Transition to a Nursing career with opportunities for growth and advancement. Participate in an environment </w:t>
      </w:r>
      <w:r w:rsidR="00576198">
        <w:t>that utilizes my experience, leadership skills, and nursing abilities.</w:t>
      </w:r>
    </w:p>
    <w:sdt>
      <w:sdtPr>
        <w:alias w:val="Education:"/>
        <w:tag w:val="Education:"/>
        <w:id w:val="1513793667"/>
        <w:placeholder>
          <w:docPart w:val="1C4149D8F2CC4893B23B25BC5322AD5D"/>
        </w:placeholder>
        <w:temporary/>
        <w:showingPlcHdr/>
        <w15:appearance w15:val="hidden"/>
      </w:sdtPr>
      <w:sdtEndPr/>
      <w:sdtContent>
        <w:p w:rsidR="00394A6D" w:rsidRDefault="007D00B3">
          <w:pPr>
            <w:pStyle w:val="Heading1"/>
          </w:pPr>
          <w:r>
            <w:t>Education</w:t>
          </w:r>
        </w:p>
      </w:sdtContent>
    </w:sdt>
    <w:p w:rsidR="00576198" w:rsidRDefault="00576198">
      <w:pPr>
        <w:pStyle w:val="Heading2"/>
      </w:pPr>
      <w:r>
        <w:t>B.s.| 1979| University of Illinois</w:t>
      </w:r>
      <w:r w:rsidR="007D00B3">
        <w:t> </w:t>
      </w:r>
    </w:p>
    <w:p w:rsidR="00394A6D" w:rsidRDefault="00502197" w:rsidP="008916B6">
      <w:pPr>
        <w:pStyle w:val="ListBullet"/>
        <w:numPr>
          <w:ilvl w:val="0"/>
          <w:numId w:val="18"/>
        </w:numPr>
      </w:pPr>
      <w:sdt>
        <w:sdtPr>
          <w:alias w:val="Major:"/>
          <w:tag w:val="Major:"/>
          <w:id w:val="673618560"/>
          <w:placeholder>
            <w:docPart w:val="599DF8FDD3354498A8CE9B77981A6C39"/>
          </w:placeholder>
          <w:temporary/>
          <w:showingPlcHdr/>
          <w15:appearance w15:val="hidden"/>
        </w:sdtPr>
        <w:sdtEndPr/>
        <w:sdtContent>
          <w:r w:rsidR="00D33143">
            <w:t>Major</w:t>
          </w:r>
        </w:sdtContent>
      </w:sdt>
      <w:r w:rsidR="007D00B3">
        <w:t xml:space="preserve">: </w:t>
      </w:r>
      <w:r w:rsidR="00576198">
        <w:t xml:space="preserve"> Marketing</w:t>
      </w:r>
    </w:p>
    <w:p w:rsidR="00394A6D" w:rsidRDefault="00502197" w:rsidP="00576198">
      <w:pPr>
        <w:pStyle w:val="ListBullet"/>
      </w:pPr>
      <w:sdt>
        <w:sdtPr>
          <w:alias w:val="Minor:"/>
          <w:tag w:val="Minor:"/>
          <w:id w:val="-1428026952"/>
          <w:placeholder>
            <w:docPart w:val="BF3DF6B18CA24DAF9E4D7FF2EDD282FC"/>
          </w:placeholder>
          <w:temporary/>
          <w:showingPlcHdr/>
          <w15:appearance w15:val="hidden"/>
        </w:sdtPr>
        <w:sdtEndPr/>
        <w:sdtContent>
          <w:r w:rsidR="00D33143">
            <w:t>Minor</w:t>
          </w:r>
        </w:sdtContent>
      </w:sdt>
      <w:r w:rsidR="007D00B3">
        <w:t xml:space="preserve">: </w:t>
      </w:r>
      <w:r w:rsidR="00576198">
        <w:t>Statistical Analysis and Systems Management</w:t>
      </w:r>
    </w:p>
    <w:p w:rsidR="00394A6D" w:rsidRDefault="00576198">
      <w:pPr>
        <w:pStyle w:val="Heading2"/>
      </w:pPr>
      <w:r>
        <w:t>B.S.</w:t>
      </w:r>
      <w:r w:rsidR="007D00B3">
        <w:t> | </w:t>
      </w:r>
      <w:r>
        <w:t>2018</w:t>
      </w:r>
      <w:r w:rsidR="007D00B3">
        <w:t> | </w:t>
      </w:r>
      <w:r>
        <w:t>Western Governors University</w:t>
      </w:r>
    </w:p>
    <w:p w:rsidR="00576198" w:rsidRDefault="00502197" w:rsidP="00576198">
      <w:pPr>
        <w:pStyle w:val="ListBullet"/>
      </w:pPr>
      <w:sdt>
        <w:sdtPr>
          <w:alias w:val="Major:"/>
          <w:tag w:val="Major:"/>
          <w:id w:val="1020971286"/>
          <w:placeholder>
            <w:docPart w:val="9AD3C654194943BFA83872A0218AB8DD"/>
          </w:placeholder>
          <w:temporary/>
          <w:showingPlcHdr/>
          <w15:appearance w15:val="hidden"/>
        </w:sdtPr>
        <w:sdtEndPr/>
        <w:sdtContent>
          <w:r w:rsidR="00D33143">
            <w:t>Major</w:t>
          </w:r>
        </w:sdtContent>
      </w:sdt>
      <w:r w:rsidR="007D00B3">
        <w:t xml:space="preserve">: </w:t>
      </w:r>
      <w:r w:rsidR="00576198">
        <w:t>Nursing</w:t>
      </w:r>
    </w:p>
    <w:sdt>
      <w:sdtPr>
        <w:alias w:val="Skills &amp; Abilities:"/>
        <w:tag w:val="Skills &amp; Abilities:"/>
        <w:id w:val="495469907"/>
        <w:placeholder>
          <w:docPart w:val="7F250E45149241CAB4C2C178312A9106"/>
        </w:placeholder>
        <w:temporary/>
        <w:showingPlcHdr/>
        <w15:appearance w15:val="hidden"/>
      </w:sdtPr>
      <w:sdtEndPr/>
      <w:sdtContent>
        <w:p w:rsidR="00394A6D" w:rsidRDefault="007D00B3">
          <w:pPr>
            <w:pStyle w:val="Heading1"/>
          </w:pPr>
          <w:r>
            <w:t>Skills &amp; Abilities</w:t>
          </w:r>
        </w:p>
      </w:sdtContent>
    </w:sdt>
    <w:sdt>
      <w:sdtPr>
        <w:alias w:val="Management:"/>
        <w:tag w:val="Management:"/>
        <w:id w:val="-520701395"/>
        <w:placeholder>
          <w:docPart w:val="6D61265EC30940E1AB74FC3941B2E8E2"/>
        </w:placeholder>
        <w:temporary/>
        <w:showingPlcHdr/>
        <w15:appearance w15:val="hidden"/>
      </w:sdtPr>
      <w:sdtEndPr/>
      <w:sdtContent>
        <w:p w:rsidR="00394A6D" w:rsidRDefault="007D00B3">
          <w:pPr>
            <w:pStyle w:val="Heading2"/>
          </w:pPr>
          <w:r>
            <w:t>Management</w:t>
          </w:r>
        </w:p>
      </w:sdtContent>
    </w:sdt>
    <w:p w:rsidR="00394A6D" w:rsidRDefault="003066CB">
      <w:pPr>
        <w:pStyle w:val="ListBullet"/>
      </w:pPr>
      <w:r>
        <w:t>Proven leadership skills with managerial experience including planning, supervision, and delegation.</w:t>
      </w:r>
    </w:p>
    <w:p w:rsidR="00394A6D" w:rsidRDefault="003066CB">
      <w:pPr>
        <w:pStyle w:val="Heading2"/>
      </w:pPr>
      <w:r>
        <w:t>Traits</w:t>
      </w:r>
    </w:p>
    <w:p w:rsidR="00394A6D" w:rsidRDefault="003066CB">
      <w:pPr>
        <w:pStyle w:val="ListBullet"/>
      </w:pPr>
      <w:r>
        <w:t>Service oriented, with history of improving performance and cultivating productivity.  Possess an appreciation for life and humanity.  Strong sense of compassionate care.</w:t>
      </w:r>
      <w:r w:rsidR="000E6B8C">
        <w:t xml:space="preserve"> Highly organized</w:t>
      </w:r>
      <w:r w:rsidR="0097667D">
        <w:t xml:space="preserve"> and can work independently.</w:t>
      </w:r>
    </w:p>
    <w:sdt>
      <w:sdtPr>
        <w:alias w:val="Communication:"/>
        <w:tag w:val="Communication:"/>
        <w:id w:val="1408421060"/>
        <w:placeholder>
          <w:docPart w:val="2F6A538E8DC849B388C318CA5718DF5B"/>
        </w:placeholder>
        <w:temporary/>
        <w:showingPlcHdr/>
        <w15:appearance w15:val="hidden"/>
      </w:sdtPr>
      <w:sdtEndPr/>
      <w:sdtContent>
        <w:p w:rsidR="00394A6D" w:rsidRDefault="007D00B3">
          <w:pPr>
            <w:pStyle w:val="Heading2"/>
          </w:pPr>
          <w:r>
            <w:t>Communication</w:t>
          </w:r>
        </w:p>
      </w:sdtContent>
    </w:sdt>
    <w:p w:rsidR="00394A6D" w:rsidRDefault="003066CB">
      <w:pPr>
        <w:pStyle w:val="ListBullet"/>
      </w:pPr>
      <w:r>
        <w:t>Ab</w:t>
      </w:r>
      <w:r w:rsidR="000E6B8C">
        <w:t>le</w:t>
      </w:r>
      <w:r>
        <w:t xml:space="preserve"> to communicate at all levels of an organization</w:t>
      </w:r>
      <w:r w:rsidR="000E6B8C">
        <w:t xml:space="preserve"> either verbally or in written format.  Strong sense of chain of command.  Ability to express ideas clearly and succinctly and give clear direction as well as accept and perform as directed.</w:t>
      </w:r>
    </w:p>
    <w:sdt>
      <w:sdtPr>
        <w:alias w:val="Leadership:"/>
        <w:tag w:val="Leadership:"/>
        <w:id w:val="-519467818"/>
        <w:placeholder>
          <w:docPart w:val="FAF38E196EDC44988EEF8891CFCF9E75"/>
        </w:placeholder>
        <w:temporary/>
        <w:showingPlcHdr/>
        <w15:appearance w15:val="hidden"/>
      </w:sdtPr>
      <w:sdtEndPr/>
      <w:sdtContent>
        <w:p w:rsidR="00394A6D" w:rsidRDefault="007D00B3">
          <w:pPr>
            <w:pStyle w:val="Heading2"/>
          </w:pPr>
          <w:r>
            <w:t>Leadership</w:t>
          </w:r>
        </w:p>
      </w:sdtContent>
    </w:sdt>
    <w:p w:rsidR="00394A6D" w:rsidRDefault="000E6B8C">
      <w:pPr>
        <w:pStyle w:val="ListBullet"/>
      </w:pPr>
      <w:r>
        <w:t>Able to set goals, manage and evaluate staff, measure performance according to goals and motivate others to perform. Implement successful approach to problem identification and solving.</w:t>
      </w:r>
    </w:p>
    <w:sdt>
      <w:sdtPr>
        <w:alias w:val="Experience:"/>
        <w:tag w:val="Experience:"/>
        <w:id w:val="1494989950"/>
        <w:placeholder>
          <w:docPart w:val="8A511E8CEE374579B4DC8B53BDAF7C19"/>
        </w:placeholder>
        <w:temporary/>
        <w:showingPlcHdr/>
        <w15:appearance w15:val="hidden"/>
      </w:sdtPr>
      <w:sdtEndPr/>
      <w:sdtContent>
        <w:p w:rsidR="00394A6D" w:rsidRPr="0097667D" w:rsidRDefault="007D00B3" w:rsidP="0097667D">
          <w:pPr>
            <w:pStyle w:val="Heading1"/>
          </w:pPr>
          <w:r>
            <w:t>Experience</w:t>
          </w:r>
        </w:p>
      </w:sdtContent>
    </w:sdt>
    <w:p w:rsidR="00D56207" w:rsidRDefault="0097667D" w:rsidP="0097667D">
      <w:pPr>
        <w:pStyle w:val="ListBullet"/>
      </w:pPr>
      <w:r>
        <w:t>Materials Management, Operations Management, responsible for sales and profitability, executing corporate programs, and maintaining agency standards.</w:t>
      </w:r>
    </w:p>
    <w:p w:rsidR="0097667D" w:rsidRDefault="0097667D" w:rsidP="0097667D">
      <w:pPr>
        <w:pStyle w:val="ListBullet"/>
      </w:pPr>
      <w:r>
        <w:t xml:space="preserve">Communicate with referring physicians, under direct supervision provide and coordinate health care and professional nursing services.  </w:t>
      </w:r>
      <w:r w:rsidR="001F2AA4">
        <w:t xml:space="preserve">Infection control and care plan development.  </w:t>
      </w:r>
    </w:p>
    <w:p w:rsidR="001F2AA4" w:rsidRDefault="001F2AA4" w:rsidP="001F2AA4">
      <w:pPr>
        <w:pStyle w:val="ListBullet"/>
        <w:numPr>
          <w:ilvl w:val="0"/>
          <w:numId w:val="0"/>
        </w:numPr>
        <w:ind w:left="360" w:hanging="360"/>
      </w:pPr>
    </w:p>
    <w:p w:rsidR="001F2AA4" w:rsidRDefault="001F2AA4" w:rsidP="001F2AA4">
      <w:pPr>
        <w:pStyle w:val="ListBullet"/>
        <w:numPr>
          <w:ilvl w:val="0"/>
          <w:numId w:val="0"/>
        </w:numPr>
        <w:ind w:left="360" w:hanging="360"/>
      </w:pPr>
    </w:p>
    <w:p w:rsidR="001F2AA4" w:rsidRDefault="001F2AA4" w:rsidP="001F2AA4">
      <w:pPr>
        <w:pStyle w:val="ListBullet"/>
        <w:numPr>
          <w:ilvl w:val="0"/>
          <w:numId w:val="0"/>
        </w:numPr>
        <w:ind w:left="360"/>
      </w:pPr>
    </w:p>
    <w:p w:rsidR="001F2AA4" w:rsidRPr="001F2AA4" w:rsidRDefault="001F2AA4" w:rsidP="001F2AA4">
      <w:pPr>
        <w:pStyle w:val="ListBullet"/>
        <w:numPr>
          <w:ilvl w:val="0"/>
          <w:numId w:val="0"/>
        </w:numPr>
        <w:rPr>
          <w:sz w:val="28"/>
          <w:szCs w:val="28"/>
        </w:rPr>
      </w:pPr>
      <w:r w:rsidRPr="001F2AA4">
        <w:rPr>
          <w:b/>
          <w:sz w:val="28"/>
          <w:szCs w:val="28"/>
        </w:rPr>
        <w:lastRenderedPageBreak/>
        <w:t>Additional Activities</w:t>
      </w:r>
    </w:p>
    <w:p w:rsidR="001F2AA4" w:rsidRDefault="001F2AA4" w:rsidP="001F2AA4">
      <w:pPr>
        <w:pStyle w:val="ListBullet"/>
        <w:numPr>
          <w:ilvl w:val="0"/>
          <w:numId w:val="0"/>
        </w:numPr>
      </w:pPr>
      <w:r w:rsidRPr="001F2AA4">
        <w:rPr>
          <w:sz w:val="28"/>
          <w:szCs w:val="28"/>
        </w:rPr>
        <w:tab/>
      </w:r>
      <w:r>
        <w:t>President, Condominium Association</w:t>
      </w:r>
    </w:p>
    <w:p w:rsidR="001F2AA4" w:rsidRDefault="001F2AA4" w:rsidP="001F2AA4">
      <w:pPr>
        <w:pStyle w:val="ListBullet"/>
        <w:numPr>
          <w:ilvl w:val="0"/>
          <w:numId w:val="0"/>
        </w:numPr>
      </w:pPr>
      <w:r>
        <w:tab/>
        <w:t>Certified Nurse Aide</w:t>
      </w:r>
    </w:p>
    <w:p w:rsidR="001F2AA4" w:rsidRDefault="001F2AA4" w:rsidP="001F2AA4">
      <w:pPr>
        <w:pStyle w:val="ListBullet"/>
        <w:numPr>
          <w:ilvl w:val="0"/>
          <w:numId w:val="0"/>
        </w:numPr>
      </w:pPr>
      <w:r>
        <w:tab/>
        <w:t>Certified Phlebotomy Technician</w:t>
      </w:r>
    </w:p>
    <w:p w:rsidR="001F2AA4" w:rsidRDefault="001F2AA4" w:rsidP="001F2AA4">
      <w:pPr>
        <w:pStyle w:val="ListBullet"/>
        <w:numPr>
          <w:ilvl w:val="0"/>
          <w:numId w:val="0"/>
        </w:numPr>
      </w:pPr>
      <w:r>
        <w:tab/>
        <w:t>CPR (American Heart Association)</w:t>
      </w:r>
    </w:p>
    <w:p w:rsidR="001F2AA4" w:rsidRDefault="001F2AA4" w:rsidP="001F2AA4">
      <w:pPr>
        <w:pStyle w:val="ListBullet"/>
        <w:numPr>
          <w:ilvl w:val="0"/>
          <w:numId w:val="0"/>
        </w:numPr>
      </w:pPr>
      <w:r>
        <w:tab/>
      </w:r>
    </w:p>
    <w:p w:rsidR="00A22A42" w:rsidRDefault="00A22A42" w:rsidP="001F2AA4">
      <w:pPr>
        <w:pStyle w:val="ListBullet"/>
        <w:numPr>
          <w:ilvl w:val="0"/>
          <w:numId w:val="0"/>
        </w:numPr>
      </w:pPr>
      <w:bookmarkStart w:id="0" w:name="_GoBack"/>
      <w:bookmarkEnd w:id="0"/>
    </w:p>
    <w:p w:rsidR="00A22A42" w:rsidRPr="00A22A42" w:rsidRDefault="00A22A42" w:rsidP="001F2AA4">
      <w:pPr>
        <w:pStyle w:val="ListBullet"/>
        <w:numPr>
          <w:ilvl w:val="0"/>
          <w:numId w:val="0"/>
        </w:numPr>
        <w:rPr>
          <w:b/>
          <w:sz w:val="28"/>
          <w:szCs w:val="28"/>
        </w:rPr>
      </w:pPr>
      <w:r w:rsidRPr="00A22A42">
        <w:rPr>
          <w:b/>
          <w:sz w:val="28"/>
          <w:szCs w:val="28"/>
        </w:rPr>
        <w:t>References Upon Request</w:t>
      </w:r>
    </w:p>
    <w:p w:rsidR="001F2AA4" w:rsidRPr="001F2AA4" w:rsidRDefault="001F2AA4" w:rsidP="001F2AA4">
      <w:pPr>
        <w:pStyle w:val="ListBullet"/>
        <w:numPr>
          <w:ilvl w:val="0"/>
          <w:numId w:val="0"/>
        </w:numPr>
      </w:pPr>
    </w:p>
    <w:sectPr w:rsidR="001F2AA4" w:rsidRPr="001F2AA4"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197" w:rsidRDefault="00502197">
      <w:pPr>
        <w:spacing w:after="0"/>
      </w:pPr>
      <w:r>
        <w:separator/>
      </w:r>
    </w:p>
  </w:endnote>
  <w:endnote w:type="continuationSeparator" w:id="0">
    <w:p w:rsidR="00502197" w:rsidRDefault="005021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197" w:rsidRDefault="00502197">
      <w:pPr>
        <w:spacing w:after="0"/>
      </w:pPr>
      <w:r>
        <w:separator/>
      </w:r>
    </w:p>
  </w:footnote>
  <w:footnote w:type="continuationSeparator" w:id="0">
    <w:p w:rsidR="00502197" w:rsidRDefault="005021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66"/>
    <w:rsid w:val="000E6B8C"/>
    <w:rsid w:val="001F2AA4"/>
    <w:rsid w:val="003066CB"/>
    <w:rsid w:val="00374627"/>
    <w:rsid w:val="00394A6D"/>
    <w:rsid w:val="003F19B9"/>
    <w:rsid w:val="004476A1"/>
    <w:rsid w:val="00502197"/>
    <w:rsid w:val="005114E7"/>
    <w:rsid w:val="00576198"/>
    <w:rsid w:val="005E5E55"/>
    <w:rsid w:val="00616068"/>
    <w:rsid w:val="006E401C"/>
    <w:rsid w:val="0077621B"/>
    <w:rsid w:val="007963CE"/>
    <w:rsid w:val="007D00B3"/>
    <w:rsid w:val="008916B6"/>
    <w:rsid w:val="008E10EB"/>
    <w:rsid w:val="009763C8"/>
    <w:rsid w:val="0097667D"/>
    <w:rsid w:val="00A22A42"/>
    <w:rsid w:val="00A8131A"/>
    <w:rsid w:val="00B769EE"/>
    <w:rsid w:val="00BC5766"/>
    <w:rsid w:val="00C57E43"/>
    <w:rsid w:val="00C72B59"/>
    <w:rsid w:val="00CC75DB"/>
    <w:rsid w:val="00D33143"/>
    <w:rsid w:val="00D56207"/>
    <w:rsid w:val="00D765AF"/>
    <w:rsid w:val="00DD4208"/>
    <w:rsid w:val="00EA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34FB"/>
  <w15:chartTrackingRefBased/>
  <w15:docId w15:val="{6E14C23D-7E99-426C-833D-BD92AD53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edlin\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9D8E11172641438712C2B9A93FEE71"/>
        <w:category>
          <w:name w:val="General"/>
          <w:gallery w:val="placeholder"/>
        </w:category>
        <w:types>
          <w:type w:val="bbPlcHdr"/>
        </w:types>
        <w:behaviors>
          <w:behavior w:val="content"/>
        </w:behaviors>
        <w:guid w:val="{20EC798E-FE0E-44C5-8EFF-7C07C28F8E09}"/>
      </w:docPartPr>
      <w:docPartBody>
        <w:p w:rsidR="00000000" w:rsidRDefault="00085E83">
          <w:pPr>
            <w:pStyle w:val="139D8E11172641438712C2B9A93FEE71"/>
          </w:pPr>
          <w:r>
            <w:t>Object</w:t>
          </w:r>
          <w:r>
            <w:t>ive</w:t>
          </w:r>
        </w:p>
      </w:docPartBody>
    </w:docPart>
    <w:docPart>
      <w:docPartPr>
        <w:name w:val="1C4149D8F2CC4893B23B25BC5322AD5D"/>
        <w:category>
          <w:name w:val="General"/>
          <w:gallery w:val="placeholder"/>
        </w:category>
        <w:types>
          <w:type w:val="bbPlcHdr"/>
        </w:types>
        <w:behaviors>
          <w:behavior w:val="content"/>
        </w:behaviors>
        <w:guid w:val="{D60CE549-13C4-4631-B17A-CFFBD97215F5}"/>
      </w:docPartPr>
      <w:docPartBody>
        <w:p w:rsidR="00000000" w:rsidRDefault="00085E83">
          <w:pPr>
            <w:pStyle w:val="1C4149D8F2CC4893B23B25BC5322AD5D"/>
          </w:pPr>
          <w:r>
            <w:t>Education</w:t>
          </w:r>
        </w:p>
      </w:docPartBody>
    </w:docPart>
    <w:docPart>
      <w:docPartPr>
        <w:name w:val="599DF8FDD3354498A8CE9B77981A6C39"/>
        <w:category>
          <w:name w:val="General"/>
          <w:gallery w:val="placeholder"/>
        </w:category>
        <w:types>
          <w:type w:val="bbPlcHdr"/>
        </w:types>
        <w:behaviors>
          <w:behavior w:val="content"/>
        </w:behaviors>
        <w:guid w:val="{863777AC-1931-402C-84DC-A12D3E17DD8F}"/>
      </w:docPartPr>
      <w:docPartBody>
        <w:p w:rsidR="00000000" w:rsidRDefault="00085E83">
          <w:pPr>
            <w:pStyle w:val="599DF8FDD3354498A8CE9B77981A6C39"/>
          </w:pPr>
          <w:r>
            <w:t>Major</w:t>
          </w:r>
        </w:p>
      </w:docPartBody>
    </w:docPart>
    <w:docPart>
      <w:docPartPr>
        <w:name w:val="BF3DF6B18CA24DAF9E4D7FF2EDD282FC"/>
        <w:category>
          <w:name w:val="General"/>
          <w:gallery w:val="placeholder"/>
        </w:category>
        <w:types>
          <w:type w:val="bbPlcHdr"/>
        </w:types>
        <w:behaviors>
          <w:behavior w:val="content"/>
        </w:behaviors>
        <w:guid w:val="{5C378313-635C-474F-B0E5-02FB5116FE44}"/>
      </w:docPartPr>
      <w:docPartBody>
        <w:p w:rsidR="00000000" w:rsidRDefault="00085E83">
          <w:pPr>
            <w:pStyle w:val="BF3DF6B18CA24DAF9E4D7FF2EDD282FC"/>
          </w:pPr>
          <w:r>
            <w:t>Minor</w:t>
          </w:r>
        </w:p>
      </w:docPartBody>
    </w:docPart>
    <w:docPart>
      <w:docPartPr>
        <w:name w:val="9AD3C654194943BFA83872A0218AB8DD"/>
        <w:category>
          <w:name w:val="General"/>
          <w:gallery w:val="placeholder"/>
        </w:category>
        <w:types>
          <w:type w:val="bbPlcHdr"/>
        </w:types>
        <w:behaviors>
          <w:behavior w:val="content"/>
        </w:behaviors>
        <w:guid w:val="{B2C77E45-E11A-4D04-A32D-F67B1012CC20}"/>
      </w:docPartPr>
      <w:docPartBody>
        <w:p w:rsidR="00000000" w:rsidRDefault="00085E83">
          <w:pPr>
            <w:pStyle w:val="9AD3C654194943BFA83872A0218AB8DD"/>
          </w:pPr>
          <w:r>
            <w:t>Major</w:t>
          </w:r>
        </w:p>
      </w:docPartBody>
    </w:docPart>
    <w:docPart>
      <w:docPartPr>
        <w:name w:val="7F250E45149241CAB4C2C178312A9106"/>
        <w:category>
          <w:name w:val="General"/>
          <w:gallery w:val="placeholder"/>
        </w:category>
        <w:types>
          <w:type w:val="bbPlcHdr"/>
        </w:types>
        <w:behaviors>
          <w:behavior w:val="content"/>
        </w:behaviors>
        <w:guid w:val="{BEF839AC-3AF0-46E1-BF54-C514BB3E8601}"/>
      </w:docPartPr>
      <w:docPartBody>
        <w:p w:rsidR="00000000" w:rsidRDefault="00085E83">
          <w:pPr>
            <w:pStyle w:val="7F250E45149241CAB4C2C178312A9106"/>
          </w:pPr>
          <w:r>
            <w:t>Skills &amp; Abilities</w:t>
          </w:r>
        </w:p>
      </w:docPartBody>
    </w:docPart>
    <w:docPart>
      <w:docPartPr>
        <w:name w:val="6D61265EC30940E1AB74FC3941B2E8E2"/>
        <w:category>
          <w:name w:val="General"/>
          <w:gallery w:val="placeholder"/>
        </w:category>
        <w:types>
          <w:type w:val="bbPlcHdr"/>
        </w:types>
        <w:behaviors>
          <w:behavior w:val="content"/>
        </w:behaviors>
        <w:guid w:val="{4EF81E9D-0CC7-412F-954D-DE0447759DFE}"/>
      </w:docPartPr>
      <w:docPartBody>
        <w:p w:rsidR="00000000" w:rsidRDefault="00085E83">
          <w:pPr>
            <w:pStyle w:val="6D61265EC30940E1AB74FC3941B2E8E2"/>
          </w:pPr>
          <w:r>
            <w:t>Management</w:t>
          </w:r>
        </w:p>
      </w:docPartBody>
    </w:docPart>
    <w:docPart>
      <w:docPartPr>
        <w:name w:val="2F6A538E8DC849B388C318CA5718DF5B"/>
        <w:category>
          <w:name w:val="General"/>
          <w:gallery w:val="placeholder"/>
        </w:category>
        <w:types>
          <w:type w:val="bbPlcHdr"/>
        </w:types>
        <w:behaviors>
          <w:behavior w:val="content"/>
        </w:behaviors>
        <w:guid w:val="{37417E04-E4C0-434C-81E4-8C17C1F7B99B}"/>
      </w:docPartPr>
      <w:docPartBody>
        <w:p w:rsidR="00000000" w:rsidRDefault="00085E83">
          <w:pPr>
            <w:pStyle w:val="2F6A538E8DC849B388C318CA5718DF5B"/>
          </w:pPr>
          <w:r>
            <w:t>Communication</w:t>
          </w:r>
        </w:p>
      </w:docPartBody>
    </w:docPart>
    <w:docPart>
      <w:docPartPr>
        <w:name w:val="FAF38E196EDC44988EEF8891CFCF9E75"/>
        <w:category>
          <w:name w:val="General"/>
          <w:gallery w:val="placeholder"/>
        </w:category>
        <w:types>
          <w:type w:val="bbPlcHdr"/>
        </w:types>
        <w:behaviors>
          <w:behavior w:val="content"/>
        </w:behaviors>
        <w:guid w:val="{9AC96879-F5DF-4308-AF3F-2606C0A35C51}"/>
      </w:docPartPr>
      <w:docPartBody>
        <w:p w:rsidR="00000000" w:rsidRDefault="00085E83">
          <w:pPr>
            <w:pStyle w:val="FAF38E196EDC44988EEF8891CFCF9E75"/>
          </w:pPr>
          <w:r>
            <w:t>Leadership</w:t>
          </w:r>
        </w:p>
      </w:docPartBody>
    </w:docPart>
    <w:docPart>
      <w:docPartPr>
        <w:name w:val="8A511E8CEE374579B4DC8B53BDAF7C19"/>
        <w:category>
          <w:name w:val="General"/>
          <w:gallery w:val="placeholder"/>
        </w:category>
        <w:types>
          <w:type w:val="bbPlcHdr"/>
        </w:types>
        <w:behaviors>
          <w:behavior w:val="content"/>
        </w:behaviors>
        <w:guid w:val="{BC99819F-A2F9-4630-8EC1-ED6C1C7F5C70}"/>
      </w:docPartPr>
      <w:docPartBody>
        <w:p w:rsidR="00000000" w:rsidRDefault="00085E83">
          <w:pPr>
            <w:pStyle w:val="8A511E8CEE374579B4DC8B53BDAF7C1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83"/>
    <w:rsid w:val="0008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384EEF086F43FDAD58C09CD4151137">
    <w:name w:val="71384EEF086F43FDAD58C09CD4151137"/>
  </w:style>
  <w:style w:type="paragraph" w:customStyle="1" w:styleId="55E87629F8EA4406B33EC04CE56E655D">
    <w:name w:val="55E87629F8EA4406B33EC04CE56E655D"/>
  </w:style>
  <w:style w:type="paragraph" w:customStyle="1" w:styleId="E0505F6DD55440698D66D1B3B31D0823">
    <w:name w:val="E0505F6DD55440698D66D1B3B31D0823"/>
  </w:style>
  <w:style w:type="paragraph" w:customStyle="1" w:styleId="88A0D8AB484643A6B98900881F57E2D8">
    <w:name w:val="88A0D8AB484643A6B98900881F57E2D8"/>
  </w:style>
  <w:style w:type="paragraph" w:customStyle="1" w:styleId="2C879D7DBCF0445D94ED39D421C8CEBA">
    <w:name w:val="2C879D7DBCF0445D94ED39D421C8CEBA"/>
  </w:style>
  <w:style w:type="paragraph" w:customStyle="1" w:styleId="139D8E11172641438712C2B9A93FEE71">
    <w:name w:val="139D8E11172641438712C2B9A93FEE71"/>
  </w:style>
  <w:style w:type="paragraph" w:customStyle="1" w:styleId="234876D4D93E4430ACBD2DFD541FD3BD">
    <w:name w:val="234876D4D93E4430ACBD2DFD541FD3BD"/>
  </w:style>
  <w:style w:type="paragraph" w:customStyle="1" w:styleId="1C4149D8F2CC4893B23B25BC5322AD5D">
    <w:name w:val="1C4149D8F2CC4893B23B25BC5322AD5D"/>
  </w:style>
  <w:style w:type="paragraph" w:customStyle="1" w:styleId="06C4FA27B2354456ABB11B591EC2BAC1">
    <w:name w:val="06C4FA27B2354456ABB11B591EC2BAC1"/>
  </w:style>
  <w:style w:type="paragraph" w:customStyle="1" w:styleId="DB0DE9B314174E50BA9527E0375FD9C2">
    <w:name w:val="DB0DE9B314174E50BA9527E0375FD9C2"/>
  </w:style>
  <w:style w:type="paragraph" w:customStyle="1" w:styleId="5387FF99D79C4DAEBB981066B644BBB9">
    <w:name w:val="5387FF99D79C4DAEBB981066B644BBB9"/>
  </w:style>
  <w:style w:type="paragraph" w:customStyle="1" w:styleId="599DF8FDD3354498A8CE9B77981A6C39">
    <w:name w:val="599DF8FDD3354498A8CE9B77981A6C39"/>
  </w:style>
  <w:style w:type="paragraph" w:customStyle="1" w:styleId="632F35F690E04528BFEE16EB378C76E4">
    <w:name w:val="632F35F690E04528BFEE16EB378C76E4"/>
  </w:style>
  <w:style w:type="paragraph" w:customStyle="1" w:styleId="BF3DF6B18CA24DAF9E4D7FF2EDD282FC">
    <w:name w:val="BF3DF6B18CA24DAF9E4D7FF2EDD282FC"/>
  </w:style>
  <w:style w:type="paragraph" w:customStyle="1" w:styleId="A8D56B08655641C7A3CD67203B0693CD">
    <w:name w:val="A8D56B08655641C7A3CD67203B0693CD"/>
  </w:style>
  <w:style w:type="paragraph" w:customStyle="1" w:styleId="E5F899C7D1D54900B43BCBC216C7292C">
    <w:name w:val="E5F899C7D1D54900B43BCBC216C7292C"/>
  </w:style>
  <w:style w:type="paragraph" w:customStyle="1" w:styleId="9AD3C654194943BFA83872A0218AB8DD">
    <w:name w:val="9AD3C654194943BFA83872A0218AB8DD"/>
  </w:style>
  <w:style w:type="paragraph" w:customStyle="1" w:styleId="596BD4678B98499388A027A00B16AB18">
    <w:name w:val="596BD4678B98499388A027A00B16AB18"/>
  </w:style>
  <w:style w:type="paragraph" w:customStyle="1" w:styleId="E39E7C4F59B64D858C1D620637CCA84A">
    <w:name w:val="E39E7C4F59B64D858C1D620637CCA84A"/>
  </w:style>
  <w:style w:type="paragraph" w:customStyle="1" w:styleId="7F250E45149241CAB4C2C178312A9106">
    <w:name w:val="7F250E45149241CAB4C2C178312A9106"/>
  </w:style>
  <w:style w:type="paragraph" w:customStyle="1" w:styleId="6D61265EC30940E1AB74FC3941B2E8E2">
    <w:name w:val="6D61265EC30940E1AB74FC3941B2E8E2"/>
  </w:style>
  <w:style w:type="paragraph" w:customStyle="1" w:styleId="FDC5C7D4458B4A06B87E805F4969FE8D">
    <w:name w:val="FDC5C7D4458B4A06B87E805F4969FE8D"/>
  </w:style>
  <w:style w:type="paragraph" w:customStyle="1" w:styleId="E58F159556BE4A6E91A2CEBBD7C2894E">
    <w:name w:val="E58F159556BE4A6E91A2CEBBD7C2894E"/>
  </w:style>
  <w:style w:type="paragraph" w:customStyle="1" w:styleId="683192D8B90046CDA424D14ED2853F1F">
    <w:name w:val="683192D8B90046CDA424D14ED2853F1F"/>
  </w:style>
  <w:style w:type="paragraph" w:customStyle="1" w:styleId="2F6A538E8DC849B388C318CA5718DF5B">
    <w:name w:val="2F6A538E8DC849B388C318CA5718DF5B"/>
  </w:style>
  <w:style w:type="paragraph" w:customStyle="1" w:styleId="1147DCA8CAC14990BF8396B2AAE52C53">
    <w:name w:val="1147DCA8CAC14990BF8396B2AAE52C53"/>
  </w:style>
  <w:style w:type="paragraph" w:customStyle="1" w:styleId="FAF38E196EDC44988EEF8891CFCF9E75">
    <w:name w:val="FAF38E196EDC44988EEF8891CFCF9E75"/>
  </w:style>
  <w:style w:type="paragraph" w:customStyle="1" w:styleId="F41F8E7B335C481CA1044556015606A2">
    <w:name w:val="F41F8E7B335C481CA1044556015606A2"/>
  </w:style>
  <w:style w:type="paragraph" w:customStyle="1" w:styleId="8A511E8CEE374579B4DC8B53BDAF7C19">
    <w:name w:val="8A511E8CEE374579B4DC8B53BDAF7C19"/>
  </w:style>
  <w:style w:type="paragraph" w:customStyle="1" w:styleId="136A235ED04A4082A1808193B7BD46D2">
    <w:name w:val="136A235ED04A4082A1808193B7BD46D2"/>
  </w:style>
  <w:style w:type="paragraph" w:customStyle="1" w:styleId="669B6AFE6405404FAED97E6436593115">
    <w:name w:val="669B6AFE6405404FAED97E6436593115"/>
  </w:style>
  <w:style w:type="paragraph" w:customStyle="1" w:styleId="E1FC15303BAB4D1A8989D82C6415AEE5">
    <w:name w:val="E1FC15303BAB4D1A8989D82C6415AEE5"/>
  </w:style>
  <w:style w:type="paragraph" w:customStyle="1" w:styleId="0978F98A0A674EC58184822A48E39F2C">
    <w:name w:val="0978F98A0A674EC58184822A48E39F2C"/>
  </w:style>
  <w:style w:type="paragraph" w:customStyle="1" w:styleId="BF76190009464F5DA89DF37A746FEF79">
    <w:name w:val="BF76190009464F5DA89DF37A746FEF79"/>
  </w:style>
  <w:style w:type="paragraph" w:customStyle="1" w:styleId="E8F64F88EE3D4CAD9A7C6CD89756188A">
    <w:name w:val="E8F64F88EE3D4CAD9A7C6CD89756188A"/>
  </w:style>
  <w:style w:type="paragraph" w:customStyle="1" w:styleId="7C8BD5F8B6E84D34A36C27274566E94D">
    <w:name w:val="7C8BD5F8B6E84D34A36C27274566E9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Template>
  <TotalTime>63</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lmedlin</dc:creator>
  <cp:keywords/>
  <cp:lastModifiedBy>lmedlin</cp:lastModifiedBy>
  <cp:revision>1</cp:revision>
  <dcterms:created xsi:type="dcterms:W3CDTF">2018-04-26T23:20:00Z</dcterms:created>
  <dcterms:modified xsi:type="dcterms:W3CDTF">2018-04-27T00:23:00Z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