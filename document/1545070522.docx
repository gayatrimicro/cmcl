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C9AE" w14:textId="77777777" w:rsidR="00F94231" w:rsidRPr="003270BE" w:rsidRDefault="002B1B61">
      <w:pPr>
        <w:pStyle w:val="ContactInfo"/>
        <w:rPr>
          <w:sz w:val="16"/>
          <w:szCs w:val="16"/>
        </w:rPr>
      </w:pPr>
      <w:r w:rsidRPr="003270BE">
        <w:rPr>
          <w:sz w:val="16"/>
          <w:szCs w:val="16"/>
        </w:rPr>
        <w:t>560 Wendy Lane</w:t>
      </w:r>
    </w:p>
    <w:p w14:paraId="3C34CEC2" w14:textId="77777777" w:rsidR="00F94231" w:rsidRPr="003270BE" w:rsidRDefault="002B1B61">
      <w:pPr>
        <w:pStyle w:val="ContactInfo"/>
        <w:rPr>
          <w:sz w:val="16"/>
          <w:szCs w:val="16"/>
        </w:rPr>
      </w:pPr>
      <w:r w:rsidRPr="003270BE">
        <w:rPr>
          <w:sz w:val="16"/>
          <w:szCs w:val="16"/>
        </w:rPr>
        <w:t>Desoto, TX  75115</w:t>
      </w:r>
    </w:p>
    <w:p w14:paraId="50ECCB4E" w14:textId="12FAC93C" w:rsidR="00F94231" w:rsidRPr="003270BE" w:rsidRDefault="00FC006F">
      <w:pPr>
        <w:pStyle w:val="ContactInfo"/>
        <w:rPr>
          <w:sz w:val="16"/>
          <w:szCs w:val="16"/>
        </w:rPr>
      </w:pPr>
      <w:r w:rsidRPr="003270BE">
        <w:rPr>
          <w:sz w:val="16"/>
          <w:szCs w:val="16"/>
        </w:rPr>
        <w:t>817-353-9546</w:t>
      </w:r>
      <w:r w:rsidR="002B1B61" w:rsidRPr="003270BE">
        <w:rPr>
          <w:sz w:val="16"/>
          <w:szCs w:val="16"/>
        </w:rPr>
        <w:t xml:space="preserve"> </w:t>
      </w:r>
    </w:p>
    <w:p w14:paraId="27405F95" w14:textId="2ADFD157" w:rsidR="00F94231" w:rsidRPr="003270BE" w:rsidRDefault="00FC006F">
      <w:pPr>
        <w:pStyle w:val="ContactInfo"/>
        <w:rPr>
          <w:rStyle w:val="Emphasis"/>
          <w:sz w:val="16"/>
          <w:szCs w:val="16"/>
        </w:rPr>
      </w:pPr>
      <w:r w:rsidRPr="003270BE">
        <w:rPr>
          <w:rStyle w:val="Emphasis"/>
          <w:sz w:val="16"/>
          <w:szCs w:val="16"/>
        </w:rPr>
        <w:t>Ptate1960@yahoo.com</w:t>
      </w:r>
    </w:p>
    <w:sdt>
      <w:sdtPr>
        <w:rPr>
          <w:sz w:val="28"/>
          <w:szCs w:val="28"/>
        </w:rPr>
        <w:alias w:val="Your Name"/>
        <w:tag w:val=""/>
        <w:id w:val="-574512284"/>
        <w:placeholder>
          <w:docPart w:val="1E936FA41BC647C3AC3D9D49BFD73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B9F8E59" w14:textId="1E327B29" w:rsidR="00F94231" w:rsidRDefault="00FC006F">
          <w:pPr>
            <w:pStyle w:val="Name"/>
          </w:pPr>
          <w:proofErr w:type="gramStart"/>
          <w:r w:rsidRPr="003270BE">
            <w:rPr>
              <w:sz w:val="28"/>
              <w:szCs w:val="28"/>
            </w:rPr>
            <w:t>PHILLIP</w:t>
          </w:r>
          <w:r w:rsidR="002B1B61" w:rsidRPr="003270BE">
            <w:rPr>
              <w:sz w:val="28"/>
              <w:szCs w:val="28"/>
            </w:rPr>
            <w:t xml:space="preserve"> </w:t>
          </w:r>
          <w:r w:rsidR="003A3717" w:rsidRPr="003270BE">
            <w:rPr>
              <w:sz w:val="28"/>
              <w:szCs w:val="28"/>
            </w:rPr>
            <w:t xml:space="preserve"> tate</w:t>
          </w:r>
          <w:proofErr w:type="gramEnd"/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202"/>
        <w:gridCol w:w="8100"/>
      </w:tblGrid>
      <w:tr w:rsidR="00F94231" w14:paraId="22A2E4B1" w14:textId="77777777" w:rsidTr="00724AF8">
        <w:tc>
          <w:tcPr>
            <w:tcW w:w="1778" w:type="dxa"/>
          </w:tcPr>
          <w:p w14:paraId="6324E783" w14:textId="77777777" w:rsidR="00F94231" w:rsidRDefault="008A303F">
            <w:pPr>
              <w:pStyle w:val="Heading1"/>
            </w:pPr>
            <w:r>
              <w:t>Objective</w:t>
            </w:r>
          </w:p>
        </w:tc>
        <w:tc>
          <w:tcPr>
            <w:tcW w:w="202" w:type="dxa"/>
          </w:tcPr>
          <w:p w14:paraId="19D27E1C" w14:textId="77777777" w:rsidR="00F94231" w:rsidRDefault="00F94231"/>
        </w:tc>
        <w:tc>
          <w:tcPr>
            <w:tcW w:w="8100" w:type="dxa"/>
          </w:tcPr>
          <w:p w14:paraId="3B3CB2C4" w14:textId="1D0C4E24" w:rsidR="00F94231" w:rsidRDefault="002B1B61" w:rsidP="002B1B61">
            <w:r>
              <w:t xml:space="preserve">To pursue a rewarding position that requires a highly motivated and dedicated person willing to expand their knowledge </w:t>
            </w:r>
            <w:r w:rsidR="00FC006F">
              <w:t>to provide the highest form of patient are in the surgical field.</w:t>
            </w:r>
          </w:p>
        </w:tc>
      </w:tr>
      <w:tr w:rsidR="00F94231" w14:paraId="60124B81" w14:textId="77777777" w:rsidTr="00724AF8">
        <w:tc>
          <w:tcPr>
            <w:tcW w:w="1778" w:type="dxa"/>
          </w:tcPr>
          <w:p w14:paraId="5E2C2BD2" w14:textId="77777777" w:rsidR="00F94231" w:rsidRDefault="008A303F">
            <w:pPr>
              <w:pStyle w:val="Heading1"/>
            </w:pPr>
            <w:r>
              <w:t>Skills</w:t>
            </w:r>
          </w:p>
        </w:tc>
        <w:tc>
          <w:tcPr>
            <w:tcW w:w="202" w:type="dxa"/>
          </w:tcPr>
          <w:p w14:paraId="5F9A091B" w14:textId="77777777" w:rsidR="00F94231" w:rsidRDefault="00F94231"/>
        </w:tc>
        <w:tc>
          <w:tcPr>
            <w:tcW w:w="810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80370CA63C644ED5A5A20D9B877FA26D"/>
                  </w:placeholder>
                  <w15:repeatingSectionItem/>
                </w:sdtPr>
                <w:sdtEndPr/>
                <w:sdtContent>
                  <w:p w14:paraId="335C2747" w14:textId="05804CE8" w:rsidR="00724AF8" w:rsidRDefault="00FC006F" w:rsidP="00724AF8">
                    <w:pPr>
                      <w:pStyle w:val="ResumeText"/>
                    </w:pPr>
                    <w:r>
                      <w:t>Preparing for surgeries</w:t>
                    </w:r>
                    <w:r w:rsidR="00724AF8">
                      <w:t xml:space="preserve">                                               </w:t>
                    </w:r>
                    <w:r>
                      <w:t>Excellent anticipation skills</w:t>
                    </w:r>
                  </w:p>
                  <w:p w14:paraId="715B99CB" w14:textId="6D9E3D6F" w:rsidR="00724AF8" w:rsidRDefault="00FC006F" w:rsidP="00724AF8">
                    <w:pPr>
                      <w:pStyle w:val="ResumeText"/>
                    </w:pPr>
                    <w:r>
                      <w:t>Equipment set up and operation</w:t>
                    </w:r>
                    <w:r w:rsidR="00724AF8">
                      <w:t xml:space="preserve">                              </w:t>
                    </w:r>
                    <w:r>
                      <w:t>Effective communication skills</w:t>
                    </w:r>
                  </w:p>
                  <w:p w14:paraId="32B3A7B8" w14:textId="71118867" w:rsidR="00724AF8" w:rsidRDefault="00FC006F" w:rsidP="00724AF8">
                    <w:pPr>
                      <w:pStyle w:val="ResumeText"/>
                    </w:pPr>
                    <w:r>
                      <w:t>Thorough knowledge and experience in</w:t>
                    </w:r>
                    <w:r w:rsidR="00724AF8">
                      <w:t xml:space="preserve">                 </w:t>
                    </w:r>
                    <w:r>
                      <w:t xml:space="preserve">Developing </w:t>
                    </w:r>
                    <w:r w:rsidR="000C598E">
                      <w:t>curriculum</w:t>
                    </w:r>
                    <w:r w:rsidR="00724AF8">
                      <w:t xml:space="preserve">                                                                                                                   </w:t>
                    </w:r>
                  </w:p>
                  <w:p w14:paraId="31360E9E" w14:textId="6EA61A05" w:rsidR="00724AF8" w:rsidRDefault="00724AF8" w:rsidP="00724AF8">
                    <w:pPr>
                      <w:pStyle w:val="ResumeText"/>
                    </w:pPr>
                    <w:r>
                      <w:t xml:space="preserve">    </w:t>
                    </w:r>
                    <w:r w:rsidR="000C598E">
                      <w:t>each surgical discipline</w:t>
                    </w:r>
                    <w:r>
                      <w:t xml:space="preserve">                                    </w:t>
                    </w:r>
                  </w:p>
                  <w:p w14:paraId="01DB95E6" w14:textId="77777777" w:rsidR="00F94231" w:rsidRDefault="00310DCB" w:rsidP="00724AF8">
                    <w:pPr>
                      <w:pStyle w:val="ResumeText"/>
                    </w:pPr>
                  </w:p>
                </w:sdtContent>
              </w:sdt>
            </w:sdtContent>
          </w:sdt>
        </w:tc>
      </w:tr>
      <w:tr w:rsidR="00F94231" w14:paraId="3A383BDC" w14:textId="77777777" w:rsidTr="00724AF8">
        <w:tc>
          <w:tcPr>
            <w:tcW w:w="1778" w:type="dxa"/>
          </w:tcPr>
          <w:p w14:paraId="38E7817D" w14:textId="77777777" w:rsidR="00F94231" w:rsidRDefault="008A303F">
            <w:pPr>
              <w:pStyle w:val="Heading1"/>
            </w:pPr>
            <w:r>
              <w:t>Work History</w:t>
            </w:r>
          </w:p>
        </w:tc>
        <w:tc>
          <w:tcPr>
            <w:tcW w:w="202" w:type="dxa"/>
          </w:tcPr>
          <w:p w14:paraId="245F58ED" w14:textId="77777777" w:rsidR="00F94231" w:rsidRDefault="00F9423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C304C65E15B487BB65373E5438EF4BB"/>
                  </w:placeholder>
                  <w15:repeatingSectionItem/>
                </w:sdtPr>
                <w:sdtEndPr/>
                <w:sdtContent>
                  <w:p w14:paraId="78E33EA1" w14:textId="7FEA81F3" w:rsidR="00F94231" w:rsidRDefault="000C598E">
                    <w:pPr>
                      <w:pStyle w:val="Heading2"/>
                    </w:pPr>
                    <w:r>
                      <w:t>BAYLOR SURGICAL HOSPITAL AT FORT WORTH</w:t>
                    </w:r>
                  </w:p>
                  <w:p w14:paraId="40E6B214" w14:textId="45565870" w:rsidR="002B1B61" w:rsidRDefault="000C598E" w:rsidP="002B1B61">
                    <w:r>
                      <w:t>Certified Surgical Technologist</w:t>
                    </w:r>
                  </w:p>
                  <w:p w14:paraId="474D3E91" w14:textId="77777777" w:rsidR="000C598E" w:rsidRDefault="000C598E" w:rsidP="000C598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NEURO, ORTHO, E.N.T., HANDS, GYN, PLASTICS, UROLOGY, LIMITED CRANIOTOMIES, ETC.</w:t>
                    </w:r>
                  </w:p>
                  <w:p w14:paraId="1B426E48" w14:textId="77777777" w:rsidR="000C598E" w:rsidRDefault="000C598E" w:rsidP="000C598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Perform a surgical scrub using aseptic technique to set up sterile instrumentation</w:t>
                    </w:r>
                  </w:p>
                  <w:p w14:paraId="789C7C28" w14:textId="77777777" w:rsidR="000C598E" w:rsidRDefault="000C598E" w:rsidP="000C598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Assist surgeons during surgeries and closing</w:t>
                    </w:r>
                  </w:p>
                  <w:p w14:paraId="6895755E" w14:textId="77777777" w:rsidR="000C598E" w:rsidRDefault="000C598E" w:rsidP="000C598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Help securely place dressings and surgical drains</w:t>
                    </w:r>
                  </w:p>
                  <w:p w14:paraId="6D4A9263" w14:textId="28B3C541" w:rsidR="00720C24" w:rsidRDefault="000C598E" w:rsidP="000C598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Separate dirty instruments and transport to the instrument room</w:t>
                    </w:r>
                    <w:r w:rsidR="00720C24">
                      <w:t xml:space="preserve"> </w:t>
                    </w:r>
                  </w:p>
                  <w:p w14:paraId="20179E5E" w14:textId="71994249" w:rsidR="00386374" w:rsidRDefault="000C598E" w:rsidP="002B1B61">
                    <w:r>
                      <w:t>12</w:t>
                    </w:r>
                    <w:r w:rsidR="00720C24">
                      <w:t>/</w:t>
                    </w:r>
                    <w:r w:rsidR="006D2B77">
                      <w:t>20</w:t>
                    </w:r>
                    <w:r w:rsidR="00720C24">
                      <w:t>0</w:t>
                    </w:r>
                    <w:r>
                      <w:t xml:space="preserve">6 </w:t>
                    </w:r>
                    <w:r w:rsidR="00386374">
                      <w:t>–</w:t>
                    </w:r>
                    <w:r>
                      <w:t xml:space="preserve"> Current</w:t>
                    </w:r>
                  </w:p>
                  <w:p w14:paraId="60DEDA19" w14:textId="0E2AEECB" w:rsidR="00F94231" w:rsidRDefault="00310DCB" w:rsidP="002B1B61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AC304C65E15B487BB65373E5438EF4BB"/>
                  </w:placeholder>
                  <w15:repeatingSectionItem/>
                </w:sdtPr>
                <w:sdtEndPr/>
                <w:sdtContent>
                  <w:p w14:paraId="785A0969" w14:textId="5A544011" w:rsidR="006D2B77" w:rsidRDefault="006D2B77" w:rsidP="006D2B77">
                    <w:pPr>
                      <w:pStyle w:val="Heading2"/>
                    </w:pPr>
                    <w:r>
                      <w:t>perioperative nurses incorporated</w:t>
                    </w:r>
                  </w:p>
                  <w:p w14:paraId="3127F86E" w14:textId="77777777" w:rsidR="006D2B77" w:rsidRDefault="006D2B77" w:rsidP="006D2B77">
                    <w:r>
                      <w:t>Certified Surgical Technologist</w:t>
                    </w:r>
                  </w:p>
                  <w:p w14:paraId="65727464" w14:textId="78C4268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NEURO, ORTHO, EYES, GYN, E.N.T., GENERAL, UROLOGY, ETC.</w:t>
                    </w:r>
                  </w:p>
                  <w:p w14:paraId="72E817C3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Perform a surgical scrub using aseptic technique to set up sterile instrumentation</w:t>
                    </w:r>
                  </w:p>
                  <w:p w14:paraId="4CE48235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Assist surgeons during surgeries and closing</w:t>
                    </w:r>
                  </w:p>
                  <w:p w14:paraId="75641A85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Help securely place dressings and surgical drains</w:t>
                    </w:r>
                  </w:p>
                  <w:p w14:paraId="1C5A5668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Separate dirty instruments and transport to the instrument room </w:t>
                    </w:r>
                  </w:p>
                  <w:p w14:paraId="14E5B467" w14:textId="77777777" w:rsidR="00386374" w:rsidRDefault="006D2B77" w:rsidP="006D2B77">
                    <w:r>
                      <w:t>07/2005 – 03/2018</w:t>
                    </w:r>
                  </w:p>
                  <w:p w14:paraId="5A4E1594" w14:textId="1F90E674" w:rsidR="009007E2" w:rsidRDefault="00310DCB" w:rsidP="006D2B77"/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911457291"/>
                  <w:placeholder>
                    <w:docPart w:val="D3C350152BBF4E1AA4878A71E3DC1636"/>
                  </w:placeholder>
                  <w15:repeatingSectionItem/>
                </w:sdtPr>
                <w:sdtEndPr/>
                <w:sdtContent>
                  <w:p w14:paraId="1BDDC057" w14:textId="77F8D0AE" w:rsidR="006D2B77" w:rsidRDefault="006D2B77" w:rsidP="006D2B77">
                    <w:pPr>
                      <w:pStyle w:val="Heading2"/>
                    </w:pPr>
                    <w:r>
                      <w:t>AKRON CITY HOSPITAL</w:t>
                    </w:r>
                  </w:p>
                  <w:p w14:paraId="25289A88" w14:textId="77777777" w:rsidR="006D2B77" w:rsidRDefault="006D2B77" w:rsidP="006D2B77">
                    <w:r>
                      <w:t>Certified Surgical Technologist</w:t>
                    </w:r>
                  </w:p>
                  <w:p w14:paraId="21BD0D7A" w14:textId="4A15D8E3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OPEN HEART</w:t>
                    </w:r>
                  </w:p>
                  <w:p w14:paraId="6CBAD264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Perform a surgical scrub using aseptic technique to set up sterile instrumentation</w:t>
                    </w:r>
                  </w:p>
                  <w:p w14:paraId="562634B2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Assist surgeons during surgeries and closing</w:t>
                    </w:r>
                  </w:p>
                  <w:p w14:paraId="12C07FF0" w14:textId="77777777" w:rsidR="006D2B77" w:rsidRDefault="006D2B77" w:rsidP="006D2B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Help securely place dressings and surgical drains</w:t>
                    </w:r>
                  </w:p>
                  <w:p w14:paraId="44E596B6" w14:textId="77777777" w:rsidR="003270BE" w:rsidRDefault="006D2B77" w:rsidP="003270BE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Separate dirty instruments and transport to the instrument room</w:t>
                    </w:r>
                  </w:p>
                  <w:p w14:paraId="30C96BC5" w14:textId="4D0E9E8E" w:rsidR="00F94231" w:rsidRDefault="006D2B77" w:rsidP="003270BE">
                    <w:r>
                      <w:t>06/2002 – 04/2005</w:t>
                    </w:r>
                  </w:p>
                </w:sdtContent>
              </w:sdt>
            </w:sdtContent>
          </w:sdt>
        </w:tc>
      </w:tr>
      <w:tr w:rsidR="00F94231" w14:paraId="0DE33EB5" w14:textId="77777777" w:rsidTr="00724AF8">
        <w:tc>
          <w:tcPr>
            <w:tcW w:w="1778" w:type="dxa"/>
          </w:tcPr>
          <w:p w14:paraId="1A5D31DA" w14:textId="77777777" w:rsidR="00F94231" w:rsidRDefault="008A303F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202" w:type="dxa"/>
          </w:tcPr>
          <w:p w14:paraId="044E4440" w14:textId="77777777" w:rsidR="00F94231" w:rsidRDefault="00F9423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C304C65E15B487BB65373E5438EF4BB"/>
                  </w:placeholder>
                  <w15:repeatingSectionItem/>
                </w:sdtPr>
                <w:sdtEndPr/>
                <w:sdtContent>
                  <w:p w14:paraId="499D0CBD" w14:textId="5EEB31C2" w:rsidR="00F94231" w:rsidRDefault="003270BE">
                    <w:pPr>
                      <w:pStyle w:val="Heading2"/>
                    </w:pPr>
                    <w:r>
                      <w:t>CERTIFIED SURGICAL TECHNOLOGIST</w:t>
                    </w:r>
                  </w:p>
                  <w:p w14:paraId="28FE7F0F" w14:textId="0AB4E60A" w:rsidR="00F94231" w:rsidRDefault="003270BE">
                    <w:r>
                      <w:t>United States Airforce</w:t>
                    </w:r>
                    <w:r w:rsidR="000B680C">
                      <w:t>, San Antonio, TX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C304C65E15B487BB65373E5438EF4BB"/>
                  </w:placeholder>
                  <w15:repeatingSectionItem/>
                </w:sdtPr>
                <w:sdtEndPr/>
                <w:sdtContent>
                  <w:p w14:paraId="465D3878" w14:textId="77777777" w:rsidR="00F94231" w:rsidRDefault="00363984">
                    <w:pPr>
                      <w:pStyle w:val="Heading2"/>
                    </w:pPr>
                    <w:r>
                      <w:t>general studies in computer science, mountain view community college, dallas, tx</w:t>
                    </w:r>
                  </w:p>
                  <w:p w14:paraId="014C1B28" w14:textId="77777777" w:rsidR="00363984" w:rsidRPr="00363984" w:rsidRDefault="00363984" w:rsidP="0036398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07/86-12/94</w:t>
                    </w:r>
                  </w:p>
                  <w:p w14:paraId="5FBA6C8D" w14:textId="77777777" w:rsidR="00F94231" w:rsidRDefault="00363984">
                    <w:r>
                      <w:t>Completed 66 hours with 3.1 GPA</w:t>
                    </w:r>
                  </w:p>
                </w:sdtContent>
              </w:sdt>
            </w:sdtContent>
          </w:sdt>
        </w:tc>
      </w:tr>
      <w:tr w:rsidR="00F94231" w14:paraId="07C4334B" w14:textId="77777777" w:rsidTr="00724AF8">
        <w:tc>
          <w:tcPr>
            <w:tcW w:w="1778" w:type="dxa"/>
          </w:tcPr>
          <w:p w14:paraId="61E970C1" w14:textId="6A48EB66" w:rsidR="00F94231" w:rsidRDefault="000B680C">
            <w:pPr>
              <w:pStyle w:val="Heading1"/>
            </w:pPr>
            <w:r>
              <w:t>ACCOMPLISHMENTS</w:t>
            </w:r>
          </w:p>
        </w:tc>
        <w:tc>
          <w:tcPr>
            <w:tcW w:w="202" w:type="dxa"/>
          </w:tcPr>
          <w:p w14:paraId="5397957F" w14:textId="77777777" w:rsidR="00F94231" w:rsidRDefault="00F94231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AC304C65E15B487BB65373E5438EF4BB"/>
                  </w:placeholder>
                  <w15:color w:val="C0C0C0"/>
                  <w15:repeatingSectionItem/>
                </w:sdtPr>
                <w:sdtEndPr/>
                <w:sdtContent>
                  <w:p w14:paraId="794F0CDD" w14:textId="07DD757D" w:rsidR="00F94231" w:rsidRDefault="00430573" w:rsidP="00430573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In 1998 helped to develop a program to help LVN</w:t>
                    </w:r>
                    <w:r w:rsidR="007F2A8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 through a comprehensive plan for Certified Surgical Technologist apprenticeship.</w:t>
                    </w:r>
                  </w:p>
                  <w:p w14:paraId="55F10072" w14:textId="251946BB" w:rsidR="007F2A83" w:rsidRDefault="007F2A83" w:rsidP="007F2A83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Helped onboard and train 30+ new surgical technologists and perioperative nurses.</w:t>
                    </w:r>
                  </w:p>
                  <w:p w14:paraId="434F25FA" w14:textId="78C132EF" w:rsidR="007F2A83" w:rsidRPr="007F2A83" w:rsidRDefault="007F2A83" w:rsidP="007F2A83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Streamlined surgical procedures by anticipating surgeons’ needs.</w:t>
                    </w:r>
                  </w:p>
                  <w:p w14:paraId="6AA3A923" w14:textId="35B52AB6" w:rsidR="007F2A83" w:rsidRPr="007F2A83" w:rsidRDefault="007F2A83" w:rsidP="007F2A83"/>
                  <w:p w14:paraId="68AD716B" w14:textId="77777777" w:rsidR="00F94231" w:rsidRDefault="00F94231">
                    <w:pPr>
                      <w:pStyle w:val="ResumeText"/>
                    </w:pPr>
                  </w:p>
                  <w:p w14:paraId="60E50EE1" w14:textId="77777777" w:rsidR="00F94231" w:rsidRDefault="00310DCB"/>
                </w:sdtContent>
              </w:sdt>
              <w:p w14:paraId="4E78B4FD" w14:textId="77777777" w:rsidR="00F94231" w:rsidRDefault="00310DCB" w:rsidP="007F0676">
                <w:pPr>
                  <w:pStyle w:val="Heading2"/>
                </w:pPr>
              </w:p>
            </w:sdtContent>
          </w:sdt>
        </w:tc>
      </w:tr>
      <w:tr w:rsidR="007F2A83" w14:paraId="5917F9F8" w14:textId="77777777" w:rsidTr="00724AF8">
        <w:tc>
          <w:tcPr>
            <w:tcW w:w="1778" w:type="dxa"/>
          </w:tcPr>
          <w:p w14:paraId="09C085F9" w14:textId="77777777" w:rsidR="007F2A83" w:rsidRDefault="007F2A83">
            <w:pPr>
              <w:pStyle w:val="Heading1"/>
            </w:pPr>
          </w:p>
        </w:tc>
        <w:tc>
          <w:tcPr>
            <w:tcW w:w="202" w:type="dxa"/>
          </w:tcPr>
          <w:p w14:paraId="39E05E39" w14:textId="77777777" w:rsidR="007F2A83" w:rsidRDefault="007F2A83"/>
        </w:tc>
        <w:tc>
          <w:tcPr>
            <w:tcW w:w="8100" w:type="dxa"/>
          </w:tcPr>
          <w:p w14:paraId="6F8B9675" w14:textId="77777777" w:rsidR="007F2A83" w:rsidRDefault="007F2A83" w:rsidP="00430573">
            <w:pPr>
              <w:pStyle w:val="Heading2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14:paraId="0CF06E82" w14:textId="77777777" w:rsidR="00F94231" w:rsidRDefault="00F94231"/>
    <w:sectPr w:rsidR="00F94231" w:rsidSect="00386374">
      <w:footerReference w:type="default" r:id="rId10"/>
      <w:pgSz w:w="12240" w:h="15840" w:code="1"/>
      <w:pgMar w:top="432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19D0C" w14:textId="77777777" w:rsidR="00310DCB" w:rsidRDefault="00310DCB">
      <w:pPr>
        <w:spacing w:before="0" w:after="0" w:line="240" w:lineRule="auto"/>
      </w:pPr>
      <w:r>
        <w:separator/>
      </w:r>
    </w:p>
  </w:endnote>
  <w:endnote w:type="continuationSeparator" w:id="0">
    <w:p w14:paraId="6C4D52B6" w14:textId="77777777" w:rsidR="00310DCB" w:rsidRDefault="00310D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F94231" w14:paraId="3AF69982" w14:textId="77777777">
      <w:tc>
        <w:tcPr>
          <w:tcW w:w="5148" w:type="dxa"/>
        </w:tcPr>
        <w:p w14:paraId="7D069256" w14:textId="77777777" w:rsidR="00F94231" w:rsidRDefault="008A303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794B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5DC06F8B5D8427E8F91D44B266EF7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028DEC3" w14:textId="7EE4DD1E" w:rsidR="00F94231" w:rsidRDefault="00FC006F">
              <w:pPr>
                <w:pStyle w:val="Footer"/>
                <w:jc w:val="right"/>
              </w:pPr>
              <w:proofErr w:type="gramStart"/>
              <w:r>
                <w:t xml:space="preserve">PHILLIP  </w:t>
              </w:r>
              <w:proofErr w:type="spellStart"/>
              <w:r>
                <w:t>tate</w:t>
              </w:r>
              <w:proofErr w:type="spellEnd"/>
              <w:proofErr w:type="gramEnd"/>
            </w:p>
          </w:tc>
        </w:sdtContent>
      </w:sdt>
    </w:tr>
  </w:tbl>
  <w:p w14:paraId="216BF2B0" w14:textId="77777777" w:rsidR="00F94231" w:rsidRDefault="00F94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4678" w14:textId="77777777" w:rsidR="00310DCB" w:rsidRDefault="00310DCB">
      <w:pPr>
        <w:spacing w:before="0" w:after="0" w:line="240" w:lineRule="auto"/>
      </w:pPr>
      <w:r>
        <w:separator/>
      </w:r>
    </w:p>
  </w:footnote>
  <w:footnote w:type="continuationSeparator" w:id="0">
    <w:p w14:paraId="71CF7A20" w14:textId="77777777" w:rsidR="00310DCB" w:rsidRDefault="00310D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D4CE2"/>
    <w:multiLevelType w:val="hybridMultilevel"/>
    <w:tmpl w:val="E79854F8"/>
    <w:lvl w:ilvl="0" w:tplc="889689C6">
      <w:start w:val="8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B61"/>
    <w:rsid w:val="000B680C"/>
    <w:rsid w:val="000C598E"/>
    <w:rsid w:val="002B1B61"/>
    <w:rsid w:val="00310DCB"/>
    <w:rsid w:val="003270BE"/>
    <w:rsid w:val="00363984"/>
    <w:rsid w:val="0037466C"/>
    <w:rsid w:val="00386374"/>
    <w:rsid w:val="003A3717"/>
    <w:rsid w:val="00430573"/>
    <w:rsid w:val="00430D76"/>
    <w:rsid w:val="00577255"/>
    <w:rsid w:val="0066526E"/>
    <w:rsid w:val="006D2B77"/>
    <w:rsid w:val="00720C24"/>
    <w:rsid w:val="00724AF8"/>
    <w:rsid w:val="00762887"/>
    <w:rsid w:val="007F0676"/>
    <w:rsid w:val="007F2A83"/>
    <w:rsid w:val="0084469B"/>
    <w:rsid w:val="008A303F"/>
    <w:rsid w:val="009007E2"/>
    <w:rsid w:val="00A339A5"/>
    <w:rsid w:val="00AD1D1E"/>
    <w:rsid w:val="00BE794B"/>
    <w:rsid w:val="00C3770B"/>
    <w:rsid w:val="00F94231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23F2"/>
  <w15:chartTrackingRefBased/>
  <w15:docId w15:val="{089AAF1B-C28E-4513-94DD-E7A1E451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B77"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4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4B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0C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-han-drolo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936FA41BC647C3AC3D9D49BFD73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07C6D-2A26-4D2A-9F8D-D6611BFA0C2C}"/>
      </w:docPartPr>
      <w:docPartBody>
        <w:p w:rsidR="00A15FC4" w:rsidRDefault="00D2180D">
          <w:pPr>
            <w:pStyle w:val="1E936FA41BC647C3AC3D9D49BFD73ED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0370CA63C644ED5A5A20D9B877F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53E47-90D3-4730-8B08-6E715FDF8481}"/>
      </w:docPartPr>
      <w:docPartBody>
        <w:p w:rsidR="00A15FC4" w:rsidRDefault="00D2180D">
          <w:pPr>
            <w:pStyle w:val="80370CA63C644ED5A5A20D9B877FA26D"/>
          </w:pPr>
          <w:r>
            <w:t>[Professional or technical skills]</w:t>
          </w:r>
        </w:p>
      </w:docPartBody>
    </w:docPart>
    <w:docPart>
      <w:docPartPr>
        <w:name w:val="AC304C65E15B487BB65373E5438E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9F15B-82EB-4FE7-9F68-69662AE200E6}"/>
      </w:docPartPr>
      <w:docPartBody>
        <w:p w:rsidR="00A15FC4" w:rsidRDefault="00D2180D">
          <w:pPr>
            <w:pStyle w:val="AC304C65E15B487BB65373E5438EF4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DC06F8B5D8427E8F91D44B266E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79B2-6900-4B3F-919F-31CDA291967A}"/>
      </w:docPartPr>
      <w:docPartBody>
        <w:p w:rsidR="00A15FC4" w:rsidRDefault="00D2180D">
          <w:pPr>
            <w:pStyle w:val="45DC06F8B5D8427E8F91D44B266EF7A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D3C350152BBF4E1AA4878A71E3DC1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E1F40-2F24-40B8-B622-DC1A9C23A7EA}"/>
      </w:docPartPr>
      <w:docPartBody>
        <w:p w:rsidR="00A15FC4" w:rsidRDefault="00441968" w:rsidP="00441968">
          <w:pPr>
            <w:pStyle w:val="D3C350152BBF4E1AA4878A71E3DC16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968"/>
    <w:rsid w:val="00441968"/>
    <w:rsid w:val="006142D7"/>
    <w:rsid w:val="006A3C52"/>
    <w:rsid w:val="00A15FC4"/>
    <w:rsid w:val="00C677AC"/>
    <w:rsid w:val="00D2180D"/>
    <w:rsid w:val="00F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09A91ADB34877916903970EA89F1E">
    <w:name w:val="30309A91ADB34877916903970EA89F1E"/>
  </w:style>
  <w:style w:type="paragraph" w:customStyle="1" w:styleId="30E9CF5203634912B2F790A8233F83A1">
    <w:name w:val="30E9CF5203634912B2F790A8233F83A1"/>
  </w:style>
  <w:style w:type="paragraph" w:customStyle="1" w:styleId="34398D0335FE4EA6B78C74AF808DF16C">
    <w:name w:val="34398D0335FE4EA6B78C74AF808DF16C"/>
  </w:style>
  <w:style w:type="paragraph" w:customStyle="1" w:styleId="CA6BB75A59BD4CDCBF4FABC75D8C6E02">
    <w:name w:val="CA6BB75A59BD4CDCBF4FABC75D8C6E02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1741AD64DC7426D856AB38BCAE0A2A2">
    <w:name w:val="A1741AD64DC7426D856AB38BCAE0A2A2"/>
  </w:style>
  <w:style w:type="character" w:styleId="PlaceholderText">
    <w:name w:val="Placeholder Text"/>
    <w:basedOn w:val="DefaultParagraphFont"/>
    <w:uiPriority w:val="99"/>
    <w:semiHidden/>
    <w:rsid w:val="006142D7"/>
    <w:rPr>
      <w:color w:val="808080"/>
    </w:rPr>
  </w:style>
  <w:style w:type="paragraph" w:customStyle="1" w:styleId="1E936FA41BC647C3AC3D9D49BFD73ED8">
    <w:name w:val="1E936FA41BC647C3AC3D9D49BFD73ED8"/>
  </w:style>
  <w:style w:type="paragraph" w:customStyle="1" w:styleId="CAED7464782E4AAEA12E68FEA73D26CE">
    <w:name w:val="CAED7464782E4AAEA12E68FEA73D26CE"/>
  </w:style>
  <w:style w:type="paragraph" w:customStyle="1" w:styleId="8337A37C377C45BDB84A6EF1AEEB3307">
    <w:name w:val="8337A37C377C45BDB84A6EF1AEEB3307"/>
  </w:style>
  <w:style w:type="paragraph" w:customStyle="1" w:styleId="427A6A1CF0C54548825061490E2B750F">
    <w:name w:val="427A6A1CF0C54548825061490E2B750F"/>
  </w:style>
  <w:style w:type="paragraph" w:customStyle="1" w:styleId="54B981395917454B93A390294FFC54B7">
    <w:name w:val="54B981395917454B93A390294FFC54B7"/>
  </w:style>
  <w:style w:type="paragraph" w:customStyle="1" w:styleId="80370CA63C644ED5A5A20D9B877FA26D">
    <w:name w:val="80370CA63C644ED5A5A20D9B877FA26D"/>
  </w:style>
  <w:style w:type="paragraph" w:customStyle="1" w:styleId="AC304C65E15B487BB65373E5438EF4BB">
    <w:name w:val="AC304C65E15B487BB65373E5438EF4BB"/>
  </w:style>
  <w:style w:type="paragraph" w:customStyle="1" w:styleId="F7DBDD55E293464B8B261E93B08AE33D">
    <w:name w:val="F7DBDD55E293464B8B261E93B08AE33D"/>
  </w:style>
  <w:style w:type="paragraph" w:customStyle="1" w:styleId="DC4E2CAC0F4844109E306D923FAA1092">
    <w:name w:val="DC4E2CAC0F4844109E306D923FAA1092"/>
  </w:style>
  <w:style w:type="paragraph" w:customStyle="1" w:styleId="CBF502B3904A4012A0239BFFA9F1EB68">
    <w:name w:val="CBF502B3904A4012A0239BFFA9F1EB68"/>
  </w:style>
  <w:style w:type="paragraph" w:customStyle="1" w:styleId="45DC06F8B5D8427E8F91D44B266EF7A4">
    <w:name w:val="45DC06F8B5D8427E8F91D44B266EF7A4"/>
  </w:style>
  <w:style w:type="paragraph" w:customStyle="1" w:styleId="8C3ABA6C28BB4A49B5972542BC6FE46F">
    <w:name w:val="8C3ABA6C28BB4A49B5972542BC6FE46F"/>
  </w:style>
  <w:style w:type="paragraph" w:customStyle="1" w:styleId="1741EDF3771D413FB0E3A06869FC0230">
    <w:name w:val="1741EDF3771D413FB0E3A06869FC0230"/>
  </w:style>
  <w:style w:type="paragraph" w:customStyle="1" w:styleId="CF32EC0AA2A140AFB92A1BCEC254BA59">
    <w:name w:val="CF32EC0AA2A140AFB92A1BCEC254BA59"/>
  </w:style>
  <w:style w:type="paragraph" w:customStyle="1" w:styleId="D3C350152BBF4E1AA4878A71E3DC1636">
    <w:name w:val="D3C350152BBF4E1AA4878A71E3DC1636"/>
    <w:rsid w:val="00441968"/>
  </w:style>
  <w:style w:type="paragraph" w:customStyle="1" w:styleId="2C1024A9F8D54FF2A813E190924B2BDC">
    <w:name w:val="2C1024A9F8D54FF2A813E190924B2BDC"/>
    <w:rsid w:val="006142D7"/>
  </w:style>
  <w:style w:type="paragraph" w:customStyle="1" w:styleId="981D16FA2B014A0297C05A05B608BA6A">
    <w:name w:val="981D16FA2B014A0297C05A05B608BA6A"/>
    <w:rsid w:val="00614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84F7C-97EE-44FC-9C07-389A2EC9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24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 tate</dc:creator>
  <cp:keywords/>
  <cp:lastModifiedBy>Phillip Tate</cp:lastModifiedBy>
  <cp:revision>4</cp:revision>
  <cp:lastPrinted>2017-09-04T18:14:00Z</cp:lastPrinted>
  <dcterms:created xsi:type="dcterms:W3CDTF">2018-12-16T21:34:00Z</dcterms:created>
  <dcterms:modified xsi:type="dcterms:W3CDTF">2018-12-16T22:01:00Z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