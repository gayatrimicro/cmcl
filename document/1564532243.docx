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Y="-810"/>
        <w:tblW w:w="5389" w:type="pct"/>
        <w:tblCellMar>
          <w:left w:w="0" w:type="dxa"/>
          <w:bottom w:w="115" w:type="dxa"/>
          <w:right w:w="0" w:type="dxa"/>
        </w:tblCellMar>
        <w:tblLook w:val="04A0" w:firstRow="1" w:lastRow="0" w:firstColumn="1" w:lastColumn="0" w:noHBand="0" w:noVBand="1"/>
        <w:tblDescription w:val="Layout table for name, contact info, and objective"/>
      </w:tblPr>
      <w:tblGrid>
        <w:gridCol w:w="10088"/>
      </w:tblGrid>
      <w:tr w:rsidR="00692703" w:rsidRPr="00CF1A49" w14:paraId="010659C1" w14:textId="77777777" w:rsidTr="001F03CD">
        <w:trPr>
          <w:trHeight w:hRule="exact" w:val="1096"/>
        </w:trPr>
        <w:tc>
          <w:tcPr>
            <w:tcW w:w="10089" w:type="dxa"/>
            <w:tcMar>
              <w:top w:w="0" w:type="dxa"/>
              <w:bottom w:w="0" w:type="dxa"/>
            </w:tcMar>
          </w:tcPr>
          <w:p w14:paraId="56524C56" w14:textId="77777777" w:rsidR="00692703" w:rsidRPr="00CF1A49" w:rsidRDefault="00FD7B68" w:rsidP="001F03CD">
            <w:pPr>
              <w:pStyle w:val="Title"/>
            </w:pPr>
            <w:bookmarkStart w:id="0" w:name="_GoBack"/>
            <w:bookmarkEnd w:id="0"/>
            <w:r>
              <w:t>LaNEISHA</w:t>
            </w:r>
            <w:r w:rsidR="00692703" w:rsidRPr="00CF1A49">
              <w:t xml:space="preserve"> </w:t>
            </w:r>
            <w:r w:rsidRPr="00FD7B68">
              <w:rPr>
                <w:rStyle w:val="IntenseEmphasis"/>
                <w:b w:val="0"/>
              </w:rPr>
              <w:t>McLEMORE</w:t>
            </w:r>
          </w:p>
          <w:p w14:paraId="2E47514A" w14:textId="08412558" w:rsidR="00692703" w:rsidRPr="00CF1A49" w:rsidRDefault="00FD7B68" w:rsidP="001F03CD">
            <w:pPr>
              <w:pStyle w:val="ContactInfo"/>
              <w:contextualSpacing w:val="0"/>
            </w:pPr>
            <w:r>
              <w:t xml:space="preserve">512 Hampton Road #117 Desoto, Texas 75115 </w:t>
            </w:r>
            <w:hyperlink r:id="rId7" w:history="1">
              <w:r w:rsidR="002B705A" w:rsidRPr="006916F4">
                <w:rPr>
                  <w:rStyle w:val="Hyperlink"/>
                </w:rPr>
                <w:t>laneisha_m@yahoo.com</w:t>
              </w:r>
            </w:hyperlink>
            <w:r>
              <w:t xml:space="preserve"> 972-689-3394</w:t>
            </w:r>
          </w:p>
        </w:tc>
      </w:tr>
      <w:tr w:rsidR="009571D8" w:rsidRPr="00CF1A49" w14:paraId="11340902" w14:textId="77777777" w:rsidTr="001F03CD">
        <w:trPr>
          <w:trHeight w:val="681"/>
        </w:trPr>
        <w:tc>
          <w:tcPr>
            <w:tcW w:w="10089" w:type="dxa"/>
            <w:tcMar>
              <w:top w:w="432" w:type="dxa"/>
            </w:tcMar>
          </w:tcPr>
          <w:p w14:paraId="6BADFABB" w14:textId="77777777" w:rsidR="00FD7B68" w:rsidRPr="00FD7B68" w:rsidRDefault="00FD7B68" w:rsidP="001F03CD">
            <w:pPr>
              <w:pStyle w:val="Title"/>
              <w:jc w:val="left"/>
              <w:rPr>
                <w:b/>
                <w:sz w:val="28"/>
                <w:szCs w:val="28"/>
              </w:rPr>
            </w:pPr>
            <w:r w:rsidRPr="00FD7B68">
              <w:rPr>
                <w:b/>
                <w:sz w:val="28"/>
                <w:szCs w:val="28"/>
              </w:rPr>
              <w:t>Objective</w:t>
            </w:r>
          </w:p>
          <w:p w14:paraId="0C78CBED" w14:textId="77777777" w:rsidR="001755A8" w:rsidRPr="00CF1A49" w:rsidRDefault="00FD7B68" w:rsidP="001F03CD">
            <w:pPr>
              <w:contextualSpacing w:val="0"/>
            </w:pPr>
            <w:r>
              <w:t>Compassionate, personable individual looking for a position as a Certified Nursing Assistant with a required medical facility. Bringing personal care expertise and extensive training pertaining to the basic nursing activities to provide exceptional ser</w:t>
            </w:r>
            <w:r w:rsidR="001F03CD">
              <w:t>vi</w:t>
            </w:r>
            <w:r>
              <w:t>ce.</w:t>
            </w:r>
          </w:p>
        </w:tc>
      </w:tr>
    </w:tbl>
    <w:p w14:paraId="144A5743" w14:textId="77777777" w:rsidR="004E01EB" w:rsidRPr="00CF1A49" w:rsidRDefault="0052623E" w:rsidP="004E01EB">
      <w:pPr>
        <w:pStyle w:val="Heading1"/>
      </w:pPr>
      <w:sdt>
        <w:sdtPr>
          <w:alias w:val="Experience:"/>
          <w:tag w:val="Experience:"/>
          <w:id w:val="-1983300934"/>
          <w:placeholder>
            <w:docPart w:val="46000856A3804FAC816340D368314100"/>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70B99114" w14:textId="77777777" w:rsidTr="00D66A52">
        <w:tc>
          <w:tcPr>
            <w:tcW w:w="9355" w:type="dxa"/>
          </w:tcPr>
          <w:p w14:paraId="03026E66" w14:textId="77777777" w:rsidR="001D0BF1" w:rsidRPr="00CF1A49" w:rsidRDefault="00FD7B68" w:rsidP="001D0BF1">
            <w:pPr>
              <w:pStyle w:val="Heading3"/>
              <w:contextualSpacing w:val="0"/>
              <w:outlineLvl w:val="2"/>
            </w:pPr>
            <w:r>
              <w:t>OCt 2017</w:t>
            </w:r>
            <w:r w:rsidR="001D0BF1" w:rsidRPr="00CF1A49">
              <w:t xml:space="preserve"> – </w:t>
            </w:r>
            <w:r>
              <w:t>Present</w:t>
            </w:r>
          </w:p>
          <w:p w14:paraId="0F51F65B" w14:textId="77777777" w:rsidR="001D0BF1" w:rsidRPr="00CF1A49" w:rsidRDefault="00FD7B68" w:rsidP="001D0BF1">
            <w:pPr>
              <w:pStyle w:val="Heading2"/>
              <w:contextualSpacing w:val="0"/>
              <w:outlineLvl w:val="1"/>
            </w:pPr>
            <w:r>
              <w:t>Certified Nurse Assistant</w:t>
            </w:r>
            <w:r w:rsidR="001D0BF1" w:rsidRPr="00CF1A49">
              <w:t xml:space="preserve">, </w:t>
            </w:r>
            <w:r>
              <w:rPr>
                <w:rStyle w:val="SubtleReference"/>
              </w:rPr>
              <w:t>UT SOuthwestern Medical Center</w:t>
            </w:r>
          </w:p>
          <w:p w14:paraId="5664B67C" w14:textId="77777777" w:rsidR="001E3120" w:rsidRPr="001F03CD" w:rsidRDefault="001F03CD" w:rsidP="001D0BF1">
            <w:pPr>
              <w:contextualSpacing w:val="0"/>
              <w:rPr>
                <w:rFonts w:cstheme="minorHAnsi"/>
                <w:sz w:val="24"/>
                <w:szCs w:val="24"/>
              </w:rPr>
            </w:pPr>
            <w:r w:rsidRPr="001F03CD">
              <w:rPr>
                <w:rFonts w:cstheme="minorHAnsi"/>
                <w:b/>
                <w:bCs/>
                <w:color w:val="474747"/>
                <w:sz w:val="24"/>
                <w:szCs w:val="24"/>
              </w:rPr>
              <w:t>Provide patient care under the direction of nursing staff being certain to only perform tasks in which training and/or competency has been validated.</w:t>
            </w:r>
            <w:r w:rsidRPr="001F03CD">
              <w:rPr>
                <w:rFonts w:cstheme="minorHAnsi"/>
                <w:b/>
                <w:bCs/>
                <w:color w:val="474747"/>
                <w:sz w:val="24"/>
                <w:szCs w:val="24"/>
              </w:rPr>
              <w:br/>
              <w:t>Collect, monitor, and document pertinent data relating to patient functioning and care to include but not limited to: intake and output, weight, temperature, pulse, respirations, and blood pressure. Recognizes and immediately reports values outside normal parameters to the nurse.</w:t>
            </w:r>
            <w:r w:rsidRPr="001F03CD">
              <w:rPr>
                <w:rFonts w:cstheme="minorHAnsi"/>
                <w:b/>
                <w:bCs/>
                <w:color w:val="474747"/>
                <w:sz w:val="24"/>
                <w:szCs w:val="24"/>
              </w:rPr>
              <w:br/>
              <w:t>Perform patient rounding being sure to report any changes in a patient's condition or behavior immediately to the nurse. Seeks assistance and guidance as needed to ensure that patient care is delivered in a safe, high quality and effective manner at all times.</w:t>
            </w:r>
          </w:p>
        </w:tc>
      </w:tr>
      <w:tr w:rsidR="00F61DF9" w:rsidRPr="00CF1A49" w14:paraId="7315C39D" w14:textId="77777777" w:rsidTr="00F61DF9">
        <w:tc>
          <w:tcPr>
            <w:tcW w:w="9355" w:type="dxa"/>
            <w:tcMar>
              <w:top w:w="216" w:type="dxa"/>
            </w:tcMar>
          </w:tcPr>
          <w:p w14:paraId="19FFAAE6" w14:textId="77777777" w:rsidR="00F61DF9" w:rsidRPr="00CF1A49" w:rsidRDefault="00342F2F" w:rsidP="00F61DF9">
            <w:pPr>
              <w:pStyle w:val="Heading3"/>
              <w:contextualSpacing w:val="0"/>
              <w:outlineLvl w:val="2"/>
            </w:pPr>
            <w:r>
              <w:t>OCt 2008</w:t>
            </w:r>
            <w:r w:rsidR="00F61DF9" w:rsidRPr="00CF1A49">
              <w:t xml:space="preserve"> – </w:t>
            </w:r>
            <w:r>
              <w:t>Oct 2017</w:t>
            </w:r>
          </w:p>
          <w:p w14:paraId="004BEC23" w14:textId="77777777" w:rsidR="00F61DF9" w:rsidRPr="00CF1A49" w:rsidRDefault="00342F2F" w:rsidP="00F61DF9">
            <w:pPr>
              <w:pStyle w:val="Heading2"/>
              <w:contextualSpacing w:val="0"/>
              <w:outlineLvl w:val="1"/>
            </w:pPr>
            <w:r>
              <w:t>CerTIFIED Nurse Assistant</w:t>
            </w:r>
            <w:r w:rsidR="00F61DF9" w:rsidRPr="00CF1A49">
              <w:t xml:space="preserve">, </w:t>
            </w:r>
            <w:r>
              <w:rPr>
                <w:rStyle w:val="SubtleReference"/>
              </w:rPr>
              <w:t>Baylor University Medical Center</w:t>
            </w:r>
          </w:p>
          <w:p w14:paraId="7BAE9F20" w14:textId="77777777" w:rsidR="00133911" w:rsidRPr="00133911" w:rsidRDefault="00133911" w:rsidP="00133911">
            <w:pPr>
              <w:pStyle w:val="Heading3"/>
              <w:outlineLvl w:val="2"/>
              <w:rPr>
                <w:rFonts w:cstheme="minorHAnsi"/>
                <w:color w:val="000000" w:themeColor="text1"/>
                <w:shd w:val="clear" w:color="auto" w:fill="FFFFFF"/>
              </w:rPr>
            </w:pPr>
            <w:r w:rsidRPr="00133911">
              <w:rPr>
                <w:rFonts w:cstheme="minorHAnsi"/>
                <w:color w:val="000000" w:themeColor="text1"/>
                <w:shd w:val="clear" w:color="auto" w:fill="FFFFFF"/>
              </w:rPr>
              <w:t>ENSURES NUMEROUS PERSONAL CARE SERVICES TO ENSURE PATIENT’S SAFETY, COMFORT, AND CLEANLINESS.</w:t>
            </w:r>
          </w:p>
          <w:p w14:paraId="751B9977" w14:textId="77777777" w:rsidR="00133911" w:rsidRPr="00133911" w:rsidRDefault="00133911" w:rsidP="00133911">
            <w:pPr>
              <w:pStyle w:val="Heading3"/>
              <w:outlineLvl w:val="2"/>
              <w:rPr>
                <w:rFonts w:cstheme="minorHAnsi"/>
                <w:color w:val="000000" w:themeColor="text1"/>
                <w:shd w:val="clear" w:color="auto" w:fill="FFFFFF"/>
              </w:rPr>
            </w:pPr>
            <w:r w:rsidRPr="00133911">
              <w:rPr>
                <w:rFonts w:cstheme="minorHAnsi"/>
                <w:color w:val="000000" w:themeColor="text1"/>
                <w:shd w:val="clear" w:color="auto" w:fill="FFFFFF"/>
              </w:rPr>
              <w:t>ASSISTS IN PROVIDING TREATMENT AS DIRECTED TO FACILITATE QUALITY PATIENT CARE.</w:t>
            </w:r>
          </w:p>
          <w:p w14:paraId="3EDB68C9" w14:textId="77777777" w:rsidR="00133911" w:rsidRPr="002B45FF" w:rsidRDefault="00133911" w:rsidP="00133911">
            <w:pPr>
              <w:pStyle w:val="Heading3"/>
              <w:outlineLvl w:val="2"/>
              <w:rPr>
                <w:rFonts w:cstheme="minorHAnsi"/>
                <w:color w:val="000000" w:themeColor="text1"/>
              </w:rPr>
            </w:pPr>
            <w:r w:rsidRPr="00133911">
              <w:rPr>
                <w:rFonts w:cstheme="minorHAnsi"/>
                <w:color w:val="000000" w:themeColor="text1"/>
                <w:shd w:val="clear" w:color="auto" w:fill="FFFFFF"/>
              </w:rPr>
              <w:t>Maintains vigilance over patients’ safety ensuring all safety precautions are observed such as call light within reach, bed alarms used as appropriate, side rails up, bed in lowest position, seat belts in place, etc</w:t>
            </w:r>
            <w:r>
              <w:rPr>
                <w:rFonts w:ascii="Arial" w:hAnsi="Arial" w:cs="Arial"/>
                <w:color w:val="000000" w:themeColor="text1"/>
                <w:shd w:val="clear" w:color="auto" w:fill="FFFFFF"/>
              </w:rPr>
              <w:t>.</w:t>
            </w:r>
          </w:p>
          <w:p w14:paraId="024FB8EC" w14:textId="77777777" w:rsidR="00F61DF9" w:rsidRDefault="00F61DF9" w:rsidP="00F61DF9"/>
          <w:p w14:paraId="4775D74D" w14:textId="77777777" w:rsidR="00FD7B68" w:rsidRDefault="00FD7B68" w:rsidP="00F61DF9"/>
          <w:p w14:paraId="0ED18D34" w14:textId="77777777" w:rsidR="00FD7B68" w:rsidRPr="00CF1A49" w:rsidRDefault="00342F2F" w:rsidP="00FD7B68">
            <w:pPr>
              <w:pStyle w:val="Heading3"/>
              <w:contextualSpacing w:val="0"/>
              <w:outlineLvl w:val="2"/>
            </w:pPr>
            <w:r>
              <w:t>Aug 2012</w:t>
            </w:r>
            <w:r w:rsidR="00FD7B68" w:rsidRPr="00CF1A49">
              <w:t xml:space="preserve"> – </w:t>
            </w:r>
            <w:r>
              <w:t>Jan 2014</w:t>
            </w:r>
          </w:p>
          <w:p w14:paraId="1822C169" w14:textId="77777777" w:rsidR="00FD7B68" w:rsidRPr="00CF1A49" w:rsidRDefault="00342F2F" w:rsidP="00FD7B68">
            <w:pPr>
              <w:pStyle w:val="Heading2"/>
              <w:contextualSpacing w:val="0"/>
              <w:outlineLvl w:val="1"/>
            </w:pPr>
            <w:r>
              <w:t>Patient Care Technician II</w:t>
            </w:r>
            <w:r w:rsidR="00FD7B68" w:rsidRPr="00CF1A49">
              <w:t xml:space="preserve">, </w:t>
            </w:r>
            <w:r>
              <w:rPr>
                <w:rStyle w:val="SubtleReference"/>
              </w:rPr>
              <w:t>Methodist Hospital</w:t>
            </w:r>
          </w:p>
          <w:p w14:paraId="0862917F" w14:textId="77777777" w:rsidR="00133911" w:rsidRDefault="00133911" w:rsidP="00133911">
            <w:pPr>
              <w:pStyle w:val="Heading3"/>
              <w:outlineLvl w:val="2"/>
              <w:rPr>
                <w:color w:val="000000" w:themeColor="text1"/>
              </w:rPr>
            </w:pPr>
            <w:r>
              <w:rPr>
                <w:color w:val="000000" w:themeColor="text1"/>
              </w:rPr>
              <w:t>Responsible for Verification of</w:t>
            </w:r>
            <w:r w:rsidRPr="006A73D2">
              <w:rPr>
                <w:color w:val="000000" w:themeColor="text1"/>
              </w:rPr>
              <w:t xml:space="preserve"> the patient</w:t>
            </w:r>
            <w:r>
              <w:rPr>
                <w:color w:val="000000" w:themeColor="text1"/>
              </w:rPr>
              <w:t>’</w:t>
            </w:r>
            <w:r w:rsidRPr="006A73D2">
              <w:rPr>
                <w:color w:val="000000" w:themeColor="text1"/>
              </w:rPr>
              <w:t>s identity an</w:t>
            </w:r>
            <w:r>
              <w:rPr>
                <w:color w:val="000000" w:themeColor="text1"/>
              </w:rPr>
              <w:t>d the procedure to be performed.</w:t>
            </w:r>
          </w:p>
          <w:p w14:paraId="48745907" w14:textId="77777777" w:rsidR="00133911" w:rsidRDefault="00133911" w:rsidP="00133911">
            <w:pPr>
              <w:pStyle w:val="Heading3"/>
              <w:outlineLvl w:val="2"/>
              <w:rPr>
                <w:color w:val="000000" w:themeColor="text1"/>
              </w:rPr>
            </w:pPr>
            <w:r>
              <w:rPr>
                <w:color w:val="000000" w:themeColor="text1"/>
              </w:rPr>
              <w:t>Confirmed</w:t>
            </w:r>
            <w:r w:rsidRPr="006A73D2">
              <w:rPr>
                <w:color w:val="000000" w:themeColor="text1"/>
              </w:rPr>
              <w:t xml:space="preserve"> informed consent has been </w:t>
            </w:r>
            <w:r>
              <w:rPr>
                <w:color w:val="000000" w:themeColor="text1"/>
              </w:rPr>
              <w:t>obtained when required.</w:t>
            </w:r>
          </w:p>
          <w:p w14:paraId="32883B9C" w14:textId="77777777" w:rsidR="00133911" w:rsidRDefault="00133911" w:rsidP="00133911">
            <w:pPr>
              <w:pStyle w:val="Heading3"/>
              <w:outlineLvl w:val="2"/>
              <w:rPr>
                <w:color w:val="000000" w:themeColor="text1"/>
              </w:rPr>
            </w:pPr>
            <w:r>
              <w:rPr>
                <w:color w:val="000000" w:themeColor="text1"/>
              </w:rPr>
              <w:t>ExplainED</w:t>
            </w:r>
            <w:r w:rsidRPr="006A73D2">
              <w:rPr>
                <w:color w:val="000000" w:themeColor="text1"/>
              </w:rPr>
              <w:t xml:space="preserve"> the procedure to the patient to reduce anxiety </w:t>
            </w:r>
            <w:r>
              <w:rPr>
                <w:color w:val="000000" w:themeColor="text1"/>
              </w:rPr>
              <w:t xml:space="preserve">and gain cooperation. </w:t>
            </w:r>
          </w:p>
          <w:p w14:paraId="2F638FE3" w14:textId="77777777" w:rsidR="00133911" w:rsidRDefault="00133911" w:rsidP="00133911">
            <w:pPr>
              <w:pStyle w:val="Heading3"/>
              <w:outlineLvl w:val="2"/>
              <w:rPr>
                <w:color w:val="000000" w:themeColor="text1"/>
              </w:rPr>
            </w:pPr>
            <w:r>
              <w:rPr>
                <w:color w:val="000000" w:themeColor="text1"/>
              </w:rPr>
              <w:t>TransportED</w:t>
            </w:r>
            <w:r w:rsidRPr="006A73D2">
              <w:rPr>
                <w:color w:val="000000" w:themeColor="text1"/>
              </w:rPr>
              <w:t xml:space="preserve"> patient in a timely manner </w:t>
            </w:r>
            <w:r>
              <w:rPr>
                <w:color w:val="000000" w:themeColor="text1"/>
              </w:rPr>
              <w:t xml:space="preserve">to the correct location, </w:t>
            </w:r>
          </w:p>
          <w:p w14:paraId="1993C47E" w14:textId="77777777" w:rsidR="00FD7B68" w:rsidRDefault="00FD7B68" w:rsidP="00FD7B68"/>
          <w:p w14:paraId="54E5E51F" w14:textId="77777777" w:rsidR="00342F2F" w:rsidRDefault="00342F2F" w:rsidP="00FD7B68">
            <w:pPr>
              <w:pStyle w:val="Heading3"/>
              <w:contextualSpacing w:val="0"/>
              <w:outlineLvl w:val="2"/>
            </w:pPr>
          </w:p>
          <w:p w14:paraId="1293BDD1" w14:textId="77777777" w:rsidR="00FD7B68" w:rsidRPr="00CF1A49" w:rsidRDefault="00342F2F" w:rsidP="00FD7B68">
            <w:pPr>
              <w:pStyle w:val="Heading3"/>
              <w:contextualSpacing w:val="0"/>
              <w:outlineLvl w:val="2"/>
            </w:pPr>
            <w:r>
              <w:t>Jan 2008</w:t>
            </w:r>
            <w:r w:rsidR="00FD7B68" w:rsidRPr="00CF1A49">
              <w:t xml:space="preserve"> – </w:t>
            </w:r>
            <w:r>
              <w:t>Nov 2008</w:t>
            </w:r>
          </w:p>
          <w:p w14:paraId="48E5AF73" w14:textId="77777777" w:rsidR="00FD7B68" w:rsidRPr="00CF1A49" w:rsidRDefault="00342F2F" w:rsidP="00FD7B68">
            <w:pPr>
              <w:pStyle w:val="Heading2"/>
              <w:contextualSpacing w:val="0"/>
              <w:outlineLvl w:val="1"/>
            </w:pPr>
            <w:r>
              <w:t>Certified Nurse Assitant</w:t>
            </w:r>
            <w:r w:rsidR="00FD7B68" w:rsidRPr="00CF1A49">
              <w:t xml:space="preserve">, </w:t>
            </w:r>
            <w:r>
              <w:rPr>
                <w:rStyle w:val="SubtleReference"/>
              </w:rPr>
              <w:t>Windsor Nursing Home</w:t>
            </w:r>
          </w:p>
          <w:p w14:paraId="2E88B548" w14:textId="77777777" w:rsidR="00133911" w:rsidRPr="00B01CC4" w:rsidRDefault="00133911" w:rsidP="00133911">
            <w:pPr>
              <w:pStyle w:val="Heading3"/>
              <w:outlineLvl w:val="2"/>
              <w:rPr>
                <w:color w:val="000000" w:themeColor="text1"/>
              </w:rPr>
            </w:pPr>
            <w:r>
              <w:rPr>
                <w:color w:val="000000" w:themeColor="text1"/>
              </w:rPr>
              <w:t>Assisted patients</w:t>
            </w:r>
            <w:r w:rsidRPr="00B01CC4">
              <w:rPr>
                <w:color w:val="000000" w:themeColor="text1"/>
              </w:rPr>
              <w:t xml:space="preserve"> </w:t>
            </w:r>
            <w:r>
              <w:rPr>
                <w:color w:val="000000" w:themeColor="text1"/>
              </w:rPr>
              <w:t xml:space="preserve">with </w:t>
            </w:r>
            <w:r w:rsidRPr="00B01CC4">
              <w:rPr>
                <w:color w:val="000000" w:themeColor="text1"/>
              </w:rPr>
              <w:t xml:space="preserve">personal hygiene by giving bedpans, urinals, baths, </w:t>
            </w:r>
            <w:r>
              <w:rPr>
                <w:color w:val="000000" w:themeColor="text1"/>
              </w:rPr>
              <w:t>backrubs, shampoos, and shaves.</w:t>
            </w:r>
          </w:p>
          <w:p w14:paraId="4D9F5137" w14:textId="77777777" w:rsidR="00133911" w:rsidRDefault="00133911" w:rsidP="00133911">
            <w:pPr>
              <w:pStyle w:val="Heading3"/>
              <w:outlineLvl w:val="2"/>
              <w:rPr>
                <w:color w:val="000000" w:themeColor="text1"/>
                <w:shd w:val="clear" w:color="auto" w:fill="FFFFFF"/>
              </w:rPr>
            </w:pPr>
            <w:r>
              <w:rPr>
                <w:color w:val="000000" w:themeColor="text1"/>
                <w:shd w:val="clear" w:color="auto" w:fill="FFFFFF"/>
              </w:rPr>
              <w:t xml:space="preserve">Delivered meals and </w:t>
            </w:r>
            <w:r w:rsidRPr="00B01CC4">
              <w:rPr>
                <w:color w:val="000000" w:themeColor="text1"/>
                <w:shd w:val="clear" w:color="auto" w:fill="FFFFFF"/>
              </w:rPr>
              <w:t>fe</w:t>
            </w:r>
            <w:r>
              <w:rPr>
                <w:color w:val="000000" w:themeColor="text1"/>
                <w:shd w:val="clear" w:color="auto" w:fill="FFFFFF"/>
              </w:rPr>
              <w:t>D</w:t>
            </w:r>
            <w:r w:rsidRPr="00B01CC4">
              <w:rPr>
                <w:color w:val="000000" w:themeColor="text1"/>
                <w:shd w:val="clear" w:color="auto" w:fill="FFFFFF"/>
              </w:rPr>
              <w:t xml:space="preserve"> patients as necessary</w:t>
            </w:r>
            <w:r>
              <w:rPr>
                <w:color w:val="000000" w:themeColor="text1"/>
                <w:shd w:val="clear" w:color="auto" w:fill="FFFFFF"/>
              </w:rPr>
              <w:t>.</w:t>
            </w:r>
          </w:p>
          <w:p w14:paraId="73FB7E73" w14:textId="77777777" w:rsidR="00133911" w:rsidRDefault="00133911" w:rsidP="00133911">
            <w:pPr>
              <w:pStyle w:val="Heading3"/>
              <w:outlineLvl w:val="2"/>
              <w:rPr>
                <w:color w:val="000000" w:themeColor="text1"/>
                <w:shd w:val="clear" w:color="auto" w:fill="FFFFFF"/>
              </w:rPr>
            </w:pPr>
            <w:r>
              <w:rPr>
                <w:color w:val="000000" w:themeColor="text1"/>
                <w:shd w:val="clear" w:color="auto" w:fill="FFFFFF"/>
              </w:rPr>
              <w:t>Responsible for Ambulating, Turning, and Positioning Patients.</w:t>
            </w:r>
          </w:p>
          <w:p w14:paraId="122EE8F5" w14:textId="77777777" w:rsidR="00133911" w:rsidRPr="00B01CC4" w:rsidRDefault="00133911" w:rsidP="00133911">
            <w:pPr>
              <w:pStyle w:val="Heading3"/>
              <w:outlineLvl w:val="2"/>
              <w:rPr>
                <w:color w:val="000000" w:themeColor="text1"/>
              </w:rPr>
            </w:pPr>
            <w:r>
              <w:rPr>
                <w:color w:val="000000" w:themeColor="text1"/>
                <w:shd w:val="clear" w:color="auto" w:fill="FFFFFF"/>
              </w:rPr>
              <w:t>Applied Patient Restraints to Reduce Self Harm.</w:t>
            </w:r>
          </w:p>
          <w:p w14:paraId="2CABB720" w14:textId="77777777" w:rsidR="00FD7B68" w:rsidRDefault="00FD7B68" w:rsidP="00FD7B68"/>
          <w:p w14:paraId="529D2256" w14:textId="77777777" w:rsidR="00FD7B68" w:rsidRPr="00CF1A49" w:rsidRDefault="00342F2F" w:rsidP="00FD7B68">
            <w:pPr>
              <w:pStyle w:val="Heading3"/>
              <w:contextualSpacing w:val="0"/>
              <w:outlineLvl w:val="2"/>
            </w:pPr>
            <w:r>
              <w:t>Dec 2003 – Aug 2008</w:t>
            </w:r>
          </w:p>
          <w:p w14:paraId="713B23AB" w14:textId="77777777" w:rsidR="00FD7B68" w:rsidRPr="00CF1A49" w:rsidRDefault="00342F2F" w:rsidP="00FD7B68">
            <w:pPr>
              <w:pStyle w:val="Heading2"/>
              <w:contextualSpacing w:val="0"/>
              <w:outlineLvl w:val="1"/>
            </w:pPr>
            <w:r>
              <w:t>Certified Nurse Assistant</w:t>
            </w:r>
            <w:r w:rsidR="00FD7B68" w:rsidRPr="00CF1A49">
              <w:t xml:space="preserve">, </w:t>
            </w:r>
            <w:r>
              <w:rPr>
                <w:rStyle w:val="SubtleReference"/>
              </w:rPr>
              <w:t>LSU Medical Center</w:t>
            </w:r>
          </w:p>
          <w:p w14:paraId="04D43C94" w14:textId="77777777" w:rsidR="00133911" w:rsidRDefault="00133911" w:rsidP="00133911">
            <w:pPr>
              <w:pStyle w:val="Heading3"/>
              <w:outlineLvl w:val="2"/>
              <w:rPr>
                <w:color w:val="000000" w:themeColor="text1"/>
              </w:rPr>
            </w:pPr>
            <w:r w:rsidRPr="00787843">
              <w:rPr>
                <w:color w:val="000000" w:themeColor="text1"/>
              </w:rPr>
              <w:t>transport</w:t>
            </w:r>
            <w:r>
              <w:rPr>
                <w:color w:val="000000" w:themeColor="text1"/>
              </w:rPr>
              <w:t>ED patients to Appropriate Departments for Various Procedures.</w:t>
            </w:r>
          </w:p>
          <w:p w14:paraId="5D24AB24" w14:textId="77777777" w:rsidR="00133911" w:rsidRDefault="00133911" w:rsidP="00133911">
            <w:pPr>
              <w:pStyle w:val="Heading3"/>
              <w:outlineLvl w:val="2"/>
              <w:rPr>
                <w:color w:val="000000" w:themeColor="text1"/>
              </w:rPr>
            </w:pPr>
            <w:r>
              <w:rPr>
                <w:color w:val="000000" w:themeColor="text1"/>
              </w:rPr>
              <w:t>answerED</w:t>
            </w:r>
            <w:r w:rsidRPr="00787843">
              <w:rPr>
                <w:color w:val="000000" w:themeColor="text1"/>
              </w:rPr>
              <w:t xml:space="preserve"> patients' call lights and </w:t>
            </w:r>
            <w:r>
              <w:rPr>
                <w:color w:val="000000" w:themeColor="text1"/>
              </w:rPr>
              <w:t xml:space="preserve">requests. </w:t>
            </w:r>
          </w:p>
          <w:p w14:paraId="62C678D1" w14:textId="77777777" w:rsidR="00FD7B68" w:rsidRPr="00792CBB" w:rsidRDefault="00133911" w:rsidP="00792CBB">
            <w:pPr>
              <w:pStyle w:val="Heading3"/>
              <w:outlineLvl w:val="2"/>
              <w:rPr>
                <w:color w:val="000000" w:themeColor="text1"/>
              </w:rPr>
            </w:pPr>
            <w:r>
              <w:rPr>
                <w:color w:val="000000" w:themeColor="text1"/>
              </w:rPr>
              <w:t>ReporteD Patient Observations to Nursing SUpervisor.</w:t>
            </w:r>
          </w:p>
        </w:tc>
      </w:tr>
    </w:tbl>
    <w:sdt>
      <w:sdtPr>
        <w:alias w:val="Education:"/>
        <w:tag w:val="Education:"/>
        <w:id w:val="-1908763273"/>
        <w:placeholder>
          <w:docPart w:val="C0953306EE9B4574B8F7B5E29F2581E1"/>
        </w:placeholder>
        <w:temporary/>
        <w:showingPlcHdr/>
        <w15:appearance w15:val="hidden"/>
      </w:sdtPr>
      <w:sdtEndPr/>
      <w:sdtContent>
        <w:p w14:paraId="24FE4823"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26B19BA6" w14:textId="77777777" w:rsidTr="00D66A52">
        <w:tc>
          <w:tcPr>
            <w:tcW w:w="9355" w:type="dxa"/>
          </w:tcPr>
          <w:p w14:paraId="4A2221FC" w14:textId="595C322E" w:rsidR="001D0BF1" w:rsidRPr="00CF1A49" w:rsidRDefault="000C7D32" w:rsidP="001D0BF1">
            <w:pPr>
              <w:pStyle w:val="Heading3"/>
              <w:contextualSpacing w:val="0"/>
              <w:outlineLvl w:val="2"/>
            </w:pPr>
            <w:r>
              <w:t>200</w:t>
            </w:r>
            <w:r w:rsidR="001038EB">
              <w:t>3</w:t>
            </w:r>
          </w:p>
          <w:p w14:paraId="041B4EFB" w14:textId="10ABE427" w:rsidR="007538DC" w:rsidRPr="00CF1A49" w:rsidRDefault="000C7D32" w:rsidP="000C7D32">
            <w:pPr>
              <w:pStyle w:val="Heading2"/>
              <w:contextualSpacing w:val="0"/>
              <w:outlineLvl w:val="1"/>
            </w:pPr>
            <w:r>
              <w:t>cErtified Nursing Assistant License</w:t>
            </w:r>
            <w:r w:rsidR="001D0BF1" w:rsidRPr="00CF1A49">
              <w:t xml:space="preserve">, </w:t>
            </w:r>
            <w:r>
              <w:rPr>
                <w:rStyle w:val="SubtleReference"/>
              </w:rPr>
              <w:t>Louisiana Souther</w:t>
            </w:r>
            <w:r w:rsidR="00CA63C0">
              <w:rPr>
                <w:rStyle w:val="SubtleReference"/>
              </w:rPr>
              <w:t>n</w:t>
            </w:r>
            <w:r>
              <w:rPr>
                <w:rStyle w:val="SubtleReference"/>
              </w:rPr>
              <w:t xml:space="preserve"> University</w:t>
            </w:r>
          </w:p>
        </w:tc>
      </w:tr>
      <w:tr w:rsidR="00F61DF9" w:rsidRPr="00CF1A49" w14:paraId="64AFB26D" w14:textId="77777777" w:rsidTr="00F61DF9">
        <w:tc>
          <w:tcPr>
            <w:tcW w:w="9355" w:type="dxa"/>
            <w:tcMar>
              <w:top w:w="216" w:type="dxa"/>
            </w:tcMar>
          </w:tcPr>
          <w:p w14:paraId="06ACE615" w14:textId="512B2803" w:rsidR="00F61DF9" w:rsidRPr="00CF1A49" w:rsidRDefault="000C7D32" w:rsidP="00F61DF9">
            <w:pPr>
              <w:pStyle w:val="Heading3"/>
              <w:contextualSpacing w:val="0"/>
              <w:outlineLvl w:val="2"/>
            </w:pPr>
            <w:r>
              <w:t>1993</w:t>
            </w:r>
          </w:p>
          <w:p w14:paraId="32035EA4" w14:textId="77777777" w:rsidR="00F61DF9" w:rsidRPr="00CF1A49" w:rsidRDefault="00FD7B68" w:rsidP="00F61DF9">
            <w:pPr>
              <w:pStyle w:val="Heading2"/>
              <w:contextualSpacing w:val="0"/>
              <w:outlineLvl w:val="1"/>
            </w:pPr>
            <w:r>
              <w:t>HIgh School Diploma</w:t>
            </w:r>
            <w:r w:rsidR="00F61DF9" w:rsidRPr="00CF1A49">
              <w:t xml:space="preserve">, </w:t>
            </w:r>
            <w:r>
              <w:rPr>
                <w:rStyle w:val="SubtleReference"/>
              </w:rPr>
              <w:t>Kimball High School</w:t>
            </w:r>
          </w:p>
          <w:p w14:paraId="46527718" w14:textId="77777777" w:rsidR="00F61DF9" w:rsidRDefault="00F61DF9" w:rsidP="00F61DF9"/>
        </w:tc>
      </w:tr>
    </w:tbl>
    <w:sdt>
      <w:sdtPr>
        <w:alias w:val="Skills:"/>
        <w:tag w:val="Skills:"/>
        <w:id w:val="-1392877668"/>
        <w:placeholder>
          <w:docPart w:val="BC1C8674B1D14A6E8391CA9124B908FD"/>
        </w:placeholder>
        <w:temporary/>
        <w:showingPlcHdr/>
        <w15:appearance w15:val="hidden"/>
      </w:sdtPr>
      <w:sdtEndPr/>
      <w:sdtContent>
        <w:p w14:paraId="435CF037"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2461D0E4" w14:textId="77777777" w:rsidTr="00CF1A49">
        <w:tc>
          <w:tcPr>
            <w:tcW w:w="4675" w:type="dxa"/>
          </w:tcPr>
          <w:p w14:paraId="5F78480B" w14:textId="77777777" w:rsidR="001E3120" w:rsidRPr="006E1507" w:rsidRDefault="00FD7B68" w:rsidP="006E1507">
            <w:pPr>
              <w:pStyle w:val="ListBullet"/>
              <w:contextualSpacing w:val="0"/>
            </w:pPr>
            <w:r>
              <w:t>Multi-tasking</w:t>
            </w:r>
          </w:p>
          <w:p w14:paraId="2470B493" w14:textId="77777777" w:rsidR="001F4E6D" w:rsidRDefault="00FD7B68" w:rsidP="006E1507">
            <w:pPr>
              <w:pStyle w:val="ListBullet"/>
              <w:contextualSpacing w:val="0"/>
            </w:pPr>
            <w:r>
              <w:t>Medical Teamwork</w:t>
            </w:r>
          </w:p>
          <w:p w14:paraId="12CC386F" w14:textId="77777777" w:rsidR="00FD7B68" w:rsidRDefault="00FD7B68" w:rsidP="006E1507">
            <w:pPr>
              <w:pStyle w:val="ListBullet"/>
              <w:contextualSpacing w:val="0"/>
            </w:pPr>
            <w:r>
              <w:t>Health Promotion and Maintenance</w:t>
            </w:r>
          </w:p>
          <w:p w14:paraId="3F9DA34F" w14:textId="77777777" w:rsidR="00FD7B68" w:rsidRPr="006E1507" w:rsidRDefault="00FD7B68" w:rsidP="006E1507">
            <w:pPr>
              <w:pStyle w:val="ListBullet"/>
              <w:contextualSpacing w:val="0"/>
            </w:pPr>
            <w:r>
              <w:t>Creating and Maintaining a Safe Environment</w:t>
            </w:r>
          </w:p>
        </w:tc>
        <w:tc>
          <w:tcPr>
            <w:tcW w:w="4675" w:type="dxa"/>
            <w:tcMar>
              <w:left w:w="360" w:type="dxa"/>
            </w:tcMar>
          </w:tcPr>
          <w:p w14:paraId="1D8EF541" w14:textId="77777777" w:rsidR="003A0632" w:rsidRPr="006E1507" w:rsidRDefault="00FD7B68" w:rsidP="006E1507">
            <w:pPr>
              <w:pStyle w:val="ListBullet"/>
              <w:contextualSpacing w:val="0"/>
            </w:pPr>
            <w:r>
              <w:t>Bedside Manner</w:t>
            </w:r>
          </w:p>
          <w:p w14:paraId="10637324" w14:textId="77777777" w:rsidR="001E3120" w:rsidRPr="006E1507" w:rsidRDefault="00FD7B68" w:rsidP="006E1507">
            <w:pPr>
              <w:pStyle w:val="ListBullet"/>
              <w:contextualSpacing w:val="0"/>
            </w:pPr>
            <w:r>
              <w:t>Infection Control</w:t>
            </w:r>
          </w:p>
          <w:p w14:paraId="5244EC37" w14:textId="77777777" w:rsidR="001E3120" w:rsidRDefault="00FD7B68" w:rsidP="006E1507">
            <w:pPr>
              <w:pStyle w:val="ListBullet"/>
              <w:contextualSpacing w:val="0"/>
            </w:pPr>
            <w:r>
              <w:t>Nursing Skills</w:t>
            </w:r>
          </w:p>
          <w:p w14:paraId="3926E667" w14:textId="77777777" w:rsidR="00FD7B68" w:rsidRPr="006E1507" w:rsidRDefault="00FD7B68" w:rsidP="006E1507">
            <w:pPr>
              <w:pStyle w:val="ListBullet"/>
              <w:contextualSpacing w:val="0"/>
            </w:pPr>
            <w:r>
              <w:t xml:space="preserve">Pain </w:t>
            </w:r>
            <w:r w:rsidR="001F03CD">
              <w:t>Management</w:t>
            </w:r>
          </w:p>
        </w:tc>
      </w:tr>
    </w:tbl>
    <w:p w14:paraId="57977BA4" w14:textId="77777777" w:rsidR="00B51D1B" w:rsidRPr="006E1507" w:rsidRDefault="00B51D1B" w:rsidP="001F03CD">
      <w:pPr>
        <w:pStyle w:val="Heading1"/>
      </w:pPr>
    </w:p>
    <w:sectPr w:rsidR="00B51D1B" w:rsidRPr="006E1507"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C7F899" w14:textId="77777777" w:rsidR="0052623E" w:rsidRDefault="0052623E" w:rsidP="0068194B">
      <w:r>
        <w:separator/>
      </w:r>
    </w:p>
    <w:p w14:paraId="7798BDED" w14:textId="77777777" w:rsidR="0052623E" w:rsidRDefault="0052623E"/>
    <w:p w14:paraId="39BB1DB7" w14:textId="77777777" w:rsidR="0052623E" w:rsidRDefault="0052623E"/>
  </w:endnote>
  <w:endnote w:type="continuationSeparator" w:id="0">
    <w:p w14:paraId="0E7CCDF2" w14:textId="77777777" w:rsidR="0052623E" w:rsidRDefault="0052623E" w:rsidP="0068194B">
      <w:r>
        <w:continuationSeparator/>
      </w:r>
    </w:p>
    <w:p w14:paraId="64F585D1" w14:textId="77777777" w:rsidR="0052623E" w:rsidRDefault="0052623E"/>
    <w:p w14:paraId="3A1B9903" w14:textId="77777777" w:rsidR="0052623E" w:rsidRDefault="005262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606279"/>
      <w:docPartObj>
        <w:docPartGallery w:val="Page Numbers (Bottom of Page)"/>
        <w:docPartUnique/>
      </w:docPartObj>
    </w:sdtPr>
    <w:sdtEndPr>
      <w:rPr>
        <w:noProof/>
      </w:rPr>
    </w:sdtEndPr>
    <w:sdtContent>
      <w:p w14:paraId="0587BFC3" w14:textId="1C526BFE" w:rsidR="002B2958" w:rsidRDefault="002B2958">
        <w:pPr>
          <w:pStyle w:val="Footer"/>
        </w:pPr>
        <w:r>
          <w:fldChar w:fldCharType="begin"/>
        </w:r>
        <w:r>
          <w:instrText xml:space="preserve"> PAGE   \* MERGEFORMAT </w:instrText>
        </w:r>
        <w:r>
          <w:fldChar w:fldCharType="separate"/>
        </w:r>
        <w:r w:rsidR="00FC00D7">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62C44E" w14:textId="77777777" w:rsidR="0052623E" w:rsidRDefault="0052623E" w:rsidP="0068194B">
      <w:r>
        <w:separator/>
      </w:r>
    </w:p>
    <w:p w14:paraId="7011B0FC" w14:textId="77777777" w:rsidR="0052623E" w:rsidRDefault="0052623E"/>
    <w:p w14:paraId="71BFACC7" w14:textId="77777777" w:rsidR="0052623E" w:rsidRDefault="0052623E"/>
  </w:footnote>
  <w:footnote w:type="continuationSeparator" w:id="0">
    <w:p w14:paraId="79BEB69B" w14:textId="77777777" w:rsidR="0052623E" w:rsidRDefault="0052623E" w:rsidP="0068194B">
      <w:r>
        <w:continuationSeparator/>
      </w:r>
    </w:p>
    <w:p w14:paraId="24704F26" w14:textId="77777777" w:rsidR="0052623E" w:rsidRDefault="0052623E"/>
    <w:p w14:paraId="03991B95" w14:textId="77777777" w:rsidR="0052623E" w:rsidRDefault="0052623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99359"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568975B9" wp14:editId="72762221">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9F01D1A"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B68"/>
    <w:rsid w:val="000001EF"/>
    <w:rsid w:val="00007322"/>
    <w:rsid w:val="00007728"/>
    <w:rsid w:val="00024584"/>
    <w:rsid w:val="00024730"/>
    <w:rsid w:val="00055E95"/>
    <w:rsid w:val="0007021F"/>
    <w:rsid w:val="000B2BA5"/>
    <w:rsid w:val="000C7D32"/>
    <w:rsid w:val="000F2F8C"/>
    <w:rsid w:val="0010006E"/>
    <w:rsid w:val="001038EB"/>
    <w:rsid w:val="001045A8"/>
    <w:rsid w:val="00114A91"/>
    <w:rsid w:val="00133911"/>
    <w:rsid w:val="001427E1"/>
    <w:rsid w:val="00163668"/>
    <w:rsid w:val="00171566"/>
    <w:rsid w:val="00174676"/>
    <w:rsid w:val="001755A8"/>
    <w:rsid w:val="00184014"/>
    <w:rsid w:val="00192008"/>
    <w:rsid w:val="001C0E68"/>
    <w:rsid w:val="001C4B6F"/>
    <w:rsid w:val="001D0BF1"/>
    <w:rsid w:val="001E3120"/>
    <w:rsid w:val="001E7E0C"/>
    <w:rsid w:val="001F03CD"/>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B705A"/>
    <w:rsid w:val="002D23C5"/>
    <w:rsid w:val="002D6137"/>
    <w:rsid w:val="002E7E61"/>
    <w:rsid w:val="002F05E5"/>
    <w:rsid w:val="002F254D"/>
    <w:rsid w:val="002F30E4"/>
    <w:rsid w:val="00307140"/>
    <w:rsid w:val="00316DFF"/>
    <w:rsid w:val="00325B57"/>
    <w:rsid w:val="00336056"/>
    <w:rsid w:val="00342F2F"/>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2623E"/>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2CB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32BA"/>
    <w:rsid w:val="008C7056"/>
    <w:rsid w:val="008F3B14"/>
    <w:rsid w:val="00901899"/>
    <w:rsid w:val="0090344B"/>
    <w:rsid w:val="009034C7"/>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A63C0"/>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3ADC"/>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00D7"/>
    <w:rsid w:val="00FC6AEA"/>
    <w:rsid w:val="00FD3D13"/>
    <w:rsid w:val="00FD7B68"/>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0E9E5"/>
  <w15:chartTrackingRefBased/>
  <w15:docId w15:val="{1B5637BE-61C4-43CD-B90D-E8D334EFE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UnresolvedMention">
    <w:name w:val="Unresolved Mention"/>
    <w:basedOn w:val="DefaultParagraphFont"/>
    <w:uiPriority w:val="99"/>
    <w:semiHidden/>
    <w:unhideWhenUsed/>
    <w:rsid w:val="00FD7B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laneisha_m@yaho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BROWN\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6000856A3804FAC816340D368314100"/>
        <w:category>
          <w:name w:val="General"/>
          <w:gallery w:val="placeholder"/>
        </w:category>
        <w:types>
          <w:type w:val="bbPlcHdr"/>
        </w:types>
        <w:behaviors>
          <w:behavior w:val="content"/>
        </w:behaviors>
        <w:guid w:val="{B174B3B0-6AF9-4999-97C2-E67D688420CA}"/>
      </w:docPartPr>
      <w:docPartBody>
        <w:p w:rsidR="00335EC9" w:rsidRDefault="00DB799E">
          <w:pPr>
            <w:pStyle w:val="46000856A3804FAC816340D368314100"/>
          </w:pPr>
          <w:r w:rsidRPr="00CF1A49">
            <w:t>Experience</w:t>
          </w:r>
        </w:p>
      </w:docPartBody>
    </w:docPart>
    <w:docPart>
      <w:docPartPr>
        <w:name w:val="C0953306EE9B4574B8F7B5E29F2581E1"/>
        <w:category>
          <w:name w:val="General"/>
          <w:gallery w:val="placeholder"/>
        </w:category>
        <w:types>
          <w:type w:val="bbPlcHdr"/>
        </w:types>
        <w:behaviors>
          <w:behavior w:val="content"/>
        </w:behaviors>
        <w:guid w:val="{E5E3914E-F85E-414E-A602-3405F7369CDC}"/>
      </w:docPartPr>
      <w:docPartBody>
        <w:p w:rsidR="00335EC9" w:rsidRDefault="00DB799E">
          <w:pPr>
            <w:pStyle w:val="C0953306EE9B4574B8F7B5E29F2581E1"/>
          </w:pPr>
          <w:r w:rsidRPr="00CF1A49">
            <w:t>Education</w:t>
          </w:r>
        </w:p>
      </w:docPartBody>
    </w:docPart>
    <w:docPart>
      <w:docPartPr>
        <w:name w:val="BC1C8674B1D14A6E8391CA9124B908FD"/>
        <w:category>
          <w:name w:val="General"/>
          <w:gallery w:val="placeholder"/>
        </w:category>
        <w:types>
          <w:type w:val="bbPlcHdr"/>
        </w:types>
        <w:behaviors>
          <w:behavior w:val="content"/>
        </w:behaviors>
        <w:guid w:val="{12BAE858-1F41-4B58-B951-E168E518E04D}"/>
      </w:docPartPr>
      <w:docPartBody>
        <w:p w:rsidR="00335EC9" w:rsidRDefault="00DB799E">
          <w:pPr>
            <w:pStyle w:val="BC1C8674B1D14A6E8391CA9124B908FD"/>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12F"/>
    <w:rsid w:val="00335EC9"/>
    <w:rsid w:val="00910234"/>
    <w:rsid w:val="00C3712F"/>
    <w:rsid w:val="00C91074"/>
    <w:rsid w:val="00D53EBB"/>
    <w:rsid w:val="00DB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682B8B52D04FF386C3DE86C7715B4E">
    <w:name w:val="7A682B8B52D04FF386C3DE86C7715B4E"/>
  </w:style>
  <w:style w:type="character" w:styleId="IntenseEmphasis">
    <w:name w:val="Intense Emphasis"/>
    <w:basedOn w:val="DefaultParagraphFont"/>
    <w:uiPriority w:val="2"/>
    <w:rPr>
      <w:b/>
      <w:iCs/>
      <w:color w:val="262626" w:themeColor="text1" w:themeTint="D9"/>
    </w:rPr>
  </w:style>
  <w:style w:type="paragraph" w:customStyle="1" w:styleId="54546CA531614AFB945566466934088D">
    <w:name w:val="54546CA531614AFB945566466934088D"/>
  </w:style>
  <w:style w:type="paragraph" w:customStyle="1" w:styleId="CBA974DB980D4000AA03F969380E12AB">
    <w:name w:val="CBA974DB980D4000AA03F969380E12AB"/>
  </w:style>
  <w:style w:type="paragraph" w:customStyle="1" w:styleId="C12112617B3B4957AE0D48D2EFB809CF">
    <w:name w:val="C12112617B3B4957AE0D48D2EFB809CF"/>
  </w:style>
  <w:style w:type="paragraph" w:customStyle="1" w:styleId="275E1AF298E84060B4FF73E8C95E2F37">
    <w:name w:val="275E1AF298E84060B4FF73E8C95E2F37"/>
  </w:style>
  <w:style w:type="paragraph" w:customStyle="1" w:styleId="F31F14E356E34A65BBA236DF3B4E7DA4">
    <w:name w:val="F31F14E356E34A65BBA236DF3B4E7DA4"/>
  </w:style>
  <w:style w:type="paragraph" w:customStyle="1" w:styleId="41BD4E4321D343CFAE8C09D5F03EB583">
    <w:name w:val="41BD4E4321D343CFAE8C09D5F03EB583"/>
  </w:style>
  <w:style w:type="paragraph" w:customStyle="1" w:styleId="DD0B7C7F3EB44E059D1F3EDB31D69178">
    <w:name w:val="DD0B7C7F3EB44E059D1F3EDB31D69178"/>
  </w:style>
  <w:style w:type="paragraph" w:customStyle="1" w:styleId="E2DD816CD0FB40BCAE3263A5B240BCA1">
    <w:name w:val="E2DD816CD0FB40BCAE3263A5B240BCA1"/>
  </w:style>
  <w:style w:type="paragraph" w:customStyle="1" w:styleId="BF3993572CE146D9B6BDE2ECC19B8DC9">
    <w:name w:val="BF3993572CE146D9B6BDE2ECC19B8DC9"/>
  </w:style>
  <w:style w:type="paragraph" w:customStyle="1" w:styleId="5B7C395F3CF7489BB8872FCAFECEFF2B">
    <w:name w:val="5B7C395F3CF7489BB8872FCAFECEFF2B"/>
  </w:style>
  <w:style w:type="paragraph" w:customStyle="1" w:styleId="46000856A3804FAC816340D368314100">
    <w:name w:val="46000856A3804FAC816340D368314100"/>
  </w:style>
  <w:style w:type="paragraph" w:customStyle="1" w:styleId="0512F51A412947D1BD911340F5EC242C">
    <w:name w:val="0512F51A412947D1BD911340F5EC242C"/>
  </w:style>
  <w:style w:type="paragraph" w:customStyle="1" w:styleId="842E6BD0604149D7A22F5FC8CFBC5F75">
    <w:name w:val="842E6BD0604149D7A22F5FC8CFBC5F75"/>
  </w:style>
  <w:style w:type="paragraph" w:customStyle="1" w:styleId="6DDDF33E17084C318713EF713EE236E6">
    <w:name w:val="6DDDF33E17084C318713EF713EE236E6"/>
  </w:style>
  <w:style w:type="character" w:styleId="SubtleReference">
    <w:name w:val="Subtle Reference"/>
    <w:basedOn w:val="DefaultParagraphFont"/>
    <w:uiPriority w:val="10"/>
    <w:qFormat/>
    <w:rsid w:val="00C3712F"/>
    <w:rPr>
      <w:b/>
      <w:caps w:val="0"/>
      <w:smallCaps/>
      <w:color w:val="595959" w:themeColor="text1" w:themeTint="A6"/>
    </w:rPr>
  </w:style>
  <w:style w:type="paragraph" w:customStyle="1" w:styleId="A0DA01EEFFB344B99DC5670873D9D526">
    <w:name w:val="A0DA01EEFFB344B99DC5670873D9D526"/>
  </w:style>
  <w:style w:type="paragraph" w:customStyle="1" w:styleId="65C05DD2C2E54E4B8ECD3D0CA5F863CD">
    <w:name w:val="65C05DD2C2E54E4B8ECD3D0CA5F863CD"/>
  </w:style>
  <w:style w:type="paragraph" w:customStyle="1" w:styleId="6D5F219C5361431091DAFD744935D71D">
    <w:name w:val="6D5F219C5361431091DAFD744935D71D"/>
  </w:style>
  <w:style w:type="paragraph" w:customStyle="1" w:styleId="637761E1AA634515A647907E3BA4523F">
    <w:name w:val="637761E1AA634515A647907E3BA4523F"/>
  </w:style>
  <w:style w:type="paragraph" w:customStyle="1" w:styleId="4C276F698A034BC082F2137642E32365">
    <w:name w:val="4C276F698A034BC082F2137642E32365"/>
  </w:style>
  <w:style w:type="paragraph" w:customStyle="1" w:styleId="DEE1C0D2FC524FB29BA646016AF92C66">
    <w:name w:val="DEE1C0D2FC524FB29BA646016AF92C66"/>
  </w:style>
  <w:style w:type="paragraph" w:customStyle="1" w:styleId="EE7B4313FCD247D19C9D5C4FA5304F14">
    <w:name w:val="EE7B4313FCD247D19C9D5C4FA5304F14"/>
  </w:style>
  <w:style w:type="paragraph" w:customStyle="1" w:styleId="C0953306EE9B4574B8F7B5E29F2581E1">
    <w:name w:val="C0953306EE9B4574B8F7B5E29F2581E1"/>
  </w:style>
  <w:style w:type="paragraph" w:customStyle="1" w:styleId="7A616299F9A8417C904E57067C968744">
    <w:name w:val="7A616299F9A8417C904E57067C968744"/>
  </w:style>
  <w:style w:type="paragraph" w:customStyle="1" w:styleId="4BBC9F32E9F2487896D2D6EE1BDA2664">
    <w:name w:val="4BBC9F32E9F2487896D2D6EE1BDA2664"/>
  </w:style>
  <w:style w:type="paragraph" w:customStyle="1" w:styleId="38080AA44FAC4B10B2AB76EA6A688700">
    <w:name w:val="38080AA44FAC4B10B2AB76EA6A688700"/>
  </w:style>
  <w:style w:type="paragraph" w:customStyle="1" w:styleId="7FF5F8F0BA0D4A6C9F36F15642AE38B1">
    <w:name w:val="7FF5F8F0BA0D4A6C9F36F15642AE38B1"/>
  </w:style>
  <w:style w:type="paragraph" w:customStyle="1" w:styleId="90B71338D36040839AAEAC0D6281AD45">
    <w:name w:val="90B71338D36040839AAEAC0D6281AD45"/>
  </w:style>
  <w:style w:type="paragraph" w:customStyle="1" w:styleId="6634016D67884CE3BCEB3348BFBA20CC">
    <w:name w:val="6634016D67884CE3BCEB3348BFBA20CC"/>
  </w:style>
  <w:style w:type="paragraph" w:customStyle="1" w:styleId="5F08B1546A384855B52C3E6ED987D03C">
    <w:name w:val="5F08B1546A384855B52C3E6ED987D03C"/>
  </w:style>
  <w:style w:type="paragraph" w:customStyle="1" w:styleId="213C24A0792149589FC5B655B5F43308">
    <w:name w:val="213C24A0792149589FC5B655B5F43308"/>
  </w:style>
  <w:style w:type="paragraph" w:customStyle="1" w:styleId="BC7F5CBBAFC94043AE130A9530196B62">
    <w:name w:val="BC7F5CBBAFC94043AE130A9530196B62"/>
  </w:style>
  <w:style w:type="paragraph" w:customStyle="1" w:styleId="AC91A570BDA34EB39A772A746833E77F">
    <w:name w:val="AC91A570BDA34EB39A772A746833E77F"/>
  </w:style>
  <w:style w:type="paragraph" w:customStyle="1" w:styleId="BC1C8674B1D14A6E8391CA9124B908FD">
    <w:name w:val="BC1C8674B1D14A6E8391CA9124B908FD"/>
  </w:style>
  <w:style w:type="paragraph" w:customStyle="1" w:styleId="2B81F070BD1C4EC6828114D179B247C6">
    <w:name w:val="2B81F070BD1C4EC6828114D179B247C6"/>
  </w:style>
  <w:style w:type="paragraph" w:customStyle="1" w:styleId="5E0E2BDAC2A94BD0B846C61F2F2EC61C">
    <w:name w:val="5E0E2BDAC2A94BD0B846C61F2F2EC61C"/>
  </w:style>
  <w:style w:type="paragraph" w:customStyle="1" w:styleId="A5FA79D5D5E443C2AC3EF51EE63C0DAC">
    <w:name w:val="A5FA79D5D5E443C2AC3EF51EE63C0DAC"/>
  </w:style>
  <w:style w:type="paragraph" w:customStyle="1" w:styleId="ADACADE7ACB94A79B9E0A6D7D15D31E0">
    <w:name w:val="ADACADE7ACB94A79B9E0A6D7D15D31E0"/>
  </w:style>
  <w:style w:type="paragraph" w:customStyle="1" w:styleId="456C4FB2421A40699819EAFA5A9BA1BB">
    <w:name w:val="456C4FB2421A40699819EAFA5A9BA1BB"/>
  </w:style>
  <w:style w:type="paragraph" w:customStyle="1" w:styleId="B069A1BFEE5E4A4DBF2C728CC54C7ECD">
    <w:name w:val="B069A1BFEE5E4A4DBF2C728CC54C7ECD"/>
  </w:style>
  <w:style w:type="paragraph" w:customStyle="1" w:styleId="3DCD70A9D31540979C23D1622D022D3D">
    <w:name w:val="3DCD70A9D31540979C23D1622D022D3D"/>
  </w:style>
  <w:style w:type="paragraph" w:customStyle="1" w:styleId="2124374AB1CB44AFAB1A10672C89501A">
    <w:name w:val="2124374AB1CB44AFAB1A10672C89501A"/>
    <w:rsid w:val="00C3712F"/>
  </w:style>
  <w:style w:type="paragraph" w:customStyle="1" w:styleId="1C1108AF4899467CBE6266829E1921B9">
    <w:name w:val="1C1108AF4899467CBE6266829E1921B9"/>
    <w:rsid w:val="00C3712F"/>
  </w:style>
  <w:style w:type="paragraph" w:customStyle="1" w:styleId="D799E3D9888F42D3988F38A2A5E6CF9F">
    <w:name w:val="D799E3D9888F42D3988F38A2A5E6CF9F"/>
    <w:rsid w:val="00C3712F"/>
  </w:style>
  <w:style w:type="paragraph" w:customStyle="1" w:styleId="0835F379A71F4970910A6A21B00A16EB">
    <w:name w:val="0835F379A71F4970910A6A21B00A16EB"/>
    <w:rsid w:val="00C3712F"/>
  </w:style>
  <w:style w:type="paragraph" w:customStyle="1" w:styleId="5AB93EAB10AB4DDBB3CB2AC21E4EE1BC">
    <w:name w:val="5AB93EAB10AB4DDBB3CB2AC21E4EE1BC"/>
    <w:rsid w:val="00C3712F"/>
  </w:style>
  <w:style w:type="paragraph" w:customStyle="1" w:styleId="BA03BD71095C4E38B326E79CC639069A">
    <w:name w:val="BA03BD71095C4E38B326E79CC639069A"/>
    <w:rsid w:val="00C3712F"/>
  </w:style>
  <w:style w:type="paragraph" w:customStyle="1" w:styleId="4BB63B33873D44A2AB4E8E3D52D8D2E5">
    <w:name w:val="4BB63B33873D44A2AB4E8E3D52D8D2E5"/>
    <w:rsid w:val="00C3712F"/>
  </w:style>
  <w:style w:type="paragraph" w:customStyle="1" w:styleId="27902B0A845D4BD6AB0D6BA572E9D324">
    <w:name w:val="27902B0A845D4BD6AB0D6BA572E9D324"/>
    <w:rsid w:val="00C3712F"/>
  </w:style>
  <w:style w:type="paragraph" w:customStyle="1" w:styleId="842B272384AE452D8011395C14E31AEC">
    <w:name w:val="842B272384AE452D8011395C14E31AEC"/>
    <w:rsid w:val="00C3712F"/>
  </w:style>
  <w:style w:type="paragraph" w:customStyle="1" w:styleId="5276425F58814A00AC34ACF4A36E9D9B">
    <w:name w:val="5276425F58814A00AC34ACF4A36E9D9B"/>
    <w:rsid w:val="00C3712F"/>
  </w:style>
  <w:style w:type="paragraph" w:customStyle="1" w:styleId="1B8EC55FBFAD40DA84A1634E5D4BED2C">
    <w:name w:val="1B8EC55FBFAD40DA84A1634E5D4BED2C"/>
    <w:rsid w:val="00C3712F"/>
  </w:style>
  <w:style w:type="paragraph" w:customStyle="1" w:styleId="78EB4F130FD946DAA85CB51E119D239D">
    <w:name w:val="78EB4F130FD946DAA85CB51E119D239D"/>
    <w:rsid w:val="00C3712F"/>
  </w:style>
  <w:style w:type="paragraph" w:customStyle="1" w:styleId="F875CB7869B64A0C9FFA4CB49342EC51">
    <w:name w:val="F875CB7869B64A0C9FFA4CB49342EC51"/>
    <w:rsid w:val="00C3712F"/>
  </w:style>
  <w:style w:type="paragraph" w:customStyle="1" w:styleId="8F78949E0BF340EFB0511B02C778756E">
    <w:name w:val="8F78949E0BF340EFB0511B02C778756E"/>
    <w:rsid w:val="00C3712F"/>
  </w:style>
  <w:style w:type="paragraph" w:customStyle="1" w:styleId="710F57024C6948C79862425DE7E89D86">
    <w:name w:val="710F57024C6948C79862425DE7E89D86"/>
    <w:rsid w:val="00C3712F"/>
  </w:style>
  <w:style w:type="paragraph" w:customStyle="1" w:styleId="13A4AD314A4E4B88B821CA3517E99FB9">
    <w:name w:val="13A4AD314A4E4B88B821CA3517E99FB9"/>
    <w:rsid w:val="00C371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0</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Brandon O</dc:creator>
  <cp:keywords/>
  <dc:description/>
  <cp:lastModifiedBy>DeSoto Library Public Computer</cp:lastModifiedBy>
  <cp:revision>2</cp:revision>
  <dcterms:created xsi:type="dcterms:W3CDTF">2019-07-30T23:47:00Z</dcterms:created>
  <dcterms:modified xsi:type="dcterms:W3CDTF">2019-07-30T23:47:00Z</dcterms:modified>
  <cp:category/>
</cp:coreProperties>
</file>