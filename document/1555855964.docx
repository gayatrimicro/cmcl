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BE4" w:rsidRPr="00536ACE" w:rsidRDefault="008C11DE">
      <w:pPr>
        <w:pStyle w:val="ContactInfo"/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alias w:val="Street Address"/>
          <w:tag w:val="Street Address"/>
          <w:id w:val="1415969137"/>
          <w:placeholder>
            <w:docPart w:val="1F8901B4B429459EB923BD10B2C876C2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AB6014">
            <w:rPr>
              <w:b/>
              <w:sz w:val="24"/>
              <w:szCs w:val="24"/>
            </w:rPr>
            <w:t>720 N JOE WILSON ROAD,APT 1323</w:t>
          </w:r>
          <w:r w:rsidR="000C41EE" w:rsidRPr="00536ACE">
            <w:rPr>
              <w:b/>
              <w:sz w:val="24"/>
              <w:szCs w:val="24"/>
            </w:rPr>
            <w:t>.</w:t>
          </w:r>
        </w:sdtContent>
      </w:sdt>
    </w:p>
    <w:sdt>
      <w:sdtPr>
        <w:rPr>
          <w:b/>
          <w:sz w:val="24"/>
          <w:szCs w:val="24"/>
        </w:rPr>
        <w:alias w:val="Category"/>
        <w:tag w:val=""/>
        <w:id w:val="1543715586"/>
        <w:placeholder>
          <w:docPart w:val="98DC8D476F2D41F4B62DA434F298D6E7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CB1BE4" w:rsidRPr="00536ACE" w:rsidRDefault="00AB6014">
          <w:pPr>
            <w:pStyle w:val="ContactInfo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CEDAR HILL, 75104</w:t>
          </w:r>
        </w:p>
      </w:sdtContent>
    </w:sdt>
    <w:p w:rsidR="00CB1BE4" w:rsidRPr="00536ACE" w:rsidRDefault="008C11DE">
      <w:pPr>
        <w:pStyle w:val="ContactInfo"/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alias w:val="Telephone"/>
          <w:tag w:val="Telephone"/>
          <w:id w:val="599758962"/>
          <w:placeholder>
            <w:docPart w:val="0F9A3F211A1847D0AEAFF1DB6791A15F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0C41EE" w:rsidRPr="00536ACE">
            <w:rPr>
              <w:b/>
              <w:sz w:val="24"/>
              <w:szCs w:val="24"/>
            </w:rPr>
            <w:t>+1(346)803-0152</w:t>
          </w:r>
        </w:sdtContent>
      </w:sdt>
    </w:p>
    <w:sdt>
      <w:sdtPr>
        <w:rPr>
          <w:b/>
          <w:sz w:val="24"/>
          <w:szCs w:val="24"/>
        </w:rPr>
        <w:alias w:val="Website"/>
        <w:tag w:val="Website"/>
        <w:id w:val="48967594"/>
        <w:placeholder>
          <w:docPart w:val="4313899364D84EC0A4D2CF21350D1BE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CB1BE4" w:rsidRPr="00536ACE" w:rsidRDefault="000C41EE">
          <w:pPr>
            <w:pStyle w:val="ContactInfo"/>
            <w:rPr>
              <w:b/>
              <w:sz w:val="24"/>
              <w:szCs w:val="24"/>
            </w:rPr>
          </w:pPr>
          <w:r w:rsidRPr="00536ACE">
            <w:rPr>
              <w:b/>
              <w:sz w:val="24"/>
              <w:szCs w:val="24"/>
            </w:rPr>
            <w:t>+1(832)228-5639</w:t>
          </w:r>
        </w:p>
      </w:sdtContent>
    </w:sdt>
    <w:sdt>
      <w:sdtPr>
        <w:rPr>
          <w:rStyle w:val="Emphasis"/>
          <w:b/>
          <w:sz w:val="24"/>
          <w:szCs w:val="24"/>
        </w:rPr>
        <w:alias w:val="Email"/>
        <w:tag w:val=""/>
        <w:id w:val="1889536063"/>
        <w:placeholder>
          <w:docPart w:val="DF6E4734FD9F4A7CA1459082CEAB15C5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CB1BE4" w:rsidRPr="00536ACE" w:rsidRDefault="000C41EE">
          <w:pPr>
            <w:pStyle w:val="ContactInfo"/>
            <w:rPr>
              <w:rStyle w:val="Emphasis"/>
              <w:b/>
              <w:sz w:val="24"/>
              <w:szCs w:val="24"/>
            </w:rPr>
          </w:pPr>
          <w:r w:rsidRPr="00536ACE">
            <w:rPr>
              <w:rStyle w:val="Emphasis"/>
              <w:b/>
              <w:sz w:val="24"/>
              <w:szCs w:val="24"/>
            </w:rPr>
            <w:t>nicenathan2009@yahoo.com</w:t>
          </w:r>
        </w:p>
      </w:sdtContent>
    </w:sdt>
    <w:p w:rsidR="00CB1BE4" w:rsidRDefault="008C11DE">
      <w:pPr>
        <w:pStyle w:val="Name"/>
      </w:pPr>
      <w:sdt>
        <w:sdtPr>
          <w:alias w:val="Your Name"/>
          <w:tag w:val=""/>
          <w:id w:val="1197042864"/>
          <w:placeholder>
            <w:docPart w:val="A3D7663153D14D63B5AFF547367F92A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C41EE">
            <w:rPr>
              <w:lang w:val="en-GB"/>
            </w:rPr>
            <w:t>EUNICE NATHAN-oTU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2578"/>
        <w:gridCol w:w="402"/>
        <w:gridCol w:w="7100"/>
      </w:tblGrid>
      <w:tr w:rsidR="00CB1BE4" w:rsidRPr="00536ACE" w:rsidTr="007F4329">
        <w:tc>
          <w:tcPr>
            <w:tcW w:w="2578" w:type="dxa"/>
          </w:tcPr>
          <w:p w:rsidR="00CB1BE4" w:rsidRPr="00536ACE" w:rsidRDefault="00E24897">
            <w:pPr>
              <w:pStyle w:val="Heading1"/>
              <w:rPr>
                <w:b/>
                <w:sz w:val="32"/>
                <w:szCs w:val="32"/>
              </w:rPr>
            </w:pPr>
            <w:r w:rsidRPr="00536ACE">
              <w:rPr>
                <w:b/>
                <w:sz w:val="32"/>
                <w:szCs w:val="32"/>
              </w:rPr>
              <w:t>Objective</w:t>
            </w:r>
          </w:p>
        </w:tc>
        <w:tc>
          <w:tcPr>
            <w:tcW w:w="402" w:type="dxa"/>
          </w:tcPr>
          <w:p w:rsidR="00CB1BE4" w:rsidRPr="00536ACE" w:rsidRDefault="00CB1BE4">
            <w:pPr>
              <w:rPr>
                <w:b/>
                <w:sz w:val="32"/>
                <w:szCs w:val="32"/>
              </w:rPr>
            </w:pPr>
          </w:p>
        </w:tc>
        <w:tc>
          <w:tcPr>
            <w:tcW w:w="7100" w:type="dxa"/>
          </w:tcPr>
          <w:p w:rsidR="00CB1BE4" w:rsidRPr="00536ACE" w:rsidRDefault="00180767" w:rsidP="000C41EE">
            <w:pPr>
              <w:pStyle w:val="ResumeText"/>
              <w:rPr>
                <w:b/>
                <w:sz w:val="22"/>
                <w:szCs w:val="22"/>
              </w:rPr>
            </w:pPr>
            <w:r w:rsidRPr="00536ACE">
              <w:rPr>
                <w:b/>
                <w:sz w:val="22"/>
                <w:szCs w:val="22"/>
              </w:rPr>
              <w:t xml:space="preserve">Hard working </w:t>
            </w:r>
            <w:r w:rsidR="003009FF" w:rsidRPr="00536ACE">
              <w:rPr>
                <w:b/>
                <w:sz w:val="22"/>
                <w:szCs w:val="22"/>
              </w:rPr>
              <w:t>dedicated and with proven orga</w:t>
            </w:r>
            <w:r w:rsidR="00A362A4">
              <w:rPr>
                <w:b/>
                <w:sz w:val="22"/>
                <w:szCs w:val="22"/>
              </w:rPr>
              <w:t>nizational</w:t>
            </w:r>
            <w:r w:rsidR="008F4DBE">
              <w:rPr>
                <w:b/>
                <w:sz w:val="22"/>
                <w:szCs w:val="22"/>
              </w:rPr>
              <w:t xml:space="preserve"> skills</w:t>
            </w:r>
            <w:r w:rsidR="00A362A4">
              <w:rPr>
                <w:b/>
                <w:sz w:val="22"/>
                <w:szCs w:val="22"/>
              </w:rPr>
              <w:t>.</w:t>
            </w:r>
          </w:p>
        </w:tc>
      </w:tr>
      <w:tr w:rsidR="00CB1BE4" w:rsidRPr="00536ACE" w:rsidTr="007F4329">
        <w:tc>
          <w:tcPr>
            <w:tcW w:w="2578" w:type="dxa"/>
          </w:tcPr>
          <w:p w:rsidR="00CB1BE4" w:rsidRPr="00536ACE" w:rsidRDefault="00E24897">
            <w:pPr>
              <w:pStyle w:val="Heading1"/>
              <w:rPr>
                <w:b/>
                <w:sz w:val="32"/>
                <w:szCs w:val="32"/>
              </w:rPr>
            </w:pPr>
            <w:r w:rsidRPr="00536ACE">
              <w:rPr>
                <w:b/>
                <w:sz w:val="32"/>
                <w:szCs w:val="32"/>
              </w:rPr>
              <w:t>Skills &amp; Abilities</w:t>
            </w:r>
          </w:p>
        </w:tc>
        <w:tc>
          <w:tcPr>
            <w:tcW w:w="402" w:type="dxa"/>
          </w:tcPr>
          <w:p w:rsidR="00CB1BE4" w:rsidRPr="00536ACE" w:rsidRDefault="00CB1BE4">
            <w:pPr>
              <w:rPr>
                <w:b/>
                <w:sz w:val="32"/>
                <w:szCs w:val="32"/>
              </w:rPr>
            </w:pPr>
          </w:p>
        </w:tc>
        <w:tc>
          <w:tcPr>
            <w:tcW w:w="7100" w:type="dxa"/>
          </w:tcPr>
          <w:p w:rsidR="00B5578B" w:rsidRPr="00536ACE" w:rsidRDefault="000C41EE" w:rsidP="000C41EE">
            <w:pPr>
              <w:pStyle w:val="ResumeText"/>
              <w:rPr>
                <w:b/>
                <w:sz w:val="22"/>
                <w:szCs w:val="22"/>
              </w:rPr>
            </w:pPr>
            <w:r w:rsidRPr="00536ACE">
              <w:rPr>
                <w:b/>
                <w:sz w:val="22"/>
                <w:szCs w:val="22"/>
              </w:rPr>
              <w:t>Critical Thinking.</w:t>
            </w:r>
          </w:p>
          <w:p w:rsidR="000C41EE" w:rsidRPr="00536ACE" w:rsidRDefault="000C41EE" w:rsidP="000C41EE">
            <w:pPr>
              <w:pStyle w:val="ResumeText"/>
              <w:rPr>
                <w:b/>
                <w:sz w:val="22"/>
                <w:szCs w:val="22"/>
              </w:rPr>
            </w:pPr>
            <w:r w:rsidRPr="00536ACE">
              <w:rPr>
                <w:b/>
                <w:sz w:val="22"/>
                <w:szCs w:val="22"/>
              </w:rPr>
              <w:t>Multitasking</w:t>
            </w:r>
          </w:p>
          <w:p w:rsidR="000C41EE" w:rsidRPr="00536ACE" w:rsidRDefault="00B5578B" w:rsidP="000C41EE">
            <w:pPr>
              <w:pStyle w:val="ResumeText"/>
              <w:rPr>
                <w:b/>
                <w:sz w:val="22"/>
                <w:szCs w:val="22"/>
              </w:rPr>
            </w:pPr>
            <w:r w:rsidRPr="00536ACE">
              <w:rPr>
                <w:b/>
                <w:sz w:val="22"/>
                <w:szCs w:val="22"/>
              </w:rPr>
              <w:t>Speaks, Reads and Understands English language fluently</w:t>
            </w:r>
          </w:p>
          <w:p w:rsidR="000C41EE" w:rsidRPr="00536ACE" w:rsidRDefault="000C41EE" w:rsidP="000C41EE">
            <w:pPr>
              <w:pStyle w:val="ResumeText"/>
              <w:rPr>
                <w:b/>
                <w:sz w:val="22"/>
                <w:szCs w:val="22"/>
              </w:rPr>
            </w:pPr>
            <w:r w:rsidRPr="00536ACE">
              <w:rPr>
                <w:b/>
                <w:sz w:val="22"/>
                <w:szCs w:val="22"/>
              </w:rPr>
              <w:t>Learning American Sign Language</w:t>
            </w:r>
          </w:p>
          <w:p w:rsidR="000C41EE" w:rsidRPr="00536ACE" w:rsidRDefault="00536ACE" w:rsidP="000C41EE">
            <w:pPr>
              <w:pStyle w:val="ResumeText"/>
              <w:rPr>
                <w:b/>
                <w:sz w:val="22"/>
                <w:szCs w:val="22"/>
              </w:rPr>
            </w:pPr>
            <w:r w:rsidRPr="00536ACE">
              <w:rPr>
                <w:b/>
                <w:sz w:val="22"/>
                <w:szCs w:val="22"/>
              </w:rPr>
              <w:t>Active Listener.</w:t>
            </w:r>
          </w:p>
          <w:p w:rsidR="00B5578B" w:rsidRPr="00536ACE" w:rsidRDefault="000C41EE" w:rsidP="000C41EE">
            <w:pPr>
              <w:pStyle w:val="ResumeText"/>
              <w:rPr>
                <w:b/>
                <w:sz w:val="22"/>
                <w:szCs w:val="22"/>
              </w:rPr>
            </w:pPr>
            <w:r w:rsidRPr="00536ACE">
              <w:rPr>
                <w:b/>
                <w:sz w:val="22"/>
                <w:szCs w:val="22"/>
              </w:rPr>
              <w:t>Good Coordination and Proactive.</w:t>
            </w:r>
          </w:p>
          <w:p w:rsidR="000C41EE" w:rsidRPr="00536ACE" w:rsidRDefault="000C41EE" w:rsidP="000C41EE">
            <w:pPr>
              <w:pStyle w:val="ResumeText"/>
              <w:rPr>
                <w:b/>
                <w:sz w:val="22"/>
                <w:szCs w:val="22"/>
              </w:rPr>
            </w:pPr>
            <w:r w:rsidRPr="00536ACE">
              <w:rPr>
                <w:b/>
                <w:sz w:val="22"/>
                <w:szCs w:val="22"/>
              </w:rPr>
              <w:t>Good</w:t>
            </w:r>
            <w:r w:rsidR="00B5578B" w:rsidRPr="00536ACE">
              <w:rPr>
                <w:b/>
                <w:sz w:val="22"/>
                <w:szCs w:val="22"/>
              </w:rPr>
              <w:t xml:space="preserve"> sense of Judgment</w:t>
            </w:r>
            <w:r w:rsidRPr="00536ACE">
              <w:rPr>
                <w:b/>
                <w:sz w:val="22"/>
                <w:szCs w:val="22"/>
              </w:rPr>
              <w:t xml:space="preserve"> in Decision Making</w:t>
            </w:r>
          </w:p>
          <w:p w:rsidR="000C41EE" w:rsidRPr="00536ACE" w:rsidRDefault="000C41EE" w:rsidP="000C41EE">
            <w:pPr>
              <w:pStyle w:val="ResumeText"/>
              <w:rPr>
                <w:b/>
                <w:sz w:val="22"/>
                <w:szCs w:val="22"/>
              </w:rPr>
            </w:pPr>
            <w:r w:rsidRPr="00536ACE">
              <w:rPr>
                <w:b/>
                <w:sz w:val="22"/>
                <w:szCs w:val="22"/>
              </w:rPr>
              <w:t>Social Perceptiveness</w:t>
            </w:r>
            <w:r w:rsidR="00B5578B" w:rsidRPr="00536ACE">
              <w:rPr>
                <w:b/>
                <w:sz w:val="22"/>
                <w:szCs w:val="22"/>
              </w:rPr>
              <w:t xml:space="preserve"> and</w:t>
            </w:r>
            <w:r w:rsidRPr="00536ACE">
              <w:rPr>
                <w:b/>
                <w:sz w:val="22"/>
                <w:szCs w:val="22"/>
              </w:rPr>
              <w:t xml:space="preserve"> Service Oriented</w:t>
            </w:r>
          </w:p>
          <w:p w:rsidR="000C41EE" w:rsidRPr="00536ACE" w:rsidRDefault="00481B5C" w:rsidP="000C41EE">
            <w:pPr>
              <w:pStyle w:val="ResumeTex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Good time Management skills.</w:t>
            </w:r>
          </w:p>
          <w:p w:rsidR="00CB1BE4" w:rsidRPr="00536ACE" w:rsidRDefault="000C41EE" w:rsidP="000C41EE">
            <w:pPr>
              <w:pStyle w:val="ResumeText"/>
              <w:rPr>
                <w:b/>
                <w:sz w:val="22"/>
                <w:szCs w:val="22"/>
              </w:rPr>
            </w:pPr>
            <w:r w:rsidRPr="00536ACE">
              <w:rPr>
                <w:b/>
                <w:sz w:val="22"/>
                <w:szCs w:val="22"/>
              </w:rPr>
              <w:t>Computer</w:t>
            </w:r>
            <w:r w:rsidR="00481B5C">
              <w:rPr>
                <w:b/>
                <w:sz w:val="22"/>
                <w:szCs w:val="22"/>
              </w:rPr>
              <w:t xml:space="preserve"> literate.</w:t>
            </w:r>
          </w:p>
        </w:tc>
      </w:tr>
      <w:tr w:rsidR="00CB1BE4" w:rsidRPr="00536ACE" w:rsidTr="007F4329">
        <w:tc>
          <w:tcPr>
            <w:tcW w:w="2578" w:type="dxa"/>
          </w:tcPr>
          <w:p w:rsidR="00CB1BE4" w:rsidRPr="00536ACE" w:rsidRDefault="00E24897">
            <w:pPr>
              <w:pStyle w:val="Heading1"/>
              <w:rPr>
                <w:b/>
                <w:sz w:val="32"/>
                <w:szCs w:val="32"/>
              </w:rPr>
            </w:pPr>
            <w:r w:rsidRPr="00536ACE">
              <w:rPr>
                <w:b/>
                <w:sz w:val="32"/>
                <w:szCs w:val="32"/>
              </w:rPr>
              <w:t>Experience</w:t>
            </w:r>
          </w:p>
        </w:tc>
        <w:tc>
          <w:tcPr>
            <w:tcW w:w="402" w:type="dxa"/>
          </w:tcPr>
          <w:p w:rsidR="00CB1BE4" w:rsidRPr="00536ACE" w:rsidRDefault="00CB1BE4">
            <w:pPr>
              <w:rPr>
                <w:b/>
                <w:sz w:val="32"/>
                <w:szCs w:val="32"/>
              </w:rPr>
            </w:pPr>
          </w:p>
        </w:tc>
        <w:tc>
          <w:tcPr>
            <w:tcW w:w="7100" w:type="dxa"/>
          </w:tcPr>
          <w:p w:rsidR="002C6EDD" w:rsidRDefault="00A362A4" w:rsidP="00031917">
            <w:pPr>
              <w:rPr>
                <w:rFonts w:eastAsiaTheme="minorEastAsia"/>
                <w:b/>
                <w:bCs/>
                <w:sz w:val="22"/>
                <w:szCs w:val="22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1.CERTIFIED MEDICATION TECHNICIAN</w:t>
            </w:r>
            <w:r w:rsidR="002C6EDD">
              <w:rPr>
                <w:rFonts w:eastAsiaTheme="minorEastAsia"/>
                <w:b/>
                <w:bCs/>
                <w:sz w:val="22"/>
                <w:szCs w:val="22"/>
              </w:rPr>
              <w:t xml:space="preserve"> AND CERTIFIED NURSING ASSISTANT</w:t>
            </w:r>
            <w:r>
              <w:rPr>
                <w:rFonts w:eastAsiaTheme="minorEastAsia"/>
                <w:b/>
                <w:bCs/>
                <w:sz w:val="22"/>
                <w:szCs w:val="22"/>
              </w:rPr>
              <w:t>:</w:t>
            </w:r>
          </w:p>
          <w:p w:rsidR="00B5578B" w:rsidRPr="00536ACE" w:rsidRDefault="00D45BF6" w:rsidP="00031917">
            <w:pPr>
              <w:rPr>
                <w:rFonts w:eastAsiaTheme="minorEastAsia"/>
                <w:b/>
                <w:bCs/>
                <w:sz w:val="22"/>
                <w:szCs w:val="22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SKYLINE NURSING CENTER, 3326 BURGOYNE STREET, DALLAS,</w:t>
            </w:r>
            <w:r w:rsidR="00A362A4">
              <w:rPr>
                <w:rFonts w:eastAsiaTheme="minorEastAsia"/>
                <w:b/>
                <w:bCs/>
                <w:sz w:val="22"/>
                <w:szCs w:val="22"/>
              </w:rPr>
              <w:t xml:space="preserve"> TEXAS, USA, 75233.</w:t>
            </w:r>
            <w:r w:rsidR="00481B5C">
              <w:rPr>
                <w:rFonts w:eastAsiaTheme="minorEastAsia"/>
                <w:b/>
                <w:bCs/>
                <w:sz w:val="22"/>
                <w:szCs w:val="22"/>
              </w:rPr>
              <w:t xml:space="preserve"> (214-330-9291)</w:t>
            </w:r>
            <w:r w:rsidR="00A362A4">
              <w:rPr>
                <w:rFonts w:eastAsiaTheme="minorEastAsia"/>
                <w:b/>
                <w:bCs/>
                <w:sz w:val="22"/>
                <w:szCs w:val="22"/>
              </w:rPr>
              <w:t xml:space="preserve"> 11/2017</w:t>
            </w:r>
            <w:r w:rsidR="00481B5C">
              <w:rPr>
                <w:rFonts w:eastAsiaTheme="minorEastAsia"/>
                <w:b/>
                <w:bCs/>
                <w:sz w:val="22"/>
                <w:szCs w:val="22"/>
              </w:rPr>
              <w:t xml:space="preserve"> </w:t>
            </w:r>
            <w:r w:rsidR="008F4DBE">
              <w:rPr>
                <w:rFonts w:eastAsiaTheme="minorEastAsia"/>
                <w:b/>
                <w:bCs/>
                <w:sz w:val="22"/>
                <w:szCs w:val="22"/>
              </w:rPr>
              <w:t>TILL DATE.</w:t>
            </w:r>
          </w:p>
          <w:p w:rsidR="00031917" w:rsidRPr="00536ACE" w:rsidRDefault="00031917" w:rsidP="00B5578B">
            <w:pPr>
              <w:rPr>
                <w:rFonts w:eastAsiaTheme="minorEastAsia"/>
                <w:b/>
                <w:bCs/>
                <w:sz w:val="22"/>
                <w:szCs w:val="22"/>
              </w:rPr>
            </w:pP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>DUTIES:</w:t>
            </w:r>
          </w:p>
          <w:p w:rsidR="00702E8D" w:rsidRDefault="00A362A4" w:rsidP="00702E8D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b/>
                <w:bCs/>
                <w:sz w:val="22"/>
                <w:szCs w:val="22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Administers medications as prescribed to patients or residents</w:t>
            </w:r>
            <w:r w:rsidR="00702E8D">
              <w:rPr>
                <w:rFonts w:eastAsiaTheme="minorEastAsia"/>
                <w:b/>
                <w:bCs/>
                <w:sz w:val="22"/>
                <w:szCs w:val="22"/>
              </w:rPr>
              <w:t xml:space="preserve"> </w:t>
            </w:r>
            <w:r w:rsidRPr="00702E8D">
              <w:rPr>
                <w:rFonts w:eastAsiaTheme="minorEastAsia"/>
                <w:b/>
                <w:bCs/>
                <w:sz w:val="22"/>
                <w:szCs w:val="22"/>
              </w:rPr>
              <w:t>under the supervision of a licensed registered nurse.</w:t>
            </w:r>
          </w:p>
          <w:p w:rsidR="00702E8D" w:rsidRDefault="00702E8D" w:rsidP="00702E8D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b/>
                <w:bCs/>
                <w:sz w:val="22"/>
                <w:szCs w:val="22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 xml:space="preserve"> Ensures</w:t>
            </w:r>
            <w:r w:rsidR="00A362A4" w:rsidRPr="00702E8D">
              <w:rPr>
                <w:rFonts w:eastAsiaTheme="minorEastAsia"/>
                <w:b/>
                <w:bCs/>
                <w:sz w:val="22"/>
                <w:szCs w:val="22"/>
              </w:rPr>
              <w:t xml:space="preserve"> that each resident takes the correct medications in the proper amounts. </w:t>
            </w:r>
          </w:p>
          <w:p w:rsidR="00702E8D" w:rsidRDefault="00702E8D" w:rsidP="00702E8D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b/>
                <w:bCs/>
                <w:sz w:val="22"/>
                <w:szCs w:val="22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C</w:t>
            </w:r>
            <w:r w:rsidR="00A362A4" w:rsidRPr="00702E8D">
              <w:rPr>
                <w:rFonts w:eastAsiaTheme="minorEastAsia"/>
                <w:b/>
                <w:bCs/>
                <w:sz w:val="22"/>
                <w:szCs w:val="22"/>
              </w:rPr>
              <w:t>rush or cut pills as needed, to help the patient take them.</w:t>
            </w:r>
          </w:p>
          <w:p w:rsidR="00702E8D" w:rsidRDefault="00702E8D" w:rsidP="00702E8D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b/>
                <w:bCs/>
                <w:sz w:val="22"/>
                <w:szCs w:val="22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G</w:t>
            </w:r>
            <w:r w:rsidR="00A362A4" w:rsidRPr="00702E8D">
              <w:rPr>
                <w:rFonts w:eastAsiaTheme="minorEastAsia"/>
                <w:b/>
                <w:bCs/>
                <w:sz w:val="22"/>
                <w:szCs w:val="22"/>
              </w:rPr>
              <w:t xml:space="preserve">ive any oral medications, but cannot give injections or IVs. Along with </w:t>
            </w:r>
            <w:r>
              <w:rPr>
                <w:rFonts w:eastAsiaTheme="minorEastAsia"/>
                <w:b/>
                <w:bCs/>
                <w:sz w:val="22"/>
                <w:szCs w:val="22"/>
              </w:rPr>
              <w:t>giving medication.</w:t>
            </w:r>
          </w:p>
          <w:p w:rsidR="00702E8D" w:rsidRDefault="00702E8D" w:rsidP="00702E8D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b/>
                <w:bCs/>
                <w:sz w:val="22"/>
                <w:szCs w:val="22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T</w:t>
            </w:r>
            <w:r w:rsidR="00A362A4" w:rsidRPr="00702E8D">
              <w:rPr>
                <w:rFonts w:eastAsiaTheme="minorEastAsia"/>
                <w:b/>
                <w:bCs/>
                <w:sz w:val="22"/>
                <w:szCs w:val="22"/>
              </w:rPr>
              <w:t>akes vital signs, keeps records</w:t>
            </w:r>
            <w:r>
              <w:rPr>
                <w:rFonts w:eastAsiaTheme="minorEastAsia"/>
                <w:b/>
                <w:bCs/>
                <w:sz w:val="22"/>
                <w:szCs w:val="22"/>
              </w:rPr>
              <w:t xml:space="preserve"> in the medication administration record book</w:t>
            </w:r>
            <w:r w:rsidR="00A362A4" w:rsidRPr="00702E8D">
              <w:rPr>
                <w:rFonts w:eastAsiaTheme="minorEastAsia"/>
                <w:b/>
                <w:bCs/>
                <w:sz w:val="22"/>
                <w:szCs w:val="22"/>
              </w:rPr>
              <w:t xml:space="preserve"> and mo</w:t>
            </w:r>
            <w:r>
              <w:rPr>
                <w:rFonts w:eastAsiaTheme="minorEastAsia"/>
                <w:b/>
                <w:bCs/>
                <w:sz w:val="22"/>
                <w:szCs w:val="22"/>
              </w:rPr>
              <w:t>nitors for adverse side effects.</w:t>
            </w:r>
          </w:p>
          <w:p w:rsidR="00A362A4" w:rsidRPr="00702E8D" w:rsidRDefault="00702E8D" w:rsidP="00702E8D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b/>
                <w:bCs/>
                <w:sz w:val="22"/>
                <w:szCs w:val="22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lastRenderedPageBreak/>
              <w:t xml:space="preserve"> R</w:t>
            </w:r>
            <w:r w:rsidR="00A362A4" w:rsidRPr="00702E8D">
              <w:rPr>
                <w:rFonts w:eastAsiaTheme="minorEastAsia"/>
                <w:b/>
                <w:bCs/>
                <w:sz w:val="22"/>
                <w:szCs w:val="22"/>
              </w:rPr>
              <w:t>eporting any problems to the supervising nurse.</w:t>
            </w:r>
          </w:p>
          <w:p w:rsidR="00B5578B" w:rsidRPr="00536ACE" w:rsidRDefault="00B5578B" w:rsidP="00B5578B">
            <w:pPr>
              <w:rPr>
                <w:rFonts w:eastAsiaTheme="minorEastAsia"/>
                <w:b/>
                <w:bCs/>
                <w:sz w:val="22"/>
                <w:szCs w:val="22"/>
              </w:rPr>
            </w:pPr>
          </w:p>
          <w:p w:rsidR="002C6EDD" w:rsidRDefault="00031917" w:rsidP="00B5578B">
            <w:pPr>
              <w:rPr>
                <w:rFonts w:eastAsiaTheme="minorEastAsia"/>
                <w:b/>
                <w:bCs/>
                <w:sz w:val="22"/>
                <w:szCs w:val="22"/>
              </w:rPr>
            </w:pP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>2.</w:t>
            </w:r>
            <w:r w:rsidR="00D45BF6">
              <w:rPr>
                <w:rFonts w:eastAsiaTheme="minorEastAsia"/>
                <w:b/>
                <w:bCs/>
                <w:sz w:val="22"/>
                <w:szCs w:val="22"/>
              </w:rPr>
              <w:t xml:space="preserve">FAITH HOME CARE: </w:t>
            </w:r>
            <w:r w:rsidR="002C6EDD">
              <w:rPr>
                <w:rFonts w:eastAsiaTheme="minorEastAsia"/>
                <w:b/>
                <w:bCs/>
                <w:sz w:val="22"/>
                <w:szCs w:val="22"/>
              </w:rPr>
              <w:t xml:space="preserve"> CERTIFIED NURSING ASSISTANT.</w:t>
            </w:r>
          </w:p>
          <w:p w:rsidR="00B5578B" w:rsidRPr="00536ACE" w:rsidRDefault="00D45BF6" w:rsidP="00B5578B">
            <w:pPr>
              <w:rPr>
                <w:rFonts w:eastAsiaTheme="minorEastAsia"/>
                <w:b/>
                <w:bCs/>
                <w:sz w:val="22"/>
                <w:szCs w:val="22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 xml:space="preserve"> 01</w:t>
            </w:r>
            <w:r w:rsidR="00B5578B" w:rsidRPr="00536ACE">
              <w:rPr>
                <w:rFonts w:eastAsiaTheme="minorEastAsia"/>
                <w:b/>
                <w:bCs/>
                <w:sz w:val="22"/>
                <w:szCs w:val="22"/>
              </w:rPr>
              <w:t>/2017 to 09/2017</w:t>
            </w:r>
            <w:r w:rsidR="00031917" w:rsidRPr="00536ACE">
              <w:rPr>
                <w:rFonts w:eastAsiaTheme="minorEastAsia"/>
                <w:b/>
                <w:bCs/>
                <w:sz w:val="22"/>
                <w:szCs w:val="22"/>
              </w:rPr>
              <w:t>,</w:t>
            </w:r>
            <w:r w:rsidR="00B5578B" w:rsidRPr="00536ACE">
              <w:rPr>
                <w:rFonts w:eastAsiaTheme="minorEastAsia"/>
                <w:b/>
                <w:bCs/>
                <w:sz w:val="22"/>
                <w:szCs w:val="22"/>
              </w:rPr>
              <w:t xml:space="preserve"> 10814 S Kirkwood Drive, Houston, Texas. 77099.(832)659-4736.</w:t>
            </w:r>
          </w:p>
          <w:p w:rsidR="00031917" w:rsidRPr="00536ACE" w:rsidRDefault="00031917" w:rsidP="00B5578B">
            <w:pPr>
              <w:rPr>
                <w:rFonts w:eastAsiaTheme="minorEastAsia"/>
                <w:b/>
                <w:bCs/>
                <w:sz w:val="22"/>
                <w:szCs w:val="22"/>
              </w:rPr>
            </w:pP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>DUTIES:</w:t>
            </w:r>
          </w:p>
          <w:p w:rsidR="00B5578B" w:rsidRPr="00536ACE" w:rsidRDefault="00B5578B" w:rsidP="00B5578B">
            <w:pPr>
              <w:rPr>
                <w:rFonts w:eastAsiaTheme="minorEastAsia"/>
                <w:b/>
                <w:bCs/>
                <w:sz w:val="22"/>
                <w:szCs w:val="22"/>
              </w:rPr>
            </w:pP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>•</w:t>
            </w: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ab/>
              <w:t>Answer patient call signals, signal lights, bells, or intercom systems to determine patients' needs.</w:t>
            </w:r>
          </w:p>
          <w:p w:rsidR="00B5578B" w:rsidRPr="00536ACE" w:rsidRDefault="00B5578B" w:rsidP="00B5578B">
            <w:pPr>
              <w:rPr>
                <w:rFonts w:eastAsiaTheme="minorEastAsia"/>
                <w:b/>
                <w:bCs/>
                <w:sz w:val="22"/>
                <w:szCs w:val="22"/>
              </w:rPr>
            </w:pP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>•</w:t>
            </w: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ab/>
              <w:t>Turn or reposition bedridden patients.</w:t>
            </w:r>
          </w:p>
          <w:p w:rsidR="00B5578B" w:rsidRPr="00536ACE" w:rsidRDefault="00B5578B" w:rsidP="00B5578B">
            <w:pPr>
              <w:rPr>
                <w:rFonts w:eastAsiaTheme="minorEastAsia"/>
                <w:b/>
                <w:bCs/>
                <w:sz w:val="22"/>
                <w:szCs w:val="22"/>
              </w:rPr>
            </w:pP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>•</w:t>
            </w: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ab/>
              <w:t>Provide physical support to assist patients to perform daily living activities, such as getting out of bed, feeding, bathing, dressing, using the toilet, standing, walking, or exercising.</w:t>
            </w:r>
          </w:p>
          <w:p w:rsidR="00B5578B" w:rsidRPr="00536ACE" w:rsidRDefault="00B5578B" w:rsidP="00B5578B">
            <w:pPr>
              <w:rPr>
                <w:rFonts w:eastAsiaTheme="minorEastAsia"/>
                <w:b/>
                <w:bCs/>
                <w:sz w:val="22"/>
                <w:szCs w:val="22"/>
              </w:rPr>
            </w:pP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>•</w:t>
            </w: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ab/>
              <w:t>Review patients' dietary restrictions, food allergies, and preferences to ensure patient receives appropriate diet.</w:t>
            </w:r>
          </w:p>
          <w:p w:rsidR="00B5578B" w:rsidRPr="00536ACE" w:rsidRDefault="00B5578B" w:rsidP="00B5578B">
            <w:pPr>
              <w:rPr>
                <w:rFonts w:eastAsiaTheme="minorEastAsia"/>
                <w:b/>
                <w:bCs/>
                <w:sz w:val="22"/>
                <w:szCs w:val="22"/>
              </w:rPr>
            </w:pP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>•</w:t>
            </w: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ab/>
              <w:t xml:space="preserve">Measure and record food and liquid intake or urinary and </w:t>
            </w:r>
            <w:r w:rsidR="00481B5C" w:rsidRPr="00536ACE">
              <w:rPr>
                <w:rFonts w:eastAsiaTheme="minorEastAsia"/>
                <w:b/>
                <w:bCs/>
                <w:sz w:val="22"/>
                <w:szCs w:val="22"/>
              </w:rPr>
              <w:t>fecal</w:t>
            </w: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 xml:space="preserve"> output, reporting changes to medical or nursing staff.</w:t>
            </w:r>
          </w:p>
          <w:p w:rsidR="00B5578B" w:rsidRPr="00536ACE" w:rsidRDefault="00B5578B" w:rsidP="00B5578B">
            <w:pPr>
              <w:rPr>
                <w:rFonts w:eastAsiaTheme="minorEastAsia"/>
                <w:b/>
                <w:bCs/>
                <w:sz w:val="22"/>
                <w:szCs w:val="22"/>
              </w:rPr>
            </w:pP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>•</w:t>
            </w: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ab/>
              <w:t>Record vital signs, such as temperature, blood pressure, pulse, or respiration rate, as directed by medical or nursing staff.</w:t>
            </w:r>
          </w:p>
          <w:p w:rsidR="00B5578B" w:rsidRPr="00536ACE" w:rsidRDefault="00B5578B" w:rsidP="00B5578B">
            <w:pPr>
              <w:rPr>
                <w:rFonts w:eastAsiaTheme="minorEastAsia"/>
                <w:b/>
                <w:bCs/>
                <w:sz w:val="22"/>
                <w:szCs w:val="22"/>
              </w:rPr>
            </w:pP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>•</w:t>
            </w: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ab/>
              <w:t>Observe or examine patients to detect symptoms that may require medical attention, such as bruises, open wounds, or blood in urine.</w:t>
            </w:r>
          </w:p>
          <w:p w:rsidR="00B5578B" w:rsidRPr="00536ACE" w:rsidRDefault="00B5578B" w:rsidP="00B5578B">
            <w:pPr>
              <w:rPr>
                <w:rFonts w:eastAsiaTheme="minorEastAsia"/>
                <w:b/>
                <w:bCs/>
                <w:sz w:val="22"/>
                <w:szCs w:val="22"/>
              </w:rPr>
            </w:pP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>•</w:t>
            </w: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ab/>
              <w:t xml:space="preserve">Document or otherwise report observations of patient </w:t>
            </w:r>
            <w:proofErr w:type="spellStart"/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>behaviour</w:t>
            </w:r>
            <w:proofErr w:type="spellEnd"/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>, complaints, or physical symptoms to nurses.</w:t>
            </w:r>
          </w:p>
          <w:p w:rsidR="00B5578B" w:rsidRPr="00536ACE" w:rsidRDefault="00B5578B" w:rsidP="00B5578B">
            <w:pPr>
              <w:rPr>
                <w:rFonts w:eastAsiaTheme="minorEastAsia"/>
                <w:b/>
                <w:bCs/>
                <w:sz w:val="22"/>
                <w:szCs w:val="22"/>
              </w:rPr>
            </w:pP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>•</w:t>
            </w: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ab/>
              <w:t>Exercise patients who are comatose, paralyzed, or have restricted mobility.</w:t>
            </w:r>
          </w:p>
          <w:p w:rsidR="00B5578B" w:rsidRPr="00536ACE" w:rsidRDefault="00B5578B" w:rsidP="00B5578B">
            <w:pPr>
              <w:rPr>
                <w:rFonts w:eastAsiaTheme="minorEastAsia"/>
                <w:b/>
                <w:bCs/>
                <w:sz w:val="22"/>
                <w:szCs w:val="22"/>
              </w:rPr>
            </w:pP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>•</w:t>
            </w: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ab/>
              <w:t>Remind patients to take medications or nutritional supplements.</w:t>
            </w:r>
          </w:p>
          <w:p w:rsidR="00B5578B" w:rsidRPr="00536ACE" w:rsidRDefault="00B5578B" w:rsidP="00B5578B">
            <w:pPr>
              <w:rPr>
                <w:rFonts w:eastAsiaTheme="minorEastAsia"/>
                <w:b/>
                <w:bCs/>
                <w:sz w:val="22"/>
                <w:szCs w:val="22"/>
              </w:rPr>
            </w:pP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>•</w:t>
            </w: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ab/>
              <w:t>Communicate with patients to ascertain feelings or need for assistance or social and emotional support.</w:t>
            </w:r>
          </w:p>
          <w:p w:rsidR="00B5578B" w:rsidRPr="00536ACE" w:rsidRDefault="00B5578B" w:rsidP="00B5578B">
            <w:pPr>
              <w:rPr>
                <w:rFonts w:eastAsiaTheme="minorEastAsia"/>
                <w:b/>
                <w:bCs/>
                <w:sz w:val="22"/>
                <w:szCs w:val="22"/>
              </w:rPr>
            </w:pP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>•</w:t>
            </w: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ab/>
              <w:t>Restock patient rooms with personal hygiene items, such as towels, washcloths, soap, or toilet paper.</w:t>
            </w:r>
          </w:p>
          <w:p w:rsidR="00B5578B" w:rsidRPr="00536ACE" w:rsidRDefault="00B5578B" w:rsidP="00B5578B">
            <w:pPr>
              <w:rPr>
                <w:rFonts w:eastAsiaTheme="minorEastAsia"/>
                <w:b/>
                <w:bCs/>
                <w:sz w:val="22"/>
                <w:szCs w:val="22"/>
              </w:rPr>
            </w:pP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lastRenderedPageBreak/>
              <w:t>•</w:t>
            </w: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ab/>
              <w:t>Transport patients to treatment units, testing units, operating rooms, or other areas, using wheelchairs, stretchers, or moveable beds.</w:t>
            </w:r>
          </w:p>
          <w:p w:rsidR="00B5578B" w:rsidRPr="00536ACE" w:rsidRDefault="00B5578B" w:rsidP="00B5578B">
            <w:pPr>
              <w:rPr>
                <w:rFonts w:eastAsiaTheme="minorEastAsia"/>
                <w:b/>
                <w:bCs/>
                <w:sz w:val="22"/>
                <w:szCs w:val="22"/>
              </w:rPr>
            </w:pP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>•</w:t>
            </w: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ab/>
              <w:t>Provide information such as directions, visiting hours, or patient status information to visitors or callers.</w:t>
            </w:r>
          </w:p>
          <w:p w:rsidR="00B5578B" w:rsidRPr="00536ACE" w:rsidRDefault="00B5578B" w:rsidP="00B5578B">
            <w:pPr>
              <w:rPr>
                <w:rFonts w:eastAsiaTheme="minorEastAsia"/>
                <w:b/>
                <w:bCs/>
                <w:sz w:val="22"/>
                <w:szCs w:val="22"/>
              </w:rPr>
            </w:pP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>•</w:t>
            </w: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ab/>
              <w:t>Explain medical instructions to patients or family members.</w:t>
            </w:r>
          </w:p>
          <w:p w:rsidR="00031917" w:rsidRPr="00536ACE" w:rsidRDefault="00031917" w:rsidP="00B5578B">
            <w:pPr>
              <w:rPr>
                <w:rFonts w:eastAsiaTheme="minorEastAsia"/>
                <w:b/>
                <w:bCs/>
                <w:sz w:val="22"/>
                <w:szCs w:val="22"/>
              </w:rPr>
            </w:pPr>
          </w:p>
          <w:p w:rsidR="00031917" w:rsidRPr="00536ACE" w:rsidRDefault="00031917" w:rsidP="00031917">
            <w:pPr>
              <w:rPr>
                <w:rFonts w:eastAsiaTheme="minorEastAsia"/>
                <w:b/>
                <w:bCs/>
                <w:sz w:val="22"/>
                <w:szCs w:val="22"/>
              </w:rPr>
            </w:pP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>3.</w:t>
            </w:r>
            <w:r w:rsidRPr="00536ACE">
              <w:rPr>
                <w:b/>
                <w:sz w:val="22"/>
                <w:szCs w:val="22"/>
              </w:rPr>
              <w:t xml:space="preserve"> </w:t>
            </w: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>MEDICAL OFFICER 02/2013 to 11/2016</w:t>
            </w:r>
          </w:p>
          <w:p w:rsidR="00031917" w:rsidRPr="00536ACE" w:rsidRDefault="00031917" w:rsidP="00031917">
            <w:pPr>
              <w:rPr>
                <w:rFonts w:eastAsiaTheme="minorEastAsia"/>
                <w:b/>
                <w:bCs/>
                <w:sz w:val="22"/>
                <w:szCs w:val="22"/>
              </w:rPr>
            </w:pP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>RIVERS STATE MINISTRY OF HEALTH – Port Harcourt, Rivers State, Nigeria.</w:t>
            </w:r>
          </w:p>
          <w:p w:rsidR="00031917" w:rsidRPr="00536ACE" w:rsidRDefault="00031917" w:rsidP="00031917">
            <w:pPr>
              <w:rPr>
                <w:rFonts w:eastAsiaTheme="minorEastAsia"/>
                <w:b/>
                <w:bCs/>
                <w:sz w:val="22"/>
                <w:szCs w:val="22"/>
              </w:rPr>
            </w:pP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>DUTIES:</w:t>
            </w:r>
          </w:p>
          <w:p w:rsidR="00031917" w:rsidRPr="00536ACE" w:rsidRDefault="00031917" w:rsidP="00031917">
            <w:pPr>
              <w:rPr>
                <w:rFonts w:eastAsiaTheme="minorEastAsia"/>
                <w:b/>
                <w:bCs/>
                <w:sz w:val="22"/>
                <w:szCs w:val="22"/>
              </w:rPr>
            </w:pP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>Prescribe or administer treatment, therapy, medication, vaccination, and other</w:t>
            </w:r>
            <w:r w:rsidR="00481B5C">
              <w:rPr>
                <w:rFonts w:eastAsiaTheme="minorEastAsia"/>
                <w:b/>
                <w:bCs/>
                <w:sz w:val="22"/>
                <w:szCs w:val="22"/>
              </w:rPr>
              <w:t xml:space="preserve"> </w:t>
            </w: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>specialized medical care to treat or prevent illness, disease, or injury.</w:t>
            </w:r>
          </w:p>
          <w:p w:rsidR="00031917" w:rsidRPr="00536ACE" w:rsidRDefault="00481B5C" w:rsidP="00031917">
            <w:pPr>
              <w:rPr>
                <w:rFonts w:eastAsiaTheme="minorEastAsia"/>
                <w:b/>
                <w:bCs/>
                <w:sz w:val="22"/>
                <w:szCs w:val="22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 xml:space="preserve">Order, perform, </w:t>
            </w:r>
            <w:r w:rsidR="00031917" w:rsidRPr="00536ACE">
              <w:rPr>
                <w:rFonts w:eastAsiaTheme="minorEastAsia"/>
                <w:b/>
                <w:bCs/>
                <w:sz w:val="22"/>
                <w:szCs w:val="22"/>
              </w:rPr>
              <w:t>interpret tests and analyze r</w:t>
            </w:r>
            <w:r>
              <w:rPr>
                <w:rFonts w:eastAsiaTheme="minorEastAsia"/>
                <w:b/>
                <w:bCs/>
                <w:sz w:val="22"/>
                <w:szCs w:val="22"/>
              </w:rPr>
              <w:t xml:space="preserve">ecords, reports, and </w:t>
            </w:r>
            <w:r w:rsidR="00031917" w:rsidRPr="00536ACE">
              <w:rPr>
                <w:rFonts w:eastAsiaTheme="minorEastAsia"/>
                <w:b/>
                <w:bCs/>
                <w:sz w:val="22"/>
                <w:szCs w:val="22"/>
              </w:rPr>
              <w:t>information to diagnose patients' condition.</w:t>
            </w:r>
          </w:p>
          <w:p w:rsidR="00031917" w:rsidRPr="00536ACE" w:rsidRDefault="00031917" w:rsidP="00031917">
            <w:pPr>
              <w:rPr>
                <w:rFonts w:eastAsiaTheme="minorEastAsia"/>
                <w:b/>
                <w:bCs/>
                <w:sz w:val="22"/>
                <w:szCs w:val="22"/>
              </w:rPr>
            </w:pP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>Collect, record, and maintain patient information, such as medical history, reports,</w:t>
            </w:r>
            <w:r w:rsidR="00481B5C">
              <w:rPr>
                <w:rFonts w:eastAsiaTheme="minorEastAsia"/>
                <w:b/>
                <w:bCs/>
                <w:sz w:val="22"/>
                <w:szCs w:val="22"/>
              </w:rPr>
              <w:t xml:space="preserve"> </w:t>
            </w: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>and examination results.</w:t>
            </w:r>
          </w:p>
          <w:p w:rsidR="00031917" w:rsidRPr="00536ACE" w:rsidRDefault="00031917" w:rsidP="00031917">
            <w:pPr>
              <w:rPr>
                <w:rFonts w:eastAsiaTheme="minorEastAsia"/>
                <w:b/>
                <w:bCs/>
                <w:sz w:val="22"/>
                <w:szCs w:val="22"/>
              </w:rPr>
            </w:pP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>Monitor patients' conditions and progress and reevaluate treatments as necessary.</w:t>
            </w:r>
          </w:p>
          <w:p w:rsidR="00031917" w:rsidRPr="00536ACE" w:rsidRDefault="00031917" w:rsidP="00031917">
            <w:pPr>
              <w:rPr>
                <w:rFonts w:eastAsiaTheme="minorEastAsia"/>
                <w:b/>
                <w:bCs/>
                <w:sz w:val="22"/>
                <w:szCs w:val="22"/>
              </w:rPr>
            </w:pP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 xml:space="preserve">Explain procedures and discuss test results or prescribed treatments </w:t>
            </w:r>
            <w:bookmarkStart w:id="0" w:name="_GoBack"/>
            <w:bookmarkEnd w:id="0"/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>with patients.</w:t>
            </w:r>
          </w:p>
          <w:p w:rsidR="00031917" w:rsidRPr="00536ACE" w:rsidRDefault="00031917" w:rsidP="00031917">
            <w:pPr>
              <w:rPr>
                <w:rFonts w:eastAsiaTheme="minorEastAsia"/>
                <w:b/>
                <w:bCs/>
                <w:sz w:val="22"/>
                <w:szCs w:val="22"/>
              </w:rPr>
            </w:pP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>Advise patients and community members concerning diet, activity, hygiene, and</w:t>
            </w:r>
            <w:r w:rsidR="00481B5C">
              <w:rPr>
                <w:rFonts w:eastAsiaTheme="minorEastAsia"/>
                <w:b/>
                <w:bCs/>
                <w:sz w:val="22"/>
                <w:szCs w:val="22"/>
              </w:rPr>
              <w:t xml:space="preserve"> </w:t>
            </w: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>disease prevention.</w:t>
            </w:r>
          </w:p>
          <w:p w:rsidR="00031917" w:rsidRPr="00536ACE" w:rsidRDefault="00031917" w:rsidP="00031917">
            <w:pPr>
              <w:rPr>
                <w:rFonts w:eastAsiaTheme="minorEastAsia"/>
                <w:b/>
                <w:bCs/>
                <w:sz w:val="22"/>
                <w:szCs w:val="22"/>
              </w:rPr>
            </w:pP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>Refer patients to medical specialists or other practitioners when necessary.</w:t>
            </w:r>
          </w:p>
          <w:p w:rsidR="00031917" w:rsidRPr="00536ACE" w:rsidRDefault="00031917" w:rsidP="00031917">
            <w:pPr>
              <w:rPr>
                <w:rFonts w:eastAsiaTheme="minorEastAsia"/>
                <w:b/>
                <w:bCs/>
                <w:sz w:val="22"/>
                <w:szCs w:val="22"/>
              </w:rPr>
            </w:pP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>Deliver babies.</w:t>
            </w:r>
          </w:p>
          <w:p w:rsidR="00031917" w:rsidRPr="00536ACE" w:rsidRDefault="00031917" w:rsidP="00031917">
            <w:pPr>
              <w:rPr>
                <w:rFonts w:eastAsiaTheme="minorEastAsia"/>
                <w:b/>
                <w:bCs/>
                <w:sz w:val="22"/>
                <w:szCs w:val="22"/>
              </w:rPr>
            </w:pP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>Coordinate work with nurses, social workers, rehabilitation therapists, pharmacists,</w:t>
            </w:r>
            <w:r w:rsidR="00481B5C">
              <w:rPr>
                <w:rFonts w:eastAsiaTheme="minorEastAsia"/>
                <w:b/>
                <w:bCs/>
                <w:sz w:val="22"/>
                <w:szCs w:val="22"/>
              </w:rPr>
              <w:t xml:space="preserve"> </w:t>
            </w: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>psychologists, and other health care providers.</w:t>
            </w:r>
          </w:p>
          <w:p w:rsidR="00031917" w:rsidRPr="00536ACE" w:rsidRDefault="00031917" w:rsidP="00031917">
            <w:pPr>
              <w:rPr>
                <w:rFonts w:eastAsiaTheme="minorEastAsia"/>
                <w:b/>
                <w:bCs/>
                <w:sz w:val="22"/>
                <w:szCs w:val="22"/>
              </w:rPr>
            </w:pP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>Direct and coordinate activities of nurses, students, assistants, specialists,</w:t>
            </w:r>
            <w:r w:rsidR="00481B5C">
              <w:rPr>
                <w:rFonts w:eastAsiaTheme="minorEastAsia"/>
                <w:b/>
                <w:bCs/>
                <w:sz w:val="22"/>
                <w:szCs w:val="22"/>
              </w:rPr>
              <w:t xml:space="preserve"> </w:t>
            </w: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>therapists, and other medical staff.</w:t>
            </w:r>
          </w:p>
          <w:p w:rsidR="00031917" w:rsidRPr="00536ACE" w:rsidRDefault="00031917" w:rsidP="00031917">
            <w:pPr>
              <w:rPr>
                <w:rFonts w:eastAsiaTheme="minorEastAsia"/>
                <w:b/>
                <w:bCs/>
                <w:sz w:val="22"/>
                <w:szCs w:val="22"/>
              </w:rPr>
            </w:pP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lastRenderedPageBreak/>
              <w:t>Operate on patients to remove, repair, or improve functioning of diseased or injured</w:t>
            </w:r>
            <w:r w:rsidR="00481B5C">
              <w:rPr>
                <w:rFonts w:eastAsiaTheme="minorEastAsia"/>
                <w:b/>
                <w:bCs/>
                <w:sz w:val="22"/>
                <w:szCs w:val="22"/>
              </w:rPr>
              <w:t xml:space="preserve"> </w:t>
            </w: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>body parts and systems.</w:t>
            </w:r>
          </w:p>
          <w:p w:rsidR="00031917" w:rsidRPr="00536ACE" w:rsidRDefault="00031917" w:rsidP="00031917">
            <w:pPr>
              <w:rPr>
                <w:rFonts w:eastAsiaTheme="minorEastAsia"/>
                <w:b/>
                <w:bCs/>
                <w:sz w:val="22"/>
                <w:szCs w:val="22"/>
              </w:rPr>
            </w:pP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>Plan, implement, or administer health programs or standards in hospitals, businesses,</w:t>
            </w:r>
            <w:r w:rsidR="00481B5C">
              <w:rPr>
                <w:rFonts w:eastAsiaTheme="minorEastAsia"/>
                <w:b/>
                <w:bCs/>
                <w:sz w:val="22"/>
                <w:szCs w:val="22"/>
              </w:rPr>
              <w:t xml:space="preserve"> </w:t>
            </w: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>or communities for prevention or treatment of injury or illness.</w:t>
            </w:r>
          </w:p>
          <w:p w:rsidR="00031917" w:rsidRPr="00536ACE" w:rsidRDefault="00031917" w:rsidP="00031917">
            <w:pPr>
              <w:rPr>
                <w:rFonts w:eastAsiaTheme="minorEastAsia"/>
                <w:b/>
                <w:bCs/>
                <w:sz w:val="22"/>
                <w:szCs w:val="22"/>
              </w:rPr>
            </w:pP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>Prepare government or organizational reports which include birth, death, and</w:t>
            </w:r>
            <w:r w:rsidR="00481B5C">
              <w:rPr>
                <w:rFonts w:eastAsiaTheme="minorEastAsia"/>
                <w:b/>
                <w:bCs/>
                <w:sz w:val="22"/>
                <w:szCs w:val="22"/>
              </w:rPr>
              <w:t xml:space="preserve"> </w:t>
            </w:r>
            <w:r w:rsidRPr="00536ACE">
              <w:rPr>
                <w:rFonts w:eastAsiaTheme="minorEastAsia"/>
                <w:b/>
                <w:bCs/>
                <w:sz w:val="22"/>
                <w:szCs w:val="22"/>
              </w:rPr>
              <w:t>disease statistics, workforce evaluations, or medical status of individuals.</w:t>
            </w:r>
          </w:p>
          <w:p w:rsidR="00B5578B" w:rsidRPr="00536ACE" w:rsidRDefault="00B5578B" w:rsidP="00B5578B">
            <w:pPr>
              <w:rPr>
                <w:rFonts w:eastAsiaTheme="minorEastAsia"/>
                <w:b/>
                <w:bCs/>
                <w:sz w:val="22"/>
                <w:szCs w:val="22"/>
              </w:rPr>
            </w:pPr>
          </w:p>
        </w:tc>
      </w:tr>
      <w:tr w:rsidR="00CB1BE4" w:rsidRPr="00536ACE" w:rsidTr="007F4329">
        <w:tc>
          <w:tcPr>
            <w:tcW w:w="2578" w:type="dxa"/>
          </w:tcPr>
          <w:p w:rsidR="00CB1BE4" w:rsidRPr="00536ACE" w:rsidRDefault="00E24897">
            <w:pPr>
              <w:pStyle w:val="Heading1"/>
              <w:rPr>
                <w:b/>
                <w:sz w:val="32"/>
                <w:szCs w:val="32"/>
              </w:rPr>
            </w:pPr>
            <w:r w:rsidRPr="00536ACE">
              <w:rPr>
                <w:b/>
                <w:sz w:val="32"/>
                <w:szCs w:val="32"/>
              </w:rPr>
              <w:lastRenderedPageBreak/>
              <w:t>Education</w:t>
            </w:r>
          </w:p>
        </w:tc>
        <w:tc>
          <w:tcPr>
            <w:tcW w:w="402" w:type="dxa"/>
          </w:tcPr>
          <w:p w:rsidR="00CB1BE4" w:rsidRPr="00536ACE" w:rsidRDefault="00CB1BE4">
            <w:pPr>
              <w:rPr>
                <w:b/>
                <w:sz w:val="32"/>
                <w:szCs w:val="32"/>
              </w:rPr>
            </w:pPr>
          </w:p>
        </w:tc>
        <w:tc>
          <w:tcPr>
            <w:tcW w:w="7100" w:type="dxa"/>
          </w:tcPr>
          <w:sdt>
            <w:sdtPr>
              <w:rPr>
                <w:rFonts w:asciiTheme="minorHAnsi" w:eastAsiaTheme="minorEastAsia" w:hAnsiTheme="minorHAnsi" w:cstheme="minorBidi"/>
                <w:caps w:val="0"/>
                <w:color w:val="595959" w:themeColor="text1" w:themeTint="A6"/>
                <w:sz w:val="22"/>
                <w:szCs w:val="22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Cs w:val="0"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caps w:val="0"/>
                    <w:color w:val="595959" w:themeColor="text1" w:themeTint="A6"/>
                    <w:sz w:val="22"/>
                    <w:szCs w:val="22"/>
                    <w14:ligatures w14:val="none"/>
                  </w:rPr>
                  <w:id w:val="-1126388115"/>
                  <w:placeholder>
                    <w:docPart w:val="044EF15923704A4EAE4987D8652B229F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Cs w:val="0"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031917" w:rsidRPr="00536ACE" w:rsidRDefault="00031917" w:rsidP="00031917">
                    <w:pPr>
                      <w:pStyle w:val="Heading2"/>
                      <w:rPr>
                        <w:sz w:val="22"/>
                        <w:szCs w:val="22"/>
                      </w:rPr>
                    </w:pPr>
                    <w:r w:rsidRPr="00536ACE">
                      <w:rPr>
                        <w:sz w:val="22"/>
                        <w:szCs w:val="22"/>
                      </w:rPr>
                      <w:t>1.CERTIFIED NURSING ASSISTANT. 09/2017. Certificate number: na0060016906.</w:t>
                    </w:r>
                  </w:p>
                  <w:p w:rsidR="00031917" w:rsidRPr="00536ACE" w:rsidRDefault="00031917" w:rsidP="00031917">
                    <w:pPr>
                      <w:rPr>
                        <w:b/>
                        <w:sz w:val="22"/>
                        <w:szCs w:val="22"/>
                      </w:rPr>
                    </w:pPr>
                    <w:r w:rsidRPr="00536ACE">
                      <w:rPr>
                        <w:b/>
                        <w:sz w:val="22"/>
                        <w:szCs w:val="22"/>
                      </w:rPr>
                      <w:t>2.</w:t>
                    </w:r>
                    <w:r w:rsidR="00E6145D" w:rsidRPr="00536ACE">
                      <w:rPr>
                        <w:b/>
                        <w:sz w:val="22"/>
                        <w:szCs w:val="22"/>
                      </w:rPr>
                      <w:t xml:space="preserve">SAMA INITIAL </w:t>
                    </w:r>
                    <w:proofErr w:type="gramStart"/>
                    <w:r w:rsidR="00E6145D" w:rsidRPr="00536ACE">
                      <w:rPr>
                        <w:b/>
                        <w:sz w:val="22"/>
                        <w:szCs w:val="22"/>
                      </w:rPr>
                      <w:t>PROVIDER..</w:t>
                    </w:r>
                    <w:proofErr w:type="gramEnd"/>
                    <w:r w:rsidR="00E6145D" w:rsidRPr="00536ACE">
                      <w:rPr>
                        <w:b/>
                        <w:sz w:val="22"/>
                        <w:szCs w:val="22"/>
                      </w:rPr>
                      <w:t xml:space="preserve">09/2017. </w:t>
                    </w:r>
                    <w:r w:rsidR="00180767" w:rsidRPr="00536ACE">
                      <w:rPr>
                        <w:b/>
                        <w:sz w:val="22"/>
                        <w:szCs w:val="22"/>
                      </w:rPr>
                      <w:t>Satori a</w:t>
                    </w:r>
                    <w:r w:rsidR="00E6145D" w:rsidRPr="00536ACE">
                      <w:rPr>
                        <w:b/>
                        <w:sz w:val="22"/>
                        <w:szCs w:val="22"/>
                      </w:rPr>
                      <w:t>lternatives to managing aggressive patients training.</w:t>
                    </w:r>
                  </w:p>
                  <w:p w:rsidR="00E6145D" w:rsidRPr="00536ACE" w:rsidRDefault="00E6145D" w:rsidP="00031917">
                    <w:pPr>
                      <w:rPr>
                        <w:b/>
                        <w:sz w:val="22"/>
                        <w:szCs w:val="22"/>
                      </w:rPr>
                    </w:pPr>
                    <w:r w:rsidRPr="00536ACE">
                      <w:rPr>
                        <w:b/>
                        <w:sz w:val="22"/>
                        <w:szCs w:val="22"/>
                      </w:rPr>
                      <w:t>3.CPR 09/2017. American Heart Association certified.</w:t>
                    </w:r>
                  </w:p>
                  <w:p w:rsidR="00E6145D" w:rsidRPr="00536ACE" w:rsidRDefault="00481B5C" w:rsidP="00031917">
                    <w:pPr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4.Certified Medication Aide, 09/2018</w:t>
                    </w:r>
                    <w:r w:rsidR="00E6145D" w:rsidRPr="00536ACE">
                      <w:rPr>
                        <w:b/>
                        <w:sz w:val="22"/>
                        <w:szCs w:val="22"/>
                      </w:rPr>
                      <w:t>.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(Number-MA44111)</w:t>
                    </w:r>
                  </w:p>
                  <w:p w:rsidR="00031917" w:rsidRPr="00536ACE" w:rsidRDefault="00E6145D" w:rsidP="00031917">
                    <w:pPr>
                      <w:pStyle w:val="Heading2"/>
                      <w:rPr>
                        <w:sz w:val="22"/>
                        <w:szCs w:val="22"/>
                      </w:rPr>
                    </w:pPr>
                    <w:r w:rsidRPr="00536ACE">
                      <w:rPr>
                        <w:sz w:val="22"/>
                        <w:szCs w:val="22"/>
                      </w:rPr>
                      <w:t>5.</w:t>
                    </w:r>
                    <w:r w:rsidR="00031917" w:rsidRPr="00536ACE">
                      <w:rPr>
                        <w:sz w:val="22"/>
                        <w:szCs w:val="22"/>
                      </w:rPr>
                      <w:t>BAchelor of Science IN MEDICINE AND SURGERY: Aug 2008</w:t>
                    </w:r>
                  </w:p>
                  <w:p w:rsidR="00031917" w:rsidRPr="00536ACE" w:rsidRDefault="00031917" w:rsidP="00031917">
                    <w:pPr>
                      <w:pStyle w:val="Heading2"/>
                      <w:rPr>
                        <w:sz w:val="22"/>
                        <w:szCs w:val="22"/>
                      </w:rPr>
                    </w:pPr>
                    <w:r w:rsidRPr="00536ACE">
                      <w:rPr>
                        <w:sz w:val="22"/>
                        <w:szCs w:val="22"/>
                      </w:rPr>
                      <w:t>Abia State University - Uturu, ABIA STATE, NIGERIA.</w:t>
                    </w:r>
                  </w:p>
                  <w:p w:rsidR="00CB1BE4" w:rsidRPr="00536ACE" w:rsidRDefault="008C11DE" w:rsidP="00031917">
                    <w:pPr>
                      <w:pStyle w:val="Heading2"/>
                      <w:rPr>
                        <w:sz w:val="22"/>
                        <w:szCs w:val="22"/>
                      </w:rPr>
                    </w:pPr>
                  </w:p>
                </w:sdtContent>
              </w:sdt>
            </w:sdtContent>
          </w:sdt>
        </w:tc>
      </w:tr>
      <w:tr w:rsidR="00CB1BE4" w:rsidRPr="00536ACE" w:rsidTr="007F4329">
        <w:tc>
          <w:tcPr>
            <w:tcW w:w="2578" w:type="dxa"/>
          </w:tcPr>
          <w:p w:rsidR="00CB1BE4" w:rsidRPr="00536ACE" w:rsidRDefault="00E24897">
            <w:pPr>
              <w:pStyle w:val="Heading1"/>
              <w:rPr>
                <w:b/>
                <w:sz w:val="28"/>
                <w:szCs w:val="28"/>
              </w:rPr>
            </w:pPr>
            <w:r w:rsidRPr="00536ACE">
              <w:rPr>
                <w:b/>
                <w:sz w:val="28"/>
                <w:szCs w:val="28"/>
              </w:rPr>
              <w:t>Communication</w:t>
            </w:r>
          </w:p>
        </w:tc>
        <w:tc>
          <w:tcPr>
            <w:tcW w:w="402" w:type="dxa"/>
          </w:tcPr>
          <w:p w:rsidR="00CB1BE4" w:rsidRPr="00536ACE" w:rsidRDefault="00CB1BE4">
            <w:pPr>
              <w:rPr>
                <w:b/>
                <w:sz w:val="28"/>
                <w:szCs w:val="28"/>
              </w:rPr>
            </w:pPr>
          </w:p>
        </w:tc>
        <w:tc>
          <w:tcPr>
            <w:tcW w:w="7100" w:type="dxa"/>
          </w:tcPr>
          <w:p w:rsidR="00180767" w:rsidRPr="00536ACE" w:rsidRDefault="00180767" w:rsidP="00180767">
            <w:pPr>
              <w:pStyle w:val="ResumeText"/>
              <w:rPr>
                <w:b/>
                <w:sz w:val="22"/>
                <w:szCs w:val="22"/>
              </w:rPr>
            </w:pPr>
            <w:r w:rsidRPr="00536ACE">
              <w:rPr>
                <w:b/>
                <w:sz w:val="22"/>
                <w:szCs w:val="22"/>
              </w:rPr>
              <w:t>Diligent and proficient in my job.</w:t>
            </w:r>
          </w:p>
          <w:p w:rsidR="00180767" w:rsidRPr="00536ACE" w:rsidRDefault="00180767" w:rsidP="00180767">
            <w:pPr>
              <w:pStyle w:val="ResumeText"/>
              <w:rPr>
                <w:b/>
                <w:sz w:val="22"/>
                <w:szCs w:val="22"/>
              </w:rPr>
            </w:pPr>
            <w:r w:rsidRPr="00536ACE">
              <w:rPr>
                <w:b/>
                <w:sz w:val="22"/>
                <w:szCs w:val="22"/>
              </w:rPr>
              <w:t>Passionate and motivated, with a drive for excellence</w:t>
            </w:r>
          </w:p>
          <w:p w:rsidR="00180767" w:rsidRPr="00536ACE" w:rsidRDefault="00180767" w:rsidP="00180767">
            <w:pPr>
              <w:pStyle w:val="ResumeText"/>
              <w:rPr>
                <w:b/>
                <w:sz w:val="22"/>
                <w:szCs w:val="22"/>
              </w:rPr>
            </w:pPr>
            <w:r w:rsidRPr="00536ACE">
              <w:rPr>
                <w:b/>
                <w:sz w:val="22"/>
                <w:szCs w:val="22"/>
              </w:rPr>
              <w:t>Highly trained with Strong clinical abilities</w:t>
            </w:r>
          </w:p>
          <w:p w:rsidR="00180767" w:rsidRPr="00536ACE" w:rsidRDefault="00180767" w:rsidP="00180767">
            <w:pPr>
              <w:pStyle w:val="ResumeText"/>
              <w:rPr>
                <w:b/>
                <w:sz w:val="22"/>
                <w:szCs w:val="22"/>
              </w:rPr>
            </w:pPr>
            <w:r w:rsidRPr="00536ACE">
              <w:rPr>
                <w:b/>
                <w:sz w:val="22"/>
                <w:szCs w:val="22"/>
              </w:rPr>
              <w:t>Proactive and well organized with passionate commitment to first-rate patient care.</w:t>
            </w:r>
          </w:p>
          <w:p w:rsidR="00CB1BE4" w:rsidRPr="00536ACE" w:rsidRDefault="00180767" w:rsidP="00180767">
            <w:pPr>
              <w:pStyle w:val="ResumeText"/>
              <w:rPr>
                <w:b/>
                <w:sz w:val="22"/>
                <w:szCs w:val="22"/>
              </w:rPr>
            </w:pPr>
            <w:r w:rsidRPr="00536ACE">
              <w:rPr>
                <w:b/>
                <w:sz w:val="22"/>
                <w:szCs w:val="22"/>
              </w:rPr>
              <w:t>Patient-oriented CNA,</w:t>
            </w:r>
            <w:r w:rsidR="003009FF" w:rsidRPr="00536ACE">
              <w:rPr>
                <w:b/>
                <w:sz w:val="22"/>
                <w:szCs w:val="22"/>
              </w:rPr>
              <w:t xml:space="preserve"> </w:t>
            </w:r>
            <w:r w:rsidRPr="00536ACE">
              <w:rPr>
                <w:b/>
                <w:sz w:val="22"/>
                <w:szCs w:val="22"/>
              </w:rPr>
              <w:t>licensed in Texas with top-notched clinical skills. Develops positive relationships with colleagues to ensure efficiency.</w:t>
            </w:r>
          </w:p>
        </w:tc>
      </w:tr>
      <w:tr w:rsidR="00CB1BE4" w:rsidRPr="00536ACE" w:rsidTr="007F4329">
        <w:tc>
          <w:tcPr>
            <w:tcW w:w="2578" w:type="dxa"/>
          </w:tcPr>
          <w:p w:rsidR="007F4329" w:rsidRDefault="007F4329">
            <w:pPr>
              <w:pStyle w:val="Head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AWARDS/</w:t>
            </w:r>
            <w:r w:rsidR="00E24897" w:rsidRPr="00536ACE">
              <w:rPr>
                <w:b/>
                <w:sz w:val="28"/>
                <w:szCs w:val="28"/>
              </w:rPr>
              <w:t>Leadership</w:t>
            </w:r>
          </w:p>
          <w:p w:rsidR="007F4329" w:rsidRPr="007F4329" w:rsidRDefault="007F4329" w:rsidP="007F4329"/>
          <w:p w:rsidR="007F4329" w:rsidRPr="007F4329" w:rsidRDefault="007F4329" w:rsidP="007F4329"/>
          <w:p w:rsidR="007F4329" w:rsidRPr="007F4329" w:rsidRDefault="007F4329" w:rsidP="007F4329"/>
          <w:p w:rsidR="007F4329" w:rsidRPr="007F4329" w:rsidRDefault="007F4329" w:rsidP="007F4329"/>
          <w:p w:rsidR="007F4329" w:rsidRPr="007F4329" w:rsidRDefault="007F4329" w:rsidP="007F4329"/>
          <w:p w:rsidR="00CB1BE4" w:rsidRDefault="00CB1BE4" w:rsidP="007F4329"/>
          <w:p w:rsidR="007F4329" w:rsidRPr="007F4329" w:rsidRDefault="007F4329" w:rsidP="007F4329"/>
        </w:tc>
        <w:tc>
          <w:tcPr>
            <w:tcW w:w="402" w:type="dxa"/>
          </w:tcPr>
          <w:p w:rsidR="00CB1BE4" w:rsidRPr="00536ACE" w:rsidRDefault="00CB1BE4">
            <w:pPr>
              <w:rPr>
                <w:b/>
                <w:sz w:val="28"/>
                <w:szCs w:val="28"/>
              </w:rPr>
            </w:pPr>
          </w:p>
        </w:tc>
        <w:tc>
          <w:tcPr>
            <w:tcW w:w="7100" w:type="dxa"/>
          </w:tcPr>
          <w:p w:rsidR="007F4329" w:rsidRDefault="007F4329" w:rsidP="00180767">
            <w:pPr>
              <w:pStyle w:val="ResumeTex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Member of the prestigious PHI THETA KAPPA HONOURS SOCIETY. (4.0 GPA)</w:t>
            </w:r>
          </w:p>
          <w:p w:rsidR="007F4329" w:rsidRDefault="007F4329" w:rsidP="00180767">
            <w:pPr>
              <w:pStyle w:val="ResumeText"/>
              <w:rPr>
                <w:b/>
                <w:sz w:val="22"/>
                <w:szCs w:val="22"/>
              </w:rPr>
            </w:pPr>
          </w:p>
          <w:p w:rsidR="00CB1BE4" w:rsidRDefault="007F755E" w:rsidP="00180767">
            <w:pPr>
              <w:pStyle w:val="ResumeTex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Medical </w:t>
            </w:r>
            <w:r w:rsidR="003009FF" w:rsidRPr="00536ACE">
              <w:rPr>
                <w:b/>
                <w:sz w:val="22"/>
                <w:szCs w:val="22"/>
              </w:rPr>
              <w:t>Officer in charge of a health</w:t>
            </w:r>
            <w:r w:rsidR="00AB6014">
              <w:rPr>
                <w:b/>
                <w:sz w:val="22"/>
                <w:szCs w:val="22"/>
              </w:rPr>
              <w:t xml:space="preserve"> facility from 02/2013 to 11/ </w:t>
            </w:r>
            <w:r w:rsidR="00180767" w:rsidRPr="00536ACE">
              <w:rPr>
                <w:b/>
                <w:sz w:val="22"/>
                <w:szCs w:val="22"/>
              </w:rPr>
              <w:t>2016.</w:t>
            </w:r>
          </w:p>
          <w:p w:rsidR="007F4329" w:rsidRDefault="007F4329" w:rsidP="00180767">
            <w:pPr>
              <w:pStyle w:val="ResumeText"/>
              <w:rPr>
                <w:b/>
                <w:sz w:val="22"/>
                <w:szCs w:val="22"/>
              </w:rPr>
            </w:pPr>
          </w:p>
          <w:p w:rsidR="00AB6014" w:rsidRDefault="00AB6014" w:rsidP="00180767">
            <w:pPr>
              <w:pStyle w:val="ResumeTex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Student Leader during my High School years.</w:t>
            </w:r>
          </w:p>
          <w:p w:rsidR="007F4329" w:rsidRDefault="007F4329" w:rsidP="00180767">
            <w:pPr>
              <w:pStyle w:val="ResumeText"/>
              <w:rPr>
                <w:b/>
                <w:sz w:val="22"/>
                <w:szCs w:val="22"/>
              </w:rPr>
            </w:pPr>
          </w:p>
          <w:p w:rsidR="007F4329" w:rsidRPr="00536ACE" w:rsidRDefault="007F4329" w:rsidP="00180767">
            <w:pPr>
              <w:pStyle w:val="ResumeTex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First runner up in Long jump sporting tournament in my high school sporting event.</w:t>
            </w:r>
          </w:p>
        </w:tc>
      </w:tr>
      <w:tr w:rsidR="00CB1BE4" w:rsidRPr="00536ACE" w:rsidTr="007F4329">
        <w:tc>
          <w:tcPr>
            <w:tcW w:w="2578" w:type="dxa"/>
          </w:tcPr>
          <w:p w:rsidR="00CB1BE4" w:rsidRPr="00536ACE" w:rsidRDefault="00E24897">
            <w:pPr>
              <w:pStyle w:val="Heading1"/>
              <w:rPr>
                <w:b/>
                <w:sz w:val="28"/>
                <w:szCs w:val="28"/>
              </w:rPr>
            </w:pPr>
            <w:r w:rsidRPr="00536ACE">
              <w:rPr>
                <w:b/>
                <w:sz w:val="28"/>
                <w:szCs w:val="28"/>
              </w:rPr>
              <w:lastRenderedPageBreak/>
              <w:t>References</w:t>
            </w:r>
          </w:p>
        </w:tc>
        <w:tc>
          <w:tcPr>
            <w:tcW w:w="402" w:type="dxa"/>
          </w:tcPr>
          <w:p w:rsidR="00CB1BE4" w:rsidRPr="00536ACE" w:rsidRDefault="00CB1BE4">
            <w:pPr>
              <w:rPr>
                <w:b/>
                <w:sz w:val="28"/>
                <w:szCs w:val="28"/>
              </w:rPr>
            </w:pPr>
          </w:p>
        </w:tc>
        <w:tc>
          <w:tcPr>
            <w:tcW w:w="710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22"/>
                <w:szCs w:val="22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2"/>
                    <w:szCs w:val="22"/>
                    <w14:ligatures w14:val="none"/>
                  </w:rPr>
                  <w:id w:val="-1368215953"/>
                  <w:placeholder>
                    <w:docPart w:val="044EF15923704A4EAE4987D8652B229F"/>
                  </w:placeholder>
                  <w15:color w:val="C0C0C0"/>
                  <w15:repeatingSectionItem/>
                </w:sdtPr>
                <w:sdtEndPr/>
                <w:sdtContent>
                  <w:p w:rsidR="007F4329" w:rsidRDefault="003009FF" w:rsidP="007F4329">
                    <w:pPr>
                      <w:pStyle w:val="Heading2"/>
                      <w:rPr>
                        <w:sz w:val="22"/>
                        <w:szCs w:val="22"/>
                      </w:rPr>
                    </w:pPr>
                    <w:r w:rsidRPr="00536ACE">
                      <w:rPr>
                        <w:sz w:val="22"/>
                        <w:szCs w:val="22"/>
                      </w:rPr>
                      <w:t>1.</w:t>
                    </w:r>
                    <w:r w:rsidR="007F4329">
                      <w:rPr>
                        <w:sz w:val="22"/>
                        <w:szCs w:val="22"/>
                      </w:rPr>
                      <w:t>Professor margaret rose silva</w:t>
                    </w:r>
                  </w:p>
                  <w:p w:rsidR="007F4329" w:rsidRDefault="007F4329" w:rsidP="007F4329">
                    <w:r>
                      <w:t>MICROBIOLOGY INSTRUCTOR,</w:t>
                    </w:r>
                  </w:p>
                  <w:p w:rsidR="007F4329" w:rsidRDefault="007F4329" w:rsidP="007F4329">
                    <w:r>
                      <w:t>MOUNTAIN VIEW VCOLLEGE DALLAS, TEXAS.</w:t>
                    </w:r>
                  </w:p>
                  <w:p w:rsidR="007F4329" w:rsidRDefault="007F4329" w:rsidP="007F4329">
                    <w:r>
                      <w:t>214-392-5826.</w:t>
                    </w:r>
                  </w:p>
                  <w:p w:rsidR="007F4329" w:rsidRPr="007F4329" w:rsidRDefault="007F4329" w:rsidP="007F4329"/>
                  <w:p w:rsidR="003009FF" w:rsidRPr="00536ACE" w:rsidRDefault="007F4329" w:rsidP="003009FF">
                    <w:pPr>
                      <w:pStyle w:val="Heading2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2.</w:t>
                    </w:r>
                    <w:r w:rsidR="003009FF" w:rsidRPr="00536ACE">
                      <w:rPr>
                        <w:sz w:val="22"/>
                        <w:szCs w:val="22"/>
                      </w:rPr>
                      <w:t>Olatayo Nikki.</w:t>
                    </w:r>
                  </w:p>
                  <w:p w:rsidR="003009FF" w:rsidRPr="00536ACE" w:rsidRDefault="003009FF" w:rsidP="003009FF">
                    <w:pPr>
                      <w:pStyle w:val="Heading2"/>
                      <w:rPr>
                        <w:sz w:val="22"/>
                        <w:szCs w:val="22"/>
                      </w:rPr>
                    </w:pPr>
                    <w:r w:rsidRPr="00536ACE">
                      <w:rPr>
                        <w:sz w:val="22"/>
                        <w:szCs w:val="22"/>
                      </w:rPr>
                      <w:t>Registered Nurse.</w:t>
                    </w:r>
                  </w:p>
                  <w:p w:rsidR="003009FF" w:rsidRPr="00536ACE" w:rsidRDefault="003009FF" w:rsidP="003009FF">
                    <w:pPr>
                      <w:pStyle w:val="Heading2"/>
                      <w:rPr>
                        <w:sz w:val="22"/>
                        <w:szCs w:val="22"/>
                      </w:rPr>
                    </w:pPr>
                    <w:r w:rsidRPr="00536ACE">
                      <w:rPr>
                        <w:sz w:val="22"/>
                        <w:szCs w:val="22"/>
                      </w:rPr>
                      <w:t>Faith Health Training Institute</w:t>
                    </w:r>
                    <w:r w:rsidR="007F4329">
                      <w:rPr>
                        <w:sz w:val="22"/>
                        <w:szCs w:val="22"/>
                      </w:rPr>
                      <w:t xml:space="preserve"> HOUSTON TEXAS</w:t>
                    </w:r>
                    <w:r w:rsidRPr="00536ACE">
                      <w:rPr>
                        <w:sz w:val="22"/>
                        <w:szCs w:val="22"/>
                      </w:rPr>
                      <w:t>.</w:t>
                    </w:r>
                  </w:p>
                  <w:p w:rsidR="003009FF" w:rsidRPr="00536ACE" w:rsidRDefault="003009FF" w:rsidP="003009FF">
                    <w:pPr>
                      <w:pStyle w:val="Heading2"/>
                      <w:rPr>
                        <w:sz w:val="22"/>
                        <w:szCs w:val="22"/>
                      </w:rPr>
                    </w:pPr>
                    <w:r w:rsidRPr="00536ACE">
                      <w:rPr>
                        <w:sz w:val="22"/>
                        <w:szCs w:val="22"/>
                      </w:rPr>
                      <w:t>(832)659-4736.</w:t>
                    </w:r>
                  </w:p>
                  <w:p w:rsidR="003009FF" w:rsidRPr="00536ACE" w:rsidRDefault="003009FF" w:rsidP="003009FF">
                    <w:pPr>
                      <w:pStyle w:val="Heading2"/>
                      <w:rPr>
                        <w:sz w:val="22"/>
                        <w:szCs w:val="22"/>
                      </w:rPr>
                    </w:pPr>
                  </w:p>
                  <w:p w:rsidR="00702E8D" w:rsidRPr="007F4329" w:rsidRDefault="007F4329" w:rsidP="007F4329">
                    <w:pPr>
                      <w:pStyle w:val="Heading2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3.</w:t>
                    </w:r>
                    <w:r w:rsidR="00251451">
                      <w:t xml:space="preserve"> MRS MODUPE IDOWU</w:t>
                    </w:r>
                  </w:p>
                  <w:p w:rsidR="00702E8D" w:rsidRDefault="00251451" w:rsidP="00702E8D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3326 BURGOYNE STREET DALLAS, TEXAS, USA</w:t>
                    </w:r>
                  </w:p>
                  <w:p w:rsidR="00702E8D" w:rsidRDefault="00251451" w:rsidP="00702E8D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75233.</w:t>
                    </w:r>
                  </w:p>
                  <w:p w:rsidR="00702E8D" w:rsidRDefault="00251451" w:rsidP="00702E8D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REGISTERED NURSE</w:t>
                    </w:r>
                  </w:p>
                  <w:p w:rsidR="00702E8D" w:rsidRDefault="00251451" w:rsidP="00702E8D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(301)806-6110</w:t>
                    </w:r>
                  </w:p>
                  <w:p w:rsidR="00CB1BE4" w:rsidRPr="00702E8D" w:rsidRDefault="008C11DE" w:rsidP="00702E8D"/>
                </w:sdtContent>
              </w:sdt>
            </w:sdtContent>
          </w:sdt>
        </w:tc>
      </w:tr>
    </w:tbl>
    <w:p w:rsidR="00CB1BE4" w:rsidRPr="00536ACE" w:rsidRDefault="00CB1BE4">
      <w:pPr>
        <w:rPr>
          <w:b/>
          <w:sz w:val="22"/>
          <w:szCs w:val="22"/>
        </w:rPr>
      </w:pPr>
    </w:p>
    <w:sectPr w:rsidR="00CB1BE4" w:rsidRPr="00536ACE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1DE" w:rsidRDefault="008C11DE">
      <w:pPr>
        <w:spacing w:before="0" w:after="0" w:line="240" w:lineRule="auto"/>
      </w:pPr>
      <w:r>
        <w:separator/>
      </w:r>
    </w:p>
  </w:endnote>
  <w:endnote w:type="continuationSeparator" w:id="0">
    <w:p w:rsidR="008C11DE" w:rsidRDefault="008C11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BE4" w:rsidRDefault="00E24897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C6EDD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1DE" w:rsidRDefault="008C11DE">
      <w:pPr>
        <w:spacing w:before="0" w:after="0" w:line="240" w:lineRule="auto"/>
      </w:pPr>
      <w:r>
        <w:separator/>
      </w:r>
    </w:p>
  </w:footnote>
  <w:footnote w:type="continuationSeparator" w:id="0">
    <w:p w:rsidR="008C11DE" w:rsidRDefault="008C11D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63659"/>
    <w:multiLevelType w:val="hybridMultilevel"/>
    <w:tmpl w:val="F53A66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75DC2"/>
    <w:multiLevelType w:val="hybridMultilevel"/>
    <w:tmpl w:val="70FE5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162F8"/>
    <w:multiLevelType w:val="hybridMultilevel"/>
    <w:tmpl w:val="1E8A1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27A1B"/>
    <w:multiLevelType w:val="hybridMultilevel"/>
    <w:tmpl w:val="D550E8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062C6"/>
    <w:multiLevelType w:val="hybridMultilevel"/>
    <w:tmpl w:val="FDDCA9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1EE"/>
    <w:rsid w:val="00031917"/>
    <w:rsid w:val="000C41EE"/>
    <w:rsid w:val="00104E93"/>
    <w:rsid w:val="00180767"/>
    <w:rsid w:val="00251451"/>
    <w:rsid w:val="002C6EDD"/>
    <w:rsid w:val="003009FF"/>
    <w:rsid w:val="00385CB2"/>
    <w:rsid w:val="00476A61"/>
    <w:rsid w:val="00481B5C"/>
    <w:rsid w:val="0051096D"/>
    <w:rsid w:val="00536ACE"/>
    <w:rsid w:val="0067767E"/>
    <w:rsid w:val="006F7451"/>
    <w:rsid w:val="00702E8D"/>
    <w:rsid w:val="007F4329"/>
    <w:rsid w:val="007F755E"/>
    <w:rsid w:val="008C11DE"/>
    <w:rsid w:val="008F4DBE"/>
    <w:rsid w:val="00A362A4"/>
    <w:rsid w:val="00A959FB"/>
    <w:rsid w:val="00AB6014"/>
    <w:rsid w:val="00B415EC"/>
    <w:rsid w:val="00B5578B"/>
    <w:rsid w:val="00C6068B"/>
    <w:rsid w:val="00CB1BE4"/>
    <w:rsid w:val="00D45BF6"/>
    <w:rsid w:val="00D91A9C"/>
    <w:rsid w:val="00E24897"/>
    <w:rsid w:val="00E6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94E61"/>
  <w15:chartTrackingRefBased/>
  <w15:docId w15:val="{28212DDE-6012-4988-AB4C-CDC2D581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031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8901B4B429459EB923BD10B2C87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42F91-0BA3-4F8E-92F6-091C1FA3CC3E}"/>
      </w:docPartPr>
      <w:docPartBody>
        <w:p w:rsidR="00AE1B7B" w:rsidRDefault="00A604E5">
          <w:pPr>
            <w:pStyle w:val="1F8901B4B429459EB923BD10B2C876C2"/>
          </w:pPr>
          <w:r>
            <w:t>[Street Address]</w:t>
          </w:r>
        </w:p>
      </w:docPartBody>
    </w:docPart>
    <w:docPart>
      <w:docPartPr>
        <w:name w:val="98DC8D476F2D41F4B62DA434F298D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070D0-A400-4C68-AB5F-3AC20FB0AB2C}"/>
      </w:docPartPr>
      <w:docPartBody>
        <w:p w:rsidR="00AE1B7B" w:rsidRDefault="00A604E5">
          <w:pPr>
            <w:pStyle w:val="98DC8D476F2D41F4B62DA434F298D6E7"/>
          </w:pPr>
          <w:r>
            <w:t>[City, ST ZIP Code]</w:t>
          </w:r>
        </w:p>
      </w:docPartBody>
    </w:docPart>
    <w:docPart>
      <w:docPartPr>
        <w:name w:val="0F9A3F211A1847D0AEAFF1DB6791A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9E391-D35E-4F41-9FF8-ACD68FBA7442}"/>
      </w:docPartPr>
      <w:docPartBody>
        <w:p w:rsidR="00AE1B7B" w:rsidRDefault="00A604E5">
          <w:pPr>
            <w:pStyle w:val="0F9A3F211A1847D0AEAFF1DB6791A15F"/>
          </w:pPr>
          <w:r>
            <w:t>[Telephone]</w:t>
          </w:r>
        </w:p>
      </w:docPartBody>
    </w:docPart>
    <w:docPart>
      <w:docPartPr>
        <w:name w:val="4313899364D84EC0A4D2CF21350D1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9B142-B55A-4423-8D61-6DDF1A3A18DB}"/>
      </w:docPartPr>
      <w:docPartBody>
        <w:p w:rsidR="00AE1B7B" w:rsidRDefault="00A604E5">
          <w:pPr>
            <w:pStyle w:val="4313899364D84EC0A4D2CF21350D1BEA"/>
          </w:pPr>
          <w:r>
            <w:t>[Website]</w:t>
          </w:r>
        </w:p>
      </w:docPartBody>
    </w:docPart>
    <w:docPart>
      <w:docPartPr>
        <w:name w:val="DF6E4734FD9F4A7CA1459082CEAB1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84877-6EE4-421A-8839-222308440A5A}"/>
      </w:docPartPr>
      <w:docPartBody>
        <w:p w:rsidR="00AE1B7B" w:rsidRDefault="00A604E5">
          <w:pPr>
            <w:pStyle w:val="DF6E4734FD9F4A7CA1459082CEAB15C5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A3D7663153D14D63B5AFF547367F9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3AF2-31EB-4D76-8022-40E98CB9FE8B}"/>
      </w:docPartPr>
      <w:docPartBody>
        <w:p w:rsidR="00AE1B7B" w:rsidRDefault="00A604E5">
          <w:pPr>
            <w:pStyle w:val="A3D7663153D14D63B5AFF547367F92AF"/>
          </w:pPr>
          <w:r>
            <w:t>[Your Name]</w:t>
          </w:r>
        </w:p>
      </w:docPartBody>
    </w:docPart>
    <w:docPart>
      <w:docPartPr>
        <w:name w:val="044EF15923704A4EAE4987D8652B2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9B51E-330E-401B-9BB0-D43AA1DB8C48}"/>
      </w:docPartPr>
      <w:docPartBody>
        <w:p w:rsidR="00AE1B7B" w:rsidRDefault="00A604E5">
          <w:pPr>
            <w:pStyle w:val="044EF15923704A4EAE4987D8652B229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4E5"/>
    <w:rsid w:val="00035CA2"/>
    <w:rsid w:val="0014498F"/>
    <w:rsid w:val="00311A55"/>
    <w:rsid w:val="00377AAB"/>
    <w:rsid w:val="00557AFC"/>
    <w:rsid w:val="00864C89"/>
    <w:rsid w:val="00A604E5"/>
    <w:rsid w:val="00A77351"/>
    <w:rsid w:val="00AE1B7B"/>
    <w:rsid w:val="00B24ED2"/>
    <w:rsid w:val="00E9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8901B4B429459EB923BD10B2C876C2">
    <w:name w:val="1F8901B4B429459EB923BD10B2C876C2"/>
  </w:style>
  <w:style w:type="paragraph" w:customStyle="1" w:styleId="98DC8D476F2D41F4B62DA434F298D6E7">
    <w:name w:val="98DC8D476F2D41F4B62DA434F298D6E7"/>
  </w:style>
  <w:style w:type="paragraph" w:customStyle="1" w:styleId="0F9A3F211A1847D0AEAFF1DB6791A15F">
    <w:name w:val="0F9A3F211A1847D0AEAFF1DB6791A15F"/>
  </w:style>
  <w:style w:type="paragraph" w:customStyle="1" w:styleId="4313899364D84EC0A4D2CF21350D1BEA">
    <w:name w:val="4313899364D84EC0A4D2CF21350D1BEA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DF6E4734FD9F4A7CA1459082CEAB15C5">
    <w:name w:val="DF6E4734FD9F4A7CA1459082CEAB15C5"/>
  </w:style>
  <w:style w:type="paragraph" w:customStyle="1" w:styleId="A3D7663153D14D63B5AFF547367F92AF">
    <w:name w:val="A3D7663153D14D63B5AFF547367F92AF"/>
  </w:style>
  <w:style w:type="paragraph" w:customStyle="1" w:styleId="7E2E2018A7324BBC816DC16D31818262">
    <w:name w:val="7E2E2018A7324BBC816DC16D31818262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416A816AE0754DB59016A0D476BF1E4D">
    <w:name w:val="416A816AE0754DB59016A0D476BF1E4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44EF15923704A4EAE4987D8652B229F">
    <w:name w:val="044EF15923704A4EAE4987D8652B229F"/>
  </w:style>
  <w:style w:type="paragraph" w:customStyle="1" w:styleId="2F58056185E0473CADA233D24656E4D6">
    <w:name w:val="2F58056185E0473CADA233D24656E4D6"/>
  </w:style>
  <w:style w:type="paragraph" w:customStyle="1" w:styleId="9FE6997CC7854DC89F4CAE20D8CC1AC9">
    <w:name w:val="9FE6997CC7854DC89F4CAE20D8CC1AC9"/>
  </w:style>
  <w:style w:type="paragraph" w:customStyle="1" w:styleId="CDB67D5E9E3D4042B5F8FF6996DCD665">
    <w:name w:val="CDB67D5E9E3D4042B5F8FF6996DCD665"/>
  </w:style>
  <w:style w:type="paragraph" w:customStyle="1" w:styleId="4A1CE2D61F134DD2A86D24817B9687D3">
    <w:name w:val="4A1CE2D61F134DD2A86D24817B9687D3"/>
  </w:style>
  <w:style w:type="paragraph" w:customStyle="1" w:styleId="DC2C9F8101C344778C885CD4425135E9">
    <w:name w:val="DC2C9F8101C344778C885CD4425135E9"/>
  </w:style>
  <w:style w:type="paragraph" w:customStyle="1" w:styleId="9E2EB01AFBC74907989C72A9111E5178">
    <w:name w:val="9E2EB01AFBC74907989C72A9111E5178"/>
  </w:style>
  <w:style w:type="paragraph" w:customStyle="1" w:styleId="CFD252047F28402E9777DAE1F7732217">
    <w:name w:val="CFD252047F28402E9777DAE1F7732217"/>
  </w:style>
  <w:style w:type="paragraph" w:customStyle="1" w:styleId="87BBB170646D47B7A542566E540EB0E4">
    <w:name w:val="87BBB170646D47B7A542566E540EB0E4"/>
  </w:style>
  <w:style w:type="paragraph" w:customStyle="1" w:styleId="AAF6F22098B340A78BEFC9A310BA2D6F">
    <w:name w:val="AAF6F22098B340A78BEFC9A310BA2D6F"/>
  </w:style>
  <w:style w:type="paragraph" w:customStyle="1" w:styleId="1C3344A4C65848A5973B092F962B773A">
    <w:name w:val="1C3344A4C65848A5973B092F962B77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720 N JOE WILSON ROAD,APT 1323.</CompanyAddress>
  <CompanyPhone>+1(346)803-0152</CompanyPhone>
  <CompanyFax/>
  <CompanyEmail>nicenathan2009@yahoo.com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TimelessResume.dotx</Template>
  <TotalTime>174</TotalTime>
  <Pages>5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EUNICE NATHAN-oTU</dc:creator>
  <cp:keywords>+1(832)228-5639</cp:keywords>
  <cp:lastModifiedBy>THE OTUS</cp:lastModifiedBy>
  <cp:revision>12</cp:revision>
  <dcterms:created xsi:type="dcterms:W3CDTF">2017-10-15T20:32:00Z</dcterms:created>
  <dcterms:modified xsi:type="dcterms:W3CDTF">2019-04-21T14:01:00Z</dcterms:modified>
  <cp:category>CEDAR HILL, 75104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