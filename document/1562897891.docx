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BE5" w:rsidRPr="00662254" w:rsidRDefault="00662254">
      <w:pPr>
        <w:pStyle w:val="Name"/>
        <w:rPr>
          <w:sz w:val="36"/>
          <w:szCs w:val="36"/>
        </w:rPr>
      </w:pPr>
      <w:r w:rsidRPr="00662254">
        <w:rPr>
          <w:sz w:val="36"/>
          <w:szCs w:val="36"/>
        </w:rPr>
        <w:t>Liliana Gallegos</w:t>
      </w:r>
    </w:p>
    <w:p w:rsidR="00551E11" w:rsidRDefault="00551E11">
      <w:pPr>
        <w:pStyle w:val="ContactInfo"/>
      </w:pPr>
      <w:r>
        <w:t>1311 Riverview Lane, Seagoville, Tx 75159</w:t>
      </w:r>
    </w:p>
    <w:p w:rsidR="00662254" w:rsidRDefault="00662254">
      <w:pPr>
        <w:pStyle w:val="ContactInfo"/>
      </w:pPr>
      <w:r>
        <w:t>469-585-6036</w:t>
      </w:r>
    </w:p>
    <w:p w:rsidR="00662254" w:rsidRDefault="00662254">
      <w:pPr>
        <w:pStyle w:val="ContactInfo"/>
      </w:pPr>
      <w:r>
        <w:t>Lilianargallegos14@yahoo.com</w:t>
      </w:r>
    </w:p>
    <w:sdt>
      <w:sdtPr>
        <w:id w:val="-1179423465"/>
        <w:placeholder>
          <w:docPart w:val="B70781721E37524FB1A3E567CA830592"/>
        </w:placeholder>
        <w:temporary/>
        <w:showingPlcHdr/>
        <w15:appearance w15:val="hidden"/>
      </w:sdtPr>
      <w:sdtEndPr/>
      <w:sdtContent>
        <w:p w:rsidR="00BB5BE5" w:rsidRDefault="002F68F0">
          <w:pPr>
            <w:pStyle w:val="Heading1"/>
          </w:pPr>
          <w:r>
            <w:t>Objective</w:t>
          </w:r>
        </w:p>
      </w:sdtContent>
    </w:sdt>
    <w:p w:rsidR="00BB5BE5" w:rsidRDefault="00CE74D3">
      <w:r>
        <w:t xml:space="preserve">Motivated </w:t>
      </w:r>
      <w:r w:rsidR="00551E11">
        <w:t>Registered</w:t>
      </w:r>
      <w:r>
        <w:t xml:space="preserve"> </w:t>
      </w:r>
      <w:r w:rsidR="00551E11">
        <w:t>N</w:t>
      </w:r>
      <w:r>
        <w:t xml:space="preserve">urse </w:t>
      </w:r>
      <w:r w:rsidR="00687D8D">
        <w:t>seeking</w:t>
      </w:r>
      <w:r>
        <w:t xml:space="preserve"> a </w:t>
      </w:r>
      <w:r w:rsidR="00AF29D4">
        <w:t xml:space="preserve">full time job. Excited to </w:t>
      </w:r>
      <w:r w:rsidR="005E15E4">
        <w:t xml:space="preserve">join a team with whom I can perform patient care while expanding my skills and knowledge learned during nursing school. I plan on continuing my education towards my BSN. </w:t>
      </w:r>
    </w:p>
    <w:sdt>
      <w:sdtPr>
        <w:id w:val="1728489637"/>
        <w:placeholder>
          <w:docPart w:val="0B1E8CCF0BEE00439E38380BE1CA3246"/>
        </w:placeholder>
        <w:temporary/>
        <w:showingPlcHdr/>
        <w15:appearance w15:val="hidden"/>
      </w:sdtPr>
      <w:sdtEndPr/>
      <w:sdtContent>
        <w:p w:rsidR="00BB5BE5" w:rsidRDefault="002F68F0">
          <w:pPr>
            <w:pStyle w:val="Heading1"/>
          </w:pPr>
          <w:r>
            <w:t>Experience</w:t>
          </w:r>
        </w:p>
      </w:sdtContent>
    </w:sdt>
    <w:p w:rsidR="00551E11" w:rsidRDefault="00687D8D" w:rsidP="00664778">
      <w:r>
        <w:t>Nanny- May 2015- Current</w:t>
      </w:r>
    </w:p>
    <w:p w:rsidR="00664778" w:rsidRDefault="00664778" w:rsidP="00664778">
      <w:r>
        <w:t>Housekeeping- February 2014- Current</w:t>
      </w:r>
    </w:p>
    <w:sdt>
      <w:sdtPr>
        <w:id w:val="720946933"/>
        <w:placeholder>
          <w:docPart w:val="6AFC9993474E6749AB13AA380870E6CA"/>
        </w:placeholder>
        <w:temporary/>
        <w:showingPlcHdr/>
        <w15:appearance w15:val="hidden"/>
      </w:sdtPr>
      <w:sdtEndPr/>
      <w:sdtContent>
        <w:p w:rsidR="00BB5BE5" w:rsidRDefault="002F68F0">
          <w:pPr>
            <w:pStyle w:val="Heading1"/>
          </w:pPr>
          <w:r>
            <w:t>Education</w:t>
          </w:r>
        </w:p>
      </w:sdtContent>
    </w:sdt>
    <w:p w:rsidR="00687D8D" w:rsidRDefault="00687D8D">
      <w:r>
        <w:t>Trinity Valley Community College 8/16-5/19</w:t>
      </w:r>
    </w:p>
    <w:p w:rsidR="00687D8D" w:rsidRDefault="00687D8D">
      <w:r>
        <w:t xml:space="preserve">ADN- </w:t>
      </w:r>
      <w:r w:rsidR="00551E11">
        <w:t>Clinical Rotations in Long Term Care, OR, ICU, ER, Medical Surgical, Psychiatric Hospital, School Nurse, Labor and Deliver, Cardiac Rehabilitation</w:t>
      </w:r>
      <w:r w:rsidR="0003047D">
        <w:t>.</w:t>
      </w:r>
    </w:p>
    <w:p w:rsidR="00551E11" w:rsidRDefault="00551E11">
      <w:r>
        <w:t>Kaufman High School-May 2012</w:t>
      </w:r>
    </w:p>
    <w:sdt>
      <w:sdtPr>
        <w:id w:val="520597245"/>
        <w:placeholder>
          <w:docPart w:val="33B52397FF85BD4DA831C7295C5A3898"/>
        </w:placeholder>
        <w:temporary/>
        <w:showingPlcHdr/>
        <w15:appearance w15:val="hidden"/>
      </w:sdtPr>
      <w:sdtEndPr/>
      <w:sdtContent>
        <w:p w:rsidR="00BB5BE5" w:rsidRDefault="002F68F0">
          <w:pPr>
            <w:pStyle w:val="Heading1"/>
          </w:pPr>
          <w:r>
            <w:t>Awards and Acknowledgements</w:t>
          </w:r>
        </w:p>
      </w:sdtContent>
    </w:sdt>
    <w:p w:rsidR="00551E11" w:rsidRDefault="00551E11" w:rsidP="00687D8D">
      <w:pPr>
        <w:pStyle w:val="ListBullet"/>
      </w:pPr>
      <w:r>
        <w:t>Registered Nurse License</w:t>
      </w:r>
      <w:r w:rsidR="002F469B">
        <w:t>- 970603</w:t>
      </w:r>
      <w:bookmarkStart w:id="0" w:name="_GoBack"/>
      <w:bookmarkEnd w:id="0"/>
    </w:p>
    <w:p w:rsidR="00BB5BE5" w:rsidRDefault="00687D8D" w:rsidP="00687D8D">
      <w:pPr>
        <w:pStyle w:val="ListBullet"/>
      </w:pPr>
      <w:r>
        <w:t>Certified BLS and CPR by American Heart Association</w:t>
      </w:r>
    </w:p>
    <w:p w:rsidR="00687D8D" w:rsidRDefault="00687D8D" w:rsidP="00687D8D">
      <w:pPr>
        <w:pStyle w:val="ListBullet"/>
      </w:pPr>
      <w:r>
        <w:t>Hearing and Vision Certificate</w:t>
      </w:r>
    </w:p>
    <w:p w:rsidR="00687D8D" w:rsidRDefault="00687D8D" w:rsidP="00687D8D">
      <w:pPr>
        <w:pStyle w:val="ListBullet"/>
      </w:pPr>
      <w:r>
        <w:t>Scoliosis Screening Certificate</w:t>
      </w:r>
    </w:p>
    <w:p w:rsidR="0003047D" w:rsidRDefault="0003047D" w:rsidP="0003047D">
      <w:pPr>
        <w:pStyle w:val="ListBullet"/>
      </w:pPr>
      <w:r>
        <w:t>ACLS Certificate</w:t>
      </w:r>
    </w:p>
    <w:p w:rsidR="0003047D" w:rsidRDefault="0003047D" w:rsidP="00687D8D">
      <w:pPr>
        <w:pStyle w:val="ListBullet"/>
      </w:pPr>
      <w:r>
        <w:t xml:space="preserve">Bilingual- </w:t>
      </w:r>
      <w:r w:rsidR="00AF29D4">
        <w:t>Fluent in Spanish</w:t>
      </w:r>
    </w:p>
    <w:p w:rsidR="006B06CE" w:rsidRDefault="006B06CE" w:rsidP="006B06CE">
      <w:pPr>
        <w:pStyle w:val="ListBullet"/>
        <w:numPr>
          <w:ilvl w:val="0"/>
          <w:numId w:val="0"/>
        </w:numPr>
        <w:ind w:left="216"/>
      </w:pPr>
    </w:p>
    <w:p w:rsidR="00687D8D" w:rsidRPr="00687D8D" w:rsidRDefault="00687D8D" w:rsidP="00687D8D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7D8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References:</w:t>
      </w:r>
    </w:p>
    <w:p w:rsidR="00687D8D" w:rsidRPr="00687D8D" w:rsidRDefault="00687D8D" w:rsidP="00687D8D">
      <w:r>
        <w:t>Available upon request</w:t>
      </w:r>
    </w:p>
    <w:sectPr w:rsidR="00687D8D" w:rsidRPr="00687D8D">
      <w:headerReference w:type="default" r:id="rId8"/>
      <w:footerReference w:type="default" r:id="rId9"/>
      <w:headerReference w:type="first" r:id="rId10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3168" w:rsidRDefault="00FB3168">
      <w:r>
        <w:separator/>
      </w:r>
    </w:p>
  </w:endnote>
  <w:endnote w:type="continuationSeparator" w:id="0">
    <w:p w:rsidR="00FB3168" w:rsidRDefault="00FB3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5BE5" w:rsidRDefault="002F68F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3168" w:rsidRDefault="00FB3168">
      <w:r>
        <w:separator/>
      </w:r>
    </w:p>
  </w:footnote>
  <w:footnote w:type="continuationSeparator" w:id="0">
    <w:p w:rsidR="00FB3168" w:rsidRDefault="00FB31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5BE5" w:rsidRDefault="002F68F0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56A7BCCC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5BE5" w:rsidRDefault="002F68F0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B5BE5" w:rsidRDefault="00BB5BE5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&#13;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:rsidR="00BB5BE5" w:rsidRDefault="00BB5BE5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254"/>
    <w:rsid w:val="0003047D"/>
    <w:rsid w:val="002F469B"/>
    <w:rsid w:val="002F68F0"/>
    <w:rsid w:val="00551E11"/>
    <w:rsid w:val="00571C0B"/>
    <w:rsid w:val="005E15E4"/>
    <w:rsid w:val="0061483B"/>
    <w:rsid w:val="00662254"/>
    <w:rsid w:val="00664778"/>
    <w:rsid w:val="00687D8D"/>
    <w:rsid w:val="006B06CE"/>
    <w:rsid w:val="00AF29D4"/>
    <w:rsid w:val="00BB5BE5"/>
    <w:rsid w:val="00CE74D3"/>
    <w:rsid w:val="00F80B43"/>
    <w:rsid w:val="00FB3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B89A13"/>
  <w15:chartTrackingRefBased/>
  <w15:docId w15:val="{840E5EC3-FF27-6541-BE82-D398D0773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lianagallegos/Library/Containers/com.microsoft.Word/Data/Library/Application%20Support/Microsoft/Office/16.0/DTS/Search/%7b0AD3276C-6A91-814D-924A-A831F756B306%7dtf1000207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70781721E37524FB1A3E567CA8305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95810C-A4AA-3341-9250-613191BF72D8}"/>
      </w:docPartPr>
      <w:docPartBody>
        <w:p w:rsidR="00B019FE" w:rsidRDefault="003A64AA">
          <w:pPr>
            <w:pStyle w:val="B70781721E37524FB1A3E567CA830592"/>
          </w:pPr>
          <w:r>
            <w:t>Objective</w:t>
          </w:r>
        </w:p>
      </w:docPartBody>
    </w:docPart>
    <w:docPart>
      <w:docPartPr>
        <w:name w:val="0B1E8CCF0BEE00439E38380BE1CA32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3DF2C-577B-FA48-B4D1-9C2D8F85D025}"/>
      </w:docPartPr>
      <w:docPartBody>
        <w:p w:rsidR="00B019FE" w:rsidRDefault="003A64AA">
          <w:pPr>
            <w:pStyle w:val="0B1E8CCF0BEE00439E38380BE1CA3246"/>
          </w:pPr>
          <w:r>
            <w:t>Experience</w:t>
          </w:r>
        </w:p>
      </w:docPartBody>
    </w:docPart>
    <w:docPart>
      <w:docPartPr>
        <w:name w:val="6AFC9993474E6749AB13AA380870E6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A3A259-0C48-DD46-AE60-7D2ADE894AEC}"/>
      </w:docPartPr>
      <w:docPartBody>
        <w:p w:rsidR="00B019FE" w:rsidRDefault="003A64AA">
          <w:pPr>
            <w:pStyle w:val="6AFC9993474E6749AB13AA380870E6CA"/>
          </w:pPr>
          <w:r>
            <w:t>Education</w:t>
          </w:r>
        </w:p>
      </w:docPartBody>
    </w:docPart>
    <w:docPart>
      <w:docPartPr>
        <w:name w:val="33B52397FF85BD4DA831C7295C5A3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B3F469-ED21-954A-ABE7-FA25AFB73D8F}"/>
      </w:docPartPr>
      <w:docPartBody>
        <w:p w:rsidR="00B019FE" w:rsidRDefault="003A64AA">
          <w:pPr>
            <w:pStyle w:val="33B52397FF85BD4DA831C7295C5A3898"/>
          </w:pPr>
          <w:r>
            <w:t>Awards and Acknowledgements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4AA"/>
    <w:rsid w:val="0015576A"/>
    <w:rsid w:val="003A64AA"/>
    <w:rsid w:val="00656323"/>
    <w:rsid w:val="00B019FE"/>
    <w:rsid w:val="00C82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4F875ADC0CEF459004139F77F168B5">
    <w:name w:val="324F875ADC0CEF459004139F77F168B5"/>
  </w:style>
  <w:style w:type="paragraph" w:customStyle="1" w:styleId="61B564F5E4074845B0DA3120FC4937AB">
    <w:name w:val="61B564F5E4074845B0DA3120FC4937AB"/>
  </w:style>
  <w:style w:type="paragraph" w:customStyle="1" w:styleId="B70781721E37524FB1A3E567CA830592">
    <w:name w:val="B70781721E37524FB1A3E567CA830592"/>
  </w:style>
  <w:style w:type="paragraph" w:customStyle="1" w:styleId="92DA0FB47AEA3E4E9E741BF4014F7CC6">
    <w:name w:val="92DA0FB47AEA3E4E9E741BF4014F7CC6"/>
  </w:style>
  <w:style w:type="paragraph" w:customStyle="1" w:styleId="0B1E8CCF0BEE00439E38380BE1CA3246">
    <w:name w:val="0B1E8CCF0BEE00439E38380BE1CA3246"/>
  </w:style>
  <w:style w:type="paragraph" w:customStyle="1" w:styleId="04857B949C430E40919CBB0A3DEFF20B">
    <w:name w:val="04857B949C430E40919CBB0A3DEFF20B"/>
  </w:style>
  <w:style w:type="paragraph" w:customStyle="1" w:styleId="2A537E339902C441A2488C8E41BDF97F">
    <w:name w:val="2A537E339902C441A2488C8E41BDF97F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04F7F2E2220FD14D9F1B576AD1CFD6C7">
    <w:name w:val="04F7F2E2220FD14D9F1B576AD1CFD6C7"/>
  </w:style>
  <w:style w:type="paragraph" w:customStyle="1" w:styleId="6AFC9993474E6749AB13AA380870E6CA">
    <w:name w:val="6AFC9993474E6749AB13AA380870E6CA"/>
  </w:style>
  <w:style w:type="paragraph" w:customStyle="1" w:styleId="5990FE52501EBF419ADFB66D70FF03FF">
    <w:name w:val="5990FE52501EBF419ADFB66D70FF03FF"/>
  </w:style>
  <w:style w:type="paragraph" w:customStyle="1" w:styleId="33B52397FF85BD4DA831C7295C5A3898">
    <w:name w:val="33B52397FF85BD4DA831C7295C5A3898"/>
  </w:style>
  <w:style w:type="paragraph" w:customStyle="1" w:styleId="5C33F27CDAB1ED449C2D62DD2810B68B">
    <w:name w:val="5C33F27CDAB1ED449C2D62DD2810B6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BF8764-60D0-9F48-997B-F44525497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Resume.dotx</Template>
  <TotalTime>0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2019-04-15T04:23:00Z</cp:lastPrinted>
  <dcterms:created xsi:type="dcterms:W3CDTF">2019-06-21T04:51:00Z</dcterms:created>
  <dcterms:modified xsi:type="dcterms:W3CDTF">2019-06-26T23:58:00Z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