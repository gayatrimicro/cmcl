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8BD47" w14:textId="7D914484" w:rsidR="003B6739" w:rsidRDefault="001E0C90" w:rsidP="00286487">
      <w:pPr>
        <w:pStyle w:val="ContactInfo"/>
      </w:pPr>
      <w:r>
        <w:t xml:space="preserve">6627 </w:t>
      </w:r>
      <w:proofErr w:type="spellStart"/>
      <w:r>
        <w:t>Whitneyglen</w:t>
      </w:r>
      <w:proofErr w:type="spellEnd"/>
      <w:r>
        <w:t xml:space="preserve"> </w:t>
      </w:r>
      <w:proofErr w:type="spellStart"/>
      <w:r>
        <w:t>Dr</w:t>
      </w:r>
      <w:proofErr w:type="spellEnd"/>
    </w:p>
    <w:p w14:paraId="7A0128BC" w14:textId="77777777" w:rsidR="003B6739" w:rsidRDefault="003B6739" w:rsidP="00286487">
      <w:pPr>
        <w:pStyle w:val="ContactInfo"/>
      </w:pPr>
      <w:r>
        <w:t>Dallas TX</w:t>
      </w:r>
    </w:p>
    <w:p w14:paraId="38D94BE7" w14:textId="1984B40D" w:rsidR="00076FC3" w:rsidRDefault="00C07955" w:rsidP="00286487">
      <w:pPr>
        <w:pStyle w:val="ContactInfo"/>
      </w:pPr>
      <w:r>
        <w:t>919-888-9584</w:t>
      </w:r>
    </w:p>
    <w:p w14:paraId="0341B842" w14:textId="1DF60532" w:rsidR="00076FC3" w:rsidRDefault="0057272C">
      <w:pPr>
        <w:pStyle w:val="Email"/>
      </w:pPr>
      <w:r>
        <w:t>foremanc2253@gmail.com</w:t>
      </w:r>
    </w:p>
    <w:p w14:paraId="0B467F91" w14:textId="77777777" w:rsidR="00076FC3" w:rsidRDefault="00286487">
      <w:pPr>
        <w:pStyle w:val="Name"/>
      </w:pPr>
      <w:r>
        <w:t>Cassi Foreman</w:t>
      </w:r>
    </w:p>
    <w:tbl>
      <w:tblPr>
        <w:tblStyle w:val="ResumeTable"/>
        <w:tblW w:w="5000" w:type="pct"/>
        <w:tblLayout w:type="fixed"/>
        <w:tblLook w:val="04A0" w:firstRow="1" w:lastRow="0" w:firstColumn="1" w:lastColumn="0" w:noHBand="0" w:noVBand="1"/>
        <w:tblCaption w:val="Resume layout table"/>
      </w:tblPr>
      <w:tblGrid>
        <w:gridCol w:w="2700"/>
        <w:gridCol w:w="7380"/>
      </w:tblGrid>
      <w:tr w:rsidR="00C34BFB" w14:paraId="2AC580C9" w14:textId="77777777" w:rsidTr="00C34BFB">
        <w:tc>
          <w:tcPr>
            <w:tcW w:w="2700" w:type="dxa"/>
            <w:tcMar>
              <w:right w:w="475" w:type="dxa"/>
            </w:tcMar>
          </w:tcPr>
          <w:p w14:paraId="2A988B03" w14:textId="77777777" w:rsidR="00076FC3" w:rsidRDefault="0051309C">
            <w:pPr>
              <w:pStyle w:val="Heading1"/>
              <w:outlineLvl w:val="0"/>
            </w:pPr>
            <w:r>
              <w:t>Objective</w:t>
            </w:r>
          </w:p>
        </w:tc>
        <w:tc>
          <w:tcPr>
            <w:tcW w:w="7380" w:type="dxa"/>
          </w:tcPr>
          <w:p w14:paraId="3919B870" w14:textId="1FEF8266" w:rsidR="00076FC3" w:rsidRDefault="00286487">
            <w:pPr>
              <w:pStyle w:val="ResumeText"/>
            </w:pPr>
            <w:r w:rsidRPr="00FB6F34">
              <w:rPr>
                <w:rFonts w:ascii="Perpetua" w:eastAsia="Perpetua" w:hAnsi="Perpetua" w:cs="Times New Roman"/>
                <w:color w:val="000000"/>
                <w:sz w:val="22"/>
              </w:rPr>
              <w:t xml:space="preserve">To obtain a position that will allow me to utilize my leadership ability and gain skills required </w:t>
            </w:r>
            <w:r w:rsidR="00FB27FD" w:rsidRPr="00FB6F34">
              <w:rPr>
                <w:rFonts w:ascii="Perpetua" w:eastAsia="Perpetua" w:hAnsi="Perpetua" w:cs="Times New Roman"/>
                <w:color w:val="000000"/>
                <w:sz w:val="22"/>
              </w:rPr>
              <w:t>achieving</w:t>
            </w:r>
            <w:r w:rsidRPr="00FB6F34">
              <w:rPr>
                <w:rFonts w:ascii="Perpetua" w:eastAsia="Perpetua" w:hAnsi="Perpetua" w:cs="Times New Roman"/>
                <w:color w:val="000000"/>
                <w:sz w:val="22"/>
              </w:rPr>
              <w:t xml:space="preserve"> growth and development required for a sustainable career.</w:t>
            </w:r>
          </w:p>
        </w:tc>
      </w:tr>
      <w:tr w:rsidR="00C34BFB" w14:paraId="6923631A" w14:textId="77777777" w:rsidTr="00C34BFB">
        <w:tc>
          <w:tcPr>
            <w:tcW w:w="2700" w:type="dxa"/>
            <w:tcMar>
              <w:right w:w="475" w:type="dxa"/>
            </w:tcMar>
          </w:tcPr>
          <w:p w14:paraId="75EA63F3" w14:textId="77777777" w:rsidR="00076FC3" w:rsidRDefault="0051309C">
            <w:pPr>
              <w:pStyle w:val="Heading1"/>
              <w:outlineLvl w:val="0"/>
            </w:pPr>
            <w:r>
              <w:t>Skills &amp; Abilities</w:t>
            </w:r>
          </w:p>
        </w:tc>
        <w:tc>
          <w:tcPr>
            <w:tcW w:w="7380" w:type="dxa"/>
          </w:tcPr>
          <w:p w14:paraId="0538EE16" w14:textId="367B05EB" w:rsidR="00F66EE8" w:rsidRDefault="00F66EE8" w:rsidP="00C07955">
            <w:pPr>
              <w:pStyle w:val="ResumeText"/>
            </w:pPr>
            <w:r>
              <w:t>CNA Certificate</w:t>
            </w:r>
            <w:r w:rsidR="00FB6F34">
              <w:t xml:space="preserve"> (Training Skills)</w:t>
            </w:r>
          </w:p>
          <w:p w14:paraId="4F8E7630" w14:textId="77777777" w:rsidR="00C07955" w:rsidRDefault="00C07955" w:rsidP="00C07955">
            <w:pPr>
              <w:pStyle w:val="ResumeText"/>
            </w:pPr>
            <w:r>
              <w:t>Customer Service</w:t>
            </w:r>
          </w:p>
          <w:p w14:paraId="61B394E5" w14:textId="2CA0C4A9" w:rsidR="00F66EE8" w:rsidRDefault="00F66EE8" w:rsidP="00C07955">
            <w:pPr>
              <w:pStyle w:val="ResumeText"/>
            </w:pPr>
            <w:r>
              <w:t>Critical Thinker</w:t>
            </w:r>
          </w:p>
          <w:p w14:paraId="2EA5424A" w14:textId="5EA25C23" w:rsidR="00F66EE8" w:rsidRDefault="00F66EE8" w:rsidP="00C07955">
            <w:pPr>
              <w:pStyle w:val="ResumeText"/>
            </w:pPr>
            <w:r>
              <w:t xml:space="preserve">Time Management </w:t>
            </w:r>
          </w:p>
          <w:p w14:paraId="679BD6AD" w14:textId="6087A2E2" w:rsidR="00CE10DD" w:rsidRDefault="00CE10DD" w:rsidP="00C07955">
            <w:pPr>
              <w:pStyle w:val="ResumeText"/>
            </w:pPr>
            <w:r>
              <w:t>Microsoft Office</w:t>
            </w:r>
          </w:p>
          <w:p w14:paraId="0255CC63" w14:textId="77777777" w:rsidR="00C07955" w:rsidRDefault="00C07955" w:rsidP="00C07955">
            <w:pPr>
              <w:pStyle w:val="ResumeText"/>
            </w:pPr>
          </w:p>
          <w:p w14:paraId="308E9629" w14:textId="77777777" w:rsidR="00C07955" w:rsidRDefault="00C07955" w:rsidP="00C07955">
            <w:pPr>
              <w:pStyle w:val="ResumeText"/>
            </w:pPr>
          </w:p>
        </w:tc>
      </w:tr>
      <w:tr w:rsidR="00C34BFB" w14:paraId="05238A18" w14:textId="77777777" w:rsidTr="00C34BFB">
        <w:tc>
          <w:tcPr>
            <w:tcW w:w="2700" w:type="dxa"/>
            <w:tcMar>
              <w:right w:w="475" w:type="dxa"/>
            </w:tcMar>
          </w:tcPr>
          <w:p w14:paraId="0D9DC832" w14:textId="28307649" w:rsidR="00076FC3" w:rsidRDefault="00F66EE8" w:rsidP="00C34BFB">
            <w:pPr>
              <w:pStyle w:val="Heading1"/>
              <w:ind w:right="155"/>
              <w:outlineLvl w:val="0"/>
            </w:pPr>
            <w:bookmarkStart w:id="0" w:name="_GoBack"/>
            <w:bookmarkEnd w:id="0"/>
            <w:r>
              <w:t>Work Expereince</w:t>
            </w:r>
          </w:p>
        </w:tc>
        <w:tc>
          <w:tcPr>
            <w:tcW w:w="7380" w:type="dxa"/>
          </w:tcPr>
          <w:p w14:paraId="7915E148" w14:textId="67974923" w:rsidR="00076FC3" w:rsidRDefault="00F66EE8">
            <w:pPr>
              <w:pStyle w:val="Heading2"/>
              <w:outlineLvl w:val="1"/>
            </w:pPr>
            <w:r>
              <w:t xml:space="preserve">Aldi, </w:t>
            </w:r>
            <w:r w:rsidR="00377536">
              <w:t xml:space="preserve">Richardson, TX </w:t>
            </w:r>
            <w:r w:rsidR="00C07955">
              <w:t xml:space="preserve">/ </w:t>
            </w:r>
            <w:r w:rsidR="001E0C90">
              <w:t>Shift Manager</w:t>
            </w:r>
          </w:p>
          <w:p w14:paraId="0F14B37E" w14:textId="7F65F3E8" w:rsidR="00076FC3" w:rsidRDefault="00AD743B" w:rsidP="00AD743B">
            <w:pPr>
              <w:pStyle w:val="ResumeText"/>
            </w:pPr>
            <w:r>
              <w:t xml:space="preserve">Front and center performing a variety of duties while delivering outstanding customer service. Shift manager positions include stocking, running cash register, and assisting store manager by merchandising products, monitoring inventory and keep the store looking its best. </w:t>
            </w:r>
          </w:p>
          <w:p w14:paraId="2836907D" w14:textId="77777777" w:rsidR="00076FC3" w:rsidRDefault="00286487">
            <w:pPr>
              <w:pStyle w:val="Heading2"/>
              <w:outlineLvl w:val="1"/>
            </w:pPr>
            <w:r>
              <w:t>Kerr YMCa- 2500 Wakefield Pines Dr. Raleigh, NC</w:t>
            </w:r>
            <w:r w:rsidR="00C07955">
              <w:t>/ Before&amp; After youth counselor/ office manager</w:t>
            </w:r>
          </w:p>
          <w:p w14:paraId="5051C93A" w14:textId="77777777" w:rsidR="00076FC3" w:rsidRDefault="00286487">
            <w:pPr>
              <w:pStyle w:val="ResumeText"/>
            </w:pPr>
            <w:r>
              <w:t>Oct. 2012- May 2015</w:t>
            </w:r>
          </w:p>
          <w:p w14:paraId="6CA18A4A" w14:textId="72140664" w:rsidR="00C07955" w:rsidRPr="00C07955" w:rsidRDefault="00C07955" w:rsidP="00C07955">
            <w:pPr>
              <w:pStyle w:val="SubsectionText"/>
              <w:rPr>
                <w:rFonts w:ascii="Cambria" w:hAnsi="Cambria"/>
              </w:rPr>
            </w:pPr>
            <w:r w:rsidRPr="00C07955">
              <w:rPr>
                <w:rFonts w:ascii="Cambria" w:hAnsi="Cambria"/>
              </w:rPr>
              <w:t xml:space="preserve">Lead and participate </w:t>
            </w:r>
            <w:r w:rsidR="00FB6F34" w:rsidRPr="00C07955">
              <w:rPr>
                <w:rFonts w:ascii="Cambria" w:hAnsi="Cambria"/>
              </w:rPr>
              <w:t>in-group</w:t>
            </w:r>
            <w:r w:rsidRPr="00C07955">
              <w:rPr>
                <w:rFonts w:ascii="Cambria" w:hAnsi="Cambria"/>
              </w:rPr>
              <w:t xml:space="preserve"> activities. Ensure safety as an overriding objective in all programming efforts. Reporting problems and concerns to supervisor. Maintain a high standard of member service as a positive role model for program participants.</w:t>
            </w:r>
          </w:p>
          <w:p w14:paraId="0C431905" w14:textId="77777777" w:rsidR="00076FC3" w:rsidRDefault="00076FC3">
            <w:pPr>
              <w:pStyle w:val="ResumeText"/>
            </w:pPr>
          </w:p>
        </w:tc>
      </w:tr>
      <w:tr w:rsidR="00C34BFB" w14:paraId="22A7D8F4" w14:textId="77777777" w:rsidTr="00C34BFB">
        <w:tc>
          <w:tcPr>
            <w:tcW w:w="2700" w:type="dxa"/>
            <w:tcMar>
              <w:right w:w="475" w:type="dxa"/>
            </w:tcMar>
          </w:tcPr>
          <w:p w14:paraId="3F7573D1" w14:textId="77777777" w:rsidR="00076FC3" w:rsidRDefault="0051309C">
            <w:pPr>
              <w:pStyle w:val="Heading1"/>
              <w:outlineLvl w:val="0"/>
            </w:pPr>
            <w:r>
              <w:t>Education</w:t>
            </w:r>
          </w:p>
        </w:tc>
        <w:tc>
          <w:tcPr>
            <w:tcW w:w="7380" w:type="dxa"/>
          </w:tcPr>
          <w:p w14:paraId="17E8DC24" w14:textId="5F7C857C" w:rsidR="00C07955" w:rsidRDefault="00467A02" w:rsidP="00C07955">
            <w:pPr>
              <w:pStyle w:val="Heading2"/>
              <w:outlineLvl w:val="1"/>
            </w:pPr>
            <w:r>
              <w:t xml:space="preserve">College of the albemmarle </w:t>
            </w:r>
            <w:r w:rsidR="00CD143F">
              <w:t>– Graduation date: 05/09/2018</w:t>
            </w:r>
          </w:p>
          <w:p w14:paraId="5B5201EE" w14:textId="2C9ADEC2" w:rsidR="00C07955" w:rsidRDefault="00C07955" w:rsidP="00C07955">
            <w:pPr>
              <w:pStyle w:val="ResumeText"/>
            </w:pPr>
            <w:r>
              <w:t xml:space="preserve"> </w:t>
            </w:r>
            <w:r w:rsidR="00377536">
              <w:t>Associates in Arts Degree</w:t>
            </w:r>
          </w:p>
          <w:p w14:paraId="4C60813B" w14:textId="77777777" w:rsidR="00377536" w:rsidRDefault="00377536" w:rsidP="00C07955">
            <w:pPr>
              <w:pStyle w:val="ResumeText"/>
            </w:pPr>
          </w:p>
          <w:p w14:paraId="27F14B6E" w14:textId="77777777" w:rsidR="00C07955" w:rsidRPr="00FD4991" w:rsidRDefault="00C07955" w:rsidP="00C07955">
            <w:pPr>
              <w:pStyle w:val="ResumeText"/>
              <w:rPr>
                <w:rFonts w:ascii="Cambria" w:hAnsi="Cambria"/>
                <w:b/>
              </w:rPr>
            </w:pPr>
            <w:r w:rsidRPr="00FD4991">
              <w:rPr>
                <w:rFonts w:ascii="Cambria" w:hAnsi="Cambria"/>
                <w:b/>
              </w:rPr>
              <w:t>Perquimans County High School- Graduation Date: 06/10/2011</w:t>
            </w:r>
          </w:p>
          <w:p w14:paraId="0234F683" w14:textId="5F24A660" w:rsidR="00C07955" w:rsidRDefault="00177147" w:rsidP="00FB6F34">
            <w:pPr>
              <w:pStyle w:val="ResumeText"/>
            </w:pPr>
            <w:r>
              <w:t xml:space="preserve">     </w:t>
            </w:r>
          </w:p>
          <w:p w14:paraId="44E1B9F6" w14:textId="77777777" w:rsidR="00C07955" w:rsidRDefault="00C07955" w:rsidP="00C07955">
            <w:pPr>
              <w:pStyle w:val="ResumeText"/>
            </w:pPr>
            <w:r>
              <w:t xml:space="preserve">   </w:t>
            </w:r>
          </w:p>
        </w:tc>
      </w:tr>
      <w:tr w:rsidR="00C34BFB" w14:paraId="5A40BEEF" w14:textId="77777777" w:rsidTr="00C34BFB">
        <w:tc>
          <w:tcPr>
            <w:tcW w:w="2700" w:type="dxa"/>
            <w:tcMar>
              <w:right w:w="475" w:type="dxa"/>
            </w:tcMar>
          </w:tcPr>
          <w:p w14:paraId="1C3AD72B" w14:textId="2D4A9C96" w:rsidR="00076FC3" w:rsidRDefault="0051309C">
            <w:pPr>
              <w:pStyle w:val="Heading1"/>
              <w:outlineLvl w:val="0"/>
            </w:pPr>
            <w:r>
              <w:t>References</w:t>
            </w:r>
          </w:p>
        </w:tc>
        <w:tc>
          <w:tcPr>
            <w:tcW w:w="7380" w:type="dxa"/>
          </w:tcPr>
          <w:p w14:paraId="347A7E01" w14:textId="007771E7" w:rsidR="00C07955" w:rsidRDefault="00AD743B" w:rsidP="00AD743B">
            <w:pPr>
              <w:pStyle w:val="ResumeText"/>
            </w:pPr>
            <w:r>
              <w:t>Upon Request</w:t>
            </w:r>
          </w:p>
        </w:tc>
      </w:tr>
      <w:tr w:rsidR="00C34BFB" w14:paraId="2AC9DCF2" w14:textId="77777777" w:rsidTr="00C34BFB">
        <w:tc>
          <w:tcPr>
            <w:tcW w:w="2700" w:type="dxa"/>
            <w:tcMar>
              <w:right w:w="475" w:type="dxa"/>
            </w:tcMar>
          </w:tcPr>
          <w:p w14:paraId="1825B40B" w14:textId="353E7929" w:rsidR="00177147" w:rsidRDefault="00177147" w:rsidP="00581862">
            <w:pPr>
              <w:pStyle w:val="Heading1"/>
              <w:jc w:val="left"/>
              <w:outlineLvl w:val="0"/>
            </w:pPr>
          </w:p>
        </w:tc>
        <w:tc>
          <w:tcPr>
            <w:tcW w:w="7380" w:type="dxa"/>
          </w:tcPr>
          <w:p w14:paraId="7978CFD3" w14:textId="77777777" w:rsidR="00177147" w:rsidRDefault="00177147">
            <w:pPr>
              <w:pStyle w:val="Heading2"/>
              <w:outlineLvl w:val="1"/>
              <w:rPr>
                <w:rFonts w:asciiTheme="minorHAnsi" w:eastAsiaTheme="minorHAnsi" w:hAnsiTheme="minorHAnsi" w:cstheme="minorBidi"/>
                <w:b w:val="0"/>
                <w:bCs w:val="0"/>
                <w:caps w:val="0"/>
                <w:color w:val="595959" w:themeColor="text1" w:themeTint="A6"/>
                <w14:ligatures w14:val="none"/>
              </w:rPr>
            </w:pPr>
          </w:p>
        </w:tc>
      </w:tr>
    </w:tbl>
    <w:p w14:paraId="00E9B71C" w14:textId="77777777" w:rsidR="00076FC3" w:rsidRDefault="00076FC3"/>
    <w:sectPr w:rsidR="00076FC3">
      <w:footerReference w:type="default" r:id="rId8"/>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EE2A0" w14:textId="77777777" w:rsidR="00E53759" w:rsidRDefault="00E53759">
      <w:pPr>
        <w:spacing w:after="0" w:line="240" w:lineRule="auto"/>
      </w:pPr>
      <w:r>
        <w:separator/>
      </w:r>
    </w:p>
  </w:endnote>
  <w:endnote w:type="continuationSeparator" w:id="0">
    <w:p w14:paraId="08B213A7" w14:textId="77777777" w:rsidR="00E53759" w:rsidRDefault="00E5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HG明朝B">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01754" w14:textId="77777777" w:rsidR="00E53759" w:rsidRDefault="00E53759">
    <w:pPr>
      <w:pStyle w:val="Footer"/>
    </w:pPr>
    <w:r>
      <w:t xml:space="preserve">Page </w:t>
    </w:r>
    <w:r>
      <w:fldChar w:fldCharType="begin"/>
    </w:r>
    <w:r>
      <w:instrText xml:space="preserve"> PAGE </w:instrText>
    </w:r>
    <w:r>
      <w:fldChar w:fldCharType="separate"/>
    </w:r>
    <w:r w:rsidR="00C34BFB">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2704F" w14:textId="77777777" w:rsidR="00E53759" w:rsidRDefault="00E53759">
      <w:pPr>
        <w:spacing w:after="0" w:line="240" w:lineRule="auto"/>
      </w:pPr>
      <w:r>
        <w:separator/>
      </w:r>
    </w:p>
  </w:footnote>
  <w:footnote w:type="continuationSeparator" w:id="0">
    <w:p w14:paraId="1C837BDD" w14:textId="77777777" w:rsidR="00E53759" w:rsidRDefault="00E53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87"/>
    <w:rsid w:val="00020949"/>
    <w:rsid w:val="00076FC3"/>
    <w:rsid w:val="000A1C0E"/>
    <w:rsid w:val="00177147"/>
    <w:rsid w:val="001E0C90"/>
    <w:rsid w:val="00286487"/>
    <w:rsid w:val="002A05D6"/>
    <w:rsid w:val="00377536"/>
    <w:rsid w:val="003B6739"/>
    <w:rsid w:val="00467A02"/>
    <w:rsid w:val="0051309C"/>
    <w:rsid w:val="00523A78"/>
    <w:rsid w:val="0057272C"/>
    <w:rsid w:val="00581862"/>
    <w:rsid w:val="008A74EF"/>
    <w:rsid w:val="009E31CD"/>
    <w:rsid w:val="00AD743B"/>
    <w:rsid w:val="00B63FB3"/>
    <w:rsid w:val="00BD41F6"/>
    <w:rsid w:val="00C07955"/>
    <w:rsid w:val="00C34BFB"/>
    <w:rsid w:val="00C7639E"/>
    <w:rsid w:val="00C96941"/>
    <w:rsid w:val="00CD143F"/>
    <w:rsid w:val="00CE10DD"/>
    <w:rsid w:val="00D56C3A"/>
    <w:rsid w:val="00D57CAE"/>
    <w:rsid w:val="00E53759"/>
    <w:rsid w:val="00F66EE8"/>
    <w:rsid w:val="00F93CE5"/>
    <w:rsid w:val="00FB27FD"/>
    <w:rsid w:val="00FB6F34"/>
    <w:rsid w:val="00FD4991"/>
    <w:rsid w:val="00FF2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6D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4"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Ind w:w="0" w:type="dxa"/>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customStyle="1" w:styleId="SubsectionText">
    <w:name w:val="Subsection Text"/>
    <w:basedOn w:val="Normal"/>
    <w:uiPriority w:val="99"/>
    <w:rsid w:val="00C07955"/>
    <w:pPr>
      <w:spacing w:before="120" w:line="276" w:lineRule="auto"/>
      <w:contextualSpacing/>
    </w:pPr>
    <w:rPr>
      <w:rFonts w:ascii="Perpetua" w:eastAsia="Perpetua" w:hAnsi="Perpetu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4"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Ind w:w="0" w:type="dxa"/>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customStyle="1" w:styleId="SubsectionText">
    <w:name w:val="Subsection Text"/>
    <w:basedOn w:val="Normal"/>
    <w:uiPriority w:val="99"/>
    <w:rsid w:val="00C07955"/>
    <w:pPr>
      <w:spacing w:before="120" w:line="276" w:lineRule="auto"/>
      <w:contextualSpacing/>
    </w:pPr>
    <w:rPr>
      <w:rFonts w:ascii="Perpetua" w:eastAsia="Perpetua" w:hAnsi="Perpetu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89133">
      <w:bodyDiv w:val="1"/>
      <w:marLeft w:val="0"/>
      <w:marRight w:val="0"/>
      <w:marTop w:val="0"/>
      <w:marBottom w:val="0"/>
      <w:divBdr>
        <w:top w:val="none" w:sz="0" w:space="0" w:color="auto"/>
        <w:left w:val="none" w:sz="0" w:space="0" w:color="auto"/>
        <w:bottom w:val="none" w:sz="0" w:space="0" w:color="auto"/>
        <w:right w:val="none" w:sz="0" w:space="0" w:color="auto"/>
      </w:divBdr>
    </w:div>
    <w:div w:id="17679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ry\AppData\Roaming\Microsoft\Templates\Basic%20resume%20(Timeless%20design).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548F2-B8C5-7D4A-94D8-60EB7D0CC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\Users\Diary\AppData\Roaming\Microsoft\Templates\Basic resume (Timeless design).dotx</Template>
  <TotalTime>62</TotalTime>
  <Pages>2</Pages>
  <Words>189</Words>
  <Characters>1081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Diary</dc:creator>
  <cp:keywords/>
  <dc:description/>
  <cp:lastModifiedBy>cassi Foreman</cp:lastModifiedBy>
  <cp:revision>28</cp:revision>
  <dcterms:created xsi:type="dcterms:W3CDTF">2016-06-09T00:18:00Z</dcterms:created>
  <dcterms:modified xsi:type="dcterms:W3CDTF">2019-02-02T03:01:00Z</dcterms:modified>
</cp:coreProperties>
</file>