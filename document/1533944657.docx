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10296"/>
      </w:tblGrid>
      <w:tr w:rsidR="001851A9" w14:paraId="2572FEE6" w14:textId="77777777" w:rsidTr="003F51EC">
        <w:trPr>
          <w:trHeight w:val="256"/>
          <w:jc w:val="center"/>
        </w:trPr>
        <w:tc>
          <w:tcPr>
            <w:tcW w:w="10795" w:type="dxa"/>
          </w:tcPr>
          <w:p w14:paraId="5D3A6CF6" w14:textId="77777777" w:rsidR="001851A9" w:rsidRDefault="00E505D7">
            <w:pPr>
              <w:pStyle w:val="SectionTitle"/>
            </w:pPr>
            <w:sdt>
              <w:sdtPr>
                <w:id w:val="1481961"/>
                <w:placeholder>
                  <w:docPart w:val="6B493F4C51014502BA4C4C39EF3DCAAC"/>
                </w:placeholder>
                <w:showingPlcHdr/>
              </w:sdtPr>
              <w:sdtEndPr/>
              <w:sdtContent>
                <w:r w:rsidR="005C23F7">
                  <w:t>Objectives</w:t>
                </w:r>
              </w:sdtContent>
            </w:sdt>
          </w:p>
        </w:tc>
      </w:tr>
      <w:tr w:rsidR="001851A9" w:rsidRPr="003F51EC" w14:paraId="4B17296E" w14:textId="77777777" w:rsidTr="003F51EC">
        <w:trPr>
          <w:trHeight w:val="257"/>
          <w:jc w:val="center"/>
        </w:trPr>
        <w:tc>
          <w:tcPr>
            <w:tcW w:w="10795" w:type="dxa"/>
          </w:tcPr>
          <w:sdt>
            <w:sdtPr>
              <w:id w:val="1482153"/>
              <w:placeholder>
                <w:docPart w:val="47436AA1B96B45008B2723E1CAF6E4E8"/>
              </w:placeholder>
            </w:sdtPr>
            <w:sdtEndPr/>
            <w:sdtContent>
              <w:p w14:paraId="47A975C0" w14:textId="3423BBB7" w:rsidR="001851A9" w:rsidRPr="003F51EC" w:rsidRDefault="005F2812" w:rsidP="00050276">
                <w:pPr>
                  <w:pStyle w:val="Sectiondetails"/>
                </w:pPr>
                <w:r>
                  <w:t>I seek a</w:t>
                </w:r>
                <w:r w:rsidR="00F7436A">
                  <w:t xml:space="preserve"> challenging </w:t>
                </w:r>
                <w:r>
                  <w:t>position</w:t>
                </w:r>
                <w:r w:rsidR="00F7436A">
                  <w:t xml:space="preserve"> that will allow me to utilize my skills and knowledge, while becoming a</w:t>
                </w:r>
                <w:r w:rsidR="00E76F48">
                  <w:t>n</w:t>
                </w:r>
                <w:r w:rsidR="00F7436A">
                  <w:t xml:space="preserve"> asset to the organization.  I </w:t>
                </w:r>
                <w:r w:rsidR="00E76F48">
                  <w:t>am an</w:t>
                </w:r>
                <w:r w:rsidR="00F7436A">
                  <w:t xml:space="preserve"> excellent problem solv</w:t>
                </w:r>
                <w:r w:rsidR="00E76F48">
                  <w:t>er and po</w:t>
                </w:r>
                <w:r w:rsidR="00F7436A">
                  <w:t xml:space="preserve">ssess </w:t>
                </w:r>
                <w:r w:rsidR="00441F0A" w:rsidRPr="00441F0A">
                  <w:t>excellent communication</w:t>
                </w:r>
                <w:r w:rsidR="00E76F48">
                  <w:t xml:space="preserve"> skills as well as</w:t>
                </w:r>
                <w:r w:rsidR="00F7436A">
                  <w:t xml:space="preserve"> outstanding</w:t>
                </w:r>
                <w:r w:rsidR="00441F0A" w:rsidRPr="00441F0A">
                  <w:t xml:space="preserve"> customer service skills.</w:t>
                </w:r>
                <w:r>
                  <w:t xml:space="preserve"> </w:t>
                </w:r>
                <w:r w:rsidR="00F7436A">
                  <w:t xml:space="preserve">My background includes </w:t>
                </w:r>
                <w:r w:rsidR="00441F0A" w:rsidRPr="00441F0A">
                  <w:t>several years of</w:t>
                </w:r>
                <w:r>
                  <w:t xml:space="preserve"> experience in the</w:t>
                </w:r>
                <w:r w:rsidR="00F7436A">
                  <w:t xml:space="preserve"> banking and </w:t>
                </w:r>
                <w:r>
                  <w:t>medical field.</w:t>
                </w:r>
              </w:p>
            </w:sdtContent>
          </w:sdt>
        </w:tc>
      </w:tr>
      <w:tr w:rsidR="00AA1866" w:rsidRPr="00AA1866" w14:paraId="762A6D87" w14:textId="77777777" w:rsidTr="003F51EC">
        <w:trPr>
          <w:trHeight w:val="227"/>
          <w:jc w:val="center"/>
        </w:trPr>
        <w:tc>
          <w:tcPr>
            <w:tcW w:w="10795" w:type="dxa"/>
          </w:tcPr>
          <w:p w14:paraId="529D4344" w14:textId="77777777" w:rsidR="00AA1866" w:rsidRPr="00AA1866" w:rsidRDefault="00AA1866" w:rsidP="00AA1866">
            <w:pPr>
              <w:pStyle w:val="Sectiondetails"/>
            </w:pPr>
          </w:p>
        </w:tc>
      </w:tr>
      <w:tr w:rsidR="001851A9" w14:paraId="50D5F0AA" w14:textId="77777777" w:rsidTr="003F51EC">
        <w:trPr>
          <w:trHeight w:val="227"/>
          <w:jc w:val="center"/>
        </w:trPr>
        <w:sdt>
          <w:sdtPr>
            <w:id w:val="1482146"/>
            <w:placeholder>
              <w:docPart w:val="3A322C3364FE43E1A758F88A3D31233B"/>
            </w:placeholder>
            <w:showingPlcHdr/>
          </w:sdtPr>
          <w:sdtEndPr/>
          <w:sdtContent>
            <w:tc>
              <w:tcPr>
                <w:tcW w:w="10795" w:type="dxa"/>
              </w:tcPr>
              <w:p w14:paraId="54B8CE7A" w14:textId="77777777" w:rsidR="001851A9" w:rsidRDefault="005C23F7">
                <w:pPr>
                  <w:pStyle w:val="SectionTitle"/>
                </w:pPr>
                <w:r>
                  <w:t>Experience</w:t>
                </w:r>
              </w:p>
            </w:tc>
          </w:sdtContent>
        </w:sdt>
      </w:tr>
      <w:tr w:rsidR="001851A9" w:rsidRPr="003F51EC" w14:paraId="26204D00" w14:textId="77777777" w:rsidTr="003F51EC">
        <w:trPr>
          <w:trHeight w:val="239"/>
          <w:jc w:val="center"/>
        </w:trPr>
        <w:tc>
          <w:tcPr>
            <w:tcW w:w="10795" w:type="dxa"/>
          </w:tcPr>
          <w:p w14:paraId="3A7E9B80" w14:textId="77777777" w:rsidR="001851A9" w:rsidRPr="003F51EC" w:rsidRDefault="00E505D7" w:rsidP="00441F0A">
            <w:pPr>
              <w:pStyle w:val="Sectiondetails"/>
            </w:pPr>
            <w:sdt>
              <w:sdtPr>
                <w:id w:val="1482295"/>
                <w:placeholder>
                  <w:docPart w:val="6938E7D7023041A78BA6B0B6351AD871"/>
                </w:placeholder>
                <w:showingPlcHdr/>
              </w:sdtPr>
              <w:sdtEndPr/>
              <w:sdtContent>
                <w:r w:rsidR="005C23F7" w:rsidRPr="003F51EC">
                  <w:t>Date of Employment :</w:t>
                </w:r>
              </w:sdtContent>
            </w:sdt>
            <w:r w:rsidR="005C23F7" w:rsidRPr="003F51EC">
              <w:t xml:space="preserve">  </w:t>
            </w:r>
            <w:r w:rsidR="005F2812">
              <w:t>11/01/2015</w:t>
            </w:r>
          </w:p>
        </w:tc>
      </w:tr>
      <w:tr w:rsidR="001851A9" w:rsidRPr="003F51EC" w14:paraId="10A84646" w14:textId="77777777" w:rsidTr="003F51EC">
        <w:trPr>
          <w:trHeight w:val="223"/>
          <w:jc w:val="center"/>
        </w:trPr>
        <w:tc>
          <w:tcPr>
            <w:tcW w:w="10795" w:type="dxa"/>
          </w:tcPr>
          <w:p w14:paraId="4036C820" w14:textId="77777777" w:rsidR="001851A9" w:rsidRPr="003F51EC" w:rsidRDefault="00E505D7" w:rsidP="00441F0A">
            <w:pPr>
              <w:pStyle w:val="Sectiondetails"/>
            </w:pPr>
            <w:sdt>
              <w:sdtPr>
                <w:id w:val="1482321"/>
                <w:placeholder>
                  <w:docPart w:val="18BFE3577FE84263AC45F64EC5D17C4F"/>
                </w:placeholder>
              </w:sdtPr>
              <w:sdtEndPr/>
              <w:sdtContent>
                <w:r w:rsidR="00441F0A">
                  <w:t>Children’s Health Pediatric Group</w:t>
                </w:r>
              </w:sdtContent>
            </w:sdt>
            <w:r w:rsidR="005C23F7" w:rsidRPr="003F51EC">
              <w:t xml:space="preserve"> </w:t>
            </w:r>
          </w:p>
        </w:tc>
      </w:tr>
      <w:tr w:rsidR="001851A9" w:rsidRPr="003F51EC" w14:paraId="6F8B84CD" w14:textId="77777777" w:rsidTr="003F51EC">
        <w:trPr>
          <w:trHeight w:val="403"/>
          <w:jc w:val="center"/>
        </w:trPr>
        <w:tc>
          <w:tcPr>
            <w:tcW w:w="10795" w:type="dxa"/>
          </w:tcPr>
          <w:sdt>
            <w:sdtPr>
              <w:id w:val="1482322"/>
              <w:placeholder>
                <w:docPart w:val="373480AED53B436194F0B2AA68B55889"/>
              </w:placeholder>
            </w:sdtPr>
            <w:sdtEndPr/>
            <w:sdtContent>
              <w:p w14:paraId="229CAC52" w14:textId="77777777" w:rsidR="001851A9" w:rsidRPr="003F51EC" w:rsidRDefault="00441F0A" w:rsidP="00441F0A">
                <w:pPr>
                  <w:pStyle w:val="Sectiondetails"/>
                </w:pPr>
                <w:r>
                  <w:t>Desoto, Texas 75115</w:t>
                </w:r>
              </w:p>
            </w:sdtContent>
          </w:sdt>
        </w:tc>
      </w:tr>
      <w:tr w:rsidR="00AA1866" w:rsidRPr="00AA1866" w14:paraId="06F5AA6E" w14:textId="77777777" w:rsidTr="003F51EC">
        <w:trPr>
          <w:trHeight w:val="271"/>
          <w:jc w:val="center"/>
        </w:trPr>
        <w:tc>
          <w:tcPr>
            <w:tcW w:w="10795" w:type="dxa"/>
          </w:tcPr>
          <w:p w14:paraId="5672A375" w14:textId="77777777" w:rsidR="00AA1866" w:rsidRPr="00AA1866" w:rsidRDefault="00AA1866" w:rsidP="00AA1866">
            <w:pPr>
              <w:pStyle w:val="Sectiondetails"/>
            </w:pPr>
          </w:p>
        </w:tc>
      </w:tr>
      <w:tr w:rsidR="001851A9" w14:paraId="763E3A09" w14:textId="77777777" w:rsidTr="003F51EC">
        <w:trPr>
          <w:trHeight w:val="271"/>
          <w:jc w:val="center"/>
        </w:trPr>
        <w:sdt>
          <w:sdtPr>
            <w:id w:val="1482412"/>
            <w:placeholder>
              <w:docPart w:val="F9EB09C978F44DBB90A08F3EFC025FB4"/>
            </w:placeholder>
          </w:sdtPr>
          <w:sdtEndPr/>
          <w:sdtContent>
            <w:tc>
              <w:tcPr>
                <w:tcW w:w="10795" w:type="dxa"/>
              </w:tcPr>
              <w:p w14:paraId="1997F928" w14:textId="77777777" w:rsidR="001851A9" w:rsidRDefault="00441F0A" w:rsidP="00441F0A">
                <w:pPr>
                  <w:pStyle w:val="SectionTitle"/>
                </w:pPr>
                <w:r>
                  <w:t>Team Lead</w:t>
                </w:r>
              </w:p>
            </w:tc>
          </w:sdtContent>
        </w:sdt>
      </w:tr>
      <w:tr w:rsidR="001851A9" w14:paraId="35E8FD55" w14:textId="77777777" w:rsidTr="003F51EC">
        <w:trPr>
          <w:trHeight w:val="943"/>
          <w:jc w:val="center"/>
        </w:trPr>
        <w:tc>
          <w:tcPr>
            <w:tcW w:w="10795" w:type="dxa"/>
          </w:tcPr>
          <w:sdt>
            <w:sdtPr>
              <w:id w:val="1482417"/>
              <w:placeholder>
                <w:docPart w:val="54506207D756421F9EE37DEE6AFBB568"/>
              </w:placeholder>
            </w:sdtPr>
            <w:sdtEndPr/>
            <w:sdtContent>
              <w:p w14:paraId="4C45688D" w14:textId="77777777" w:rsidR="001851A9" w:rsidRPr="00AA1866" w:rsidRDefault="005E49C5" w:rsidP="00AA1866">
                <w:pPr>
                  <w:pStyle w:val="Bulletedlist"/>
                </w:pPr>
                <w:r>
                  <w:t>Assist in the operations of primary care practice, to ensure compliance with standards of clinical care.</w:t>
                </w:r>
              </w:p>
            </w:sdtContent>
          </w:sdt>
          <w:sdt>
            <w:sdtPr>
              <w:id w:val="1482428"/>
              <w:placeholder>
                <w:docPart w:val="70A57F9210DF4165941FD5E6E8EE1C6A"/>
              </w:placeholder>
            </w:sdtPr>
            <w:sdtEndPr/>
            <w:sdtContent>
              <w:p w14:paraId="1DC8B7AD" w14:textId="77777777" w:rsidR="005E49C5" w:rsidRDefault="005E49C5" w:rsidP="00AA1866">
                <w:pPr>
                  <w:pStyle w:val="Bulletedlist"/>
                </w:pPr>
                <w:r>
                  <w:t>Review, analyze and collaboratively resolve operational issues including sta</w:t>
                </w:r>
                <w:r w:rsidR="005F2812">
                  <w:t>ff and patient family concerns,</w:t>
                </w:r>
              </w:p>
              <w:p w14:paraId="383B2225" w14:textId="77777777" w:rsidR="005E49C5" w:rsidRDefault="005E49C5" w:rsidP="00AA1866">
                <w:pPr>
                  <w:pStyle w:val="Bulletedlist"/>
                </w:pPr>
                <w:r>
                  <w:t>Responsible for assisting the Administrator in building and leading a productive staff.</w:t>
                </w:r>
              </w:p>
              <w:p w14:paraId="4F99A50E" w14:textId="77777777" w:rsidR="001851A9" w:rsidRPr="00AA1866" w:rsidRDefault="005E49C5" w:rsidP="00AA1866">
                <w:pPr>
                  <w:pStyle w:val="Bulletedlist"/>
                </w:pPr>
                <w:r>
                  <w:t>Monitor supplies to help ensure inventory levels for daily practice operations and financial stewardship of Children’s Health Pediatric Group</w:t>
                </w:r>
              </w:p>
            </w:sdtContent>
          </w:sdt>
          <w:sdt>
            <w:sdtPr>
              <w:id w:val="1482429"/>
              <w:placeholder>
                <w:docPart w:val="6CE9380B291C42EC8D8C3F266DC50321"/>
              </w:placeholder>
            </w:sdtPr>
            <w:sdtEndPr/>
            <w:sdtContent>
              <w:p w14:paraId="545DEC17" w14:textId="77777777" w:rsidR="005E49C5" w:rsidRDefault="00441F0A" w:rsidP="00441F0A">
                <w:pPr>
                  <w:pStyle w:val="Bulletedlist"/>
                </w:pPr>
                <w:r>
                  <w:t xml:space="preserve">Back </w:t>
                </w:r>
                <w:proofErr w:type="gramStart"/>
                <w:r>
                  <w:t>up front</w:t>
                </w:r>
                <w:proofErr w:type="gramEnd"/>
                <w:r>
                  <w:t xml:space="preserve"> desk with scheduling appointments and verification of insurance</w:t>
                </w:r>
              </w:p>
              <w:p w14:paraId="32371EAD" w14:textId="77777777" w:rsidR="005E49C5" w:rsidRDefault="005E49C5" w:rsidP="00441F0A">
                <w:pPr>
                  <w:pStyle w:val="Bulletedlist"/>
                </w:pPr>
                <w:r>
                  <w:t xml:space="preserve">Process referral request for specialist </w:t>
                </w:r>
                <w:proofErr w:type="gramStart"/>
                <w:r>
                  <w:t>visits ,</w:t>
                </w:r>
                <w:proofErr w:type="gramEnd"/>
                <w:r>
                  <w:t xml:space="preserve"> obtain pre-cert authorizations for patient benefits</w:t>
                </w:r>
              </w:p>
              <w:p w14:paraId="07A0910B" w14:textId="77777777" w:rsidR="001851A9" w:rsidRDefault="005E49C5" w:rsidP="00441F0A">
                <w:pPr>
                  <w:pStyle w:val="Bulletedlist"/>
                </w:pPr>
                <w:r>
                  <w:t>Schedule peer to peer calls for providers to speak with medical director to review patient records for services requested by provider.</w:t>
                </w:r>
              </w:p>
            </w:sdtContent>
          </w:sdt>
        </w:tc>
      </w:tr>
      <w:tr w:rsidR="001851A9" w14:paraId="574A8037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795" w:type="dxa"/>
          </w:tcPr>
          <w:p w14:paraId="464B7168" w14:textId="77777777" w:rsidR="001851A9" w:rsidRPr="00AA1866" w:rsidRDefault="001851A9" w:rsidP="00AA1866">
            <w:pPr>
              <w:pStyle w:val="Sectiondetails"/>
            </w:pPr>
          </w:p>
        </w:tc>
      </w:tr>
      <w:tr w:rsidR="001851A9" w14:paraId="2026A378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14:paraId="6025AB39" w14:textId="77777777" w:rsidR="001851A9" w:rsidRDefault="001851A9">
            <w:pPr>
              <w:pStyle w:val="SectionTitle"/>
              <w:ind w:left="-108"/>
            </w:pPr>
          </w:p>
        </w:tc>
      </w:tr>
      <w:tr w:rsidR="001851A9" w:rsidRPr="003F51EC" w14:paraId="7D30A134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tbl>
            <w:tblPr>
              <w:tblStyle w:val="TableGrid"/>
              <w:tblW w:w="1008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080"/>
            </w:tblGrid>
            <w:tr w:rsidR="005E49C5" w14:paraId="65D06737" w14:textId="77777777" w:rsidTr="0007790C">
              <w:trPr>
                <w:trHeight w:val="223"/>
                <w:jc w:val="center"/>
              </w:trPr>
              <w:sdt>
                <w:sdtPr>
                  <w:id w:val="7189972"/>
                  <w:placeholder>
                    <w:docPart w:val="7C2763923BA749CA9E5218EFC808DE80"/>
                  </w:placeholder>
                  <w:showingPlcHdr/>
                </w:sdtPr>
                <w:sdtEndPr/>
                <w:sdtContent>
                  <w:tc>
                    <w:tcPr>
                      <w:tcW w:w="10795" w:type="dxa"/>
                    </w:tcPr>
                    <w:p w14:paraId="0559EC71" w14:textId="77777777" w:rsidR="005E49C5" w:rsidRDefault="005E49C5" w:rsidP="0007790C">
                      <w:pPr>
                        <w:pStyle w:val="SectionTitle"/>
                        <w:ind w:left="-108"/>
                      </w:pPr>
                      <w:r>
                        <w:t>Experience</w:t>
                      </w:r>
                    </w:p>
                  </w:tc>
                </w:sdtContent>
              </w:sdt>
            </w:tr>
            <w:tr w:rsidR="005E49C5" w:rsidRPr="003F51EC" w14:paraId="3DD96B30" w14:textId="77777777" w:rsidTr="0007790C">
              <w:trPr>
                <w:trHeight w:val="223"/>
                <w:jc w:val="center"/>
              </w:trPr>
              <w:tc>
                <w:tcPr>
                  <w:tcW w:w="10795" w:type="dxa"/>
                </w:tcPr>
                <w:p w14:paraId="0714A3B8" w14:textId="77777777" w:rsidR="005E49C5" w:rsidRPr="003F51EC" w:rsidRDefault="00E505D7" w:rsidP="0007790C">
                  <w:pPr>
                    <w:pStyle w:val="Sectiondetails"/>
                  </w:pPr>
                  <w:sdt>
                    <w:sdtPr>
                      <w:id w:val="7189973"/>
                      <w:placeholder>
                        <w:docPart w:val="02930F4DE7EC445F91547171B123B0B4"/>
                      </w:placeholder>
                      <w:showingPlcHdr/>
                    </w:sdtPr>
                    <w:sdtEndPr/>
                    <w:sdtContent>
                      <w:r w:rsidR="005E49C5" w:rsidRPr="003F51EC">
                        <w:t>Date of Employment :</w:t>
                      </w:r>
                    </w:sdtContent>
                  </w:sdt>
                  <w:r w:rsidR="005E49C5" w:rsidRPr="003F51EC">
                    <w:t xml:space="preserve">  </w:t>
                  </w:r>
                  <w:sdt>
                    <w:sdtPr>
                      <w:id w:val="7189974"/>
                      <w:placeholder>
                        <w:docPart w:val="49AB73E7CDD943AA861DCA700BB1C735"/>
                      </w:placeholder>
                      <w:date w:fullDate="2001-10-01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5E49C5">
                        <w:t>10/1/2001</w:t>
                      </w:r>
                    </w:sdtContent>
                  </w:sdt>
                </w:p>
              </w:tc>
            </w:tr>
            <w:tr w:rsidR="005E49C5" w:rsidRPr="003F51EC" w14:paraId="52BB62B7" w14:textId="77777777" w:rsidTr="0007790C">
              <w:trPr>
                <w:trHeight w:val="223"/>
                <w:jc w:val="center"/>
              </w:trPr>
              <w:tc>
                <w:tcPr>
                  <w:tcW w:w="10795" w:type="dxa"/>
                </w:tcPr>
                <w:p w14:paraId="58F1E3C2" w14:textId="77777777" w:rsidR="005E49C5" w:rsidRPr="003F51EC" w:rsidRDefault="00E505D7" w:rsidP="0007790C">
                  <w:pPr>
                    <w:pStyle w:val="Sectiondetails"/>
                  </w:pPr>
                  <w:sdt>
                    <w:sdtPr>
                      <w:id w:val="7189975"/>
                      <w:placeholder>
                        <w:docPart w:val="A35689E8DF424C94B93E1C4EEF2BE3E9"/>
                      </w:placeholder>
                    </w:sdtPr>
                    <w:sdtEndPr/>
                    <w:sdtContent>
                      <w:r w:rsidR="005E49C5">
                        <w:t>All 4 Kids Pediatrics</w:t>
                      </w:r>
                    </w:sdtContent>
                  </w:sdt>
                  <w:r w:rsidR="005E49C5" w:rsidRPr="003F51EC">
                    <w:t xml:space="preserve"> </w:t>
                  </w:r>
                </w:p>
              </w:tc>
            </w:tr>
            <w:tr w:rsidR="005E49C5" w:rsidRPr="003F51EC" w14:paraId="5F840558" w14:textId="77777777" w:rsidTr="0007790C">
              <w:trPr>
                <w:trHeight w:val="223"/>
                <w:jc w:val="center"/>
              </w:trPr>
              <w:tc>
                <w:tcPr>
                  <w:tcW w:w="10795" w:type="dxa"/>
                </w:tcPr>
                <w:p w14:paraId="79C6ED21" w14:textId="77777777" w:rsidR="005E49C5" w:rsidRPr="003F51EC" w:rsidRDefault="00E505D7" w:rsidP="0007790C">
                  <w:pPr>
                    <w:pStyle w:val="Sectiondetails"/>
                  </w:pPr>
                  <w:sdt>
                    <w:sdtPr>
                      <w:id w:val="7189976"/>
                      <w:placeholder>
                        <w:docPart w:val="D50163DC72844B5C8B57CB97704FD366"/>
                      </w:placeholder>
                    </w:sdtPr>
                    <w:sdtEndPr/>
                    <w:sdtContent>
                      <w:r w:rsidR="005E49C5">
                        <w:t>Desoto, Texas 75115</w:t>
                      </w:r>
                    </w:sdtContent>
                  </w:sdt>
                </w:p>
              </w:tc>
            </w:tr>
            <w:tr w:rsidR="005E49C5" w:rsidRPr="00AA1866" w14:paraId="05E21FC0" w14:textId="77777777" w:rsidTr="0007790C">
              <w:trPr>
                <w:trHeight w:val="223"/>
                <w:jc w:val="center"/>
              </w:trPr>
              <w:tc>
                <w:tcPr>
                  <w:tcW w:w="10795" w:type="dxa"/>
                </w:tcPr>
                <w:p w14:paraId="66CDF2A2" w14:textId="77777777" w:rsidR="005E49C5" w:rsidRPr="00AA1866" w:rsidRDefault="005E49C5" w:rsidP="0007790C">
                  <w:pPr>
                    <w:pStyle w:val="Sectiondetails"/>
                  </w:pPr>
                </w:p>
              </w:tc>
            </w:tr>
            <w:tr w:rsidR="005E49C5" w14:paraId="508CDA1F" w14:textId="77777777" w:rsidTr="0007790C">
              <w:trPr>
                <w:trHeight w:val="223"/>
                <w:jc w:val="center"/>
              </w:trPr>
              <w:sdt>
                <w:sdtPr>
                  <w:id w:val="7189977"/>
                  <w:placeholder>
                    <w:docPart w:val="91598A5349784C6399E155533422FE0F"/>
                  </w:placeholder>
                </w:sdtPr>
                <w:sdtEndPr/>
                <w:sdtContent>
                  <w:tc>
                    <w:tcPr>
                      <w:tcW w:w="10795" w:type="dxa"/>
                    </w:tcPr>
                    <w:p w14:paraId="4EE8B5A2" w14:textId="77777777" w:rsidR="005E49C5" w:rsidRDefault="005E49C5" w:rsidP="0007790C">
                      <w:pPr>
                        <w:pStyle w:val="SectionTitle"/>
                        <w:ind w:hanging="108"/>
                      </w:pPr>
                      <w:r>
                        <w:t xml:space="preserve">Practice Manager </w:t>
                      </w:r>
                    </w:p>
                  </w:tc>
                </w:sdtContent>
              </w:sdt>
            </w:tr>
            <w:tr w:rsidR="005E49C5" w:rsidRPr="00AA1866" w14:paraId="60489CF7" w14:textId="77777777" w:rsidTr="0007790C">
              <w:trPr>
                <w:trHeight w:val="223"/>
                <w:jc w:val="center"/>
              </w:trPr>
              <w:tc>
                <w:tcPr>
                  <w:tcW w:w="10795" w:type="dxa"/>
                </w:tcPr>
                <w:p w14:paraId="4698C209" w14:textId="77777777" w:rsidR="005E49C5" w:rsidRPr="00AA1866" w:rsidRDefault="00E505D7" w:rsidP="0007790C">
                  <w:pPr>
                    <w:pStyle w:val="Bulletedlist"/>
                  </w:pPr>
                  <w:sdt>
                    <w:sdtPr>
                      <w:id w:val="7189978"/>
                      <w:placeholder>
                        <w:docPart w:val="7293D5B201BB45A2BBE61DC02C0CCD5C"/>
                      </w:placeholder>
                    </w:sdtPr>
                    <w:sdtEndPr/>
                    <w:sdtContent>
                      <w:r w:rsidR="005E49C5">
                        <w:t>Create productive schedules that support physicians as they deliver high quality patient care.</w:t>
                      </w:r>
                    </w:sdtContent>
                  </w:sdt>
                </w:p>
                <w:p w14:paraId="6D58A6E3" w14:textId="77777777" w:rsidR="005E49C5" w:rsidRPr="00AA1866" w:rsidRDefault="00E505D7" w:rsidP="0007790C">
                  <w:pPr>
                    <w:pStyle w:val="Bulletedlist"/>
                  </w:pPr>
                  <w:sdt>
                    <w:sdtPr>
                      <w:id w:val="7189979"/>
                      <w:placeholder>
                        <w:docPart w:val="05A745D270934CEBA6CB7841FBF46A65"/>
                      </w:placeholder>
                    </w:sdtPr>
                    <w:sdtEndPr/>
                    <w:sdtContent>
                      <w:r w:rsidR="005E49C5">
                        <w:t>Create budget guidelines to maintain and support office profitability.</w:t>
                      </w:r>
                    </w:sdtContent>
                  </w:sdt>
                </w:p>
                <w:sdt>
                  <w:sdtPr>
                    <w:id w:val="7189980"/>
                    <w:placeholder>
                      <w:docPart w:val="794AC2039EE6483DBB2056361BA05467"/>
                    </w:placeholder>
                  </w:sdtPr>
                  <w:sdtEndPr/>
                  <w:sdtContent>
                    <w:p w14:paraId="7D074793" w14:textId="02C7A1B1" w:rsidR="005E49C5" w:rsidRDefault="005E49C5" w:rsidP="0007790C">
                      <w:pPr>
                        <w:pStyle w:val="Bulletedlist"/>
                      </w:pPr>
                      <w:r>
                        <w:t>Manage accounts receivable, including timely and accurate insurance claim processing and patient billing.</w:t>
                      </w:r>
                      <w:r w:rsidR="00BC3CCE">
                        <w:t xml:space="preserve">  Process all credentialing and re-credentialing forms for provider.</w:t>
                      </w:r>
                    </w:p>
                    <w:p w14:paraId="1B51CF03" w14:textId="77777777" w:rsidR="005E49C5" w:rsidRDefault="005E49C5" w:rsidP="0007790C">
                      <w:pPr>
                        <w:pStyle w:val="Bulletedlist"/>
                      </w:pPr>
                      <w:r>
                        <w:t xml:space="preserve">Back </w:t>
                      </w:r>
                      <w:proofErr w:type="gramStart"/>
                      <w:r>
                        <w:t>up front</w:t>
                      </w:r>
                      <w:proofErr w:type="gramEnd"/>
                      <w:r>
                        <w:t xml:space="preserve"> desk and back office as needed.</w:t>
                      </w:r>
                    </w:p>
                    <w:p w14:paraId="2C7F5C44" w14:textId="77777777" w:rsidR="005E49C5" w:rsidRDefault="005E49C5" w:rsidP="0007790C">
                      <w:pPr>
                        <w:pStyle w:val="Bulletedlist"/>
                      </w:pPr>
                      <w:r>
                        <w:t>Coordinate daily team huddles</w:t>
                      </w:r>
                    </w:p>
                    <w:p w14:paraId="2D035CB2" w14:textId="77777777" w:rsidR="005E49C5" w:rsidRDefault="005E49C5" w:rsidP="0007790C">
                      <w:pPr>
                        <w:pStyle w:val="Bulletedlist"/>
                      </w:pPr>
                      <w:r>
                        <w:t>Provide on-gong feedback, training and annual performance and salary reviews for team members within the practice.</w:t>
                      </w:r>
                    </w:p>
                    <w:p w14:paraId="7507D0C8" w14:textId="7A046F97" w:rsidR="005E49C5" w:rsidRDefault="005E49C5" w:rsidP="0007790C">
                      <w:pPr>
                        <w:pStyle w:val="Bulletedlist"/>
                      </w:pPr>
                      <w:r>
                        <w:t>Serve as point person for office management duties including</w:t>
                      </w:r>
                      <w:r w:rsidR="00BC3CCE">
                        <w:t xml:space="preserve"> but not limited to</w:t>
                      </w:r>
                      <w:bookmarkStart w:id="0" w:name="_GoBack"/>
                      <w:bookmarkEnd w:id="0"/>
                      <w:r>
                        <w:t xml:space="preserve"> verifying practice invoices, verify and submit payroll, tax forms, ordering clinical and non-clinical supplies.</w:t>
                      </w:r>
                    </w:p>
                    <w:p w14:paraId="47E18ABB" w14:textId="77777777" w:rsidR="005E49C5" w:rsidRDefault="005E49C5" w:rsidP="0007790C">
                      <w:pPr>
                        <w:pStyle w:val="Bulletedlist"/>
                      </w:pPr>
                      <w:r>
                        <w:t>Schedule team members to ensure adequate coverage and facilitate request for time off.</w:t>
                      </w:r>
                    </w:p>
                    <w:p w14:paraId="32940E5D" w14:textId="77777777" w:rsidR="005E49C5" w:rsidRDefault="005E49C5" w:rsidP="0007790C">
                      <w:pPr>
                        <w:pStyle w:val="Bulletedlist"/>
                      </w:pPr>
                      <w:r>
                        <w:t>Maintain protocols and guidelines as they relate to patient privacy(HIPPA) and team member safety (OSHA).</w:t>
                      </w:r>
                    </w:p>
                    <w:p w14:paraId="74F7C4DF" w14:textId="77777777" w:rsidR="005E49C5" w:rsidRPr="00AA1866" w:rsidRDefault="005E49C5" w:rsidP="0007790C">
                      <w:pPr>
                        <w:pStyle w:val="Bulletedlist"/>
                      </w:pPr>
                      <w:r>
                        <w:t>Manage the interview process , on-boarding and training of new hires</w:t>
                      </w:r>
                    </w:p>
                  </w:sdtContent>
                </w:sdt>
              </w:tc>
            </w:tr>
          </w:tbl>
          <w:p w14:paraId="5CBA969B" w14:textId="77777777" w:rsidR="001851A9" w:rsidRPr="003F51EC" w:rsidRDefault="001851A9" w:rsidP="00441F0A">
            <w:pPr>
              <w:pStyle w:val="Sectiondetails"/>
            </w:pPr>
          </w:p>
        </w:tc>
      </w:tr>
      <w:tr w:rsidR="001851A9" w:rsidRPr="003F51EC" w14:paraId="5A807ECF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306"/>
          <w:jc w:val="center"/>
        </w:trPr>
        <w:tc>
          <w:tcPr>
            <w:tcW w:w="10795" w:type="dxa"/>
          </w:tcPr>
          <w:p w14:paraId="4DA5537B" w14:textId="77777777" w:rsidR="001851A9" w:rsidRPr="003F51EC" w:rsidRDefault="001851A9" w:rsidP="00441F0A">
            <w:pPr>
              <w:pStyle w:val="Sectiondetails"/>
            </w:pPr>
          </w:p>
        </w:tc>
      </w:tr>
      <w:tr w:rsidR="001851A9" w:rsidRPr="003F51EC" w14:paraId="78048EA4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87"/>
          <w:jc w:val="center"/>
        </w:trPr>
        <w:tc>
          <w:tcPr>
            <w:tcW w:w="10795" w:type="dxa"/>
          </w:tcPr>
          <w:tbl>
            <w:tblPr>
              <w:tblStyle w:val="TableGrid"/>
              <w:tblW w:w="1008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080"/>
            </w:tblGrid>
            <w:tr w:rsidR="005E49C5" w14:paraId="59F8ECFF" w14:textId="77777777" w:rsidTr="0007790C">
              <w:trPr>
                <w:trHeight w:val="271"/>
                <w:jc w:val="center"/>
              </w:trPr>
              <w:tc>
                <w:tcPr>
                  <w:tcW w:w="10795" w:type="dxa"/>
                </w:tcPr>
                <w:p w14:paraId="0E8D9EF9" w14:textId="77777777" w:rsidR="005E49C5" w:rsidRDefault="005E49C5" w:rsidP="0007790C">
                  <w:pPr>
                    <w:pStyle w:val="SectionTitle"/>
                  </w:pPr>
                </w:p>
                <w:p w14:paraId="6A186CC7" w14:textId="77777777" w:rsidR="005E49C5" w:rsidRDefault="005E49C5" w:rsidP="0007790C">
                  <w:pPr>
                    <w:pStyle w:val="SectionTitle"/>
                  </w:pPr>
                </w:p>
                <w:p w14:paraId="46120295" w14:textId="77777777" w:rsidR="005E49C5" w:rsidRDefault="005E49C5" w:rsidP="0007790C">
                  <w:pPr>
                    <w:pStyle w:val="SectionTitle"/>
                  </w:pPr>
                  <w:r>
                    <w:t xml:space="preserve">Education </w:t>
                  </w:r>
                  <w:r>
                    <w:cr/>
                  </w:r>
                </w:p>
                <w:p w14:paraId="3BF9E45F" w14:textId="77777777" w:rsidR="005E49C5" w:rsidRPr="00441F0A" w:rsidRDefault="005E49C5" w:rsidP="0007790C">
                  <w:pPr>
                    <w:pStyle w:val="SectionTitle"/>
                    <w:rPr>
                      <w:rFonts w:asciiTheme="minorHAnsi" w:hAnsiTheme="minorHAnsi"/>
                      <w:b w:val="0"/>
                      <w:sz w:val="22"/>
                    </w:rPr>
                  </w:pPr>
                  <w:r w:rsidRPr="00441F0A">
                    <w:rPr>
                      <w:rFonts w:asciiTheme="minorHAnsi" w:hAnsiTheme="minorHAnsi"/>
                      <w:b w:val="0"/>
                      <w:sz w:val="22"/>
                    </w:rPr>
                    <w:t>Dates of Attendance :   8/1/1984  To 5/1/1988</w:t>
                  </w:r>
                  <w:r w:rsidRPr="00441F0A">
                    <w:rPr>
                      <w:rFonts w:asciiTheme="minorHAnsi" w:hAnsiTheme="minorHAnsi"/>
                      <w:b w:val="0"/>
                      <w:sz w:val="22"/>
                    </w:rPr>
                    <w:cr/>
                  </w:r>
                </w:p>
                <w:p w14:paraId="7CBAECF8" w14:textId="77777777" w:rsidR="005E49C5" w:rsidRPr="00441F0A" w:rsidRDefault="005E49C5" w:rsidP="0007790C">
                  <w:pPr>
                    <w:pStyle w:val="SectionTitle"/>
                    <w:rPr>
                      <w:rFonts w:asciiTheme="minorHAnsi" w:hAnsiTheme="minorHAnsi"/>
                      <w:b w:val="0"/>
                      <w:sz w:val="22"/>
                    </w:rPr>
                  </w:pPr>
                  <w:r w:rsidRPr="00441F0A">
                    <w:rPr>
                      <w:rFonts w:asciiTheme="minorHAnsi" w:hAnsiTheme="minorHAnsi"/>
                      <w:b w:val="0"/>
                      <w:sz w:val="22"/>
                    </w:rPr>
                    <w:t>Wilmer Hutchins High School  Dallas, Texas 75241</w:t>
                  </w:r>
                  <w:r w:rsidRPr="00441F0A">
                    <w:rPr>
                      <w:rFonts w:asciiTheme="minorHAnsi" w:hAnsiTheme="minorHAnsi"/>
                      <w:b w:val="0"/>
                      <w:sz w:val="22"/>
                    </w:rPr>
                    <w:cr/>
                  </w:r>
                </w:p>
                <w:p w14:paraId="2A21EBD8" w14:textId="4DCBE3BB" w:rsidR="005E49C5" w:rsidRPr="00441F0A" w:rsidRDefault="005E49C5" w:rsidP="0007790C">
                  <w:pPr>
                    <w:pStyle w:val="SectionTitle"/>
                    <w:rPr>
                      <w:rFonts w:asciiTheme="minorHAnsi" w:hAnsiTheme="minorHAnsi"/>
                      <w:b w:val="0"/>
                      <w:sz w:val="22"/>
                    </w:rPr>
                  </w:pPr>
                  <w:r w:rsidRPr="00441F0A">
                    <w:rPr>
                      <w:rFonts w:asciiTheme="minorHAnsi" w:hAnsiTheme="minorHAnsi"/>
                      <w:b w:val="0"/>
                      <w:sz w:val="22"/>
                    </w:rPr>
                    <w:t xml:space="preserve">Basic Course Work </w:t>
                  </w:r>
                </w:p>
                <w:p w14:paraId="726179C9" w14:textId="77777777" w:rsidR="005E49C5" w:rsidRDefault="005E49C5" w:rsidP="0007790C">
                  <w:pPr>
                    <w:pStyle w:val="SectionTitle"/>
                    <w:rPr>
                      <w:rFonts w:asciiTheme="minorHAnsi" w:hAnsiTheme="minorHAnsi"/>
                      <w:b w:val="0"/>
                      <w:sz w:val="22"/>
                    </w:rPr>
                  </w:pPr>
                </w:p>
                <w:p w14:paraId="2089F654" w14:textId="77777777" w:rsidR="005E49C5" w:rsidRDefault="005E49C5" w:rsidP="005E49C5">
                  <w:pPr>
                    <w:pStyle w:val="SectionTitle"/>
                    <w:rPr>
                      <w:rFonts w:asciiTheme="minorHAnsi" w:hAnsiTheme="minorHAnsi"/>
                      <w:b w:val="0"/>
                      <w:sz w:val="22"/>
                    </w:rPr>
                  </w:pPr>
                </w:p>
                <w:p w14:paraId="67BBB3FA" w14:textId="77777777" w:rsidR="005E49C5" w:rsidRDefault="005E49C5" w:rsidP="005E49C5">
                  <w:pPr>
                    <w:pStyle w:val="SectionTitle"/>
                    <w:rPr>
                      <w:rFonts w:asciiTheme="minorHAnsi" w:hAnsiTheme="minorHAnsi"/>
                      <w:b w:val="0"/>
                      <w:sz w:val="22"/>
                    </w:rPr>
                  </w:pPr>
                </w:p>
                <w:p w14:paraId="26F47841" w14:textId="353B8EC9" w:rsidR="005E49C5" w:rsidRDefault="005E49C5" w:rsidP="005E49C5">
                  <w:pPr>
                    <w:pStyle w:val="SectionTitle"/>
                    <w:rPr>
                      <w:rFonts w:asciiTheme="minorHAnsi" w:hAnsiTheme="minorHAnsi"/>
                      <w:b w:val="0"/>
                      <w:sz w:val="22"/>
                    </w:rPr>
                  </w:pPr>
                  <w:r>
                    <w:rPr>
                      <w:rFonts w:asciiTheme="minorHAnsi" w:hAnsiTheme="minorHAnsi"/>
                      <w:b w:val="0"/>
                      <w:sz w:val="22"/>
                    </w:rPr>
                    <w:t>Dates of  Attendance:  12/200</w:t>
                  </w:r>
                  <w:r w:rsidR="00203CCF">
                    <w:rPr>
                      <w:rFonts w:asciiTheme="minorHAnsi" w:hAnsiTheme="minorHAnsi"/>
                      <w:b w:val="0"/>
                      <w:sz w:val="22"/>
                    </w:rPr>
                    <w:t>4</w:t>
                  </w:r>
                </w:p>
                <w:p w14:paraId="0BB627D0" w14:textId="77777777" w:rsidR="005E49C5" w:rsidRDefault="005E49C5" w:rsidP="0007790C">
                  <w:pPr>
                    <w:pStyle w:val="SectionTitle"/>
                    <w:rPr>
                      <w:rFonts w:asciiTheme="minorHAnsi" w:hAnsiTheme="minorHAnsi"/>
                      <w:b w:val="0"/>
                      <w:sz w:val="22"/>
                    </w:rPr>
                  </w:pPr>
                </w:p>
                <w:p w14:paraId="66221400" w14:textId="77777777" w:rsidR="005E49C5" w:rsidRDefault="005E49C5" w:rsidP="0007790C">
                  <w:pPr>
                    <w:pStyle w:val="SectionTitle"/>
                    <w:rPr>
                      <w:rFonts w:asciiTheme="minorHAnsi" w:hAnsiTheme="minorHAnsi"/>
                      <w:b w:val="0"/>
                      <w:sz w:val="22"/>
                    </w:rPr>
                  </w:pPr>
                  <w:r>
                    <w:rPr>
                      <w:rFonts w:asciiTheme="minorHAnsi" w:hAnsiTheme="minorHAnsi"/>
                      <w:b w:val="0"/>
                      <w:sz w:val="22"/>
                    </w:rPr>
                    <w:t>Western International University</w:t>
                  </w:r>
                </w:p>
                <w:p w14:paraId="4466421B" w14:textId="77777777" w:rsidR="005E49C5" w:rsidRDefault="005E49C5" w:rsidP="0007790C">
                  <w:pPr>
                    <w:pStyle w:val="SectionTitle"/>
                    <w:rPr>
                      <w:rFonts w:asciiTheme="minorHAnsi" w:hAnsiTheme="minorHAnsi"/>
                      <w:b w:val="0"/>
                      <w:sz w:val="22"/>
                    </w:rPr>
                  </w:pPr>
                </w:p>
                <w:p w14:paraId="2202D430" w14:textId="77777777" w:rsidR="005E49C5" w:rsidRPr="00441F0A" w:rsidRDefault="005E49C5" w:rsidP="0007790C">
                  <w:pPr>
                    <w:pStyle w:val="SectionTitle"/>
                    <w:rPr>
                      <w:rFonts w:asciiTheme="minorHAnsi" w:hAnsiTheme="minorHAnsi"/>
                      <w:b w:val="0"/>
                      <w:sz w:val="22"/>
                    </w:rPr>
                  </w:pPr>
                </w:p>
                <w:p w14:paraId="6192E8C3" w14:textId="77777777" w:rsidR="005E49C5" w:rsidRPr="00441F0A" w:rsidRDefault="005E49C5" w:rsidP="0007790C">
                  <w:pPr>
                    <w:pStyle w:val="SectionTitle"/>
                    <w:rPr>
                      <w:rFonts w:asciiTheme="minorHAnsi" w:hAnsiTheme="minorHAnsi"/>
                      <w:b w:val="0"/>
                      <w:sz w:val="22"/>
                    </w:rPr>
                  </w:pPr>
                  <w:r>
                    <w:tab/>
                  </w:r>
                </w:p>
                <w:p w14:paraId="5BF86AF0" w14:textId="77777777" w:rsidR="005E49C5" w:rsidRDefault="005E49C5" w:rsidP="0007790C">
                  <w:pPr>
                    <w:pStyle w:val="SectionTitle"/>
                  </w:pPr>
                  <w:r>
                    <w:t xml:space="preserve">References:  </w:t>
                  </w:r>
                </w:p>
                <w:p w14:paraId="642B5AD1" w14:textId="77777777" w:rsidR="005E49C5" w:rsidRDefault="005E49C5" w:rsidP="0007790C">
                  <w:pPr>
                    <w:pStyle w:val="SectionTitle"/>
                  </w:pPr>
                </w:p>
                <w:sdt>
                  <w:sdtPr>
                    <w:rPr>
                      <w:rStyle w:val="SectiondetailsChar"/>
                    </w:rPr>
                    <w:id w:val="1484101"/>
                    <w:placeholder>
                      <w:docPart w:val="8C921E0494864715B501EB876434DA8B"/>
                    </w:placeholder>
                  </w:sdtPr>
                  <w:sdtEndPr>
                    <w:rPr>
                      <w:rStyle w:val="DefaultParagraphFont"/>
                    </w:rPr>
                  </w:sdtEndPr>
                  <w:sdtContent>
                    <w:p w14:paraId="6E47F7C3" w14:textId="77777777" w:rsidR="005E49C5" w:rsidRDefault="005E49C5" w:rsidP="0007790C">
                      <w:pPr>
                        <w:pStyle w:val="Sectiondetails"/>
                      </w:pPr>
                      <w:r>
                        <w:rPr>
                          <w:rStyle w:val="SectiondetailsChar"/>
                        </w:rPr>
                        <w:t xml:space="preserve">Available upon request </w:t>
                      </w:r>
                    </w:p>
                  </w:sdtContent>
                </w:sdt>
              </w:tc>
            </w:tr>
          </w:tbl>
          <w:p w14:paraId="3DA8E7E6" w14:textId="77777777" w:rsidR="005E49C5" w:rsidRDefault="005E49C5" w:rsidP="005E49C5"/>
          <w:p w14:paraId="13D546A9" w14:textId="77777777" w:rsidR="001851A9" w:rsidRPr="003F51EC" w:rsidRDefault="001851A9" w:rsidP="00441F0A">
            <w:pPr>
              <w:pStyle w:val="Sectiondetails"/>
            </w:pPr>
          </w:p>
        </w:tc>
      </w:tr>
      <w:tr w:rsidR="00AA1866" w:rsidRPr="003F51EC" w14:paraId="179C3D81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332"/>
          <w:jc w:val="center"/>
        </w:trPr>
        <w:tc>
          <w:tcPr>
            <w:tcW w:w="10795" w:type="dxa"/>
          </w:tcPr>
          <w:p w14:paraId="61E13432" w14:textId="77777777" w:rsidR="00AA1866" w:rsidRPr="003F51EC" w:rsidRDefault="00AA1866" w:rsidP="005E49C5"/>
        </w:tc>
      </w:tr>
      <w:tr w:rsidR="001851A9" w14:paraId="1F0BAC79" w14:textId="77777777" w:rsidTr="005E49C5">
        <w:tblPrEx>
          <w:tblCellMar>
            <w:top w:w="0" w:type="dxa"/>
            <w:left w:w="108" w:type="dxa"/>
            <w:right w:w="108" w:type="dxa"/>
          </w:tblCellMar>
        </w:tblPrEx>
        <w:trPr>
          <w:trHeight w:val="86"/>
          <w:jc w:val="center"/>
        </w:trPr>
        <w:tc>
          <w:tcPr>
            <w:tcW w:w="10795" w:type="dxa"/>
          </w:tcPr>
          <w:p w14:paraId="5FF04172" w14:textId="77777777" w:rsidR="001851A9" w:rsidRDefault="001851A9" w:rsidP="00441F0A">
            <w:pPr>
              <w:pStyle w:val="SectionTitle"/>
              <w:tabs>
                <w:tab w:val="left" w:pos="-108"/>
              </w:tabs>
              <w:ind w:left="-108"/>
            </w:pPr>
          </w:p>
        </w:tc>
      </w:tr>
      <w:tr w:rsidR="001851A9" w14:paraId="603685E4" w14:textId="77777777" w:rsidTr="005E49C5">
        <w:tblPrEx>
          <w:tblCellMar>
            <w:top w:w="0" w:type="dxa"/>
            <w:left w:w="108" w:type="dxa"/>
            <w:right w:w="108" w:type="dxa"/>
          </w:tblCellMar>
        </w:tblPrEx>
        <w:trPr>
          <w:trHeight w:val="86"/>
          <w:jc w:val="center"/>
        </w:trPr>
        <w:tc>
          <w:tcPr>
            <w:tcW w:w="10795" w:type="dxa"/>
          </w:tcPr>
          <w:p w14:paraId="1DE473AD" w14:textId="77777777" w:rsidR="001851A9" w:rsidRPr="00AA1866" w:rsidRDefault="001851A9" w:rsidP="005E49C5">
            <w:pPr>
              <w:pStyle w:val="Bulletedlist"/>
              <w:numPr>
                <w:ilvl w:val="0"/>
                <w:numId w:val="0"/>
              </w:numPr>
              <w:ind w:left="720" w:hanging="360"/>
            </w:pPr>
          </w:p>
        </w:tc>
      </w:tr>
      <w:tr w:rsidR="001851A9" w14:paraId="00F9B770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14:paraId="26BB7810" w14:textId="77777777" w:rsidR="001851A9" w:rsidRPr="00AA1866" w:rsidRDefault="001851A9" w:rsidP="00AA1866">
            <w:pPr>
              <w:pStyle w:val="Sectiondetails"/>
            </w:pPr>
          </w:p>
        </w:tc>
      </w:tr>
      <w:tr w:rsidR="001851A9" w14:paraId="7C884D02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14:paraId="06FEEAF4" w14:textId="77777777" w:rsidR="001851A9" w:rsidRDefault="001851A9">
            <w:pPr>
              <w:pStyle w:val="SectionTitle"/>
              <w:ind w:left="-108"/>
            </w:pPr>
          </w:p>
        </w:tc>
      </w:tr>
      <w:tr w:rsidR="001851A9" w:rsidRPr="003F51EC" w14:paraId="42010A8E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14:paraId="13FF3E2D" w14:textId="77777777" w:rsidR="001851A9" w:rsidRPr="003F51EC" w:rsidRDefault="001851A9" w:rsidP="00840FFA">
            <w:pPr>
              <w:pStyle w:val="Sectiondetails"/>
            </w:pPr>
          </w:p>
        </w:tc>
      </w:tr>
      <w:tr w:rsidR="001851A9" w:rsidRPr="003F51EC" w14:paraId="15BE5136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14:paraId="3CFECAFE" w14:textId="77777777" w:rsidR="001851A9" w:rsidRPr="003F51EC" w:rsidRDefault="001851A9" w:rsidP="00441F0A">
            <w:pPr>
              <w:pStyle w:val="Sectiondetails"/>
            </w:pPr>
          </w:p>
        </w:tc>
      </w:tr>
      <w:tr w:rsidR="001851A9" w:rsidRPr="003F51EC" w14:paraId="0BC6D936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14:paraId="413E3D6A" w14:textId="77777777" w:rsidR="001851A9" w:rsidRPr="003F51EC" w:rsidRDefault="001851A9" w:rsidP="00441F0A">
            <w:pPr>
              <w:pStyle w:val="Sectiondetails"/>
            </w:pPr>
          </w:p>
        </w:tc>
      </w:tr>
      <w:tr w:rsidR="00AA1866" w:rsidRPr="00AA1866" w14:paraId="7E295276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14:paraId="6687ADF4" w14:textId="77777777" w:rsidR="00AA1866" w:rsidRPr="00AA1866" w:rsidRDefault="00AA1866" w:rsidP="00AA1866">
            <w:pPr>
              <w:pStyle w:val="Sectiondetails"/>
            </w:pPr>
          </w:p>
        </w:tc>
      </w:tr>
      <w:tr w:rsidR="001851A9" w14:paraId="41D411BB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14:paraId="124D7D7E" w14:textId="77777777" w:rsidR="001851A9" w:rsidRDefault="001851A9" w:rsidP="00441F0A">
            <w:pPr>
              <w:pStyle w:val="SectionTitle"/>
              <w:ind w:hanging="108"/>
            </w:pPr>
          </w:p>
        </w:tc>
      </w:tr>
      <w:tr w:rsidR="001851A9" w:rsidRPr="00AA1866" w14:paraId="793FF8B1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14:paraId="7FB90D4B" w14:textId="77777777" w:rsidR="001851A9" w:rsidRPr="00AA1866" w:rsidRDefault="001851A9" w:rsidP="005E49C5">
            <w:pPr>
              <w:pStyle w:val="Bulletedlist"/>
              <w:numPr>
                <w:ilvl w:val="0"/>
                <w:numId w:val="0"/>
              </w:numPr>
              <w:ind w:left="720" w:hanging="360"/>
            </w:pPr>
          </w:p>
        </w:tc>
      </w:tr>
      <w:tr w:rsidR="001851A9" w14:paraId="4D103CD5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14:paraId="2634A7A5" w14:textId="77777777" w:rsidR="001851A9" w:rsidRPr="00AA1866" w:rsidRDefault="001851A9" w:rsidP="00AA1866">
            <w:pPr>
              <w:pStyle w:val="Sectiondetails"/>
            </w:pPr>
          </w:p>
        </w:tc>
      </w:tr>
      <w:tr w:rsidR="001851A9" w14:paraId="6200BEBF" w14:textId="77777777" w:rsidTr="00441F0A">
        <w:tblPrEx>
          <w:tblCellMar>
            <w:top w:w="0" w:type="dxa"/>
            <w:left w:w="108" w:type="dxa"/>
            <w:right w:w="108" w:type="dxa"/>
          </w:tblCellMar>
        </w:tblPrEx>
        <w:trPr>
          <w:trHeight w:val="86"/>
          <w:jc w:val="center"/>
        </w:trPr>
        <w:tc>
          <w:tcPr>
            <w:tcW w:w="10795" w:type="dxa"/>
          </w:tcPr>
          <w:p w14:paraId="02FA93B2" w14:textId="77777777" w:rsidR="001851A9" w:rsidRDefault="001851A9" w:rsidP="00441F0A">
            <w:pPr>
              <w:pStyle w:val="SectionTitle"/>
              <w:ind w:left="-108"/>
            </w:pPr>
          </w:p>
        </w:tc>
      </w:tr>
      <w:tr w:rsidR="001851A9" w:rsidRPr="003F51EC" w14:paraId="64843F63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14:paraId="51A2903C" w14:textId="77777777" w:rsidR="001851A9" w:rsidRPr="003F51EC" w:rsidRDefault="001851A9" w:rsidP="00441F0A">
            <w:pPr>
              <w:pStyle w:val="Sectiondetails"/>
            </w:pPr>
          </w:p>
        </w:tc>
      </w:tr>
      <w:tr w:rsidR="001851A9" w:rsidRPr="003F51EC" w14:paraId="21A92232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14:paraId="4080A0E4" w14:textId="77777777" w:rsidR="001851A9" w:rsidRPr="003F51EC" w:rsidRDefault="001851A9" w:rsidP="003F51EC">
            <w:pPr>
              <w:pStyle w:val="Sectiondetails"/>
            </w:pPr>
          </w:p>
        </w:tc>
      </w:tr>
      <w:tr w:rsidR="001851A9" w:rsidRPr="003F51EC" w14:paraId="1F35EFBF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14:paraId="7091AA0F" w14:textId="77777777" w:rsidR="001851A9" w:rsidRPr="003F51EC" w:rsidRDefault="001851A9" w:rsidP="005E49C5"/>
        </w:tc>
      </w:tr>
      <w:tr w:rsidR="00AA1866" w:rsidRPr="00AA1866" w14:paraId="41504820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14:paraId="733B343F" w14:textId="77777777" w:rsidR="00AA1866" w:rsidRPr="00AA1866" w:rsidRDefault="00AA1866" w:rsidP="00AA1866">
            <w:pPr>
              <w:pStyle w:val="Sectiondetails"/>
            </w:pPr>
          </w:p>
        </w:tc>
      </w:tr>
      <w:tr w:rsidR="001851A9" w14:paraId="56528797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14:paraId="3FEBDB8D" w14:textId="77777777" w:rsidR="001851A9" w:rsidRDefault="001851A9">
            <w:pPr>
              <w:pStyle w:val="SectionTitle"/>
              <w:tabs>
                <w:tab w:val="left" w:pos="118"/>
              </w:tabs>
              <w:ind w:left="-108"/>
            </w:pPr>
          </w:p>
        </w:tc>
      </w:tr>
      <w:tr w:rsidR="001851A9" w:rsidRPr="00AA1866" w14:paraId="276D1D0C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14:paraId="37287DC1" w14:textId="77777777" w:rsidR="001851A9" w:rsidRPr="00AA1866" w:rsidRDefault="001851A9" w:rsidP="00441F0A">
            <w:pPr>
              <w:pStyle w:val="Bulletedlist"/>
              <w:numPr>
                <w:ilvl w:val="0"/>
                <w:numId w:val="0"/>
              </w:numPr>
              <w:ind w:left="720" w:hanging="360"/>
            </w:pPr>
          </w:p>
        </w:tc>
      </w:tr>
      <w:tr w:rsidR="001851A9" w14:paraId="3E87B295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14:paraId="20001739" w14:textId="77777777" w:rsidR="001851A9" w:rsidRPr="00AA1866" w:rsidRDefault="001851A9" w:rsidP="00AA1866">
            <w:pPr>
              <w:pStyle w:val="Sectiondetails"/>
            </w:pPr>
          </w:p>
        </w:tc>
      </w:tr>
      <w:tr w:rsidR="001851A9" w14:paraId="46B2BEB6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795" w:type="dxa"/>
          </w:tcPr>
          <w:p w14:paraId="76DAE5E7" w14:textId="77777777" w:rsidR="001851A9" w:rsidRDefault="001851A9">
            <w:pPr>
              <w:pStyle w:val="SectionTitle"/>
              <w:rPr>
                <w:rStyle w:val="SectionTitleChar"/>
              </w:rPr>
            </w:pPr>
          </w:p>
        </w:tc>
      </w:tr>
      <w:tr w:rsidR="001851A9" w:rsidRPr="003F51EC" w14:paraId="28077929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795" w:type="dxa"/>
          </w:tcPr>
          <w:p w14:paraId="524B2641" w14:textId="77777777" w:rsidR="001851A9" w:rsidRPr="003F51EC" w:rsidRDefault="001851A9" w:rsidP="003F51EC">
            <w:pPr>
              <w:pStyle w:val="Sectiondetails"/>
            </w:pPr>
          </w:p>
        </w:tc>
      </w:tr>
      <w:tr w:rsidR="001851A9" w:rsidRPr="003F51EC" w14:paraId="796CA231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795" w:type="dxa"/>
          </w:tcPr>
          <w:p w14:paraId="41BFE2CD" w14:textId="77777777" w:rsidR="001851A9" w:rsidRPr="003F51EC" w:rsidRDefault="001851A9" w:rsidP="003F51EC">
            <w:pPr>
              <w:pStyle w:val="Sectiondetails"/>
            </w:pPr>
          </w:p>
        </w:tc>
      </w:tr>
      <w:tr w:rsidR="001851A9" w:rsidRPr="003F51EC" w14:paraId="5FED1085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14:paraId="57973C31" w14:textId="77777777" w:rsidR="001851A9" w:rsidRPr="003F51EC" w:rsidRDefault="001851A9" w:rsidP="003F51EC">
            <w:pPr>
              <w:pStyle w:val="Sectiondetails"/>
            </w:pPr>
          </w:p>
        </w:tc>
      </w:tr>
      <w:tr w:rsidR="001851A9" w:rsidRPr="003F51EC" w14:paraId="1CD60317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14:paraId="249FADA9" w14:textId="77777777" w:rsidR="001851A9" w:rsidRPr="003F51EC" w:rsidRDefault="001851A9" w:rsidP="00441F0A">
            <w:pPr>
              <w:pStyle w:val="Bulletedlist"/>
              <w:numPr>
                <w:ilvl w:val="0"/>
                <w:numId w:val="0"/>
              </w:numPr>
              <w:ind w:left="720" w:hanging="360"/>
            </w:pPr>
          </w:p>
        </w:tc>
      </w:tr>
      <w:tr w:rsidR="001851A9" w14:paraId="37B05E94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87"/>
          <w:jc w:val="center"/>
        </w:trPr>
        <w:tc>
          <w:tcPr>
            <w:tcW w:w="10795" w:type="dxa"/>
          </w:tcPr>
          <w:p w14:paraId="594142E6" w14:textId="77777777" w:rsidR="001851A9" w:rsidRDefault="001851A9" w:rsidP="00AA1866">
            <w:pPr>
              <w:pStyle w:val="Sectiondetails"/>
            </w:pPr>
          </w:p>
        </w:tc>
      </w:tr>
      <w:tr w:rsidR="001851A9" w14:paraId="36AE342F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795" w:type="dxa"/>
          </w:tcPr>
          <w:p w14:paraId="04291243" w14:textId="77777777" w:rsidR="001851A9" w:rsidRDefault="001851A9">
            <w:pPr>
              <w:pStyle w:val="SectionTitle"/>
            </w:pPr>
          </w:p>
        </w:tc>
      </w:tr>
      <w:tr w:rsidR="001851A9" w:rsidRPr="003F51EC" w14:paraId="3D8EDD9E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10795" w:type="dxa"/>
          </w:tcPr>
          <w:p w14:paraId="5414D07B" w14:textId="77777777" w:rsidR="001851A9" w:rsidRPr="003F51EC" w:rsidRDefault="001851A9" w:rsidP="003F51EC">
            <w:pPr>
              <w:pStyle w:val="Sectiondetails"/>
            </w:pPr>
          </w:p>
        </w:tc>
      </w:tr>
      <w:tr w:rsidR="001851A9" w:rsidRPr="003F51EC" w14:paraId="15859CA7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795" w:type="dxa"/>
          </w:tcPr>
          <w:p w14:paraId="2CD8D58F" w14:textId="77777777" w:rsidR="001851A9" w:rsidRPr="003F51EC" w:rsidRDefault="001851A9" w:rsidP="003F51EC">
            <w:pPr>
              <w:pStyle w:val="Sectiondetails"/>
            </w:pPr>
          </w:p>
        </w:tc>
      </w:tr>
      <w:tr w:rsidR="001851A9" w:rsidRPr="003F51EC" w14:paraId="018A3331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14:paraId="41D77401" w14:textId="77777777" w:rsidR="001851A9" w:rsidRPr="003F51EC" w:rsidRDefault="001851A9" w:rsidP="003F51EC">
            <w:pPr>
              <w:pStyle w:val="Sectiondetails"/>
            </w:pPr>
          </w:p>
        </w:tc>
      </w:tr>
      <w:tr w:rsidR="001851A9" w:rsidRPr="003F51EC" w14:paraId="35D417D6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795" w:type="dxa"/>
          </w:tcPr>
          <w:p w14:paraId="2DDA96B3" w14:textId="77777777" w:rsidR="001851A9" w:rsidRPr="003F51EC" w:rsidRDefault="001851A9" w:rsidP="00441F0A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1851A9" w:rsidRPr="00AA1866" w14:paraId="268E4710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795" w:type="dxa"/>
          </w:tcPr>
          <w:p w14:paraId="24A344AC" w14:textId="77777777" w:rsidR="001851A9" w:rsidRPr="00AA1866" w:rsidRDefault="001851A9" w:rsidP="00AA1866">
            <w:pPr>
              <w:pStyle w:val="Sectiondetails"/>
            </w:pPr>
          </w:p>
        </w:tc>
      </w:tr>
      <w:tr w:rsidR="001851A9" w:rsidRPr="00AA1866" w14:paraId="7A13D264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14:paraId="3B48FCB7" w14:textId="77777777" w:rsidR="001851A9" w:rsidRPr="00AA1866" w:rsidRDefault="001851A9" w:rsidP="00AA1866">
            <w:pPr>
              <w:pStyle w:val="Sectiondetails"/>
            </w:pPr>
          </w:p>
        </w:tc>
      </w:tr>
      <w:tr w:rsidR="001851A9" w:rsidRPr="00AA1866" w14:paraId="451FA339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795" w:type="dxa"/>
          </w:tcPr>
          <w:p w14:paraId="657B4554" w14:textId="77777777" w:rsidR="001851A9" w:rsidRPr="00AA1866" w:rsidRDefault="001851A9" w:rsidP="00AA1866">
            <w:pPr>
              <w:pStyle w:val="Sectiondetails"/>
            </w:pPr>
          </w:p>
        </w:tc>
      </w:tr>
      <w:tr w:rsidR="001851A9" w:rsidRPr="00AA1866" w14:paraId="5C4942E7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795" w:type="dxa"/>
          </w:tcPr>
          <w:p w14:paraId="69C59746" w14:textId="77777777" w:rsidR="001851A9" w:rsidRPr="00AA1866" w:rsidRDefault="001851A9" w:rsidP="00AA1866">
            <w:pPr>
              <w:pStyle w:val="Sectiondetails"/>
            </w:pPr>
          </w:p>
        </w:tc>
      </w:tr>
      <w:tr w:rsidR="001851A9" w:rsidRPr="00AA1866" w14:paraId="50F4C9C7" w14:textId="77777777" w:rsidTr="003F51EC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795" w:type="dxa"/>
          </w:tcPr>
          <w:p w14:paraId="01987608" w14:textId="77777777" w:rsidR="001851A9" w:rsidRPr="00AA1866" w:rsidRDefault="001851A9" w:rsidP="00AA1866">
            <w:pPr>
              <w:pStyle w:val="Sectiondetails"/>
            </w:pPr>
          </w:p>
        </w:tc>
      </w:tr>
    </w:tbl>
    <w:p w14:paraId="59EDABF6" w14:textId="77777777" w:rsidR="001851A9" w:rsidRDefault="001851A9"/>
    <w:sectPr w:rsidR="001851A9" w:rsidSect="005F2812">
      <w:headerReference w:type="default" r:id="rId8"/>
      <w:footerReference w:type="default" r:id="rId9"/>
      <w:headerReference w:type="first" r:id="rId10"/>
      <w:pgSz w:w="12240" w:h="15840" w:code="1"/>
      <w:pgMar w:top="2304" w:right="720" w:bottom="1080" w:left="720" w:header="864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3E018" w14:textId="77777777" w:rsidR="00E505D7" w:rsidRDefault="00E505D7">
      <w:pPr>
        <w:spacing w:after="0" w:line="240" w:lineRule="auto"/>
      </w:pPr>
      <w:r>
        <w:separator/>
      </w:r>
    </w:p>
  </w:endnote>
  <w:endnote w:type="continuationSeparator" w:id="0">
    <w:p w14:paraId="0C9B146E" w14:textId="77777777" w:rsidR="00E505D7" w:rsidRDefault="00E50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87519"/>
      <w:docPartObj>
        <w:docPartGallery w:val="Page Numbers (Bottom of Page)"/>
        <w:docPartUnique/>
      </w:docPartObj>
    </w:sdtPr>
    <w:sdtEndPr/>
    <w:sdtContent>
      <w:p w14:paraId="0DBE42AF" w14:textId="77777777" w:rsidR="001851A9" w:rsidRDefault="00441F0A" w:rsidP="00AA1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02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0D72E" w14:textId="77777777" w:rsidR="00E505D7" w:rsidRDefault="00E505D7">
      <w:pPr>
        <w:spacing w:after="0" w:line="240" w:lineRule="auto"/>
      </w:pPr>
      <w:r>
        <w:separator/>
      </w:r>
    </w:p>
  </w:footnote>
  <w:footnote w:type="continuationSeparator" w:id="0">
    <w:p w14:paraId="5234B42E" w14:textId="77777777" w:rsidR="00E505D7" w:rsidRDefault="00E50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14:paraId="35FD4EF8" w14:textId="77777777" w:rsidTr="00A11C70">
      <w:trPr>
        <w:trHeight w:val="335"/>
        <w:jc w:val="center"/>
      </w:trPr>
      <w:tc>
        <w:tcPr>
          <w:tcW w:w="10080" w:type="dxa"/>
        </w:tcPr>
        <w:p w14:paraId="25973C9E" w14:textId="77777777" w:rsidR="00AA1866" w:rsidRPr="00AA1866" w:rsidRDefault="00E505D7" w:rsidP="00441F0A">
          <w:pPr>
            <w:pStyle w:val="Name"/>
          </w:pPr>
          <w:sdt>
            <w:sdtPr>
              <w:rPr>
                <w:rStyle w:val="NameChar"/>
              </w:rPr>
              <w:id w:val="1421248710"/>
              <w:placeholder>
                <w:docPart w:val="25F92626812B4DBE8491364E356CF980"/>
              </w:placeholder>
            </w:sdtPr>
            <w:sdtEndPr>
              <w:rPr>
                <w:rStyle w:val="DefaultParagraphFont"/>
                <w:b/>
              </w:rPr>
            </w:sdtEndPr>
            <w:sdtContent>
              <w:r w:rsidR="00441F0A">
                <w:rPr>
                  <w:rStyle w:val="NameChar"/>
                </w:rPr>
                <w:t>Perika A. Williams</w:t>
              </w:r>
            </w:sdtContent>
          </w:sdt>
        </w:p>
      </w:tc>
    </w:tr>
    <w:tr w:rsidR="00AA1866" w:rsidRPr="00AA1866" w14:paraId="53B6CAAE" w14:textId="77777777" w:rsidTr="00A11C70">
      <w:trPr>
        <w:trHeight w:val="329"/>
        <w:jc w:val="center"/>
      </w:trPr>
      <w:tc>
        <w:tcPr>
          <w:tcW w:w="10080" w:type="dxa"/>
        </w:tcPr>
        <w:p w14:paraId="51CB4434" w14:textId="77777777" w:rsidR="005F2812" w:rsidRDefault="00E505D7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>
                <w:docPart w:val="9070FEAA095B4BD48E944B0E6CA488D1"/>
              </w:placeholder>
            </w:sdtPr>
            <w:sdtEndPr>
              <w:rPr>
                <w:rStyle w:val="DefaultParagraphFont"/>
              </w:rPr>
            </w:sdtEndPr>
            <w:sdtContent>
              <w:r w:rsidR="00441F0A">
                <w:rPr>
                  <w:rStyle w:val="ContactInfoChar"/>
                </w:rPr>
                <w:t>201 Timber Shade Dr</w:t>
              </w:r>
            </w:sdtContent>
          </w:sdt>
          <w:r w:rsidR="00AA1866" w:rsidRPr="00AA1866">
            <w:t>,</w:t>
          </w:r>
        </w:p>
        <w:p w14:paraId="7E045CFF" w14:textId="77777777" w:rsidR="005F2812" w:rsidRDefault="00AA1866" w:rsidP="00AA1866">
          <w:pPr>
            <w:pStyle w:val="ContactInfo"/>
          </w:pPr>
          <w:r w:rsidRPr="00AA1866">
            <w:t xml:space="preserve"> </w:t>
          </w:r>
          <w:sdt>
            <w:sdtPr>
              <w:rPr>
                <w:rStyle w:val="ContactInfoChar"/>
              </w:rPr>
              <w:id w:val="1421248712"/>
              <w:placeholder>
                <w:docPart w:val="1DBD51B04EEC4B5E94FF949170828839"/>
              </w:placeholder>
            </w:sdtPr>
            <w:sdtEndPr>
              <w:rPr>
                <w:rStyle w:val="DefaultParagraphFont"/>
              </w:rPr>
            </w:sdtEndPr>
            <w:sdtContent>
              <w:r w:rsidR="00441F0A">
                <w:rPr>
                  <w:rStyle w:val="ContactInfoChar"/>
                </w:rPr>
                <w:t>Red Oak, Texas 75154</w:t>
              </w:r>
            </w:sdtContent>
          </w:sdt>
        </w:p>
        <w:p w14:paraId="0870A83D" w14:textId="77777777" w:rsidR="00AA1866" w:rsidRPr="00AA1866" w:rsidRDefault="00AA1866" w:rsidP="00AA1866">
          <w:pPr>
            <w:pStyle w:val="ContactInfo"/>
          </w:pPr>
          <w:r w:rsidRPr="00AA1866">
            <w:t xml:space="preserve"> </w:t>
          </w:r>
          <w:sdt>
            <w:sdtPr>
              <w:rPr>
                <w:rStyle w:val="ContactInfoChar"/>
              </w:rPr>
              <w:id w:val="1421248713"/>
              <w:placeholder>
                <w:docPart w:val="49A859AEAD274F469C0DB223F9DE8A41"/>
              </w:placeholder>
            </w:sdtPr>
            <w:sdtEndPr>
              <w:rPr>
                <w:rStyle w:val="DefaultParagraphFont"/>
              </w:rPr>
            </w:sdtEndPr>
            <w:sdtContent>
              <w:r w:rsidR="00441F0A">
                <w:rPr>
                  <w:rStyle w:val="ContactInfoChar"/>
                </w:rPr>
                <w:t>469-226-1329</w:t>
              </w:r>
            </w:sdtContent>
          </w:sdt>
        </w:p>
        <w:p w14:paraId="64F2DA8A" w14:textId="77777777" w:rsidR="00AA1866" w:rsidRPr="00AA1866" w:rsidRDefault="005F2812" w:rsidP="005F2812">
          <w:pPr>
            <w:pStyle w:val="ContactInfo"/>
            <w:jc w:val="left"/>
          </w:pPr>
          <w:r>
            <w:t xml:space="preserve">                                                                                                                                 Email: perika1970@gmail.com</w:t>
          </w:r>
        </w:p>
      </w:tc>
    </w:tr>
  </w:tbl>
  <w:p w14:paraId="268A5A4B" w14:textId="77777777" w:rsidR="00AA1866" w:rsidRDefault="00AA18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14:paraId="1135E402" w14:textId="77777777" w:rsidTr="00A11C70">
      <w:trPr>
        <w:trHeight w:val="335"/>
        <w:jc w:val="center"/>
      </w:trPr>
      <w:tc>
        <w:tcPr>
          <w:tcW w:w="0" w:type="auto"/>
        </w:tcPr>
        <w:p w14:paraId="3F6B44A9" w14:textId="77777777" w:rsidR="001851A9" w:rsidRPr="00AA1866" w:rsidRDefault="00441F0A" w:rsidP="00441F0A">
          <w:pPr>
            <w:pStyle w:val="Nam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38817C90" wp14:editId="5A947DAC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2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3C48FE" id="Freeform 11" o:spid="_x0000_s1026" style="position:absolute;margin-left:-29.65pt;margin-top:-29.7pt;width:556.9pt;height:79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0DA615C4" wp14:editId="379DB15B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1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63CE1E" id="Freeform 10" o:spid="_x0000_s1026" style="position:absolute;margin-left:-4.4pt;margin-top:-47.75pt;width:563.1pt;height:101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  <w:placeholder>
                <w:docPart w:val="790E4118C2B8411591F4B57CE9EF6ECD"/>
              </w:placeholder>
            </w:sdtPr>
            <w:sdtEndPr>
              <w:rPr>
                <w:rStyle w:val="DefaultParagraphFont"/>
                <w:b/>
              </w:rPr>
            </w:sdtEndPr>
            <w:sdtContent>
              <w:r>
                <w:rPr>
                  <w:rStyle w:val="NameChar"/>
                </w:rPr>
                <w:t>Perika A. Williams</w:t>
              </w:r>
            </w:sdtContent>
          </w:sdt>
        </w:p>
      </w:tc>
    </w:tr>
    <w:tr w:rsidR="001851A9" w:rsidRPr="00AA1866" w14:paraId="27353517" w14:textId="77777777" w:rsidTr="00A11C70">
      <w:trPr>
        <w:trHeight w:val="329"/>
        <w:jc w:val="center"/>
      </w:trPr>
      <w:tc>
        <w:tcPr>
          <w:tcW w:w="0" w:type="auto"/>
        </w:tcPr>
        <w:p w14:paraId="5B78E7AF" w14:textId="77777777" w:rsidR="005F2812" w:rsidRDefault="00E505D7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  <w:placeholder>
                <w:docPart w:val="15D65DC1E1674B8B8EF43EAA9760FFE1"/>
              </w:placeholder>
            </w:sdtPr>
            <w:sdtEndPr>
              <w:rPr>
                <w:rStyle w:val="DefaultParagraphFont"/>
              </w:rPr>
            </w:sdtEndPr>
            <w:sdtContent>
              <w:r w:rsidR="00441F0A">
                <w:rPr>
                  <w:rStyle w:val="ContactInfoChar"/>
                </w:rPr>
                <w:t>201 Timber Shade Dr</w:t>
              </w:r>
            </w:sdtContent>
          </w:sdt>
          <w:r w:rsidR="00AA1866" w:rsidRPr="00AA1866">
            <w:t>,</w:t>
          </w:r>
        </w:p>
        <w:p w14:paraId="485CFEF0" w14:textId="77777777" w:rsidR="005F2812" w:rsidRDefault="005C23F7" w:rsidP="00AA1866">
          <w:pPr>
            <w:pStyle w:val="ContactInfo"/>
          </w:pPr>
          <w:r w:rsidRPr="00AA1866">
            <w:t xml:space="preserve"> </w:t>
          </w:r>
          <w:sdt>
            <w:sdtPr>
              <w:rPr>
                <w:rStyle w:val="ContactInfoChar"/>
              </w:rPr>
              <w:id w:val="7187522"/>
              <w:placeholder>
                <w:docPart w:val="CC172063BCE8483BA5DA0C6CBB4E0C7B"/>
              </w:placeholder>
            </w:sdtPr>
            <w:sdtEndPr>
              <w:rPr>
                <w:rStyle w:val="DefaultParagraphFont"/>
              </w:rPr>
            </w:sdtEndPr>
            <w:sdtContent>
              <w:r w:rsidR="00441F0A">
                <w:rPr>
                  <w:rStyle w:val="ContactInfoChar"/>
                </w:rPr>
                <w:t>Red Oak, Texas 75154</w:t>
              </w:r>
            </w:sdtContent>
          </w:sdt>
        </w:p>
        <w:p w14:paraId="32AD1947" w14:textId="77777777" w:rsidR="001851A9" w:rsidRPr="00AA1866" w:rsidRDefault="005C23F7" w:rsidP="00AA1866">
          <w:pPr>
            <w:pStyle w:val="ContactInfo"/>
          </w:pPr>
          <w:r w:rsidRPr="00AA1866">
            <w:t xml:space="preserve"> </w:t>
          </w:r>
          <w:sdt>
            <w:sdtPr>
              <w:rPr>
                <w:rStyle w:val="ContactInfoChar"/>
              </w:rPr>
              <w:id w:val="7187523"/>
            </w:sdtPr>
            <w:sdtEndPr>
              <w:rPr>
                <w:rStyle w:val="DefaultParagraphFont"/>
              </w:rPr>
            </w:sdtEndPr>
            <w:sdtContent>
              <w:r w:rsidR="005F2812">
                <w:rPr>
                  <w:rStyle w:val="ContactInfoChar"/>
                </w:rPr>
                <w:t xml:space="preserve">469-226-1329 </w:t>
              </w:r>
            </w:sdtContent>
          </w:sdt>
        </w:p>
        <w:p w14:paraId="35AF7556" w14:textId="77777777" w:rsidR="001851A9" w:rsidRPr="00AA1866" w:rsidRDefault="00E505D7" w:rsidP="005F2812">
          <w:pPr>
            <w:pStyle w:val="ContactInfo"/>
            <w:jc w:val="left"/>
          </w:pPr>
          <w:sdt>
            <w:sdtPr>
              <w:rPr>
                <w:rStyle w:val="ContactInfoChar"/>
              </w:rPr>
              <w:id w:val="7187524"/>
              <w:showingPlcHdr/>
            </w:sdtPr>
            <w:sdtEndPr>
              <w:rPr>
                <w:rStyle w:val="DefaultParagraphFont"/>
              </w:rPr>
            </w:sdtEndPr>
            <w:sdtContent>
              <w:r w:rsidR="005F2812">
                <w:rPr>
                  <w:rStyle w:val="ContactInfoChar"/>
                </w:rPr>
                <w:t xml:space="preserve">     </w:t>
              </w:r>
            </w:sdtContent>
          </w:sdt>
          <w:r w:rsidR="005C23F7" w:rsidRPr="00AA1866">
            <w:t xml:space="preserve"> </w:t>
          </w:r>
          <w:r w:rsidR="005F2812">
            <w:t xml:space="preserve">                                                                                                                           Email: perika1970@gmail.com</w:t>
          </w:r>
        </w:p>
      </w:tc>
    </w:tr>
  </w:tbl>
  <w:p w14:paraId="3F428CD2" w14:textId="77777777" w:rsidR="001851A9" w:rsidRDefault="001851A9" w:rsidP="005F28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0A"/>
    <w:rsid w:val="00050276"/>
    <w:rsid w:val="000F4408"/>
    <w:rsid w:val="001851A9"/>
    <w:rsid w:val="00203CCF"/>
    <w:rsid w:val="00252429"/>
    <w:rsid w:val="0028107D"/>
    <w:rsid w:val="00332B94"/>
    <w:rsid w:val="00373FD5"/>
    <w:rsid w:val="003A694F"/>
    <w:rsid w:val="003F51EC"/>
    <w:rsid w:val="003F7CDE"/>
    <w:rsid w:val="00441F0A"/>
    <w:rsid w:val="004F0D2F"/>
    <w:rsid w:val="005930CE"/>
    <w:rsid w:val="005A58A3"/>
    <w:rsid w:val="005A7B61"/>
    <w:rsid w:val="005C23F7"/>
    <w:rsid w:val="005E49C5"/>
    <w:rsid w:val="005F2812"/>
    <w:rsid w:val="00840FFA"/>
    <w:rsid w:val="00913F13"/>
    <w:rsid w:val="00975B0A"/>
    <w:rsid w:val="00A11C70"/>
    <w:rsid w:val="00AA1866"/>
    <w:rsid w:val="00BC3CCE"/>
    <w:rsid w:val="00BF59D4"/>
    <w:rsid w:val="00D272A1"/>
    <w:rsid w:val="00D96883"/>
    <w:rsid w:val="00E505D7"/>
    <w:rsid w:val="00E76F48"/>
    <w:rsid w:val="00F7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943E2"/>
  <w15:docId w15:val="{52CDE968-427D-41C5-B18B-32F7647B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wil.NT-CHILDRENS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B493F4C51014502BA4C4C39EF3DC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B30B9-5BC2-45B6-AFA1-D5AAB99291D6}"/>
      </w:docPartPr>
      <w:docPartBody>
        <w:p w:rsidR="00E2705E" w:rsidRDefault="008211B8">
          <w:pPr>
            <w:pStyle w:val="6B493F4C51014502BA4C4C39EF3DCAAC"/>
          </w:pPr>
          <w:r>
            <w:t>Objectives</w:t>
          </w:r>
        </w:p>
      </w:docPartBody>
    </w:docPart>
    <w:docPart>
      <w:docPartPr>
        <w:name w:val="47436AA1B96B45008B2723E1CAF6E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D6970-38D0-4C56-A071-520B1C18231B}"/>
      </w:docPartPr>
      <w:docPartBody>
        <w:p w:rsidR="00E2705E" w:rsidRDefault="008211B8">
          <w:pPr>
            <w:pStyle w:val="47436AA1B96B45008B2723E1CAF6E4E8"/>
          </w:pPr>
          <w:r w:rsidRPr="003F51EC">
            <w:t>Describe your career goal or ideal job.</w:t>
          </w:r>
        </w:p>
      </w:docPartBody>
    </w:docPart>
    <w:docPart>
      <w:docPartPr>
        <w:name w:val="3A322C3364FE43E1A758F88A3D312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20E5D-99C9-46AB-905C-3F3C8F6149D2}"/>
      </w:docPartPr>
      <w:docPartBody>
        <w:p w:rsidR="00E2705E" w:rsidRDefault="008211B8">
          <w:pPr>
            <w:pStyle w:val="3A322C3364FE43E1A758F88A3D31233B"/>
          </w:pPr>
          <w:r>
            <w:t>Experience</w:t>
          </w:r>
        </w:p>
      </w:docPartBody>
    </w:docPart>
    <w:docPart>
      <w:docPartPr>
        <w:name w:val="6938E7D7023041A78BA6B0B6351AD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815CA-5F68-4105-B0DD-051015B13CF7}"/>
      </w:docPartPr>
      <w:docPartBody>
        <w:p w:rsidR="00E2705E" w:rsidRDefault="008211B8">
          <w:pPr>
            <w:pStyle w:val="6938E7D7023041A78BA6B0B6351AD871"/>
          </w:pPr>
          <w:r w:rsidRPr="003F51EC">
            <w:t>Date of Employment :</w:t>
          </w:r>
        </w:p>
      </w:docPartBody>
    </w:docPart>
    <w:docPart>
      <w:docPartPr>
        <w:name w:val="18BFE3577FE84263AC45F64EC5D17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4B1D4-B0BF-4352-844A-4ED9206DBF8D}"/>
      </w:docPartPr>
      <w:docPartBody>
        <w:p w:rsidR="00E2705E" w:rsidRDefault="008211B8">
          <w:pPr>
            <w:pStyle w:val="18BFE3577FE84263AC45F64EC5D17C4F"/>
          </w:pPr>
          <w:r w:rsidRPr="003F51EC">
            <w:t>Company name</w:t>
          </w:r>
        </w:p>
      </w:docPartBody>
    </w:docPart>
    <w:docPart>
      <w:docPartPr>
        <w:name w:val="373480AED53B436194F0B2AA68B55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E63C2-E6A8-4555-A9E2-D1FAE96C65E7}"/>
      </w:docPartPr>
      <w:docPartBody>
        <w:p w:rsidR="00E2705E" w:rsidRDefault="008211B8">
          <w:pPr>
            <w:pStyle w:val="373480AED53B436194F0B2AA68B55889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F9EB09C978F44DBB90A08F3EFC025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16EB3-957A-4B2A-98B6-E6698EDC5F99}"/>
      </w:docPartPr>
      <w:docPartBody>
        <w:p w:rsidR="00E2705E" w:rsidRDefault="008211B8">
          <w:pPr>
            <w:pStyle w:val="F9EB09C978F44DBB90A08F3EFC025FB4"/>
          </w:pPr>
          <w:r>
            <w:t>Job Title</w:t>
          </w:r>
        </w:p>
      </w:docPartBody>
    </w:docPart>
    <w:docPart>
      <w:docPartPr>
        <w:name w:val="54506207D756421F9EE37DEE6AFBB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0CCF2-BA55-4358-B6DF-D2A6C87B0F58}"/>
      </w:docPartPr>
      <w:docPartBody>
        <w:p w:rsidR="00E2705E" w:rsidRDefault="008211B8">
          <w:pPr>
            <w:pStyle w:val="54506207D756421F9EE37DEE6AFBB568"/>
          </w:pPr>
          <w:r w:rsidRPr="00AA1866">
            <w:t>Job responsibility/achievement</w:t>
          </w:r>
        </w:p>
      </w:docPartBody>
    </w:docPart>
    <w:docPart>
      <w:docPartPr>
        <w:name w:val="70A57F9210DF4165941FD5E6E8EE1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485D0-AF6C-4765-8F2C-F679CD0725A7}"/>
      </w:docPartPr>
      <w:docPartBody>
        <w:p w:rsidR="00E2705E" w:rsidRDefault="008211B8">
          <w:pPr>
            <w:pStyle w:val="70A57F9210DF4165941FD5E6E8EE1C6A"/>
          </w:pPr>
          <w:r w:rsidRPr="00AA1866">
            <w:t>Job responsibility/achievement</w:t>
          </w:r>
        </w:p>
      </w:docPartBody>
    </w:docPart>
    <w:docPart>
      <w:docPartPr>
        <w:name w:val="6CE9380B291C42EC8D8C3F266DC50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A10F9-D501-4CCE-9412-992BCFC8F78D}"/>
      </w:docPartPr>
      <w:docPartBody>
        <w:p w:rsidR="00E2705E" w:rsidRDefault="008211B8">
          <w:pPr>
            <w:pStyle w:val="6CE9380B291C42EC8D8C3F266DC50321"/>
          </w:pPr>
          <w:r w:rsidRPr="00AA1866">
            <w:t>Job responsibility/achievement</w:t>
          </w:r>
        </w:p>
      </w:docPartBody>
    </w:docPart>
    <w:docPart>
      <w:docPartPr>
        <w:name w:val="790E4118C2B8411591F4B57CE9EF6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A4EF7-C7DA-46CA-9E09-A6360C6DCA4A}"/>
      </w:docPartPr>
      <w:docPartBody>
        <w:p w:rsidR="00E2705E" w:rsidRDefault="008211B8" w:rsidP="008211B8">
          <w:pPr>
            <w:pStyle w:val="790E4118C2B8411591F4B57CE9EF6ECD"/>
          </w:pPr>
          <w:r>
            <w:t>Professional Education</w:t>
          </w:r>
        </w:p>
      </w:docPartBody>
    </w:docPart>
    <w:docPart>
      <w:docPartPr>
        <w:name w:val="15D65DC1E1674B8B8EF43EAA9760F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BB463-A0E9-4C74-9C18-A75BCB9814E6}"/>
      </w:docPartPr>
      <w:docPartBody>
        <w:p w:rsidR="00E2705E" w:rsidRDefault="008211B8" w:rsidP="008211B8">
          <w:pPr>
            <w:pStyle w:val="15D65DC1E1674B8B8EF43EAA9760FFE1"/>
          </w:pPr>
          <w:r w:rsidRPr="003F51EC">
            <w:t>Dates of Attendance :</w:t>
          </w:r>
        </w:p>
      </w:docPartBody>
    </w:docPart>
    <w:docPart>
      <w:docPartPr>
        <w:name w:val="CC172063BCE8483BA5DA0C6CBB4E0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CDAFD-C66D-4554-9D72-9F32DEC7AA9C}"/>
      </w:docPartPr>
      <w:docPartBody>
        <w:p w:rsidR="00E2705E" w:rsidRDefault="008211B8" w:rsidP="008211B8">
          <w:pPr>
            <w:pStyle w:val="CC172063BCE8483BA5DA0C6CBB4E0C7B"/>
          </w:pPr>
          <w:r w:rsidRPr="003F51EC">
            <w:t>Start Date</w:t>
          </w:r>
        </w:p>
      </w:docPartBody>
    </w:docPart>
    <w:docPart>
      <w:docPartPr>
        <w:name w:val="25F92626812B4DBE8491364E356CF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A19C9-7934-4C6D-88C5-2F1A57E2B412}"/>
      </w:docPartPr>
      <w:docPartBody>
        <w:p w:rsidR="00E2705E" w:rsidRDefault="008211B8" w:rsidP="008211B8">
          <w:pPr>
            <w:pStyle w:val="25F92626812B4DBE8491364E356CF980"/>
          </w:pPr>
          <w:r w:rsidRPr="003F51EC">
            <w:t>End Date</w:t>
          </w:r>
        </w:p>
      </w:docPartBody>
    </w:docPart>
    <w:docPart>
      <w:docPartPr>
        <w:name w:val="9070FEAA095B4BD48E944B0E6CA48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05D42-C0AD-4611-846C-02F0EE472B0B}"/>
      </w:docPartPr>
      <w:docPartBody>
        <w:p w:rsidR="00E2705E" w:rsidRDefault="008211B8" w:rsidP="008211B8">
          <w:pPr>
            <w:pStyle w:val="9070FEAA095B4BD48E944B0E6CA488D1"/>
          </w:pPr>
          <w:r w:rsidRPr="003F51EC">
            <w:t>University/ College name</w:t>
          </w:r>
        </w:p>
      </w:docPartBody>
    </w:docPart>
    <w:docPart>
      <w:docPartPr>
        <w:name w:val="1DBD51B04EEC4B5E94FF949170828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64EA5-C79C-4999-995E-23DFBFA2CE63}"/>
      </w:docPartPr>
      <w:docPartBody>
        <w:p w:rsidR="00E2705E" w:rsidRDefault="008211B8" w:rsidP="008211B8">
          <w:pPr>
            <w:pStyle w:val="1DBD51B04EEC4B5E94FF949170828839"/>
          </w:pPr>
          <w:r>
            <w:t>City, ST</w:t>
          </w:r>
        </w:p>
      </w:docPartBody>
    </w:docPart>
    <w:docPart>
      <w:docPartPr>
        <w:name w:val="49A859AEAD274F469C0DB223F9DE8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63091-AA29-4601-8084-22D5029FC53C}"/>
      </w:docPartPr>
      <w:docPartBody>
        <w:p w:rsidR="00E2705E" w:rsidRDefault="008211B8" w:rsidP="008211B8">
          <w:pPr>
            <w:pStyle w:val="49A859AEAD274F469C0DB223F9DE8A41"/>
          </w:pPr>
          <w:r w:rsidRPr="003F51EC">
            <w:t>Degree/Diploma Obtained</w:t>
          </w:r>
        </w:p>
      </w:docPartBody>
    </w:docPart>
    <w:docPart>
      <w:docPartPr>
        <w:name w:val="7C2763923BA749CA9E5218EFC808D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61FFC-030E-49E2-8378-D91575052D33}"/>
      </w:docPartPr>
      <w:docPartBody>
        <w:p w:rsidR="009E2B33" w:rsidRDefault="00CF1A0F" w:rsidP="00CF1A0F">
          <w:pPr>
            <w:pStyle w:val="7C2763923BA749CA9E5218EFC808DE80"/>
          </w:pPr>
          <w:r>
            <w:t>Experience</w:t>
          </w:r>
        </w:p>
      </w:docPartBody>
    </w:docPart>
    <w:docPart>
      <w:docPartPr>
        <w:name w:val="02930F4DE7EC445F91547171B123B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7C8E5-E778-4EDA-859A-D3844576DD50}"/>
      </w:docPartPr>
      <w:docPartBody>
        <w:p w:rsidR="009E2B33" w:rsidRDefault="00CF1A0F" w:rsidP="00CF1A0F">
          <w:pPr>
            <w:pStyle w:val="02930F4DE7EC445F91547171B123B0B4"/>
          </w:pPr>
          <w:r w:rsidRPr="003F51EC">
            <w:t>Date of Employment :</w:t>
          </w:r>
        </w:p>
      </w:docPartBody>
    </w:docPart>
    <w:docPart>
      <w:docPartPr>
        <w:name w:val="49AB73E7CDD943AA861DCA700BB1C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6DDD0-5C7B-4CFB-91A7-0DC04DFCD0F5}"/>
      </w:docPartPr>
      <w:docPartBody>
        <w:p w:rsidR="009E2B33" w:rsidRDefault="00CF1A0F" w:rsidP="00CF1A0F">
          <w:pPr>
            <w:pStyle w:val="49AB73E7CDD943AA861DCA700BB1C735"/>
          </w:pPr>
          <w:r w:rsidRPr="003F51EC">
            <w:t>Date</w:t>
          </w:r>
        </w:p>
      </w:docPartBody>
    </w:docPart>
    <w:docPart>
      <w:docPartPr>
        <w:name w:val="A35689E8DF424C94B93E1C4EEF2BE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5B368-2C97-447A-8049-9CF782C6CE35}"/>
      </w:docPartPr>
      <w:docPartBody>
        <w:p w:rsidR="009E2B33" w:rsidRDefault="00CF1A0F" w:rsidP="00CF1A0F">
          <w:pPr>
            <w:pStyle w:val="A35689E8DF424C94B93E1C4EEF2BE3E9"/>
          </w:pPr>
          <w:r w:rsidRPr="003F51EC">
            <w:t>Company name</w:t>
          </w:r>
        </w:p>
      </w:docPartBody>
    </w:docPart>
    <w:docPart>
      <w:docPartPr>
        <w:name w:val="D50163DC72844B5C8B57CB97704FD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90B55-E30E-48BB-BA2C-FE65363654A7}"/>
      </w:docPartPr>
      <w:docPartBody>
        <w:p w:rsidR="009E2B33" w:rsidRDefault="00CF1A0F" w:rsidP="00CF1A0F">
          <w:pPr>
            <w:pStyle w:val="D50163DC72844B5C8B57CB97704FD366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91598A5349784C6399E155533422F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CCA5F-4AA2-4631-954C-EFB87CE49418}"/>
      </w:docPartPr>
      <w:docPartBody>
        <w:p w:rsidR="009E2B33" w:rsidRDefault="00CF1A0F" w:rsidP="00CF1A0F">
          <w:pPr>
            <w:pStyle w:val="91598A5349784C6399E155533422FE0F"/>
          </w:pPr>
          <w:r>
            <w:t>Job Title</w:t>
          </w:r>
        </w:p>
      </w:docPartBody>
    </w:docPart>
    <w:docPart>
      <w:docPartPr>
        <w:name w:val="7293D5B201BB45A2BBE61DC02C0CC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9C28E-0AA3-4EF3-B0D9-A58A79C111C6}"/>
      </w:docPartPr>
      <w:docPartBody>
        <w:p w:rsidR="009E2B33" w:rsidRDefault="00CF1A0F" w:rsidP="00CF1A0F">
          <w:pPr>
            <w:pStyle w:val="7293D5B201BB45A2BBE61DC02C0CCD5C"/>
          </w:pPr>
          <w:r w:rsidRPr="00AA1866">
            <w:t>Job responsibility/achievement</w:t>
          </w:r>
        </w:p>
      </w:docPartBody>
    </w:docPart>
    <w:docPart>
      <w:docPartPr>
        <w:name w:val="05A745D270934CEBA6CB7841FBF46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676F7-D79C-45FF-B666-0A5691B63B52}"/>
      </w:docPartPr>
      <w:docPartBody>
        <w:p w:rsidR="009E2B33" w:rsidRDefault="00CF1A0F" w:rsidP="00CF1A0F">
          <w:pPr>
            <w:pStyle w:val="05A745D270934CEBA6CB7841FBF46A65"/>
          </w:pPr>
          <w:r w:rsidRPr="00AA1866">
            <w:t>Job responsibility/achievement</w:t>
          </w:r>
        </w:p>
      </w:docPartBody>
    </w:docPart>
    <w:docPart>
      <w:docPartPr>
        <w:name w:val="794AC2039EE6483DBB2056361BA05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76D32-178C-4B76-BC38-8A160BE2073D}"/>
      </w:docPartPr>
      <w:docPartBody>
        <w:p w:rsidR="009E2B33" w:rsidRDefault="00CF1A0F" w:rsidP="00CF1A0F">
          <w:pPr>
            <w:pStyle w:val="794AC2039EE6483DBB2056361BA05467"/>
          </w:pPr>
          <w:r w:rsidRPr="00AA1866">
            <w:t>Job responsibility/achievement</w:t>
          </w:r>
        </w:p>
      </w:docPartBody>
    </w:docPart>
    <w:docPart>
      <w:docPartPr>
        <w:name w:val="8C921E0494864715B501EB876434D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00F36-DA50-474A-B08C-BEEF9A5DC9E6}"/>
      </w:docPartPr>
      <w:docPartBody>
        <w:p w:rsidR="009E2B33" w:rsidRDefault="00CF1A0F" w:rsidP="00CF1A0F">
          <w:pPr>
            <w:pStyle w:val="8C921E0494864715B501EB876434DA8B"/>
          </w:pPr>
          <w:r>
            <w:t>References are available on requests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11B8"/>
    <w:rsid w:val="000F4F68"/>
    <w:rsid w:val="003F3BA2"/>
    <w:rsid w:val="00491C30"/>
    <w:rsid w:val="004F7682"/>
    <w:rsid w:val="006B1C5A"/>
    <w:rsid w:val="007C4B01"/>
    <w:rsid w:val="008211B8"/>
    <w:rsid w:val="00835CDF"/>
    <w:rsid w:val="009E2B33"/>
    <w:rsid w:val="00CF1A0F"/>
    <w:rsid w:val="00E2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493F4C51014502BA4C4C39EF3DCAAC">
    <w:name w:val="6B493F4C51014502BA4C4C39EF3DCAAC"/>
  </w:style>
  <w:style w:type="paragraph" w:customStyle="1" w:styleId="47436AA1B96B45008B2723E1CAF6E4E8">
    <w:name w:val="47436AA1B96B45008B2723E1CAF6E4E8"/>
  </w:style>
  <w:style w:type="paragraph" w:customStyle="1" w:styleId="3A322C3364FE43E1A758F88A3D31233B">
    <w:name w:val="3A322C3364FE43E1A758F88A3D31233B"/>
  </w:style>
  <w:style w:type="paragraph" w:customStyle="1" w:styleId="6938E7D7023041A78BA6B0B6351AD871">
    <w:name w:val="6938E7D7023041A78BA6B0B6351AD871"/>
  </w:style>
  <w:style w:type="paragraph" w:customStyle="1" w:styleId="4BD5B4E16B0F4DAEA69628D651A888DC">
    <w:name w:val="4BD5B4E16B0F4DAEA69628D651A888DC"/>
  </w:style>
  <w:style w:type="paragraph" w:customStyle="1" w:styleId="18BFE3577FE84263AC45F64EC5D17C4F">
    <w:name w:val="18BFE3577FE84263AC45F64EC5D17C4F"/>
  </w:style>
  <w:style w:type="paragraph" w:customStyle="1" w:styleId="373480AED53B436194F0B2AA68B55889">
    <w:name w:val="373480AED53B436194F0B2AA68B55889"/>
  </w:style>
  <w:style w:type="paragraph" w:customStyle="1" w:styleId="F9EB09C978F44DBB90A08F3EFC025FB4">
    <w:name w:val="F9EB09C978F44DBB90A08F3EFC025FB4"/>
  </w:style>
  <w:style w:type="paragraph" w:customStyle="1" w:styleId="54506207D756421F9EE37DEE6AFBB568">
    <w:name w:val="54506207D756421F9EE37DEE6AFBB568"/>
  </w:style>
  <w:style w:type="paragraph" w:customStyle="1" w:styleId="70A57F9210DF4165941FD5E6E8EE1C6A">
    <w:name w:val="70A57F9210DF4165941FD5E6E8EE1C6A"/>
  </w:style>
  <w:style w:type="paragraph" w:customStyle="1" w:styleId="6CE9380B291C42EC8D8C3F266DC50321">
    <w:name w:val="6CE9380B291C42EC8D8C3F266DC50321"/>
  </w:style>
  <w:style w:type="paragraph" w:customStyle="1" w:styleId="8F5EDCA03BD9472FBB6FBBBC1B5DC8BA">
    <w:name w:val="8F5EDCA03BD9472FBB6FBBBC1B5DC8BA"/>
  </w:style>
  <w:style w:type="paragraph" w:customStyle="1" w:styleId="ECDCD25B607D44449E28931F95D9C368">
    <w:name w:val="ECDCD25B607D44449E28931F95D9C368"/>
  </w:style>
  <w:style w:type="paragraph" w:customStyle="1" w:styleId="55743C45E1A0415C905F1E2EA35A9470">
    <w:name w:val="55743C45E1A0415C905F1E2EA35A9470"/>
  </w:style>
  <w:style w:type="paragraph" w:customStyle="1" w:styleId="AD464C39474A4C72B3C87D033C1C8B9E">
    <w:name w:val="AD464C39474A4C72B3C87D033C1C8B9E"/>
  </w:style>
  <w:style w:type="paragraph" w:customStyle="1" w:styleId="CD963B52267C4B308C9F642D550257A7">
    <w:name w:val="CD963B52267C4B308C9F642D550257A7"/>
  </w:style>
  <w:style w:type="paragraph" w:customStyle="1" w:styleId="0B0905B069A04803A5211DAC977CE460">
    <w:name w:val="0B0905B069A04803A5211DAC977CE460"/>
  </w:style>
  <w:style w:type="paragraph" w:customStyle="1" w:styleId="576CA56A1CBB4685A1DC2268DDA7B198">
    <w:name w:val="576CA56A1CBB4685A1DC2268DDA7B198"/>
  </w:style>
  <w:style w:type="paragraph" w:customStyle="1" w:styleId="4713F9BCF16448C3BF27696A1B286525">
    <w:name w:val="4713F9BCF16448C3BF27696A1B286525"/>
  </w:style>
  <w:style w:type="paragraph" w:customStyle="1" w:styleId="02A7C13E6CB34529965DA8D77357B682">
    <w:name w:val="02A7C13E6CB34529965DA8D77357B682"/>
  </w:style>
  <w:style w:type="paragraph" w:customStyle="1" w:styleId="B36BC3F98CC844C089F5DAA1298AF359">
    <w:name w:val="B36BC3F98CC844C089F5DAA1298AF359"/>
  </w:style>
  <w:style w:type="paragraph" w:customStyle="1" w:styleId="2FAA17280112441CB5F3944A59DCFEE9">
    <w:name w:val="2FAA17280112441CB5F3944A59DCFEE9"/>
  </w:style>
  <w:style w:type="paragraph" w:customStyle="1" w:styleId="E919D7BDFD8547FDB066084B709184DA">
    <w:name w:val="E919D7BDFD8547FDB066084B709184DA"/>
  </w:style>
  <w:style w:type="paragraph" w:customStyle="1" w:styleId="A6388F6F9B3F4A38A35ED911BB77A8FD">
    <w:name w:val="A6388F6F9B3F4A38A35ED911BB77A8FD"/>
  </w:style>
  <w:style w:type="paragraph" w:customStyle="1" w:styleId="46F2DE94AA7E4FC5A413E00E8ACE810B">
    <w:name w:val="46F2DE94AA7E4FC5A413E00E8ACE810B"/>
  </w:style>
  <w:style w:type="paragraph" w:customStyle="1" w:styleId="9070AE31A6C44D22BC30ABAA9113F2A7">
    <w:name w:val="9070AE31A6C44D22BC30ABAA9113F2A7"/>
  </w:style>
  <w:style w:type="paragraph" w:customStyle="1" w:styleId="7D45990AE60A4421AB0E5546AC7B828E">
    <w:name w:val="7D45990AE60A4421AB0E5546AC7B828E"/>
  </w:style>
  <w:style w:type="paragraph" w:customStyle="1" w:styleId="BD78B02B82F2438A966CBEA52A2472CD">
    <w:name w:val="BD78B02B82F2438A966CBEA52A2472CD"/>
  </w:style>
  <w:style w:type="paragraph" w:customStyle="1" w:styleId="AE4434FEF5794056A27781E9C2DEC1BF">
    <w:name w:val="AE4434FEF5794056A27781E9C2DEC1BF"/>
  </w:style>
  <w:style w:type="paragraph" w:customStyle="1" w:styleId="88A5EECB30C94F5FBA08DD9DA26933F3">
    <w:name w:val="88A5EECB30C94F5FBA08DD9DA26933F3"/>
  </w:style>
  <w:style w:type="paragraph" w:customStyle="1" w:styleId="A410D03554554C6896D374026CD48A77">
    <w:name w:val="A410D03554554C6896D374026CD48A77"/>
  </w:style>
  <w:style w:type="paragraph" w:customStyle="1" w:styleId="8EA860DDA9244D768D8761313830AC20">
    <w:name w:val="8EA860DDA9244D768D8761313830AC20"/>
  </w:style>
  <w:style w:type="paragraph" w:customStyle="1" w:styleId="0C19F2B72A314893A52360F25A42E1C6">
    <w:name w:val="0C19F2B72A314893A52360F25A42E1C6"/>
  </w:style>
  <w:style w:type="paragraph" w:customStyle="1" w:styleId="03C46E9F864644EFB8EEA7B5905EE15B">
    <w:name w:val="03C46E9F864644EFB8EEA7B5905EE15B"/>
  </w:style>
  <w:style w:type="paragraph" w:customStyle="1" w:styleId="2DCA964DC8654061A640DFD710D63BCE">
    <w:name w:val="2DCA964DC8654061A640DFD710D63BCE"/>
  </w:style>
  <w:style w:type="paragraph" w:customStyle="1" w:styleId="B69F6650852643748F3A6E15600604CE">
    <w:name w:val="B69F6650852643748F3A6E15600604CE"/>
  </w:style>
  <w:style w:type="paragraph" w:customStyle="1" w:styleId="47544BB1D6834B8A8BCE219FF73B2202">
    <w:name w:val="47544BB1D6834B8A8BCE219FF73B2202"/>
  </w:style>
  <w:style w:type="paragraph" w:customStyle="1" w:styleId="AB7AF08FF90E49B3B42E5F0848341582">
    <w:name w:val="AB7AF08FF90E49B3B42E5F0848341582"/>
  </w:style>
  <w:style w:type="paragraph" w:customStyle="1" w:styleId="5896EE1BC480455FB76FAA031041BA55">
    <w:name w:val="5896EE1BC480455FB76FAA031041BA55"/>
  </w:style>
  <w:style w:type="paragraph" w:customStyle="1" w:styleId="A817FA45B2424E5EA7C4B17BF958159A">
    <w:name w:val="A817FA45B2424E5EA7C4B17BF958159A"/>
  </w:style>
  <w:style w:type="paragraph" w:customStyle="1" w:styleId="E5AFE91D15AB44ADB865A2FCE16EBBCC">
    <w:name w:val="E5AFE91D15AB44ADB865A2FCE16EBBCC"/>
  </w:style>
  <w:style w:type="paragraph" w:customStyle="1" w:styleId="FE524EC15DB843F985D2FB686A2973CF">
    <w:name w:val="FE524EC15DB843F985D2FB686A2973CF"/>
  </w:style>
  <w:style w:type="paragraph" w:customStyle="1" w:styleId="62DA4A2041924F17948275DF4DDBF4BA">
    <w:name w:val="62DA4A2041924F17948275DF4DDBF4BA"/>
  </w:style>
  <w:style w:type="paragraph" w:customStyle="1" w:styleId="83921937B8B0423985BAB3A591A78891">
    <w:name w:val="83921937B8B0423985BAB3A591A78891"/>
  </w:style>
  <w:style w:type="paragraph" w:customStyle="1" w:styleId="E216D693DBEC4D3AB6430C7F59B30071">
    <w:name w:val="E216D693DBEC4D3AB6430C7F59B30071"/>
  </w:style>
  <w:style w:type="paragraph" w:customStyle="1" w:styleId="E2311FC3DE3A420CBB0CC31CD8CA23DD">
    <w:name w:val="E2311FC3DE3A420CBB0CC31CD8CA23DD"/>
  </w:style>
  <w:style w:type="paragraph" w:customStyle="1" w:styleId="16E0208A19834A7A820A316D45157127">
    <w:name w:val="16E0208A19834A7A820A316D45157127"/>
  </w:style>
  <w:style w:type="paragraph" w:customStyle="1" w:styleId="274B71E8B7164CA0879EB099DFF28A50">
    <w:name w:val="274B71E8B7164CA0879EB099DFF28A50"/>
  </w:style>
  <w:style w:type="paragraph" w:customStyle="1" w:styleId="DECC3499A12C4047A3979EB3B6EB5ED9">
    <w:name w:val="DECC3499A12C4047A3979EB3B6EB5ED9"/>
  </w:style>
  <w:style w:type="paragraph" w:customStyle="1" w:styleId="8A6322E6C07E4E65882E01C1E3FFA59F">
    <w:name w:val="8A6322E6C07E4E65882E01C1E3FFA59F"/>
  </w:style>
  <w:style w:type="paragraph" w:customStyle="1" w:styleId="BF7136FB4EAE48DFA8092FBFDC5BFF3C">
    <w:name w:val="BF7136FB4EAE48DFA8092FBFDC5BFF3C"/>
  </w:style>
  <w:style w:type="paragraph" w:customStyle="1" w:styleId="71E5A16DEC7049719BBE6CB1B5877140">
    <w:name w:val="71E5A16DEC7049719BBE6CB1B5877140"/>
  </w:style>
  <w:style w:type="paragraph" w:customStyle="1" w:styleId="7B2EBCE7BBA848CCBDFBA861FD6F2E70">
    <w:name w:val="7B2EBCE7BBA848CCBDFBA861FD6F2E70"/>
  </w:style>
  <w:style w:type="paragraph" w:customStyle="1" w:styleId="EB7BCFFE0F59470C9B99E65D7B99F244">
    <w:name w:val="EB7BCFFE0F59470C9B99E65D7B99F244"/>
  </w:style>
  <w:style w:type="paragraph" w:customStyle="1" w:styleId="8E46F1C6C4534F4E936B505BECF629AC">
    <w:name w:val="8E46F1C6C4534F4E936B505BECF629AC"/>
  </w:style>
  <w:style w:type="paragraph" w:customStyle="1" w:styleId="999FA1A48D634011BCF53CA64FACA275">
    <w:name w:val="999FA1A48D634011BCF53CA64FACA275"/>
  </w:style>
  <w:style w:type="paragraph" w:customStyle="1" w:styleId="B86C22DE1E84425086678A73B7282C27">
    <w:name w:val="B86C22DE1E84425086678A73B7282C27"/>
  </w:style>
  <w:style w:type="paragraph" w:customStyle="1" w:styleId="A745CE2EE8F64988A79EC3118A1B8BEB">
    <w:name w:val="A745CE2EE8F64988A79EC3118A1B8BEB"/>
  </w:style>
  <w:style w:type="paragraph" w:customStyle="1" w:styleId="16A934C2DA9E4BC3B1A72BAA0C43DEDF">
    <w:name w:val="16A934C2DA9E4BC3B1A72BAA0C43DEDF"/>
  </w:style>
  <w:style w:type="paragraph" w:customStyle="1" w:styleId="A3C9868C00F44CEFA3588D33761A0FC5">
    <w:name w:val="A3C9868C00F44CEFA3588D33761A0FC5"/>
  </w:style>
  <w:style w:type="paragraph" w:customStyle="1" w:styleId="790E4118C2B8411591F4B57CE9EF6ECD">
    <w:name w:val="790E4118C2B8411591F4B57CE9EF6ECD"/>
    <w:rsid w:val="008211B8"/>
  </w:style>
  <w:style w:type="paragraph" w:customStyle="1" w:styleId="15D65DC1E1674B8B8EF43EAA9760FFE1">
    <w:name w:val="15D65DC1E1674B8B8EF43EAA9760FFE1"/>
    <w:rsid w:val="008211B8"/>
  </w:style>
  <w:style w:type="paragraph" w:customStyle="1" w:styleId="CC172063BCE8483BA5DA0C6CBB4E0C7B">
    <w:name w:val="CC172063BCE8483BA5DA0C6CBB4E0C7B"/>
    <w:rsid w:val="008211B8"/>
  </w:style>
  <w:style w:type="paragraph" w:customStyle="1" w:styleId="5B7CC338E5344AADBE7E05C58086F8A7">
    <w:name w:val="5B7CC338E5344AADBE7E05C58086F8A7"/>
    <w:rsid w:val="008211B8"/>
  </w:style>
  <w:style w:type="paragraph" w:customStyle="1" w:styleId="25F92626812B4DBE8491364E356CF980">
    <w:name w:val="25F92626812B4DBE8491364E356CF980"/>
    <w:rsid w:val="008211B8"/>
  </w:style>
  <w:style w:type="paragraph" w:customStyle="1" w:styleId="9070FEAA095B4BD48E944B0E6CA488D1">
    <w:name w:val="9070FEAA095B4BD48E944B0E6CA488D1"/>
    <w:rsid w:val="008211B8"/>
  </w:style>
  <w:style w:type="paragraph" w:customStyle="1" w:styleId="1DBD51B04EEC4B5E94FF949170828839">
    <w:name w:val="1DBD51B04EEC4B5E94FF949170828839"/>
    <w:rsid w:val="008211B8"/>
  </w:style>
  <w:style w:type="paragraph" w:customStyle="1" w:styleId="49A859AEAD274F469C0DB223F9DE8A41">
    <w:name w:val="49A859AEAD274F469C0DB223F9DE8A41"/>
    <w:rsid w:val="008211B8"/>
  </w:style>
  <w:style w:type="paragraph" w:customStyle="1" w:styleId="83499BC9457A4FC1B98E526F312EA889">
    <w:name w:val="83499BC9457A4FC1B98E526F312EA889"/>
    <w:rsid w:val="008211B8"/>
  </w:style>
  <w:style w:type="paragraph" w:customStyle="1" w:styleId="BE1B6E4647AF4FC0AF49C23BF5A3B381">
    <w:name w:val="BE1B6E4647AF4FC0AF49C23BF5A3B381"/>
    <w:rsid w:val="008211B8"/>
  </w:style>
  <w:style w:type="paragraph" w:customStyle="1" w:styleId="B41C97BF0A794A0EBB6AFB5BAFE154E0">
    <w:name w:val="B41C97BF0A794A0EBB6AFB5BAFE154E0"/>
    <w:rsid w:val="008211B8"/>
  </w:style>
  <w:style w:type="paragraph" w:customStyle="1" w:styleId="E0D056EC44E34202A3626DC206A5247B">
    <w:name w:val="E0D056EC44E34202A3626DC206A5247B"/>
    <w:rsid w:val="008211B8"/>
  </w:style>
  <w:style w:type="paragraph" w:customStyle="1" w:styleId="7C2763923BA749CA9E5218EFC808DE80">
    <w:name w:val="7C2763923BA749CA9E5218EFC808DE80"/>
    <w:rsid w:val="00CF1A0F"/>
  </w:style>
  <w:style w:type="paragraph" w:customStyle="1" w:styleId="02930F4DE7EC445F91547171B123B0B4">
    <w:name w:val="02930F4DE7EC445F91547171B123B0B4"/>
    <w:rsid w:val="00CF1A0F"/>
  </w:style>
  <w:style w:type="paragraph" w:customStyle="1" w:styleId="49AB73E7CDD943AA861DCA700BB1C735">
    <w:name w:val="49AB73E7CDD943AA861DCA700BB1C735"/>
    <w:rsid w:val="00CF1A0F"/>
  </w:style>
  <w:style w:type="paragraph" w:customStyle="1" w:styleId="A35689E8DF424C94B93E1C4EEF2BE3E9">
    <w:name w:val="A35689E8DF424C94B93E1C4EEF2BE3E9"/>
    <w:rsid w:val="00CF1A0F"/>
  </w:style>
  <w:style w:type="paragraph" w:customStyle="1" w:styleId="D50163DC72844B5C8B57CB97704FD366">
    <w:name w:val="D50163DC72844B5C8B57CB97704FD366"/>
    <w:rsid w:val="00CF1A0F"/>
  </w:style>
  <w:style w:type="paragraph" w:customStyle="1" w:styleId="91598A5349784C6399E155533422FE0F">
    <w:name w:val="91598A5349784C6399E155533422FE0F"/>
    <w:rsid w:val="00CF1A0F"/>
  </w:style>
  <w:style w:type="paragraph" w:customStyle="1" w:styleId="7293D5B201BB45A2BBE61DC02C0CCD5C">
    <w:name w:val="7293D5B201BB45A2BBE61DC02C0CCD5C"/>
    <w:rsid w:val="00CF1A0F"/>
  </w:style>
  <w:style w:type="paragraph" w:customStyle="1" w:styleId="05A745D270934CEBA6CB7841FBF46A65">
    <w:name w:val="05A745D270934CEBA6CB7841FBF46A65"/>
    <w:rsid w:val="00CF1A0F"/>
  </w:style>
  <w:style w:type="paragraph" w:customStyle="1" w:styleId="794AC2039EE6483DBB2056361BA05467">
    <w:name w:val="794AC2039EE6483DBB2056361BA05467"/>
    <w:rsid w:val="00CF1A0F"/>
  </w:style>
  <w:style w:type="paragraph" w:customStyle="1" w:styleId="BB35D515A26344F5853A478B62982344">
    <w:name w:val="BB35D515A26344F5853A478B62982344"/>
    <w:rsid w:val="00CF1A0F"/>
  </w:style>
  <w:style w:type="paragraph" w:customStyle="1" w:styleId="8C921E0494864715B501EB876434DA8B">
    <w:name w:val="8C921E0494864715B501EB876434DA8B"/>
    <w:rsid w:val="00CF1A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Chron_Resume</Template>
  <TotalTime>389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>Children's Medical Center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Perika Williams</dc:creator>
  <cp:lastModifiedBy>Perika Williams</cp:lastModifiedBy>
  <cp:revision>8</cp:revision>
  <cp:lastPrinted>2017-03-13T20:05:00Z</cp:lastPrinted>
  <dcterms:created xsi:type="dcterms:W3CDTF">2018-08-02T23:13:00Z</dcterms:created>
  <dcterms:modified xsi:type="dcterms:W3CDTF">2018-08-09T03:34:00Z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