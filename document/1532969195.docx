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92BA" w14:textId="78E6BB48" w:rsidR="00394A6D" w:rsidRDefault="00520725">
      <w:pPr>
        <w:pStyle w:val="Title"/>
      </w:pPr>
      <w:r>
        <w:t>Chassidy Tones</w:t>
      </w:r>
      <w:sdt>
        <w:sdtPr>
          <w:alias w:val="Enter your name:"/>
          <w:tag w:val=""/>
          <w:id w:val="-328297061"/>
          <w:placeholder>
            <w:docPart w:val="64C9107717344DDB9A1C70F5FB8A760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35BC9">
            <w:t>Your Name</w:t>
          </w:r>
        </w:sdtContent>
      </w:sdt>
    </w:p>
    <w:p w14:paraId="24059A6D" w14:textId="4D5E9904" w:rsidR="00394A6D" w:rsidRDefault="00520725">
      <w:r>
        <w:t>873 Lexington Dr</w:t>
      </w:r>
      <w:r w:rsidR="00CC75DB">
        <w:t xml:space="preserve">, </w:t>
      </w:r>
      <w:r>
        <w:t>Lancaster Texas</w:t>
      </w:r>
      <w:r w:rsidR="007D00B3">
        <w:t> | </w:t>
      </w:r>
      <w:r>
        <w:t>214-466-9863</w:t>
      </w:r>
      <w:r w:rsidR="007D00B3">
        <w:t> | </w:t>
      </w:r>
      <w:r w:rsidR="00235BC9">
        <w:t>Chassidy_tones@yahoo.com</w:t>
      </w:r>
    </w:p>
    <w:sdt>
      <w:sdtPr>
        <w:alias w:val="Objective:"/>
        <w:tag w:val="Objective:"/>
        <w:id w:val="-736782104"/>
        <w:placeholder>
          <w:docPart w:val="12D3FD64620B4762964DABFCA8E7EC9A"/>
        </w:placeholder>
        <w:temporary/>
        <w:showingPlcHdr/>
        <w15:appearance w15:val="hidden"/>
      </w:sdtPr>
      <w:sdtEndPr/>
      <w:sdtContent>
        <w:p w14:paraId="06020B90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17823D20" w14:textId="77777777" w:rsidR="00394A6D" w:rsidRDefault="00520725" w:rsidP="00DD4208">
      <w:pPr>
        <w:pStyle w:val="ListBullet"/>
      </w:pPr>
      <w:r>
        <w:t>I think that I would be a real asset to your company, I am a person that loves to learn new things and use them in my day to day life.</w:t>
      </w:r>
    </w:p>
    <w:sdt>
      <w:sdtPr>
        <w:alias w:val="Education:"/>
        <w:tag w:val="Education:"/>
        <w:id w:val="1513793667"/>
        <w:placeholder>
          <w:docPart w:val="C47B6A9E6C73410095432500E26BC244"/>
        </w:placeholder>
        <w:temporary/>
        <w:showingPlcHdr/>
        <w15:appearance w15:val="hidden"/>
      </w:sdtPr>
      <w:sdtEndPr/>
      <w:sdtContent>
        <w:p w14:paraId="7A6FB5BC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2A9BE795" w14:textId="4D70A340" w:rsidR="00394A6D" w:rsidRDefault="00520725">
      <w:pPr>
        <w:pStyle w:val="ListBullet"/>
      </w:pPr>
      <w:r>
        <w:t xml:space="preserve">High School, North Mesquite , Mesquite Texas, </w:t>
      </w:r>
      <w:r w:rsidR="004A6E4F">
        <w:t>Graduated 2009</w:t>
      </w:r>
    </w:p>
    <w:sdt>
      <w:sdtPr>
        <w:alias w:val="Skills &amp; Abilities:"/>
        <w:tag w:val="Skills &amp; Abilities:"/>
        <w:id w:val="495469907"/>
        <w:placeholder>
          <w:docPart w:val="F8FDDDBD7AC54F3199E3D53B903A22CA"/>
        </w:placeholder>
        <w:temporary/>
        <w:showingPlcHdr/>
        <w15:appearance w15:val="hidden"/>
      </w:sdtPr>
      <w:sdtEndPr/>
      <w:sdtContent>
        <w:p w14:paraId="3A100364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-520701395"/>
        <w:placeholder>
          <w:docPart w:val="8BD0DA0DCF1F49C1A6228CEC265ABBD8"/>
        </w:placeholder>
        <w:temporary/>
        <w:showingPlcHdr/>
        <w15:appearance w15:val="hidden"/>
      </w:sdtPr>
      <w:sdtEndPr/>
      <w:sdtContent>
        <w:p w14:paraId="135ED904" w14:textId="77777777" w:rsidR="00394A6D" w:rsidRDefault="007D00B3">
          <w:pPr>
            <w:pStyle w:val="Heading2"/>
          </w:pPr>
          <w:r>
            <w:t>Management</w:t>
          </w:r>
        </w:p>
      </w:sdtContent>
    </w:sdt>
    <w:p w14:paraId="38B81F15" w14:textId="77777777" w:rsidR="00394A6D" w:rsidRDefault="00520725">
      <w:pPr>
        <w:pStyle w:val="ListBullet"/>
      </w:pPr>
      <w:r>
        <w:t>I worked independently with a young special needs boy, he taught me just as much as I taught him.  He was remarkable to work with, we were together for 3 years and attachment is very possible and a part of life.</w:t>
      </w:r>
    </w:p>
    <w:sdt>
      <w:sdtPr>
        <w:alias w:val="Experience:"/>
        <w:tag w:val="Experience:"/>
        <w:id w:val="1494989950"/>
        <w:placeholder>
          <w:docPart w:val="0681F9180F9D4D0B8A40C455C028DDC3"/>
        </w:placeholder>
        <w:temporary/>
        <w:showingPlcHdr/>
        <w15:appearance w15:val="hidden"/>
      </w:sdtPr>
      <w:sdtEndPr/>
      <w:sdtContent>
        <w:p w14:paraId="0A8D3E0D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67922EE5" w14:textId="06791C27" w:rsidR="00394A6D" w:rsidRDefault="00520725">
      <w:pPr>
        <w:pStyle w:val="ListBullet"/>
      </w:pPr>
      <w:r>
        <w:t xml:space="preserve">Home Health Aide , Senior Helpers, </w:t>
      </w:r>
      <w:r w:rsidR="004A6E4F">
        <w:t>Richardson Texas</w:t>
      </w:r>
    </w:p>
    <w:p w14:paraId="0D2ECBFC" w14:textId="12945587" w:rsidR="00D56207" w:rsidRDefault="00C24466" w:rsidP="005E5E55">
      <w:pPr>
        <w:pStyle w:val="ListBullet"/>
        <w:numPr>
          <w:ilvl w:val="0"/>
          <w:numId w:val="19"/>
        </w:numPr>
      </w:pPr>
      <w:r>
        <w:t>Worked with seizure patients</w:t>
      </w:r>
    </w:p>
    <w:p w14:paraId="5FA1D450" w14:textId="119099C7" w:rsidR="00C24466" w:rsidRDefault="009C398F" w:rsidP="005E5E55">
      <w:pPr>
        <w:pStyle w:val="ListBullet"/>
        <w:numPr>
          <w:ilvl w:val="0"/>
          <w:numId w:val="19"/>
        </w:numPr>
      </w:pPr>
      <w:r>
        <w:t>Worked with Mental Retarded patients</w:t>
      </w:r>
    </w:p>
    <w:p w14:paraId="7368225F" w14:textId="22E74DEB" w:rsidR="009C398F" w:rsidRDefault="009C398F" w:rsidP="005E5E55">
      <w:pPr>
        <w:pStyle w:val="ListBullet"/>
        <w:numPr>
          <w:ilvl w:val="0"/>
          <w:numId w:val="19"/>
        </w:numPr>
      </w:pPr>
      <w:r>
        <w:t xml:space="preserve">Worked </w:t>
      </w:r>
      <w:r w:rsidR="002F0AEE">
        <w:t>helping the sick with their everyday needs</w:t>
      </w:r>
      <w:bookmarkStart w:id="0" w:name="_GoBack"/>
      <w:bookmarkEnd w:id="0"/>
    </w:p>
    <w:sectPr w:rsidR="009C398F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7596" w14:textId="77777777" w:rsidR="00520725" w:rsidRDefault="00520725">
      <w:pPr>
        <w:spacing w:after="0"/>
      </w:pPr>
      <w:r>
        <w:separator/>
      </w:r>
    </w:p>
  </w:endnote>
  <w:endnote w:type="continuationSeparator" w:id="0">
    <w:p w14:paraId="4CB6B045" w14:textId="77777777" w:rsidR="00520725" w:rsidRDefault="00520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36AD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91E6" w14:textId="77777777" w:rsidR="00520725" w:rsidRDefault="00520725">
      <w:pPr>
        <w:spacing w:after="0"/>
      </w:pPr>
      <w:r>
        <w:separator/>
      </w:r>
    </w:p>
  </w:footnote>
  <w:footnote w:type="continuationSeparator" w:id="0">
    <w:p w14:paraId="7F9EBCE4" w14:textId="77777777" w:rsidR="00520725" w:rsidRDefault="005207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25"/>
    <w:rsid w:val="00235BC9"/>
    <w:rsid w:val="002F0AEE"/>
    <w:rsid w:val="00374627"/>
    <w:rsid w:val="00394A6D"/>
    <w:rsid w:val="003F19B9"/>
    <w:rsid w:val="004476A1"/>
    <w:rsid w:val="004A6E4F"/>
    <w:rsid w:val="005114E7"/>
    <w:rsid w:val="00520725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9C398F"/>
    <w:rsid w:val="00A8131A"/>
    <w:rsid w:val="00B769EE"/>
    <w:rsid w:val="00C24466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A045BD"/>
  <w15:chartTrackingRefBased/>
  <w15:docId w15:val="{8AD26F18-13FA-43F2-B475-16464C58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on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9107717344DDB9A1C70F5FB8A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D49C6-EA1D-4309-9117-1F38B8D97B3B}"/>
      </w:docPartPr>
      <w:docPartBody>
        <w:p w:rsidR="007B0533" w:rsidRDefault="007B0533">
          <w:pPr>
            <w:pStyle w:val="64C9107717344DDB9A1C70F5FB8A760F"/>
          </w:pPr>
          <w:r>
            <w:t>Your Name</w:t>
          </w:r>
        </w:p>
      </w:docPartBody>
    </w:docPart>
    <w:docPart>
      <w:docPartPr>
        <w:name w:val="12D3FD64620B4762964DABFCA8E7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1E40-7101-462A-82DB-BC552497ED82}"/>
      </w:docPartPr>
      <w:docPartBody>
        <w:p w:rsidR="007B0533" w:rsidRDefault="007B0533">
          <w:pPr>
            <w:pStyle w:val="12D3FD64620B4762964DABFCA8E7EC9A"/>
          </w:pPr>
          <w:r>
            <w:t>Objective</w:t>
          </w:r>
        </w:p>
      </w:docPartBody>
    </w:docPart>
    <w:docPart>
      <w:docPartPr>
        <w:name w:val="C47B6A9E6C73410095432500E26B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7BDB-EF24-4680-AE62-20FDB9C5EB29}"/>
      </w:docPartPr>
      <w:docPartBody>
        <w:p w:rsidR="007B0533" w:rsidRDefault="007B0533">
          <w:pPr>
            <w:pStyle w:val="C47B6A9E6C73410095432500E26BC244"/>
          </w:pPr>
          <w:r>
            <w:t>Education</w:t>
          </w:r>
        </w:p>
      </w:docPartBody>
    </w:docPart>
    <w:docPart>
      <w:docPartPr>
        <w:name w:val="F8FDDDBD7AC54F3199E3D53B903A2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6F3C-701B-4BB1-ACBD-71A113381540}"/>
      </w:docPartPr>
      <w:docPartBody>
        <w:p w:rsidR="007B0533" w:rsidRDefault="007B0533">
          <w:pPr>
            <w:pStyle w:val="F8FDDDBD7AC54F3199E3D53B903A22CA"/>
          </w:pPr>
          <w:r>
            <w:t>Skills &amp; Abilities</w:t>
          </w:r>
        </w:p>
      </w:docPartBody>
    </w:docPart>
    <w:docPart>
      <w:docPartPr>
        <w:name w:val="8BD0DA0DCF1F49C1A6228CEC265AB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0B346-AAC9-41D2-8BA9-26E78AE196DB}"/>
      </w:docPartPr>
      <w:docPartBody>
        <w:p w:rsidR="007B0533" w:rsidRDefault="007B0533">
          <w:pPr>
            <w:pStyle w:val="8BD0DA0DCF1F49C1A6228CEC265ABBD8"/>
          </w:pPr>
          <w:r>
            <w:t>Management</w:t>
          </w:r>
        </w:p>
      </w:docPartBody>
    </w:docPart>
    <w:docPart>
      <w:docPartPr>
        <w:name w:val="0681F9180F9D4D0B8A40C455C028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D0B55-5928-4C93-9A80-0A43EC5A5209}"/>
      </w:docPartPr>
      <w:docPartBody>
        <w:p w:rsidR="007B0533" w:rsidRDefault="007B0533">
          <w:pPr>
            <w:pStyle w:val="0681F9180F9D4D0B8A40C455C028DDC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33"/>
    <w:rsid w:val="007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9107717344DDB9A1C70F5FB8A760F">
    <w:name w:val="64C9107717344DDB9A1C70F5FB8A760F"/>
  </w:style>
  <w:style w:type="paragraph" w:customStyle="1" w:styleId="9EC819685BF747E78404451C3F7DB679">
    <w:name w:val="9EC819685BF747E78404451C3F7DB679"/>
  </w:style>
  <w:style w:type="paragraph" w:customStyle="1" w:styleId="25A3B00543574B71BE3EA44342C602DF">
    <w:name w:val="25A3B00543574B71BE3EA44342C602DF"/>
  </w:style>
  <w:style w:type="paragraph" w:customStyle="1" w:styleId="90F262B0477B4DD4AEC5E34ABC48C90B">
    <w:name w:val="90F262B0477B4DD4AEC5E34ABC48C90B"/>
  </w:style>
  <w:style w:type="paragraph" w:customStyle="1" w:styleId="22CC645CCEA7438DBC6D284752520A1B">
    <w:name w:val="22CC645CCEA7438DBC6D284752520A1B"/>
  </w:style>
  <w:style w:type="paragraph" w:customStyle="1" w:styleId="12D3FD64620B4762964DABFCA8E7EC9A">
    <w:name w:val="12D3FD64620B4762964DABFCA8E7EC9A"/>
  </w:style>
  <w:style w:type="paragraph" w:customStyle="1" w:styleId="E5CC51780D3C4D7C8BAEA1F728B3F802">
    <w:name w:val="E5CC51780D3C4D7C8BAEA1F728B3F802"/>
  </w:style>
  <w:style w:type="paragraph" w:customStyle="1" w:styleId="C47B6A9E6C73410095432500E26BC244">
    <w:name w:val="C47B6A9E6C73410095432500E26BC244"/>
  </w:style>
  <w:style w:type="paragraph" w:customStyle="1" w:styleId="B09AB4EDA9564CACB7B7569F412C0F27">
    <w:name w:val="B09AB4EDA9564CACB7B7569F412C0F27"/>
  </w:style>
  <w:style w:type="paragraph" w:customStyle="1" w:styleId="F4AF3FAB59C2446BB6FEB6663F8C0BFF">
    <w:name w:val="F4AF3FAB59C2446BB6FEB6663F8C0BFF"/>
  </w:style>
  <w:style w:type="paragraph" w:customStyle="1" w:styleId="1F59EACCE5D644BB9DB7CE44EB8945DE">
    <w:name w:val="1F59EACCE5D644BB9DB7CE44EB8945DE"/>
  </w:style>
  <w:style w:type="paragraph" w:customStyle="1" w:styleId="FF72219A035740E2B21C0A0F4AE2F7EB">
    <w:name w:val="FF72219A035740E2B21C0A0F4AE2F7EB"/>
  </w:style>
  <w:style w:type="paragraph" w:customStyle="1" w:styleId="DB5F8D35866D45CD8E4C1B2B489B6F14">
    <w:name w:val="DB5F8D35866D45CD8E4C1B2B489B6F14"/>
  </w:style>
  <w:style w:type="paragraph" w:customStyle="1" w:styleId="5764BAA8C0C74C34AD11C433D9E443D8">
    <w:name w:val="5764BAA8C0C74C34AD11C433D9E443D8"/>
  </w:style>
  <w:style w:type="paragraph" w:customStyle="1" w:styleId="0575E378ADE2404A9DE8E322FA0767C3">
    <w:name w:val="0575E378ADE2404A9DE8E322FA0767C3"/>
  </w:style>
  <w:style w:type="paragraph" w:customStyle="1" w:styleId="15AAB4A0009342CBBB9304DF0A03383C">
    <w:name w:val="15AAB4A0009342CBBB9304DF0A03383C"/>
  </w:style>
  <w:style w:type="paragraph" w:customStyle="1" w:styleId="92C508263D60496EA972BF005AAFDB66">
    <w:name w:val="92C508263D60496EA972BF005AAFDB66"/>
  </w:style>
  <w:style w:type="paragraph" w:customStyle="1" w:styleId="CA88FD6A2C40488D9809A525633F88C8">
    <w:name w:val="CA88FD6A2C40488D9809A525633F88C8"/>
  </w:style>
  <w:style w:type="paragraph" w:customStyle="1" w:styleId="DAE4492D87134CEAB8692E6178BBC9B2">
    <w:name w:val="DAE4492D87134CEAB8692E6178BBC9B2"/>
  </w:style>
  <w:style w:type="paragraph" w:customStyle="1" w:styleId="F8FDDDBD7AC54F3199E3D53B903A22CA">
    <w:name w:val="F8FDDDBD7AC54F3199E3D53B903A22CA"/>
  </w:style>
  <w:style w:type="paragraph" w:customStyle="1" w:styleId="8BD0DA0DCF1F49C1A6228CEC265ABBD8">
    <w:name w:val="8BD0DA0DCF1F49C1A6228CEC265ABBD8"/>
  </w:style>
  <w:style w:type="paragraph" w:customStyle="1" w:styleId="4511EB3F2D5D485496DABD3BE2B65814">
    <w:name w:val="4511EB3F2D5D485496DABD3BE2B65814"/>
  </w:style>
  <w:style w:type="paragraph" w:customStyle="1" w:styleId="19A9DDCA02F94EA784C73D5D63CD7054">
    <w:name w:val="19A9DDCA02F94EA784C73D5D63CD7054"/>
  </w:style>
  <w:style w:type="paragraph" w:customStyle="1" w:styleId="60B163D4083744F7B94284E92419D8C3">
    <w:name w:val="60B163D4083744F7B94284E92419D8C3"/>
  </w:style>
  <w:style w:type="paragraph" w:customStyle="1" w:styleId="D7813CB515524182864D8A2E08ED3D93">
    <w:name w:val="D7813CB515524182864D8A2E08ED3D93"/>
  </w:style>
  <w:style w:type="paragraph" w:customStyle="1" w:styleId="E80D80EA10114947A233006272FADCF1">
    <w:name w:val="E80D80EA10114947A233006272FADCF1"/>
  </w:style>
  <w:style w:type="paragraph" w:customStyle="1" w:styleId="9DE43849277342FB9C6C3538AD9B25A7">
    <w:name w:val="9DE43849277342FB9C6C3538AD9B25A7"/>
  </w:style>
  <w:style w:type="paragraph" w:customStyle="1" w:styleId="C1F6E524BE1C4FACB6BC07B2DC914411">
    <w:name w:val="C1F6E524BE1C4FACB6BC07B2DC914411"/>
  </w:style>
  <w:style w:type="paragraph" w:customStyle="1" w:styleId="0681F9180F9D4D0B8A40C455C028DDC3">
    <w:name w:val="0681F9180F9D4D0B8A40C455C028DDC3"/>
  </w:style>
  <w:style w:type="paragraph" w:customStyle="1" w:styleId="80C757FF0BD84666BD1EDFEB381CF7A5">
    <w:name w:val="80C757FF0BD84666BD1EDFEB381CF7A5"/>
  </w:style>
  <w:style w:type="paragraph" w:customStyle="1" w:styleId="DF48C9F3DB0F43F1833D3E77EA8869F1">
    <w:name w:val="DF48C9F3DB0F43F1833D3E77EA8869F1"/>
  </w:style>
  <w:style w:type="paragraph" w:customStyle="1" w:styleId="3FC8D7431A38478A8A95AB6095E0C3CD">
    <w:name w:val="3FC8D7431A38478A8A95AB6095E0C3CD"/>
  </w:style>
  <w:style w:type="paragraph" w:customStyle="1" w:styleId="399202E326EA43BFAFD2000FA1D56DC4">
    <w:name w:val="399202E326EA43BFAFD2000FA1D56DC4"/>
  </w:style>
  <w:style w:type="paragraph" w:customStyle="1" w:styleId="142A0E070553431AB58DF41D99CAFB13">
    <w:name w:val="142A0E070553431AB58DF41D99CAFB13"/>
  </w:style>
  <w:style w:type="paragraph" w:customStyle="1" w:styleId="5941C37E9E9D4A7A83413767B9C06AEE">
    <w:name w:val="5941C37E9E9D4A7A83413767B9C06AEE"/>
  </w:style>
  <w:style w:type="paragraph" w:customStyle="1" w:styleId="F0596BEA0F9E4A3E9125FE84126B0E55">
    <w:name w:val="F0596BEA0F9E4A3E9125FE84126B0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Evette Tones</dc:creator>
  <cp:keywords/>
  <dc:description/>
  <cp:lastModifiedBy>Evette Tones</cp:lastModifiedBy>
  <cp:revision>6</cp:revision>
  <dcterms:created xsi:type="dcterms:W3CDTF">2018-04-24T03:29:00Z</dcterms:created>
  <dcterms:modified xsi:type="dcterms:W3CDTF">2018-04-24T03:42:00Z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