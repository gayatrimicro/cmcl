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6"/>
        <w:gridCol w:w="3744"/>
      </w:tblGrid>
      <w:tr w:rsidR="00E5521B" w:rsidRPr="00565B06" w:rsidTr="009A3F4C">
        <w:trPr>
          <w:trHeight w:hRule="exact" w:val="1944"/>
        </w:trPr>
        <w:tc>
          <w:tcPr>
            <w:tcW w:w="4896" w:type="dxa"/>
            <w:tcMar>
              <w:right w:w="144" w:type="dxa"/>
            </w:tcMar>
            <w:vAlign w:val="bottom"/>
          </w:tcPr>
          <w:p w:rsidR="00556337" w:rsidRPr="00565B06" w:rsidRDefault="00216621" w:rsidP="00E5521B">
            <w:pPr>
              <w:pStyle w:val="Title"/>
            </w:pPr>
            <w:r>
              <w:t>Amber</w:t>
            </w:r>
          </w:p>
          <w:p w:rsidR="00FE18B2" w:rsidRPr="00565B06" w:rsidRDefault="00216621" w:rsidP="00216621">
            <w:pPr>
              <w:pStyle w:val="Subtitle"/>
            </w:pPr>
            <w:r>
              <w:t>ellis</w:t>
            </w:r>
          </w:p>
        </w:tc>
        <w:tc>
          <w:tcPr>
            <w:tcW w:w="3744" w:type="dxa"/>
            <w:tcMar>
              <w:left w:w="144" w:type="dxa"/>
            </w:tcMar>
            <w:vAlign w:val="bottom"/>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Contact information table"/>
            </w:tblPr>
            <w:tblGrid>
              <w:gridCol w:w="3261"/>
              <w:gridCol w:w="339"/>
            </w:tblGrid>
            <w:tr w:rsidR="00323C3F" w:rsidRPr="009D0878" w:rsidTr="00FE7443">
              <w:tc>
                <w:tcPr>
                  <w:tcW w:w="3899" w:type="dxa"/>
                  <w:tcMar>
                    <w:top w:w="0" w:type="dxa"/>
                    <w:left w:w="720" w:type="dxa"/>
                    <w:right w:w="29" w:type="dxa"/>
                  </w:tcMar>
                </w:tcPr>
                <w:p w:rsidR="00323C3F" w:rsidRPr="009D0878" w:rsidRDefault="00485D2B" w:rsidP="00323C3F">
                  <w:pPr>
                    <w:pStyle w:val="ContactInfo"/>
                  </w:pPr>
                  <w:sdt>
                    <w:sdtPr>
                      <w:alias w:val="Enter address:"/>
                      <w:tag w:val="Enter address:"/>
                      <w:id w:val="966779368"/>
                      <w:placeholder>
                        <w:docPart w:val="E9816AFA5D1545E2A49EDDE6315BD13B"/>
                      </w:placeholder>
                      <w:dataBinding w:prefixMappings="xmlns:ns0='http://schemas.microsoft.com/office/2006/coverPageProps' " w:xpath="/ns0:CoverPageProperties[1]/ns0:CompanyAddress[1]" w:storeItemID="{55AF091B-3C7A-41E3-B477-F2FDAA23CFDA}"/>
                      <w15:appearance w15:val="hidden"/>
                      <w:text w:multiLine="1"/>
                    </w:sdtPr>
                    <w:sdtEndPr/>
                    <w:sdtContent>
                      <w:r w:rsidR="00216621" w:rsidRPr="00216621">
                        <w:t>809 NE Green Oaks Blvd., #322 Arlington, TX 76006</w:t>
                      </w:r>
                    </w:sdtContent>
                  </w:sdt>
                </w:p>
              </w:tc>
              <w:tc>
                <w:tcPr>
                  <w:tcW w:w="420" w:type="dxa"/>
                  <w:tcMar>
                    <w:top w:w="0" w:type="dxa"/>
                    <w:left w:w="0" w:type="dxa"/>
                    <w:right w:w="0" w:type="dxa"/>
                  </w:tcMar>
                </w:tcPr>
                <w:p w:rsidR="00323C3F" w:rsidRPr="009D0878" w:rsidRDefault="00323C3F" w:rsidP="00323C3F">
                  <w:pPr>
                    <w:pStyle w:val="Icons"/>
                  </w:pPr>
                  <w:r w:rsidRPr="009D0878">
                    <w:rPr>
                      <w:noProof/>
                    </w:rPr>
                    <mc:AlternateContent>
                      <mc:Choice Requires="wps">
                        <w:drawing>
                          <wp:inline distT="0" distB="0" distL="0" distR="0" wp14:anchorId="0728C313" wp14:editId="41D05225">
                            <wp:extent cx="118872" cy="118872"/>
                            <wp:effectExtent l="0" t="0" r="0" b="0"/>
                            <wp:docPr id="9"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tx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29321CAD" id="Address icon" o:spid="_x0000_s1026" alt="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coordsize="2846,2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&#1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fillcolor="black [3213]" stroked="f" strokeweight="0">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323C3F" w:rsidRPr="009D0878" w:rsidTr="00FE7443">
              <w:sdt>
                <w:sdtPr>
                  <w:alias w:val="Enter phone:"/>
                  <w:tag w:val="Enter phone:"/>
                  <w:id w:val="-1849400302"/>
                  <w:placeholder>
                    <w:docPart w:val="285F72EFD74241DD88E78B160EF4E4E8"/>
                  </w:placeholder>
                  <w:dataBinding w:prefixMappings="xmlns:ns0='http://schemas.microsoft.com/office/2006/coverPageProps' " w:xpath="/ns0:CoverPageProperties[1]/ns0:CompanyPhone[1]" w:storeItemID="{55AF091B-3C7A-41E3-B477-F2FDAA23CFDA}"/>
                  <w15:appearance w15:val="hidden"/>
                  <w:text w:multiLine="1"/>
                </w:sdtPr>
                <w:sdtEndPr/>
                <w:sdtContent>
                  <w:tc>
                    <w:tcPr>
                      <w:tcW w:w="3899" w:type="dxa"/>
                      <w:tcMar>
                        <w:left w:w="720" w:type="dxa"/>
                        <w:right w:w="29" w:type="dxa"/>
                      </w:tcMar>
                    </w:tcPr>
                    <w:p w:rsidR="00323C3F" w:rsidRPr="009D0878" w:rsidRDefault="00216621" w:rsidP="00216621">
                      <w:pPr>
                        <w:pStyle w:val="ContactInfo"/>
                      </w:pPr>
                      <w:r>
                        <w:t>254-252-0972</w:t>
                      </w:r>
                    </w:p>
                  </w:tc>
                </w:sdtContent>
              </w:sdt>
              <w:tc>
                <w:tcPr>
                  <w:tcW w:w="420" w:type="dxa"/>
                  <w:tcMar>
                    <w:left w:w="0" w:type="dxa"/>
                    <w:right w:w="0" w:type="dxa"/>
                  </w:tcMar>
                </w:tcPr>
                <w:p w:rsidR="00323C3F" w:rsidRPr="009D0878" w:rsidRDefault="00323C3F" w:rsidP="00323C3F">
                  <w:pPr>
                    <w:pStyle w:val="Icons"/>
                  </w:pPr>
                  <w:r w:rsidRPr="009D0878">
                    <w:rPr>
                      <w:noProof/>
                    </w:rPr>
                    <mc:AlternateContent>
                      <mc:Choice Requires="wps">
                        <w:drawing>
                          <wp:inline distT="0" distB="0" distL="0" distR="0" wp14:anchorId="6FEC2FA7" wp14:editId="52ED0E2E">
                            <wp:extent cx="109728" cy="109728"/>
                            <wp:effectExtent l="0" t="0" r="5080" b="5080"/>
                            <wp:docPr id="10"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tx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54A27ECC" id="Telephone icon" o:spid="_x0000_s1026" alt="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coordsize="2552,2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&#1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fillcolor="black [3213]" stroked="f" strokeweight="0">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323C3F" w:rsidRPr="009D0878" w:rsidTr="00FE7443">
              <w:sdt>
                <w:sdtPr>
                  <w:alias w:val="Enter email:"/>
                  <w:tag w:val="Enter email:"/>
                  <w:id w:val="-675184368"/>
                  <w:placeholder>
                    <w:docPart w:val="CE9790AFCC9544EE9EB9CFFBCF92EB86"/>
                  </w:placeholder>
                  <w:dataBinding w:prefixMappings="xmlns:ns0='http://schemas.microsoft.com/office/2006/coverPageProps' " w:xpath="/ns0:CoverPageProperties[1]/ns0:CompanyEmail[1]" w:storeItemID="{55AF091B-3C7A-41E3-B477-F2FDAA23CFDA}"/>
                  <w15:appearance w15:val="hidden"/>
                  <w:text w:multiLine="1"/>
                </w:sdtPr>
                <w:sdtEndPr/>
                <w:sdtContent>
                  <w:tc>
                    <w:tcPr>
                      <w:tcW w:w="3899" w:type="dxa"/>
                      <w:tcMar>
                        <w:left w:w="720" w:type="dxa"/>
                        <w:right w:w="29" w:type="dxa"/>
                      </w:tcMar>
                    </w:tcPr>
                    <w:p w:rsidR="00323C3F" w:rsidRPr="009D0878" w:rsidRDefault="00216621" w:rsidP="00216621">
                      <w:pPr>
                        <w:pStyle w:val="ContactInfo"/>
                      </w:pPr>
                      <w:r>
                        <w:t>Amber.ellis@uta.edu</w:t>
                      </w:r>
                    </w:p>
                  </w:tc>
                </w:sdtContent>
              </w:sdt>
              <w:tc>
                <w:tcPr>
                  <w:tcW w:w="420" w:type="dxa"/>
                  <w:tcMar>
                    <w:left w:w="0" w:type="dxa"/>
                    <w:right w:w="0" w:type="dxa"/>
                  </w:tcMar>
                </w:tcPr>
                <w:p w:rsidR="00323C3F" w:rsidRPr="009D0878" w:rsidRDefault="00323C3F" w:rsidP="00323C3F">
                  <w:pPr>
                    <w:pStyle w:val="Icons"/>
                  </w:pPr>
                  <w:r>
                    <w:rPr>
                      <w:noProof/>
                    </w:rPr>
                    <mc:AlternateContent>
                      <mc:Choice Requires="wps">
                        <w:drawing>
                          <wp:inline distT="0" distB="0" distL="0" distR="0" wp14:anchorId="6B45E5EE" wp14:editId="7392D8E3">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tx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w:pict>
                          <v:shape w14:anchorId="09806F88" id="Freeform 5" o:spid="_x0000_s1026" alt="Email icon" style="width:10.8pt;height:7.2pt;visibility:visible;mso-wrap-style:square;mso-left-percent:-10001;mso-top-percent:-10001;mso-position-horizontal:absolute;mso-position-horizontal-relative:char;mso-position-vertical:absolute;mso-position-vertical-relative:line;mso-left-percent:-10001;mso-top-percent:-10001;v-text-anchor:top" coordsize="12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" path="m108,21r,l60,58,12,21v-1,-1,-1,-2,,-3c13,16,14,16,16,17l60,51,104,17v1,-1,3,-1,4,1c109,19,109,20,108,21r,xm114,r,l6,c3,,,3,,6l,74v,3,3,6,6,6l114,80v3,,6,-3,6,-6l120,6c120,3,117,,114,xe" fillcolor="black [3213]" stroked="f" strokeweight="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aspectratio="t" verticies="t"/>
                            <w10:anchorlock/>
                          </v:shape>
                        </w:pict>
                      </mc:Fallback>
                    </mc:AlternateContent>
                  </w:r>
                </w:p>
              </w:tc>
            </w:tr>
            <w:tr w:rsidR="00323C3F" w:rsidRPr="009D0878" w:rsidTr="00FE7443">
              <w:tc>
                <w:tcPr>
                  <w:tcW w:w="3899" w:type="dxa"/>
                  <w:tcMar>
                    <w:left w:w="720" w:type="dxa"/>
                    <w:right w:w="29" w:type="dxa"/>
                  </w:tcMar>
                </w:tcPr>
                <w:p w:rsidR="00323C3F" w:rsidRPr="009D0878" w:rsidRDefault="00323C3F" w:rsidP="00323C3F">
                  <w:pPr>
                    <w:pStyle w:val="ContactInfo"/>
                  </w:pPr>
                </w:p>
              </w:tc>
              <w:tc>
                <w:tcPr>
                  <w:tcW w:w="420" w:type="dxa"/>
                  <w:tcMar>
                    <w:left w:w="0" w:type="dxa"/>
                    <w:right w:w="0" w:type="dxa"/>
                  </w:tcMar>
                </w:tcPr>
                <w:p w:rsidR="00323C3F" w:rsidRPr="009D0878" w:rsidRDefault="00323C3F" w:rsidP="00323C3F">
                  <w:pPr>
                    <w:pStyle w:val="Icons"/>
                  </w:pPr>
                </w:p>
              </w:tc>
            </w:tr>
            <w:tr w:rsidR="00323C3F" w:rsidRPr="009D0878" w:rsidTr="00FE7443">
              <w:tc>
                <w:tcPr>
                  <w:tcW w:w="3899" w:type="dxa"/>
                  <w:tcMar>
                    <w:left w:w="720" w:type="dxa"/>
                    <w:right w:w="29" w:type="dxa"/>
                  </w:tcMar>
                </w:tcPr>
                <w:p w:rsidR="00323C3F" w:rsidRPr="009D0878" w:rsidRDefault="00323C3F" w:rsidP="00323C3F">
                  <w:pPr>
                    <w:pStyle w:val="ContactInfo"/>
                  </w:pPr>
                </w:p>
              </w:tc>
              <w:tc>
                <w:tcPr>
                  <w:tcW w:w="420" w:type="dxa"/>
                  <w:tcMar>
                    <w:left w:w="0" w:type="dxa"/>
                    <w:right w:w="0" w:type="dxa"/>
                  </w:tcMar>
                </w:tcPr>
                <w:p w:rsidR="00323C3F" w:rsidRPr="009D0878" w:rsidRDefault="00323C3F" w:rsidP="00323C3F">
                  <w:pPr>
                    <w:pStyle w:val="Icons"/>
                  </w:pPr>
                </w:p>
              </w:tc>
            </w:tr>
          </w:tbl>
          <w:p w:rsidR="00E5521B" w:rsidRPr="00565B06" w:rsidRDefault="00E5521B" w:rsidP="00DF2C9D">
            <w:pPr>
              <w:pStyle w:val="ContactInfo"/>
            </w:pPr>
          </w:p>
        </w:tc>
      </w:tr>
    </w:tbl>
    <w:tbl>
      <w:tblPr>
        <w:tblStyle w:val="PlainTable2"/>
        <w:tblW w:w="5425" w:type="pct"/>
        <w:tblInd w:w="-720" w:type="dxa"/>
        <w:tblBorders>
          <w:top w:val="none" w:sz="0" w:space="0" w:color="auto"/>
          <w:bottom w:val="none" w:sz="0" w:space="0" w:color="auto"/>
        </w:tblBorders>
        <w:tblLayout w:type="fixed"/>
        <w:tblCellMar>
          <w:left w:w="0" w:type="dxa"/>
          <w:right w:w="0" w:type="dxa"/>
        </w:tblCellMar>
        <w:tblLook w:val="0600" w:firstRow="0" w:lastRow="0" w:firstColumn="0" w:lastColumn="0" w:noHBand="1" w:noVBand="1"/>
        <w:tblDescription w:val="First table is the name and contact info layout table. Second table is the objective table"/>
      </w:tblPr>
      <w:tblGrid>
        <w:gridCol w:w="730"/>
        <w:gridCol w:w="8644"/>
      </w:tblGrid>
      <w:tr w:rsidR="000E24AC" w:rsidRPr="00565B06" w:rsidTr="007175B9">
        <w:tc>
          <w:tcPr>
            <w:tcW w:w="730" w:type="dxa"/>
            <w:tcMar>
              <w:bottom w:w="0" w:type="dxa"/>
              <w:right w:w="216" w:type="dxa"/>
            </w:tcMar>
            <w:vAlign w:val="bottom"/>
          </w:tcPr>
          <w:p w:rsidR="000E24AC" w:rsidRPr="00565B06" w:rsidRDefault="00075B13" w:rsidP="009D0878">
            <w:pPr>
              <w:pStyle w:val="Icons"/>
            </w:pPr>
            <w:r w:rsidRPr="00565B06">
              <w:rPr>
                <w:noProof/>
              </w:rPr>
              <mc:AlternateContent>
                <mc:Choice Requires="wpg">
                  <w:drawing>
                    <wp:inline distT="0" distB="0" distL="0" distR="0" wp14:anchorId="0CF46EE2" wp14:editId="6F88DC9D">
                      <wp:extent cx="274320" cy="274320"/>
                      <wp:effectExtent l="0" t="0" r="11430" b="11430"/>
                      <wp:docPr id="1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tx1"/>
                                </a:solid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1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1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A9F3406"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black [3213]" strokecolor="black [3213]"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4" w:type="dxa"/>
            <w:tcBorders>
              <w:left w:val="nil"/>
            </w:tcBorders>
            <w:tcMar>
              <w:bottom w:w="0" w:type="dxa"/>
            </w:tcMar>
            <w:vAlign w:val="bottom"/>
          </w:tcPr>
          <w:p w:rsidR="000E24AC" w:rsidRPr="00565B06" w:rsidRDefault="00485D2B" w:rsidP="007850D1">
            <w:pPr>
              <w:pStyle w:val="Heading1"/>
              <w:outlineLvl w:val="0"/>
            </w:pPr>
            <w:sdt>
              <w:sdtPr>
                <w:alias w:val="Objective:"/>
                <w:tag w:val="Objective:"/>
                <w:id w:val="-376709012"/>
                <w:placeholder>
                  <w:docPart w:val="F8A97AEBDAFE45569D8679E35546F914"/>
                </w:placeholder>
                <w:temporary/>
                <w:showingPlcHdr/>
                <w15:appearance w15:val="hidden"/>
              </w:sdtPr>
              <w:sdtEndPr/>
              <w:sdtContent>
                <w:r w:rsidR="007850D1" w:rsidRPr="00565B06">
                  <w:t>Objective</w:t>
                </w:r>
              </w:sdtContent>
            </w:sdt>
          </w:p>
        </w:tc>
      </w:tr>
    </w:tbl>
    <w:p w:rsidR="00A77B4D" w:rsidRPr="00565B06" w:rsidRDefault="00216621" w:rsidP="007850D1">
      <w:r w:rsidRPr="00216621">
        <w:t>Efficient learner, detailed-oriented, able to prioritize and efficiently manage multiple assignments. Strives to ensure that all tasks are successfully accomplished within time Experienced in supporting daily operational and administrative functions in an office role. Strong customer service orientation.</w:t>
      </w:r>
    </w:p>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ducation layout table"/>
      </w:tblPr>
      <w:tblGrid>
        <w:gridCol w:w="725"/>
        <w:gridCol w:w="8649"/>
      </w:tblGrid>
      <w:tr w:rsidR="00A77B4D" w:rsidRPr="00565B06" w:rsidTr="00562422">
        <w:tc>
          <w:tcPr>
            <w:tcW w:w="720" w:type="dxa"/>
            <w:tcMar>
              <w:right w:w="216" w:type="dxa"/>
            </w:tcMar>
            <w:vAlign w:val="bottom"/>
          </w:tcPr>
          <w:p w:rsidR="00A77B4D" w:rsidRPr="00565B06" w:rsidRDefault="00075B13" w:rsidP="00075B13">
            <w:pPr>
              <w:pStyle w:val="Icons"/>
            </w:pPr>
            <w:r w:rsidRPr="00565B06">
              <w:rPr>
                <w:noProof/>
              </w:rPr>
              <mc:AlternateContent>
                <mc:Choice Requires="wpg">
                  <w:drawing>
                    <wp:inline distT="0" distB="0" distL="0" distR="0" wp14:anchorId="17028F3C" wp14:editId="5EED5B5B">
                      <wp:extent cx="274320" cy="274320"/>
                      <wp:effectExtent l="0" t="0" r="11430" b="1143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a:solidFill>
                                <a:schemeClr val="tx1"/>
                              </a:solidFill>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grpFill/>
                                <a:ln w="0">
                                  <a:solidFill>
                                    <a:schemeClr val="bg2"/>
                                  </a:solid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grpFill/>
                                <a:ln w="0">
                                  <a:solidFill>
                                    <a:schemeClr val="bg2"/>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437C7D4"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ed="f" strokecolor="#f7f7f7 [3214]"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ed="f" strokecolor="#f7f7f7 [3214]"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587" w:type="dxa"/>
          </w:tcPr>
          <w:p w:rsidR="00A77B4D" w:rsidRPr="00565B06" w:rsidRDefault="00485D2B" w:rsidP="002146F8">
            <w:pPr>
              <w:pStyle w:val="Heading1"/>
              <w:outlineLvl w:val="0"/>
            </w:pPr>
            <w:sdt>
              <w:sdtPr>
                <w:alias w:val="Education:"/>
                <w:tag w:val="Education:"/>
                <w:id w:val="1586649636"/>
                <w:placeholder>
                  <w:docPart w:val="6985D902128045699EE17B5209FA30DC"/>
                </w:placeholder>
                <w:temporary/>
                <w:showingPlcHdr/>
                <w15:appearance w15:val="hidden"/>
              </w:sdtPr>
              <w:sdtEndPr/>
              <w:sdtContent>
                <w:r w:rsidR="00DD2D34" w:rsidRPr="00565B06">
                  <w:t>Education</w:t>
                </w:r>
              </w:sdtContent>
            </w:sdt>
          </w:p>
        </w:tc>
      </w:tr>
    </w:tbl>
    <w:p w:rsidR="007C0E0E" w:rsidRPr="00565B06" w:rsidRDefault="00216621" w:rsidP="00B47E1E">
      <w:pPr>
        <w:pStyle w:val="Heading2"/>
      </w:pPr>
      <w:r w:rsidRPr="0099663D">
        <w:rPr>
          <w:color w:val="auto"/>
        </w:rPr>
        <w:t>Masters of Social Work with a concentration in health services</w:t>
      </w:r>
      <w:r w:rsidR="007C0E0E" w:rsidRPr="0099663D">
        <w:rPr>
          <w:color w:val="auto"/>
        </w:rPr>
        <w:t xml:space="preserve"> |</w:t>
      </w:r>
      <w:r w:rsidR="007C0E0E" w:rsidRPr="00565B06">
        <w:t xml:space="preserve"> </w:t>
      </w:r>
      <w:r>
        <w:rPr>
          <w:rStyle w:val="Emphasis"/>
        </w:rPr>
        <w:t>University Texas at Arlington</w:t>
      </w:r>
    </w:p>
    <w:p w:rsidR="000E24AC" w:rsidRPr="00565B06" w:rsidRDefault="00216621" w:rsidP="00216621">
      <w:pPr>
        <w:pStyle w:val="Heading3"/>
      </w:pPr>
      <w:r>
        <w:t>June 2017</w:t>
      </w:r>
      <w:r w:rsidR="007C0E0E" w:rsidRPr="00565B06">
        <w:t xml:space="preserve"> – </w:t>
      </w:r>
      <w:r w:rsidR="00247F07">
        <w:t>augu</w:t>
      </w:r>
      <w:r>
        <w:t>st 2018</w:t>
      </w:r>
    </w:p>
    <w:p w:rsidR="007C0E0E" w:rsidRPr="00565B06" w:rsidRDefault="00216621" w:rsidP="00B47E1E">
      <w:pPr>
        <w:pStyle w:val="Heading2"/>
      </w:pPr>
      <w:r w:rsidRPr="0099663D">
        <w:rPr>
          <w:color w:val="auto"/>
        </w:rPr>
        <w:t>Bachelors of Arts in Social Work</w:t>
      </w:r>
      <w:r w:rsidR="007C0E0E" w:rsidRPr="0099663D">
        <w:rPr>
          <w:color w:val="auto"/>
        </w:rPr>
        <w:t xml:space="preserve"> |</w:t>
      </w:r>
      <w:r w:rsidR="007C0E0E" w:rsidRPr="00565B06">
        <w:t xml:space="preserve"> </w:t>
      </w:r>
      <w:r>
        <w:rPr>
          <w:rStyle w:val="Emphasis"/>
        </w:rPr>
        <w:t>University Texas at Arlington</w:t>
      </w:r>
    </w:p>
    <w:p w:rsidR="007C0E0E" w:rsidRPr="00565B06" w:rsidRDefault="00216621" w:rsidP="004F199F">
      <w:pPr>
        <w:pStyle w:val="Heading3"/>
      </w:pPr>
      <w:r>
        <w:t>August 2013</w:t>
      </w:r>
      <w:r w:rsidR="007C0E0E" w:rsidRPr="00565B06">
        <w:t xml:space="preserve"> – </w:t>
      </w:r>
      <w:r>
        <w:t>May 2017</w:t>
      </w:r>
    </w:p>
    <w:p w:rsidR="007C0E0E" w:rsidRPr="00565B06" w:rsidRDefault="007C0E0E" w:rsidP="007C0E0E"/>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Experience layout table"/>
      </w:tblPr>
      <w:tblGrid>
        <w:gridCol w:w="725"/>
        <w:gridCol w:w="8649"/>
      </w:tblGrid>
      <w:tr w:rsidR="005E088C" w:rsidRPr="00565B06" w:rsidTr="00562422">
        <w:tc>
          <w:tcPr>
            <w:tcW w:w="720" w:type="dxa"/>
            <w:tcMar>
              <w:right w:w="216" w:type="dxa"/>
            </w:tcMar>
            <w:vAlign w:val="bottom"/>
          </w:tcPr>
          <w:p w:rsidR="005E088C" w:rsidRPr="00565B06" w:rsidRDefault="00075B13" w:rsidP="00075B13">
            <w:pPr>
              <w:pStyle w:val="Icons"/>
            </w:pPr>
            <w:r w:rsidRPr="00565B06">
              <w:rPr>
                <w:noProof/>
              </w:rPr>
              <mc:AlternateContent>
                <mc:Choice Requires="wpg">
                  <w:drawing>
                    <wp:inline distT="0" distB="0" distL="0" distR="0" wp14:anchorId="22A968DE" wp14:editId="24E0F5ED">
                      <wp:extent cx="274320" cy="274320"/>
                      <wp:effectExtent l="0" t="0" r="11430" b="1143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a:solidFill>
                                <a:schemeClr val="tx1"/>
                              </a:solidFill>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grpFill/>
                                <a:ln w="0">
                                  <a:solidFill>
                                    <a:schemeClr val="bg2"/>
                                  </a:solid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grpFill/>
                                <a:ln w="0">
                                  <a:solidFill>
                                    <a:schemeClr val="bg2"/>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392D95B"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ed="f" strokecolor="#f7f7f7 [3214]"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ed="f" strokecolor="#f7f7f7 [3214]"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587" w:type="dxa"/>
          </w:tcPr>
          <w:p w:rsidR="005E088C" w:rsidRPr="00565B06" w:rsidRDefault="00485D2B" w:rsidP="0004158B">
            <w:pPr>
              <w:pStyle w:val="Heading1"/>
              <w:outlineLvl w:val="0"/>
            </w:pPr>
            <w:sdt>
              <w:sdtPr>
                <w:alias w:val="Education:"/>
                <w:tag w:val="Education:"/>
                <w:id w:val="-2131392780"/>
                <w:placeholder>
                  <w:docPart w:val="D89F14E6F2F74D7FA358AAE2874DA74A"/>
                </w:placeholder>
                <w:temporary/>
                <w:showingPlcHdr/>
                <w15:appearance w15:val="hidden"/>
              </w:sdtPr>
              <w:sdtEndPr/>
              <w:sdtContent>
                <w:r w:rsidR="005E088C" w:rsidRPr="00565B06">
                  <w:t>Experience</w:t>
                </w:r>
              </w:sdtContent>
            </w:sdt>
          </w:p>
        </w:tc>
      </w:tr>
    </w:tbl>
    <w:p w:rsidR="005E088C" w:rsidRPr="00565B06" w:rsidRDefault="00216621" w:rsidP="00B47E1E">
      <w:pPr>
        <w:pStyle w:val="Heading2"/>
      </w:pPr>
      <w:r w:rsidRPr="0099663D">
        <w:rPr>
          <w:color w:val="auto"/>
        </w:rPr>
        <w:t>Administrative Assistant II</w:t>
      </w:r>
      <w:r w:rsidR="005E088C" w:rsidRPr="0099663D">
        <w:rPr>
          <w:color w:val="auto"/>
        </w:rPr>
        <w:t xml:space="preserve"> |</w:t>
      </w:r>
      <w:r w:rsidR="005E088C" w:rsidRPr="00565B06">
        <w:t xml:space="preserve"> </w:t>
      </w:r>
      <w:r>
        <w:rPr>
          <w:rStyle w:val="Emphasis"/>
        </w:rPr>
        <w:t xml:space="preserve">UT Arlington Facilities Management </w:t>
      </w:r>
    </w:p>
    <w:p w:rsidR="005E088C" w:rsidRPr="00565B06" w:rsidRDefault="00216621" w:rsidP="004F199F">
      <w:pPr>
        <w:pStyle w:val="Heading3"/>
      </w:pPr>
      <w:r>
        <w:t>September 2014</w:t>
      </w:r>
      <w:r w:rsidR="005E088C" w:rsidRPr="00565B06">
        <w:t xml:space="preserve"> – </w:t>
      </w:r>
      <w:r>
        <w:t>cURRENTLY</w:t>
      </w:r>
    </w:p>
    <w:p w:rsidR="00216621" w:rsidRDefault="00216621" w:rsidP="00216621">
      <w:r>
        <w:t>•</w:t>
      </w:r>
      <w:r>
        <w:tab/>
        <w:t>Greet Visitors</w:t>
      </w:r>
    </w:p>
    <w:p w:rsidR="00216621" w:rsidRDefault="00216621" w:rsidP="00216621">
      <w:pPr>
        <w:ind w:firstLine="720"/>
      </w:pPr>
      <w:proofErr w:type="gramStart"/>
      <w:r>
        <w:t>o</w:t>
      </w:r>
      <w:proofErr w:type="gramEnd"/>
      <w:r>
        <w:tab/>
        <w:t>Escort meetings</w:t>
      </w:r>
    </w:p>
    <w:p w:rsidR="00216621" w:rsidRDefault="00216621" w:rsidP="00216621">
      <w:pPr>
        <w:ind w:firstLine="720"/>
      </w:pPr>
      <w:proofErr w:type="gramStart"/>
      <w:r>
        <w:t>o</w:t>
      </w:r>
      <w:proofErr w:type="gramEnd"/>
      <w:r>
        <w:tab/>
        <w:t>Responsible for passing along valuable information</w:t>
      </w:r>
    </w:p>
    <w:p w:rsidR="00216621" w:rsidRDefault="00216621" w:rsidP="00216621"/>
    <w:p w:rsidR="00216621" w:rsidRDefault="00216621" w:rsidP="00216621">
      <w:r>
        <w:t>•</w:t>
      </w:r>
      <w:r>
        <w:tab/>
        <w:t xml:space="preserve">Sorting and distributing office mail </w:t>
      </w:r>
    </w:p>
    <w:p w:rsidR="00216621" w:rsidRDefault="00216621" w:rsidP="00216621">
      <w:r>
        <w:t>•</w:t>
      </w:r>
      <w:r>
        <w:tab/>
        <w:t>Answering multiline phone</w:t>
      </w:r>
    </w:p>
    <w:p w:rsidR="00216621" w:rsidRDefault="00216621" w:rsidP="00216621">
      <w:r>
        <w:t>•</w:t>
      </w:r>
      <w:r>
        <w:tab/>
        <w:t xml:space="preserve">Responsible for effectively spending University funds for needed supplies </w:t>
      </w:r>
    </w:p>
    <w:p w:rsidR="00216621" w:rsidRDefault="00216621" w:rsidP="00216621">
      <w:r>
        <w:t>•</w:t>
      </w:r>
      <w:r>
        <w:tab/>
        <w:t>Assisting with payroll and personnel functions:</w:t>
      </w:r>
    </w:p>
    <w:p w:rsidR="00216621" w:rsidRDefault="00216621" w:rsidP="00216621">
      <w:pPr>
        <w:ind w:firstLine="720"/>
      </w:pPr>
      <w:proofErr w:type="gramStart"/>
      <w:r>
        <w:t>o</w:t>
      </w:r>
      <w:proofErr w:type="gramEnd"/>
      <w:r>
        <w:tab/>
        <w:t>Calculating sick and vacation hours on timesheets</w:t>
      </w:r>
    </w:p>
    <w:p w:rsidR="00216621" w:rsidRDefault="00216621" w:rsidP="00216621">
      <w:pPr>
        <w:ind w:firstLine="720"/>
      </w:pPr>
      <w:proofErr w:type="gramStart"/>
      <w:r>
        <w:t>o</w:t>
      </w:r>
      <w:proofErr w:type="gramEnd"/>
      <w:r>
        <w:tab/>
        <w:t>Creating new personnel file folders</w:t>
      </w:r>
    </w:p>
    <w:p w:rsidR="00216621" w:rsidRDefault="00216621" w:rsidP="00216621">
      <w:pPr>
        <w:ind w:firstLine="720"/>
      </w:pPr>
      <w:proofErr w:type="gramStart"/>
      <w:r>
        <w:t>o</w:t>
      </w:r>
      <w:proofErr w:type="gramEnd"/>
      <w:r>
        <w:tab/>
        <w:t xml:space="preserve">Recreating and organizing filing systems for Facilities Management employees </w:t>
      </w:r>
    </w:p>
    <w:p w:rsidR="00216621" w:rsidRDefault="00216621" w:rsidP="00216621">
      <w:r>
        <w:t>•</w:t>
      </w:r>
      <w:r>
        <w:tab/>
        <w:t>Reconciling Pro-Card (state credit cards) on a monthly basis</w:t>
      </w:r>
    </w:p>
    <w:p w:rsidR="00216621" w:rsidRDefault="00216621" w:rsidP="00216621">
      <w:pPr>
        <w:ind w:firstLine="720"/>
      </w:pPr>
      <w:proofErr w:type="gramStart"/>
      <w:r>
        <w:t>o</w:t>
      </w:r>
      <w:proofErr w:type="gramEnd"/>
      <w:r>
        <w:tab/>
        <w:t>Pro-Card packets: making sure invoices match with bank statement purchases, checking for appropriate signatures and correct dating, and writing in correct vendor ID numbers</w:t>
      </w:r>
    </w:p>
    <w:p w:rsidR="00216621" w:rsidRDefault="00216621" w:rsidP="00216621">
      <w:pPr>
        <w:ind w:firstLine="720"/>
      </w:pPr>
      <w:proofErr w:type="gramStart"/>
      <w:r>
        <w:t>o</w:t>
      </w:r>
      <w:proofErr w:type="gramEnd"/>
      <w:r>
        <w:tab/>
        <w:t>Collect needed receipts and invoices from Pro-Card holders and vendors</w:t>
      </w:r>
    </w:p>
    <w:p w:rsidR="00216621" w:rsidRDefault="00216621" w:rsidP="00216621">
      <w:pPr>
        <w:ind w:firstLine="720"/>
      </w:pPr>
      <w:proofErr w:type="gramStart"/>
      <w:r>
        <w:t>o</w:t>
      </w:r>
      <w:proofErr w:type="gramEnd"/>
      <w:r>
        <w:tab/>
        <w:t>Copy and file completed Pro-Card transaction logs and back up documents</w:t>
      </w:r>
    </w:p>
    <w:p w:rsidR="00216621" w:rsidRDefault="00216621" w:rsidP="00216621">
      <w:pPr>
        <w:ind w:firstLine="720"/>
      </w:pPr>
      <w:proofErr w:type="gramStart"/>
      <w:r>
        <w:lastRenderedPageBreak/>
        <w:t>o</w:t>
      </w:r>
      <w:proofErr w:type="gramEnd"/>
      <w:r>
        <w:tab/>
        <w:t>Maintain vendor hold status list for Pro-Card users monthly</w:t>
      </w:r>
    </w:p>
    <w:p w:rsidR="00216621" w:rsidRDefault="00216621" w:rsidP="00216621">
      <w:pPr>
        <w:ind w:firstLine="720"/>
      </w:pPr>
      <w:proofErr w:type="gramStart"/>
      <w:r>
        <w:t>o</w:t>
      </w:r>
      <w:proofErr w:type="gramEnd"/>
      <w:r>
        <w:tab/>
        <w:t xml:space="preserve">Coding </w:t>
      </w:r>
    </w:p>
    <w:p w:rsidR="00216621" w:rsidRDefault="00216621" w:rsidP="00216621">
      <w:r>
        <w:t>•</w:t>
      </w:r>
      <w:r>
        <w:tab/>
        <w:t xml:space="preserve">Making departmental deposits: delivering University checks and cash to Bursars Office </w:t>
      </w:r>
    </w:p>
    <w:p w:rsidR="00216621" w:rsidRDefault="00216621" w:rsidP="00216621">
      <w:r>
        <w:t>•</w:t>
      </w:r>
      <w:r>
        <w:tab/>
        <w:t>Signing in bid packages</w:t>
      </w:r>
    </w:p>
    <w:p w:rsidR="00216621" w:rsidRDefault="00216621" w:rsidP="00216621">
      <w:r>
        <w:t>•</w:t>
      </w:r>
      <w:r>
        <w:tab/>
        <w:t>Schedule meetings in the conference room</w:t>
      </w:r>
    </w:p>
    <w:p w:rsidR="00216621" w:rsidRDefault="00216621" w:rsidP="00216621">
      <w:r>
        <w:t>•</w:t>
      </w:r>
      <w:r>
        <w:tab/>
        <w:t>Post flyers for events and polices across campus</w:t>
      </w:r>
    </w:p>
    <w:p w:rsidR="005E088C" w:rsidRPr="00565B06" w:rsidRDefault="00216621" w:rsidP="00216621">
      <w:r>
        <w:t>•</w:t>
      </w:r>
      <w:r>
        <w:tab/>
        <w:t>Help organize and set-up for parties, meetings, and other office gatherings</w:t>
      </w:r>
    </w:p>
    <w:p w:rsidR="005E088C" w:rsidRPr="00565B06" w:rsidRDefault="00216621" w:rsidP="00B47E1E">
      <w:pPr>
        <w:pStyle w:val="Heading2"/>
      </w:pPr>
      <w:r w:rsidRPr="0099663D">
        <w:rPr>
          <w:color w:val="auto"/>
        </w:rPr>
        <w:t>Student Intern</w:t>
      </w:r>
      <w:r w:rsidR="005E088C" w:rsidRPr="0099663D">
        <w:rPr>
          <w:color w:val="auto"/>
        </w:rPr>
        <w:t xml:space="preserve"> |</w:t>
      </w:r>
      <w:r w:rsidR="005E088C" w:rsidRPr="00565B06">
        <w:t xml:space="preserve"> </w:t>
      </w:r>
      <w:r>
        <w:rPr>
          <w:rStyle w:val="Emphasis"/>
        </w:rPr>
        <w:t xml:space="preserve">Texas Rehabilitation Arlington </w:t>
      </w:r>
    </w:p>
    <w:p w:rsidR="005E088C" w:rsidRPr="00565B06" w:rsidRDefault="00216621" w:rsidP="004F199F">
      <w:pPr>
        <w:pStyle w:val="Heading3"/>
      </w:pPr>
      <w:r>
        <w:t>Januray 2018</w:t>
      </w:r>
      <w:r w:rsidR="005E088C" w:rsidRPr="00565B06">
        <w:t xml:space="preserve"> – </w:t>
      </w:r>
      <w:r>
        <w:t>august 2018</w:t>
      </w:r>
    </w:p>
    <w:p w:rsidR="00216621" w:rsidRDefault="00216621" w:rsidP="00216621">
      <w:r>
        <w:t>•</w:t>
      </w:r>
      <w:r>
        <w:tab/>
        <w:t>Assessing incoming patients</w:t>
      </w:r>
    </w:p>
    <w:p w:rsidR="00216621" w:rsidRDefault="00216621" w:rsidP="00216621">
      <w:pPr>
        <w:ind w:firstLine="720"/>
      </w:pPr>
      <w:proofErr w:type="gramStart"/>
      <w:r>
        <w:t>o</w:t>
      </w:r>
      <w:proofErr w:type="gramEnd"/>
      <w:r>
        <w:tab/>
        <w:t>Verifying patient demographics/ contact info</w:t>
      </w:r>
    </w:p>
    <w:p w:rsidR="00216621" w:rsidRDefault="00216621" w:rsidP="00216621">
      <w:pPr>
        <w:ind w:firstLine="720"/>
      </w:pPr>
      <w:proofErr w:type="gramStart"/>
      <w:r>
        <w:t>o</w:t>
      </w:r>
      <w:proofErr w:type="gramEnd"/>
      <w:r>
        <w:tab/>
        <w:t>Obtaining information on patient potential discharge destination</w:t>
      </w:r>
    </w:p>
    <w:p w:rsidR="00216621" w:rsidRDefault="00216621" w:rsidP="00216621">
      <w:pPr>
        <w:ind w:firstLine="720"/>
      </w:pPr>
      <w:proofErr w:type="gramStart"/>
      <w:r>
        <w:t>o</w:t>
      </w:r>
      <w:proofErr w:type="gramEnd"/>
      <w:r>
        <w:tab/>
        <w:t>Assessed patients for current and needed resources</w:t>
      </w:r>
    </w:p>
    <w:p w:rsidR="00216621" w:rsidRDefault="00216621" w:rsidP="00216621">
      <w:r>
        <w:t>•</w:t>
      </w:r>
      <w:r>
        <w:tab/>
        <w:t xml:space="preserve">Assisting with patient discharge </w:t>
      </w:r>
    </w:p>
    <w:p w:rsidR="00216621" w:rsidRDefault="00216621" w:rsidP="00216621">
      <w:pPr>
        <w:ind w:firstLine="720"/>
      </w:pPr>
      <w:proofErr w:type="gramStart"/>
      <w:r>
        <w:t>o</w:t>
      </w:r>
      <w:proofErr w:type="gramEnd"/>
      <w:r>
        <w:tab/>
        <w:t>Gathering patient clinical(s) from patient chart</w:t>
      </w:r>
    </w:p>
    <w:p w:rsidR="00216621" w:rsidRDefault="00216621" w:rsidP="00216621">
      <w:pPr>
        <w:ind w:firstLine="720"/>
      </w:pPr>
      <w:proofErr w:type="gramStart"/>
      <w:r>
        <w:t>o</w:t>
      </w:r>
      <w:proofErr w:type="gramEnd"/>
      <w:r>
        <w:tab/>
        <w:t>Attending interdisciplinary meetings</w:t>
      </w:r>
    </w:p>
    <w:p w:rsidR="00216621" w:rsidRDefault="00216621" w:rsidP="00216621">
      <w:pPr>
        <w:ind w:firstLine="720"/>
      </w:pPr>
      <w:proofErr w:type="gramStart"/>
      <w:r>
        <w:t>o</w:t>
      </w:r>
      <w:proofErr w:type="gramEnd"/>
      <w:r>
        <w:tab/>
        <w:t>Researching resources for patient’s</w:t>
      </w:r>
    </w:p>
    <w:p w:rsidR="00216621" w:rsidRDefault="00216621" w:rsidP="00216621">
      <w:pPr>
        <w:ind w:firstLine="720"/>
      </w:pPr>
      <w:proofErr w:type="gramStart"/>
      <w:r>
        <w:t>o</w:t>
      </w:r>
      <w:proofErr w:type="gramEnd"/>
      <w:r>
        <w:tab/>
        <w:t xml:space="preserve">Communicating with patient family members </w:t>
      </w:r>
    </w:p>
    <w:p w:rsidR="005E088C" w:rsidRDefault="00216621" w:rsidP="00216621">
      <w:pPr>
        <w:ind w:firstLine="720"/>
      </w:pPr>
      <w:proofErr w:type="gramStart"/>
      <w:r>
        <w:t>o</w:t>
      </w:r>
      <w:proofErr w:type="gramEnd"/>
      <w:r>
        <w:tab/>
        <w:t>Making patient referrals</w:t>
      </w:r>
    </w:p>
    <w:p w:rsidR="00C43DF6" w:rsidRPr="00565B06" w:rsidRDefault="00C43DF6" w:rsidP="00C43DF6">
      <w:pPr>
        <w:pStyle w:val="Heading2"/>
      </w:pPr>
      <w:r w:rsidRPr="0099663D">
        <w:rPr>
          <w:color w:val="auto"/>
        </w:rPr>
        <w:t>Student Intern |</w:t>
      </w:r>
      <w:r w:rsidRPr="00565B06">
        <w:t xml:space="preserve"> </w:t>
      </w:r>
      <w:r w:rsidRPr="00C43DF6">
        <w:rPr>
          <w:rStyle w:val="Emphasis"/>
        </w:rPr>
        <w:t>UTA Center for Clinical Social Work</w:t>
      </w:r>
    </w:p>
    <w:p w:rsidR="00C43DF6" w:rsidRDefault="00C43DF6" w:rsidP="00C43DF6">
      <w:pPr>
        <w:pStyle w:val="Heading3"/>
      </w:pPr>
      <w:r>
        <w:t>August 2016</w:t>
      </w:r>
      <w:r w:rsidRPr="00565B06">
        <w:t xml:space="preserve"> – </w:t>
      </w:r>
      <w:r>
        <w:t>May 2017</w:t>
      </w:r>
    </w:p>
    <w:p w:rsidR="00C43DF6" w:rsidRDefault="00C43DF6" w:rsidP="00C43DF6">
      <w:r>
        <w:t>•</w:t>
      </w:r>
      <w:r>
        <w:tab/>
        <w:t>Participate in offsite community counseling services</w:t>
      </w:r>
    </w:p>
    <w:p w:rsidR="00C43DF6" w:rsidRDefault="00C43DF6" w:rsidP="00C43DF6">
      <w:pPr>
        <w:ind w:firstLine="720"/>
      </w:pPr>
      <w:proofErr w:type="gramStart"/>
      <w:r>
        <w:t>o</w:t>
      </w:r>
      <w:proofErr w:type="gramEnd"/>
      <w:r>
        <w:tab/>
        <w:t>Practicing IMPACT protocol for late-life depression</w:t>
      </w:r>
    </w:p>
    <w:p w:rsidR="00C43DF6" w:rsidRDefault="00C43DF6" w:rsidP="00C43DF6">
      <w:r>
        <w:t>•</w:t>
      </w:r>
      <w:r>
        <w:tab/>
        <w:t xml:space="preserve">Organizing community events for senior living facility </w:t>
      </w:r>
    </w:p>
    <w:p w:rsidR="00C43DF6" w:rsidRDefault="00C43DF6" w:rsidP="00C43DF6">
      <w:r>
        <w:t>•</w:t>
      </w:r>
      <w:r>
        <w:tab/>
        <w:t>Case management</w:t>
      </w:r>
    </w:p>
    <w:p w:rsidR="00C43DF6" w:rsidRDefault="00C43DF6" w:rsidP="00C43DF6">
      <w:pPr>
        <w:ind w:firstLine="720"/>
      </w:pPr>
      <w:proofErr w:type="gramStart"/>
      <w:r>
        <w:t>o</w:t>
      </w:r>
      <w:proofErr w:type="gramEnd"/>
      <w:r>
        <w:tab/>
        <w:t>Answering phones</w:t>
      </w:r>
    </w:p>
    <w:p w:rsidR="00C43DF6" w:rsidRDefault="00C43DF6" w:rsidP="00C43DF6">
      <w:pPr>
        <w:ind w:firstLine="720"/>
      </w:pPr>
      <w:proofErr w:type="gramStart"/>
      <w:r>
        <w:t>o</w:t>
      </w:r>
      <w:proofErr w:type="gramEnd"/>
      <w:r>
        <w:tab/>
        <w:t>Providing information about services</w:t>
      </w:r>
    </w:p>
    <w:p w:rsidR="00C43DF6" w:rsidRDefault="00C43DF6" w:rsidP="00C43DF6">
      <w:pPr>
        <w:ind w:firstLine="720"/>
      </w:pPr>
      <w:proofErr w:type="gramStart"/>
      <w:r>
        <w:t>o</w:t>
      </w:r>
      <w:proofErr w:type="gramEnd"/>
      <w:r>
        <w:tab/>
        <w:t xml:space="preserve">Organizing case files </w:t>
      </w:r>
    </w:p>
    <w:p w:rsidR="00C43DF6" w:rsidRDefault="00C43DF6" w:rsidP="00C43DF6">
      <w:r>
        <w:t>•</w:t>
      </w:r>
      <w:r>
        <w:tab/>
        <w:t>Assisting with senior resident health fairs</w:t>
      </w:r>
    </w:p>
    <w:p w:rsidR="00C43DF6" w:rsidRDefault="00C43DF6" w:rsidP="00C43DF6">
      <w:pPr>
        <w:ind w:firstLine="720"/>
      </w:pPr>
      <w:proofErr w:type="gramStart"/>
      <w:r>
        <w:t>o</w:t>
      </w:r>
      <w:proofErr w:type="gramEnd"/>
      <w:r>
        <w:tab/>
        <w:t>Providing free health screenings</w:t>
      </w:r>
    </w:p>
    <w:p w:rsidR="00C43DF6" w:rsidRDefault="00C43DF6" w:rsidP="00C43DF6">
      <w:pPr>
        <w:ind w:firstLine="720"/>
      </w:pPr>
      <w:proofErr w:type="gramStart"/>
      <w:r>
        <w:t>o</w:t>
      </w:r>
      <w:proofErr w:type="gramEnd"/>
      <w:r>
        <w:tab/>
        <w:t>Sharing counseling services and resources</w:t>
      </w:r>
    </w:p>
    <w:p w:rsidR="00C43DF6" w:rsidRDefault="00C43DF6" w:rsidP="00C43DF6">
      <w:r>
        <w:t>•</w:t>
      </w:r>
      <w:r>
        <w:tab/>
        <w:t xml:space="preserve">Volunteering for veteran affairs </w:t>
      </w:r>
    </w:p>
    <w:p w:rsidR="00C43DF6" w:rsidRPr="00565B06" w:rsidRDefault="00C43DF6" w:rsidP="00C43DF6">
      <w:r>
        <w:t>•</w:t>
      </w:r>
      <w:r>
        <w:tab/>
        <w:t>Youth Resiliency Study</w:t>
      </w:r>
    </w:p>
    <w:p w:rsidR="00C43DF6" w:rsidRPr="00565B06" w:rsidRDefault="00C43DF6" w:rsidP="00C43DF6"/>
    <w:tbl>
      <w:tblPr>
        <w:tblStyle w:val="TableGrid"/>
        <w:tblW w:w="5425"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5"/>
        <w:gridCol w:w="8649"/>
      </w:tblGrid>
      <w:tr w:rsidR="00143224" w:rsidRPr="00565B06" w:rsidTr="00562422">
        <w:tc>
          <w:tcPr>
            <w:tcW w:w="720" w:type="dxa"/>
            <w:tcMar>
              <w:right w:w="216" w:type="dxa"/>
            </w:tcMar>
            <w:vAlign w:val="bottom"/>
          </w:tcPr>
          <w:p w:rsidR="00143224" w:rsidRPr="00565B06" w:rsidRDefault="00075B13" w:rsidP="00075B13">
            <w:pPr>
              <w:pStyle w:val="Icons"/>
            </w:pPr>
            <w:r w:rsidRPr="00565B06">
              <w:rPr>
                <w:noProof/>
              </w:rPr>
              <mc:AlternateContent>
                <mc:Choice Requires="wpg">
                  <w:drawing>
                    <wp:inline distT="0" distB="0" distL="0" distR="0" wp14:anchorId="4CC78A25" wp14:editId="21CD4A09">
                      <wp:extent cx="274320" cy="274320"/>
                      <wp:effectExtent l="0" t="0" r="11430" b="1143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a:solidFill>
                                <a:schemeClr val="tx1"/>
                              </a:solidFill>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grpFill/>
                                <a:ln w="0">
                                  <a:solidFill>
                                    <a:schemeClr val="bg2"/>
                                  </a:solid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grpFill/>
                                <a:ln w="0">
                                  <a:solidFill>
                                    <a:schemeClr val="bg2"/>
                                  </a:solid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grpFill/>
                                <a:ln w="0">
                                  <a:solidFill>
                                    <a:schemeClr val="bg2"/>
                                  </a:solid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grpFill/>
                                <a:ln w="0">
                                  <a:solidFill>
                                    <a:schemeClr val="bg2"/>
                                  </a:solid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grpFill/>
                                <a:ln w="0">
                                  <a:solidFill>
                                    <a:schemeClr val="bg2"/>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83C5392"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ed="f" strokecolor="#f7f7f7 [3214]"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" path="m35,l49,2r11,8l67,21r3,14l67,48,60,60,49,67,35,70,21,67,10,60,3,48,,35,3,21,10,10,21,2,35,xe" filled="f" strokecolor="#f7f7f7 [3214]"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ed="f" strokecolor="#f7f7f7 [3214]"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ed="f" strokecolor="#f7f7f7 [3214]"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ed="f" strokecolor="#f7f7f7 [3214]"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587" w:type="dxa"/>
          </w:tcPr>
          <w:p w:rsidR="00143224" w:rsidRPr="00565B06" w:rsidRDefault="00485D2B" w:rsidP="00AD6216">
            <w:pPr>
              <w:pStyle w:val="Heading1"/>
              <w:outlineLvl w:val="0"/>
            </w:pPr>
            <w:sdt>
              <w:sdtPr>
                <w:alias w:val="Skills:"/>
                <w:tag w:val="Skills:"/>
                <w:id w:val="-925109897"/>
                <w:placeholder>
                  <w:docPart w:val="280921EE865B4DF282B607DF34595B86"/>
                </w:placeholder>
                <w:temporary/>
                <w:showingPlcHdr/>
                <w15:appearance w15:val="hidden"/>
              </w:sdtPr>
              <w:sdtEndPr/>
              <w:sdtContent>
                <w:r w:rsidR="00143224" w:rsidRPr="00565B06">
                  <w:t>Skills</w:t>
                </w:r>
              </w:sdtContent>
            </w:sdt>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4320"/>
        <w:gridCol w:w="4320"/>
      </w:tblGrid>
      <w:tr w:rsidR="00143224" w:rsidRPr="00565B06" w:rsidTr="00565B06">
        <w:tc>
          <w:tcPr>
            <w:tcW w:w="4320" w:type="dxa"/>
          </w:tcPr>
          <w:p w:rsidR="00143224" w:rsidRPr="00565B06" w:rsidRDefault="00216621" w:rsidP="00216621">
            <w:pPr>
              <w:pStyle w:val="ListBullet"/>
            </w:pPr>
            <w:r w:rsidRPr="00216621">
              <w:t>Microsoft Office: Excel, Word, and PowerPoint</w:t>
            </w:r>
          </w:p>
          <w:p w:rsidR="00316CE4" w:rsidRPr="00565B06" w:rsidRDefault="00C43DF6" w:rsidP="00C43DF6">
            <w:pPr>
              <w:pStyle w:val="ListBullet"/>
            </w:pPr>
            <w:r>
              <w:t>Organization skills: Set up &amp; manage</w:t>
            </w:r>
            <w:r w:rsidRPr="00C43DF6">
              <w:t xml:space="preserve"> paper and electronic filing</w:t>
            </w:r>
            <w:r>
              <w:t xml:space="preserve"> </w:t>
            </w:r>
            <w:r w:rsidRPr="00C43DF6">
              <w:t>systems,</w:t>
            </w:r>
            <w:r>
              <w:t xml:space="preserve"> </w:t>
            </w:r>
            <w:r w:rsidRPr="00C43DF6">
              <w:t>recording information, and updating paperwork</w:t>
            </w:r>
          </w:p>
        </w:tc>
        <w:tc>
          <w:tcPr>
            <w:tcW w:w="4320" w:type="dxa"/>
            <w:tcMar>
              <w:left w:w="576" w:type="dxa"/>
            </w:tcMar>
          </w:tcPr>
          <w:p w:rsidR="00C43DF6" w:rsidRPr="00C43DF6" w:rsidRDefault="00C43DF6" w:rsidP="00C43DF6">
            <w:pPr>
              <w:pStyle w:val="ListBullet"/>
            </w:pPr>
            <w:r w:rsidRPr="00C43DF6">
              <w:t>Operating office equipment, such as fax machines, copiers, scanners, and phone systems</w:t>
            </w:r>
          </w:p>
          <w:p w:rsidR="00F904FC" w:rsidRPr="00565B06" w:rsidRDefault="00F904FC" w:rsidP="00C43DF6">
            <w:pPr>
              <w:pStyle w:val="ListBullet"/>
              <w:numPr>
                <w:ilvl w:val="0"/>
                <w:numId w:val="0"/>
              </w:numPr>
              <w:spacing w:after="80"/>
            </w:pPr>
          </w:p>
        </w:tc>
      </w:tr>
    </w:tbl>
    <w:p w:rsidR="00316CE4" w:rsidRPr="00565B06" w:rsidRDefault="00316CE4" w:rsidP="00C43DF6">
      <w:bookmarkStart w:id="0" w:name="_GoBack"/>
      <w:bookmarkEnd w:id="0"/>
    </w:p>
    <w:sectPr w:rsidR="00316CE4" w:rsidRPr="00565B06" w:rsidSect="00FE18B2">
      <w:footerReference w:type="default" r:id="rId8"/>
      <w:headerReference w:type="first" r:id="rId9"/>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D2B" w:rsidRDefault="00485D2B" w:rsidP="00F534FB">
      <w:pPr>
        <w:spacing w:after="0"/>
      </w:pPr>
      <w:r>
        <w:separator/>
      </w:r>
    </w:p>
  </w:endnote>
  <w:endnote w:type="continuationSeparator" w:id="0">
    <w:p w:rsidR="00485D2B" w:rsidRDefault="00485D2B"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331"/>
      <w:docPartObj>
        <w:docPartGallery w:val="Page Numbers (Bottom of Page)"/>
        <w:docPartUnique/>
      </w:docPartObj>
    </w:sdtPr>
    <w:sdtEndPr>
      <w:rPr>
        <w:noProof/>
      </w:rPr>
    </w:sdtEndPr>
    <w:sdtContent>
      <w:p w:rsidR="00056FE7" w:rsidRDefault="00056FE7">
        <w:pPr>
          <w:pStyle w:val="Footer"/>
        </w:pPr>
        <w:r>
          <w:fldChar w:fldCharType="begin"/>
        </w:r>
        <w:r>
          <w:instrText xml:space="preserve"> PAGE   \* MERGEFORMAT </w:instrText>
        </w:r>
        <w:r>
          <w:fldChar w:fldCharType="separate"/>
        </w:r>
        <w:r w:rsidR="00484FAE">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D2B" w:rsidRDefault="00485D2B" w:rsidP="00F534FB">
      <w:pPr>
        <w:spacing w:after="0"/>
      </w:pPr>
      <w:r>
        <w:separator/>
      </w:r>
    </w:p>
  </w:footnote>
  <w:footnote w:type="continuationSeparator" w:id="0">
    <w:p w:rsidR="00485D2B" w:rsidRDefault="00485D2B"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F8006AA" wp14:editId="5C9463DB">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7DFFDD2" id="Rectangle 1" o:spid="_x0000_s1026" alt="Header background rectangle"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194A500"/>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FC38BBA2"/>
    <w:lvl w:ilvl="0">
      <w:start w:val="1"/>
      <w:numFmt w:val="bullet"/>
      <w:pStyle w:val="ListBullet"/>
      <w:lvlText w:val=""/>
      <w:lvlJc w:val="left"/>
      <w:pPr>
        <w:ind w:left="360" w:hanging="360"/>
      </w:pPr>
      <w:rPr>
        <w:rFonts w:ascii="Symbol" w:hAnsi="Symbol" w:hint="default"/>
        <w:color w:val="auto"/>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621"/>
    <w:rsid w:val="00002750"/>
    <w:rsid w:val="00004D4E"/>
    <w:rsid w:val="00011895"/>
    <w:rsid w:val="00013818"/>
    <w:rsid w:val="00024730"/>
    <w:rsid w:val="000348ED"/>
    <w:rsid w:val="00040CF1"/>
    <w:rsid w:val="0004158B"/>
    <w:rsid w:val="00051DFD"/>
    <w:rsid w:val="00056FE7"/>
    <w:rsid w:val="000570FF"/>
    <w:rsid w:val="00057244"/>
    <w:rsid w:val="0006454B"/>
    <w:rsid w:val="00075B13"/>
    <w:rsid w:val="00092692"/>
    <w:rsid w:val="0009478C"/>
    <w:rsid w:val="00096203"/>
    <w:rsid w:val="000A0229"/>
    <w:rsid w:val="000E24AC"/>
    <w:rsid w:val="000E4A73"/>
    <w:rsid w:val="000F79EA"/>
    <w:rsid w:val="00134F92"/>
    <w:rsid w:val="00137DC1"/>
    <w:rsid w:val="00143224"/>
    <w:rsid w:val="00145B33"/>
    <w:rsid w:val="001468F3"/>
    <w:rsid w:val="00152C3A"/>
    <w:rsid w:val="001539C4"/>
    <w:rsid w:val="00162BEE"/>
    <w:rsid w:val="00171E1B"/>
    <w:rsid w:val="00182F07"/>
    <w:rsid w:val="001858BD"/>
    <w:rsid w:val="00192573"/>
    <w:rsid w:val="00194A3D"/>
    <w:rsid w:val="00197261"/>
    <w:rsid w:val="001A2A99"/>
    <w:rsid w:val="001A6641"/>
    <w:rsid w:val="001B0811"/>
    <w:rsid w:val="001B3B5F"/>
    <w:rsid w:val="001B720C"/>
    <w:rsid w:val="001C0DEE"/>
    <w:rsid w:val="001C3957"/>
    <w:rsid w:val="001C46E5"/>
    <w:rsid w:val="001E08A4"/>
    <w:rsid w:val="0020735F"/>
    <w:rsid w:val="002146F8"/>
    <w:rsid w:val="00215593"/>
    <w:rsid w:val="00216621"/>
    <w:rsid w:val="00217917"/>
    <w:rsid w:val="002372E8"/>
    <w:rsid w:val="0023768B"/>
    <w:rsid w:val="00247F07"/>
    <w:rsid w:val="0025163F"/>
    <w:rsid w:val="00254330"/>
    <w:rsid w:val="00260F01"/>
    <w:rsid w:val="00275C94"/>
    <w:rsid w:val="00277638"/>
    <w:rsid w:val="0028164F"/>
    <w:rsid w:val="002823BE"/>
    <w:rsid w:val="00297ED0"/>
    <w:rsid w:val="002A4EDA"/>
    <w:rsid w:val="002B3FC8"/>
    <w:rsid w:val="002F10E7"/>
    <w:rsid w:val="002F69E4"/>
    <w:rsid w:val="00300A98"/>
    <w:rsid w:val="0030724A"/>
    <w:rsid w:val="00316CE4"/>
    <w:rsid w:val="00323C3F"/>
    <w:rsid w:val="003279A4"/>
    <w:rsid w:val="00337114"/>
    <w:rsid w:val="00340CE2"/>
    <w:rsid w:val="0035004C"/>
    <w:rsid w:val="003571C8"/>
    <w:rsid w:val="00383057"/>
    <w:rsid w:val="0039703C"/>
    <w:rsid w:val="003974BB"/>
    <w:rsid w:val="003A091E"/>
    <w:rsid w:val="003E5D64"/>
    <w:rsid w:val="00403149"/>
    <w:rsid w:val="004037EF"/>
    <w:rsid w:val="00405BAD"/>
    <w:rsid w:val="004113D8"/>
    <w:rsid w:val="00416463"/>
    <w:rsid w:val="00423827"/>
    <w:rsid w:val="00437B8B"/>
    <w:rsid w:val="0044168D"/>
    <w:rsid w:val="00465113"/>
    <w:rsid w:val="00467F3F"/>
    <w:rsid w:val="004727C2"/>
    <w:rsid w:val="00476144"/>
    <w:rsid w:val="00484FAE"/>
    <w:rsid w:val="00485D2B"/>
    <w:rsid w:val="004915EA"/>
    <w:rsid w:val="004A4493"/>
    <w:rsid w:val="004B6A2A"/>
    <w:rsid w:val="004C0172"/>
    <w:rsid w:val="004C1AF6"/>
    <w:rsid w:val="004C389B"/>
    <w:rsid w:val="004C5C49"/>
    <w:rsid w:val="004D0521"/>
    <w:rsid w:val="004D128F"/>
    <w:rsid w:val="004D3EB1"/>
    <w:rsid w:val="004D465D"/>
    <w:rsid w:val="004D4B56"/>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D0108"/>
    <w:rsid w:val="005E088C"/>
    <w:rsid w:val="005E6E43"/>
    <w:rsid w:val="005F4455"/>
    <w:rsid w:val="006104FF"/>
    <w:rsid w:val="00614B7C"/>
    <w:rsid w:val="0062239B"/>
    <w:rsid w:val="00625B8A"/>
    <w:rsid w:val="00644D4E"/>
    <w:rsid w:val="00663536"/>
    <w:rsid w:val="006648D4"/>
    <w:rsid w:val="00673F18"/>
    <w:rsid w:val="00676CEB"/>
    <w:rsid w:val="00683A86"/>
    <w:rsid w:val="0069300B"/>
    <w:rsid w:val="006A4C72"/>
    <w:rsid w:val="006D65F8"/>
    <w:rsid w:val="006F4D23"/>
    <w:rsid w:val="007175B9"/>
    <w:rsid w:val="007215A9"/>
    <w:rsid w:val="007253E8"/>
    <w:rsid w:val="00735140"/>
    <w:rsid w:val="0073645E"/>
    <w:rsid w:val="007366E5"/>
    <w:rsid w:val="00745196"/>
    <w:rsid w:val="00755346"/>
    <w:rsid w:val="00776E3A"/>
    <w:rsid w:val="007850D1"/>
    <w:rsid w:val="007857C8"/>
    <w:rsid w:val="00785FF6"/>
    <w:rsid w:val="00790E98"/>
    <w:rsid w:val="007A729F"/>
    <w:rsid w:val="007B3F4F"/>
    <w:rsid w:val="007C0E0E"/>
    <w:rsid w:val="007C153D"/>
    <w:rsid w:val="007C333C"/>
    <w:rsid w:val="007C34A8"/>
    <w:rsid w:val="007E7052"/>
    <w:rsid w:val="007F71A4"/>
    <w:rsid w:val="008030EE"/>
    <w:rsid w:val="00812148"/>
    <w:rsid w:val="00814B43"/>
    <w:rsid w:val="0083016A"/>
    <w:rsid w:val="00846AAE"/>
    <w:rsid w:val="008546E7"/>
    <w:rsid w:val="00867081"/>
    <w:rsid w:val="008978E8"/>
    <w:rsid w:val="008A02C4"/>
    <w:rsid w:val="008A49A0"/>
    <w:rsid w:val="008A6538"/>
    <w:rsid w:val="008D4FC8"/>
    <w:rsid w:val="008D5A80"/>
    <w:rsid w:val="008E5483"/>
    <w:rsid w:val="008F4532"/>
    <w:rsid w:val="00933CCA"/>
    <w:rsid w:val="0093795C"/>
    <w:rsid w:val="009411E8"/>
    <w:rsid w:val="00952C89"/>
    <w:rsid w:val="009540F4"/>
    <w:rsid w:val="00956B75"/>
    <w:rsid w:val="009918BB"/>
    <w:rsid w:val="009931F7"/>
    <w:rsid w:val="00994768"/>
    <w:rsid w:val="0099663D"/>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19C7"/>
    <w:rsid w:val="00A77B4D"/>
    <w:rsid w:val="00A8052D"/>
    <w:rsid w:val="00A9077F"/>
    <w:rsid w:val="00AA04BD"/>
    <w:rsid w:val="00AA276C"/>
    <w:rsid w:val="00AB673E"/>
    <w:rsid w:val="00AC7C34"/>
    <w:rsid w:val="00AD121E"/>
    <w:rsid w:val="00AD518A"/>
    <w:rsid w:val="00AD6216"/>
    <w:rsid w:val="00AE2F61"/>
    <w:rsid w:val="00AE313B"/>
    <w:rsid w:val="00AE7650"/>
    <w:rsid w:val="00B112B1"/>
    <w:rsid w:val="00B1221A"/>
    <w:rsid w:val="00B204FE"/>
    <w:rsid w:val="00B25746"/>
    <w:rsid w:val="00B47E1E"/>
    <w:rsid w:val="00B54661"/>
    <w:rsid w:val="00B55487"/>
    <w:rsid w:val="00B763B5"/>
    <w:rsid w:val="00B84A8A"/>
    <w:rsid w:val="00B90654"/>
    <w:rsid w:val="00B91175"/>
    <w:rsid w:val="00BA71B3"/>
    <w:rsid w:val="00BB34BE"/>
    <w:rsid w:val="00BC0E1A"/>
    <w:rsid w:val="00BC1472"/>
    <w:rsid w:val="00BD2DD6"/>
    <w:rsid w:val="00BD55EE"/>
    <w:rsid w:val="00C3233C"/>
    <w:rsid w:val="00C3763A"/>
    <w:rsid w:val="00C43DF6"/>
    <w:rsid w:val="00C60281"/>
    <w:rsid w:val="00C779DA"/>
    <w:rsid w:val="00C814F7"/>
    <w:rsid w:val="00C81C04"/>
    <w:rsid w:val="00C91B4B"/>
    <w:rsid w:val="00C93DE1"/>
    <w:rsid w:val="00CA1ED0"/>
    <w:rsid w:val="00CA2E0A"/>
    <w:rsid w:val="00CB3192"/>
    <w:rsid w:val="00CC1E5C"/>
    <w:rsid w:val="00CD1043"/>
    <w:rsid w:val="00CE2C76"/>
    <w:rsid w:val="00D046EF"/>
    <w:rsid w:val="00D22E33"/>
    <w:rsid w:val="00D35BBD"/>
    <w:rsid w:val="00D37FAD"/>
    <w:rsid w:val="00D5184A"/>
    <w:rsid w:val="00D5627D"/>
    <w:rsid w:val="00D6600D"/>
    <w:rsid w:val="00D70757"/>
    <w:rsid w:val="00D728D5"/>
    <w:rsid w:val="00D73C98"/>
    <w:rsid w:val="00D77483"/>
    <w:rsid w:val="00D7797C"/>
    <w:rsid w:val="00D83EA1"/>
    <w:rsid w:val="00DB0B61"/>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A4359"/>
    <w:rsid w:val="00FA4C84"/>
    <w:rsid w:val="00FB0F18"/>
    <w:rsid w:val="00FE18B2"/>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BC097"/>
  <w15:chartTrackingRefBased/>
  <w15:docId w15:val="{39E4FCA0-4DDE-406E-9D1E-176C6BABE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4"/>
      </w:numPr>
      <w:spacing w:line="259" w:lineRule="auto"/>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ac\AppData\Roaming\Microsoft\Templates\Student%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9816AFA5D1545E2A49EDDE6315BD13B"/>
        <w:category>
          <w:name w:val="General"/>
          <w:gallery w:val="placeholder"/>
        </w:category>
        <w:types>
          <w:type w:val="bbPlcHdr"/>
        </w:types>
        <w:behaviors>
          <w:behavior w:val="content"/>
        </w:behaviors>
        <w:guid w:val="{D2485FB8-84A3-4FB2-8DEC-ACB57330506E}"/>
      </w:docPartPr>
      <w:docPartBody>
        <w:p w:rsidR="00954165" w:rsidRDefault="00713070">
          <w:pPr>
            <w:pStyle w:val="E9816AFA5D1545E2A49EDDE6315BD13B"/>
          </w:pPr>
          <w:r w:rsidRPr="009D0878">
            <w:t>Address</w:t>
          </w:r>
        </w:p>
      </w:docPartBody>
    </w:docPart>
    <w:docPart>
      <w:docPartPr>
        <w:name w:val="285F72EFD74241DD88E78B160EF4E4E8"/>
        <w:category>
          <w:name w:val="General"/>
          <w:gallery w:val="placeholder"/>
        </w:category>
        <w:types>
          <w:type w:val="bbPlcHdr"/>
        </w:types>
        <w:behaviors>
          <w:behavior w:val="content"/>
        </w:behaviors>
        <w:guid w:val="{7F19C148-5A00-4C69-BE7B-BE9F98809705}"/>
      </w:docPartPr>
      <w:docPartBody>
        <w:p w:rsidR="00954165" w:rsidRDefault="00713070">
          <w:pPr>
            <w:pStyle w:val="285F72EFD74241DD88E78B160EF4E4E8"/>
          </w:pPr>
          <w:r w:rsidRPr="009D0878">
            <w:t>Phone</w:t>
          </w:r>
        </w:p>
      </w:docPartBody>
    </w:docPart>
    <w:docPart>
      <w:docPartPr>
        <w:name w:val="CE9790AFCC9544EE9EB9CFFBCF92EB86"/>
        <w:category>
          <w:name w:val="General"/>
          <w:gallery w:val="placeholder"/>
        </w:category>
        <w:types>
          <w:type w:val="bbPlcHdr"/>
        </w:types>
        <w:behaviors>
          <w:behavior w:val="content"/>
        </w:behaviors>
        <w:guid w:val="{5E7CED92-E035-4DAE-906B-06D14E1C1C24}"/>
      </w:docPartPr>
      <w:docPartBody>
        <w:p w:rsidR="00954165" w:rsidRDefault="00713070">
          <w:pPr>
            <w:pStyle w:val="CE9790AFCC9544EE9EB9CFFBCF92EB86"/>
          </w:pPr>
          <w:r w:rsidRPr="009D0878">
            <w:t>Email</w:t>
          </w:r>
        </w:p>
      </w:docPartBody>
    </w:docPart>
    <w:docPart>
      <w:docPartPr>
        <w:name w:val="F8A97AEBDAFE45569D8679E35546F914"/>
        <w:category>
          <w:name w:val="General"/>
          <w:gallery w:val="placeholder"/>
        </w:category>
        <w:types>
          <w:type w:val="bbPlcHdr"/>
        </w:types>
        <w:behaviors>
          <w:behavior w:val="content"/>
        </w:behaviors>
        <w:guid w:val="{55A04001-2BED-46FB-964E-087DBB0E7759}"/>
      </w:docPartPr>
      <w:docPartBody>
        <w:p w:rsidR="00954165" w:rsidRDefault="00713070">
          <w:pPr>
            <w:pStyle w:val="F8A97AEBDAFE45569D8679E35546F914"/>
          </w:pPr>
          <w:r w:rsidRPr="00565B06">
            <w:t>Objective</w:t>
          </w:r>
        </w:p>
      </w:docPartBody>
    </w:docPart>
    <w:docPart>
      <w:docPartPr>
        <w:name w:val="6985D902128045699EE17B5209FA30DC"/>
        <w:category>
          <w:name w:val="General"/>
          <w:gallery w:val="placeholder"/>
        </w:category>
        <w:types>
          <w:type w:val="bbPlcHdr"/>
        </w:types>
        <w:behaviors>
          <w:behavior w:val="content"/>
        </w:behaviors>
        <w:guid w:val="{B94F209C-E4E2-497E-9149-BB4ABF9A2FDE}"/>
      </w:docPartPr>
      <w:docPartBody>
        <w:p w:rsidR="00954165" w:rsidRDefault="00713070">
          <w:pPr>
            <w:pStyle w:val="6985D902128045699EE17B5209FA30DC"/>
          </w:pPr>
          <w:r w:rsidRPr="00565B06">
            <w:t>Education</w:t>
          </w:r>
        </w:p>
      </w:docPartBody>
    </w:docPart>
    <w:docPart>
      <w:docPartPr>
        <w:name w:val="D89F14E6F2F74D7FA358AAE2874DA74A"/>
        <w:category>
          <w:name w:val="General"/>
          <w:gallery w:val="placeholder"/>
        </w:category>
        <w:types>
          <w:type w:val="bbPlcHdr"/>
        </w:types>
        <w:behaviors>
          <w:behavior w:val="content"/>
        </w:behaviors>
        <w:guid w:val="{129E868B-5304-44B7-920A-A9D7B5503351}"/>
      </w:docPartPr>
      <w:docPartBody>
        <w:p w:rsidR="00954165" w:rsidRDefault="00713070">
          <w:pPr>
            <w:pStyle w:val="D89F14E6F2F74D7FA358AAE2874DA74A"/>
          </w:pPr>
          <w:r w:rsidRPr="00565B06">
            <w:t>Experience</w:t>
          </w:r>
        </w:p>
      </w:docPartBody>
    </w:docPart>
    <w:docPart>
      <w:docPartPr>
        <w:name w:val="280921EE865B4DF282B607DF34595B86"/>
        <w:category>
          <w:name w:val="General"/>
          <w:gallery w:val="placeholder"/>
        </w:category>
        <w:types>
          <w:type w:val="bbPlcHdr"/>
        </w:types>
        <w:behaviors>
          <w:behavior w:val="content"/>
        </w:behaviors>
        <w:guid w:val="{CA2C8EB0-CB83-4A15-8176-9747DB8C2078}"/>
      </w:docPartPr>
      <w:docPartBody>
        <w:p w:rsidR="00954165" w:rsidRDefault="00713070">
          <w:pPr>
            <w:pStyle w:val="280921EE865B4DF282B607DF34595B86"/>
          </w:pPr>
          <w:r w:rsidRPr="00565B06">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C63"/>
    <w:rsid w:val="00033BCC"/>
    <w:rsid w:val="002C3605"/>
    <w:rsid w:val="006807F8"/>
    <w:rsid w:val="006A02FA"/>
    <w:rsid w:val="00713070"/>
    <w:rsid w:val="00954165"/>
    <w:rsid w:val="00B76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ABC925BF6C42BE9E85CF187DA495F0">
    <w:name w:val="03ABC925BF6C42BE9E85CF187DA495F0"/>
  </w:style>
  <w:style w:type="paragraph" w:customStyle="1" w:styleId="9212CC80725E42AEAF828D327BBBA34B">
    <w:name w:val="9212CC80725E42AEAF828D327BBBA34B"/>
  </w:style>
  <w:style w:type="paragraph" w:customStyle="1" w:styleId="E9816AFA5D1545E2A49EDDE6315BD13B">
    <w:name w:val="E9816AFA5D1545E2A49EDDE6315BD13B"/>
  </w:style>
  <w:style w:type="paragraph" w:customStyle="1" w:styleId="285F72EFD74241DD88E78B160EF4E4E8">
    <w:name w:val="285F72EFD74241DD88E78B160EF4E4E8"/>
  </w:style>
  <w:style w:type="paragraph" w:customStyle="1" w:styleId="CE9790AFCC9544EE9EB9CFFBCF92EB86">
    <w:name w:val="CE9790AFCC9544EE9EB9CFFBCF92EB86"/>
  </w:style>
  <w:style w:type="paragraph" w:customStyle="1" w:styleId="DD1A1E64B7E1444084B3E56AA0411795">
    <w:name w:val="DD1A1E64B7E1444084B3E56AA0411795"/>
  </w:style>
  <w:style w:type="paragraph" w:customStyle="1" w:styleId="C2AA8F36518B47E995F0E80C110F5ED2">
    <w:name w:val="C2AA8F36518B47E995F0E80C110F5ED2"/>
  </w:style>
  <w:style w:type="paragraph" w:customStyle="1" w:styleId="F8A97AEBDAFE45569D8679E35546F914">
    <w:name w:val="F8A97AEBDAFE45569D8679E35546F914"/>
  </w:style>
  <w:style w:type="paragraph" w:customStyle="1" w:styleId="08D31DED33934C25A789313362111994">
    <w:name w:val="08D31DED33934C25A789313362111994"/>
  </w:style>
  <w:style w:type="paragraph" w:customStyle="1" w:styleId="6985D902128045699EE17B5209FA30DC">
    <w:name w:val="6985D902128045699EE17B5209FA30DC"/>
  </w:style>
  <w:style w:type="paragraph" w:customStyle="1" w:styleId="324EAFF4906344E0850F89A39EC77B44">
    <w:name w:val="324EAFF4906344E0850F89A39EC77B44"/>
  </w:style>
  <w:style w:type="character" w:styleId="Emphasis">
    <w:name w:val="Emphasis"/>
    <w:basedOn w:val="DefaultParagraphFont"/>
    <w:uiPriority w:val="11"/>
    <w:qFormat/>
    <w:rPr>
      <w:b w:val="0"/>
      <w:iCs/>
      <w:color w:val="657C9C" w:themeColor="text2" w:themeTint="BF"/>
      <w:sz w:val="26"/>
    </w:rPr>
  </w:style>
  <w:style w:type="paragraph" w:customStyle="1" w:styleId="83DA12A36EE84586B8C4994089630D41">
    <w:name w:val="83DA12A36EE84586B8C4994089630D41"/>
  </w:style>
  <w:style w:type="paragraph" w:customStyle="1" w:styleId="726AE37BA01944D0BD9A0D9D2FA5FBCF">
    <w:name w:val="726AE37BA01944D0BD9A0D9D2FA5FBCF"/>
  </w:style>
  <w:style w:type="paragraph" w:customStyle="1" w:styleId="44123D929A5940DCBE49B4AF16F3AB94">
    <w:name w:val="44123D929A5940DCBE49B4AF16F3AB94"/>
  </w:style>
  <w:style w:type="paragraph" w:customStyle="1" w:styleId="633588EF1A814679AA870CDB8CFCB19E">
    <w:name w:val="633588EF1A814679AA870CDB8CFCB19E"/>
  </w:style>
  <w:style w:type="paragraph" w:customStyle="1" w:styleId="CE315D521B0F40FDA6A783A32AA88B59">
    <w:name w:val="CE315D521B0F40FDA6A783A32AA88B59"/>
  </w:style>
  <w:style w:type="paragraph" w:customStyle="1" w:styleId="9BEF3D5FC10940768E5741BF6FFB9902">
    <w:name w:val="9BEF3D5FC10940768E5741BF6FFB9902"/>
  </w:style>
  <w:style w:type="paragraph" w:customStyle="1" w:styleId="D8C0B9216D754538AFFEA6DB23C0EB0C">
    <w:name w:val="D8C0B9216D754538AFFEA6DB23C0EB0C"/>
  </w:style>
  <w:style w:type="paragraph" w:customStyle="1" w:styleId="BBCE07CC5DE944DF8CF1B67B9752EFA0">
    <w:name w:val="BBCE07CC5DE944DF8CF1B67B9752EFA0"/>
  </w:style>
  <w:style w:type="paragraph" w:customStyle="1" w:styleId="E56BA00A879E46DEA615A457B9325B82">
    <w:name w:val="E56BA00A879E46DEA615A457B9325B82"/>
  </w:style>
  <w:style w:type="paragraph" w:customStyle="1" w:styleId="D89F14E6F2F74D7FA358AAE2874DA74A">
    <w:name w:val="D89F14E6F2F74D7FA358AAE2874DA74A"/>
  </w:style>
  <w:style w:type="paragraph" w:customStyle="1" w:styleId="8EC7D8AA30DB4A9D8C155C98CACF2B81">
    <w:name w:val="8EC7D8AA30DB4A9D8C155C98CACF2B81"/>
  </w:style>
  <w:style w:type="paragraph" w:customStyle="1" w:styleId="00734388067F4A5AB19F32566FAD4F49">
    <w:name w:val="00734388067F4A5AB19F32566FAD4F49"/>
  </w:style>
  <w:style w:type="paragraph" w:customStyle="1" w:styleId="7476C80163D949AA94FCFA1D8FA80DA0">
    <w:name w:val="7476C80163D949AA94FCFA1D8FA80DA0"/>
  </w:style>
  <w:style w:type="paragraph" w:customStyle="1" w:styleId="888FBF12E50F4927AD5DCF486400A82D">
    <w:name w:val="888FBF12E50F4927AD5DCF486400A82D"/>
  </w:style>
  <w:style w:type="paragraph" w:customStyle="1" w:styleId="A1B592588B3A4454BCFDC42F0820D41D">
    <w:name w:val="A1B592588B3A4454BCFDC42F0820D41D"/>
  </w:style>
  <w:style w:type="paragraph" w:customStyle="1" w:styleId="336BC0F16A754783816D5CE18E4F6830">
    <w:name w:val="336BC0F16A754783816D5CE18E4F6830"/>
  </w:style>
  <w:style w:type="paragraph" w:customStyle="1" w:styleId="3023A517E1FC4E05B4578D4E213071B0">
    <w:name w:val="3023A517E1FC4E05B4578D4E213071B0"/>
  </w:style>
  <w:style w:type="paragraph" w:customStyle="1" w:styleId="1177641657684CBA965778752A6097F6">
    <w:name w:val="1177641657684CBA965778752A6097F6"/>
  </w:style>
  <w:style w:type="paragraph" w:customStyle="1" w:styleId="7C722BC7D3654BE6B42EBF581D9B785A">
    <w:name w:val="7C722BC7D3654BE6B42EBF581D9B785A"/>
  </w:style>
  <w:style w:type="paragraph" w:customStyle="1" w:styleId="41FAB0F944434D8A89ACFF58E2DC1676">
    <w:name w:val="41FAB0F944434D8A89ACFF58E2DC1676"/>
  </w:style>
  <w:style w:type="paragraph" w:customStyle="1" w:styleId="280921EE865B4DF282B607DF34595B86">
    <w:name w:val="280921EE865B4DF282B607DF34595B86"/>
  </w:style>
  <w:style w:type="paragraph" w:customStyle="1" w:styleId="18434225A9524399A6EA9AA66386A3C4">
    <w:name w:val="18434225A9524399A6EA9AA66386A3C4"/>
  </w:style>
  <w:style w:type="paragraph" w:customStyle="1" w:styleId="E7BC6F3CDE7B4F7C9CF5D02A0B1A7F2E">
    <w:name w:val="E7BC6F3CDE7B4F7C9CF5D02A0B1A7F2E"/>
  </w:style>
  <w:style w:type="paragraph" w:customStyle="1" w:styleId="BE0DFD05A768457E8213FEA0EF953E70">
    <w:name w:val="BE0DFD05A768457E8213FEA0EF953E70"/>
  </w:style>
  <w:style w:type="paragraph" w:customStyle="1" w:styleId="0D9514F9F54F48CEA0D6E18E7629712F">
    <w:name w:val="0D9514F9F54F48CEA0D6E18E7629712F"/>
  </w:style>
  <w:style w:type="paragraph" w:customStyle="1" w:styleId="33FF115ECF82428685D99EC92E6852B6">
    <w:name w:val="33FF115ECF82428685D99EC92E6852B6"/>
  </w:style>
  <w:style w:type="paragraph" w:customStyle="1" w:styleId="04F8A0DDD9074CFEA4A45434F6457C67">
    <w:name w:val="04F8A0DDD9074CFEA4A45434F6457C67"/>
  </w:style>
  <w:style w:type="paragraph" w:customStyle="1" w:styleId="6D97FBA693424C4188DB88923385D616">
    <w:name w:val="6D97FBA693424C4188DB88923385D616"/>
  </w:style>
  <w:style w:type="paragraph" w:customStyle="1" w:styleId="8D492F3101A44A91A8EF18FC0F49EA51">
    <w:name w:val="8D492F3101A44A91A8EF18FC0F49EA51"/>
    <w:rsid w:val="00B76C63"/>
  </w:style>
  <w:style w:type="paragraph" w:customStyle="1" w:styleId="6B30695D57DA4348BD94572040A0CEB6">
    <w:name w:val="6B30695D57DA4348BD94572040A0CEB6"/>
    <w:rsid w:val="00B76C63"/>
  </w:style>
  <w:style w:type="paragraph" w:customStyle="1" w:styleId="74F745011EF6487491423BCC00DA34D5">
    <w:name w:val="74F745011EF6487491423BCC00DA34D5"/>
    <w:rsid w:val="00B76C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809 NE Green Oaks Blvd., #322 Arlington, TX 76006</CompanyAddress>
  <CompanyPhone>254-252-0972</CompanyPhone>
  <CompanyFax/>
  <CompanyEmail>Amber.ellis@uta.edu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Student Resume (Modern design).dotx</Template>
  <TotalTime>0</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Amber Charwun</dc:creator>
  <cp:keywords/>
  <dc:description/>
  <cp:lastModifiedBy>Ellis, Amber Charwun</cp:lastModifiedBy>
  <cp:revision>3</cp:revision>
  <dcterms:created xsi:type="dcterms:W3CDTF">2019-03-01T17:10:00Z</dcterms:created>
  <dcterms:modified xsi:type="dcterms:W3CDTF">2019-06-06T14:46:00Z</dcterms:modified>
  <cp:category/>
  <cp:contentStatus/>
</cp:coreProperties>
</file>