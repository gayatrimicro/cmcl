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RPr="00755616" w14:paraId="0AFB3086" w14:textId="77777777" w:rsidTr="00755616">
        <w:trPr>
          <w:trHeight w:val="396"/>
        </w:trPr>
        <w:tc>
          <w:tcPr>
            <w:tcW w:w="8630" w:type="dxa"/>
          </w:tcPr>
          <w:sdt>
            <w:sdtPr>
              <w:rPr>
                <w:sz w:val="20"/>
              </w:rPr>
              <w:alias w:val="Enter your name:"/>
              <w:tag w:val="Enter your name:"/>
              <w:id w:val="461394294"/>
              <w:placeholder>
                <w:docPart w:val="4A242947DC7C4B28B20012F50529DB3D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6936B812" w14:textId="77777777" w:rsidR="00A704CA" w:rsidRPr="00755616" w:rsidRDefault="00613A52" w:rsidP="00A704CA">
                <w:pPr>
                  <w:pStyle w:val="Title"/>
                  <w:rPr>
                    <w:sz w:val="20"/>
                  </w:rPr>
                </w:pPr>
                <w:r w:rsidRPr="00755616">
                  <w:rPr>
                    <w:sz w:val="20"/>
                  </w:rPr>
                  <w:t>Jumia Williams</w:t>
                </w:r>
              </w:p>
            </w:sdtContent>
          </w:sdt>
          <w:p w14:paraId="734075FC" w14:textId="396146BE" w:rsidR="00A704CA" w:rsidRPr="00755616" w:rsidRDefault="001C5D03" w:rsidP="00A704CA">
            <w:pPr>
              <w:pStyle w:val="ContactInformation"/>
              <w:rPr>
                <w:sz w:val="16"/>
              </w:rPr>
            </w:pPr>
            <w:r w:rsidRPr="00755616">
              <w:rPr>
                <w:sz w:val="16"/>
              </w:rPr>
              <w:t xml:space="preserve"> </w:t>
            </w:r>
            <w:r w:rsidR="0044573B">
              <w:rPr>
                <w:sz w:val="16"/>
              </w:rPr>
              <w:t>106 Willowbrook Dr. Waxahachie TX, 75165</w:t>
            </w:r>
            <w:r w:rsidRPr="00755616">
              <w:rPr>
                <w:sz w:val="16"/>
              </w:rPr>
              <w:t>–</w:t>
            </w:r>
            <w:r w:rsidR="00A704CA" w:rsidRPr="00755616">
              <w:rPr>
                <w:sz w:val="16"/>
              </w:rPr>
              <w:t xml:space="preserve"> </w:t>
            </w:r>
            <w:sdt>
              <w:sdtPr>
                <w:rPr>
                  <w:sz w:val="16"/>
                </w:rPr>
                <w:alias w:val="Enter phone:"/>
                <w:tag w:val="Enter phone:"/>
                <w:id w:val="1127732928"/>
                <w:placeholder>
                  <w:docPart w:val="1DEB3023494D4B309A7448871382C7E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13A52" w:rsidRPr="00755616">
                  <w:rPr>
                    <w:sz w:val="16"/>
                  </w:rPr>
                  <w:t>(469)222-3297</w:t>
                </w:r>
              </w:sdtContent>
            </w:sdt>
            <w:r w:rsidRPr="00755616">
              <w:rPr>
                <w:sz w:val="16"/>
              </w:rPr>
              <w:t xml:space="preserve"> –</w:t>
            </w:r>
            <w:r w:rsidR="00A704CA" w:rsidRPr="00755616">
              <w:rPr>
                <w:sz w:val="16"/>
              </w:rPr>
              <w:t xml:space="preserve"> </w:t>
            </w:r>
            <w:sdt>
              <w:sdtPr>
                <w:rPr>
                  <w:sz w:val="16"/>
                </w:rPr>
                <w:alias w:val="Enter email:"/>
                <w:tag w:val="Enter email:"/>
                <w:id w:val="-347328397"/>
                <w:placeholder>
                  <w:docPart w:val="2121048598434AC1B1194847D8F2FCC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13A52" w:rsidRPr="00755616">
                  <w:rPr>
                    <w:sz w:val="16"/>
                  </w:rPr>
                  <w:t>wjumia@yahoo.com</w:t>
                </w:r>
              </w:sdtContent>
            </w:sdt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RPr="00755616" w14:paraId="78D5667E" w14:textId="77777777" w:rsidTr="00613A52">
        <w:sdt>
          <w:sdtPr>
            <w:rPr>
              <w:sz w:val="16"/>
            </w:rPr>
            <w:alias w:val="Objective:"/>
            <w:tag w:val="Objective:"/>
            <w:id w:val="-1889253789"/>
            <w:placeholder>
              <w:docPart w:val="85E726A0FC774CEABAB07A5B9EA601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1812E6A" w14:textId="77777777" w:rsidR="00CA44C2" w:rsidRPr="00755616" w:rsidRDefault="00CA44C2" w:rsidP="00613A52">
                <w:pPr>
                  <w:pStyle w:val="Heading1"/>
                  <w:rPr>
                    <w:sz w:val="16"/>
                  </w:rPr>
                </w:pPr>
                <w:r w:rsidRPr="00755616">
                  <w:rPr>
                    <w:rStyle w:val="Heading1Char"/>
                    <w:rFonts w:eastAsiaTheme="minorEastAsia"/>
                    <w:b/>
                    <w:sz w:val="16"/>
                  </w:rPr>
                  <w:t>Objective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33DE7904" w14:textId="67B4FEE5" w:rsidR="00CA44C2" w:rsidRPr="00755616" w:rsidRDefault="001A4432" w:rsidP="00CA44C2">
            <w:pPr>
              <w:rPr>
                <w:sz w:val="16"/>
              </w:rPr>
            </w:pPr>
            <w:r w:rsidRPr="00755616">
              <w:rPr>
                <w:rFonts w:asciiTheme="majorHAnsi" w:hAnsiTheme="majorHAnsi"/>
                <w:sz w:val="16"/>
              </w:rPr>
              <w:t>Energetic profess</w:t>
            </w:r>
            <w:r w:rsidR="00D31FDE">
              <w:rPr>
                <w:rFonts w:asciiTheme="majorHAnsi" w:hAnsiTheme="majorHAnsi"/>
                <w:sz w:val="16"/>
              </w:rPr>
              <w:t>ional lookin</w:t>
            </w:r>
            <w:r w:rsidR="0073624A">
              <w:rPr>
                <w:rFonts w:asciiTheme="majorHAnsi" w:hAnsiTheme="majorHAnsi"/>
                <w:sz w:val="16"/>
              </w:rPr>
              <w:t>g to work</w:t>
            </w:r>
            <w:r w:rsidR="00A06B44">
              <w:rPr>
                <w:rFonts w:asciiTheme="majorHAnsi" w:hAnsiTheme="majorHAnsi"/>
                <w:sz w:val="16"/>
              </w:rPr>
              <w:t xml:space="preserve"> as a</w:t>
            </w:r>
            <w:r w:rsidR="000F33BF">
              <w:rPr>
                <w:rFonts w:asciiTheme="majorHAnsi" w:hAnsiTheme="majorHAnsi"/>
                <w:sz w:val="16"/>
              </w:rPr>
              <w:t>n</w:t>
            </w:r>
            <w:r w:rsidR="009362EF">
              <w:rPr>
                <w:rFonts w:asciiTheme="majorHAnsi" w:hAnsiTheme="majorHAnsi"/>
                <w:sz w:val="16"/>
              </w:rPr>
              <w:t xml:space="preserve"> </w:t>
            </w:r>
            <w:r w:rsidR="00D04D03">
              <w:rPr>
                <w:rFonts w:asciiTheme="majorHAnsi" w:hAnsiTheme="majorHAnsi"/>
                <w:sz w:val="16"/>
              </w:rPr>
              <w:t>employee</w:t>
            </w:r>
            <w:r w:rsidR="00963EF5">
              <w:rPr>
                <w:rFonts w:asciiTheme="majorHAnsi" w:hAnsiTheme="majorHAnsi"/>
                <w:sz w:val="16"/>
              </w:rPr>
              <w:t xml:space="preserve"> at Crescent Medical Center</w:t>
            </w:r>
            <w:r w:rsidR="00D951AE">
              <w:rPr>
                <w:rFonts w:asciiTheme="majorHAnsi" w:hAnsiTheme="majorHAnsi"/>
                <w:sz w:val="16"/>
              </w:rPr>
              <w:t xml:space="preserve">, where a strong sense of </w:t>
            </w:r>
            <w:r w:rsidR="008A2701">
              <w:rPr>
                <w:rFonts w:asciiTheme="majorHAnsi" w:hAnsiTheme="majorHAnsi"/>
                <w:sz w:val="16"/>
              </w:rPr>
              <w:t>customer service</w:t>
            </w:r>
            <w:r w:rsidR="00D951AE">
              <w:rPr>
                <w:rFonts w:asciiTheme="majorHAnsi" w:hAnsiTheme="majorHAnsi"/>
                <w:sz w:val="16"/>
              </w:rPr>
              <w:t xml:space="preserve"> is exploited throughout the workplace.</w:t>
            </w:r>
            <w:r w:rsidR="00A92FDE">
              <w:rPr>
                <w:rFonts w:asciiTheme="majorHAnsi" w:hAnsiTheme="majorHAnsi"/>
                <w:sz w:val="16"/>
              </w:rPr>
              <w:t xml:space="preserve"> I am eager to be </w:t>
            </w:r>
            <w:r w:rsidR="00963EF5">
              <w:rPr>
                <w:rFonts w:asciiTheme="majorHAnsi" w:hAnsiTheme="majorHAnsi"/>
                <w:sz w:val="16"/>
              </w:rPr>
              <w:t xml:space="preserve">use my talents and be </w:t>
            </w:r>
            <w:bookmarkStart w:id="0" w:name="_GoBack"/>
            <w:bookmarkEnd w:id="0"/>
            <w:r w:rsidR="00A92FDE">
              <w:rPr>
                <w:rFonts w:asciiTheme="majorHAnsi" w:hAnsiTheme="majorHAnsi"/>
                <w:sz w:val="16"/>
              </w:rPr>
              <w:t>apart of a team that works in such an environment where positivity</w:t>
            </w:r>
            <w:r w:rsidR="00D24A88">
              <w:rPr>
                <w:rFonts w:asciiTheme="majorHAnsi" w:hAnsiTheme="majorHAnsi"/>
                <w:sz w:val="16"/>
              </w:rPr>
              <w:t xml:space="preserve">, </w:t>
            </w:r>
            <w:r w:rsidR="009362EF">
              <w:rPr>
                <w:rFonts w:asciiTheme="majorHAnsi" w:hAnsiTheme="majorHAnsi"/>
                <w:sz w:val="16"/>
              </w:rPr>
              <w:t>customer service</w:t>
            </w:r>
            <w:r w:rsidR="00D24A88">
              <w:rPr>
                <w:rFonts w:asciiTheme="majorHAnsi" w:hAnsiTheme="majorHAnsi"/>
                <w:sz w:val="16"/>
              </w:rPr>
              <w:t>, and healthcare</w:t>
            </w:r>
            <w:r w:rsidR="00D04D03">
              <w:rPr>
                <w:rFonts w:asciiTheme="majorHAnsi" w:hAnsiTheme="majorHAnsi"/>
                <w:sz w:val="16"/>
              </w:rPr>
              <w:t xml:space="preserve"> </w:t>
            </w:r>
            <w:r w:rsidR="00A92FDE">
              <w:rPr>
                <w:rFonts w:asciiTheme="majorHAnsi" w:hAnsiTheme="majorHAnsi"/>
                <w:sz w:val="16"/>
              </w:rPr>
              <w:t>is present.</w:t>
            </w:r>
          </w:p>
        </w:tc>
      </w:tr>
      <w:tr w:rsidR="00CA44C2" w:rsidRPr="00755616" w14:paraId="00C798C2" w14:textId="77777777" w:rsidTr="00613A52">
        <w:sdt>
          <w:sdtPr>
            <w:rPr>
              <w:sz w:val="16"/>
            </w:rPr>
            <w:alias w:val="Experience:"/>
            <w:tag w:val="Experience:"/>
            <w:id w:val="1033002868"/>
            <w:placeholder>
              <w:docPart w:val="F116B007D73B4494B3BC12B443D28E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DC9DA06" w14:textId="77777777" w:rsidR="00CA44C2" w:rsidRPr="00755616" w:rsidRDefault="00CA44C2" w:rsidP="00613A52">
                <w:pPr>
                  <w:pStyle w:val="Heading1"/>
                  <w:rPr>
                    <w:sz w:val="16"/>
                  </w:rPr>
                </w:pPr>
                <w:r w:rsidRPr="00755616">
                  <w:rPr>
                    <w:sz w:val="16"/>
                  </w:rPr>
                  <w:t>Experience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33BDE189" w14:textId="77777777" w:rsidR="00CA44C2" w:rsidRPr="00755616" w:rsidRDefault="001A4432" w:rsidP="00CA44C2">
            <w:pPr>
              <w:pStyle w:val="Heading1"/>
              <w:rPr>
                <w:rFonts w:eastAsiaTheme="minorEastAsia"/>
                <w:sz w:val="16"/>
              </w:rPr>
            </w:pPr>
            <w:r w:rsidRPr="00755616">
              <w:rPr>
                <w:sz w:val="16"/>
              </w:rPr>
              <w:t>Assistant/Floor Manager</w:t>
            </w:r>
          </w:p>
          <w:p w14:paraId="168217F1" w14:textId="77777777" w:rsidR="00CA44C2" w:rsidRPr="00755616" w:rsidRDefault="001A4432" w:rsidP="00CA44C2">
            <w:pPr>
              <w:rPr>
                <w:rFonts w:asciiTheme="majorHAnsi" w:hAnsiTheme="majorHAnsi"/>
                <w:sz w:val="16"/>
              </w:rPr>
            </w:pPr>
            <w:r w:rsidRPr="00755616">
              <w:rPr>
                <w:rFonts w:asciiTheme="majorHAnsi" w:hAnsiTheme="majorHAnsi"/>
                <w:sz w:val="16"/>
              </w:rPr>
              <w:t>Mach 1 Motors</w:t>
            </w:r>
            <w:r w:rsidR="00CA44C2" w:rsidRPr="00755616">
              <w:rPr>
                <w:rFonts w:asciiTheme="majorHAnsi" w:hAnsiTheme="majorHAnsi"/>
                <w:sz w:val="16"/>
              </w:rPr>
              <w:t xml:space="preserve">, </w:t>
            </w:r>
            <w:r w:rsidRPr="00755616">
              <w:rPr>
                <w:rFonts w:asciiTheme="majorHAnsi" w:hAnsiTheme="majorHAnsi"/>
                <w:sz w:val="16"/>
              </w:rPr>
              <w:t xml:space="preserve">Lancaster, Texas </w:t>
            </w:r>
          </w:p>
          <w:p w14:paraId="17DD43DB" w14:textId="7888BB29" w:rsidR="00CA44C2" w:rsidRPr="00755616" w:rsidRDefault="001A4432" w:rsidP="00CA44C2">
            <w:pPr>
              <w:pStyle w:val="Date"/>
              <w:rPr>
                <w:sz w:val="16"/>
              </w:rPr>
            </w:pPr>
            <w:r w:rsidRPr="00755616">
              <w:rPr>
                <w:sz w:val="16"/>
              </w:rPr>
              <w:t>July 2015</w:t>
            </w:r>
            <w:r w:rsidR="00CA44C2" w:rsidRPr="00755616">
              <w:rPr>
                <w:sz w:val="16"/>
              </w:rPr>
              <w:t xml:space="preserve"> – </w:t>
            </w:r>
            <w:r w:rsidR="00A92FDE">
              <w:rPr>
                <w:sz w:val="16"/>
              </w:rPr>
              <w:t xml:space="preserve">December </w:t>
            </w:r>
            <w:r w:rsidRPr="00755616">
              <w:rPr>
                <w:sz w:val="16"/>
              </w:rPr>
              <w:t>2017</w:t>
            </w:r>
          </w:p>
          <w:p w14:paraId="1E80F117" w14:textId="77777777" w:rsidR="006A194D" w:rsidRPr="00755616" w:rsidRDefault="001A4432" w:rsidP="006A194D">
            <w:pPr>
              <w:pStyle w:val="ListParagraph"/>
              <w:numPr>
                <w:ilvl w:val="0"/>
                <w:numId w:val="12"/>
              </w:numPr>
              <w:rPr>
                <w:sz w:val="16"/>
              </w:rPr>
            </w:pPr>
            <w:r w:rsidRPr="00755616">
              <w:rPr>
                <w:rFonts w:asciiTheme="majorHAnsi" w:hAnsiTheme="majorHAnsi"/>
                <w:sz w:val="16"/>
              </w:rPr>
              <w:t>Maintain office operations by receiving a</w:t>
            </w:r>
            <w:r w:rsidR="006A194D" w:rsidRPr="00755616">
              <w:rPr>
                <w:rFonts w:asciiTheme="majorHAnsi" w:hAnsiTheme="majorHAnsi"/>
                <w:sz w:val="16"/>
              </w:rPr>
              <w:t>nd distributing communications</w:t>
            </w:r>
          </w:p>
          <w:p w14:paraId="53ADD29A" w14:textId="77777777" w:rsidR="006A194D" w:rsidRPr="00755616" w:rsidRDefault="006A194D" w:rsidP="006A194D">
            <w:pPr>
              <w:pStyle w:val="ListParagraph"/>
              <w:numPr>
                <w:ilvl w:val="0"/>
                <w:numId w:val="12"/>
              </w:numPr>
              <w:rPr>
                <w:sz w:val="16"/>
              </w:rPr>
            </w:pPr>
            <w:r w:rsidRPr="00755616">
              <w:rPr>
                <w:rFonts w:asciiTheme="majorHAnsi" w:hAnsiTheme="majorHAnsi"/>
                <w:sz w:val="16"/>
              </w:rPr>
              <w:t>provide</w:t>
            </w:r>
            <w:r w:rsidR="001A4432" w:rsidRPr="00755616">
              <w:rPr>
                <w:rFonts w:asciiTheme="majorHAnsi" w:hAnsiTheme="majorHAnsi"/>
                <w:sz w:val="16"/>
              </w:rPr>
              <w:t xml:space="preserve"> assi</w:t>
            </w:r>
            <w:r w:rsidRPr="00755616">
              <w:rPr>
                <w:rFonts w:asciiTheme="majorHAnsi" w:hAnsiTheme="majorHAnsi"/>
                <w:sz w:val="16"/>
              </w:rPr>
              <w:t>stance to customers</w:t>
            </w:r>
          </w:p>
          <w:p w14:paraId="2F92C4C8" w14:textId="77777777" w:rsidR="00CA44C2" w:rsidRPr="001A0B8C" w:rsidRDefault="001A4432" w:rsidP="006A194D">
            <w:pPr>
              <w:pStyle w:val="ListParagraph"/>
              <w:numPr>
                <w:ilvl w:val="0"/>
                <w:numId w:val="12"/>
              </w:numPr>
              <w:rPr>
                <w:sz w:val="16"/>
              </w:rPr>
            </w:pPr>
            <w:r w:rsidRPr="00755616">
              <w:rPr>
                <w:rFonts w:asciiTheme="majorHAnsi" w:hAnsiTheme="majorHAnsi"/>
                <w:sz w:val="16"/>
              </w:rPr>
              <w:t>maintain in</w:t>
            </w:r>
            <w:r w:rsidR="002B2915" w:rsidRPr="00755616">
              <w:rPr>
                <w:rFonts w:asciiTheme="majorHAnsi" w:hAnsiTheme="majorHAnsi"/>
                <w:sz w:val="16"/>
              </w:rPr>
              <w:t>ventory</w:t>
            </w:r>
          </w:p>
          <w:p w14:paraId="4FCEBC3B" w14:textId="5568D79E" w:rsidR="001A0B8C" w:rsidRDefault="001A0B8C" w:rsidP="001A0B8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EMT Basic</w:t>
            </w:r>
          </w:p>
          <w:p w14:paraId="3224BAAA" w14:textId="296F1065" w:rsidR="001A0B8C" w:rsidRDefault="001A0B8C" w:rsidP="001A0B8C">
            <w:pPr>
              <w:rPr>
                <w:sz w:val="16"/>
              </w:rPr>
            </w:pPr>
            <w:r>
              <w:rPr>
                <w:sz w:val="16"/>
              </w:rPr>
              <w:t>Trinity Care Transportation, San Antonio, Texas</w:t>
            </w:r>
          </w:p>
          <w:p w14:paraId="24D4BC59" w14:textId="4E13A138" w:rsidR="001A0B8C" w:rsidRDefault="001A0B8C" w:rsidP="001A0B8C">
            <w:pPr>
              <w:rPr>
                <w:sz w:val="16"/>
              </w:rPr>
            </w:pPr>
            <w:r>
              <w:rPr>
                <w:sz w:val="16"/>
              </w:rPr>
              <w:t>January 2018-April 2018</w:t>
            </w:r>
          </w:p>
          <w:p w14:paraId="621CC286" w14:textId="38BD567A" w:rsidR="001A0B8C" w:rsidRDefault="001A0B8C" w:rsidP="001A0B8C">
            <w:pPr>
              <w:pStyle w:val="ListParagraph"/>
              <w:numPr>
                <w:ilvl w:val="0"/>
                <w:numId w:val="17"/>
              </w:numPr>
              <w:rPr>
                <w:sz w:val="16"/>
              </w:rPr>
            </w:pPr>
            <w:r>
              <w:rPr>
                <w:sz w:val="16"/>
              </w:rPr>
              <w:t>Transport patients to and from medical facilities</w:t>
            </w:r>
          </w:p>
          <w:p w14:paraId="52AB6986" w14:textId="7B485BB7" w:rsidR="001A0B8C" w:rsidRPr="001A0B8C" w:rsidRDefault="001A0B8C" w:rsidP="001A0B8C">
            <w:pPr>
              <w:pStyle w:val="ListParagraph"/>
              <w:numPr>
                <w:ilvl w:val="0"/>
                <w:numId w:val="17"/>
              </w:numPr>
              <w:rPr>
                <w:sz w:val="16"/>
              </w:rPr>
            </w:pPr>
            <w:r>
              <w:rPr>
                <w:sz w:val="16"/>
              </w:rPr>
              <w:t>Use basic EMT knowledge to treat in a pre-hospital setting</w:t>
            </w:r>
          </w:p>
          <w:p w14:paraId="4E753037" w14:textId="3AB5140B" w:rsidR="001A0B8C" w:rsidRPr="001A0B8C" w:rsidRDefault="001A0B8C" w:rsidP="001A0B8C">
            <w:pPr>
              <w:rPr>
                <w:sz w:val="16"/>
              </w:rPr>
            </w:pPr>
          </w:p>
        </w:tc>
      </w:tr>
      <w:tr w:rsidR="00F8731E" w:rsidRPr="00755616" w14:paraId="540F6730" w14:textId="77777777" w:rsidTr="00613A52">
        <w:sdt>
          <w:sdtPr>
            <w:rPr>
              <w:sz w:val="16"/>
            </w:rPr>
            <w:alias w:val="Education:"/>
            <w:tag w:val="Education:"/>
            <w:id w:val="1405184291"/>
            <w:placeholder>
              <w:docPart w:val="3428EA86823947D092D08CDA338667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43BF7BD" w14:textId="77777777" w:rsidR="00F8731E" w:rsidRPr="00755616" w:rsidRDefault="00F8731E" w:rsidP="00613A52">
                <w:pPr>
                  <w:pStyle w:val="Heading1"/>
                  <w:rPr>
                    <w:sz w:val="16"/>
                  </w:rPr>
                </w:pPr>
                <w:r w:rsidRPr="00755616">
                  <w:rPr>
                    <w:sz w:val="16"/>
                  </w:rPr>
                  <w:t>Education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0B9BB60D" w14:textId="77777777" w:rsidR="00F8731E" w:rsidRPr="00755616" w:rsidRDefault="002B2915" w:rsidP="00613A52">
            <w:pPr>
              <w:pStyle w:val="Heading1"/>
              <w:rPr>
                <w:rFonts w:eastAsiaTheme="minorEastAsia"/>
                <w:sz w:val="16"/>
              </w:rPr>
            </w:pPr>
            <w:r w:rsidRPr="00755616">
              <w:rPr>
                <w:sz w:val="16"/>
              </w:rPr>
              <w:t>Diploma</w:t>
            </w:r>
          </w:p>
          <w:p w14:paraId="6FA3CC05" w14:textId="77777777" w:rsidR="00F8731E" w:rsidRPr="00755616" w:rsidRDefault="002B2915" w:rsidP="00613A52">
            <w:pPr>
              <w:rPr>
                <w:sz w:val="16"/>
              </w:rPr>
            </w:pPr>
            <w:r w:rsidRPr="00755616">
              <w:rPr>
                <w:sz w:val="16"/>
              </w:rPr>
              <w:t>Waxahachie High School</w:t>
            </w:r>
            <w:r w:rsidR="00F8731E" w:rsidRPr="00755616">
              <w:rPr>
                <w:sz w:val="16"/>
              </w:rPr>
              <w:t xml:space="preserve">, </w:t>
            </w:r>
            <w:r w:rsidRPr="00755616">
              <w:rPr>
                <w:sz w:val="16"/>
              </w:rPr>
              <w:t>Waxahachie, Texas</w:t>
            </w:r>
          </w:p>
          <w:p w14:paraId="79D6DEB2" w14:textId="77777777" w:rsidR="00F8731E" w:rsidRPr="00755616" w:rsidRDefault="002B2915" w:rsidP="00613A52">
            <w:pPr>
              <w:rPr>
                <w:sz w:val="16"/>
              </w:rPr>
            </w:pPr>
            <w:r w:rsidRPr="00755616">
              <w:rPr>
                <w:sz w:val="16"/>
              </w:rPr>
              <w:t>June 2, 2017</w:t>
            </w:r>
          </w:p>
          <w:p w14:paraId="432A40E2" w14:textId="77777777" w:rsidR="006A194D" w:rsidRPr="00755616" w:rsidRDefault="006A194D" w:rsidP="006A194D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755616">
              <w:rPr>
                <w:sz w:val="16"/>
              </w:rPr>
              <w:t>GPA: 3.3/4.0</w:t>
            </w:r>
          </w:p>
          <w:p w14:paraId="4707FF6F" w14:textId="77777777" w:rsidR="006A194D" w:rsidRPr="00755616" w:rsidRDefault="002B2915" w:rsidP="00755616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755616">
              <w:rPr>
                <w:sz w:val="16"/>
              </w:rPr>
              <w:t>AP classe</w:t>
            </w:r>
            <w:r w:rsidR="006A194D" w:rsidRPr="00755616">
              <w:rPr>
                <w:sz w:val="16"/>
              </w:rPr>
              <w:t>s</w:t>
            </w:r>
          </w:p>
          <w:p w14:paraId="18DF1D4B" w14:textId="77777777" w:rsidR="00F8731E" w:rsidRPr="00755616" w:rsidRDefault="002B2915" w:rsidP="006A194D">
            <w:pPr>
              <w:pStyle w:val="ListParagraph"/>
              <w:numPr>
                <w:ilvl w:val="0"/>
                <w:numId w:val="13"/>
              </w:numPr>
              <w:rPr>
                <w:sz w:val="16"/>
              </w:rPr>
            </w:pPr>
            <w:r w:rsidRPr="00755616">
              <w:rPr>
                <w:sz w:val="16"/>
              </w:rPr>
              <w:t>senior year I enrol</w:t>
            </w:r>
            <w:r w:rsidR="0047258E">
              <w:rPr>
                <w:sz w:val="16"/>
              </w:rPr>
              <w:t>led in the EMT program</w:t>
            </w:r>
          </w:p>
          <w:p w14:paraId="4273832A" w14:textId="77777777" w:rsidR="006A194D" w:rsidRPr="00755616" w:rsidRDefault="006A194D" w:rsidP="006A194D">
            <w:pPr>
              <w:rPr>
                <w:b/>
                <w:sz w:val="16"/>
              </w:rPr>
            </w:pPr>
            <w:r w:rsidRPr="00755616">
              <w:rPr>
                <w:b/>
                <w:sz w:val="16"/>
              </w:rPr>
              <w:t>EMT Certification</w:t>
            </w:r>
          </w:p>
          <w:p w14:paraId="647BAF95" w14:textId="77777777" w:rsidR="006A194D" w:rsidRPr="00755616" w:rsidRDefault="00755616" w:rsidP="006A194D">
            <w:pPr>
              <w:rPr>
                <w:sz w:val="16"/>
              </w:rPr>
            </w:pPr>
            <w:r w:rsidRPr="00755616">
              <w:rPr>
                <w:sz w:val="16"/>
              </w:rPr>
              <w:t>Navarro</w:t>
            </w:r>
            <w:r w:rsidR="006A194D" w:rsidRPr="00755616">
              <w:rPr>
                <w:sz w:val="16"/>
              </w:rPr>
              <w:t xml:space="preserve"> Community College, Waxahachie, Texas</w:t>
            </w:r>
          </w:p>
          <w:p w14:paraId="780BD259" w14:textId="77777777" w:rsidR="006A194D" w:rsidRPr="00755616" w:rsidRDefault="006A194D" w:rsidP="006A194D">
            <w:pPr>
              <w:rPr>
                <w:sz w:val="16"/>
              </w:rPr>
            </w:pPr>
            <w:r w:rsidRPr="00755616">
              <w:rPr>
                <w:sz w:val="16"/>
              </w:rPr>
              <w:t>May 2017</w:t>
            </w:r>
          </w:p>
          <w:p w14:paraId="78919DC2" w14:textId="77777777" w:rsidR="006A194D" w:rsidRPr="00755616" w:rsidRDefault="006A194D" w:rsidP="006A194D">
            <w:pPr>
              <w:pStyle w:val="ListParagraph"/>
              <w:numPr>
                <w:ilvl w:val="0"/>
                <w:numId w:val="16"/>
              </w:numPr>
              <w:rPr>
                <w:sz w:val="16"/>
              </w:rPr>
            </w:pPr>
            <w:r w:rsidRPr="00755616">
              <w:rPr>
                <w:sz w:val="16"/>
              </w:rPr>
              <w:t>Completed 36 hours each in ambulatory and a hospital environment</w:t>
            </w:r>
          </w:p>
          <w:p w14:paraId="055E1E61" w14:textId="77777777" w:rsidR="006A194D" w:rsidRDefault="006A194D" w:rsidP="006A194D">
            <w:pPr>
              <w:pStyle w:val="ListParagraph"/>
              <w:numPr>
                <w:ilvl w:val="0"/>
                <w:numId w:val="16"/>
              </w:numPr>
              <w:rPr>
                <w:sz w:val="16"/>
              </w:rPr>
            </w:pPr>
            <w:r w:rsidRPr="00755616">
              <w:rPr>
                <w:sz w:val="16"/>
              </w:rPr>
              <w:t>Became a Nationally certified EMT</w:t>
            </w:r>
          </w:p>
          <w:p w14:paraId="15E3826E" w14:textId="7EEEF5DF" w:rsidR="0047258E" w:rsidRPr="0047258E" w:rsidRDefault="0047258E" w:rsidP="0047258E">
            <w:pPr>
              <w:rPr>
                <w:sz w:val="16"/>
              </w:rPr>
            </w:pPr>
          </w:p>
        </w:tc>
      </w:tr>
      <w:tr w:rsidR="00F8731E" w:rsidRPr="00755616" w14:paraId="7225E8D5" w14:textId="77777777" w:rsidTr="00613A52">
        <w:tc>
          <w:tcPr>
            <w:tcW w:w="1872" w:type="dxa"/>
          </w:tcPr>
          <w:p w14:paraId="6DF6833D" w14:textId="77777777" w:rsidR="00F8731E" w:rsidRPr="00755616" w:rsidRDefault="006A194D" w:rsidP="00613A52">
            <w:pPr>
              <w:pStyle w:val="Heading1"/>
              <w:rPr>
                <w:sz w:val="16"/>
              </w:rPr>
            </w:pPr>
            <w:r w:rsidRPr="00755616">
              <w:rPr>
                <w:sz w:val="16"/>
              </w:rPr>
              <w:t>Skills</w:t>
            </w:r>
          </w:p>
        </w:tc>
        <w:tc>
          <w:tcPr>
            <w:tcW w:w="6768" w:type="dxa"/>
            <w:tcMar>
              <w:top w:w="144" w:type="dxa"/>
            </w:tcMar>
          </w:tcPr>
          <w:p w14:paraId="25159D18" w14:textId="77777777" w:rsidR="00F8731E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Written and verbal communication skills</w:t>
            </w:r>
          </w:p>
          <w:p w14:paraId="493864C8" w14:textId="77777777" w:rsidR="006A194D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Confident, articulate, and professional speaking abilities</w:t>
            </w:r>
          </w:p>
          <w:p w14:paraId="137F15F0" w14:textId="77777777" w:rsidR="006A194D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Empathetic personality</w:t>
            </w:r>
          </w:p>
          <w:p w14:paraId="0D796465" w14:textId="77777777" w:rsidR="006A194D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Dedicated, inspiring, vivacious achiever</w:t>
            </w:r>
          </w:p>
          <w:p w14:paraId="050D1FC2" w14:textId="77777777" w:rsidR="006A194D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Teamworking skills</w:t>
            </w:r>
          </w:p>
          <w:p w14:paraId="6387F744" w14:textId="77777777" w:rsidR="006A194D" w:rsidRPr="00755616" w:rsidRDefault="006A194D" w:rsidP="006A194D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755616">
              <w:rPr>
                <w:sz w:val="16"/>
              </w:rPr>
              <w:t>Commended for reliability and trustworthiness</w:t>
            </w:r>
          </w:p>
        </w:tc>
      </w:tr>
      <w:tr w:rsidR="00F8731E" w:rsidRPr="00755616" w14:paraId="6A1823F9" w14:textId="77777777" w:rsidTr="00613A52">
        <w:tc>
          <w:tcPr>
            <w:tcW w:w="1872" w:type="dxa"/>
          </w:tcPr>
          <w:p w14:paraId="33621A42" w14:textId="77777777" w:rsidR="00F8731E" w:rsidRPr="00755616" w:rsidRDefault="00755616" w:rsidP="00613A52">
            <w:pPr>
              <w:pStyle w:val="Heading1"/>
              <w:rPr>
                <w:sz w:val="16"/>
              </w:rPr>
            </w:pPr>
            <w:r>
              <w:rPr>
                <w:sz w:val="16"/>
              </w:rPr>
              <w:t>Leadership/Volunteer</w:t>
            </w:r>
          </w:p>
        </w:tc>
        <w:tc>
          <w:tcPr>
            <w:tcW w:w="6768" w:type="dxa"/>
            <w:tcMar>
              <w:top w:w="144" w:type="dxa"/>
            </w:tcMar>
          </w:tcPr>
          <w:p w14:paraId="55961896" w14:textId="77777777" w:rsidR="00F8731E" w:rsidRPr="00755616" w:rsidRDefault="00F8731E" w:rsidP="00613A52">
            <w:pPr>
              <w:rPr>
                <w:sz w:val="16"/>
              </w:rPr>
            </w:pPr>
          </w:p>
          <w:p w14:paraId="7A3A1EAF" w14:textId="77777777" w:rsidR="006A194D" w:rsidRPr="00755616" w:rsidRDefault="006A194D" w:rsidP="006A194D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755616">
              <w:rPr>
                <w:sz w:val="16"/>
              </w:rPr>
              <w:t>Captain of dance team for 3 years</w:t>
            </w:r>
          </w:p>
          <w:p w14:paraId="22B82ADE" w14:textId="77777777" w:rsidR="00755616" w:rsidRPr="00755616" w:rsidRDefault="00755616" w:rsidP="00755616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755616">
              <w:rPr>
                <w:sz w:val="16"/>
              </w:rPr>
              <w:t>Chair member for a health club (HOSA)</w:t>
            </w:r>
          </w:p>
          <w:p w14:paraId="0E5153E7" w14:textId="77777777" w:rsidR="00755616" w:rsidRPr="00755616" w:rsidRDefault="00755616" w:rsidP="00755616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755616">
              <w:rPr>
                <w:sz w:val="16"/>
              </w:rPr>
              <w:t>Track Team Leader (Sophomore &amp; Junior year)</w:t>
            </w:r>
          </w:p>
          <w:p w14:paraId="610C82CF" w14:textId="77777777" w:rsidR="00755616" w:rsidRDefault="00755616" w:rsidP="00755616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 w:rsidRPr="00755616">
              <w:rPr>
                <w:sz w:val="16"/>
              </w:rPr>
              <w:t>Youngest student in my EMT class</w:t>
            </w:r>
          </w:p>
          <w:p w14:paraId="38031A63" w14:textId="77777777" w:rsidR="00755616" w:rsidRPr="00755616" w:rsidRDefault="00A70C76" w:rsidP="00755616">
            <w:pPr>
              <w:pStyle w:val="ListParagraph"/>
              <w:numPr>
                <w:ilvl w:val="0"/>
                <w:numId w:val="15"/>
              </w:numPr>
              <w:rPr>
                <w:sz w:val="16"/>
              </w:rPr>
            </w:pPr>
            <w:r>
              <w:rPr>
                <w:sz w:val="16"/>
              </w:rPr>
              <w:lastRenderedPageBreak/>
              <w:t>Camp Med: 30 hours of volunteer</w:t>
            </w:r>
            <w:r w:rsidR="0047258E">
              <w:rPr>
                <w:sz w:val="16"/>
              </w:rPr>
              <w:t xml:space="preserve"> (Habitat for Humanity, Julliet Fowler)</w:t>
            </w:r>
          </w:p>
        </w:tc>
      </w:tr>
      <w:tr w:rsidR="00F8731E" w:rsidRPr="00755616" w14:paraId="66201C12" w14:textId="77777777" w:rsidTr="00613A52">
        <w:sdt>
          <w:sdtPr>
            <w:rPr>
              <w:sz w:val="16"/>
            </w:rPr>
            <w:alias w:val="References:"/>
            <w:tag w:val="References:"/>
            <w:id w:val="-853959375"/>
            <w:placeholder>
              <w:docPart w:val="4D3A28CF4E174A71AFD6732BD27C57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B2909C2" w14:textId="77777777" w:rsidR="00F8731E" w:rsidRPr="00755616" w:rsidRDefault="00F8731E" w:rsidP="00613A52">
                <w:pPr>
                  <w:pStyle w:val="Heading1"/>
                  <w:rPr>
                    <w:sz w:val="16"/>
                  </w:rPr>
                </w:pPr>
                <w:r w:rsidRPr="00755616">
                  <w:rPr>
                    <w:sz w:val="16"/>
                  </w:rPr>
                  <w:t>References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14:paraId="30682C72" w14:textId="77777777" w:rsidR="00F8731E" w:rsidRPr="00755616" w:rsidRDefault="00755616" w:rsidP="00613A52">
            <w:pPr>
              <w:pStyle w:val="Heading1"/>
              <w:rPr>
                <w:rFonts w:eastAsiaTheme="minorEastAsia"/>
                <w:sz w:val="16"/>
              </w:rPr>
            </w:pPr>
            <w:r w:rsidRPr="00755616">
              <w:rPr>
                <w:sz w:val="16"/>
              </w:rPr>
              <w:t>Noweda Loud</w:t>
            </w:r>
            <w:r w:rsidR="00F8731E" w:rsidRPr="00755616">
              <w:rPr>
                <w:rFonts w:eastAsiaTheme="minorEastAsia"/>
                <w:sz w:val="16"/>
              </w:rPr>
              <w:t xml:space="preserve">, </w:t>
            </w:r>
            <w:r w:rsidRPr="00755616">
              <w:rPr>
                <w:rFonts w:eastAsiaTheme="minorEastAsia"/>
                <w:sz w:val="16"/>
              </w:rPr>
              <w:t>Mach 1 Motors</w:t>
            </w:r>
          </w:p>
          <w:p w14:paraId="277DEA81" w14:textId="77777777" w:rsidR="00F8731E" w:rsidRPr="00755616" w:rsidRDefault="00755616" w:rsidP="00613A52">
            <w:pPr>
              <w:rPr>
                <w:sz w:val="16"/>
              </w:rPr>
            </w:pPr>
            <w:r w:rsidRPr="00755616">
              <w:rPr>
                <w:sz w:val="16"/>
              </w:rPr>
              <w:t>Mobile: (214) 263-1411</w:t>
            </w:r>
          </w:p>
          <w:p w14:paraId="249A2F95" w14:textId="77777777" w:rsidR="00755616" w:rsidRPr="00755616" w:rsidRDefault="00755616" w:rsidP="00613A52">
            <w:pPr>
              <w:rPr>
                <w:b/>
                <w:sz w:val="16"/>
              </w:rPr>
            </w:pPr>
            <w:r w:rsidRPr="00755616">
              <w:rPr>
                <w:b/>
                <w:sz w:val="16"/>
              </w:rPr>
              <w:t>Chris Waller, Head EMT Instructor</w:t>
            </w:r>
          </w:p>
          <w:p w14:paraId="4A201D01" w14:textId="77777777" w:rsidR="0047258E" w:rsidRPr="00755616" w:rsidRDefault="00755616" w:rsidP="00613A52">
            <w:pPr>
              <w:rPr>
                <w:sz w:val="16"/>
              </w:rPr>
            </w:pPr>
            <w:r w:rsidRPr="00755616">
              <w:rPr>
                <w:sz w:val="16"/>
              </w:rPr>
              <w:t>Mobile: (214) 543-0762</w:t>
            </w:r>
          </w:p>
          <w:p w14:paraId="4D0579D7" w14:textId="77777777" w:rsidR="00755616" w:rsidRPr="00755616" w:rsidRDefault="00755616" w:rsidP="00613A52">
            <w:pPr>
              <w:rPr>
                <w:sz w:val="16"/>
              </w:rPr>
            </w:pPr>
          </w:p>
        </w:tc>
      </w:tr>
    </w:tbl>
    <w:p w14:paraId="78E1DF1D" w14:textId="77777777" w:rsidR="003D37C1" w:rsidRDefault="003D37C1" w:rsidP="00BB1ED9"/>
    <w:sectPr w:rsidR="003D37C1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41EC9" w14:textId="77777777" w:rsidR="00EC6F7E" w:rsidRDefault="00EC6F7E">
      <w:pPr>
        <w:spacing w:after="0" w:line="240" w:lineRule="auto"/>
      </w:pPr>
      <w:r>
        <w:separator/>
      </w:r>
    </w:p>
  </w:endnote>
  <w:endnote w:type="continuationSeparator" w:id="0">
    <w:p w14:paraId="2B65D54A" w14:textId="77777777" w:rsidR="00EC6F7E" w:rsidRDefault="00EC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613A52" w14:paraId="68B97353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46E3A398" w14:textId="77777777" w:rsidR="00613A52" w:rsidRDefault="00613A52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06B4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17D077FA7A154BA483E7B59908FCE375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2607E1E0" w14:textId="77777777" w:rsidR="00613A52" w:rsidRPr="00C92C71" w:rsidRDefault="00613A52" w:rsidP="00C92C71">
              <w:pPr>
                <w:pStyle w:val="Footer"/>
              </w:pPr>
              <w:r>
                <w:t>Jumia Williams</w:t>
              </w:r>
            </w:p>
          </w:sdtContent>
        </w:sdt>
        <w:p w14:paraId="1771182F" w14:textId="77777777" w:rsidR="00613A52" w:rsidRDefault="00EC6F7E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4A242947DC7C4B28B20012F50529DB3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613A52">
                <w:t>6910 N Loop 1604 W San Antonio, Texas 78249</w:t>
              </w:r>
            </w:sdtContent>
          </w:sdt>
          <w:r w:rsidR="00613A52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5AF2F23DFFB431A97CC23ADC037100F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613A52">
                <w:t>(469)222-3297</w:t>
              </w:r>
            </w:sdtContent>
          </w:sdt>
          <w:r w:rsidR="00613A52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1DEB3023494D4B309A7448871382C7E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13A52">
                <w:t>wjumia@yahoo.com</w:t>
              </w:r>
            </w:sdtContent>
          </w:sdt>
        </w:p>
      </w:tc>
    </w:tr>
  </w:tbl>
  <w:p w14:paraId="2D8A3675" w14:textId="77777777" w:rsidR="00613A52" w:rsidRDefault="00613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CF66" w14:textId="77777777" w:rsidR="00EC6F7E" w:rsidRDefault="00EC6F7E">
      <w:pPr>
        <w:spacing w:after="0" w:line="240" w:lineRule="auto"/>
      </w:pPr>
      <w:r>
        <w:separator/>
      </w:r>
    </w:p>
  </w:footnote>
  <w:footnote w:type="continuationSeparator" w:id="0">
    <w:p w14:paraId="446423F0" w14:textId="77777777" w:rsidR="00EC6F7E" w:rsidRDefault="00EC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C7557"/>
    <w:multiLevelType w:val="hybridMultilevel"/>
    <w:tmpl w:val="C066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5F5E9A"/>
    <w:multiLevelType w:val="hybridMultilevel"/>
    <w:tmpl w:val="E3D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C1AE1"/>
    <w:multiLevelType w:val="hybridMultilevel"/>
    <w:tmpl w:val="DD88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C2A61"/>
    <w:multiLevelType w:val="hybridMultilevel"/>
    <w:tmpl w:val="06F6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25F52"/>
    <w:multiLevelType w:val="hybridMultilevel"/>
    <w:tmpl w:val="177A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7DD3569D"/>
    <w:multiLevelType w:val="hybridMultilevel"/>
    <w:tmpl w:val="126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6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2"/>
    <w:rsid w:val="00014CE3"/>
    <w:rsid w:val="00082E57"/>
    <w:rsid w:val="000B32EC"/>
    <w:rsid w:val="000E000D"/>
    <w:rsid w:val="000F33BF"/>
    <w:rsid w:val="00152CBC"/>
    <w:rsid w:val="001905AF"/>
    <w:rsid w:val="001A0B8C"/>
    <w:rsid w:val="001A4432"/>
    <w:rsid w:val="001C5D03"/>
    <w:rsid w:val="00241CF3"/>
    <w:rsid w:val="002B2915"/>
    <w:rsid w:val="002B3545"/>
    <w:rsid w:val="002F798F"/>
    <w:rsid w:val="00331C78"/>
    <w:rsid w:val="003D37C1"/>
    <w:rsid w:val="0044152F"/>
    <w:rsid w:val="0044573B"/>
    <w:rsid w:val="0047258E"/>
    <w:rsid w:val="004B2618"/>
    <w:rsid w:val="004B37C5"/>
    <w:rsid w:val="005203B5"/>
    <w:rsid w:val="005D21FB"/>
    <w:rsid w:val="005F7B40"/>
    <w:rsid w:val="006021E8"/>
    <w:rsid w:val="00613562"/>
    <w:rsid w:val="00613A52"/>
    <w:rsid w:val="006724A7"/>
    <w:rsid w:val="00675AA5"/>
    <w:rsid w:val="00680D99"/>
    <w:rsid w:val="006A194D"/>
    <w:rsid w:val="006B2AB4"/>
    <w:rsid w:val="0073624A"/>
    <w:rsid w:val="00751C0C"/>
    <w:rsid w:val="00755616"/>
    <w:rsid w:val="00784B25"/>
    <w:rsid w:val="00797621"/>
    <w:rsid w:val="008333FC"/>
    <w:rsid w:val="00841341"/>
    <w:rsid w:val="008466F0"/>
    <w:rsid w:val="008569E5"/>
    <w:rsid w:val="008A2701"/>
    <w:rsid w:val="009362EF"/>
    <w:rsid w:val="00936496"/>
    <w:rsid w:val="00963E0F"/>
    <w:rsid w:val="00963EF5"/>
    <w:rsid w:val="0096638F"/>
    <w:rsid w:val="009916BD"/>
    <w:rsid w:val="009B1B1B"/>
    <w:rsid w:val="009B20C1"/>
    <w:rsid w:val="009F6D0B"/>
    <w:rsid w:val="00A06B44"/>
    <w:rsid w:val="00A21ED0"/>
    <w:rsid w:val="00A449BF"/>
    <w:rsid w:val="00A7034D"/>
    <w:rsid w:val="00A704CA"/>
    <w:rsid w:val="00A70C76"/>
    <w:rsid w:val="00A86F61"/>
    <w:rsid w:val="00A92FDE"/>
    <w:rsid w:val="00AD0CCD"/>
    <w:rsid w:val="00B67BCB"/>
    <w:rsid w:val="00BB1ED9"/>
    <w:rsid w:val="00C1007F"/>
    <w:rsid w:val="00C92C71"/>
    <w:rsid w:val="00CA44C2"/>
    <w:rsid w:val="00D04D03"/>
    <w:rsid w:val="00D140F4"/>
    <w:rsid w:val="00D24A88"/>
    <w:rsid w:val="00D31FDE"/>
    <w:rsid w:val="00D951AE"/>
    <w:rsid w:val="00DC00B3"/>
    <w:rsid w:val="00E21D64"/>
    <w:rsid w:val="00E33851"/>
    <w:rsid w:val="00EB0A7E"/>
    <w:rsid w:val="00EC6F7E"/>
    <w:rsid w:val="00F3010C"/>
    <w:rsid w:val="00F31BF6"/>
    <w:rsid w:val="00F60866"/>
    <w:rsid w:val="00F8731E"/>
    <w:rsid w:val="00FC2E1C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70490"/>
  <w15:chartTrackingRefBased/>
  <w15:docId w15:val="{D4CDF3A1-CA35-4B8C-A15E-6550B269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242947DC7C4B28B20012F50529D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AFDC1-3FC9-453A-B387-CD7EF6D36F90}"/>
      </w:docPartPr>
      <w:docPartBody>
        <w:p w:rsidR="001070D4" w:rsidRDefault="00F37480">
          <w:pPr>
            <w:pStyle w:val="4A242947DC7C4B28B20012F50529DB3D"/>
          </w:pPr>
          <w:r>
            <w:t>Your Name</w:t>
          </w:r>
        </w:p>
      </w:docPartBody>
    </w:docPart>
    <w:docPart>
      <w:docPartPr>
        <w:name w:val="B5AF2F23DFFB431A97CC23ADC037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63DD-417B-4670-997D-65CFE0E3212C}"/>
      </w:docPartPr>
      <w:docPartBody>
        <w:p w:rsidR="001070D4" w:rsidRDefault="00F37480">
          <w:pPr>
            <w:pStyle w:val="B5AF2F23DFFB431A97CC23ADC037100F"/>
          </w:pPr>
          <w:r w:rsidRPr="00A704CA">
            <w:t>Street Address, City, ST ZIP Code</w:t>
          </w:r>
        </w:p>
      </w:docPartBody>
    </w:docPart>
    <w:docPart>
      <w:docPartPr>
        <w:name w:val="1DEB3023494D4B309A7448871382C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CC550-F8B0-470C-AF84-74CE431FE283}"/>
      </w:docPartPr>
      <w:docPartBody>
        <w:p w:rsidR="001070D4" w:rsidRDefault="00F37480">
          <w:pPr>
            <w:pStyle w:val="1DEB3023494D4B309A7448871382C7E8"/>
          </w:pPr>
          <w:r>
            <w:t>Phone</w:t>
          </w:r>
        </w:p>
      </w:docPartBody>
    </w:docPart>
    <w:docPart>
      <w:docPartPr>
        <w:name w:val="2121048598434AC1B1194847D8F2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C890A-EEAC-4FF1-9CFB-0F84D8178F6B}"/>
      </w:docPartPr>
      <w:docPartBody>
        <w:p w:rsidR="001070D4" w:rsidRDefault="00F37480">
          <w:pPr>
            <w:pStyle w:val="2121048598434AC1B1194847D8F2FCC7"/>
          </w:pPr>
          <w:r w:rsidRPr="00A704CA">
            <w:t>Email</w:t>
          </w:r>
        </w:p>
      </w:docPartBody>
    </w:docPart>
    <w:docPart>
      <w:docPartPr>
        <w:name w:val="85E726A0FC774CEABAB07A5B9EA60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96EA5-B9CE-4924-84E2-240858ED0D30}"/>
      </w:docPartPr>
      <w:docPartBody>
        <w:p w:rsidR="001070D4" w:rsidRDefault="00F37480">
          <w:pPr>
            <w:pStyle w:val="85E726A0FC774CEABAB07A5B9EA601C3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F116B007D73B4494B3BC12B443D2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0E513-6514-4C70-82E9-B169A9777D95}"/>
      </w:docPartPr>
      <w:docPartBody>
        <w:p w:rsidR="001070D4" w:rsidRDefault="00F37480">
          <w:pPr>
            <w:pStyle w:val="F116B007D73B4494B3BC12B443D28EC3"/>
          </w:pPr>
          <w:r w:rsidRPr="005F7B40">
            <w:t>Experience</w:t>
          </w:r>
        </w:p>
      </w:docPartBody>
    </w:docPart>
    <w:docPart>
      <w:docPartPr>
        <w:name w:val="17D077FA7A154BA483E7B59908FC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B6A3E-29B9-49EF-936A-D74A2B2176E7}"/>
      </w:docPartPr>
      <w:docPartBody>
        <w:p w:rsidR="001070D4" w:rsidRDefault="00F37480">
          <w:pPr>
            <w:pStyle w:val="17D077FA7A154BA483E7B59908FCE375"/>
          </w:pPr>
          <w:r>
            <w:t>Job Title 1</w:t>
          </w:r>
        </w:p>
      </w:docPartBody>
    </w:docPart>
    <w:docPart>
      <w:docPartPr>
        <w:name w:val="3428EA86823947D092D08CDA3386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9D5D2-3D3B-4E95-B16A-7F1BA3E30BF8}"/>
      </w:docPartPr>
      <w:docPartBody>
        <w:p w:rsidR="001070D4" w:rsidRDefault="00F37480">
          <w:pPr>
            <w:pStyle w:val="3428EA86823947D092D08CDA33866764"/>
          </w:pPr>
          <w:r>
            <w:t>Education</w:t>
          </w:r>
        </w:p>
      </w:docPartBody>
    </w:docPart>
    <w:docPart>
      <w:docPartPr>
        <w:name w:val="4D3A28CF4E174A71AFD6732BD27C5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A82E-1F58-4394-A52C-75A1FF992ED0}"/>
      </w:docPartPr>
      <w:docPartBody>
        <w:p w:rsidR="001070D4" w:rsidRDefault="00F37480">
          <w:pPr>
            <w:pStyle w:val="4D3A28CF4E174A71AFD6732BD27C5788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80"/>
    <w:rsid w:val="001070D4"/>
    <w:rsid w:val="00423DFD"/>
    <w:rsid w:val="00750C5B"/>
    <w:rsid w:val="00812A4C"/>
    <w:rsid w:val="00915551"/>
    <w:rsid w:val="009A5161"/>
    <w:rsid w:val="00B32868"/>
    <w:rsid w:val="00C00EBD"/>
    <w:rsid w:val="00E14D31"/>
    <w:rsid w:val="00F179FA"/>
    <w:rsid w:val="00F37480"/>
    <w:rsid w:val="00F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242947DC7C4B28B20012F50529DB3D">
    <w:name w:val="4A242947DC7C4B28B20012F50529DB3D"/>
  </w:style>
  <w:style w:type="paragraph" w:customStyle="1" w:styleId="B5AF2F23DFFB431A97CC23ADC037100F">
    <w:name w:val="B5AF2F23DFFB431A97CC23ADC037100F"/>
  </w:style>
  <w:style w:type="paragraph" w:customStyle="1" w:styleId="1DEB3023494D4B309A7448871382C7E8">
    <w:name w:val="1DEB3023494D4B309A7448871382C7E8"/>
  </w:style>
  <w:style w:type="paragraph" w:customStyle="1" w:styleId="2121048598434AC1B1194847D8F2FCC7">
    <w:name w:val="2121048598434AC1B1194847D8F2FCC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85E726A0FC774CEABAB07A5B9EA601C3">
    <w:name w:val="85E726A0FC774CEABAB07A5B9EA601C3"/>
  </w:style>
  <w:style w:type="paragraph" w:customStyle="1" w:styleId="3A4A1E44C46347BBBC0127C26890D8C1">
    <w:name w:val="3A4A1E44C46347BBBC0127C26890D8C1"/>
  </w:style>
  <w:style w:type="paragraph" w:customStyle="1" w:styleId="F116B007D73B4494B3BC12B443D28EC3">
    <w:name w:val="F116B007D73B4494B3BC12B443D28EC3"/>
  </w:style>
  <w:style w:type="paragraph" w:customStyle="1" w:styleId="17D077FA7A154BA483E7B59908FCE375">
    <w:name w:val="17D077FA7A154BA483E7B59908FCE375"/>
  </w:style>
  <w:style w:type="paragraph" w:customStyle="1" w:styleId="EED93ECBFC6A4A7A845D0392BDF2B86B">
    <w:name w:val="EED93ECBFC6A4A7A845D0392BDF2B86B"/>
  </w:style>
  <w:style w:type="paragraph" w:customStyle="1" w:styleId="30DC99193349441EAD69B8B7B191D8D3">
    <w:name w:val="30DC99193349441EAD69B8B7B191D8D3"/>
  </w:style>
  <w:style w:type="paragraph" w:customStyle="1" w:styleId="7F5D69D4B69B417CA2B1222A8025E803">
    <w:name w:val="7F5D69D4B69B417CA2B1222A8025E803"/>
  </w:style>
  <w:style w:type="paragraph" w:customStyle="1" w:styleId="D5A3ED18F40D422891455FF72D38784A">
    <w:name w:val="D5A3ED18F40D422891455FF72D38784A"/>
  </w:style>
  <w:style w:type="paragraph" w:customStyle="1" w:styleId="43888AAA8FF94E109F0DD555B856265B">
    <w:name w:val="43888AAA8FF94E109F0DD555B856265B"/>
  </w:style>
  <w:style w:type="paragraph" w:customStyle="1" w:styleId="899BE398E0534B619797F2EB1E6A795B">
    <w:name w:val="899BE398E0534B619797F2EB1E6A795B"/>
  </w:style>
  <w:style w:type="paragraph" w:customStyle="1" w:styleId="28EB0DA1B04E46F9AA7D3821006F44BD">
    <w:name w:val="28EB0DA1B04E46F9AA7D3821006F44BD"/>
  </w:style>
  <w:style w:type="paragraph" w:customStyle="1" w:styleId="E15E0B5D3E6B44499CC5D312BED919B7">
    <w:name w:val="E15E0B5D3E6B44499CC5D312BED919B7"/>
  </w:style>
  <w:style w:type="paragraph" w:customStyle="1" w:styleId="4B23CAD711524FF08E38FDEADEAE0056">
    <w:name w:val="4B23CAD711524FF08E38FDEADEAE0056"/>
  </w:style>
  <w:style w:type="paragraph" w:customStyle="1" w:styleId="EDEC774D53844D2B8AFAFADA4D43329E">
    <w:name w:val="EDEC774D53844D2B8AFAFADA4D43329E"/>
  </w:style>
  <w:style w:type="paragraph" w:customStyle="1" w:styleId="60FFEECF853B490494ED817DF937FB94">
    <w:name w:val="60FFEECF853B490494ED817DF937FB94"/>
  </w:style>
  <w:style w:type="paragraph" w:customStyle="1" w:styleId="3428EA86823947D092D08CDA33866764">
    <w:name w:val="3428EA86823947D092D08CDA33866764"/>
  </w:style>
  <w:style w:type="paragraph" w:customStyle="1" w:styleId="1B72826D22D44648A53B8F8A2494D883">
    <w:name w:val="1B72826D22D44648A53B8F8A2494D883"/>
  </w:style>
  <w:style w:type="paragraph" w:customStyle="1" w:styleId="BF2D404D7B764565B22B47FB784C0B71">
    <w:name w:val="BF2D404D7B764565B22B47FB784C0B71"/>
  </w:style>
  <w:style w:type="paragraph" w:customStyle="1" w:styleId="0AF5E1BB348D4EBDAFE5C6DC347F85A7">
    <w:name w:val="0AF5E1BB348D4EBDAFE5C6DC347F85A7"/>
  </w:style>
  <w:style w:type="paragraph" w:customStyle="1" w:styleId="D83FB2C2FA054D8CB1DE204802FDC299">
    <w:name w:val="D83FB2C2FA054D8CB1DE204802FDC299"/>
  </w:style>
  <w:style w:type="paragraph" w:customStyle="1" w:styleId="B04553A21938405BADC724CDEE843A00">
    <w:name w:val="B04553A21938405BADC724CDEE843A00"/>
  </w:style>
  <w:style w:type="paragraph" w:customStyle="1" w:styleId="2AC9E59785314D2D8DC74FA833FC3971">
    <w:name w:val="2AC9E59785314D2D8DC74FA833FC3971"/>
  </w:style>
  <w:style w:type="paragraph" w:customStyle="1" w:styleId="11F6D91718324A39B449955D2835BB18">
    <w:name w:val="11F6D91718324A39B449955D2835BB18"/>
  </w:style>
  <w:style w:type="paragraph" w:customStyle="1" w:styleId="5913134AD661410799C4A6D3D72E350E">
    <w:name w:val="5913134AD661410799C4A6D3D72E350E"/>
  </w:style>
  <w:style w:type="paragraph" w:customStyle="1" w:styleId="19128F95C29945E5828C965D5CBD083F">
    <w:name w:val="19128F95C29945E5828C965D5CBD083F"/>
  </w:style>
  <w:style w:type="paragraph" w:customStyle="1" w:styleId="4D3A28CF4E174A71AFD6732BD27C5788">
    <w:name w:val="4D3A28CF4E174A71AFD6732BD27C5788"/>
  </w:style>
  <w:style w:type="paragraph" w:customStyle="1" w:styleId="05F6389F32164B37A9B2B7DC3623BA2B">
    <w:name w:val="05F6389F32164B37A9B2B7DC3623BA2B"/>
  </w:style>
  <w:style w:type="paragraph" w:customStyle="1" w:styleId="3B38D0A1A0454A70A53B811A49ECE024">
    <w:name w:val="3B38D0A1A0454A70A53B811A49ECE024"/>
  </w:style>
  <w:style w:type="paragraph" w:customStyle="1" w:styleId="A478882D0ACE4BC0A0FEA3F684D67B1E">
    <w:name w:val="A478882D0ACE4BC0A0FEA3F684D67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6910 N Loop 1604 W San Antonio, Texas 78249</CompanyAddress>
  <CompanyPhone>(469)222-3297</CompanyPhone>
  <CompanyFax>wjumia@yahoo.com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>Jumia Williams</dc:description>
  <cp:lastModifiedBy>Mia</cp:lastModifiedBy>
  <cp:revision>2</cp:revision>
  <dcterms:created xsi:type="dcterms:W3CDTF">2018-06-17T17:20:00Z</dcterms:created>
  <dcterms:modified xsi:type="dcterms:W3CDTF">2018-06-17T17:20:00Z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