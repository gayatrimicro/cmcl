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D12" w:rsidRDefault="00107F8A" w:rsidP="00F03B8E">
      <w:pPr>
        <w:pStyle w:val="Title"/>
        <w:jc w:val="center"/>
      </w:pPr>
      <w:r>
        <w:t>‍‍</w:t>
      </w:r>
      <w:sdt>
        <w:sdtPr>
          <w:rPr>
            <w:sz w:val="40"/>
            <w:szCs w:val="40"/>
          </w:rPr>
          <w:alias w:val="Your Name"/>
          <w:tag w:val=""/>
          <w:id w:val="1246310863"/>
          <w:placeholder>
            <w:docPart w:val="4B425B72B0134F7F8FB8A3B47E5E06C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D21A56" w:rsidRPr="00F03B8E">
            <w:rPr>
              <w:sz w:val="40"/>
              <w:szCs w:val="40"/>
            </w:rPr>
            <w:t>Lois Walker</w:t>
          </w:r>
        </w:sdtContent>
      </w:sdt>
    </w:p>
    <w:p w:rsidR="00BD6D12" w:rsidRDefault="00C5385C" w:rsidP="00F03B8E">
      <w:pPr>
        <w:jc w:val="center"/>
      </w:pPr>
      <w:sdt>
        <w:sdtPr>
          <w:alias w:val="Address"/>
          <w:tag w:val=""/>
          <w:id w:val="-593780209"/>
          <w:placeholder>
            <w:docPart w:val="FA3628198FDA4DD59E4F9D8C997021E5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D21A56">
            <w:t>7575 Chaucer, Dallas, Texas, 75237</w:t>
          </w:r>
        </w:sdtContent>
      </w:sdt>
      <w:r w:rsidR="00107F8A">
        <w:t> | </w:t>
      </w:r>
      <w:sdt>
        <w:sdtPr>
          <w:alias w:val="Telephone"/>
          <w:tag w:val=""/>
          <w:id w:val="-1416317146"/>
          <w:placeholder>
            <w:docPart w:val="7A221EC1255340D79D7BC7A4E9E343FB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4B01C1">
            <w:t>(214)586-5064</w:t>
          </w:r>
        </w:sdtContent>
      </w:sdt>
      <w:r w:rsidR="00107F8A">
        <w:t> | </w:t>
      </w:r>
      <w:sdt>
        <w:sdtPr>
          <w:alias w:val="Email"/>
          <w:tag w:val=""/>
          <w:id w:val="-391963670"/>
          <w:placeholder>
            <w:docPart w:val="462FA5C40122419390A6779BF81C592A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D21A56">
            <w:t>LOISWALKER966@GMAIL.COM</w:t>
          </w:r>
        </w:sdtContent>
      </w:sdt>
    </w:p>
    <w:p w:rsidR="00BD6D12" w:rsidRDefault="00107F8A">
      <w:pPr>
        <w:pStyle w:val="SectionHeading"/>
        <w:spacing w:before="720"/>
      </w:pPr>
      <w:r>
        <w:t>Objective</w:t>
      </w:r>
    </w:p>
    <w:p w:rsidR="00BD6D12" w:rsidRDefault="00C15A42" w:rsidP="00C15A42">
      <w:pPr>
        <w:pStyle w:val="ListBullet"/>
        <w:numPr>
          <w:ilvl w:val="0"/>
          <w:numId w:val="0"/>
        </w:numPr>
        <w:ind w:left="144"/>
      </w:pPr>
      <w:r>
        <w:t>To secure a posit</w:t>
      </w:r>
      <w:r w:rsidR="006C626E">
        <w:t xml:space="preserve">ion that will allow me to maximize my customer service skills along with my computer knowledge, and organizational abilities as I grow and develop within the organization. </w:t>
      </w:r>
    </w:p>
    <w:p w:rsidR="00BD6D12" w:rsidRDefault="00107F8A">
      <w:pPr>
        <w:pStyle w:val="SectionHeading"/>
      </w:pPr>
      <w:r>
        <w:t>Experience</w:t>
      </w:r>
    </w:p>
    <w:p w:rsidR="00BD6D12" w:rsidRDefault="006C626E">
      <w:pPr>
        <w:pStyle w:val="Subsection"/>
        <w:spacing w:before="100"/>
      </w:pPr>
      <w:r>
        <w:t>environmental services</w:t>
      </w:r>
      <w:r w:rsidR="00107F8A">
        <w:t> | </w:t>
      </w:r>
      <w:r>
        <w:t>ut southwestern medical center</w:t>
      </w:r>
      <w:r w:rsidR="00107F8A">
        <w:t> | </w:t>
      </w:r>
      <w:r>
        <w:t>12/21/2015</w:t>
      </w:r>
      <w:r w:rsidR="002B0A71">
        <w:t>-</w:t>
      </w:r>
      <w:r w:rsidR="00197E41">
        <w:t xml:space="preserve"> </w:t>
      </w:r>
      <w:r w:rsidR="002B0A71">
        <w:t>present</w:t>
      </w:r>
    </w:p>
    <w:p w:rsidR="00BD6D12" w:rsidRDefault="00CA4EE2">
      <w:pPr>
        <w:pStyle w:val="ListBullet"/>
      </w:pPr>
      <w:r>
        <w:t>Perform</w:t>
      </w:r>
      <w:r w:rsidR="00094880">
        <w:t xml:space="preserve"> cleaning duties in patient</w:t>
      </w:r>
      <w:r>
        <w:t>s</w:t>
      </w:r>
      <w:r w:rsidR="00094880">
        <w:t xml:space="preserve"> rooms and assigned unit</w:t>
      </w:r>
      <w:r w:rsidR="002B0A71">
        <w:t>s</w:t>
      </w:r>
      <w:r w:rsidR="00094880">
        <w:t xml:space="preserve">  according to schedule</w:t>
      </w:r>
    </w:p>
    <w:p w:rsidR="00094880" w:rsidRDefault="00094880">
      <w:pPr>
        <w:pStyle w:val="ListBullet"/>
      </w:pPr>
      <w:r>
        <w:t xml:space="preserve">Wet mop floors, empty trash, </w:t>
      </w:r>
      <w:r w:rsidR="002B0A71">
        <w:t>clean and polish glass surfaces, walls and windowsills</w:t>
      </w:r>
    </w:p>
    <w:p w:rsidR="00094880" w:rsidRDefault="00094880">
      <w:pPr>
        <w:pStyle w:val="ListBullet"/>
      </w:pPr>
      <w:r>
        <w:t>clean and sanitize furniture, fixtures</w:t>
      </w:r>
      <w:r w:rsidR="002B0A71">
        <w:t xml:space="preserve"> and facilities</w:t>
      </w:r>
    </w:p>
    <w:p w:rsidR="002B0A71" w:rsidRDefault="002B0A71">
      <w:pPr>
        <w:pStyle w:val="ListBullet"/>
      </w:pPr>
      <w:r>
        <w:t>stocks dispensers as necessary, maintains equipment and materials needed ,report any needed repairs</w:t>
      </w:r>
    </w:p>
    <w:sdt>
      <w:sdtPr>
        <w:rPr>
          <w:b w:val="0"/>
          <w:bCs w:val="0"/>
          <w:caps w:val="0"/>
          <w:color w:val="404040" w:themeColor="text1" w:themeTint="BF"/>
        </w:rPr>
        <w:id w:val="417760904"/>
        <w15:repeatingSection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1773932447"/>
            <w:placeholder>
              <w:docPart w:val="11A4B7B60C6740E29B53D216568B2554"/>
            </w:placeholder>
            <w15:repeatingSectionItem/>
          </w:sdtPr>
          <w:sdtEndPr/>
          <w:sdtContent>
            <w:p w:rsidR="00BD6D12" w:rsidRDefault="002B0A71">
              <w:pPr>
                <w:pStyle w:val="Subsection"/>
              </w:pPr>
              <w:r>
                <w:t>Enviromental Services</w:t>
              </w:r>
              <w:r w:rsidR="00107F8A">
                <w:t> | </w:t>
              </w:r>
              <w:r>
                <w:t>TSC STAFFing</w:t>
              </w:r>
              <w:r w:rsidR="00107F8A">
                <w:t> | </w:t>
              </w:r>
              <w:r>
                <w:t>10/2014 – 05/</w:t>
              </w:r>
              <w:r w:rsidR="00AB6342">
                <w:t>2015</w:t>
              </w:r>
            </w:p>
            <w:p w:rsidR="00941499" w:rsidRDefault="00941499">
              <w:pPr>
                <w:pStyle w:val="ListBullet"/>
              </w:pPr>
              <w:r>
                <w:t>Performed cleaning duties in order to prepare rooms for new patients</w:t>
              </w:r>
            </w:p>
            <w:p w:rsidR="00941499" w:rsidRDefault="00941499">
              <w:pPr>
                <w:pStyle w:val="ListBullet"/>
              </w:pPr>
              <w:r>
                <w:t>Dusted, emptied trash, cleaned and sanitized furniture, fixtures and facilities</w:t>
              </w:r>
            </w:p>
            <w:p w:rsidR="00BD6D12" w:rsidRPr="00D21A56" w:rsidRDefault="00941499">
              <w:pPr>
                <w:pStyle w:val="ListBullet"/>
              </w:pPr>
              <w:r>
                <w:t xml:space="preserve">Secured safety hazarded and escorted lost patients to safety </w:t>
              </w:r>
            </w:p>
          </w:sdtContent>
        </w:sd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874815451"/>
            <w:placeholder>
              <w:docPart w:val="FA0018D64DDA43BE8796BF7BBF692985"/>
            </w:placeholder>
            <w15:repeatingSectionItem/>
          </w:sdtPr>
          <w:sdtContent>
            <w:p w:rsidR="00AB6342" w:rsidRDefault="00AB6342">
              <w:pPr>
                <w:pStyle w:val="Subsection"/>
              </w:pPr>
              <w:r>
                <w:t>Phlebotomist | Dallas Medical Center Hospital | 10/2012 – 0</w:t>
              </w:r>
              <w:bookmarkStart w:id="0" w:name="_GoBack"/>
              <w:bookmarkEnd w:id="0"/>
              <w:r>
                <w:t>1/2014</w:t>
              </w:r>
            </w:p>
            <w:p w:rsidR="00AB6342" w:rsidRDefault="00C728F6">
              <w:pPr>
                <w:pStyle w:val="ListBullet"/>
              </w:pPr>
              <w:r>
                <w:t>Dre</w:t>
              </w:r>
              <w:r w:rsidR="00AB6342">
                <w:t xml:space="preserve">w blood </w:t>
              </w:r>
              <w:r>
                <w:t>through venipunctures and finger sticks for glucose testing</w:t>
              </w:r>
            </w:p>
            <w:p w:rsidR="00AB6342" w:rsidRDefault="00C728F6">
              <w:pPr>
                <w:pStyle w:val="ListBullet"/>
              </w:pPr>
              <w:r>
                <w:t>Tracked specimen by initialing, dating and noting times of collection</w:t>
              </w:r>
            </w:p>
            <w:p w:rsidR="00AB6342" w:rsidRPr="00D21A56" w:rsidRDefault="00C728F6">
              <w:pPr>
                <w:pStyle w:val="ListBullet"/>
              </w:pPr>
              <w:r>
                <w:t>Paid detailed attention to patient identifiers; and immediately report discrepancies to proper channels</w:t>
              </w:r>
            </w:p>
          </w:sdtContent>
        </w:sd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1235196651"/>
            <w:placeholder>
              <w:docPart w:val="968A498290B84B78953736E4500C6719"/>
            </w:placeholder>
            <w15:repeatingSectionItem/>
          </w:sdtPr>
          <w:sdtEndPr/>
          <w:sdtContent>
            <w:p w:rsidR="002B0A71" w:rsidRDefault="00941499">
              <w:pPr>
                <w:pStyle w:val="Subsection"/>
              </w:pPr>
              <w:r>
                <w:t>Warehouse worker</w:t>
              </w:r>
              <w:r w:rsidR="002B0A71">
                <w:t> | </w:t>
              </w:r>
              <w:r>
                <w:t>Express Personnel Temporary SERVICE |</w:t>
              </w:r>
              <w:r w:rsidR="002B0A71">
                <w:t> </w:t>
              </w:r>
              <w:r>
                <w:t>02/2007 - 2010</w:t>
              </w:r>
            </w:p>
            <w:p w:rsidR="002B0A71" w:rsidRPr="00D21A56" w:rsidRDefault="00941499" w:rsidP="004E141B">
              <w:pPr>
                <w:pStyle w:val="ListBullet"/>
              </w:pPr>
              <w:r>
                <w:t>Worked at various warehouse sites loading and unloading freight</w:t>
              </w:r>
            </w:p>
          </w:sdtContent>
        </w:sdt>
      </w:sdtContent>
    </w:sdt>
    <w:sdt>
      <w:sdtPr>
        <w:rPr>
          <w:b w:val="0"/>
          <w:bCs w:val="0"/>
          <w:caps w:val="0"/>
          <w:color w:val="404040" w:themeColor="text1" w:themeTint="BF"/>
        </w:rPr>
        <w:id w:val="-751977235"/>
        <w15:repeatingSection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932236810"/>
            <w:placeholder>
              <w:docPart w:val="6160BA29D9D4487D9A85C9C8499F22D2"/>
            </w:placeholder>
            <w15:repeatingSectionItem/>
          </w:sdtPr>
          <w:sdtEndPr/>
          <w:sdtContent>
            <w:p w:rsidR="002B0A71" w:rsidRDefault="001F376B" w:rsidP="002B0A71">
              <w:pPr>
                <w:pStyle w:val="Subsection"/>
              </w:pPr>
              <w:r>
                <w:t>collections</w:t>
              </w:r>
              <w:r w:rsidR="002B0A71">
                <w:t> | </w:t>
              </w:r>
              <w:r>
                <w:t>Backworkx of dallas</w:t>
              </w:r>
              <w:r w:rsidR="002B0A71">
                <w:t> | </w:t>
              </w:r>
              <w:r>
                <w:t>07/2011 – 09/2011</w:t>
              </w:r>
            </w:p>
            <w:p w:rsidR="001F376B" w:rsidRPr="007F5B3D" w:rsidRDefault="00197E41" w:rsidP="002B0A71">
              <w:pPr>
                <w:pStyle w:val="ListBullet"/>
                <w:rPr>
                  <w:bCs/>
                </w:rPr>
              </w:pPr>
              <w:r>
                <w:t>C</w:t>
              </w:r>
              <w:r w:rsidR="001F376B">
                <w:t xml:space="preserve">ontacted </w:t>
              </w:r>
              <w:r w:rsidR="007F5B3D">
                <w:t>insurance companies to inform</w:t>
              </w:r>
              <w:r w:rsidR="001F376B">
                <w:t xml:space="preserve"> them of </w:t>
              </w:r>
              <w:r w:rsidR="007F5B3D">
                <w:t>delinquent account status</w:t>
              </w:r>
            </w:p>
            <w:p w:rsidR="007F5B3D" w:rsidRPr="001F376B" w:rsidRDefault="007F5B3D" w:rsidP="002B0A71">
              <w:pPr>
                <w:pStyle w:val="ListBullet"/>
                <w:rPr>
                  <w:bCs/>
                </w:rPr>
              </w:pPr>
              <w:r>
                <w:t>Located customers using credit bureaus and background checks,</w:t>
              </w:r>
            </w:p>
            <w:p w:rsidR="002B0A71" w:rsidRDefault="007F5B3D" w:rsidP="002B0A71">
              <w:pPr>
                <w:pStyle w:val="ListBullet"/>
                <w:rPr>
                  <w:bCs/>
                </w:rPr>
              </w:pPr>
              <w:r>
                <w:rPr>
                  <w:bCs/>
                </w:rPr>
                <w:t xml:space="preserve">Set up repayment plans and new terms of sale or </w:t>
              </w:r>
              <w:r w:rsidR="00CA4EE2">
                <w:rPr>
                  <w:bCs/>
                </w:rPr>
                <w:t xml:space="preserve">offered </w:t>
              </w:r>
              <w:r>
                <w:rPr>
                  <w:bCs/>
                </w:rPr>
                <w:t xml:space="preserve">debt counseling </w:t>
              </w:r>
            </w:p>
          </w:sdtContent>
        </w:sdt>
      </w:sdtContent>
    </w:sdt>
    <w:sdt>
      <w:sdtPr>
        <w:rPr>
          <w:b w:val="0"/>
          <w:bCs w:val="0"/>
          <w:caps w:val="0"/>
          <w:color w:val="404040" w:themeColor="text1" w:themeTint="BF"/>
        </w:rPr>
        <w:id w:val="-609895181"/>
        <w15:repeatingSection/>
      </w:sdtPr>
      <w:sdtEndPr>
        <w:rPr>
          <w:b/>
          <w:bCs/>
          <w:caps/>
          <w:color w:val="262626" w:themeColor="text1" w:themeTint="D9"/>
        </w:rPr>
      </w:sdtEndPr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417372270"/>
            <w:placeholder>
              <w:docPart w:val="467A94BF08164510B099ABBD29ACB02C"/>
            </w:placeholder>
            <w15:repeatingSectionItem/>
          </w:sdtPr>
          <w:sdtEndPr>
            <w:rPr>
              <w:b/>
              <w:bCs/>
              <w:caps/>
              <w:color w:val="262626" w:themeColor="text1" w:themeTint="D9"/>
            </w:rPr>
          </w:sdtEndPr>
          <w:sdtContent>
            <w:p w:rsidR="007F5B3D" w:rsidRPr="007F5B3D" w:rsidRDefault="007F5B3D" w:rsidP="00C728F6">
              <w:pPr>
                <w:pStyle w:val="Subsection"/>
                <w:rPr>
                  <w:bCs w:val="0"/>
                </w:rPr>
              </w:pPr>
              <w:r>
                <w:t xml:space="preserve">Unit secretary </w:t>
              </w:r>
              <w:r w:rsidR="002B0A71">
                <w:t>| </w:t>
              </w:r>
              <w:r>
                <w:t>C</w:t>
              </w:r>
              <w:r w:rsidR="004B01C1">
                <w:t>h</w:t>
              </w:r>
              <w:r>
                <w:t>arlton Methodist Hospital</w:t>
              </w:r>
              <w:r w:rsidR="002B0A71">
                <w:t> | </w:t>
              </w:r>
              <w:r>
                <w:t>09/2003 – 09/2007</w:t>
              </w:r>
            </w:p>
          </w:sdtContent>
        </w:sdt>
      </w:sdtContent>
    </w:sdt>
    <w:p w:rsidR="007F5B3D" w:rsidRDefault="007F5B3D" w:rsidP="007F5B3D">
      <w:pPr>
        <w:pStyle w:val="ListBullet"/>
      </w:pPr>
      <w:r>
        <w:t xml:space="preserve">Filed reports/documents in appropriate areas of patient’s medical record </w:t>
      </w:r>
      <w:r w:rsidR="00197E41">
        <w:t>per</w:t>
      </w:r>
      <w:r>
        <w:t xml:space="preserve"> Medical Record Department policies</w:t>
      </w:r>
    </w:p>
    <w:p w:rsidR="007F5B3D" w:rsidRDefault="007F5B3D" w:rsidP="007F5B3D">
      <w:pPr>
        <w:pStyle w:val="ListBullet"/>
      </w:pPr>
      <w:r>
        <w:t>Supported financial health of unit, i.e.</w:t>
      </w:r>
      <w:r w:rsidR="00975350">
        <w:t>,</w:t>
      </w:r>
      <w:r>
        <w:t xml:space="preserve"> ensured patient </w:t>
      </w:r>
      <w:r w:rsidR="00975350">
        <w:t>showed</w:t>
      </w:r>
      <w:r>
        <w:t xml:space="preserve"> correct bed status, enter</w:t>
      </w:r>
      <w:r w:rsidR="00975350">
        <w:t>ed</w:t>
      </w:r>
      <w:r>
        <w:t xml:space="preserve"> unit daily charges</w:t>
      </w:r>
    </w:p>
    <w:p w:rsidR="007F5B3D" w:rsidRDefault="007F5B3D" w:rsidP="007F5B3D">
      <w:pPr>
        <w:pStyle w:val="ListBullet"/>
      </w:pPr>
      <w:r>
        <w:t>Manage</w:t>
      </w:r>
      <w:r w:rsidR="00975350">
        <w:t>d</w:t>
      </w:r>
      <w:r>
        <w:t xml:space="preserve"> pa</w:t>
      </w:r>
      <w:r w:rsidR="00C728F6">
        <w:t>tient admissions and discharges; entered doctor’s orders</w:t>
      </w:r>
    </w:p>
    <w:p w:rsidR="007F5B3D" w:rsidRDefault="007F5B3D" w:rsidP="007F5B3D">
      <w:pPr>
        <w:pStyle w:val="ListBullet"/>
      </w:pPr>
      <w:r>
        <w:t>Answers phones and call lights. Ensure</w:t>
      </w:r>
      <w:r w:rsidR="00975350">
        <w:t>d</w:t>
      </w:r>
      <w:r w:rsidR="00197E41">
        <w:t xml:space="preserve"> </w:t>
      </w:r>
      <w:r>
        <w:t>requests</w:t>
      </w:r>
      <w:r w:rsidR="00975350">
        <w:t xml:space="preserve"> we</w:t>
      </w:r>
      <w:r>
        <w:t>re routed and communicated to the appropriate nursing staff</w:t>
      </w:r>
    </w:p>
    <w:p w:rsidR="00975350" w:rsidRDefault="00975350" w:rsidP="00975350">
      <w:pPr>
        <w:pStyle w:val="SectionHeading"/>
      </w:pPr>
      <w:r>
        <w:t>Education</w:t>
      </w:r>
    </w:p>
    <w:p w:rsidR="00975350" w:rsidRDefault="00975350" w:rsidP="00975350">
      <w:pPr>
        <w:pStyle w:val="Subsection"/>
        <w:spacing w:before="100"/>
      </w:pPr>
      <w:r>
        <w:t>medical insurance billing and coding/ | 2011 | Everest College</w:t>
      </w:r>
    </w:p>
    <w:p w:rsidR="00975350" w:rsidRDefault="00807B83" w:rsidP="00975350">
      <w:pPr>
        <w:pStyle w:val="ListBullet"/>
      </w:pPr>
      <w:r>
        <w:t>Awards: President’s list; Deans List;</w:t>
      </w:r>
      <w:r w:rsidR="00975350">
        <w:t xml:space="preserve"> Perfect </w:t>
      </w:r>
      <w:r w:rsidR="00801C88">
        <w:t>Attendance</w:t>
      </w:r>
    </w:p>
    <w:p w:rsidR="00D21A56" w:rsidRDefault="00D21A56" w:rsidP="00D21A56">
      <w:pPr>
        <w:pStyle w:val="SectionHeading"/>
      </w:pPr>
      <w:r>
        <w:t>Skills &amp; Abilities</w:t>
      </w:r>
    </w:p>
    <w:p w:rsidR="00D21A56" w:rsidRDefault="00801C88" w:rsidP="00D21A56">
      <w:pPr>
        <w:pStyle w:val="ListBullet"/>
        <w:numPr>
          <w:ilvl w:val="0"/>
          <w:numId w:val="0"/>
        </w:numPr>
        <w:ind w:left="144"/>
      </w:pPr>
      <w:r>
        <w:t>Medical Terminology/Language of Medicine; Claim Gear &amp; Med iSOFT</w:t>
      </w:r>
    </w:p>
    <w:p w:rsidR="00801C88" w:rsidRDefault="00801C88" w:rsidP="00D21A56">
      <w:pPr>
        <w:pStyle w:val="ListBullet"/>
        <w:numPr>
          <w:ilvl w:val="0"/>
          <w:numId w:val="0"/>
        </w:numPr>
        <w:ind w:left="144"/>
      </w:pPr>
      <w:r>
        <w:t>Verification of coverage; Patient Scheduling (Medicare, PPO,HMO)</w:t>
      </w:r>
    </w:p>
    <w:p w:rsidR="00801C88" w:rsidRDefault="00801C88" w:rsidP="00D21A56">
      <w:pPr>
        <w:pStyle w:val="ListBullet"/>
        <w:numPr>
          <w:ilvl w:val="0"/>
          <w:numId w:val="0"/>
        </w:numPr>
        <w:ind w:left="144"/>
      </w:pPr>
      <w:r>
        <w:t>Typing 45wpm, 10 key; Filing CMS &amp; UB-04 Claims; HIPPA, OSHA</w:t>
      </w:r>
    </w:p>
    <w:p w:rsidR="00D21A56" w:rsidRDefault="00801C88" w:rsidP="00D21A56">
      <w:pPr>
        <w:pStyle w:val="ListBullet"/>
        <w:numPr>
          <w:ilvl w:val="0"/>
          <w:numId w:val="0"/>
        </w:numPr>
        <w:ind w:left="144"/>
      </w:pPr>
      <w:r>
        <w:t>EOB’s/Posting/Follow-up; MS</w:t>
      </w:r>
      <w:r w:rsidR="00F03B8E">
        <w:t xml:space="preserve"> Office Suites; CPT, ICD-9 Coding; HCPCS, Medical Law &amp; Ethics</w:t>
      </w:r>
    </w:p>
    <w:sectPr w:rsidR="00D21A56" w:rsidSect="00F03B8E">
      <w:footerReference w:type="default" r:id="rId9"/>
      <w:pgSz w:w="12240" w:h="15840"/>
      <w:pgMar w:top="720" w:right="1440" w:bottom="245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A56" w:rsidRDefault="00D21A56">
      <w:pPr>
        <w:spacing w:after="0"/>
      </w:pPr>
      <w:r>
        <w:separator/>
      </w:r>
    </w:p>
  </w:endnote>
  <w:endnote w:type="continuationSeparator" w:id="0">
    <w:p w:rsidR="00D21A56" w:rsidRDefault="00D21A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D12" w:rsidRDefault="00107F8A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97E4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A56" w:rsidRDefault="00D21A56">
      <w:pPr>
        <w:spacing w:after="0"/>
      </w:pPr>
      <w:r>
        <w:separator/>
      </w:r>
    </w:p>
  </w:footnote>
  <w:footnote w:type="continuationSeparator" w:id="0">
    <w:p w:rsidR="00D21A56" w:rsidRDefault="00D21A5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53FA701E"/>
    <w:multiLevelType w:val="hybridMultilevel"/>
    <w:tmpl w:val="183623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A56"/>
    <w:rsid w:val="00094880"/>
    <w:rsid w:val="00107F8A"/>
    <w:rsid w:val="00197E41"/>
    <w:rsid w:val="001F376B"/>
    <w:rsid w:val="002B0A71"/>
    <w:rsid w:val="004B01C1"/>
    <w:rsid w:val="006C626E"/>
    <w:rsid w:val="007F5B3D"/>
    <w:rsid w:val="00801C88"/>
    <w:rsid w:val="00807B83"/>
    <w:rsid w:val="00941499"/>
    <w:rsid w:val="00975350"/>
    <w:rsid w:val="00AB6342"/>
    <w:rsid w:val="00BD6D12"/>
    <w:rsid w:val="00C15A42"/>
    <w:rsid w:val="00C5385C"/>
    <w:rsid w:val="00C728F6"/>
    <w:rsid w:val="00CA4EE2"/>
    <w:rsid w:val="00D21A56"/>
    <w:rsid w:val="00F0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4A45F-08DF-477A-99E7-9E61287C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customStyle="1" w:styleId="Standard">
    <w:name w:val="Standard"/>
    <w:rsid w:val="007F5B3D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Calibri"/>
      <w:color w:val="auto"/>
      <w:kern w:val="3"/>
      <w:sz w:val="22"/>
      <w:szCs w:val="22"/>
      <w:lang w:eastAsia="ar-SA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1C1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1C1"/>
    <w:rPr>
      <w:rFonts w:ascii="Segoe UI" w:hAnsi="Segoe UI" w:cs="Segoe U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oor9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B425B72B0134F7F8FB8A3B47E5E06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10859-E5D4-40FC-AC37-6D917446DE01}"/>
      </w:docPartPr>
      <w:docPartBody>
        <w:p w:rsidR="00031368" w:rsidRDefault="00FC54A4">
          <w:pPr>
            <w:pStyle w:val="4B425B72B0134F7F8FB8A3B47E5E06C1"/>
          </w:pPr>
          <w:r>
            <w:t>[Your Name]</w:t>
          </w:r>
        </w:p>
      </w:docPartBody>
    </w:docPart>
    <w:docPart>
      <w:docPartPr>
        <w:name w:val="FA3628198FDA4DD59E4F9D8C99702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29A1A-D860-477F-8361-BF290E5C0B5C}"/>
      </w:docPartPr>
      <w:docPartBody>
        <w:p w:rsidR="00031368" w:rsidRDefault="00FC54A4">
          <w:pPr>
            <w:pStyle w:val="FA3628198FDA4DD59E4F9D8C997021E5"/>
          </w:pPr>
          <w:r>
            <w:t>[Address, City, ST  ZIP Code]</w:t>
          </w:r>
        </w:p>
      </w:docPartBody>
    </w:docPart>
    <w:docPart>
      <w:docPartPr>
        <w:name w:val="7A221EC1255340D79D7BC7A4E9E34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40599-CA03-432D-9070-45398508ED70}"/>
      </w:docPartPr>
      <w:docPartBody>
        <w:p w:rsidR="00031368" w:rsidRDefault="00FC54A4">
          <w:pPr>
            <w:pStyle w:val="7A221EC1255340D79D7BC7A4E9E343FB"/>
          </w:pPr>
          <w:r>
            <w:t>[Telephone]</w:t>
          </w:r>
        </w:p>
      </w:docPartBody>
    </w:docPart>
    <w:docPart>
      <w:docPartPr>
        <w:name w:val="462FA5C40122419390A6779BF81C5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57824-3F19-4338-B4BF-983D5983294E}"/>
      </w:docPartPr>
      <w:docPartBody>
        <w:p w:rsidR="00031368" w:rsidRDefault="00FC54A4">
          <w:pPr>
            <w:pStyle w:val="462FA5C40122419390A6779BF81C592A"/>
          </w:pPr>
          <w:r>
            <w:t>[Email]</w:t>
          </w:r>
        </w:p>
      </w:docPartBody>
    </w:docPart>
    <w:docPart>
      <w:docPartPr>
        <w:name w:val="11A4B7B60C6740E29B53D216568B2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6D906-CEFF-4A94-94CF-4674FF4AF87B}"/>
      </w:docPartPr>
      <w:docPartBody>
        <w:p w:rsidR="00031368" w:rsidRDefault="00FC54A4">
          <w:pPr>
            <w:pStyle w:val="11A4B7B60C6740E29B53D216568B255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160BA29D9D4487D9A85C9C8499F2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685E4-693D-472E-ADD5-6447D528AE80}"/>
      </w:docPartPr>
      <w:docPartBody>
        <w:p w:rsidR="00031368" w:rsidRDefault="00FC54A4" w:rsidP="00FC54A4">
          <w:pPr>
            <w:pStyle w:val="6160BA29D9D4487D9A85C9C8499F22D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67A94BF08164510B099ABBD29ACB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70728-B969-4AAE-9BA5-F6FF1CF1FFF0}"/>
      </w:docPartPr>
      <w:docPartBody>
        <w:p w:rsidR="00031368" w:rsidRDefault="00FC54A4" w:rsidP="00FC54A4">
          <w:pPr>
            <w:pStyle w:val="467A94BF08164510B099ABBD29ACB02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68A498290B84B78953736E4500C6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174B8-064B-4C6F-AF77-3A3C5D975E89}"/>
      </w:docPartPr>
      <w:docPartBody>
        <w:p w:rsidR="00031368" w:rsidRDefault="00FC54A4" w:rsidP="00FC54A4">
          <w:pPr>
            <w:pStyle w:val="968A498290B84B78953736E4500C671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A0018D64DDA43BE8796BF7BBF692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4D16A-EDE2-4B2B-8FEA-CD23DD333338}"/>
      </w:docPartPr>
      <w:docPartBody>
        <w:p w:rsidR="00000000" w:rsidRDefault="00031368" w:rsidP="00031368">
          <w:pPr>
            <w:pStyle w:val="FA0018D64DDA43BE8796BF7BBF69298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4A4"/>
    <w:rsid w:val="00031368"/>
    <w:rsid w:val="00FC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425B72B0134F7F8FB8A3B47E5E06C1">
    <w:name w:val="4B425B72B0134F7F8FB8A3B47E5E06C1"/>
  </w:style>
  <w:style w:type="paragraph" w:customStyle="1" w:styleId="FA3628198FDA4DD59E4F9D8C997021E5">
    <w:name w:val="FA3628198FDA4DD59E4F9D8C997021E5"/>
  </w:style>
  <w:style w:type="paragraph" w:customStyle="1" w:styleId="7A221EC1255340D79D7BC7A4E9E343FB">
    <w:name w:val="7A221EC1255340D79D7BC7A4E9E343FB"/>
  </w:style>
  <w:style w:type="paragraph" w:customStyle="1" w:styleId="462FA5C40122419390A6779BF81C592A">
    <w:name w:val="462FA5C40122419390A6779BF81C592A"/>
  </w:style>
  <w:style w:type="paragraph" w:customStyle="1" w:styleId="8842E7641C2345B58751524FF013BDA4">
    <w:name w:val="8842E7641C2345B58751524FF013BDA4"/>
  </w:style>
  <w:style w:type="paragraph" w:customStyle="1" w:styleId="41EE5C2ABDB34A9AB4F7F09743AFA318">
    <w:name w:val="41EE5C2ABDB34A9AB4F7F09743AFA318"/>
  </w:style>
  <w:style w:type="paragraph" w:customStyle="1" w:styleId="977AE96463BD4517931DDE607B206DFB">
    <w:name w:val="977AE96463BD4517931DDE607B206DFB"/>
  </w:style>
  <w:style w:type="paragraph" w:customStyle="1" w:styleId="9241292B4C51428AAB29ED6654495A02">
    <w:name w:val="9241292B4C51428AAB29ED6654495A02"/>
  </w:style>
  <w:style w:type="paragraph" w:customStyle="1" w:styleId="85ACE63075FC4AC686F91A31907029BA">
    <w:name w:val="85ACE63075FC4AC686F91A31907029BA"/>
  </w:style>
  <w:style w:type="character" w:styleId="PlaceholderText">
    <w:name w:val="Placeholder Text"/>
    <w:basedOn w:val="DefaultParagraphFont"/>
    <w:uiPriority w:val="99"/>
    <w:semiHidden/>
    <w:rsid w:val="00031368"/>
    <w:rPr>
      <w:color w:val="808080"/>
    </w:rPr>
  </w:style>
  <w:style w:type="paragraph" w:customStyle="1" w:styleId="11A4B7B60C6740E29B53D216568B2554">
    <w:name w:val="11A4B7B60C6740E29B53D216568B2554"/>
  </w:style>
  <w:style w:type="paragraph" w:customStyle="1" w:styleId="DADF1DF79C40427C94F410469F0FA442">
    <w:name w:val="DADF1DF79C40427C94F410469F0FA442"/>
  </w:style>
  <w:style w:type="paragraph" w:styleId="ListBullet">
    <w:name w:val="List Bullet"/>
    <w:basedOn w:val="Normal"/>
    <w:uiPriority w:val="1"/>
    <w:unhideWhenUsed/>
    <w:qFormat/>
    <w:rsid w:val="00FC54A4"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7A93A880221E4C8EA0C58C5D6B07C7C5">
    <w:name w:val="7A93A880221E4C8EA0C58C5D6B07C7C5"/>
  </w:style>
  <w:style w:type="paragraph" w:customStyle="1" w:styleId="B5FF5B0612114655A7C333C56CC49771">
    <w:name w:val="B5FF5B0612114655A7C333C56CC49771"/>
  </w:style>
  <w:style w:type="paragraph" w:customStyle="1" w:styleId="AC55F14249D34F66AE93B05AD2FDBC85">
    <w:name w:val="AC55F14249D34F66AE93B05AD2FDBC85"/>
  </w:style>
  <w:style w:type="paragraph" w:customStyle="1" w:styleId="5EBF732320174BAEB7116D2AEE05F86E">
    <w:name w:val="5EBF732320174BAEB7116D2AEE05F86E"/>
  </w:style>
  <w:style w:type="paragraph" w:customStyle="1" w:styleId="20E0E0502ECC435F91E0EBA1EECA7F87">
    <w:name w:val="20E0E0502ECC435F91E0EBA1EECA7F87"/>
  </w:style>
  <w:style w:type="paragraph" w:customStyle="1" w:styleId="B9F72FB9637A4410B56E9A0DD9AACA1C">
    <w:name w:val="B9F72FB9637A4410B56E9A0DD9AACA1C"/>
  </w:style>
  <w:style w:type="paragraph" w:customStyle="1" w:styleId="45987E5434AD4CB8B455DE954CD2DD4A">
    <w:name w:val="45987E5434AD4CB8B455DE954CD2DD4A"/>
  </w:style>
  <w:style w:type="paragraph" w:customStyle="1" w:styleId="E4E2B860E7BB41EA9BE0DD9A25FCEE08">
    <w:name w:val="E4E2B860E7BB41EA9BE0DD9A25FCEE08"/>
    <w:rsid w:val="00FC54A4"/>
  </w:style>
  <w:style w:type="paragraph" w:customStyle="1" w:styleId="6FF9249F1CD74B33BFFF2A9500A7A849">
    <w:name w:val="6FF9249F1CD74B33BFFF2A9500A7A849"/>
    <w:rsid w:val="00FC54A4"/>
  </w:style>
  <w:style w:type="paragraph" w:customStyle="1" w:styleId="7F0A194306EA447F8C3EC3E63596CC39">
    <w:name w:val="7F0A194306EA447F8C3EC3E63596CC39"/>
    <w:rsid w:val="00FC54A4"/>
  </w:style>
  <w:style w:type="paragraph" w:customStyle="1" w:styleId="E0A50430EC0F4A3C82A0FC7A0AA38456">
    <w:name w:val="E0A50430EC0F4A3C82A0FC7A0AA38456"/>
    <w:rsid w:val="00FC54A4"/>
  </w:style>
  <w:style w:type="paragraph" w:customStyle="1" w:styleId="C9071EFF2B38493787D959A45EC6C7A3">
    <w:name w:val="C9071EFF2B38493787D959A45EC6C7A3"/>
    <w:rsid w:val="00FC54A4"/>
  </w:style>
  <w:style w:type="paragraph" w:customStyle="1" w:styleId="CE2D1D30123046B2AA3E7D5363F70CBA">
    <w:name w:val="CE2D1D30123046B2AA3E7D5363F70CBA"/>
    <w:rsid w:val="00FC54A4"/>
  </w:style>
  <w:style w:type="paragraph" w:customStyle="1" w:styleId="77A7A7931E66438D8A5BE53D0D4D2081">
    <w:name w:val="77A7A7931E66438D8A5BE53D0D4D2081"/>
    <w:rsid w:val="00FC54A4"/>
  </w:style>
  <w:style w:type="paragraph" w:customStyle="1" w:styleId="3529F120EBF94168B320BD9C0464B5C5">
    <w:name w:val="3529F120EBF94168B320BD9C0464B5C5"/>
    <w:rsid w:val="00FC54A4"/>
  </w:style>
  <w:style w:type="paragraph" w:customStyle="1" w:styleId="4ACB21EFFB434B37AC237F80FD0906B4">
    <w:name w:val="4ACB21EFFB434B37AC237F80FD0906B4"/>
    <w:rsid w:val="00FC54A4"/>
  </w:style>
  <w:style w:type="paragraph" w:customStyle="1" w:styleId="6160BA29D9D4487D9A85C9C8499F22D2">
    <w:name w:val="6160BA29D9D4487D9A85C9C8499F22D2"/>
    <w:rsid w:val="00FC54A4"/>
  </w:style>
  <w:style w:type="paragraph" w:customStyle="1" w:styleId="AAF91753278142C3A7F86BF10E498CCD">
    <w:name w:val="AAF91753278142C3A7F86BF10E498CCD"/>
    <w:rsid w:val="00FC54A4"/>
  </w:style>
  <w:style w:type="paragraph" w:customStyle="1" w:styleId="7B6E951C43EE453E92B6BF420990EA78">
    <w:name w:val="7B6E951C43EE453E92B6BF420990EA78"/>
    <w:rsid w:val="00FC54A4"/>
  </w:style>
  <w:style w:type="paragraph" w:customStyle="1" w:styleId="965554FA670044EDBE19DB66F310F464">
    <w:name w:val="965554FA670044EDBE19DB66F310F464"/>
    <w:rsid w:val="00FC54A4"/>
  </w:style>
  <w:style w:type="paragraph" w:customStyle="1" w:styleId="560B13DA5779463FB18878709055B4E9">
    <w:name w:val="560B13DA5779463FB18878709055B4E9"/>
    <w:rsid w:val="00FC54A4"/>
  </w:style>
  <w:style w:type="paragraph" w:customStyle="1" w:styleId="467A94BF08164510B099ABBD29ACB02C">
    <w:name w:val="467A94BF08164510B099ABBD29ACB02C"/>
    <w:rsid w:val="00FC54A4"/>
  </w:style>
  <w:style w:type="paragraph" w:customStyle="1" w:styleId="0EE4B6B3CA1B4B50BA379686BAF559C8">
    <w:name w:val="0EE4B6B3CA1B4B50BA379686BAF559C8"/>
    <w:rsid w:val="00FC54A4"/>
  </w:style>
  <w:style w:type="paragraph" w:customStyle="1" w:styleId="53DD40323DD84EF382587B21448ADF4E">
    <w:name w:val="53DD40323DD84EF382587B21448ADF4E"/>
    <w:rsid w:val="00FC54A4"/>
  </w:style>
  <w:style w:type="paragraph" w:customStyle="1" w:styleId="FB9F21BC78FF436C8E0AEED16035323B">
    <w:name w:val="FB9F21BC78FF436C8E0AEED16035323B"/>
    <w:rsid w:val="00FC54A4"/>
  </w:style>
  <w:style w:type="paragraph" w:customStyle="1" w:styleId="EF912F7A2AD54FD49EFF23A4F86827E8">
    <w:name w:val="EF912F7A2AD54FD49EFF23A4F86827E8"/>
    <w:rsid w:val="00FC54A4"/>
  </w:style>
  <w:style w:type="paragraph" w:customStyle="1" w:styleId="968A498290B84B78953736E4500C6719">
    <w:name w:val="968A498290B84B78953736E4500C6719"/>
    <w:rsid w:val="00FC54A4"/>
  </w:style>
  <w:style w:type="paragraph" w:customStyle="1" w:styleId="765430627A6F43F786779773B25F8E60">
    <w:name w:val="765430627A6F43F786779773B25F8E60"/>
    <w:rsid w:val="00FC54A4"/>
  </w:style>
  <w:style w:type="paragraph" w:customStyle="1" w:styleId="B90F3E49B8884BEE84BFAB1AE58E5EFF">
    <w:name w:val="B90F3E49B8884BEE84BFAB1AE58E5EFF"/>
    <w:rsid w:val="00FC54A4"/>
  </w:style>
  <w:style w:type="paragraph" w:customStyle="1" w:styleId="C62195AFFA1E42ED9478EF404ACEE493">
    <w:name w:val="C62195AFFA1E42ED9478EF404ACEE493"/>
    <w:rsid w:val="00FC54A4"/>
  </w:style>
  <w:style w:type="paragraph" w:customStyle="1" w:styleId="DE4F171849DF4578BC794FFAC29EADC5">
    <w:name w:val="DE4F171849DF4578BC794FFAC29EADC5"/>
    <w:rsid w:val="00FC54A4"/>
  </w:style>
  <w:style w:type="paragraph" w:customStyle="1" w:styleId="A419B0452CC24C23ABA0D8EE1D75A25C">
    <w:name w:val="A419B0452CC24C23ABA0D8EE1D75A25C"/>
    <w:rsid w:val="00FC54A4"/>
  </w:style>
  <w:style w:type="paragraph" w:customStyle="1" w:styleId="F254A0436EF741D89C4CDB515CFA7287">
    <w:name w:val="F254A0436EF741D89C4CDB515CFA7287"/>
    <w:rsid w:val="00FC54A4"/>
  </w:style>
  <w:style w:type="paragraph" w:customStyle="1" w:styleId="AB52B5F5DC4540BABB719D75EA0A5450">
    <w:name w:val="AB52B5F5DC4540BABB719D75EA0A5450"/>
    <w:rsid w:val="00FC54A4"/>
  </w:style>
  <w:style w:type="paragraph" w:customStyle="1" w:styleId="261E3E43983F49B28C609D3DC349BA0A">
    <w:name w:val="261E3E43983F49B28C609D3DC349BA0A"/>
    <w:rsid w:val="00FC54A4"/>
  </w:style>
  <w:style w:type="paragraph" w:customStyle="1" w:styleId="7BF0823E3A4E43968B43D3571617F818">
    <w:name w:val="7BF0823E3A4E43968B43D3571617F818"/>
    <w:rsid w:val="00FC54A4"/>
  </w:style>
  <w:style w:type="paragraph" w:customStyle="1" w:styleId="FA0018D64DDA43BE8796BF7BBF692985">
    <w:name w:val="FA0018D64DDA43BE8796BF7BBF692985"/>
    <w:rsid w:val="000313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7575 Chaucer, Dallas, Texas, 75237</CompanyAddress>
  <CompanyPhone>(214)586-5064</CompanyPhone>
  <CompanyFax/>
  <CompanyEmail>LOISWALKER966@GMAIL.COM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206</TotalTime>
  <Pages>1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Lois Walker</dc:creator>
  <cp:keywords/>
  <cp:lastModifiedBy>Mylene Moore</cp:lastModifiedBy>
  <cp:revision>3</cp:revision>
  <cp:lastPrinted>2016-12-01T14:34:00Z</cp:lastPrinted>
  <dcterms:created xsi:type="dcterms:W3CDTF">2016-11-30T22:26:00Z</dcterms:created>
  <dcterms:modified xsi:type="dcterms:W3CDTF">2016-12-01T16:07:00Z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