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96" w:rsidRPr="00841696" w:rsidRDefault="00841696" w:rsidP="00841696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6"/>
        <w:gridCol w:w="6"/>
        <w:gridCol w:w="2374"/>
      </w:tblGrid>
      <w:tr w:rsidR="00841696" w:rsidRPr="00841696" w:rsidTr="001F7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xgraphic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 Barbara Way</w:t>
            </w:r>
          </w:p>
          <w:p w:rsidR="00841696" w:rsidRPr="00841696" w:rsidRDefault="00841696" w:rsidP="0084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Red Oak, TX 75154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41696" w:rsidRDefault="00841696" w:rsidP="0084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41696" w:rsidRDefault="00841696" w:rsidP="0084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214-612-8</w:t>
            </w: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  <w:p w:rsidR="00841696" w:rsidRPr="00841696" w:rsidRDefault="004236C7" w:rsidP="00423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E07B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Sgonzalez@ferrisisd.org</w:t>
              </w:r>
            </w:hyperlink>
          </w:p>
        </w:tc>
      </w:tr>
    </w:tbl>
    <w:p w:rsidR="00841696" w:rsidRPr="00841696" w:rsidRDefault="00841696" w:rsidP="00841696">
      <w:pPr>
        <w:shd w:val="clear" w:color="auto" w:fill="FFFFFF"/>
        <w:spacing w:before="270" w:after="330" w:line="240" w:lineRule="auto"/>
        <w:ind w:left="2100"/>
        <w:rPr>
          <w:rFonts w:ascii="Segoe UI" w:eastAsia="Times New Roman" w:hAnsi="Segoe UI" w:cs="Segoe UI"/>
          <w:color w:val="000000"/>
          <w:sz w:val="20"/>
          <w:szCs w:val="20"/>
        </w:rPr>
      </w:pPr>
      <w:r w:rsidRPr="00841696">
        <w:rPr>
          <w:rFonts w:ascii="Segoe UI" w:eastAsia="Times New Roman" w:hAnsi="Segoe UI" w:cs="Segoe UI"/>
          <w:color w:val="000000"/>
          <w:sz w:val="20"/>
          <w:szCs w:val="20"/>
        </w:rPr>
        <w:t>Stephanie Gonzalez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8044"/>
      </w:tblGrid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before="165"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To obtain a position as a bilingual medical assistant that will allow me to utilize my skills, establish my career, and grow with your practice.</w:t>
            </w:r>
          </w:p>
        </w:tc>
      </w:tr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Experience 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Default="00841696" w:rsidP="00841696">
            <w:pPr>
              <w:spacing w:before="165" w:after="30" w:line="24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696" w:rsidRDefault="00E779A2" w:rsidP="00841696">
            <w:pPr>
              <w:spacing w:before="165" w:after="30" w:line="240" w:lineRule="auto"/>
              <w:ind w:right="-2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bookmarkStart w:id="1" w:name="_GoBack"/>
            <w:bookmarkEnd w:id="1"/>
            <w:r w:rsid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2017-Current         Ferris Intermediate School </w:t>
            </w:r>
          </w:p>
          <w:p w:rsidR="00841696" w:rsidRPr="00841696" w:rsidRDefault="00841696" w:rsidP="00841696">
            <w:pPr>
              <w:spacing w:before="165" w:after="30" w:line="240" w:lineRule="auto"/>
              <w:ind w:right="-2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Nurse</w:t>
            </w:r>
          </w:p>
          <w:p w:rsidR="00841696" w:rsidRPr="00841696" w:rsidRDefault="00841696" w:rsidP="00841696">
            <w:pPr>
              <w:spacing w:before="165" w:after="30" w:line="24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2013-</w:t>
            </w:r>
            <w:r w:rsidR="00E77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Feb 2017</w:t>
            </w: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         </w:t>
            </w:r>
            <w:proofErr w:type="spellStart"/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Ovilla</w:t>
            </w:r>
            <w:proofErr w:type="spellEnd"/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clinic             </w:t>
            </w:r>
            <w:proofErr w:type="spellStart"/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Ovilla,Tx</w:t>
            </w:r>
            <w:proofErr w:type="spellEnd"/>
          </w:p>
          <w:p w:rsidR="00841696" w:rsidRPr="00841696" w:rsidRDefault="00841696" w:rsidP="00841696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 Assistant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Vital Signs, EKG, drawing blood, X-rays and injections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Triaging patient calls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Sending patients’ prescriptions, authorizing prior authorization and much more.</w:t>
            </w:r>
          </w:p>
          <w:p w:rsidR="00841696" w:rsidRPr="00841696" w:rsidRDefault="00841696" w:rsidP="00841696">
            <w:pPr>
              <w:spacing w:before="165" w:after="30" w:line="24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2012-2013​Trinity Women’s Center ​Dallas, TX</w:t>
            </w:r>
          </w:p>
          <w:p w:rsidR="00841696" w:rsidRPr="00841696" w:rsidRDefault="00841696" w:rsidP="00841696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Administrative Assistant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Answering and transferring patient calls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Verifying insurance and collecting payments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Scheduling appointments</w:t>
            </w:r>
          </w:p>
        </w:tc>
      </w:tr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before="165" w:after="45" w:line="24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2011​Sanford Brown College​Dallas, TX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Medical Assistant Certificate</w:t>
            </w:r>
          </w:p>
          <w:p w:rsidR="00841696" w:rsidRPr="00841696" w:rsidRDefault="00841696" w:rsidP="00841696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• CPR</w:t>
            </w:r>
          </w:p>
        </w:tc>
      </w:tr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Capabilities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before="165"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Self-motivated, responsible, dependable, productive, and attentive to detail. Exhibit maturity in difficult situation; exercise practical judgment; maintain effective performance.</w:t>
            </w:r>
          </w:p>
        </w:tc>
      </w:tr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before="165"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Administrative Skills-Medical Office Procedures, Health Insurance Claims Processing, SOAP Notes, Management, Customer Service, </w:t>
            </w:r>
            <w:proofErr w:type="spellStart"/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Medisoft</w:t>
            </w:r>
            <w:proofErr w:type="spellEnd"/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. Proficient in Microsoft Office (Word, Excel, Power Point and Publisher) Clinical Skills-Assessing vital signs, assisting in Physical Examination, EKG, clinical asepsis, phlebotomy, injections, urinalysis and specimen collection.</w:t>
            </w:r>
          </w:p>
          <w:p w:rsidR="00841696" w:rsidRPr="00841696" w:rsidRDefault="00841696" w:rsidP="00841696">
            <w:pPr>
              <w:spacing w:after="165" w:line="24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41696" w:rsidRPr="00841696" w:rsidTr="00841696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pBdr>
                <w:bottom w:val="single" w:sz="6" w:space="0" w:color="FFFFFF"/>
              </w:pBd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1696" w:rsidRPr="00841696" w:rsidRDefault="00841696" w:rsidP="00841696">
            <w:pPr>
              <w:spacing w:before="165"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69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upon request</w:t>
            </w:r>
          </w:p>
        </w:tc>
      </w:tr>
    </w:tbl>
    <w:p w:rsidR="007737E4" w:rsidRDefault="003145EC"/>
    <w:sectPr w:rsidR="0077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0C99"/>
    <w:multiLevelType w:val="hybridMultilevel"/>
    <w:tmpl w:val="0294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C44E3"/>
    <w:multiLevelType w:val="hybridMultilevel"/>
    <w:tmpl w:val="F49A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96"/>
    <w:rsid w:val="00134127"/>
    <w:rsid w:val="004236C7"/>
    <w:rsid w:val="00836A05"/>
    <w:rsid w:val="00841696"/>
    <w:rsid w:val="00E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6653C-A3EA-4FA0-B751-975A7108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3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729">
                  <w:blockQuote w:val="1"/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5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7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8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80610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437010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03916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485595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501127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20697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0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97047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935946">
                                              <w:marLeft w:val="360"/>
                                              <w:marRight w:val="18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3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5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41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onzalez@ferrisisd.or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183E21A7</Template>
  <TotalTime>331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ISD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Gonzalez</dc:creator>
  <cp:keywords/>
  <dc:description/>
  <cp:lastModifiedBy>Stephanie Gonzalez</cp:lastModifiedBy>
  <cp:revision>3</cp:revision>
  <dcterms:created xsi:type="dcterms:W3CDTF">2017-09-11T15:00:00Z</dcterms:created>
  <dcterms:modified xsi:type="dcterms:W3CDTF">2018-08-28T20:09:00Z</dcterms:modified>
</cp:coreProperties>
</file>