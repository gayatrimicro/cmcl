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2A589" w14:textId="5AA873C6" w:rsidR="008C2915" w:rsidRPr="008C2915" w:rsidRDefault="00142420" w:rsidP="008A36CB">
      <w:pPr>
        <w:pStyle w:val="PersonalName"/>
        <w:spacing w:line="360" w:lineRule="auto"/>
        <w:jc w:val="center"/>
        <w:rPr>
          <w:rFonts w:ascii="Century" w:hAnsi="Century"/>
          <w:b w:val="0"/>
          <w:color w:val="000000" w:themeColor="text1"/>
          <w:sz w:val="24"/>
          <w:szCs w:val="24"/>
        </w:rPr>
      </w:pPr>
      <w:r>
        <w:rPr>
          <w:rFonts w:ascii="Century" w:hAnsi="Century"/>
          <w:color w:val="auto"/>
          <w:sz w:val="28"/>
          <w:szCs w:val="28"/>
        </w:rPr>
        <w:t>Jasmin Nicole Portley</w:t>
      </w:r>
      <w:r w:rsidR="008C2915">
        <w:rPr>
          <w:rFonts w:ascii="Century" w:hAnsi="Century"/>
          <w:color w:val="auto"/>
          <w:sz w:val="28"/>
          <w:szCs w:val="28"/>
        </w:rPr>
        <w:t>, LVN</w:t>
      </w:r>
    </w:p>
    <w:p w14:paraId="7B9DFF01" w14:textId="7E5395C9" w:rsidR="0036101B" w:rsidRPr="0098695C" w:rsidRDefault="00142420" w:rsidP="008A36CB">
      <w:pPr>
        <w:pStyle w:val="NoSpacing"/>
        <w:spacing w:line="360" w:lineRule="auto"/>
        <w:jc w:val="center"/>
        <w:rPr>
          <w:rFonts w:ascii="Century" w:hAnsi="Century"/>
          <w:szCs w:val="22"/>
        </w:rPr>
      </w:pPr>
      <w:r>
        <w:rPr>
          <w:rFonts w:ascii="Century" w:hAnsi="Century"/>
          <w:szCs w:val="22"/>
        </w:rPr>
        <w:t>912 Worden Drive</w:t>
      </w:r>
      <w:r w:rsidR="008C2915">
        <w:rPr>
          <w:rFonts w:ascii="Century" w:hAnsi="Century"/>
          <w:szCs w:val="22"/>
        </w:rPr>
        <w:t xml:space="preserve">, </w:t>
      </w:r>
      <w:r>
        <w:rPr>
          <w:rFonts w:ascii="Century" w:hAnsi="Century"/>
          <w:szCs w:val="22"/>
        </w:rPr>
        <w:t>Cedar Hill</w:t>
      </w:r>
      <w:r w:rsidR="00173FD8">
        <w:rPr>
          <w:rFonts w:ascii="Century" w:hAnsi="Century"/>
          <w:szCs w:val="22"/>
        </w:rPr>
        <w:t xml:space="preserve">, TX </w:t>
      </w:r>
      <w:r>
        <w:rPr>
          <w:rFonts w:ascii="Century" w:hAnsi="Century"/>
          <w:szCs w:val="22"/>
        </w:rPr>
        <w:t>75104</w:t>
      </w:r>
    </w:p>
    <w:p w14:paraId="070883C3" w14:textId="21DD0F3B" w:rsidR="008C2915" w:rsidRDefault="00142420" w:rsidP="008A36CB">
      <w:pPr>
        <w:pStyle w:val="NoSpacing"/>
        <w:spacing w:line="360" w:lineRule="auto"/>
        <w:jc w:val="center"/>
        <w:rPr>
          <w:rFonts w:ascii="Century" w:hAnsi="Century"/>
          <w:szCs w:val="22"/>
        </w:rPr>
      </w:pPr>
      <w:r>
        <w:rPr>
          <w:rFonts w:ascii="Century" w:hAnsi="Century"/>
          <w:szCs w:val="22"/>
        </w:rPr>
        <w:t>(469)-516-8052</w:t>
      </w:r>
    </w:p>
    <w:p w14:paraId="1F4A9F20" w14:textId="389E1729" w:rsidR="00F033F0" w:rsidRPr="008C2915" w:rsidRDefault="00DA5FE0" w:rsidP="008A36CB">
      <w:pPr>
        <w:pStyle w:val="NoSpacing"/>
        <w:spacing w:line="360" w:lineRule="auto"/>
        <w:jc w:val="center"/>
        <w:rPr>
          <w:rFonts w:ascii="Century" w:hAnsi="Century"/>
          <w:szCs w:val="22"/>
        </w:rPr>
      </w:pPr>
      <w:hyperlink r:id="rId10" w:history="1">
        <w:r w:rsidR="008C2915" w:rsidRPr="0003394E">
          <w:rPr>
            <w:rStyle w:val="Hyperlink"/>
            <w:rFonts w:ascii="Century" w:hAnsi="Century"/>
            <w:szCs w:val="22"/>
          </w:rPr>
          <w:t>jnportley@gmai</w:t>
        </w:r>
        <w:r w:rsidR="00BC5A29">
          <w:rPr>
            <w:rStyle w:val="Hyperlink"/>
            <w:rFonts w:ascii="Century" w:hAnsi="Century"/>
            <w:szCs w:val="22"/>
          </w:rPr>
          <w:t>l</w:t>
        </w:r>
        <w:r w:rsidR="008C2915" w:rsidRPr="0003394E">
          <w:rPr>
            <w:rStyle w:val="Hyperlink"/>
            <w:rFonts w:ascii="Century" w:hAnsi="Century"/>
            <w:szCs w:val="22"/>
          </w:rPr>
          <w:t>.c</w:t>
        </w:r>
      </w:hyperlink>
      <w:r w:rsidR="00142420">
        <w:rPr>
          <w:rStyle w:val="Hyperlink"/>
          <w:rFonts w:ascii="Century" w:hAnsi="Century"/>
          <w:szCs w:val="22"/>
        </w:rPr>
        <w:t>om</w:t>
      </w:r>
    </w:p>
    <w:p w14:paraId="0CC762B3" w14:textId="4BB09846" w:rsidR="0093575F" w:rsidRPr="00F24EDC" w:rsidRDefault="00BC5A29" w:rsidP="00A174B8">
      <w:pPr>
        <w:rPr>
          <w:rFonts w:ascii="Century" w:hAnsi="Century"/>
          <w:b/>
          <w:noProof/>
          <w:szCs w:val="22"/>
          <w:lang w:eastAsia="en-US"/>
        </w:rPr>
      </w:pPr>
      <w:r w:rsidRPr="00F24EDC">
        <w:rPr>
          <w:rFonts w:ascii="Century" w:hAnsi="Century"/>
          <w:b/>
          <w:noProof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CE9EA1" wp14:editId="32D0FEC2">
                <wp:simplePos x="0" y="0"/>
                <wp:positionH relativeFrom="column">
                  <wp:posOffset>-28575</wp:posOffset>
                </wp:positionH>
                <wp:positionV relativeFrom="paragraph">
                  <wp:posOffset>171450</wp:posOffset>
                </wp:positionV>
                <wp:extent cx="68580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C8CDD7" id="Straight Connector 10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13.5pt" to="537.7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" strokecolor="black [1920]" strokeweight="1.5pt"/>
            </w:pict>
          </mc:Fallback>
        </mc:AlternateContent>
      </w:r>
      <w:r w:rsidR="0084113C" w:rsidRPr="00F24EDC">
        <w:rPr>
          <w:rFonts w:ascii="Century" w:hAnsi="Century"/>
          <w:b/>
          <w:noProof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854BB39" wp14:editId="734DF137">
                <wp:simplePos x="0" y="0"/>
                <wp:positionH relativeFrom="margin">
                  <wp:posOffset>-584200</wp:posOffset>
                </wp:positionH>
                <wp:positionV relativeFrom="margin">
                  <wp:posOffset>1104900</wp:posOffset>
                </wp:positionV>
                <wp:extent cx="7893050" cy="8890"/>
                <wp:effectExtent l="0" t="0" r="0" b="0"/>
                <wp:wrapNone/>
                <wp:docPr id="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93050" cy="8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23F888" w14:textId="77777777" w:rsidR="0093575F" w:rsidRDefault="0093575F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54BB39" id="Rectangle 10" o:spid="_x0000_s1026" style="position:absolute;margin-left:-46pt;margin-top:87pt;width:621.5pt;height: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" o:allowincell="f" filled="f" stroked="f">
                <v:textbox style="mso-fit-shape-to-text:t" inset="0,0,0,0">
                  <w:txbxContent>
                    <w:p w14:paraId="2F23F888" w14:textId="77777777" w:rsidR="0093575F" w:rsidRDefault="0093575F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142420" w:rsidRPr="00F24EDC">
        <w:rPr>
          <w:rFonts w:ascii="Century" w:hAnsi="Century"/>
          <w:b/>
          <w:noProof/>
          <w:szCs w:val="22"/>
          <w:lang w:eastAsia="en-US"/>
        </w:rPr>
        <w:t>Objective</w:t>
      </w:r>
    </w:p>
    <w:p w14:paraId="36660C09" w14:textId="420130D5" w:rsidR="007434A0" w:rsidRPr="007434A0" w:rsidRDefault="00142420" w:rsidP="00E20A8E">
      <w:r w:rsidRPr="007434A0">
        <w:t>Motivated nurse with exceptional organizational skills looking for a</w:t>
      </w:r>
      <w:r w:rsidR="00DC3D2A" w:rsidRPr="007434A0">
        <w:t xml:space="preserve"> flexible schedule </w:t>
      </w:r>
      <w:r w:rsidRPr="007434A0">
        <w:t xml:space="preserve">that will allow me to expand my </w:t>
      </w:r>
      <w:r w:rsidR="008C2915">
        <w:t xml:space="preserve">professional </w:t>
      </w:r>
      <w:r w:rsidRPr="007434A0">
        <w:t>experience while providing compassionate</w:t>
      </w:r>
      <w:r w:rsidR="009222FF">
        <w:t xml:space="preserve"> skilled</w:t>
      </w:r>
      <w:r w:rsidRPr="007434A0">
        <w:t xml:space="preserve"> patient care. </w:t>
      </w:r>
    </w:p>
    <w:p w14:paraId="2F2093BA" w14:textId="1BDBA4B4" w:rsidR="0093575F" w:rsidRPr="00F24EDC" w:rsidRDefault="00BC5A29" w:rsidP="00E20A8E">
      <w:pPr>
        <w:rPr>
          <w:rFonts w:ascii="Century" w:hAnsi="Century"/>
          <w:b/>
          <w:szCs w:val="22"/>
        </w:rPr>
      </w:pPr>
      <w:r w:rsidRPr="00F24EDC">
        <w:rPr>
          <w:rFonts w:ascii="Century" w:hAnsi="Century"/>
          <w:b/>
          <w:noProof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0D97CB" wp14:editId="372332C6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68580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60000"/>
                              <a:satMod val="110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60732A" id="Straight Connector 11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4.25pt" to="540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" strokeweight="1.5pt">
                <w10:wrap anchorx="margin"/>
              </v:line>
            </w:pict>
          </mc:Fallback>
        </mc:AlternateContent>
      </w:r>
      <w:r w:rsidR="003D5323" w:rsidRPr="00F24EDC">
        <w:rPr>
          <w:rFonts w:ascii="Century" w:hAnsi="Century"/>
          <w:b/>
          <w:szCs w:val="22"/>
        </w:rPr>
        <w:t xml:space="preserve">Professional </w:t>
      </w:r>
      <w:r w:rsidR="008D03A3" w:rsidRPr="00F24EDC">
        <w:rPr>
          <w:rFonts w:ascii="Century" w:hAnsi="Century"/>
          <w:b/>
          <w:szCs w:val="22"/>
        </w:rPr>
        <w:t>Experience</w:t>
      </w:r>
    </w:p>
    <w:p w14:paraId="0FD01E51" w14:textId="3D341A63" w:rsidR="0098695C" w:rsidRPr="007434A0" w:rsidRDefault="00C03E8C" w:rsidP="0026442A">
      <w:pPr>
        <w:spacing w:after="0"/>
        <w:rPr>
          <w:rStyle w:val="Strong"/>
          <w:b w:val="0"/>
          <w:color w:val="auto"/>
          <w:szCs w:val="22"/>
        </w:rPr>
      </w:pPr>
      <w:r w:rsidRPr="007434A0">
        <w:rPr>
          <w:rStyle w:val="Strong"/>
          <w:b w:val="0"/>
          <w:color w:val="auto"/>
          <w:szCs w:val="22"/>
        </w:rPr>
        <w:t>C.C Young Senior Living</w:t>
      </w:r>
    </w:p>
    <w:p w14:paraId="3E27B170" w14:textId="75AEECF9" w:rsidR="0098695C" w:rsidRPr="007434A0" w:rsidRDefault="00C03E8C" w:rsidP="0026442A">
      <w:pPr>
        <w:spacing w:after="0"/>
        <w:rPr>
          <w:rStyle w:val="Strong"/>
          <w:color w:val="auto"/>
          <w:szCs w:val="22"/>
        </w:rPr>
      </w:pPr>
      <w:r w:rsidRPr="007434A0">
        <w:rPr>
          <w:rStyle w:val="Strong"/>
          <w:color w:val="auto"/>
          <w:szCs w:val="22"/>
        </w:rPr>
        <w:t>LVN</w:t>
      </w:r>
      <w:r w:rsidR="008A36CB">
        <w:rPr>
          <w:rStyle w:val="Strong"/>
          <w:color w:val="auto"/>
          <w:szCs w:val="22"/>
        </w:rPr>
        <w:t xml:space="preserve"> Charge Nurse</w:t>
      </w:r>
      <w:r w:rsidRPr="007434A0">
        <w:rPr>
          <w:rStyle w:val="Strong"/>
          <w:color w:val="auto"/>
          <w:szCs w:val="22"/>
        </w:rPr>
        <w:t>- Rehab Short-term Stay</w:t>
      </w:r>
      <w:r w:rsidR="00364ED3" w:rsidRPr="007434A0">
        <w:rPr>
          <w:rStyle w:val="Strong"/>
          <w:color w:val="auto"/>
          <w:szCs w:val="22"/>
        </w:rPr>
        <w:t xml:space="preserve"> </w:t>
      </w:r>
      <w:r w:rsidR="00E31033">
        <w:rPr>
          <w:rStyle w:val="Strong"/>
          <w:color w:val="auto"/>
          <w:szCs w:val="22"/>
        </w:rPr>
        <w:tab/>
      </w:r>
      <w:r w:rsidR="00E31033">
        <w:rPr>
          <w:rStyle w:val="Strong"/>
          <w:color w:val="auto"/>
          <w:szCs w:val="22"/>
        </w:rPr>
        <w:tab/>
      </w:r>
      <w:r w:rsidR="00E31033">
        <w:rPr>
          <w:rStyle w:val="Strong"/>
          <w:color w:val="auto"/>
          <w:szCs w:val="22"/>
        </w:rPr>
        <w:tab/>
      </w:r>
      <w:r w:rsidR="00E31033">
        <w:rPr>
          <w:rStyle w:val="Strong"/>
          <w:color w:val="auto"/>
          <w:szCs w:val="22"/>
        </w:rPr>
        <w:tab/>
      </w:r>
      <w:r w:rsidR="00E31033">
        <w:rPr>
          <w:rStyle w:val="Strong"/>
          <w:color w:val="auto"/>
          <w:szCs w:val="22"/>
        </w:rPr>
        <w:tab/>
      </w:r>
      <w:r w:rsidR="00E31033">
        <w:rPr>
          <w:rStyle w:val="Strong"/>
          <w:color w:val="auto"/>
          <w:szCs w:val="22"/>
        </w:rPr>
        <w:tab/>
      </w:r>
      <w:r w:rsidR="00E31033">
        <w:rPr>
          <w:rStyle w:val="Strong"/>
          <w:color w:val="auto"/>
          <w:szCs w:val="22"/>
        </w:rPr>
        <w:tab/>
        <w:t xml:space="preserve">   </w:t>
      </w:r>
      <w:r w:rsidR="00DC3D2A" w:rsidRPr="007434A0">
        <w:rPr>
          <w:rStyle w:val="Strong"/>
          <w:color w:val="auto"/>
          <w:szCs w:val="22"/>
        </w:rPr>
        <w:t>May</w:t>
      </w:r>
      <w:r w:rsidR="0098695C" w:rsidRPr="007434A0">
        <w:rPr>
          <w:rStyle w:val="Strong"/>
          <w:color w:val="auto"/>
          <w:szCs w:val="22"/>
        </w:rPr>
        <w:t xml:space="preserve"> 201</w:t>
      </w:r>
      <w:r w:rsidR="00DC3D2A" w:rsidRPr="007434A0">
        <w:rPr>
          <w:rStyle w:val="Strong"/>
          <w:color w:val="auto"/>
          <w:szCs w:val="22"/>
        </w:rPr>
        <w:t>7</w:t>
      </w:r>
      <w:r w:rsidR="0098695C" w:rsidRPr="007434A0">
        <w:rPr>
          <w:rStyle w:val="Strong"/>
          <w:color w:val="auto"/>
          <w:szCs w:val="22"/>
        </w:rPr>
        <w:t xml:space="preserve">– </w:t>
      </w:r>
      <w:r w:rsidR="00142420" w:rsidRPr="007434A0">
        <w:rPr>
          <w:rStyle w:val="Strong"/>
          <w:color w:val="auto"/>
          <w:szCs w:val="22"/>
        </w:rPr>
        <w:t>Present</w:t>
      </w:r>
    </w:p>
    <w:p w14:paraId="13CEEF61" w14:textId="78C2B955" w:rsidR="0098695C" w:rsidRPr="007434A0" w:rsidRDefault="00C03E8C" w:rsidP="00A36588">
      <w:pPr>
        <w:pStyle w:val="ListBullet"/>
        <w:numPr>
          <w:ilvl w:val="0"/>
          <w:numId w:val="32"/>
        </w:numPr>
        <w:spacing w:line="240" w:lineRule="auto"/>
        <w:ind w:left="360"/>
        <w:rPr>
          <w:szCs w:val="22"/>
        </w:rPr>
      </w:pPr>
      <w:bookmarkStart w:id="0" w:name="_Hlk522548018"/>
      <w:bookmarkStart w:id="1" w:name="_Hlk522547994"/>
      <w:r w:rsidRPr="007434A0">
        <w:rPr>
          <w:szCs w:val="22"/>
        </w:rPr>
        <w:t xml:space="preserve">Various </w:t>
      </w:r>
      <w:r w:rsidR="000A1387">
        <w:rPr>
          <w:szCs w:val="22"/>
        </w:rPr>
        <w:t>Skilled nursing including</w:t>
      </w:r>
      <w:r w:rsidRPr="007434A0">
        <w:rPr>
          <w:szCs w:val="22"/>
        </w:rPr>
        <w:t xml:space="preserve"> </w:t>
      </w:r>
      <w:r w:rsidR="0098695C" w:rsidRPr="007434A0">
        <w:rPr>
          <w:szCs w:val="22"/>
        </w:rPr>
        <w:t xml:space="preserve">Wound </w:t>
      </w:r>
      <w:r w:rsidRPr="007434A0">
        <w:rPr>
          <w:szCs w:val="22"/>
        </w:rPr>
        <w:t xml:space="preserve">vac </w:t>
      </w:r>
      <w:r w:rsidR="0098695C" w:rsidRPr="007434A0">
        <w:rPr>
          <w:szCs w:val="22"/>
        </w:rPr>
        <w:t>care,</w:t>
      </w:r>
      <w:r w:rsidR="000A1387">
        <w:rPr>
          <w:szCs w:val="22"/>
        </w:rPr>
        <w:t xml:space="preserve"> </w:t>
      </w:r>
      <w:r w:rsidRPr="007434A0">
        <w:rPr>
          <w:szCs w:val="22"/>
        </w:rPr>
        <w:t>Trach care, G</w:t>
      </w:r>
      <w:r w:rsidR="000A1387">
        <w:rPr>
          <w:szCs w:val="22"/>
        </w:rPr>
        <w:t>-</w:t>
      </w:r>
      <w:r w:rsidRPr="007434A0">
        <w:rPr>
          <w:szCs w:val="22"/>
        </w:rPr>
        <w:t>tube Feeding,</w:t>
      </w:r>
      <w:r w:rsidR="008C2915">
        <w:rPr>
          <w:szCs w:val="22"/>
        </w:rPr>
        <w:t xml:space="preserve"> indwelling</w:t>
      </w:r>
      <w:r w:rsidRPr="007434A0">
        <w:rPr>
          <w:szCs w:val="22"/>
        </w:rPr>
        <w:t xml:space="preserve"> </w:t>
      </w:r>
      <w:r w:rsidR="00142420" w:rsidRPr="007434A0">
        <w:rPr>
          <w:szCs w:val="22"/>
        </w:rPr>
        <w:t>catheterization, Nebulizer</w:t>
      </w:r>
      <w:r w:rsidR="0098695C" w:rsidRPr="007434A0">
        <w:rPr>
          <w:szCs w:val="22"/>
        </w:rPr>
        <w:t xml:space="preserve"> treatments, injections</w:t>
      </w:r>
      <w:r w:rsidR="00142420" w:rsidRPr="007434A0">
        <w:rPr>
          <w:szCs w:val="22"/>
        </w:rPr>
        <w:t xml:space="preserve">, </w:t>
      </w:r>
      <w:r w:rsidR="008C2915">
        <w:rPr>
          <w:szCs w:val="22"/>
        </w:rPr>
        <w:t>int</w:t>
      </w:r>
      <w:r w:rsidR="00FA2F48">
        <w:rPr>
          <w:szCs w:val="22"/>
        </w:rPr>
        <w:t>a</w:t>
      </w:r>
      <w:r w:rsidR="008C2915">
        <w:rPr>
          <w:szCs w:val="22"/>
        </w:rPr>
        <w:t>rmuscular injections, insulin therapy</w:t>
      </w:r>
      <w:r w:rsidR="000A1387">
        <w:rPr>
          <w:szCs w:val="22"/>
        </w:rPr>
        <w:t>, Midline, P</w:t>
      </w:r>
      <w:r w:rsidR="0058485F">
        <w:rPr>
          <w:szCs w:val="22"/>
        </w:rPr>
        <w:t>ICC</w:t>
      </w:r>
      <w:r w:rsidR="000A1387">
        <w:rPr>
          <w:szCs w:val="22"/>
        </w:rPr>
        <w:t xml:space="preserve"> line and peripheral IV therapy</w:t>
      </w:r>
      <w:r w:rsidR="009222FF">
        <w:rPr>
          <w:szCs w:val="22"/>
        </w:rPr>
        <w:t xml:space="preserve">, post- surgical care. </w:t>
      </w:r>
    </w:p>
    <w:bookmarkEnd w:id="0"/>
    <w:p w14:paraId="04C21FFA" w14:textId="4A4F8167" w:rsidR="00823FDA" w:rsidRPr="007434A0" w:rsidRDefault="008C2915" w:rsidP="00A36588">
      <w:pPr>
        <w:pStyle w:val="ListBullet"/>
        <w:numPr>
          <w:ilvl w:val="0"/>
          <w:numId w:val="32"/>
        </w:numPr>
        <w:spacing w:line="240" w:lineRule="auto"/>
        <w:ind w:left="360"/>
        <w:rPr>
          <w:szCs w:val="22"/>
        </w:rPr>
      </w:pPr>
      <w:r>
        <w:rPr>
          <w:szCs w:val="22"/>
        </w:rPr>
        <w:t xml:space="preserve">Thorough </w:t>
      </w:r>
      <w:r w:rsidR="00C03E8C" w:rsidRPr="007434A0">
        <w:rPr>
          <w:szCs w:val="22"/>
        </w:rPr>
        <w:t xml:space="preserve">Assessments </w:t>
      </w:r>
      <w:r w:rsidR="00293152">
        <w:rPr>
          <w:szCs w:val="22"/>
        </w:rPr>
        <w:t xml:space="preserve">of New Patients </w:t>
      </w:r>
      <w:r w:rsidR="00DC3D2A" w:rsidRPr="007434A0">
        <w:rPr>
          <w:szCs w:val="22"/>
        </w:rPr>
        <w:t>from hospital and home</w:t>
      </w:r>
      <w:r>
        <w:rPr>
          <w:szCs w:val="22"/>
        </w:rPr>
        <w:t xml:space="preserve"> and ongoing throughout treatment</w:t>
      </w:r>
    </w:p>
    <w:p w14:paraId="435A3097" w14:textId="6F254B07" w:rsidR="00A36588" w:rsidRDefault="00A36588" w:rsidP="00A36588">
      <w:pPr>
        <w:pStyle w:val="ListBullet"/>
        <w:numPr>
          <w:ilvl w:val="0"/>
          <w:numId w:val="32"/>
        </w:numPr>
        <w:ind w:left="360"/>
        <w:rPr>
          <w:szCs w:val="22"/>
        </w:rPr>
      </w:pPr>
      <w:bookmarkStart w:id="2" w:name="_Hlk522548098"/>
      <w:r w:rsidRPr="007434A0">
        <w:rPr>
          <w:szCs w:val="22"/>
        </w:rPr>
        <w:t>Coordinating resident care with MD, Physical Therapy</w:t>
      </w:r>
      <w:r w:rsidR="0058485F">
        <w:rPr>
          <w:szCs w:val="22"/>
        </w:rPr>
        <w:t xml:space="preserve"> and </w:t>
      </w:r>
      <w:r w:rsidR="008C2915">
        <w:rPr>
          <w:szCs w:val="22"/>
        </w:rPr>
        <w:t xml:space="preserve">Registered Dietitian. </w:t>
      </w:r>
    </w:p>
    <w:p w14:paraId="6F88A829" w14:textId="314ED38B" w:rsidR="008C2915" w:rsidRPr="007434A0" w:rsidRDefault="008C2915" w:rsidP="00A36588">
      <w:pPr>
        <w:pStyle w:val="ListBullet"/>
        <w:numPr>
          <w:ilvl w:val="0"/>
          <w:numId w:val="32"/>
        </w:numPr>
        <w:ind w:left="360"/>
        <w:rPr>
          <w:szCs w:val="22"/>
        </w:rPr>
      </w:pPr>
      <w:r>
        <w:rPr>
          <w:szCs w:val="22"/>
        </w:rPr>
        <w:t>Management and oversight of of Unlicensed personal and CNAs throughout shift to ensure quality care.</w:t>
      </w:r>
    </w:p>
    <w:bookmarkEnd w:id="1"/>
    <w:bookmarkEnd w:id="2"/>
    <w:p w14:paraId="1E05C0D5" w14:textId="77777777" w:rsidR="0098695C" w:rsidRPr="007434A0" w:rsidRDefault="0098695C" w:rsidP="0026442A">
      <w:pPr>
        <w:spacing w:after="0"/>
        <w:rPr>
          <w:rStyle w:val="Strong"/>
          <w:b w:val="0"/>
          <w:color w:val="auto"/>
          <w:szCs w:val="22"/>
        </w:rPr>
      </w:pPr>
    </w:p>
    <w:p w14:paraId="5DC37E2C" w14:textId="7F1D3CBE" w:rsidR="0026442A" w:rsidRPr="007434A0" w:rsidRDefault="00C03E8C" w:rsidP="0026442A">
      <w:pPr>
        <w:spacing w:after="0"/>
        <w:rPr>
          <w:rStyle w:val="Strong"/>
          <w:b w:val="0"/>
          <w:color w:val="auto"/>
          <w:szCs w:val="22"/>
        </w:rPr>
      </w:pPr>
      <w:r w:rsidRPr="007434A0">
        <w:rPr>
          <w:rStyle w:val="Strong"/>
          <w:b w:val="0"/>
          <w:color w:val="auto"/>
          <w:szCs w:val="22"/>
        </w:rPr>
        <w:t>Belmont Village Turtle Creek</w:t>
      </w:r>
      <w:r w:rsidR="00F27396" w:rsidRPr="007434A0">
        <w:rPr>
          <w:rStyle w:val="Strong"/>
          <w:b w:val="0"/>
          <w:color w:val="auto"/>
          <w:szCs w:val="22"/>
        </w:rPr>
        <w:tab/>
      </w:r>
      <w:r w:rsidR="00F27396" w:rsidRPr="007434A0">
        <w:rPr>
          <w:rStyle w:val="Strong"/>
          <w:b w:val="0"/>
          <w:color w:val="auto"/>
          <w:szCs w:val="22"/>
        </w:rPr>
        <w:tab/>
      </w:r>
    </w:p>
    <w:p w14:paraId="2FCC532C" w14:textId="15EE1309" w:rsidR="0093575F" w:rsidRPr="007434A0" w:rsidRDefault="00C03E8C" w:rsidP="00237705">
      <w:pPr>
        <w:spacing w:after="0"/>
        <w:rPr>
          <w:rStyle w:val="Strong"/>
          <w:b w:val="0"/>
          <w:color w:val="auto"/>
          <w:szCs w:val="22"/>
        </w:rPr>
      </w:pPr>
      <w:r w:rsidRPr="007434A0">
        <w:rPr>
          <w:rStyle w:val="Strong"/>
          <w:color w:val="auto"/>
          <w:szCs w:val="22"/>
        </w:rPr>
        <w:t xml:space="preserve">Wellness </w:t>
      </w:r>
      <w:proofErr w:type="gramStart"/>
      <w:r w:rsidRPr="007434A0">
        <w:rPr>
          <w:rStyle w:val="Strong"/>
          <w:color w:val="auto"/>
          <w:szCs w:val="22"/>
        </w:rPr>
        <w:t xml:space="preserve">Nurse </w:t>
      </w:r>
      <w:r w:rsidR="00142420" w:rsidRPr="007434A0">
        <w:rPr>
          <w:rStyle w:val="Strong"/>
          <w:color w:val="auto"/>
          <w:szCs w:val="22"/>
        </w:rPr>
        <w:t xml:space="preserve"> </w:t>
      </w:r>
      <w:r w:rsidR="00E31033">
        <w:rPr>
          <w:rStyle w:val="Strong"/>
          <w:color w:val="auto"/>
          <w:szCs w:val="22"/>
        </w:rPr>
        <w:tab/>
      </w:r>
      <w:proofErr w:type="gramEnd"/>
      <w:r w:rsidR="00E31033">
        <w:rPr>
          <w:rStyle w:val="Strong"/>
          <w:color w:val="auto"/>
          <w:szCs w:val="22"/>
        </w:rPr>
        <w:tab/>
      </w:r>
      <w:r w:rsidR="00E31033">
        <w:rPr>
          <w:rStyle w:val="Strong"/>
          <w:color w:val="auto"/>
          <w:szCs w:val="22"/>
        </w:rPr>
        <w:tab/>
      </w:r>
      <w:r w:rsidR="00E31033">
        <w:rPr>
          <w:rStyle w:val="Strong"/>
          <w:color w:val="auto"/>
          <w:szCs w:val="22"/>
        </w:rPr>
        <w:tab/>
      </w:r>
      <w:r w:rsidR="00E31033">
        <w:rPr>
          <w:rStyle w:val="Strong"/>
          <w:color w:val="auto"/>
          <w:szCs w:val="22"/>
        </w:rPr>
        <w:tab/>
      </w:r>
      <w:r w:rsidR="00E31033">
        <w:rPr>
          <w:rStyle w:val="Strong"/>
          <w:color w:val="auto"/>
          <w:szCs w:val="22"/>
        </w:rPr>
        <w:tab/>
      </w:r>
      <w:r w:rsidR="00E31033">
        <w:rPr>
          <w:rStyle w:val="Strong"/>
          <w:color w:val="auto"/>
          <w:szCs w:val="22"/>
        </w:rPr>
        <w:tab/>
      </w:r>
      <w:r w:rsidR="00E31033">
        <w:rPr>
          <w:rStyle w:val="Strong"/>
          <w:color w:val="auto"/>
          <w:szCs w:val="22"/>
        </w:rPr>
        <w:tab/>
        <w:t xml:space="preserve">                </w:t>
      </w:r>
      <w:r w:rsidR="00DC3D2A" w:rsidRPr="007434A0">
        <w:rPr>
          <w:rStyle w:val="Strong"/>
          <w:color w:val="auto"/>
          <w:szCs w:val="22"/>
        </w:rPr>
        <w:t xml:space="preserve">November </w:t>
      </w:r>
      <w:r w:rsidR="00142420" w:rsidRPr="007434A0">
        <w:rPr>
          <w:rStyle w:val="Strong"/>
          <w:color w:val="auto"/>
          <w:szCs w:val="22"/>
        </w:rPr>
        <w:t>2016</w:t>
      </w:r>
      <w:r w:rsidR="0098695C" w:rsidRPr="007434A0">
        <w:rPr>
          <w:rStyle w:val="Strong"/>
          <w:color w:val="auto"/>
          <w:szCs w:val="22"/>
        </w:rPr>
        <w:t xml:space="preserve"> – </w:t>
      </w:r>
      <w:r w:rsidR="00DC3D2A" w:rsidRPr="007434A0">
        <w:rPr>
          <w:rStyle w:val="Strong"/>
          <w:color w:val="auto"/>
          <w:szCs w:val="22"/>
        </w:rPr>
        <w:t>May 2017</w:t>
      </w:r>
      <w:r w:rsidR="005F198B" w:rsidRPr="007434A0">
        <w:rPr>
          <w:rStyle w:val="Strong"/>
          <w:color w:val="auto"/>
          <w:szCs w:val="22"/>
        </w:rPr>
        <w:t xml:space="preserve">  </w:t>
      </w:r>
    </w:p>
    <w:p w14:paraId="2BC429B6" w14:textId="2F6A8227" w:rsidR="00C03E8C" w:rsidRPr="007434A0" w:rsidRDefault="00C03E8C" w:rsidP="00C03E8C">
      <w:pPr>
        <w:pStyle w:val="ListBullet"/>
        <w:rPr>
          <w:szCs w:val="22"/>
        </w:rPr>
      </w:pPr>
      <w:bookmarkStart w:id="3" w:name="_Hlk522547957"/>
      <w:r w:rsidRPr="007434A0">
        <w:rPr>
          <w:szCs w:val="22"/>
        </w:rPr>
        <w:t xml:space="preserve">Wound care, administer medications, catheterization, Nebulizer treatments, injections, </w:t>
      </w:r>
      <w:r w:rsidR="00291D75" w:rsidRPr="007434A0">
        <w:rPr>
          <w:szCs w:val="22"/>
        </w:rPr>
        <w:t>Insulin administration</w:t>
      </w:r>
    </w:p>
    <w:p w14:paraId="4C9F9C1F" w14:textId="429ACEE5" w:rsidR="00364ED3" w:rsidRPr="007434A0" w:rsidRDefault="00C03E8C" w:rsidP="00C03E8C">
      <w:pPr>
        <w:pStyle w:val="ListBullet"/>
        <w:rPr>
          <w:szCs w:val="22"/>
        </w:rPr>
      </w:pPr>
      <w:r w:rsidRPr="007434A0">
        <w:rPr>
          <w:szCs w:val="22"/>
        </w:rPr>
        <w:t>Provide</w:t>
      </w:r>
      <w:r w:rsidR="00092CDA">
        <w:rPr>
          <w:szCs w:val="22"/>
        </w:rPr>
        <w:t>d</w:t>
      </w:r>
      <w:r w:rsidRPr="007434A0">
        <w:rPr>
          <w:szCs w:val="22"/>
        </w:rPr>
        <w:t xml:space="preserve"> behavioral and emotional support to patients with Alzheimer’s and dementia</w:t>
      </w:r>
    </w:p>
    <w:p w14:paraId="16CF6E57" w14:textId="50402D9F" w:rsidR="00C03E8C" w:rsidRPr="007434A0" w:rsidRDefault="00C03E8C" w:rsidP="00C03E8C">
      <w:pPr>
        <w:pStyle w:val="ListBullet"/>
        <w:rPr>
          <w:szCs w:val="22"/>
        </w:rPr>
      </w:pPr>
      <w:r w:rsidRPr="007434A0">
        <w:rPr>
          <w:szCs w:val="22"/>
        </w:rPr>
        <w:t>Manag</w:t>
      </w:r>
      <w:r w:rsidR="00092CDA">
        <w:rPr>
          <w:szCs w:val="22"/>
        </w:rPr>
        <w:t>ed</w:t>
      </w:r>
      <w:r w:rsidRPr="007434A0">
        <w:rPr>
          <w:szCs w:val="22"/>
        </w:rPr>
        <w:t xml:space="preserve"> CNA and outside caregiver </w:t>
      </w:r>
      <w:proofErr w:type="gramStart"/>
      <w:r w:rsidRPr="007434A0">
        <w:rPr>
          <w:szCs w:val="22"/>
        </w:rPr>
        <w:t>staff</w:t>
      </w:r>
      <w:bookmarkEnd w:id="3"/>
      <w:r w:rsidR="009222FF">
        <w:rPr>
          <w:szCs w:val="22"/>
        </w:rPr>
        <w:t xml:space="preserve">  to</w:t>
      </w:r>
      <w:proofErr w:type="gramEnd"/>
      <w:r w:rsidR="009222FF">
        <w:rPr>
          <w:szCs w:val="22"/>
        </w:rPr>
        <w:t xml:space="preserve">  provide proper staffing ratios. </w:t>
      </w:r>
    </w:p>
    <w:p w14:paraId="6FB6D8A4" w14:textId="1B93F94B" w:rsidR="0005579D" w:rsidRPr="007434A0" w:rsidRDefault="0005579D" w:rsidP="00C03E8C">
      <w:pPr>
        <w:pStyle w:val="ListBullet"/>
        <w:numPr>
          <w:ilvl w:val="0"/>
          <w:numId w:val="0"/>
        </w:numPr>
        <w:ind w:left="360"/>
        <w:rPr>
          <w:rStyle w:val="Strong"/>
          <w:b w:val="0"/>
          <w:color w:val="000000" w:themeColor="text1"/>
          <w:szCs w:val="22"/>
        </w:rPr>
      </w:pPr>
      <w:r w:rsidRPr="007434A0">
        <w:rPr>
          <w:rStyle w:val="Strong"/>
          <w:color w:val="auto"/>
          <w:szCs w:val="22"/>
        </w:rPr>
        <w:tab/>
        <w:t xml:space="preserve"> </w:t>
      </w:r>
    </w:p>
    <w:p w14:paraId="54A1FC32" w14:textId="46CDC5ED" w:rsidR="00021640" w:rsidRPr="007434A0" w:rsidRDefault="00C03E8C" w:rsidP="00021640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b/>
          <w:szCs w:val="22"/>
        </w:rPr>
      </w:pPr>
      <w:r w:rsidRPr="007434A0">
        <w:rPr>
          <w:rStyle w:val="Strong"/>
          <w:b w:val="0"/>
          <w:color w:val="auto"/>
          <w:szCs w:val="22"/>
        </w:rPr>
        <w:t>Williamsburg Village</w:t>
      </w:r>
      <w:r w:rsidR="00021640" w:rsidRPr="007434A0">
        <w:rPr>
          <w:b/>
          <w:szCs w:val="22"/>
        </w:rPr>
        <w:tab/>
      </w:r>
      <w:r w:rsidR="00021640" w:rsidRPr="007434A0">
        <w:rPr>
          <w:b/>
          <w:szCs w:val="22"/>
        </w:rPr>
        <w:tab/>
      </w:r>
      <w:r w:rsidR="00021640" w:rsidRPr="007434A0">
        <w:rPr>
          <w:b/>
          <w:szCs w:val="22"/>
        </w:rPr>
        <w:tab/>
      </w:r>
      <w:r w:rsidR="00021640" w:rsidRPr="007434A0">
        <w:rPr>
          <w:b/>
          <w:szCs w:val="22"/>
        </w:rPr>
        <w:tab/>
      </w:r>
      <w:r w:rsidR="00021640" w:rsidRPr="007434A0">
        <w:rPr>
          <w:b/>
          <w:szCs w:val="22"/>
        </w:rPr>
        <w:tab/>
      </w:r>
      <w:r w:rsidR="00021640" w:rsidRPr="007434A0">
        <w:rPr>
          <w:b/>
          <w:szCs w:val="22"/>
        </w:rPr>
        <w:tab/>
      </w:r>
      <w:r w:rsidR="00021640" w:rsidRPr="007434A0">
        <w:rPr>
          <w:b/>
          <w:szCs w:val="22"/>
        </w:rPr>
        <w:tab/>
      </w:r>
      <w:r w:rsidR="00021640" w:rsidRPr="007434A0">
        <w:rPr>
          <w:b/>
          <w:szCs w:val="22"/>
        </w:rPr>
        <w:tab/>
      </w:r>
    </w:p>
    <w:p w14:paraId="6554E44D" w14:textId="08EAC613" w:rsidR="007154E9" w:rsidRPr="007434A0" w:rsidRDefault="00C03E8C" w:rsidP="00955B1A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b/>
          <w:szCs w:val="22"/>
        </w:rPr>
      </w:pPr>
      <w:r w:rsidRPr="007434A0">
        <w:rPr>
          <w:b/>
          <w:szCs w:val="22"/>
        </w:rPr>
        <w:t>Licensed Vocational Nurse</w:t>
      </w:r>
      <w:r w:rsidR="00823FDA" w:rsidRPr="007434A0">
        <w:rPr>
          <w:b/>
          <w:szCs w:val="22"/>
        </w:rPr>
        <w:t xml:space="preserve">  </w:t>
      </w:r>
      <w:r w:rsidR="008A36CB">
        <w:rPr>
          <w:b/>
          <w:szCs w:val="22"/>
        </w:rPr>
        <w:t xml:space="preserve"> </w:t>
      </w:r>
      <w:r w:rsidR="00E31033">
        <w:rPr>
          <w:b/>
          <w:szCs w:val="22"/>
        </w:rPr>
        <w:tab/>
      </w:r>
      <w:r w:rsidR="00E31033">
        <w:rPr>
          <w:b/>
          <w:szCs w:val="22"/>
        </w:rPr>
        <w:tab/>
      </w:r>
      <w:r w:rsidR="00E31033">
        <w:rPr>
          <w:b/>
          <w:szCs w:val="22"/>
        </w:rPr>
        <w:tab/>
      </w:r>
      <w:r w:rsidR="00E31033">
        <w:rPr>
          <w:b/>
          <w:szCs w:val="22"/>
        </w:rPr>
        <w:tab/>
      </w:r>
      <w:r w:rsidR="00E31033">
        <w:rPr>
          <w:b/>
          <w:szCs w:val="22"/>
        </w:rPr>
        <w:tab/>
      </w:r>
      <w:r w:rsidR="00E31033">
        <w:rPr>
          <w:b/>
          <w:szCs w:val="22"/>
        </w:rPr>
        <w:tab/>
      </w:r>
      <w:r w:rsidR="00E31033">
        <w:rPr>
          <w:b/>
          <w:szCs w:val="22"/>
        </w:rPr>
        <w:tab/>
      </w:r>
      <w:r w:rsidR="00E31033">
        <w:rPr>
          <w:b/>
          <w:szCs w:val="22"/>
        </w:rPr>
        <w:tab/>
      </w:r>
      <w:proofErr w:type="gramStart"/>
      <w:r w:rsidR="00DC3D2A" w:rsidRPr="007434A0">
        <w:rPr>
          <w:b/>
          <w:szCs w:val="22"/>
        </w:rPr>
        <w:t>June</w:t>
      </w:r>
      <w:r w:rsidR="00823FDA" w:rsidRPr="007434A0">
        <w:rPr>
          <w:b/>
          <w:szCs w:val="22"/>
        </w:rPr>
        <w:t xml:space="preserve">  201</w:t>
      </w:r>
      <w:r w:rsidR="00DC3D2A" w:rsidRPr="007434A0">
        <w:rPr>
          <w:b/>
          <w:szCs w:val="22"/>
        </w:rPr>
        <w:t>6</w:t>
      </w:r>
      <w:proofErr w:type="gramEnd"/>
      <w:r w:rsidR="0098695C" w:rsidRPr="007434A0">
        <w:rPr>
          <w:b/>
          <w:szCs w:val="22"/>
        </w:rPr>
        <w:t xml:space="preserve">– </w:t>
      </w:r>
      <w:r w:rsidR="00DC3D2A" w:rsidRPr="007434A0">
        <w:rPr>
          <w:b/>
          <w:szCs w:val="22"/>
        </w:rPr>
        <w:t>December</w:t>
      </w:r>
      <w:r w:rsidR="00823FDA" w:rsidRPr="007434A0">
        <w:rPr>
          <w:b/>
          <w:szCs w:val="22"/>
        </w:rPr>
        <w:t xml:space="preserve"> 2016</w:t>
      </w:r>
    </w:p>
    <w:p w14:paraId="323F676E" w14:textId="39238B4E" w:rsidR="00C03E8C" w:rsidRPr="007434A0" w:rsidRDefault="00C03E8C" w:rsidP="007434A0">
      <w:pPr>
        <w:pStyle w:val="ListBullet"/>
        <w:rPr>
          <w:szCs w:val="22"/>
        </w:rPr>
      </w:pPr>
      <w:r w:rsidRPr="007434A0">
        <w:rPr>
          <w:szCs w:val="22"/>
        </w:rPr>
        <w:t>Wound care, G-tube Feeding, Medication administration, Catheterization</w:t>
      </w:r>
      <w:r w:rsidR="009222FF">
        <w:rPr>
          <w:szCs w:val="22"/>
        </w:rPr>
        <w:t xml:space="preserve">, </w:t>
      </w:r>
      <w:r w:rsidRPr="007434A0">
        <w:rPr>
          <w:szCs w:val="22"/>
        </w:rPr>
        <w:t>Sta</w:t>
      </w:r>
      <w:r w:rsidR="009222FF">
        <w:rPr>
          <w:szCs w:val="22"/>
        </w:rPr>
        <w:t xml:space="preserve">ple </w:t>
      </w:r>
      <w:r w:rsidRPr="007434A0">
        <w:rPr>
          <w:szCs w:val="22"/>
        </w:rPr>
        <w:t>removal, Nebulizer treatment, Sterile technique, Insulin Administration and IV Therapy</w:t>
      </w:r>
      <w:r w:rsidR="0077316C">
        <w:rPr>
          <w:szCs w:val="22"/>
        </w:rPr>
        <w:t>.</w:t>
      </w:r>
    </w:p>
    <w:p w14:paraId="456FB736" w14:textId="0725D3AF" w:rsidR="00C03E8C" w:rsidRPr="007434A0" w:rsidRDefault="00C03E8C" w:rsidP="007434A0">
      <w:pPr>
        <w:pStyle w:val="ListBullet"/>
        <w:rPr>
          <w:szCs w:val="22"/>
        </w:rPr>
      </w:pPr>
      <w:r w:rsidRPr="007434A0">
        <w:rPr>
          <w:szCs w:val="22"/>
        </w:rPr>
        <w:t xml:space="preserve">Responding to emergency </w:t>
      </w:r>
      <w:r w:rsidR="009222FF">
        <w:rPr>
          <w:szCs w:val="22"/>
        </w:rPr>
        <w:t>medical situations</w:t>
      </w:r>
    </w:p>
    <w:p w14:paraId="69D45AB2" w14:textId="5C515467" w:rsidR="00C03E8C" w:rsidRPr="007434A0" w:rsidRDefault="009222FF" w:rsidP="007434A0">
      <w:pPr>
        <w:pStyle w:val="ListBullet"/>
        <w:rPr>
          <w:szCs w:val="22"/>
        </w:rPr>
      </w:pPr>
      <w:r>
        <w:rPr>
          <w:szCs w:val="22"/>
        </w:rPr>
        <w:t xml:space="preserve">Daily </w:t>
      </w:r>
      <w:r w:rsidR="00C03E8C" w:rsidRPr="007434A0">
        <w:rPr>
          <w:szCs w:val="22"/>
        </w:rPr>
        <w:t>Head to toe patient assessments</w:t>
      </w:r>
      <w:r>
        <w:rPr>
          <w:szCs w:val="22"/>
        </w:rPr>
        <w:t xml:space="preserve">, Medicare documentation. </w:t>
      </w:r>
    </w:p>
    <w:p w14:paraId="71B6BC6B" w14:textId="42F44F1D" w:rsidR="007434A0" w:rsidRPr="007434A0" w:rsidRDefault="007434A0" w:rsidP="007434A0">
      <w:pPr>
        <w:pStyle w:val="ListBullet"/>
        <w:numPr>
          <w:ilvl w:val="0"/>
          <w:numId w:val="0"/>
        </w:numPr>
        <w:rPr>
          <w:szCs w:val="22"/>
        </w:rPr>
      </w:pPr>
    </w:p>
    <w:p w14:paraId="37361CF6" w14:textId="0CFA9CFF" w:rsidR="003D5323" w:rsidRPr="00F24EDC" w:rsidRDefault="00BC5A29" w:rsidP="00F24EDC">
      <w:pPr>
        <w:tabs>
          <w:tab w:val="left" w:pos="3375"/>
          <w:tab w:val="left" w:pos="8955"/>
        </w:tabs>
        <w:spacing w:after="0"/>
        <w:rPr>
          <w:rFonts w:ascii="Century" w:hAnsi="Century"/>
          <w:b/>
          <w:szCs w:val="22"/>
        </w:rPr>
      </w:pPr>
      <w:r w:rsidRPr="00F24EDC">
        <w:rPr>
          <w:rFonts w:ascii="Century" w:hAnsi="Century"/>
          <w:b/>
          <w:noProof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62857D" wp14:editId="7B3C77DC">
                <wp:simplePos x="0" y="0"/>
                <wp:positionH relativeFrom="margin">
                  <wp:align>right</wp:align>
                </wp:positionH>
                <wp:positionV relativeFrom="paragraph">
                  <wp:posOffset>181718</wp:posOffset>
                </wp:positionV>
                <wp:extent cx="68580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60000"/>
                              <a:satMod val="110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E587D" id="Straight Connector 1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14.3pt" to="1028.8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" strokeweight="1.5pt">
                <w10:wrap anchorx="margin"/>
              </v:line>
            </w:pict>
          </mc:Fallback>
        </mc:AlternateContent>
      </w:r>
      <w:r w:rsidR="003D5323" w:rsidRPr="00F24EDC">
        <w:rPr>
          <w:rFonts w:ascii="Century" w:hAnsi="Century"/>
          <w:b/>
          <w:szCs w:val="22"/>
        </w:rPr>
        <w:t>Education</w:t>
      </w:r>
      <w:r w:rsidR="00F24EDC" w:rsidRPr="00F24EDC">
        <w:rPr>
          <w:rFonts w:ascii="Century" w:hAnsi="Century"/>
          <w:b/>
          <w:szCs w:val="22"/>
        </w:rPr>
        <w:tab/>
      </w:r>
      <w:r w:rsidR="00F24EDC" w:rsidRPr="00F24EDC">
        <w:rPr>
          <w:rFonts w:ascii="Century" w:hAnsi="Century"/>
          <w:b/>
          <w:szCs w:val="22"/>
        </w:rPr>
        <w:tab/>
      </w:r>
    </w:p>
    <w:p w14:paraId="2389BD91" w14:textId="5F492B24" w:rsidR="00DC3D2A" w:rsidRPr="009222FF" w:rsidRDefault="009222FF" w:rsidP="0026442A">
      <w:pPr>
        <w:pStyle w:val="ListBullet"/>
        <w:numPr>
          <w:ilvl w:val="0"/>
          <w:numId w:val="0"/>
        </w:numPr>
        <w:ind w:left="360" w:hanging="360"/>
        <w:rPr>
          <w:b/>
          <w:szCs w:val="22"/>
        </w:rPr>
      </w:pPr>
      <w:r>
        <w:rPr>
          <w:b/>
          <w:szCs w:val="22"/>
        </w:rPr>
        <w:t xml:space="preserve"> </w:t>
      </w:r>
      <w:r w:rsidR="00DC3D2A" w:rsidRPr="009222FF">
        <w:rPr>
          <w:b/>
          <w:szCs w:val="22"/>
        </w:rPr>
        <w:t>Weatherford College</w:t>
      </w:r>
      <w:r>
        <w:rPr>
          <w:b/>
          <w:szCs w:val="22"/>
        </w:rPr>
        <w:t xml:space="preserve">     </w:t>
      </w:r>
      <w:r w:rsidR="00DC3D2A" w:rsidRPr="009222FF">
        <w:rPr>
          <w:b/>
          <w:szCs w:val="22"/>
        </w:rPr>
        <w:t xml:space="preserve"> </w:t>
      </w:r>
      <w:r>
        <w:rPr>
          <w:b/>
          <w:szCs w:val="22"/>
        </w:rPr>
        <w:t xml:space="preserve">    </w:t>
      </w:r>
      <w:r w:rsidR="00BC5A29">
        <w:rPr>
          <w:b/>
          <w:szCs w:val="22"/>
        </w:rPr>
        <w:t xml:space="preserve">    Expected Graduation May 201</w:t>
      </w:r>
      <w:r w:rsidR="009152DB">
        <w:rPr>
          <w:b/>
          <w:szCs w:val="22"/>
        </w:rPr>
        <w:t>9</w:t>
      </w:r>
    </w:p>
    <w:p w14:paraId="2AB05733" w14:textId="6D89851C" w:rsidR="008C2915" w:rsidRPr="009222FF" w:rsidRDefault="008C2915" w:rsidP="0026442A">
      <w:pPr>
        <w:pStyle w:val="ListBullet"/>
        <w:numPr>
          <w:ilvl w:val="0"/>
          <w:numId w:val="0"/>
        </w:numPr>
        <w:ind w:left="360" w:hanging="360"/>
        <w:rPr>
          <w:b/>
          <w:i/>
          <w:szCs w:val="22"/>
        </w:rPr>
      </w:pPr>
      <w:r w:rsidRPr="009222FF">
        <w:rPr>
          <w:b/>
          <w:i/>
          <w:szCs w:val="22"/>
        </w:rPr>
        <w:tab/>
      </w:r>
      <w:r w:rsidR="009222FF" w:rsidRPr="00BC5A29">
        <w:rPr>
          <w:b/>
          <w:i/>
          <w:szCs w:val="22"/>
        </w:rPr>
        <w:t xml:space="preserve">AAS- </w:t>
      </w:r>
      <w:r w:rsidRPr="00BC5A29">
        <w:rPr>
          <w:b/>
          <w:i/>
          <w:szCs w:val="22"/>
        </w:rPr>
        <w:t>Registered Nursing</w:t>
      </w:r>
    </w:p>
    <w:p w14:paraId="25E2D6D9" w14:textId="296C934C" w:rsidR="008C2915" w:rsidRPr="009222FF" w:rsidRDefault="00353E04" w:rsidP="0026442A">
      <w:pPr>
        <w:pStyle w:val="ListBullet"/>
        <w:numPr>
          <w:ilvl w:val="0"/>
          <w:numId w:val="0"/>
        </w:numPr>
        <w:ind w:left="360" w:hanging="360"/>
        <w:rPr>
          <w:b/>
          <w:szCs w:val="22"/>
        </w:rPr>
      </w:pPr>
      <w:r w:rsidRPr="009222FF">
        <w:rPr>
          <w:b/>
          <w:szCs w:val="22"/>
        </w:rPr>
        <w:t xml:space="preserve">Concorde Career </w:t>
      </w:r>
      <w:r w:rsidR="00BC5A29" w:rsidRPr="009222FF">
        <w:rPr>
          <w:b/>
          <w:szCs w:val="22"/>
        </w:rPr>
        <w:t>Institute</w:t>
      </w:r>
      <w:r w:rsidR="009222FF">
        <w:rPr>
          <w:b/>
          <w:szCs w:val="22"/>
        </w:rPr>
        <w:t xml:space="preserve">   </w:t>
      </w:r>
      <w:r w:rsidRPr="009222FF">
        <w:rPr>
          <w:b/>
          <w:szCs w:val="22"/>
        </w:rPr>
        <w:t xml:space="preserve"> </w:t>
      </w:r>
      <w:r w:rsidR="00BC5A29">
        <w:rPr>
          <w:b/>
          <w:szCs w:val="22"/>
        </w:rPr>
        <w:t xml:space="preserve"> </w:t>
      </w:r>
      <w:r w:rsidR="009222FF">
        <w:rPr>
          <w:b/>
          <w:szCs w:val="22"/>
        </w:rPr>
        <w:t>2</w:t>
      </w:r>
      <w:r w:rsidR="00142420" w:rsidRPr="009222FF">
        <w:rPr>
          <w:b/>
          <w:szCs w:val="22"/>
        </w:rPr>
        <w:t>016</w:t>
      </w:r>
      <w:r w:rsidR="003D5323" w:rsidRPr="009222FF">
        <w:rPr>
          <w:b/>
          <w:szCs w:val="22"/>
        </w:rPr>
        <w:t xml:space="preserve">       </w:t>
      </w:r>
    </w:p>
    <w:p w14:paraId="3201E42E" w14:textId="175E9712" w:rsidR="003D5323" w:rsidRPr="00BC5A29" w:rsidRDefault="009222FF" w:rsidP="0026442A">
      <w:pPr>
        <w:pStyle w:val="ListBullet"/>
        <w:numPr>
          <w:ilvl w:val="0"/>
          <w:numId w:val="0"/>
        </w:numPr>
        <w:ind w:left="360" w:hanging="360"/>
        <w:rPr>
          <w:b/>
          <w:i/>
          <w:sz w:val="24"/>
          <w:szCs w:val="22"/>
        </w:rPr>
      </w:pPr>
      <w:r w:rsidRPr="00BC5A29">
        <w:rPr>
          <w:b/>
          <w:sz w:val="24"/>
          <w:szCs w:val="22"/>
        </w:rPr>
        <w:t xml:space="preserve">      </w:t>
      </w:r>
      <w:r w:rsidR="003D5323" w:rsidRPr="00BC5A29">
        <w:rPr>
          <w:b/>
          <w:i/>
          <w:sz w:val="24"/>
          <w:szCs w:val="22"/>
        </w:rPr>
        <w:t xml:space="preserve"> </w:t>
      </w:r>
      <w:r w:rsidR="008C2915" w:rsidRPr="00BC5A29">
        <w:rPr>
          <w:b/>
          <w:i/>
          <w:szCs w:val="22"/>
        </w:rPr>
        <w:t>Vocational Nurs</w:t>
      </w:r>
      <w:r w:rsidRPr="00BC5A29">
        <w:rPr>
          <w:b/>
          <w:i/>
          <w:szCs w:val="22"/>
        </w:rPr>
        <w:t>ing</w:t>
      </w:r>
      <w:r w:rsidR="008C2915" w:rsidRPr="00BC5A29">
        <w:rPr>
          <w:b/>
          <w:i/>
          <w:szCs w:val="22"/>
        </w:rPr>
        <w:t xml:space="preserve"> Diploma</w:t>
      </w:r>
      <w:r w:rsidR="003D5323" w:rsidRPr="00BC5A29">
        <w:rPr>
          <w:b/>
          <w:i/>
          <w:szCs w:val="22"/>
        </w:rPr>
        <w:t xml:space="preserve">        </w:t>
      </w:r>
    </w:p>
    <w:p w14:paraId="252C7311" w14:textId="3357CE73" w:rsidR="00823FDA" w:rsidRPr="009222FF" w:rsidRDefault="008C2915" w:rsidP="009222FF">
      <w:pPr>
        <w:pStyle w:val="ListBullet"/>
        <w:numPr>
          <w:ilvl w:val="0"/>
          <w:numId w:val="0"/>
        </w:numPr>
        <w:ind w:left="360" w:hanging="270"/>
        <w:rPr>
          <w:b/>
          <w:szCs w:val="22"/>
        </w:rPr>
      </w:pPr>
      <w:r w:rsidRPr="009222FF">
        <w:rPr>
          <w:b/>
          <w:szCs w:val="22"/>
        </w:rPr>
        <w:t xml:space="preserve">Cedar Hill Highschool </w:t>
      </w:r>
      <w:r w:rsidR="009222FF">
        <w:rPr>
          <w:b/>
          <w:szCs w:val="22"/>
        </w:rPr>
        <w:t xml:space="preserve">         </w:t>
      </w:r>
      <w:r w:rsidRPr="009222FF">
        <w:rPr>
          <w:b/>
          <w:szCs w:val="22"/>
        </w:rPr>
        <w:t>2011</w:t>
      </w:r>
    </w:p>
    <w:p w14:paraId="4A716FDE" w14:textId="200E13C8" w:rsidR="008C2915" w:rsidRPr="00BC5A29" w:rsidRDefault="008C2915" w:rsidP="008C2915">
      <w:pPr>
        <w:pStyle w:val="ListBullet"/>
        <w:numPr>
          <w:ilvl w:val="0"/>
          <w:numId w:val="0"/>
        </w:numPr>
        <w:ind w:left="360"/>
        <w:rPr>
          <w:b/>
          <w:i/>
          <w:szCs w:val="22"/>
        </w:rPr>
      </w:pPr>
      <w:r w:rsidRPr="00BC5A29">
        <w:rPr>
          <w:b/>
          <w:i/>
          <w:szCs w:val="22"/>
        </w:rPr>
        <w:t>H</w:t>
      </w:r>
      <w:r w:rsidR="009222FF" w:rsidRPr="00BC5A29">
        <w:rPr>
          <w:b/>
          <w:i/>
          <w:szCs w:val="22"/>
        </w:rPr>
        <w:t>igh school</w:t>
      </w:r>
      <w:r w:rsidRPr="00BC5A29">
        <w:rPr>
          <w:b/>
          <w:i/>
          <w:szCs w:val="22"/>
        </w:rPr>
        <w:t xml:space="preserve"> Diploma</w:t>
      </w:r>
      <w:bookmarkStart w:id="4" w:name="_GoBack"/>
      <w:bookmarkEnd w:id="4"/>
    </w:p>
    <w:p w14:paraId="35472646" w14:textId="5796DD1F" w:rsidR="00A174B8" w:rsidRPr="007434A0" w:rsidRDefault="00A174B8" w:rsidP="003D5323">
      <w:pPr>
        <w:pStyle w:val="ListBullet"/>
        <w:numPr>
          <w:ilvl w:val="0"/>
          <w:numId w:val="0"/>
        </w:numPr>
        <w:ind w:left="360" w:hanging="360"/>
        <w:rPr>
          <w:szCs w:val="22"/>
        </w:rPr>
      </w:pPr>
    </w:p>
    <w:p w14:paraId="05940FC5" w14:textId="688518BF" w:rsidR="00A174B8" w:rsidRPr="00F24EDC" w:rsidRDefault="00BC5A29" w:rsidP="0026442A">
      <w:pPr>
        <w:spacing w:after="0"/>
        <w:rPr>
          <w:rFonts w:ascii="Century" w:hAnsi="Century"/>
          <w:b/>
          <w:szCs w:val="22"/>
        </w:rPr>
      </w:pPr>
      <w:r w:rsidRPr="00F24EDC">
        <w:rPr>
          <w:rFonts w:ascii="Century" w:hAnsi="Century"/>
          <w:b/>
          <w:noProof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0D36E" wp14:editId="253FEFF3">
                <wp:simplePos x="0" y="0"/>
                <wp:positionH relativeFrom="margin">
                  <wp:align>right</wp:align>
                </wp:positionH>
                <wp:positionV relativeFrom="paragraph">
                  <wp:posOffset>158750</wp:posOffset>
                </wp:positionV>
                <wp:extent cx="6858000" cy="95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60000"/>
                              <a:satMod val="110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95A51" id="Straight Connector 1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12.5pt" to="1028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" strokeweight="1.5pt">
                <w10:wrap anchorx="margin"/>
              </v:line>
            </w:pict>
          </mc:Fallback>
        </mc:AlternateContent>
      </w:r>
      <w:r w:rsidR="00A174B8" w:rsidRPr="00F24EDC">
        <w:rPr>
          <w:rFonts w:ascii="Century" w:hAnsi="Century"/>
          <w:b/>
          <w:szCs w:val="22"/>
        </w:rPr>
        <w:t>Accomplishments</w:t>
      </w:r>
      <w:r w:rsidR="00237705" w:rsidRPr="00F24EDC">
        <w:rPr>
          <w:rFonts w:ascii="Century" w:hAnsi="Century"/>
          <w:b/>
          <w:szCs w:val="22"/>
        </w:rPr>
        <w:t xml:space="preserve"> and Awards</w:t>
      </w:r>
    </w:p>
    <w:p w14:paraId="52164990" w14:textId="6BD31CDD" w:rsidR="00DC3D2A" w:rsidRPr="007434A0" w:rsidRDefault="00823FDA" w:rsidP="0026442A">
      <w:pPr>
        <w:spacing w:after="0"/>
        <w:rPr>
          <w:szCs w:val="22"/>
        </w:rPr>
      </w:pPr>
      <w:r w:rsidRPr="007434A0">
        <w:rPr>
          <w:szCs w:val="22"/>
        </w:rPr>
        <w:t>Academic Dean’s List 3.5 Overall GPA throughout</w:t>
      </w:r>
      <w:r w:rsidR="00DC3D2A" w:rsidRPr="007434A0">
        <w:rPr>
          <w:szCs w:val="22"/>
        </w:rPr>
        <w:t xml:space="preserve"> LVN </w:t>
      </w:r>
      <w:r w:rsidRPr="007434A0">
        <w:rPr>
          <w:szCs w:val="22"/>
        </w:rPr>
        <w:t>Program</w:t>
      </w:r>
    </w:p>
    <w:p w14:paraId="1D340A6F" w14:textId="05985F45" w:rsidR="00823FDA" w:rsidRPr="007434A0" w:rsidRDefault="00823FDA" w:rsidP="0026442A">
      <w:pPr>
        <w:spacing w:after="0"/>
        <w:rPr>
          <w:rFonts w:ascii="Century" w:hAnsi="Century"/>
          <w:b/>
          <w:szCs w:val="22"/>
          <w:u w:val="single"/>
        </w:rPr>
      </w:pPr>
    </w:p>
    <w:p w14:paraId="7080F3C0" w14:textId="28B234BC" w:rsidR="00A174B8" w:rsidRPr="00F24EDC" w:rsidRDefault="00F24EDC" w:rsidP="00F24EDC">
      <w:pPr>
        <w:tabs>
          <w:tab w:val="left" w:pos="3451"/>
          <w:tab w:val="right" w:pos="10800"/>
        </w:tabs>
        <w:spacing w:after="0"/>
        <w:rPr>
          <w:rFonts w:ascii="Century" w:hAnsi="Century"/>
          <w:b/>
          <w:szCs w:val="22"/>
        </w:rPr>
      </w:pPr>
      <w:r w:rsidRPr="00F24EDC">
        <w:rPr>
          <w:rFonts w:ascii="Century" w:hAnsi="Century"/>
          <w:b/>
          <w:noProof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40D88D" wp14:editId="30E32880">
                <wp:simplePos x="0" y="0"/>
                <wp:positionH relativeFrom="margin">
                  <wp:align>right</wp:align>
                </wp:positionH>
                <wp:positionV relativeFrom="paragraph">
                  <wp:posOffset>186798</wp:posOffset>
                </wp:positionV>
                <wp:extent cx="685800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60000"/>
                              <a:satMod val="110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C3DD2" id="Straight Connector 1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14.7pt" to="1028.8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" strokeweight="1.5pt">
                <w10:wrap anchorx="margin"/>
              </v:line>
            </w:pict>
          </mc:Fallback>
        </mc:AlternateContent>
      </w:r>
      <w:r w:rsidR="00823FDA" w:rsidRPr="00F24EDC">
        <w:rPr>
          <w:rFonts w:ascii="Century" w:hAnsi="Century"/>
          <w:b/>
          <w:szCs w:val="22"/>
        </w:rPr>
        <w:t>Certifications</w:t>
      </w:r>
      <w:r>
        <w:rPr>
          <w:rFonts w:ascii="Century" w:hAnsi="Century"/>
          <w:b/>
          <w:szCs w:val="22"/>
        </w:rPr>
        <w:tab/>
      </w:r>
      <w:r>
        <w:rPr>
          <w:rFonts w:ascii="Century" w:hAnsi="Century"/>
          <w:b/>
          <w:szCs w:val="22"/>
        </w:rPr>
        <w:tab/>
      </w:r>
    </w:p>
    <w:p w14:paraId="1E140C21" w14:textId="46AE52FB" w:rsidR="00823FDA" w:rsidRPr="007434A0" w:rsidRDefault="00823FDA" w:rsidP="0021751D">
      <w:pPr>
        <w:pStyle w:val="ListBullet"/>
        <w:numPr>
          <w:ilvl w:val="0"/>
          <w:numId w:val="0"/>
        </w:numPr>
        <w:spacing w:line="240" w:lineRule="auto"/>
        <w:rPr>
          <w:szCs w:val="22"/>
        </w:rPr>
      </w:pPr>
      <w:r w:rsidRPr="007434A0">
        <w:rPr>
          <w:szCs w:val="22"/>
        </w:rPr>
        <w:sym w:font="Symbol" w:char="F0B7"/>
      </w:r>
      <w:r w:rsidRPr="007434A0">
        <w:rPr>
          <w:szCs w:val="22"/>
        </w:rPr>
        <w:t xml:space="preserve"> Licensed Vocational Nurse – June 2016 </w:t>
      </w:r>
    </w:p>
    <w:p w14:paraId="02221FBD" w14:textId="77777777" w:rsidR="00823FDA" w:rsidRPr="007434A0" w:rsidRDefault="00823FDA" w:rsidP="0021751D">
      <w:pPr>
        <w:pStyle w:val="ListBullet"/>
        <w:numPr>
          <w:ilvl w:val="0"/>
          <w:numId w:val="0"/>
        </w:numPr>
        <w:spacing w:line="240" w:lineRule="auto"/>
        <w:rPr>
          <w:szCs w:val="22"/>
        </w:rPr>
      </w:pPr>
      <w:r w:rsidRPr="007434A0">
        <w:rPr>
          <w:szCs w:val="22"/>
        </w:rPr>
        <w:sym w:font="Symbol" w:char="F0B7"/>
      </w:r>
      <w:r w:rsidRPr="007434A0">
        <w:rPr>
          <w:szCs w:val="22"/>
        </w:rPr>
        <w:t xml:space="preserve"> BLS Healthcare Provider CPR Certification - American Heart Association</w:t>
      </w:r>
    </w:p>
    <w:p w14:paraId="6F7FE3D8" w14:textId="03E2E0D3" w:rsidR="006768A6" w:rsidRPr="007434A0" w:rsidRDefault="00823FDA" w:rsidP="0021751D">
      <w:pPr>
        <w:pStyle w:val="ListBullet"/>
        <w:numPr>
          <w:ilvl w:val="0"/>
          <w:numId w:val="0"/>
        </w:numPr>
        <w:spacing w:line="240" w:lineRule="auto"/>
        <w:rPr>
          <w:szCs w:val="22"/>
        </w:rPr>
      </w:pPr>
      <w:r w:rsidRPr="007434A0">
        <w:rPr>
          <w:szCs w:val="22"/>
        </w:rPr>
        <w:sym w:font="Symbol" w:char="F0B7"/>
      </w:r>
      <w:r w:rsidRPr="007434A0">
        <w:rPr>
          <w:szCs w:val="22"/>
        </w:rPr>
        <w:t xml:space="preserve"> Pediatric Advanced Emergency Assessment, Recognition and Stabilization- American Heart Association</w:t>
      </w:r>
    </w:p>
    <w:sectPr w:rsidR="006768A6" w:rsidRPr="007434A0" w:rsidSect="0021751D">
      <w:footerReference w:type="even" r:id="rId11"/>
      <w:footerReference w:type="default" r:id="rId12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02579" w14:textId="77777777" w:rsidR="00DA5FE0" w:rsidRDefault="00DA5FE0">
      <w:r>
        <w:separator/>
      </w:r>
    </w:p>
    <w:p w14:paraId="20FA8D9E" w14:textId="77777777" w:rsidR="00DA5FE0" w:rsidRDefault="00DA5FE0"/>
    <w:p w14:paraId="4717A723" w14:textId="77777777" w:rsidR="00DA5FE0" w:rsidRDefault="00DA5FE0"/>
    <w:p w14:paraId="7173C127" w14:textId="77777777" w:rsidR="00DA5FE0" w:rsidRDefault="00DA5FE0"/>
    <w:p w14:paraId="00C5F467" w14:textId="77777777" w:rsidR="00DA5FE0" w:rsidRDefault="00DA5FE0"/>
    <w:p w14:paraId="453DB104" w14:textId="77777777" w:rsidR="00DA5FE0" w:rsidRDefault="00DA5FE0"/>
    <w:p w14:paraId="6ABCB6A0" w14:textId="77777777" w:rsidR="00DA5FE0" w:rsidRDefault="00DA5FE0"/>
    <w:p w14:paraId="64B70B10" w14:textId="77777777" w:rsidR="00DA5FE0" w:rsidRDefault="00DA5FE0"/>
    <w:p w14:paraId="5D305714" w14:textId="77777777" w:rsidR="00DA5FE0" w:rsidRDefault="00DA5FE0"/>
  </w:endnote>
  <w:endnote w:type="continuationSeparator" w:id="0">
    <w:p w14:paraId="0E3AE15B" w14:textId="77777777" w:rsidR="00DA5FE0" w:rsidRDefault="00DA5FE0">
      <w:r>
        <w:continuationSeparator/>
      </w:r>
    </w:p>
    <w:p w14:paraId="03E40EF8" w14:textId="77777777" w:rsidR="00DA5FE0" w:rsidRDefault="00DA5FE0"/>
    <w:p w14:paraId="5F1EE854" w14:textId="77777777" w:rsidR="00DA5FE0" w:rsidRDefault="00DA5FE0"/>
    <w:p w14:paraId="3FC3CD1C" w14:textId="77777777" w:rsidR="00DA5FE0" w:rsidRDefault="00DA5FE0"/>
    <w:p w14:paraId="55A088E8" w14:textId="77777777" w:rsidR="00DA5FE0" w:rsidRDefault="00DA5FE0"/>
    <w:p w14:paraId="0AB10F0A" w14:textId="77777777" w:rsidR="00DA5FE0" w:rsidRDefault="00DA5FE0"/>
    <w:p w14:paraId="459AB58B" w14:textId="77777777" w:rsidR="00DA5FE0" w:rsidRDefault="00DA5FE0"/>
    <w:p w14:paraId="5B337734" w14:textId="77777777" w:rsidR="00DA5FE0" w:rsidRDefault="00DA5FE0"/>
    <w:p w14:paraId="6070DA55" w14:textId="77777777" w:rsidR="00DA5FE0" w:rsidRDefault="00DA5F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altName w:val="Baskerville Old Face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F1153" w14:textId="77777777" w:rsidR="0093575F" w:rsidRDefault="0084113C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416951B3" wp14:editId="007009D6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5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id w:val="80532549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86D92D1" w14:textId="77777777" w:rsidR="0093575F" w:rsidRDefault="00D94E89">
                              <w:pPr>
                                <w:pStyle w:val="GrayText"/>
                              </w:pPr>
                              <w:r>
                                <w:t>Denise Green</w:t>
                              </w:r>
                            </w:p>
                          </w:sdtContent>
                        </w:sdt>
                      </w:txbxContent>
                    </wps:txbx>
                    <wps:bodyPr rot="0" vert="vert270" wrap="square" lIns="45720" tIns="45720" rIns="18288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416951B3" id="Rectangle 17" o:spid="_x0000_s1027" style="position:absolute;margin-left:0;margin-top:0;width:51.9pt;height:9in;z-index:251672576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" o:allowincell="f" filled="f" stroked="f">
              <v:textbox style="layout-flow:vertical;mso-layout-flow-alt:bottom-to-top" inset="3.6pt,,14.4pt,7.2pt">
                <w:txbxContent>
                  <w:sdt>
                    <w:sdtPr>
                      <w:id w:val="805325498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14:paraId="186D92D1" w14:textId="77777777" w:rsidR="0093575F" w:rsidRDefault="00D94E89">
                        <w:pPr>
                          <w:pStyle w:val="GrayText"/>
                        </w:pPr>
                        <w:r>
                          <w:t>Denise Green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1552" behindDoc="0" locked="0" layoutInCell="0" allowOverlap="1" wp14:anchorId="653606FE" wp14:editId="64B73D9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4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746E5D4" id="AutoShape 16" o:spid="_x0000_s1026" style="position:absolute;margin-left:0;margin-top:0;width:562.05pt;height:743.45pt;z-index:25167155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YupwIAAFg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UV3mLqcCAABY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64C22D02" wp14:editId="0845823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" name="Oval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7EC18B" w14:textId="77777777" w:rsidR="0093575F" w:rsidRDefault="003E316F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 w:rsidR="007E5ECC"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8D03A3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64C22D02" id="Oval 15" o:spid="_x0000_s1028" style="position:absolute;margin-left:0;margin-top:0;width:41pt;height:41pt;z-index:2516705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D2SvS4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14:paraId="027EC18B" w14:textId="77777777" w:rsidR="0093575F" w:rsidRDefault="003E316F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 w:rsidR="007E5ECC"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8D03A3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A1D1F" w14:textId="77777777" w:rsidR="0093575F" w:rsidRDefault="0084113C">
    <w:pPr>
      <w:rPr>
        <w:sz w:val="10"/>
        <w:szCs w:val="10"/>
      </w:rPr>
    </w:pPr>
    <w:r>
      <w:rPr>
        <w:noProof/>
        <w:sz w:val="10"/>
        <w:szCs w:val="10"/>
        <w:lang w:eastAsia="en-US"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6DA04AD2" wp14:editId="39633CE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5970" cy="9438640"/>
              <wp:effectExtent l="9525" t="9525" r="15240" b="6985"/>
              <wp:wrapNone/>
              <wp:docPr id="2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5970" cy="943864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068CC3BC" id="AutoShape 19" o:spid="_x0000_s1026" style="position:absolute;margin-left:0;margin-top:0;width:561.1pt;height:743.2pt;z-index:25167564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" o:allowincell="f" filled="f" fillcolor="black" strokecolor="black [3213]" strokeweight="1pt">
              <w10:wrap anchorx="page" anchory="page"/>
            </v:roundrect>
          </w:pict>
        </mc:Fallback>
      </mc:AlternateContent>
    </w:r>
  </w:p>
  <w:p w14:paraId="01ABDA06" w14:textId="77777777" w:rsidR="0093575F" w:rsidRDefault="0093575F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7274F" w14:textId="77777777" w:rsidR="00DA5FE0" w:rsidRDefault="00DA5FE0">
      <w:r>
        <w:separator/>
      </w:r>
    </w:p>
    <w:p w14:paraId="0F6BF0E5" w14:textId="77777777" w:rsidR="00DA5FE0" w:rsidRDefault="00DA5FE0"/>
    <w:p w14:paraId="3B0549F3" w14:textId="77777777" w:rsidR="00DA5FE0" w:rsidRDefault="00DA5FE0"/>
    <w:p w14:paraId="54F2B110" w14:textId="77777777" w:rsidR="00DA5FE0" w:rsidRDefault="00DA5FE0"/>
    <w:p w14:paraId="7D7F9F15" w14:textId="77777777" w:rsidR="00DA5FE0" w:rsidRDefault="00DA5FE0"/>
    <w:p w14:paraId="2406D487" w14:textId="77777777" w:rsidR="00DA5FE0" w:rsidRDefault="00DA5FE0"/>
    <w:p w14:paraId="35140819" w14:textId="77777777" w:rsidR="00DA5FE0" w:rsidRDefault="00DA5FE0"/>
    <w:p w14:paraId="5C8784BE" w14:textId="77777777" w:rsidR="00DA5FE0" w:rsidRDefault="00DA5FE0"/>
    <w:p w14:paraId="55FC48CF" w14:textId="77777777" w:rsidR="00DA5FE0" w:rsidRDefault="00DA5FE0"/>
  </w:footnote>
  <w:footnote w:type="continuationSeparator" w:id="0">
    <w:p w14:paraId="7C431A8C" w14:textId="77777777" w:rsidR="00DA5FE0" w:rsidRDefault="00DA5FE0">
      <w:r>
        <w:continuationSeparator/>
      </w:r>
    </w:p>
    <w:p w14:paraId="355E6B31" w14:textId="77777777" w:rsidR="00DA5FE0" w:rsidRDefault="00DA5FE0"/>
    <w:p w14:paraId="0242F3DF" w14:textId="77777777" w:rsidR="00DA5FE0" w:rsidRDefault="00DA5FE0"/>
    <w:p w14:paraId="5D9266E9" w14:textId="77777777" w:rsidR="00DA5FE0" w:rsidRDefault="00DA5FE0"/>
    <w:p w14:paraId="5482DBA0" w14:textId="77777777" w:rsidR="00DA5FE0" w:rsidRDefault="00DA5FE0"/>
    <w:p w14:paraId="3B3077F2" w14:textId="77777777" w:rsidR="00DA5FE0" w:rsidRDefault="00DA5FE0"/>
    <w:p w14:paraId="4D764B31" w14:textId="77777777" w:rsidR="00DA5FE0" w:rsidRDefault="00DA5FE0"/>
    <w:p w14:paraId="4E2F6D31" w14:textId="77777777" w:rsidR="00DA5FE0" w:rsidRDefault="00DA5FE0"/>
    <w:p w14:paraId="0C7CDB34" w14:textId="77777777" w:rsidR="00DA5FE0" w:rsidRDefault="00DA5FE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22DCB23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5" w15:restartNumberingAfterBreak="0">
    <w:nsid w:val="02302D5F"/>
    <w:multiLevelType w:val="hybridMultilevel"/>
    <w:tmpl w:val="9EF6B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73317"/>
    <w:multiLevelType w:val="hybridMultilevel"/>
    <w:tmpl w:val="482AD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474C1"/>
    <w:multiLevelType w:val="hybridMultilevel"/>
    <w:tmpl w:val="CDCCC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A5F0A"/>
    <w:multiLevelType w:val="hybridMultilevel"/>
    <w:tmpl w:val="B42E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A71189"/>
    <w:multiLevelType w:val="hybridMultilevel"/>
    <w:tmpl w:val="9F6ED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CD292A"/>
    <w:multiLevelType w:val="hybridMultilevel"/>
    <w:tmpl w:val="ED2680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F5481A"/>
    <w:multiLevelType w:val="hybridMultilevel"/>
    <w:tmpl w:val="997A7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D6A7F"/>
    <w:multiLevelType w:val="hybridMultilevel"/>
    <w:tmpl w:val="A5566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A84579"/>
    <w:multiLevelType w:val="hybridMultilevel"/>
    <w:tmpl w:val="E1DE8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F233D"/>
    <w:multiLevelType w:val="hybridMultilevel"/>
    <w:tmpl w:val="23E8F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70617"/>
    <w:multiLevelType w:val="hybridMultilevel"/>
    <w:tmpl w:val="C4EE9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6A653F"/>
    <w:multiLevelType w:val="hybridMultilevel"/>
    <w:tmpl w:val="DF54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6"/>
  </w:num>
  <w:num w:numId="22">
    <w:abstractNumId w:val="7"/>
  </w:num>
  <w:num w:numId="23">
    <w:abstractNumId w:val="13"/>
  </w:num>
  <w:num w:numId="24">
    <w:abstractNumId w:val="6"/>
  </w:num>
  <w:num w:numId="25">
    <w:abstractNumId w:val="14"/>
  </w:num>
  <w:num w:numId="26">
    <w:abstractNumId w:val="12"/>
  </w:num>
  <w:num w:numId="27">
    <w:abstractNumId w:val="15"/>
  </w:num>
  <w:num w:numId="28">
    <w:abstractNumId w:val="9"/>
  </w:num>
  <w:num w:numId="29">
    <w:abstractNumId w:val="5"/>
  </w:num>
  <w:num w:numId="30">
    <w:abstractNumId w:val="10"/>
  </w:num>
  <w:num w:numId="31">
    <w:abstractNumId w:val="11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hideGrammaticalErrors/>
  <w:proofState w:spelling="clean" w:grammar="clean"/>
  <w:attachedTemplate r:id="rId1"/>
  <w:styleLockQFSet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A78"/>
    <w:rsid w:val="00021640"/>
    <w:rsid w:val="00024DEE"/>
    <w:rsid w:val="00044A2E"/>
    <w:rsid w:val="0005579D"/>
    <w:rsid w:val="00056B24"/>
    <w:rsid w:val="00074785"/>
    <w:rsid w:val="000858B8"/>
    <w:rsid w:val="0008606C"/>
    <w:rsid w:val="00090923"/>
    <w:rsid w:val="00092CDA"/>
    <w:rsid w:val="000A1387"/>
    <w:rsid w:val="000A2713"/>
    <w:rsid w:val="000C1566"/>
    <w:rsid w:val="000C1889"/>
    <w:rsid w:val="000C2BAC"/>
    <w:rsid w:val="0011782E"/>
    <w:rsid w:val="00142420"/>
    <w:rsid w:val="0016388A"/>
    <w:rsid w:val="00173FD8"/>
    <w:rsid w:val="001D6F5A"/>
    <w:rsid w:val="0021751D"/>
    <w:rsid w:val="00237705"/>
    <w:rsid w:val="0026442A"/>
    <w:rsid w:val="00291D75"/>
    <w:rsid w:val="00293152"/>
    <w:rsid w:val="002E3C59"/>
    <w:rsid w:val="002E40AF"/>
    <w:rsid w:val="002E61BD"/>
    <w:rsid w:val="0031580B"/>
    <w:rsid w:val="003334DA"/>
    <w:rsid w:val="003453C0"/>
    <w:rsid w:val="00353E04"/>
    <w:rsid w:val="0036101B"/>
    <w:rsid w:val="00364ED3"/>
    <w:rsid w:val="00365784"/>
    <w:rsid w:val="00376BA2"/>
    <w:rsid w:val="00377631"/>
    <w:rsid w:val="003819C3"/>
    <w:rsid w:val="00390C44"/>
    <w:rsid w:val="003B10F2"/>
    <w:rsid w:val="003D5323"/>
    <w:rsid w:val="003D6AA1"/>
    <w:rsid w:val="003E316F"/>
    <w:rsid w:val="00414D3F"/>
    <w:rsid w:val="00421A2A"/>
    <w:rsid w:val="0042238D"/>
    <w:rsid w:val="004C4BBC"/>
    <w:rsid w:val="004E30D6"/>
    <w:rsid w:val="004F330C"/>
    <w:rsid w:val="005023E6"/>
    <w:rsid w:val="00502DC3"/>
    <w:rsid w:val="00513071"/>
    <w:rsid w:val="00526D84"/>
    <w:rsid w:val="00546E3F"/>
    <w:rsid w:val="005505D8"/>
    <w:rsid w:val="0056021D"/>
    <w:rsid w:val="00574B2E"/>
    <w:rsid w:val="00581E2B"/>
    <w:rsid w:val="0058485F"/>
    <w:rsid w:val="005925A7"/>
    <w:rsid w:val="005B6AB5"/>
    <w:rsid w:val="005F15AD"/>
    <w:rsid w:val="005F198B"/>
    <w:rsid w:val="006303B5"/>
    <w:rsid w:val="006768A6"/>
    <w:rsid w:val="006F1872"/>
    <w:rsid w:val="006F39CA"/>
    <w:rsid w:val="006F5A78"/>
    <w:rsid w:val="00700195"/>
    <w:rsid w:val="007154E9"/>
    <w:rsid w:val="007434A0"/>
    <w:rsid w:val="007704A9"/>
    <w:rsid w:val="0077316C"/>
    <w:rsid w:val="007D0993"/>
    <w:rsid w:val="007E37E3"/>
    <w:rsid w:val="007E5ECC"/>
    <w:rsid w:val="007F7730"/>
    <w:rsid w:val="008230B1"/>
    <w:rsid w:val="00823FDA"/>
    <w:rsid w:val="0084113C"/>
    <w:rsid w:val="00875872"/>
    <w:rsid w:val="0088299E"/>
    <w:rsid w:val="008A36CB"/>
    <w:rsid w:val="008C0411"/>
    <w:rsid w:val="008C0FE1"/>
    <w:rsid w:val="008C2915"/>
    <w:rsid w:val="008D03A3"/>
    <w:rsid w:val="008E4BE1"/>
    <w:rsid w:val="008E4CE8"/>
    <w:rsid w:val="00910A3F"/>
    <w:rsid w:val="00913CED"/>
    <w:rsid w:val="009152DB"/>
    <w:rsid w:val="009222FF"/>
    <w:rsid w:val="00923333"/>
    <w:rsid w:val="0093575F"/>
    <w:rsid w:val="009416E8"/>
    <w:rsid w:val="00955B1A"/>
    <w:rsid w:val="00960F39"/>
    <w:rsid w:val="00980A56"/>
    <w:rsid w:val="0098695C"/>
    <w:rsid w:val="00991662"/>
    <w:rsid w:val="009D6611"/>
    <w:rsid w:val="009E22AF"/>
    <w:rsid w:val="009F04FF"/>
    <w:rsid w:val="009F49C9"/>
    <w:rsid w:val="00A174B8"/>
    <w:rsid w:val="00A33AEC"/>
    <w:rsid w:val="00A36588"/>
    <w:rsid w:val="00A90902"/>
    <w:rsid w:val="00AC2811"/>
    <w:rsid w:val="00AC3BB9"/>
    <w:rsid w:val="00B224B0"/>
    <w:rsid w:val="00B37070"/>
    <w:rsid w:val="00B60509"/>
    <w:rsid w:val="00BB2C5B"/>
    <w:rsid w:val="00BC5A29"/>
    <w:rsid w:val="00C03E8C"/>
    <w:rsid w:val="00C27CA9"/>
    <w:rsid w:val="00C41C77"/>
    <w:rsid w:val="00C51D4A"/>
    <w:rsid w:val="00C64DA0"/>
    <w:rsid w:val="00C66118"/>
    <w:rsid w:val="00C90486"/>
    <w:rsid w:val="00CF2474"/>
    <w:rsid w:val="00D265C8"/>
    <w:rsid w:val="00D40D9B"/>
    <w:rsid w:val="00D53535"/>
    <w:rsid w:val="00D8500A"/>
    <w:rsid w:val="00D94E89"/>
    <w:rsid w:val="00DA5FE0"/>
    <w:rsid w:val="00DB4973"/>
    <w:rsid w:val="00DC3D2A"/>
    <w:rsid w:val="00DC67EA"/>
    <w:rsid w:val="00DD055C"/>
    <w:rsid w:val="00DE1437"/>
    <w:rsid w:val="00DF09CB"/>
    <w:rsid w:val="00E20A8E"/>
    <w:rsid w:val="00E21E20"/>
    <w:rsid w:val="00E25206"/>
    <w:rsid w:val="00E31033"/>
    <w:rsid w:val="00E4063B"/>
    <w:rsid w:val="00E66E1E"/>
    <w:rsid w:val="00EA55CE"/>
    <w:rsid w:val="00EE7A8D"/>
    <w:rsid w:val="00EF1E09"/>
    <w:rsid w:val="00F0054D"/>
    <w:rsid w:val="00F016C2"/>
    <w:rsid w:val="00F033F0"/>
    <w:rsid w:val="00F24EDC"/>
    <w:rsid w:val="00F27396"/>
    <w:rsid w:val="00F66B2D"/>
    <w:rsid w:val="00FA2F48"/>
    <w:rsid w:val="00FA41D5"/>
    <w:rsid w:val="00FB4D87"/>
    <w:rsid w:val="00FD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951258A"/>
  <w15:docId w15:val="{DC0FEC6B-509F-4C36-9F49-8EACE245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575F"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93575F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93575F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75F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3575F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3575F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75F"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75F"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75F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75F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75F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75F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75F"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75F"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75F"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75F"/>
    <w:rPr>
      <w:rFonts w:asciiTheme="majorHAnsi" w:hAnsiTheme="majorHAnsi" w:cs="Times New Roman"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75F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75F"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75F"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93575F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3575F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93575F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575F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sid w:val="0093575F"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sid w:val="0093575F"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93575F"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93575F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93575F"/>
    <w:rPr>
      <w:color w:val="737373" w:themeColor="text1" w:themeTint="8C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93575F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sid w:val="0093575F"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sid w:val="0093575F"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93575F"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93575F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93575F"/>
    <w:rPr>
      <w:i/>
      <w:color w:val="737373" w:themeColor="text1" w:themeTint="8C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93575F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93575F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93575F"/>
    <w:rPr>
      <w:rFonts w:cs="Times New Roman"/>
      <w:i/>
      <w:color w:val="7F7F7F" w:themeColor="background1" w:themeShade="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93575F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rsid w:val="0093575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357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575F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9357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575F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7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75F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93575F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93575F"/>
    <w:pPr>
      <w:spacing w:after="0" w:line="240" w:lineRule="auto"/>
    </w:pPr>
  </w:style>
  <w:style w:type="paragraph" w:styleId="BlockText">
    <w:name w:val="Block Text"/>
    <w:aliases w:val="Block Quote"/>
    <w:uiPriority w:val="40"/>
    <w:rsid w:val="0093575F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rsid w:val="0093575F"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93575F"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93575F"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93575F"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93575F"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93575F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93575F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93575F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93575F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93575F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93575F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93575F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93575F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93575F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sid w:val="0093575F"/>
    <w:rPr>
      <w:color w:val="CC9900" w:themeColor="hyperlink"/>
      <w:u w:val="single"/>
    </w:rPr>
  </w:style>
  <w:style w:type="paragraph" w:customStyle="1" w:styleId="PersonalName">
    <w:name w:val="Personal Name"/>
    <w:basedOn w:val="Normal"/>
    <w:uiPriority w:val="2"/>
    <w:qFormat/>
    <w:rsid w:val="0093575F"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sid w:val="0093575F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93575F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93575F"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93575F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93575F"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93575F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93575F"/>
    <w:rPr>
      <w:rFonts w:asciiTheme="majorHAnsi" w:hAnsiTheme="majorHAnsi" w:cs="Times New Roman"/>
      <w:color w:val="696464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93575F"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93575F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93575F"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rsid w:val="0093575F"/>
    <w:rPr>
      <w:rFonts w:asciiTheme="majorHAnsi" w:hAnsiTheme="majorHAnsi" w:cs="Times New Roman"/>
      <w:b/>
      <w:color w:val="9B2D1F" w:themeColor="accent2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93575F"/>
    <w:rPr>
      <w:rFonts w:asciiTheme="majorHAnsi" w:hAnsiTheme="majorHAnsi" w:cs="Times New Roman"/>
      <w:b/>
      <w:color w:val="D34817" w:themeColor="accent1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93575F"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PlaceholderAutotext32">
    <w:name w:val="PlaceholderAutotext_32"/>
    <w:semiHidden/>
    <w:unhideWhenUsed/>
    <w:rsid w:val="0093575F"/>
    <w:pPr>
      <w:tabs>
        <w:tab w:val="num" w:pos="720"/>
      </w:tabs>
      <w:spacing w:after="0"/>
      <w:ind w:left="360" w:hanging="360"/>
      <w:contextualSpacing/>
    </w:pPr>
    <w:rPr>
      <w:rFonts w:cs="Times New Roman"/>
      <w:color w:val="000000" w:themeColor="text1"/>
      <w:szCs w:val="20"/>
    </w:rPr>
  </w:style>
  <w:style w:type="paragraph" w:customStyle="1" w:styleId="GrayText">
    <w:name w:val="Gray Text"/>
    <w:basedOn w:val="NoSpacing"/>
    <w:unhideWhenUsed/>
    <w:qFormat/>
    <w:rsid w:val="0093575F"/>
    <w:rPr>
      <w:rFonts w:asciiTheme="majorHAnsi" w:hAnsiTheme="majorHAnsi"/>
      <w:color w:val="7F7F7F" w:themeColor="text1" w:themeTint="80"/>
      <w:sz w:val="20"/>
    </w:rPr>
  </w:style>
  <w:style w:type="character" w:customStyle="1" w:styleId="subsectiondatechar0">
    <w:name w:val="subsectiondatechar"/>
    <w:basedOn w:val="DefaultParagraphFont"/>
    <w:uiPriority w:val="99"/>
    <w:unhideWhenUsed/>
    <w:rsid w:val="0093575F"/>
  </w:style>
  <w:style w:type="paragraph" w:styleId="ListParagraph">
    <w:name w:val="List Paragraph"/>
    <w:basedOn w:val="Normal"/>
    <w:uiPriority w:val="6"/>
    <w:unhideWhenUsed/>
    <w:qFormat/>
    <w:rsid w:val="000C2BAC"/>
    <w:pPr>
      <w:ind w:left="720"/>
      <w:contextualSpacing/>
    </w:pPr>
  </w:style>
  <w:style w:type="table" w:styleId="DarkList-Accent3">
    <w:name w:val="Dark List Accent 3"/>
    <w:basedOn w:val="TableNormal"/>
    <w:uiPriority w:val="43"/>
    <w:rsid w:val="00C41C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28E6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463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6A4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6A4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A4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A4D" w:themeFill="accent3" w:themeFillShade="BF"/>
      </w:tcPr>
    </w:tblStylePr>
  </w:style>
  <w:style w:type="paragraph" w:styleId="BodyText">
    <w:name w:val="Body Text"/>
    <w:basedOn w:val="Normal"/>
    <w:link w:val="BodyTextChar"/>
    <w:rsid w:val="00E21E20"/>
    <w:pPr>
      <w:spacing w:before="120" w:after="0" w:line="240" w:lineRule="auto"/>
    </w:pPr>
    <w:rPr>
      <w:rFonts w:ascii="Times New Roman" w:eastAsia="Times New Roman" w:hAnsi="Times New Roman"/>
      <w:color w:val="auto"/>
      <w:sz w:val="23"/>
      <w:lang w:eastAsia="en-US"/>
    </w:rPr>
  </w:style>
  <w:style w:type="character" w:customStyle="1" w:styleId="BodyTextChar">
    <w:name w:val="Body Text Char"/>
    <w:basedOn w:val="DefaultParagraphFont"/>
    <w:link w:val="BodyText"/>
    <w:rsid w:val="00E21E20"/>
    <w:rPr>
      <w:rFonts w:ascii="Times New Roman" w:eastAsia="Times New Roman" w:hAnsi="Times New Roman" w:cs="Times New Roman"/>
      <w:sz w:val="23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C29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jnportley@gmai.c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lbosley\Desktop\LSB%20Resum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54669794-0A34-4D8B-AEA7-941C1B342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LSB Resume</Template>
  <TotalTime>243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Denise Green</dc:creator>
  <cp:lastModifiedBy>Jasmin P</cp:lastModifiedBy>
  <cp:revision>6</cp:revision>
  <cp:lastPrinted>2018-11-12T20:26:00Z</cp:lastPrinted>
  <dcterms:created xsi:type="dcterms:W3CDTF">2018-11-01T23:22:00Z</dcterms:created>
  <dcterms:modified xsi:type="dcterms:W3CDTF">2018-12-07T04:46:00Z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