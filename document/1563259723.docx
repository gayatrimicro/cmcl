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  <w:bCs/>
          <w:color w:val="000000" w:themeColor="text1"/>
          <w:sz w:val="36"/>
          <w:szCs w:val="22"/>
        </w:rPr>
        <w:alias w:val="Author"/>
        <w:tag w:val=""/>
        <w:id w:val="1246310863"/>
        <w:placeholder>
          <w:docPart w:val="87164605E8F8461FB76F8F8F8F612A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22CB7EC" w14:textId="77777777" w:rsidR="00D271A2" w:rsidRPr="00C64CB8" w:rsidRDefault="005A36FA" w:rsidP="00D53DCF">
          <w:pPr>
            <w:pStyle w:val="Title"/>
            <w:spacing w:line="240" w:lineRule="auto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22"/>
            </w:rPr>
          </w:pPr>
          <w:r w:rsidRPr="00C64CB8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22"/>
            </w:rPr>
            <w:t>Mariela contreras</w:t>
          </w:r>
        </w:p>
      </w:sdtContent>
    </w:sdt>
    <w:tbl>
      <w:tblPr>
        <w:tblStyle w:val="ResumeTable"/>
        <w:tblW w:w="5763" w:type="pct"/>
        <w:tblInd w:w="-90" w:type="dxa"/>
        <w:tblLook w:val="04A0" w:firstRow="1" w:lastRow="0" w:firstColumn="1" w:lastColumn="0" w:noHBand="0" w:noVBand="1"/>
        <w:tblDescription w:val="Contact Info"/>
      </w:tblPr>
      <w:tblGrid>
        <w:gridCol w:w="609"/>
        <w:gridCol w:w="554"/>
        <w:gridCol w:w="8737"/>
        <w:gridCol w:w="556"/>
      </w:tblGrid>
      <w:tr w:rsidR="00C02532" w:rsidRPr="00376E1E" w14:paraId="6470AFAB" w14:textId="77777777" w:rsidTr="00C02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56" w:type="pct"/>
            <w:gridSpan w:val="2"/>
          </w:tcPr>
          <w:p w14:paraId="1898B92B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444" w:type="pct"/>
            <w:gridSpan w:val="2"/>
          </w:tcPr>
          <w:p w14:paraId="360477B2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02532" w:rsidRPr="00376E1E" w14:paraId="1F75A1B3" w14:textId="77777777" w:rsidTr="00376E1E">
        <w:trPr>
          <w:gridAfter w:val="1"/>
          <w:wAfter w:w="266" w:type="pct"/>
          <w:trHeight w:val="882"/>
        </w:trPr>
        <w:tc>
          <w:tcPr>
            <w:tcW w:w="291" w:type="pct"/>
          </w:tcPr>
          <w:p w14:paraId="52102250" w14:textId="77777777" w:rsidR="00D271A2" w:rsidRPr="00376E1E" w:rsidRDefault="00D271A2" w:rsidP="00D53DC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443" w:type="pct"/>
            <w:gridSpan w:val="2"/>
          </w:tcPr>
          <w:p w14:paraId="5BEE3ADC" w14:textId="421E1C35" w:rsidR="00927802" w:rsidRPr="00C64CB8" w:rsidRDefault="00927802" w:rsidP="00C02532">
            <w:pPr>
              <w:pStyle w:val="ContactInfo"/>
              <w:spacing w:after="0"/>
              <w:ind w:right="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1221 </w:t>
            </w:r>
            <w:proofErr w:type="spellStart"/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Willowbrook</w:t>
            </w:r>
            <w:proofErr w:type="spellEnd"/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</w:t>
            </w:r>
            <w:r w:rsidR="003F1E00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|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Lancaster, TX |75134 |</w:t>
            </w:r>
            <w:r w:rsidR="003F1E00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Cell: 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817-368-9212</w:t>
            </w:r>
            <w:r w:rsidR="003F1E00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|Email: </w:t>
            </w:r>
            <w:hyperlink r:id="rId8" w:history="1">
              <w:r w:rsidR="00376E1E" w:rsidRPr="00C64CB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marycv5@yahoo.com</w:t>
              </w:r>
            </w:hyperlink>
          </w:p>
          <w:p w14:paraId="45FBD601" w14:textId="182D03FC" w:rsidR="00376E1E" w:rsidRPr="00376E1E" w:rsidRDefault="00376E1E" w:rsidP="00C02532">
            <w:pPr>
              <w:pStyle w:val="ContactInfo"/>
              <w:spacing w:after="0"/>
              <w:ind w:right="35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1FE8F26" w14:textId="6DC66BE9" w:rsidR="00376E1E" w:rsidRPr="00376E1E" w:rsidRDefault="00376E1E" w:rsidP="00C02532">
            <w:pPr>
              <w:pStyle w:val="ContactInfo"/>
              <w:spacing w:after="0"/>
              <w:ind w:right="35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D54F631" w14:textId="77777777" w:rsidR="00363C28" w:rsidRPr="00376E1E" w:rsidRDefault="00363C28" w:rsidP="00376E1E">
            <w:pPr>
              <w:pStyle w:val="ContactInfo"/>
              <w:spacing w:after="0"/>
              <w:ind w:right="35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EC91914" w14:textId="77777777" w:rsidR="00D271A2" w:rsidRPr="00C64CB8" w:rsidRDefault="005A36FA" w:rsidP="00D53DCF">
      <w:pPr>
        <w:pStyle w:val="SectionHeading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6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Career focus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4B547E" w:rsidRPr="00376E1E" w14:paraId="000A0F43" w14:textId="77777777" w:rsidTr="00D27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3D4184B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87" w:type="pct"/>
          </w:tcPr>
          <w:p w14:paraId="7AB4AAD1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B547E" w:rsidRPr="00376E1E" w14:paraId="3D151E99" w14:textId="77777777" w:rsidTr="00D271A2">
        <w:tc>
          <w:tcPr>
            <w:tcW w:w="913" w:type="pct"/>
          </w:tcPr>
          <w:p w14:paraId="1CF83038" w14:textId="77777777" w:rsidR="00D271A2" w:rsidRPr="00376E1E" w:rsidRDefault="00D271A2" w:rsidP="00D53DC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87" w:type="pct"/>
          </w:tcPr>
          <w:p w14:paraId="785E94A1" w14:textId="2DAC42F0" w:rsidR="00D271A2" w:rsidRPr="00C64CB8" w:rsidRDefault="00921C83" w:rsidP="00D53DC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seek experience in the career I am focused on and to maintain a developing job by being a productive team player. I am seeking a position </w:t>
            </w:r>
            <w:r w:rsidR="00927802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 a </w:t>
            </w:r>
            <w:r w:rsidR="004E06E2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 care technician</w:t>
            </w:r>
            <w:r w:rsidR="001152F2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while 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working towards my goal of becoming a </w:t>
            </w:r>
            <w:r w:rsidR="00C02532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egistered </w:t>
            </w:r>
            <w:r w:rsidR="001152F2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urse.  </w:t>
            </w:r>
          </w:p>
          <w:p w14:paraId="5F78EC7B" w14:textId="77777777" w:rsidR="00207775" w:rsidRPr="00376E1E" w:rsidRDefault="00207775" w:rsidP="00D53DC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6E43AD58" w14:textId="77777777" w:rsidR="00D271A2" w:rsidRPr="00C64CB8" w:rsidRDefault="005A36FA" w:rsidP="00D53DCF">
      <w:pPr>
        <w:pStyle w:val="SectionHeading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6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Summary of</w:t>
      </w:r>
      <w:r w:rsidR="00AC07BB" w:rsidRPr="00C6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Skills</w:t>
      </w:r>
    </w:p>
    <w:tbl>
      <w:tblPr>
        <w:tblStyle w:val="ResumeTable"/>
        <w:tblW w:w="4979" w:type="pct"/>
        <w:tblLook w:val="04A0" w:firstRow="1" w:lastRow="0" w:firstColumn="1" w:lastColumn="0" w:noHBand="0" w:noVBand="1"/>
        <w:tblDescription w:val="Summary"/>
      </w:tblPr>
      <w:tblGrid>
        <w:gridCol w:w="1621"/>
        <w:gridCol w:w="7413"/>
      </w:tblGrid>
      <w:tr w:rsidR="00C02532" w:rsidRPr="00376E1E" w14:paraId="59B68E60" w14:textId="77777777" w:rsidTr="00C02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897" w:type="pct"/>
          </w:tcPr>
          <w:p w14:paraId="355DFA09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03" w:type="pct"/>
          </w:tcPr>
          <w:p w14:paraId="714E08DA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02532" w:rsidRPr="00376E1E" w14:paraId="714C7CEC" w14:textId="77777777" w:rsidTr="00C02532">
        <w:tc>
          <w:tcPr>
            <w:tcW w:w="897" w:type="pct"/>
          </w:tcPr>
          <w:p w14:paraId="4B80EA64" w14:textId="77777777" w:rsidR="00D271A2" w:rsidRPr="00C64CB8" w:rsidRDefault="00D271A2" w:rsidP="00D53DC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3" w:type="pct"/>
          </w:tcPr>
          <w:p w14:paraId="2BACDF49" w14:textId="704DE85A" w:rsidR="0079708C" w:rsidRPr="00C64CB8" w:rsidRDefault="0079708C" w:rsidP="00D53DC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303DA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Adaptable learner, easily trained and willing to learn new things 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 w:rsidR="009303DA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them towards great progress in my work</w:t>
            </w:r>
          </w:p>
          <w:p w14:paraId="21FECF02" w14:textId="59EAD881" w:rsidR="0079708C" w:rsidRPr="00C64CB8" w:rsidRDefault="0079708C" w:rsidP="00D53DC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152F2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 as a team member </w:t>
            </w:r>
            <w:r w:rsidR="00C02532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ensure the best possible patient care and final outcome of every patient</w:t>
            </w:r>
          </w:p>
          <w:p w14:paraId="47585140" w14:textId="2180C054" w:rsidR="009303DA" w:rsidRPr="00C64CB8" w:rsidRDefault="0079708C" w:rsidP="00D53DC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152F2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Able to think quickly and communicate effectively in high stress situations</w:t>
            </w:r>
          </w:p>
          <w:p w14:paraId="2231CFB4" w14:textId="77777777" w:rsidR="00D271A2" w:rsidRPr="00C64CB8" w:rsidRDefault="0079708C" w:rsidP="00D53DCF">
            <w:pPr>
              <w:pStyle w:val="Subsection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sz w:val="24"/>
                <w:szCs w:val="24"/>
              </w:rPr>
              <w:t>-Fluent in Spanish and English</w:t>
            </w:r>
          </w:p>
          <w:p w14:paraId="6BFA02DB" w14:textId="77777777" w:rsidR="00207775" w:rsidRPr="00C64CB8" w:rsidRDefault="00207775" w:rsidP="00D53DCF">
            <w:pPr>
              <w:pStyle w:val="Subsection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616332" w14:textId="1F74AF72" w:rsidR="00D271A2" w:rsidRPr="00C64CB8" w:rsidRDefault="006C39BB" w:rsidP="00D53DCF">
      <w:pPr>
        <w:pStyle w:val="SectionHeading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6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Work</w:t>
      </w:r>
      <w:r w:rsidR="002A7D94" w:rsidRPr="00C6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AC07BB" w:rsidRPr="00C6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6"/>
        <w:gridCol w:w="9066"/>
      </w:tblGrid>
      <w:tr w:rsidR="004B547E" w:rsidRPr="00376E1E" w14:paraId="5F1A04EE" w14:textId="77777777" w:rsidTr="00C64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76" w:type="pct"/>
          </w:tcPr>
          <w:p w14:paraId="19273994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924" w:type="pct"/>
          </w:tcPr>
          <w:p w14:paraId="10D89007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B547E" w:rsidRPr="00376E1E" w14:paraId="1D51C16D" w14:textId="77777777" w:rsidTr="00C64CB8">
        <w:trPr>
          <w:trHeight w:val="126"/>
        </w:trPr>
        <w:tc>
          <w:tcPr>
            <w:tcW w:w="76" w:type="pct"/>
          </w:tcPr>
          <w:p w14:paraId="043BF4A2" w14:textId="77777777" w:rsidR="00D271A2" w:rsidRPr="00376E1E" w:rsidRDefault="00D271A2" w:rsidP="00D53DCF">
            <w:pPr>
              <w:pStyle w:val="Date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24" w:type="pct"/>
          </w:tcPr>
          <w:p w14:paraId="0B2499FC" w14:textId="57C35A40" w:rsidR="004E06E2" w:rsidRPr="00376E1E" w:rsidRDefault="00D00637" w:rsidP="00376E1E">
            <w:pPr>
              <w:rPr>
                <w:rFonts w:ascii="Times New Roman" w:hAnsi="Times New Roman" w:cs="Times New Roman"/>
              </w:rPr>
            </w:pPr>
            <w:r w:rsidRPr="00376E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03/2016</w:t>
            </w:r>
            <w:r w:rsidR="00C02532" w:rsidRPr="00376E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-Present</w:t>
            </w:r>
            <w:r w:rsidR="005C0D0C" w:rsidRPr="00376E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 w:rsidRPr="00376E1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  <w:t>Baylor Scott &amp; White Health</w:t>
            </w:r>
            <w:r w:rsidR="00376E1E" w:rsidRPr="00376E1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376E1E" w:rsidRPr="00376E1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(3500 Gaston Ave, Dallas, TX)</w:t>
            </w:r>
            <w:r w:rsidR="00BE0FE7" w:rsidRPr="00376E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r w:rsidR="00BE0FE7" w:rsidRPr="00376E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</w:p>
          <w:p w14:paraId="163415B1" w14:textId="77777777" w:rsidR="00BE0FE7" w:rsidRPr="00C64CB8" w:rsidRDefault="00D00637" w:rsidP="004E06E2">
            <w:pPr>
              <w:pStyle w:val="ListBullet"/>
              <w:numPr>
                <w:ilvl w:val="0"/>
                <w:numId w:val="0"/>
              </w:numPr>
              <w:spacing w:after="0"/>
              <w:ind w:left="101" w:firstLine="15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Patient Care Technician</w:t>
            </w:r>
          </w:p>
          <w:p w14:paraId="6730E32B" w14:textId="77777777" w:rsidR="009C41B1" w:rsidRPr="00C64CB8" w:rsidRDefault="009C41B1" w:rsidP="009C41B1">
            <w:pPr>
              <w:pStyle w:val="ListBullet"/>
              <w:numPr>
                <w:ilvl w:val="0"/>
                <w:numId w:val="0"/>
              </w:numPr>
              <w:spacing w:after="0"/>
              <w:ind w:left="1704" w:hanging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00637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Assist patients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activities of </w:t>
            </w:r>
            <w:r w:rsidR="00D00637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daily living i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ncluding self-care, transferring, </w:t>
            </w:r>
            <w:r w:rsidR="00D00637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making beds, 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feeding, bathing, and grooming needs.</w:t>
            </w:r>
          </w:p>
          <w:p w14:paraId="5987C77B" w14:textId="77777777" w:rsidR="009C41B1" w:rsidRPr="00C64CB8" w:rsidRDefault="009C41B1" w:rsidP="005C0D0C">
            <w:pPr>
              <w:pStyle w:val="ListBullet"/>
              <w:numPr>
                <w:ilvl w:val="0"/>
                <w:numId w:val="0"/>
              </w:numPr>
              <w:spacing w:after="0"/>
              <w:ind w:left="101" w:firstLine="15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-Vital signs: Blood pressure, wei</w:t>
            </w:r>
            <w:r w:rsidR="00D00637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ght, height, pulse, respiration.</w:t>
            </w:r>
          </w:p>
          <w:p w14:paraId="48FC91E0" w14:textId="0875C289" w:rsidR="00D00637" w:rsidRPr="00C64CB8" w:rsidRDefault="00D00637" w:rsidP="00D00637">
            <w:pPr>
              <w:pStyle w:val="ListBullet"/>
              <w:numPr>
                <w:ilvl w:val="0"/>
                <w:numId w:val="0"/>
              </w:numPr>
              <w:spacing w:after="0"/>
              <w:ind w:left="1656" w:hanging="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-Measure and record food/liquid intake or urinary/fecal output, reporting</w:t>
            </w:r>
            <w:bookmarkStart w:id="0" w:name="_GoBack"/>
            <w:bookmarkEnd w:id="0"/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changes to medical or nursing staff.</w:t>
            </w:r>
          </w:p>
          <w:p w14:paraId="1C751033" w14:textId="77777777" w:rsidR="00D00637" w:rsidRPr="00C64CB8" w:rsidRDefault="00D00637" w:rsidP="005C0D0C">
            <w:pPr>
              <w:pStyle w:val="ListBullet"/>
              <w:numPr>
                <w:ilvl w:val="0"/>
                <w:numId w:val="0"/>
              </w:numPr>
              <w:spacing w:after="0"/>
              <w:ind w:left="101" w:firstLine="15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-Check glucose levels and perform EKG tests when needed.</w:t>
            </w:r>
          </w:p>
          <w:p w14:paraId="51FB357D" w14:textId="77777777" w:rsidR="009C41B1" w:rsidRPr="00C64CB8" w:rsidRDefault="009C41B1" w:rsidP="009C41B1">
            <w:pPr>
              <w:pStyle w:val="ListBullet"/>
              <w:numPr>
                <w:ilvl w:val="0"/>
                <w:numId w:val="0"/>
              </w:numPr>
              <w:spacing w:after="0"/>
              <w:ind w:left="1704" w:hanging="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-Document </w:t>
            </w:r>
            <w:r w:rsidR="00D00637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report observations of patient behavior, complaints or             physical sy</w:t>
            </w:r>
            <w:r w:rsidR="00D00637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mptoms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RNs.</w:t>
            </w:r>
          </w:p>
          <w:p w14:paraId="07D126FB" w14:textId="24D32F82" w:rsidR="00D53DCF" w:rsidRPr="00376E1E" w:rsidRDefault="00D53DCF" w:rsidP="00D53DCF">
            <w:pPr>
              <w:pStyle w:val="SectionHeading"/>
              <w:spacing w:before="0" w:line="240" w:lineRule="auto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</w:p>
          <w:tbl>
            <w:tblPr>
              <w:tblStyle w:val="ResumeTable"/>
              <w:tblW w:w="9394" w:type="dxa"/>
              <w:tblLook w:val="04A0" w:firstRow="1" w:lastRow="0" w:firstColumn="1" w:lastColumn="0" w:noHBand="0" w:noVBand="1"/>
              <w:tblDescription w:val="Experience"/>
            </w:tblPr>
            <w:tblGrid>
              <w:gridCol w:w="1511"/>
              <w:gridCol w:w="7883"/>
            </w:tblGrid>
            <w:tr w:rsidR="00933D35" w:rsidRPr="00376E1E" w14:paraId="0DD5C52B" w14:textId="77777777" w:rsidTr="00933D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58"/>
              </w:trPr>
              <w:tc>
                <w:tcPr>
                  <w:tcW w:w="804" w:type="pct"/>
                </w:tcPr>
                <w:p w14:paraId="7DD1301D" w14:textId="77777777" w:rsidR="00D53DCF" w:rsidRPr="00376E1E" w:rsidRDefault="00D53DCF" w:rsidP="00D53DC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196" w:type="pct"/>
                </w:tcPr>
                <w:p w14:paraId="5D2FCCEF" w14:textId="77777777" w:rsidR="00D53DCF" w:rsidRPr="00376E1E" w:rsidRDefault="00D53DCF" w:rsidP="00D53DC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933D35" w:rsidRPr="00376E1E" w14:paraId="5C260921" w14:textId="77777777" w:rsidTr="00933D35">
              <w:trPr>
                <w:trHeight w:val="26"/>
              </w:trPr>
              <w:tc>
                <w:tcPr>
                  <w:tcW w:w="804" w:type="pct"/>
                </w:tcPr>
                <w:p w14:paraId="5CF9BC04" w14:textId="6183AC05" w:rsidR="003F1E00" w:rsidRPr="00376E1E" w:rsidRDefault="003F1E00" w:rsidP="003F1E00">
                  <w:pPr>
                    <w:ind w:right="168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r w:rsidRPr="00376E1E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>0</w:t>
                  </w:r>
                  <w:r w:rsidR="006C39BB" w:rsidRPr="00376E1E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>7</w:t>
                  </w:r>
                  <w:r w:rsidRPr="00376E1E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>/201</w:t>
                  </w:r>
                  <w:r w:rsidR="006C39BB" w:rsidRPr="00376E1E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>7</w:t>
                  </w:r>
                  <w:r w:rsidRPr="00376E1E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>-</w:t>
                  </w:r>
                  <w:r w:rsidR="006C39BB" w:rsidRPr="00376E1E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>Present</w:t>
                  </w:r>
                </w:p>
                <w:p w14:paraId="73AEC489" w14:textId="77777777" w:rsidR="003F1E00" w:rsidRPr="00376E1E" w:rsidRDefault="003F1E00" w:rsidP="003F1E00">
                  <w:pPr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12B6A8DE" w14:textId="77777777" w:rsidR="003F1E00" w:rsidRPr="00376E1E" w:rsidRDefault="003F1E00" w:rsidP="003F1E00">
                  <w:pPr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0479121C" w14:textId="77777777" w:rsidR="003F1E00" w:rsidRPr="00376E1E" w:rsidRDefault="003F1E00" w:rsidP="003F1E00">
                  <w:pPr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3B87E42" w14:textId="77777777" w:rsidR="003F1E00" w:rsidRPr="00376E1E" w:rsidRDefault="003F1E00" w:rsidP="003F1E00">
                  <w:pPr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47D08BC2" w14:textId="77777777" w:rsidR="003F1E00" w:rsidRPr="00376E1E" w:rsidRDefault="003F1E00" w:rsidP="003F1E00">
                  <w:pPr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268E6CE4" w14:textId="77777777" w:rsidR="00B31592" w:rsidRPr="00376E1E" w:rsidRDefault="00B31592" w:rsidP="00D53DCF">
                  <w:pPr>
                    <w:pStyle w:val="Date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45FF2EB7" w14:textId="77777777" w:rsidR="00D53DCF" w:rsidRDefault="00D53DCF" w:rsidP="00D53DCF">
                  <w:pPr>
                    <w:pStyle w:val="Date"/>
                    <w:spacing w:after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21FC2A1B" w14:textId="77777777" w:rsidR="00376E1E" w:rsidRDefault="00376E1E" w:rsidP="00376E1E"/>
                <w:p w14:paraId="1FFE573B" w14:textId="77777777" w:rsidR="00376E1E" w:rsidRDefault="00376E1E" w:rsidP="00376E1E"/>
                <w:p w14:paraId="76FE18AD" w14:textId="77777777" w:rsidR="00376E1E" w:rsidRDefault="00376E1E" w:rsidP="00376E1E"/>
                <w:p w14:paraId="73174C2C" w14:textId="7D78B26F" w:rsidR="00376E1E" w:rsidRPr="00376E1E" w:rsidRDefault="00376E1E" w:rsidP="00C64CB8"/>
              </w:tc>
              <w:tc>
                <w:tcPr>
                  <w:tcW w:w="4196" w:type="pct"/>
                </w:tcPr>
                <w:p w14:paraId="5FD23070" w14:textId="2BABD815" w:rsidR="003F1E00" w:rsidRPr="00376E1E" w:rsidRDefault="006C39BB" w:rsidP="006C39B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76E1E">
                    <w:rPr>
                      <w:rFonts w:ascii="Times New Roman" w:hAnsi="Times New Roman" w:cs="Times New Roman"/>
                      <w:b/>
                      <w:color w:val="000000" w:themeColor="text1"/>
                      <w:sz w:val="22"/>
                      <w:szCs w:val="22"/>
                      <w:u w:val="single"/>
                    </w:rPr>
                    <w:t>Campuzano’s</w:t>
                  </w:r>
                  <w:proofErr w:type="spellEnd"/>
                  <w:r w:rsidR="003F1E00" w:rsidRPr="00376E1E">
                    <w:rPr>
                      <w:rFonts w:ascii="Times New Roman" w:hAnsi="Times New Roman" w:cs="Times New Roman"/>
                      <w:b/>
                      <w:color w:val="000000" w:themeColor="text1"/>
                      <w:sz w:val="22"/>
                      <w:szCs w:val="22"/>
                      <w:u w:val="single"/>
                    </w:rPr>
                    <w:t xml:space="preserve"> Restaurant</w:t>
                  </w:r>
                  <w:r w:rsidR="003F1E00" w:rsidRPr="00376E1E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3F1E00" w:rsidRPr="00376E1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376E1E">
                    <w:rPr>
                      <w:rFonts w:ascii="Times New Roman" w:hAnsi="Times New Roman" w:cs="Times New Roman"/>
                      <w:color w:val="222222"/>
                      <w:sz w:val="18"/>
                      <w:szCs w:val="18"/>
                      <w:shd w:val="clear" w:color="auto" w:fill="FFFFFF"/>
                    </w:rPr>
                    <w:t>108 N 8th St, Midlothian, TX</w:t>
                  </w:r>
                  <w:r w:rsidR="003F1E00" w:rsidRPr="00376E1E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)</w:t>
                  </w:r>
                  <w:r w:rsidR="003F1E00" w:rsidRPr="00376E1E"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  <w:tab/>
                  </w:r>
                </w:p>
                <w:p w14:paraId="1D992DA7" w14:textId="1112D55D" w:rsidR="003F1E00" w:rsidRPr="00C64CB8" w:rsidRDefault="003F1E00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 w:firstLine="102"/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 w:rsidRPr="00C64CB8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Server</w:t>
                  </w:r>
                  <w:r w:rsidR="006C39BB" w:rsidRPr="00C64CB8">
                    <w:rPr>
                      <w:rFonts w:ascii="Times New Roman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  <w:t>/Bartender</w:t>
                  </w:r>
                </w:p>
                <w:p w14:paraId="187927E7" w14:textId="77777777" w:rsidR="003F1E00" w:rsidRPr="00C64CB8" w:rsidRDefault="00363C28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 w:firstLine="102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softHyphen/>
                    <w:t>-Greet customers &amp; answer phone</w:t>
                  </w:r>
                </w:p>
                <w:p w14:paraId="7AFC8049" w14:textId="77777777" w:rsidR="00363C28" w:rsidRPr="00C64CB8" w:rsidRDefault="00363C28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 w:firstLine="102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-Mix and serve alcoholic and non-alcoholic drinks</w:t>
                  </w:r>
                </w:p>
                <w:p w14:paraId="43D279A3" w14:textId="77777777" w:rsidR="00363C28" w:rsidRPr="00C64CB8" w:rsidRDefault="00363C28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 w:firstLine="102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-Keep bar clean following the safety and sanitation policies </w:t>
                  </w:r>
                </w:p>
                <w:p w14:paraId="7C914BA3" w14:textId="77777777" w:rsidR="003F1E00" w:rsidRPr="00C64CB8" w:rsidRDefault="00363C28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 w:firstLine="102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="003F1E00"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Take To-Go orders</w:t>
                  </w:r>
                </w:p>
                <w:p w14:paraId="6D0F9BDB" w14:textId="77777777" w:rsidR="003F1E00" w:rsidRPr="00C64CB8" w:rsidRDefault="00363C28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 w:firstLine="102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="003F1E00"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Schedule party reservations</w:t>
                  </w:r>
                </w:p>
                <w:p w14:paraId="117F41DE" w14:textId="27038056" w:rsidR="003F1E00" w:rsidRPr="00C64CB8" w:rsidRDefault="006C39BB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363C28"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="003F1E00" w:rsidRPr="00C64CB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Cashier</w:t>
                  </w:r>
                </w:p>
                <w:p w14:paraId="4C5F3A4F" w14:textId="7C4CC515" w:rsidR="006C39BB" w:rsidRPr="00376E1E" w:rsidRDefault="006C39BB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2831B569" w14:textId="16093D83" w:rsidR="006C39BB" w:rsidRPr="00376E1E" w:rsidRDefault="006C39BB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7B897F30" w14:textId="64E141E8" w:rsidR="006C39BB" w:rsidRPr="00376E1E" w:rsidRDefault="006C39BB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0AA49A8" w14:textId="0FD88CD9" w:rsidR="006C39BB" w:rsidRPr="00376E1E" w:rsidRDefault="006C39BB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01A01A02" w14:textId="7612628A" w:rsidR="006C39BB" w:rsidRPr="00376E1E" w:rsidRDefault="006C39BB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A5B4198" w14:textId="59F0342A" w:rsidR="006C39BB" w:rsidRPr="00376E1E" w:rsidRDefault="006C39BB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6F0E2831" w14:textId="77777777" w:rsidR="006C39BB" w:rsidRPr="00376E1E" w:rsidRDefault="006C39BB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right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5A0EA888" w14:textId="77777777" w:rsidR="003F1E00" w:rsidRPr="00376E1E" w:rsidRDefault="003F1E00" w:rsidP="003F1E00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rPr>
                      <w:rFonts w:ascii="Times New Roman" w:hAnsi="Times New Roman" w:cs="Times New Roman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14:paraId="7AD454A2" w14:textId="4214667D" w:rsidR="00816F02" w:rsidRPr="00376E1E" w:rsidRDefault="00816F02" w:rsidP="006C39BB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left="101" w:hanging="101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3EBFB8EC" w14:textId="77777777" w:rsidR="00D53DCF" w:rsidRPr="00376E1E" w:rsidRDefault="00D53DCF" w:rsidP="00207775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</w:tbl>
          <w:p w14:paraId="38973ED2" w14:textId="77777777" w:rsidR="00D53DCF" w:rsidRPr="00376E1E" w:rsidRDefault="00D53DCF" w:rsidP="00D53DCF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00184AA" w14:textId="77777777" w:rsidR="00D271A2" w:rsidRPr="00C64CB8" w:rsidRDefault="002A7D94" w:rsidP="00D53DCF">
      <w:pPr>
        <w:pStyle w:val="SectionHeading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6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Education</w:t>
      </w:r>
    </w:p>
    <w:tbl>
      <w:tblPr>
        <w:tblStyle w:val="ResumeTable"/>
        <w:tblW w:w="4967" w:type="pct"/>
        <w:tblLook w:val="04A0" w:firstRow="1" w:lastRow="0" w:firstColumn="1" w:lastColumn="0" w:noHBand="0" w:noVBand="1"/>
        <w:tblDescription w:val="Education"/>
      </w:tblPr>
      <w:tblGrid>
        <w:gridCol w:w="1676"/>
        <w:gridCol w:w="7336"/>
      </w:tblGrid>
      <w:tr w:rsidR="004B547E" w:rsidRPr="00376E1E" w14:paraId="616F509C" w14:textId="77777777" w:rsidTr="00D00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30" w:type="pct"/>
          </w:tcPr>
          <w:p w14:paraId="054B6B6B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70" w:type="pct"/>
          </w:tcPr>
          <w:p w14:paraId="39648C83" w14:textId="77777777" w:rsidR="00D271A2" w:rsidRPr="00376E1E" w:rsidRDefault="00D271A2" w:rsidP="00D53DC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B547E" w:rsidRPr="00376E1E" w14:paraId="45315E4C" w14:textId="77777777" w:rsidTr="00D00637">
        <w:tc>
          <w:tcPr>
            <w:tcW w:w="930" w:type="pct"/>
          </w:tcPr>
          <w:p w14:paraId="06745468" w14:textId="77777777" w:rsidR="00D271A2" w:rsidRPr="00C64CB8" w:rsidRDefault="005A36FA" w:rsidP="00D53DCF">
            <w:pPr>
              <w:pStyle w:val="Date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sz w:val="24"/>
                <w:szCs w:val="24"/>
              </w:rPr>
              <w:t>08/2011-05/2014</w:t>
            </w:r>
          </w:p>
        </w:tc>
        <w:tc>
          <w:tcPr>
            <w:tcW w:w="4070" w:type="pct"/>
          </w:tcPr>
          <w:p w14:paraId="37D6C431" w14:textId="77777777" w:rsidR="00D271A2" w:rsidRPr="00C64CB8" w:rsidRDefault="00363C28" w:rsidP="003954D8">
            <w:pPr>
              <w:pStyle w:val="Subsection"/>
              <w:spacing w:after="0"/>
              <w:ind w:righ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Associate</w:t>
            </w:r>
            <w:r w:rsidR="005A36FA" w:rsidRPr="00C64C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of Science degree with a Field of study in </w:t>
            </w:r>
            <w:proofErr w:type="gramStart"/>
            <w:r w:rsidR="005A36FA" w:rsidRPr="00C64C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Business</w:t>
            </w:r>
            <w:r w:rsidR="00AC07BB" w:rsidRPr="00C64CB8">
              <w:rPr>
                <w:rFonts w:ascii="Times New Roman" w:hAnsi="Times New Roman" w:cs="Times New Roman"/>
                <w:sz w:val="24"/>
                <w:szCs w:val="24"/>
              </w:rPr>
              <w:t>,  </w:t>
            </w:r>
            <w:r w:rsidR="003954D8" w:rsidRPr="00C64CB8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Mountain</w:t>
            </w:r>
            <w:proofErr w:type="gramEnd"/>
            <w:r w:rsidR="003954D8" w:rsidRPr="00C64CB8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View </w:t>
            </w:r>
            <w:r w:rsidR="005A36FA" w:rsidRPr="00C64CB8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College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id w:val="1945648944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768577862"/>
              <w:placeholder>
                <w:docPart w:val="B28999F279594838A40A68719E48DED5"/>
              </w:placeholder>
              <w15:repeatingSectionItem/>
            </w:sdtPr>
            <w:sdtEndPr/>
            <w:sdtContent>
              <w:tr w:rsidR="004B547E" w:rsidRPr="00376E1E" w14:paraId="5A7AD393" w14:textId="77777777" w:rsidTr="00D00637">
                <w:tc>
                  <w:tcPr>
                    <w:tcW w:w="930" w:type="pct"/>
                  </w:tcPr>
                  <w:p w14:paraId="11FB62ED" w14:textId="77777777" w:rsidR="00D271A2" w:rsidRPr="00C64CB8" w:rsidRDefault="005A36FA" w:rsidP="00D53DCF">
                    <w:pPr>
                      <w:pStyle w:val="Date"/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06/2015-08-2015</w:t>
                    </w:r>
                  </w:p>
                </w:tc>
                <w:tc>
                  <w:tcPr>
                    <w:tcW w:w="4070" w:type="pct"/>
                  </w:tcPr>
                  <w:p w14:paraId="740EE55A" w14:textId="77777777" w:rsidR="004E06E2" w:rsidRPr="00C64CB8" w:rsidRDefault="005A36FA" w:rsidP="00D53DCF">
                    <w:pPr>
                      <w:pStyle w:val="Subsection"/>
                      <w:spacing w:after="0"/>
                      <w:rPr>
                        <w:rStyle w:val="Emphasis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</w:pP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Certified Nurse Aide </w:t>
                    </w:r>
                    <w:proofErr w:type="gramStart"/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Training</w:t>
                    </w:r>
                    <w:r w:rsidR="00AC07BB"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  </w:t>
                    </w:r>
                    <w:r w:rsidRPr="00C64CB8">
                      <w:rPr>
                        <w:rStyle w:val="Emphasis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Mountain</w:t>
                    </w:r>
                    <w:proofErr w:type="gramEnd"/>
                    <w:r w:rsidRPr="00C64CB8">
                      <w:rPr>
                        <w:rStyle w:val="Emphasis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 View College</w:t>
                    </w:r>
                  </w:p>
                  <w:p w14:paraId="7A81A3EE" w14:textId="6AD4116A" w:rsidR="00D271A2" w:rsidRPr="00C64CB8" w:rsidRDefault="00376E1E" w:rsidP="00D53DCF">
                    <w:pPr>
                      <w:pStyle w:val="Subsection"/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BLS</w:t>
                    </w:r>
                    <w:r w:rsidR="004E06E2"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certified</w:t>
                    </w:r>
                  </w:p>
                </w:tc>
              </w:t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778483452"/>
              <w:placeholder>
                <w:docPart w:val="30084C942BD842FCA70856E7FC3AFA55"/>
              </w:placeholder>
              <w15:repeatingSectionItem/>
            </w:sdtPr>
            <w:sdtEndPr/>
            <w:sdtContent>
              <w:tr w:rsidR="00D00637" w:rsidRPr="00376E1E" w14:paraId="1439F7B2" w14:textId="77777777" w:rsidTr="00D00637">
                <w:tc>
                  <w:tcPr>
                    <w:tcW w:w="930" w:type="pct"/>
                  </w:tcPr>
                  <w:p w14:paraId="3513A0D2" w14:textId="77777777" w:rsidR="00D00637" w:rsidRPr="00C64CB8" w:rsidRDefault="00D00637" w:rsidP="00D00637">
                    <w:pPr>
                      <w:pStyle w:val="Date"/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03/2016-06/2016</w:t>
                    </w:r>
                  </w:p>
                </w:tc>
                <w:tc>
                  <w:tcPr>
                    <w:tcW w:w="4070" w:type="pct"/>
                  </w:tcPr>
                  <w:p w14:paraId="4D0D59C7" w14:textId="5BA7E254" w:rsidR="00D00637" w:rsidRPr="00C64CB8" w:rsidRDefault="00D00637" w:rsidP="00D00637">
                    <w:pPr>
                      <w:pStyle w:val="Subsection"/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</w:pP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Patient Care Technician (Phlebotomy and EKG)</w:t>
                    </w:r>
                    <w:r w:rsidR="00C02532"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</w:t>
                    </w:r>
                    <w:r w:rsidR="00C02532" w:rsidRPr="00C64CB8">
                      <w:rPr>
                        <w:rStyle w:val="Emphasis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Mountain View College</w:t>
                    </w:r>
                  </w:p>
                </w:tc>
              </w:t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795035943"/>
              <w:placeholder>
                <w:docPart w:val="591E0BE73A9E4763B97C33E08677BF10"/>
              </w:placeholder>
              <w15:repeatingSectionItem/>
            </w:sdtPr>
            <w:sdtEndPr/>
            <w:sdtContent>
              <w:tr w:rsidR="004B547E" w:rsidRPr="00376E1E" w14:paraId="73A857B6" w14:textId="77777777" w:rsidTr="00D00637">
                <w:tc>
                  <w:tcPr>
                    <w:tcW w:w="930" w:type="pct"/>
                  </w:tcPr>
                  <w:p w14:paraId="0EE01752" w14:textId="594A7AA2" w:rsidR="002A7D94" w:rsidRPr="00C64CB8" w:rsidRDefault="002A7D94" w:rsidP="00D53DCF">
                    <w:pPr>
                      <w:pStyle w:val="Date"/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</w:t>
                    </w:r>
                    <w:r w:rsidR="00C02532"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/201</w:t>
                    </w:r>
                    <w:r w:rsidR="00C02532"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8</w:t>
                    </w: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-Present</w:t>
                    </w:r>
                  </w:p>
                </w:tc>
                <w:tc>
                  <w:tcPr>
                    <w:tcW w:w="4070" w:type="pct"/>
                  </w:tcPr>
                  <w:p w14:paraId="45EB6C58" w14:textId="38DBA9FE" w:rsidR="002A7D94" w:rsidRPr="00C64CB8" w:rsidRDefault="00363C28" w:rsidP="00D53DCF">
                    <w:pPr>
                      <w:pStyle w:val="Subsection"/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Associate </w:t>
                    </w:r>
                    <w:r w:rsidR="002A7D94"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of </w:t>
                    </w:r>
                    <w:r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Science in </w:t>
                    </w:r>
                    <w:r w:rsidR="002A7D94"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Nursing </w:t>
                    </w:r>
                    <w:proofErr w:type="gramStart"/>
                    <w:r w:rsidR="002A7D94" w:rsidRPr="00C64CB8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Degree</w:t>
                    </w:r>
                    <w:r w:rsidR="002A7D94" w:rsidRPr="00C64CB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  </w:t>
                    </w:r>
                    <w:r w:rsidR="002A7D94" w:rsidRPr="00C64CB8">
                      <w:rPr>
                        <w:rStyle w:val="Emphasis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>El</w:t>
                    </w:r>
                    <w:proofErr w:type="gramEnd"/>
                    <w:r w:rsidR="002A7D94" w:rsidRPr="00C64CB8">
                      <w:rPr>
                        <w:rStyle w:val="Emphasis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</w:rPr>
                      <w:t xml:space="preserve"> Centro College</w:t>
                    </w:r>
                  </w:p>
                </w:tc>
              </w:tr>
            </w:sdtContent>
          </w:sdt>
        </w:sdtContent>
      </w:sdt>
    </w:tbl>
    <w:p w14:paraId="1C39E8F7" w14:textId="77777777" w:rsidR="00207775" w:rsidRPr="00376E1E" w:rsidRDefault="004E06E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76E1E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</w:p>
    <w:p w14:paraId="74AB0B57" w14:textId="77777777" w:rsidR="004E06E2" w:rsidRPr="00376E1E" w:rsidRDefault="004E06E2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0DF10F9" w14:textId="77777777" w:rsidR="00207775" w:rsidRPr="00C64CB8" w:rsidRDefault="00207775" w:rsidP="00207775">
      <w:pPr>
        <w:pStyle w:val="SectionHeading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64CB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References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4B547E" w:rsidRPr="00376E1E" w14:paraId="1FDF607C" w14:textId="77777777" w:rsidTr="00395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14:paraId="689B10C6" w14:textId="77777777" w:rsidR="00207775" w:rsidRPr="00376E1E" w:rsidRDefault="00207775" w:rsidP="004B547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B547E" w:rsidRPr="00376E1E" w14:paraId="19274174" w14:textId="77777777" w:rsidTr="003954D8">
        <w:tc>
          <w:tcPr>
            <w:tcW w:w="5000" w:type="pct"/>
          </w:tcPr>
          <w:p w14:paraId="578545BE" w14:textId="0A4B58ED" w:rsidR="00B03CE6" w:rsidRPr="00C64CB8" w:rsidRDefault="003261A9" w:rsidP="00991B64">
            <w:pPr>
              <w:spacing w:after="0"/>
              <w:ind w:righ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Eden </w:t>
            </w:r>
            <w:proofErr w:type="spellStart"/>
            <w:r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Jokisch</w:t>
            </w:r>
            <w:proofErr w:type="spellEnd"/>
          </w:p>
          <w:p w14:paraId="2ED17BEA" w14:textId="4FD80EF0" w:rsidR="00B03CE6" w:rsidRPr="00C64CB8" w:rsidRDefault="003261A9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Baylor S&amp;W </w:t>
            </w:r>
            <w:r w:rsidR="00B03CE6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</w:t>
            </w:r>
          </w:p>
          <w:p w14:paraId="358B9D72" w14:textId="77777777" w:rsidR="00B03CE6" w:rsidRPr="00C64CB8" w:rsidRDefault="00B03CE6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(214) 820-1306</w:t>
            </w:r>
          </w:p>
          <w:p w14:paraId="4823E54C" w14:textId="735159B6" w:rsidR="00B03CE6" w:rsidRPr="00C64CB8" w:rsidRDefault="00B03CE6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EBA2F7" w14:textId="7F97FB97" w:rsidR="00991B64" w:rsidRPr="00C64CB8" w:rsidRDefault="00991B64" w:rsidP="00991B64">
            <w:pPr>
              <w:spacing w:after="0"/>
              <w:ind w:righ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Micha</w:t>
            </w:r>
            <w:r w:rsidR="003261A9"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 D</w:t>
            </w:r>
            <w:r w:rsidR="003261A9"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iv</w:t>
            </w:r>
            <w:r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</w:p>
          <w:p w14:paraId="74C0CDAF" w14:textId="67D9A44E" w:rsidR="00933D35" w:rsidRPr="00C64CB8" w:rsidRDefault="00933D35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(214) 566-5068</w:t>
            </w:r>
          </w:p>
          <w:p w14:paraId="04FD51B1" w14:textId="7D533295" w:rsidR="00635AF5" w:rsidRPr="00C64CB8" w:rsidRDefault="003261A9" w:rsidP="00991B6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sz w:val="24"/>
                <w:szCs w:val="24"/>
              </w:rPr>
              <w:t>Baylor S&amp;W c</w:t>
            </w:r>
            <w:r w:rsidR="00991B64" w:rsidRPr="00C64CB8">
              <w:rPr>
                <w:rFonts w:ascii="Times New Roman" w:hAnsi="Times New Roman" w:cs="Times New Roman"/>
                <w:sz w:val="24"/>
                <w:szCs w:val="24"/>
              </w:rPr>
              <w:t>oworker</w:t>
            </w:r>
          </w:p>
          <w:p w14:paraId="33C56A5D" w14:textId="1BCC5DD9" w:rsidR="00991B64" w:rsidRPr="00C64CB8" w:rsidRDefault="00991B64" w:rsidP="00991B64">
            <w:pPr>
              <w:spacing w:after="0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0A39086E" w14:textId="42C6C720" w:rsidR="00991B64" w:rsidRPr="00C64CB8" w:rsidRDefault="00991B64" w:rsidP="00991B64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Ana Carreon</w:t>
            </w:r>
          </w:p>
          <w:p w14:paraId="5ED1E393" w14:textId="6980DE0C" w:rsidR="00991B64" w:rsidRPr="00C64CB8" w:rsidRDefault="00991B64" w:rsidP="00991B6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3261A9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469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3261A9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820-8137</w:t>
            </w:r>
          </w:p>
          <w:p w14:paraId="20CE03FE" w14:textId="0F0FCEB8" w:rsidR="00991B64" w:rsidRPr="00C64CB8" w:rsidRDefault="00376E1E" w:rsidP="00991B6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MVC colleague </w:t>
            </w:r>
          </w:p>
          <w:p w14:paraId="680695A8" w14:textId="10D383FE" w:rsidR="00991B64" w:rsidRPr="00C64CB8" w:rsidRDefault="00991B64" w:rsidP="00991B64">
            <w:pPr>
              <w:spacing w:after="0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05339ED7" w14:textId="3E06599F" w:rsidR="00207775" w:rsidRPr="00C64CB8" w:rsidRDefault="00A90C9D" w:rsidP="00991B64">
            <w:pPr>
              <w:pStyle w:val="Date"/>
              <w:spacing w:after="0"/>
              <w:ind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Hugo Lozado</w:t>
            </w:r>
          </w:p>
          <w:p w14:paraId="28613FAD" w14:textId="42DF0FA0" w:rsidR="00635AF5" w:rsidRPr="00C64CB8" w:rsidRDefault="00376E1E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Campuzanos</w:t>
            </w:r>
            <w:proofErr w:type="spellEnd"/>
            <w:r w:rsidR="00635AF5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manager</w:t>
            </w:r>
          </w:p>
          <w:p w14:paraId="35D491B6" w14:textId="38BD1118" w:rsidR="00BE0FE7" w:rsidRPr="00C64CB8" w:rsidRDefault="00BE0FE7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(469) </w:t>
            </w:r>
            <w:r w:rsidR="00376E1E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765</w:t>
            </w: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76E1E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5509</w:t>
            </w:r>
          </w:p>
          <w:p w14:paraId="36E6BFFF" w14:textId="77777777" w:rsidR="00207775" w:rsidRPr="00C64CB8" w:rsidRDefault="00207775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605B0C" w14:textId="77777777" w:rsidR="00BE0FE7" w:rsidRPr="00C64CB8" w:rsidRDefault="00207775" w:rsidP="00991B64">
            <w:pPr>
              <w:spacing w:after="0"/>
              <w:ind w:righ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Kelly Wanda</w:t>
            </w:r>
          </w:p>
          <w:p w14:paraId="0491CB28" w14:textId="77777777" w:rsidR="00635AF5" w:rsidRPr="00C64CB8" w:rsidRDefault="00635AF5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MVC TRIO secretary</w:t>
            </w:r>
          </w:p>
          <w:p w14:paraId="682B714E" w14:textId="77777777" w:rsidR="00207775" w:rsidRPr="00C64CB8" w:rsidRDefault="003954D8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(214) </w:t>
            </w:r>
            <w:r w:rsidR="00635AF5" w:rsidRPr="00C64C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860-8883</w:t>
            </w:r>
          </w:p>
          <w:p w14:paraId="65A6AAE1" w14:textId="77777777" w:rsidR="00635AF5" w:rsidRPr="00376E1E" w:rsidRDefault="00635AF5" w:rsidP="00991B64">
            <w:pPr>
              <w:spacing w:after="0"/>
              <w:ind w:righ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F66902" w14:textId="77777777" w:rsidR="00207775" w:rsidRPr="00376E1E" w:rsidRDefault="00207775" w:rsidP="00991B6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1206BCCF" w14:textId="77777777" w:rsidR="00207775" w:rsidRPr="00C02532" w:rsidRDefault="00207775">
      <w:pPr>
        <w:rPr>
          <w:color w:val="000000" w:themeColor="text1"/>
          <w:sz w:val="22"/>
          <w:szCs w:val="22"/>
        </w:rPr>
      </w:pPr>
    </w:p>
    <w:sectPr w:rsidR="00207775" w:rsidRPr="00C02532" w:rsidSect="00927802">
      <w:footerReference w:type="default" r:id="rId9"/>
      <w:pgSz w:w="12240" w:h="15840"/>
      <w:pgMar w:top="630" w:right="1584" w:bottom="63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ACC36" w14:textId="77777777" w:rsidR="007E56D2" w:rsidRDefault="007E56D2">
      <w:pPr>
        <w:spacing w:after="0"/>
      </w:pPr>
      <w:r>
        <w:separator/>
      </w:r>
    </w:p>
    <w:p w14:paraId="1118F3E9" w14:textId="77777777" w:rsidR="007E56D2" w:rsidRDefault="007E56D2"/>
  </w:endnote>
  <w:endnote w:type="continuationSeparator" w:id="0">
    <w:p w14:paraId="30EF7206" w14:textId="77777777" w:rsidR="007E56D2" w:rsidRDefault="007E56D2">
      <w:pPr>
        <w:spacing w:after="0"/>
      </w:pPr>
      <w:r>
        <w:continuationSeparator/>
      </w:r>
    </w:p>
    <w:p w14:paraId="6CF611BD" w14:textId="77777777" w:rsidR="007E56D2" w:rsidRDefault="007E56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D998" w14:textId="77777777" w:rsidR="004B547E" w:rsidRDefault="004B547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03CE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99E0A" w14:textId="77777777" w:rsidR="007E56D2" w:rsidRDefault="007E56D2">
      <w:pPr>
        <w:spacing w:after="0"/>
      </w:pPr>
      <w:r>
        <w:separator/>
      </w:r>
    </w:p>
    <w:p w14:paraId="28E09823" w14:textId="77777777" w:rsidR="007E56D2" w:rsidRDefault="007E56D2"/>
  </w:footnote>
  <w:footnote w:type="continuationSeparator" w:id="0">
    <w:p w14:paraId="6D872648" w14:textId="77777777" w:rsidR="007E56D2" w:rsidRDefault="007E56D2">
      <w:pPr>
        <w:spacing w:after="0"/>
      </w:pPr>
      <w:r>
        <w:continuationSeparator/>
      </w:r>
    </w:p>
    <w:p w14:paraId="74D47ECE" w14:textId="77777777" w:rsidR="007E56D2" w:rsidRDefault="007E56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296994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6FA"/>
    <w:rsid w:val="001152F2"/>
    <w:rsid w:val="00207775"/>
    <w:rsid w:val="002A7D94"/>
    <w:rsid w:val="002C355A"/>
    <w:rsid w:val="003261A9"/>
    <w:rsid w:val="00363C28"/>
    <w:rsid w:val="00376E1E"/>
    <w:rsid w:val="003954D8"/>
    <w:rsid w:val="003F0C47"/>
    <w:rsid w:val="003F1E00"/>
    <w:rsid w:val="00402DDC"/>
    <w:rsid w:val="004B547E"/>
    <w:rsid w:val="004E06E2"/>
    <w:rsid w:val="0058164F"/>
    <w:rsid w:val="00594926"/>
    <w:rsid w:val="005A36FA"/>
    <w:rsid w:val="005C0D0C"/>
    <w:rsid w:val="00635AF5"/>
    <w:rsid w:val="006A4C49"/>
    <w:rsid w:val="006C39BB"/>
    <w:rsid w:val="0079708C"/>
    <w:rsid w:val="007E56D2"/>
    <w:rsid w:val="00802E1E"/>
    <w:rsid w:val="00816F02"/>
    <w:rsid w:val="00834087"/>
    <w:rsid w:val="008567F0"/>
    <w:rsid w:val="00864D03"/>
    <w:rsid w:val="00884343"/>
    <w:rsid w:val="0089656F"/>
    <w:rsid w:val="00921C83"/>
    <w:rsid w:val="00927802"/>
    <w:rsid w:val="009303DA"/>
    <w:rsid w:val="00933D35"/>
    <w:rsid w:val="00991B64"/>
    <w:rsid w:val="009C41B1"/>
    <w:rsid w:val="00A90C9D"/>
    <w:rsid w:val="00AC07BB"/>
    <w:rsid w:val="00B03CE6"/>
    <w:rsid w:val="00B16493"/>
    <w:rsid w:val="00B31592"/>
    <w:rsid w:val="00BE0FE7"/>
    <w:rsid w:val="00C02532"/>
    <w:rsid w:val="00C54CB2"/>
    <w:rsid w:val="00C64CB8"/>
    <w:rsid w:val="00CC1701"/>
    <w:rsid w:val="00D00637"/>
    <w:rsid w:val="00D271A2"/>
    <w:rsid w:val="00D53DCF"/>
    <w:rsid w:val="00DA044F"/>
    <w:rsid w:val="00E85954"/>
    <w:rsid w:val="00EC1C8B"/>
    <w:rsid w:val="00F05722"/>
    <w:rsid w:val="00F2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05E9"/>
  <w15:chartTrackingRefBased/>
  <w15:docId w15:val="{EC89A71B-DE7A-4AC0-B213-18E89292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uiPriority w:val="34"/>
    <w:qFormat/>
    <w:rsid w:val="00921C83"/>
    <w:pPr>
      <w:spacing w:after="0"/>
      <w:ind w:left="720" w:right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07775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C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4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76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05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cv5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iel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164605E8F8461FB76F8F8F8F612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F3DA1-9FB5-420B-B896-B46CE39D9E78}"/>
      </w:docPartPr>
      <w:docPartBody>
        <w:p w:rsidR="00DA2C42" w:rsidRDefault="00551E82">
          <w:pPr>
            <w:pStyle w:val="87164605E8F8461FB76F8F8F8F612A5A"/>
          </w:pPr>
          <w:r>
            <w:t>[Your Name]</w:t>
          </w:r>
        </w:p>
      </w:docPartBody>
    </w:docPart>
    <w:docPart>
      <w:docPartPr>
        <w:name w:val="B28999F279594838A40A68719E48D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77F70-0751-4C96-938C-7B21038B2956}"/>
      </w:docPartPr>
      <w:docPartBody>
        <w:p w:rsidR="00DA2C42" w:rsidRDefault="00551E82">
          <w:pPr>
            <w:pStyle w:val="B28999F279594838A40A68719E48DED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1E0BE73A9E4763B97C33E08677B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78A15-A057-4E5C-9139-6C49C63532BB}"/>
      </w:docPartPr>
      <w:docPartBody>
        <w:p w:rsidR="00DA2C42" w:rsidRDefault="00196BEB" w:rsidP="00196BEB">
          <w:pPr>
            <w:pStyle w:val="591E0BE73A9E4763B97C33E08677B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084C942BD842FCA70856E7FC3AF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A599-EBFE-4DE8-B723-BDF90969F7D9}"/>
      </w:docPartPr>
      <w:docPartBody>
        <w:p w:rsidR="006C3452" w:rsidRDefault="00F6748D" w:rsidP="00F6748D">
          <w:pPr>
            <w:pStyle w:val="30084C942BD842FCA70856E7FC3AFA5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EB"/>
    <w:rsid w:val="001301BE"/>
    <w:rsid w:val="00196BEB"/>
    <w:rsid w:val="004F1A84"/>
    <w:rsid w:val="00551E82"/>
    <w:rsid w:val="005902FE"/>
    <w:rsid w:val="0060211E"/>
    <w:rsid w:val="006C3452"/>
    <w:rsid w:val="007D766A"/>
    <w:rsid w:val="00B03B67"/>
    <w:rsid w:val="00B96309"/>
    <w:rsid w:val="00BC1A88"/>
    <w:rsid w:val="00DA2C42"/>
    <w:rsid w:val="00E02CB9"/>
    <w:rsid w:val="00F16B95"/>
    <w:rsid w:val="00F6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64605E8F8461FB76F8F8F8F612A5A">
    <w:name w:val="87164605E8F8461FB76F8F8F8F612A5A"/>
  </w:style>
  <w:style w:type="paragraph" w:customStyle="1" w:styleId="85F96DB1107F43E19ABBE927215C6612">
    <w:name w:val="85F96DB1107F43E19ABBE927215C6612"/>
  </w:style>
  <w:style w:type="paragraph" w:customStyle="1" w:styleId="9A3614EBDCE440DDB5BA9B9E6903AC8E">
    <w:name w:val="9A3614EBDCE440DDB5BA9B9E6903AC8E"/>
  </w:style>
  <w:style w:type="paragraph" w:customStyle="1" w:styleId="59EAE55F19AF443294442D6BA7C2E4F8">
    <w:name w:val="59EAE55F19AF443294442D6BA7C2E4F8"/>
  </w:style>
  <w:style w:type="paragraph" w:customStyle="1" w:styleId="90E5DC30A7EF455F982638E7B559F276">
    <w:name w:val="90E5DC30A7EF455F982638E7B559F276"/>
  </w:style>
  <w:style w:type="paragraph" w:customStyle="1" w:styleId="D81462D4BF0F4D83B9777067BA4D14C3">
    <w:name w:val="D81462D4BF0F4D83B9777067BA4D14C3"/>
  </w:style>
  <w:style w:type="character" w:styleId="PlaceholderText">
    <w:name w:val="Placeholder Text"/>
    <w:basedOn w:val="DefaultParagraphFont"/>
    <w:uiPriority w:val="99"/>
    <w:semiHidden/>
    <w:rsid w:val="00F6748D"/>
    <w:rPr>
      <w:color w:val="808080"/>
    </w:rPr>
  </w:style>
  <w:style w:type="paragraph" w:customStyle="1" w:styleId="B28999F279594838A40A68719E48DED5">
    <w:name w:val="B28999F279594838A40A68719E48DED5"/>
  </w:style>
  <w:style w:type="paragraph" w:customStyle="1" w:styleId="2E0B230FA30A47C78ADF327F2799DA40">
    <w:name w:val="2E0B230FA30A47C78ADF327F2799DA40"/>
  </w:style>
  <w:style w:type="paragraph" w:customStyle="1" w:styleId="1D6234C3B48E4492B951ACA024CC901F">
    <w:name w:val="1D6234C3B48E4492B951ACA024CC901F"/>
  </w:style>
  <w:style w:type="paragraph" w:customStyle="1" w:styleId="68B10B6160FE432E82E45DCDD08185BC">
    <w:name w:val="68B10B6160FE432E82E45DCDD08185BC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B57396FEAD9042BE9051C6A8B2DD8EFE">
    <w:name w:val="B57396FEAD9042BE9051C6A8B2DD8EFE"/>
  </w:style>
  <w:style w:type="paragraph" w:customStyle="1" w:styleId="D3537626DDC1416690FD9C38DD28A19D">
    <w:name w:val="D3537626DDC1416690FD9C38DD28A19D"/>
  </w:style>
  <w:style w:type="paragraph" w:customStyle="1" w:styleId="33E8F553BF234634A0F2BB39863D195E">
    <w:name w:val="33E8F553BF234634A0F2BB39863D195E"/>
  </w:style>
  <w:style w:type="paragraph" w:customStyle="1" w:styleId="6E34AC186E304A0FB6271692EA7C69EA">
    <w:name w:val="6E34AC186E304A0FB6271692EA7C69EA"/>
  </w:style>
  <w:style w:type="paragraph" w:customStyle="1" w:styleId="591E0BE73A9E4763B97C33E08677BF10">
    <w:name w:val="591E0BE73A9E4763B97C33E08677BF10"/>
    <w:rsid w:val="00196BEB"/>
  </w:style>
  <w:style w:type="paragraph" w:customStyle="1" w:styleId="3735265996044BCEBBF5DDF96D23BEDF">
    <w:name w:val="3735265996044BCEBBF5DDF96D23BEDF"/>
    <w:rsid w:val="00196BEB"/>
  </w:style>
  <w:style w:type="paragraph" w:customStyle="1" w:styleId="7EC311E8C8A240F49C08E5B3D973965A">
    <w:name w:val="7EC311E8C8A240F49C08E5B3D973965A"/>
    <w:rsid w:val="00196BEB"/>
  </w:style>
  <w:style w:type="paragraph" w:customStyle="1" w:styleId="30084C942BD842FCA70856E7FC3AFA55">
    <w:name w:val="30084C942BD842FCA70856E7FC3AFA55"/>
    <w:rsid w:val="00F67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C:\Users\Mariela\AppData\Roaming\Microsoft\Templates\Resume.dotx</Template>
  <TotalTime>9140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Mariela contreras</dc:creator>
  <cp:keywords/>
  <cp:lastModifiedBy>Contreras, Mariela</cp:lastModifiedBy>
  <cp:revision>13</cp:revision>
  <cp:lastPrinted>2019-05-18T02:58:00Z</cp:lastPrinted>
  <dcterms:created xsi:type="dcterms:W3CDTF">2015-08-27T21:46:00Z</dcterms:created>
  <dcterms:modified xsi:type="dcterms:W3CDTF">2019-05-31T17:18:00Z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