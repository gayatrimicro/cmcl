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56E" w:rsidRPr="00510F10" w:rsidRDefault="00742EC6" w:rsidP="00510F10">
      <w:pPr>
        <w:pStyle w:val="Heading1"/>
        <w:pBdr>
          <w:bottom w:val="single" w:sz="4" w:space="1" w:color="auto"/>
        </w:pBdr>
        <w:rPr>
          <w:rFonts w:ascii="Monotype Corsiva" w:hAnsi="Monotype Corsiva" w:cs="Arial"/>
          <w:color w:val="808080"/>
          <w:sz w:val="40"/>
          <w:szCs w:val="40"/>
        </w:rPr>
      </w:pPr>
      <w:r w:rsidRPr="00510F10">
        <w:rPr>
          <w:rFonts w:ascii="Monotype Corsiva" w:hAnsi="Monotype Corsiva" w:cs="Arial"/>
          <w:color w:val="808080"/>
          <w:sz w:val="40"/>
          <w:szCs w:val="40"/>
        </w:rPr>
        <w:t xml:space="preserve"> </w:t>
      </w:r>
    </w:p>
    <w:p w:rsidR="0001356E" w:rsidRDefault="00C917B4" w:rsidP="00510F10">
      <w:pPr>
        <w:pStyle w:val="Heading1"/>
        <w:pBdr>
          <w:bottom w:val="single" w:sz="4" w:space="1" w:color="auto"/>
        </w:pBdr>
        <w:rPr>
          <w:rFonts w:ascii="Monotype Corsiva" w:hAnsi="Monotype Corsiva" w:cs="Arial"/>
          <w:b w:val="0"/>
          <w:color w:val="000000" w:themeColor="text1"/>
          <w:sz w:val="40"/>
          <w:szCs w:val="40"/>
        </w:rPr>
      </w:pPr>
      <w:proofErr w:type="spellStart"/>
      <w:r w:rsidRPr="00727310">
        <w:rPr>
          <w:rFonts w:ascii="Monotype Corsiva" w:hAnsi="Monotype Corsiva" w:cs="Arial"/>
          <w:b w:val="0"/>
          <w:color w:val="000000" w:themeColor="text1"/>
          <w:sz w:val="40"/>
          <w:szCs w:val="40"/>
        </w:rPr>
        <w:t>Sacola</w:t>
      </w:r>
      <w:proofErr w:type="spellEnd"/>
      <w:r w:rsidRPr="00727310">
        <w:rPr>
          <w:rFonts w:ascii="Monotype Corsiva" w:hAnsi="Monotype Corsiva" w:cs="Arial"/>
          <w:b w:val="0"/>
          <w:color w:val="000000" w:themeColor="text1"/>
          <w:sz w:val="40"/>
          <w:szCs w:val="40"/>
        </w:rPr>
        <w:t xml:space="preserve"> Frazer</w:t>
      </w:r>
    </w:p>
    <w:p w:rsidR="00AE2EE0" w:rsidRPr="00AE2EE0" w:rsidRDefault="00AE2EE0" w:rsidP="00AE2EE0"/>
    <w:p w:rsidR="0001356E" w:rsidRPr="00727310" w:rsidRDefault="00B0014E" w:rsidP="00F51A8A">
      <w:pPr>
        <w:pStyle w:val="Heading2"/>
        <w:pBdr>
          <w:bottom w:val="single" w:sz="4" w:space="1" w:color="auto"/>
        </w:pBdr>
        <w:rPr>
          <w:rFonts w:ascii="Monotype Corsiva" w:hAnsi="Monotype Corsiva"/>
          <w:b w:val="0"/>
          <w:color w:val="000000" w:themeColor="text1"/>
          <w:sz w:val="28"/>
          <w:szCs w:val="28"/>
        </w:rPr>
      </w:pPr>
      <w:r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 xml:space="preserve">●Arlington, TX </w:t>
      </w:r>
      <w:r w:rsidR="00F51A8A"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 xml:space="preserve">● </w:t>
      </w:r>
      <w:r w:rsidR="0001356E"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>(</w:t>
      </w:r>
      <w:r w:rsidR="005E7134"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>205</w:t>
      </w:r>
      <w:r w:rsidR="00757D4B"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 xml:space="preserve">) </w:t>
      </w:r>
      <w:r w:rsidR="005E7134"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>720-4096</w:t>
      </w:r>
      <w:r w:rsidR="00727310"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 xml:space="preserve"> </w:t>
      </w:r>
      <w:r w:rsidR="0001356E"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>●</w:t>
      </w:r>
      <w:r w:rsid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 xml:space="preserve"> </w:t>
      </w:r>
      <w:r w:rsidR="00727310"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>sacolaisevolving</w:t>
      </w:r>
      <w:r w:rsidR="0001356E"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>@</w:t>
      </w:r>
      <w:r w:rsidR="002A6C8F"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>gmail</w:t>
      </w:r>
      <w:r w:rsidR="0024034F" w:rsidRPr="00727310">
        <w:rPr>
          <w:rFonts w:ascii="Monotype Corsiva" w:hAnsi="Monotype Corsiva" w:cs="Arial"/>
          <w:b w:val="0"/>
          <w:color w:val="000000" w:themeColor="text1"/>
          <w:sz w:val="28"/>
          <w:szCs w:val="28"/>
        </w:rPr>
        <w:t>.com</w:t>
      </w:r>
    </w:p>
    <w:p w:rsidR="00341C56" w:rsidRDefault="00341C56" w:rsidP="0001356E">
      <w:pPr>
        <w:jc w:val="center"/>
        <w:rPr>
          <w:b/>
        </w:rPr>
      </w:pPr>
    </w:p>
    <w:p w:rsidR="00323623" w:rsidRPr="009E1E03" w:rsidRDefault="00703FCE" w:rsidP="000033DE">
      <w:pPr>
        <w:rPr>
          <w:rFonts w:ascii="Arial Narrow" w:hAnsi="Arial Narrow" w:cs="Arial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A healthcare professional with 6 months of experience as a Sleep Tech and more than 5 years of experience as a Certified Nursing Assistant,</w:t>
      </w:r>
      <w:r w:rsidR="00D769AA">
        <w:rPr>
          <w:rFonts w:ascii="Arial Narrow" w:hAnsi="Arial Narrow"/>
          <w:i/>
          <w:sz w:val="24"/>
          <w:szCs w:val="24"/>
        </w:rPr>
        <w:t xml:space="preserve"> who is flexible in scheduling</w:t>
      </w:r>
      <w:r>
        <w:rPr>
          <w:rFonts w:ascii="Arial Narrow" w:hAnsi="Arial Narrow"/>
          <w:i/>
          <w:sz w:val="24"/>
          <w:szCs w:val="24"/>
        </w:rPr>
        <w:t xml:space="preserve"> is seeking a position</w:t>
      </w:r>
      <w:r w:rsidR="00AE2EE0">
        <w:rPr>
          <w:rFonts w:ascii="Arial Narrow" w:hAnsi="Arial Narrow"/>
          <w:i/>
          <w:sz w:val="24"/>
          <w:szCs w:val="24"/>
        </w:rPr>
        <w:t xml:space="preserve"> where my experience will be utilized</w:t>
      </w:r>
      <w:r>
        <w:rPr>
          <w:rFonts w:ascii="Arial Narrow" w:hAnsi="Arial Narrow"/>
          <w:i/>
          <w:sz w:val="24"/>
          <w:szCs w:val="24"/>
        </w:rPr>
        <w:t xml:space="preserve"> to provide quality patient care. </w:t>
      </w:r>
    </w:p>
    <w:p w:rsidR="0001356E" w:rsidRDefault="0001356E" w:rsidP="0001356E">
      <w:pPr>
        <w:rPr>
          <w:rFonts w:ascii="Arial" w:hAnsi="Arial" w:cs="Arial"/>
          <w:sz w:val="24"/>
          <w:szCs w:val="24"/>
        </w:rPr>
      </w:pPr>
    </w:p>
    <w:p w:rsidR="00D769AA" w:rsidRPr="008C4F82" w:rsidRDefault="00D769AA" w:rsidP="0001356E">
      <w:pPr>
        <w:rPr>
          <w:rFonts w:ascii="Arial" w:hAnsi="Arial" w:cs="Arial"/>
          <w:sz w:val="24"/>
          <w:szCs w:val="24"/>
        </w:rPr>
      </w:pPr>
    </w:p>
    <w:p w:rsidR="00AE2EE0" w:rsidRDefault="00AE2EE0" w:rsidP="0001356E">
      <w:pPr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Summary of Qualifications</w:t>
      </w:r>
    </w:p>
    <w:p w:rsidR="00B0014E" w:rsidRPr="00B0014E" w:rsidRDefault="00B0014E" w:rsidP="00B0014E">
      <w:pPr>
        <w:rPr>
          <w:b/>
          <w:sz w:val="24"/>
          <w:szCs w:val="24"/>
          <w:u w:val="single"/>
        </w:rPr>
      </w:pPr>
    </w:p>
    <w:p w:rsidR="00E34A00" w:rsidRPr="00AE2EE0" w:rsidRDefault="00AE2EE0" w:rsidP="00A95BD4">
      <w:pPr>
        <w:pStyle w:val="ListParagraph"/>
        <w:numPr>
          <w:ilvl w:val="0"/>
          <w:numId w:val="3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Calibrating Sandman Sleep System</w:t>
      </w:r>
    </w:p>
    <w:p w:rsidR="00E34A00" w:rsidRPr="00AE2EE0" w:rsidRDefault="00AE2EE0" w:rsidP="00A95BD4">
      <w:pPr>
        <w:pStyle w:val="ListParagraph"/>
        <w:numPr>
          <w:ilvl w:val="0"/>
          <w:numId w:val="3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Recognizing </w:t>
      </w:r>
      <w:r w:rsidR="00E34A00" w:rsidRPr="00AE2EE0">
        <w:rPr>
          <w:rFonts w:ascii="Arial Narrow" w:hAnsi="Arial Narrow"/>
          <w:sz w:val="24"/>
          <w:szCs w:val="24"/>
        </w:rPr>
        <w:t>Stage</w:t>
      </w:r>
      <w:r>
        <w:rPr>
          <w:rFonts w:ascii="Arial Narrow" w:hAnsi="Arial Narrow"/>
          <w:sz w:val="24"/>
          <w:szCs w:val="24"/>
        </w:rPr>
        <w:t>s</w:t>
      </w:r>
      <w:r w:rsidR="00E34A00" w:rsidRPr="00AE2EE0">
        <w:rPr>
          <w:rFonts w:ascii="Arial Narrow" w:hAnsi="Arial Narrow"/>
          <w:sz w:val="24"/>
          <w:szCs w:val="24"/>
        </w:rPr>
        <w:t xml:space="preserve"> and Waveforms including changes in </w:t>
      </w:r>
      <w:r w:rsidR="008D2653" w:rsidRPr="00AE2EE0">
        <w:rPr>
          <w:rFonts w:ascii="Arial Narrow" w:hAnsi="Arial Narrow"/>
          <w:sz w:val="24"/>
          <w:szCs w:val="24"/>
        </w:rPr>
        <w:t xml:space="preserve">chin </w:t>
      </w:r>
      <w:r w:rsidR="00E34A00" w:rsidRPr="00AE2EE0">
        <w:rPr>
          <w:rFonts w:ascii="Arial Narrow" w:hAnsi="Arial Narrow"/>
          <w:sz w:val="24"/>
          <w:szCs w:val="24"/>
        </w:rPr>
        <w:t>EMG and EOG</w:t>
      </w:r>
    </w:p>
    <w:p w:rsidR="00E34A00" w:rsidRPr="00AE2EE0" w:rsidRDefault="00E34A00" w:rsidP="00A95BD4">
      <w:pPr>
        <w:pStyle w:val="ListParagraph"/>
        <w:numPr>
          <w:ilvl w:val="0"/>
          <w:numId w:val="32"/>
        </w:numPr>
        <w:spacing w:line="360" w:lineRule="auto"/>
        <w:rPr>
          <w:rFonts w:ascii="Arial Narrow" w:hAnsi="Arial Narrow"/>
          <w:sz w:val="24"/>
          <w:szCs w:val="24"/>
        </w:rPr>
      </w:pPr>
      <w:r w:rsidRPr="00AE2EE0">
        <w:rPr>
          <w:rFonts w:ascii="Arial Narrow" w:hAnsi="Arial Narrow"/>
          <w:sz w:val="24"/>
          <w:szCs w:val="24"/>
        </w:rPr>
        <w:t>Administrat</w:t>
      </w:r>
      <w:r w:rsidR="007E7112">
        <w:rPr>
          <w:rFonts w:ascii="Arial Narrow" w:hAnsi="Arial Narrow"/>
          <w:sz w:val="24"/>
          <w:szCs w:val="24"/>
        </w:rPr>
        <w:t>ing oxygen</w:t>
      </w:r>
      <w:r w:rsidRPr="00AE2EE0">
        <w:rPr>
          <w:rFonts w:ascii="Arial Narrow" w:hAnsi="Arial Narrow"/>
          <w:sz w:val="24"/>
          <w:szCs w:val="24"/>
        </w:rPr>
        <w:t xml:space="preserve"> including proper use of concentrator</w:t>
      </w:r>
    </w:p>
    <w:p w:rsidR="00E34A00" w:rsidRPr="00AE2EE0" w:rsidRDefault="007E7112" w:rsidP="00A95BD4">
      <w:pPr>
        <w:pStyle w:val="ListParagraph"/>
        <w:numPr>
          <w:ilvl w:val="0"/>
          <w:numId w:val="3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Performing </w:t>
      </w:r>
      <w:r w:rsidR="00AE2EE0" w:rsidRPr="00AE2EE0">
        <w:rPr>
          <w:rFonts w:ascii="Arial Narrow" w:hAnsi="Arial Narrow"/>
          <w:sz w:val="24"/>
          <w:szCs w:val="24"/>
        </w:rPr>
        <w:t>CPAP</w:t>
      </w:r>
      <w:r>
        <w:rPr>
          <w:rFonts w:ascii="Arial Narrow" w:hAnsi="Arial Narrow"/>
          <w:sz w:val="24"/>
          <w:szCs w:val="24"/>
        </w:rPr>
        <w:t>/BiP</w:t>
      </w:r>
      <w:r w:rsidR="00D769AA">
        <w:rPr>
          <w:rFonts w:ascii="Arial Narrow" w:hAnsi="Arial Narrow"/>
          <w:sz w:val="24"/>
          <w:szCs w:val="24"/>
        </w:rPr>
        <w:t>AP</w:t>
      </w:r>
      <w:r w:rsidR="00AE2EE0" w:rsidRPr="00AE2EE0">
        <w:rPr>
          <w:rFonts w:ascii="Arial Narrow" w:hAnsi="Arial Narrow"/>
          <w:sz w:val="24"/>
          <w:szCs w:val="24"/>
        </w:rPr>
        <w:t xml:space="preserve"> Titration</w:t>
      </w:r>
      <w:r>
        <w:rPr>
          <w:rFonts w:ascii="Arial Narrow" w:hAnsi="Arial Narrow"/>
          <w:sz w:val="24"/>
          <w:szCs w:val="24"/>
        </w:rPr>
        <w:t>s</w:t>
      </w:r>
      <w:r w:rsidR="00AE2EE0" w:rsidRPr="00AE2EE0">
        <w:rPr>
          <w:rFonts w:ascii="Arial Narrow" w:hAnsi="Arial Narrow"/>
          <w:sz w:val="24"/>
          <w:szCs w:val="24"/>
        </w:rPr>
        <w:t xml:space="preserve"> </w:t>
      </w:r>
      <w:bookmarkStart w:id="0" w:name="_GoBack"/>
      <w:bookmarkEnd w:id="0"/>
    </w:p>
    <w:p w:rsidR="00E34A00" w:rsidRPr="00AE2EE0" w:rsidRDefault="00D769AA" w:rsidP="00A95BD4">
      <w:pPr>
        <w:pStyle w:val="ListParagraph"/>
        <w:numPr>
          <w:ilvl w:val="0"/>
          <w:numId w:val="32"/>
        </w:num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Monitoring</w:t>
      </w:r>
      <w:r w:rsidR="007E7112">
        <w:rPr>
          <w:rFonts w:ascii="Arial Narrow" w:hAnsi="Arial Narrow"/>
          <w:sz w:val="24"/>
          <w:szCs w:val="24"/>
        </w:rPr>
        <w:t xml:space="preserve"> </w:t>
      </w:r>
      <w:r w:rsidR="00E34A00" w:rsidRPr="00AE2EE0">
        <w:rPr>
          <w:rFonts w:ascii="Arial Narrow" w:hAnsi="Arial Narrow"/>
          <w:sz w:val="24"/>
          <w:szCs w:val="24"/>
        </w:rPr>
        <w:t>Split Night</w:t>
      </w:r>
      <w:r w:rsidR="007E7112">
        <w:rPr>
          <w:rFonts w:ascii="Arial Narrow" w:hAnsi="Arial Narrow"/>
          <w:sz w:val="24"/>
          <w:szCs w:val="24"/>
        </w:rPr>
        <w:t xml:space="preserve"> Studies</w:t>
      </w:r>
    </w:p>
    <w:p w:rsidR="00AE2EE0" w:rsidRPr="00AE2EE0" w:rsidRDefault="00AE2EE0" w:rsidP="00A95BD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Organizing</w:t>
      </w:r>
      <w:r w:rsidRPr="00AE2EE0">
        <w:rPr>
          <w:rFonts w:ascii="Arial Narrow" w:hAnsi="Arial Narrow" w:cs="Arial"/>
          <w:color w:val="000000"/>
          <w:sz w:val="24"/>
          <w:szCs w:val="24"/>
        </w:rPr>
        <w:t xml:space="preserve"> proper patient paperwork from conducted studies</w:t>
      </w:r>
    </w:p>
    <w:p w:rsidR="00AE2EE0" w:rsidRPr="00AE2EE0" w:rsidRDefault="00AE2EE0" w:rsidP="00A95BD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Arial Narrow" w:hAnsi="Arial Narrow" w:cs="Arial"/>
          <w:color w:val="000000"/>
          <w:sz w:val="24"/>
          <w:szCs w:val="24"/>
        </w:rPr>
      </w:pPr>
      <w:r w:rsidRPr="00AE2EE0">
        <w:rPr>
          <w:rFonts w:ascii="Arial Narrow" w:hAnsi="Arial Narrow" w:cs="Arial"/>
          <w:color w:val="000000"/>
          <w:sz w:val="24"/>
          <w:szCs w:val="24"/>
        </w:rPr>
        <w:t>Maintain</w:t>
      </w:r>
      <w:r>
        <w:rPr>
          <w:rFonts w:ascii="Arial Narrow" w:hAnsi="Arial Narrow" w:cs="Arial"/>
          <w:color w:val="000000"/>
          <w:sz w:val="24"/>
          <w:szCs w:val="24"/>
        </w:rPr>
        <w:t>ing</w:t>
      </w:r>
      <w:r w:rsidRPr="00AE2EE0">
        <w:rPr>
          <w:rFonts w:ascii="Arial Narrow" w:hAnsi="Arial Narrow" w:cs="Arial"/>
          <w:color w:val="000000"/>
          <w:sz w:val="24"/>
          <w:szCs w:val="24"/>
        </w:rPr>
        <w:t xml:space="preserve"> patient confidentiality, adhering to HIPAA regulations</w:t>
      </w:r>
    </w:p>
    <w:p w:rsidR="00AE2EE0" w:rsidRPr="00AE2EE0" w:rsidRDefault="00AE2EE0" w:rsidP="00A95BD4">
      <w:pPr>
        <w:pStyle w:val="ListParagraph"/>
        <w:numPr>
          <w:ilvl w:val="0"/>
          <w:numId w:val="32"/>
        </w:numPr>
        <w:spacing w:line="360" w:lineRule="auto"/>
        <w:rPr>
          <w:rFonts w:ascii="Arial Narrow" w:hAnsi="Arial Narrow"/>
          <w:sz w:val="24"/>
          <w:szCs w:val="24"/>
        </w:rPr>
      </w:pPr>
      <w:r w:rsidRPr="00AE2EE0">
        <w:rPr>
          <w:rFonts w:ascii="Arial Narrow" w:hAnsi="Arial Narrow" w:cs="Arial"/>
          <w:color w:val="000000"/>
          <w:sz w:val="24"/>
          <w:szCs w:val="24"/>
        </w:rPr>
        <w:t>Attach</w:t>
      </w:r>
      <w:r w:rsidR="007E7112">
        <w:rPr>
          <w:rFonts w:ascii="Arial Narrow" w:hAnsi="Arial Narrow" w:cs="Arial"/>
          <w:color w:val="000000"/>
          <w:sz w:val="24"/>
          <w:szCs w:val="24"/>
        </w:rPr>
        <w:t xml:space="preserve">ing </w:t>
      </w:r>
      <w:r w:rsidRPr="00AE2EE0">
        <w:rPr>
          <w:rFonts w:ascii="Arial Narrow" w:hAnsi="Arial Narrow" w:cs="Arial"/>
          <w:color w:val="000000"/>
          <w:sz w:val="24"/>
          <w:szCs w:val="24"/>
        </w:rPr>
        <w:t>electrodes/leads to the patient’s scalp</w:t>
      </w:r>
    </w:p>
    <w:p w:rsidR="00A95BD4" w:rsidRPr="00A95BD4" w:rsidRDefault="00AE2EE0" w:rsidP="00A95BD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 w:rsidRPr="00A95BD4">
        <w:rPr>
          <w:rFonts w:ascii="Arial Narrow" w:hAnsi="Arial Narrow" w:cs="Arial"/>
          <w:color w:val="000000"/>
          <w:sz w:val="24"/>
          <w:szCs w:val="24"/>
        </w:rPr>
        <w:t xml:space="preserve">Handling </w:t>
      </w:r>
      <w:r w:rsidRPr="00AE2EE0">
        <w:rPr>
          <w:rFonts w:ascii="Arial Narrow" w:hAnsi="Arial Narrow" w:cs="Arial"/>
          <w:color w:val="000000"/>
          <w:sz w:val="24"/>
          <w:szCs w:val="24"/>
        </w:rPr>
        <w:t xml:space="preserve">emergency </w:t>
      </w:r>
      <w:r w:rsidRPr="00A95BD4">
        <w:rPr>
          <w:rFonts w:ascii="Arial Narrow" w:hAnsi="Arial Narrow" w:cs="Arial"/>
          <w:color w:val="000000"/>
          <w:sz w:val="24"/>
          <w:szCs w:val="24"/>
        </w:rPr>
        <w:t xml:space="preserve">situations </w:t>
      </w:r>
      <w:r w:rsidRPr="00AE2EE0">
        <w:rPr>
          <w:rFonts w:ascii="Arial Narrow" w:hAnsi="Arial Narrow" w:cs="Arial"/>
          <w:color w:val="000000"/>
          <w:sz w:val="24"/>
          <w:szCs w:val="24"/>
        </w:rPr>
        <w:t>with confidence</w:t>
      </w:r>
    </w:p>
    <w:p w:rsidR="00A95BD4" w:rsidRDefault="00A95BD4" w:rsidP="00A95BD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 w:rsidRPr="00A95BD4">
        <w:rPr>
          <w:rFonts w:ascii="Arial Narrow" w:hAnsi="Arial Narrow"/>
          <w:sz w:val="24"/>
          <w:szCs w:val="24"/>
        </w:rPr>
        <w:t>Assisting residents as needed in all activities of daily living</w:t>
      </w:r>
    </w:p>
    <w:p w:rsidR="00A95BD4" w:rsidRDefault="00A95BD4" w:rsidP="00A95BD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 w:rsidRPr="00A95BD4">
        <w:rPr>
          <w:rFonts w:ascii="Arial Narrow" w:hAnsi="Arial Narrow"/>
          <w:sz w:val="24"/>
          <w:szCs w:val="24"/>
        </w:rPr>
        <w:t xml:space="preserve">Reacting to </w:t>
      </w:r>
      <w:r w:rsidR="007E7112" w:rsidRPr="00A95BD4">
        <w:rPr>
          <w:rFonts w:ascii="Arial Narrow" w:hAnsi="Arial Narrow"/>
          <w:sz w:val="24"/>
          <w:szCs w:val="24"/>
        </w:rPr>
        <w:t>a timely response to call lights and resident requests</w:t>
      </w:r>
    </w:p>
    <w:p w:rsidR="007E7112" w:rsidRPr="00A95BD4" w:rsidRDefault="007E7112" w:rsidP="00A95BD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Arial Narrow" w:hAnsi="Arial Narrow"/>
          <w:sz w:val="24"/>
          <w:szCs w:val="24"/>
        </w:rPr>
      </w:pPr>
      <w:r w:rsidRPr="00A95BD4">
        <w:rPr>
          <w:rFonts w:ascii="Arial Narrow" w:hAnsi="Arial Narrow"/>
          <w:sz w:val="24"/>
          <w:szCs w:val="24"/>
        </w:rPr>
        <w:t>Complet</w:t>
      </w:r>
      <w:r w:rsidR="00A95BD4" w:rsidRPr="00A95BD4">
        <w:rPr>
          <w:rFonts w:ascii="Arial Narrow" w:hAnsi="Arial Narrow"/>
          <w:sz w:val="24"/>
          <w:szCs w:val="24"/>
        </w:rPr>
        <w:t>ing</w:t>
      </w:r>
      <w:r w:rsidRPr="00A95BD4">
        <w:rPr>
          <w:rFonts w:ascii="Arial Narrow" w:hAnsi="Arial Narrow"/>
          <w:sz w:val="24"/>
          <w:szCs w:val="24"/>
        </w:rPr>
        <w:t xml:space="preserve"> assigned mealtime duties, record intake of meals, fluids as ordered, and snacks</w:t>
      </w:r>
    </w:p>
    <w:p w:rsidR="0001356E" w:rsidRPr="008C4F82" w:rsidRDefault="00B71296" w:rsidP="0001356E">
      <w:pPr>
        <w:pStyle w:val="Heading3"/>
        <w:jc w:val="both"/>
        <w:rPr>
          <w:rFonts w:ascii="Arial Narrow" w:hAnsi="Arial Narrow"/>
          <w:sz w:val="24"/>
          <w:szCs w:val="24"/>
        </w:rPr>
      </w:pPr>
      <w:r w:rsidRPr="008C4F82">
        <w:rPr>
          <w:rFonts w:ascii="Arial Narrow" w:hAnsi="Arial Narrow"/>
          <w:sz w:val="24"/>
          <w:szCs w:val="24"/>
        </w:rPr>
        <w:t>Work History</w:t>
      </w:r>
    </w:p>
    <w:p w:rsidR="00086ACC" w:rsidRPr="008C4F82" w:rsidRDefault="00086ACC" w:rsidP="007F31FC">
      <w:pPr>
        <w:rPr>
          <w:rFonts w:ascii="Arial Narrow" w:hAnsi="Arial Narrow"/>
          <w:b/>
          <w:i/>
          <w:sz w:val="24"/>
          <w:szCs w:val="24"/>
        </w:rPr>
      </w:pPr>
    </w:p>
    <w:p w:rsidR="00703FCE" w:rsidRDefault="00703FCE" w:rsidP="007F31F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Certified Nursing Assistant</w:t>
      </w:r>
      <w:r>
        <w:rPr>
          <w:rFonts w:ascii="Arial Narrow" w:hAnsi="Arial Narrow"/>
          <w:sz w:val="24"/>
          <w:szCs w:val="24"/>
        </w:rPr>
        <w:tab/>
        <w:t>Sandy Lakes Rehab Center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03/2018-</w:t>
      </w:r>
    </w:p>
    <w:p w:rsidR="00703FCE" w:rsidRDefault="00703FCE" w:rsidP="007F31FC">
      <w:pPr>
        <w:rPr>
          <w:rFonts w:ascii="Arial Narrow" w:hAnsi="Arial Narrow"/>
          <w:sz w:val="24"/>
          <w:szCs w:val="24"/>
        </w:rPr>
      </w:pPr>
    </w:p>
    <w:p w:rsidR="00703FCE" w:rsidRDefault="00703FCE" w:rsidP="007F31F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PRN Sleep Tech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Total Sleep Solutions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09/2017-03/2018</w:t>
      </w:r>
    </w:p>
    <w:p w:rsidR="00703FCE" w:rsidRDefault="00703FCE" w:rsidP="007F31FC">
      <w:pPr>
        <w:rPr>
          <w:rFonts w:ascii="Arial Narrow" w:hAnsi="Arial Narrow"/>
          <w:sz w:val="24"/>
          <w:szCs w:val="24"/>
        </w:rPr>
      </w:pPr>
    </w:p>
    <w:p w:rsidR="00086ACC" w:rsidRPr="008C4F82" w:rsidRDefault="00086ACC" w:rsidP="007F31FC">
      <w:pPr>
        <w:rPr>
          <w:rFonts w:ascii="Arial Narrow" w:hAnsi="Arial Narrow"/>
          <w:sz w:val="24"/>
          <w:szCs w:val="24"/>
        </w:rPr>
      </w:pPr>
      <w:r w:rsidRPr="008C4F82">
        <w:rPr>
          <w:rFonts w:ascii="Arial Narrow" w:hAnsi="Arial Narrow"/>
          <w:sz w:val="24"/>
          <w:szCs w:val="24"/>
        </w:rPr>
        <w:t>Counter</w:t>
      </w:r>
      <w:r w:rsidRPr="008C4F82">
        <w:rPr>
          <w:rFonts w:ascii="Arial Narrow" w:hAnsi="Arial Narrow"/>
          <w:sz w:val="24"/>
          <w:szCs w:val="24"/>
        </w:rPr>
        <w:tab/>
      </w:r>
      <w:r w:rsidRPr="008C4F82">
        <w:rPr>
          <w:rFonts w:ascii="Arial Narrow" w:hAnsi="Arial Narrow"/>
          <w:sz w:val="24"/>
          <w:szCs w:val="24"/>
        </w:rPr>
        <w:tab/>
      </w:r>
      <w:r w:rsidRPr="008C4F82">
        <w:rPr>
          <w:rFonts w:ascii="Arial Narrow" w:hAnsi="Arial Narrow"/>
          <w:sz w:val="24"/>
          <w:szCs w:val="24"/>
        </w:rPr>
        <w:tab/>
      </w:r>
      <w:r w:rsidRPr="008C4F82">
        <w:rPr>
          <w:rFonts w:ascii="Arial Narrow" w:hAnsi="Arial Narrow"/>
          <w:sz w:val="24"/>
          <w:szCs w:val="24"/>
        </w:rPr>
        <w:tab/>
        <w:t>Amazon Fulfillment Center</w:t>
      </w:r>
      <w:r w:rsidRPr="008C4F82">
        <w:rPr>
          <w:rFonts w:ascii="Arial Narrow" w:hAnsi="Arial Narrow"/>
          <w:sz w:val="24"/>
          <w:szCs w:val="24"/>
        </w:rPr>
        <w:tab/>
      </w:r>
      <w:r w:rsidRPr="008C4F82">
        <w:rPr>
          <w:rFonts w:ascii="Arial Narrow" w:hAnsi="Arial Narrow"/>
          <w:sz w:val="24"/>
          <w:szCs w:val="24"/>
        </w:rPr>
        <w:tab/>
        <w:t>05/2017-</w:t>
      </w:r>
      <w:r w:rsidR="00703FCE">
        <w:rPr>
          <w:rFonts w:ascii="Arial Narrow" w:hAnsi="Arial Narrow"/>
          <w:sz w:val="24"/>
          <w:szCs w:val="24"/>
        </w:rPr>
        <w:t>09/2017</w:t>
      </w:r>
    </w:p>
    <w:p w:rsidR="00086ACC" w:rsidRPr="008C4F82" w:rsidRDefault="00086ACC" w:rsidP="007F31FC">
      <w:pPr>
        <w:rPr>
          <w:rFonts w:ascii="Arial Narrow" w:hAnsi="Arial Narrow"/>
          <w:sz w:val="24"/>
          <w:szCs w:val="24"/>
        </w:rPr>
      </w:pPr>
    </w:p>
    <w:p w:rsidR="007F31FC" w:rsidRDefault="00086ACC" w:rsidP="007F31FC">
      <w:pPr>
        <w:rPr>
          <w:rFonts w:ascii="Arial Narrow" w:hAnsi="Arial Narrow"/>
          <w:sz w:val="24"/>
          <w:szCs w:val="24"/>
        </w:rPr>
      </w:pPr>
      <w:r w:rsidRPr="008C4F82">
        <w:rPr>
          <w:rFonts w:ascii="Arial Narrow" w:hAnsi="Arial Narrow"/>
          <w:sz w:val="24"/>
          <w:szCs w:val="24"/>
        </w:rPr>
        <w:t xml:space="preserve">Certified Nursing Assistant </w:t>
      </w:r>
      <w:r w:rsidRPr="008C4F82">
        <w:rPr>
          <w:rFonts w:ascii="Arial Narrow" w:hAnsi="Arial Narrow"/>
          <w:sz w:val="24"/>
          <w:szCs w:val="24"/>
        </w:rPr>
        <w:tab/>
      </w:r>
      <w:r w:rsidR="007F31FC" w:rsidRPr="008C4F82">
        <w:rPr>
          <w:rFonts w:ascii="Arial Narrow" w:hAnsi="Arial Narrow"/>
          <w:sz w:val="24"/>
          <w:szCs w:val="24"/>
        </w:rPr>
        <w:t>Attalla Health and Rehab</w:t>
      </w:r>
      <w:r w:rsidRPr="008C4F82">
        <w:rPr>
          <w:rFonts w:ascii="Arial Narrow" w:hAnsi="Arial Narrow"/>
          <w:sz w:val="24"/>
          <w:szCs w:val="24"/>
        </w:rPr>
        <w:tab/>
      </w:r>
      <w:r w:rsidR="007F31FC" w:rsidRPr="008C4F82">
        <w:rPr>
          <w:rFonts w:ascii="Arial Narrow" w:hAnsi="Arial Narrow"/>
          <w:sz w:val="24"/>
          <w:szCs w:val="24"/>
        </w:rPr>
        <w:t xml:space="preserve"> </w:t>
      </w:r>
      <w:r w:rsidRPr="008C4F82">
        <w:rPr>
          <w:rFonts w:ascii="Arial Narrow" w:hAnsi="Arial Narrow"/>
          <w:sz w:val="24"/>
          <w:szCs w:val="24"/>
        </w:rPr>
        <w:tab/>
      </w:r>
      <w:r w:rsidR="007F31FC" w:rsidRPr="008C4F82">
        <w:rPr>
          <w:rFonts w:ascii="Arial Narrow" w:hAnsi="Arial Narrow" w:cs="Arial"/>
          <w:sz w:val="24"/>
          <w:szCs w:val="24"/>
        </w:rPr>
        <w:t>05/2015-</w:t>
      </w:r>
      <w:r w:rsidR="008C4F82">
        <w:rPr>
          <w:rFonts w:ascii="Arial Narrow" w:hAnsi="Arial Narrow" w:cs="Arial"/>
          <w:sz w:val="24"/>
          <w:szCs w:val="24"/>
        </w:rPr>
        <w:t>08/2016</w:t>
      </w:r>
      <w:r w:rsidR="007F31FC" w:rsidRPr="008C4F82">
        <w:rPr>
          <w:rFonts w:ascii="Arial Narrow" w:hAnsi="Arial Narrow"/>
          <w:sz w:val="24"/>
          <w:szCs w:val="24"/>
        </w:rPr>
        <w:t xml:space="preserve"> </w:t>
      </w:r>
    </w:p>
    <w:p w:rsidR="009949FE" w:rsidRDefault="009949FE" w:rsidP="009949FE">
      <w:pPr>
        <w:jc w:val="both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ab/>
        <w:t xml:space="preserve"> </w:t>
      </w:r>
    </w:p>
    <w:p w:rsidR="008C4F82" w:rsidRPr="009949FE" w:rsidRDefault="009949FE" w:rsidP="009949FE">
      <w:pPr>
        <w:rPr>
          <w:rFonts w:ascii="Arial Narrow" w:hAnsi="Arial Narrow"/>
          <w:sz w:val="24"/>
          <w:szCs w:val="24"/>
        </w:rPr>
      </w:pPr>
      <w:r w:rsidRPr="009949FE">
        <w:rPr>
          <w:rFonts w:ascii="Arial Narrow" w:hAnsi="Arial Narrow"/>
          <w:sz w:val="24"/>
          <w:szCs w:val="24"/>
        </w:rPr>
        <w:t>Food Service Manager</w:t>
      </w:r>
      <w:r w:rsidRPr="009949FE">
        <w:rPr>
          <w:rFonts w:ascii="Arial Narrow" w:hAnsi="Arial Narrow"/>
          <w:sz w:val="24"/>
          <w:szCs w:val="24"/>
        </w:rPr>
        <w:tab/>
      </w:r>
      <w:r w:rsidRPr="009949FE">
        <w:rPr>
          <w:rFonts w:ascii="Arial Narrow" w:hAnsi="Arial Narrow"/>
          <w:sz w:val="24"/>
          <w:szCs w:val="24"/>
        </w:rPr>
        <w:tab/>
        <w:t xml:space="preserve">Churches Chicken Inc.                              </w:t>
      </w:r>
      <w:r>
        <w:rPr>
          <w:rFonts w:ascii="Arial Narrow" w:hAnsi="Arial Narrow"/>
          <w:sz w:val="24"/>
          <w:szCs w:val="24"/>
        </w:rPr>
        <w:t>02/</w:t>
      </w:r>
      <w:r w:rsidRPr="009949FE">
        <w:rPr>
          <w:rFonts w:ascii="Arial Narrow" w:hAnsi="Arial Narrow"/>
          <w:sz w:val="24"/>
          <w:szCs w:val="24"/>
        </w:rPr>
        <w:t>200</w:t>
      </w:r>
      <w:r>
        <w:rPr>
          <w:rFonts w:ascii="Arial Narrow" w:hAnsi="Arial Narrow"/>
          <w:sz w:val="24"/>
          <w:szCs w:val="24"/>
        </w:rPr>
        <w:t>8</w:t>
      </w:r>
      <w:r w:rsidRPr="009949FE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>05/</w:t>
      </w:r>
      <w:r w:rsidRPr="009949FE">
        <w:rPr>
          <w:rFonts w:ascii="Arial Narrow" w:hAnsi="Arial Narrow"/>
          <w:sz w:val="24"/>
          <w:szCs w:val="24"/>
        </w:rPr>
        <w:t xml:space="preserve">2015                                                                           </w:t>
      </w:r>
    </w:p>
    <w:p w:rsidR="007F31FC" w:rsidRDefault="007F31FC" w:rsidP="007F31FC">
      <w:pPr>
        <w:rPr>
          <w:rFonts w:ascii="Arial Narrow" w:hAnsi="Arial Narrow"/>
          <w:sz w:val="24"/>
          <w:szCs w:val="24"/>
        </w:rPr>
      </w:pPr>
    </w:p>
    <w:p w:rsidR="00A95BD4" w:rsidRDefault="00A95BD4" w:rsidP="0015144C">
      <w:pPr>
        <w:pStyle w:val="Heading3"/>
        <w:rPr>
          <w:sz w:val="24"/>
          <w:szCs w:val="24"/>
        </w:rPr>
      </w:pPr>
    </w:p>
    <w:p w:rsidR="00B71296" w:rsidRPr="008C4F82" w:rsidRDefault="0001356E" w:rsidP="0015144C">
      <w:pPr>
        <w:pStyle w:val="Heading3"/>
        <w:rPr>
          <w:sz w:val="24"/>
          <w:szCs w:val="24"/>
        </w:rPr>
      </w:pPr>
      <w:r w:rsidRPr="008C4F82">
        <w:rPr>
          <w:sz w:val="24"/>
          <w:szCs w:val="24"/>
        </w:rPr>
        <w:t>Education</w:t>
      </w:r>
    </w:p>
    <w:p w:rsidR="00B71296" w:rsidRPr="008C4F82" w:rsidRDefault="00B71296" w:rsidP="0015144C">
      <w:pPr>
        <w:pStyle w:val="Heading3"/>
        <w:rPr>
          <w:i/>
          <w:sz w:val="24"/>
          <w:szCs w:val="24"/>
        </w:rPr>
      </w:pPr>
    </w:p>
    <w:p w:rsidR="008C4F82" w:rsidRDefault="00AE2EE0" w:rsidP="0015144C">
      <w:pPr>
        <w:pStyle w:val="Heading3"/>
        <w:rPr>
          <w:rFonts w:ascii="Arial Narrow" w:hAnsi="Arial Narrow" w:cs="Arial"/>
          <w:b w:val="0"/>
          <w:sz w:val="24"/>
          <w:szCs w:val="24"/>
          <w:u w:val="none"/>
        </w:rPr>
      </w:pPr>
      <w:r>
        <w:rPr>
          <w:rFonts w:ascii="Arial Narrow" w:hAnsi="Arial Narrow" w:cs="Arial"/>
          <w:b w:val="0"/>
          <w:sz w:val="24"/>
          <w:szCs w:val="24"/>
          <w:u w:val="none"/>
        </w:rPr>
        <w:t>PSG Diploma</w:t>
      </w:r>
      <w:r w:rsidR="008C4F82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="008C4F82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="00E34A00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="008C4F82">
        <w:rPr>
          <w:rFonts w:ascii="Arial Narrow" w:hAnsi="Arial Narrow" w:cs="Arial"/>
          <w:b w:val="0"/>
          <w:sz w:val="24"/>
          <w:szCs w:val="24"/>
          <w:u w:val="none"/>
        </w:rPr>
        <w:t>Concorde Career College</w:t>
      </w:r>
      <w:r w:rsidR="008C4F82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="009949FE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="008C4F82">
        <w:rPr>
          <w:rFonts w:ascii="Arial Narrow" w:hAnsi="Arial Narrow" w:cs="Arial"/>
          <w:b w:val="0"/>
          <w:sz w:val="24"/>
          <w:szCs w:val="24"/>
          <w:u w:val="none"/>
        </w:rPr>
        <w:t>Grand Prairie, TX</w:t>
      </w:r>
    </w:p>
    <w:p w:rsidR="008C4F82" w:rsidRPr="008C4F82" w:rsidRDefault="008C4F82" w:rsidP="008C4F82"/>
    <w:p w:rsidR="00B71296" w:rsidRPr="008C4F82" w:rsidRDefault="008C4F82" w:rsidP="0015144C">
      <w:pPr>
        <w:pStyle w:val="Heading3"/>
        <w:rPr>
          <w:rFonts w:ascii="Arial Narrow" w:hAnsi="Arial Narrow" w:cs="Arial"/>
          <w:b w:val="0"/>
          <w:sz w:val="24"/>
          <w:szCs w:val="24"/>
          <w:u w:val="none"/>
        </w:rPr>
      </w:pPr>
      <w:r w:rsidRPr="008C4F82">
        <w:rPr>
          <w:rFonts w:ascii="Arial Narrow" w:hAnsi="Arial Narrow" w:cs="Arial"/>
          <w:b w:val="0"/>
          <w:sz w:val="24"/>
          <w:szCs w:val="24"/>
          <w:u w:val="none"/>
        </w:rPr>
        <w:t>Nursing Aide Certification</w:t>
      </w:r>
      <w:r w:rsidRPr="008C4F82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>Ga</w:t>
      </w:r>
      <w:r w:rsidRPr="008C4F82">
        <w:rPr>
          <w:rFonts w:ascii="Arial Narrow" w:hAnsi="Arial Narrow" w:cs="Arial"/>
          <w:b w:val="0"/>
          <w:sz w:val="24"/>
          <w:szCs w:val="24"/>
          <w:u w:val="none"/>
        </w:rPr>
        <w:t>ds</w:t>
      </w:r>
      <w:r w:rsidR="00E34A00">
        <w:rPr>
          <w:rFonts w:ascii="Arial Narrow" w:hAnsi="Arial Narrow" w:cs="Arial"/>
          <w:b w:val="0"/>
          <w:sz w:val="24"/>
          <w:szCs w:val="24"/>
          <w:u w:val="none"/>
        </w:rPr>
        <w:t>d</w:t>
      </w:r>
      <w:r w:rsidRPr="008C4F82">
        <w:rPr>
          <w:rFonts w:ascii="Arial Narrow" w:hAnsi="Arial Narrow" w:cs="Arial"/>
          <w:b w:val="0"/>
          <w:sz w:val="24"/>
          <w:szCs w:val="24"/>
          <w:u w:val="none"/>
        </w:rPr>
        <w:t>en</w:t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 xml:space="preserve"> He</w:t>
      </w:r>
      <w:r w:rsidRPr="008C4F82">
        <w:rPr>
          <w:rFonts w:ascii="Arial Narrow" w:hAnsi="Arial Narrow" w:cs="Arial"/>
          <w:b w:val="0"/>
          <w:sz w:val="24"/>
          <w:szCs w:val="24"/>
          <w:u w:val="none"/>
        </w:rPr>
        <w:t>a</w:t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>lth &amp; Rehab</w:t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Pr="008C4F82">
        <w:rPr>
          <w:rFonts w:ascii="Arial Narrow" w:hAnsi="Arial Narrow" w:cs="Arial"/>
          <w:b w:val="0"/>
          <w:sz w:val="24"/>
          <w:szCs w:val="24"/>
          <w:u w:val="none"/>
        </w:rPr>
        <w:t>Gadsden, AL</w:t>
      </w:r>
    </w:p>
    <w:p w:rsidR="008C4F82" w:rsidRPr="008C4F82" w:rsidRDefault="008C4F82" w:rsidP="0015144C">
      <w:pPr>
        <w:pStyle w:val="Heading3"/>
        <w:rPr>
          <w:rFonts w:ascii="Arial Narrow" w:hAnsi="Arial Narrow" w:cs="Arial"/>
          <w:b w:val="0"/>
          <w:sz w:val="24"/>
          <w:szCs w:val="24"/>
          <w:u w:val="none"/>
        </w:rPr>
      </w:pPr>
    </w:p>
    <w:p w:rsidR="00B71296" w:rsidRPr="008C4F82" w:rsidRDefault="0015144C" w:rsidP="0015144C">
      <w:pPr>
        <w:pStyle w:val="Heading3"/>
        <w:rPr>
          <w:rFonts w:ascii="Arial Narrow" w:hAnsi="Arial Narrow" w:cs="Arial"/>
          <w:b w:val="0"/>
          <w:sz w:val="24"/>
          <w:szCs w:val="24"/>
          <w:u w:val="none"/>
        </w:rPr>
      </w:pPr>
      <w:r w:rsidRPr="008C4F82">
        <w:rPr>
          <w:rFonts w:ascii="Arial Narrow" w:hAnsi="Arial Narrow" w:cs="Arial"/>
          <w:b w:val="0"/>
          <w:sz w:val="24"/>
          <w:szCs w:val="24"/>
          <w:u w:val="none"/>
        </w:rPr>
        <w:t>High School</w:t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 xml:space="preserve"> Diploma</w:t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ab/>
        <w:t>Continental Academy</w:t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="009949FE">
        <w:rPr>
          <w:rFonts w:ascii="Arial Narrow" w:hAnsi="Arial Narrow" w:cs="Arial"/>
          <w:b w:val="0"/>
          <w:sz w:val="24"/>
          <w:szCs w:val="24"/>
          <w:u w:val="none"/>
        </w:rPr>
        <w:tab/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>Miramar, FL</w:t>
      </w:r>
      <w:r w:rsidR="00B71296" w:rsidRPr="008C4F82">
        <w:rPr>
          <w:rFonts w:ascii="Arial Narrow" w:hAnsi="Arial Narrow" w:cs="Arial"/>
          <w:b w:val="0"/>
          <w:sz w:val="24"/>
          <w:szCs w:val="24"/>
          <w:u w:val="none"/>
        </w:rPr>
        <w:tab/>
      </w:r>
    </w:p>
    <w:p w:rsidR="0015144C" w:rsidRDefault="00B71296" w:rsidP="0015144C">
      <w:pPr>
        <w:pStyle w:val="Heading3"/>
        <w:rPr>
          <w:b w:val="0"/>
          <w:sz w:val="24"/>
          <w:szCs w:val="24"/>
          <w:u w:val="none"/>
        </w:rPr>
      </w:pPr>
      <w:r w:rsidRPr="008C4F82">
        <w:rPr>
          <w:b w:val="0"/>
          <w:sz w:val="24"/>
          <w:szCs w:val="24"/>
          <w:u w:val="none"/>
        </w:rPr>
        <w:tab/>
      </w:r>
    </w:p>
    <w:p w:rsidR="008C4F82" w:rsidRPr="008C4F82" w:rsidRDefault="008C4F82" w:rsidP="008C4F82"/>
    <w:sectPr w:rsidR="008C4F82" w:rsidRPr="008C4F82" w:rsidSect="00E255EF">
      <w:pgSz w:w="12240" w:h="15840" w:code="1"/>
      <w:pgMar w:top="187" w:right="1170" w:bottom="0" w:left="1800" w:header="720" w:footer="720" w:gutter="0"/>
      <w:pgBorders w:offsetFrom="page">
        <w:top w:val="triple" w:sz="4" w:space="24" w:color="7F7F7F"/>
        <w:left w:val="triple" w:sz="4" w:space="24" w:color="7F7F7F"/>
        <w:bottom w:val="triple" w:sz="4" w:space="24" w:color="7F7F7F"/>
        <w:right w:val="triple" w:sz="4" w:space="24" w:color="7F7F7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38"/>
      </v:shape>
    </w:pict>
  </w:numPicBullet>
  <w:abstractNum w:abstractNumId="0" w15:restartNumberingAfterBreak="0">
    <w:nsid w:val="012E653A"/>
    <w:multiLevelType w:val="hybridMultilevel"/>
    <w:tmpl w:val="6C3E04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32DC"/>
    <w:multiLevelType w:val="hybridMultilevel"/>
    <w:tmpl w:val="CD66751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9E75B7"/>
    <w:multiLevelType w:val="hybridMultilevel"/>
    <w:tmpl w:val="8A708944"/>
    <w:lvl w:ilvl="0" w:tplc="04090009">
      <w:start w:val="1"/>
      <w:numFmt w:val="bullet"/>
      <w:lvlText w:val=""/>
      <w:lvlJc w:val="left"/>
      <w:pPr>
        <w:ind w:left="1051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 w15:restartNumberingAfterBreak="0">
    <w:nsid w:val="0C1A65E0"/>
    <w:multiLevelType w:val="hybridMultilevel"/>
    <w:tmpl w:val="B36CB6AE"/>
    <w:lvl w:ilvl="0" w:tplc="04090009">
      <w:start w:val="1"/>
      <w:numFmt w:val="bullet"/>
      <w:lvlText w:val=""/>
      <w:lvlJc w:val="left"/>
      <w:pPr>
        <w:tabs>
          <w:tab w:val="num" w:pos="405"/>
        </w:tabs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B75"/>
    <w:multiLevelType w:val="hybridMultilevel"/>
    <w:tmpl w:val="5F0C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75F07"/>
    <w:multiLevelType w:val="multilevel"/>
    <w:tmpl w:val="950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E5EBF"/>
    <w:multiLevelType w:val="hybridMultilevel"/>
    <w:tmpl w:val="3D6E1DC0"/>
    <w:lvl w:ilvl="0" w:tplc="04090009">
      <w:start w:val="1"/>
      <w:numFmt w:val="bullet"/>
      <w:lvlText w:val=""/>
      <w:lvlJc w:val="left"/>
      <w:pPr>
        <w:tabs>
          <w:tab w:val="num" w:pos="405"/>
        </w:tabs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010018"/>
    <w:multiLevelType w:val="hybridMultilevel"/>
    <w:tmpl w:val="D2A48A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A3938"/>
    <w:multiLevelType w:val="hybridMultilevel"/>
    <w:tmpl w:val="1ED4F8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B3455"/>
    <w:multiLevelType w:val="hybridMultilevel"/>
    <w:tmpl w:val="B51E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47BD0"/>
    <w:multiLevelType w:val="hybridMultilevel"/>
    <w:tmpl w:val="D3DAF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A6F5B"/>
    <w:multiLevelType w:val="hybridMultilevel"/>
    <w:tmpl w:val="8700B4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30611E"/>
    <w:multiLevelType w:val="hybridMultilevel"/>
    <w:tmpl w:val="5888AA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26E91"/>
    <w:multiLevelType w:val="multilevel"/>
    <w:tmpl w:val="228E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C577B"/>
    <w:multiLevelType w:val="hybridMultilevel"/>
    <w:tmpl w:val="248A38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55C7E"/>
    <w:multiLevelType w:val="multilevel"/>
    <w:tmpl w:val="1380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F61BF"/>
    <w:multiLevelType w:val="hybridMultilevel"/>
    <w:tmpl w:val="3D74E07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18765C"/>
    <w:multiLevelType w:val="hybridMultilevel"/>
    <w:tmpl w:val="CCC2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D2C41"/>
    <w:multiLevelType w:val="hybridMultilevel"/>
    <w:tmpl w:val="D38E7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56E97"/>
    <w:multiLevelType w:val="hybridMultilevel"/>
    <w:tmpl w:val="C216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C5DE8"/>
    <w:multiLevelType w:val="multilevel"/>
    <w:tmpl w:val="C552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42BE3"/>
    <w:multiLevelType w:val="hybridMultilevel"/>
    <w:tmpl w:val="B7F60300"/>
    <w:lvl w:ilvl="0" w:tplc="407AFF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A1E70"/>
    <w:multiLevelType w:val="hybridMultilevel"/>
    <w:tmpl w:val="F1A005B0"/>
    <w:lvl w:ilvl="0" w:tplc="46743AF8">
      <w:start w:val="1"/>
      <w:numFmt w:val="bullet"/>
      <w:lvlText w:val=""/>
      <w:lvlJc w:val="left"/>
      <w:pPr>
        <w:tabs>
          <w:tab w:val="num" w:pos="405"/>
        </w:tabs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F10FFC"/>
    <w:multiLevelType w:val="multilevel"/>
    <w:tmpl w:val="EFD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0D1916"/>
    <w:multiLevelType w:val="hybridMultilevel"/>
    <w:tmpl w:val="4A061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9E2A3B"/>
    <w:multiLevelType w:val="hybridMultilevel"/>
    <w:tmpl w:val="1BA2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C21B33"/>
    <w:multiLevelType w:val="multilevel"/>
    <w:tmpl w:val="358230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D72BA"/>
    <w:multiLevelType w:val="hybridMultilevel"/>
    <w:tmpl w:val="278EC35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44E2B31"/>
    <w:multiLevelType w:val="hybridMultilevel"/>
    <w:tmpl w:val="9EFA87A0"/>
    <w:lvl w:ilvl="0" w:tplc="04090009">
      <w:start w:val="1"/>
      <w:numFmt w:val="bullet"/>
      <w:lvlText w:val=""/>
      <w:lvlJc w:val="left"/>
      <w:pPr>
        <w:tabs>
          <w:tab w:val="num" w:pos="405"/>
        </w:tabs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8142D6"/>
    <w:multiLevelType w:val="multilevel"/>
    <w:tmpl w:val="88A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AF6F9E"/>
    <w:multiLevelType w:val="hybridMultilevel"/>
    <w:tmpl w:val="7D76902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F1A6173"/>
    <w:multiLevelType w:val="hybridMultilevel"/>
    <w:tmpl w:val="ACD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B385A"/>
    <w:multiLevelType w:val="hybridMultilevel"/>
    <w:tmpl w:val="46A0E4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8"/>
  </w:num>
  <w:num w:numId="4">
    <w:abstractNumId w:val="6"/>
  </w:num>
  <w:num w:numId="5">
    <w:abstractNumId w:val="3"/>
  </w:num>
  <w:num w:numId="6">
    <w:abstractNumId w:val="8"/>
  </w:num>
  <w:num w:numId="7">
    <w:abstractNumId w:val="15"/>
  </w:num>
  <w:num w:numId="8">
    <w:abstractNumId w:val="9"/>
  </w:num>
  <w:num w:numId="9">
    <w:abstractNumId w:val="18"/>
  </w:num>
  <w:num w:numId="10">
    <w:abstractNumId w:val="10"/>
  </w:num>
  <w:num w:numId="11">
    <w:abstractNumId w:val="17"/>
  </w:num>
  <w:num w:numId="12">
    <w:abstractNumId w:val="4"/>
  </w:num>
  <w:num w:numId="13">
    <w:abstractNumId w:val="19"/>
  </w:num>
  <w:num w:numId="14">
    <w:abstractNumId w:val="31"/>
  </w:num>
  <w:num w:numId="15">
    <w:abstractNumId w:val="25"/>
  </w:num>
  <w:num w:numId="16">
    <w:abstractNumId w:val="24"/>
  </w:num>
  <w:num w:numId="17">
    <w:abstractNumId w:val="0"/>
  </w:num>
  <w:num w:numId="18">
    <w:abstractNumId w:val="21"/>
  </w:num>
  <w:num w:numId="19">
    <w:abstractNumId w:val="12"/>
  </w:num>
  <w:num w:numId="20">
    <w:abstractNumId w:val="7"/>
  </w:num>
  <w:num w:numId="21">
    <w:abstractNumId w:val="22"/>
  </w:num>
  <w:num w:numId="22">
    <w:abstractNumId w:val="29"/>
  </w:num>
  <w:num w:numId="23">
    <w:abstractNumId w:val="32"/>
  </w:num>
  <w:num w:numId="24">
    <w:abstractNumId w:val="2"/>
  </w:num>
  <w:num w:numId="25">
    <w:abstractNumId w:val="14"/>
  </w:num>
  <w:num w:numId="26">
    <w:abstractNumId w:val="26"/>
  </w:num>
  <w:num w:numId="27">
    <w:abstractNumId w:val="23"/>
  </w:num>
  <w:num w:numId="28">
    <w:abstractNumId w:val="27"/>
  </w:num>
  <w:num w:numId="29">
    <w:abstractNumId w:val="1"/>
  </w:num>
  <w:num w:numId="30">
    <w:abstractNumId w:val="16"/>
  </w:num>
  <w:num w:numId="31">
    <w:abstractNumId w:val="30"/>
  </w:num>
  <w:num w:numId="32">
    <w:abstractNumId w:val="11"/>
  </w:num>
  <w:num w:numId="33">
    <w:abstractNumId w:val="20"/>
  </w:num>
  <w:num w:numId="34">
    <w:abstractNumId w:val="1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6E"/>
    <w:rsid w:val="000017E1"/>
    <w:rsid w:val="000033DE"/>
    <w:rsid w:val="0001356E"/>
    <w:rsid w:val="00017EC5"/>
    <w:rsid w:val="000240B4"/>
    <w:rsid w:val="0004547A"/>
    <w:rsid w:val="0004629A"/>
    <w:rsid w:val="00076FA5"/>
    <w:rsid w:val="00083B25"/>
    <w:rsid w:val="00086ACC"/>
    <w:rsid w:val="000A526C"/>
    <w:rsid w:val="000B0669"/>
    <w:rsid w:val="000B5B2D"/>
    <w:rsid w:val="000C1C46"/>
    <w:rsid w:val="000C360A"/>
    <w:rsid w:val="000D7F9D"/>
    <w:rsid w:val="000E438B"/>
    <w:rsid w:val="000E6E55"/>
    <w:rsid w:val="000E6E70"/>
    <w:rsid w:val="000F3F87"/>
    <w:rsid w:val="001018D2"/>
    <w:rsid w:val="00123092"/>
    <w:rsid w:val="001236C5"/>
    <w:rsid w:val="001271B9"/>
    <w:rsid w:val="00132986"/>
    <w:rsid w:val="001428EC"/>
    <w:rsid w:val="0014701A"/>
    <w:rsid w:val="0015071E"/>
    <w:rsid w:val="0015144C"/>
    <w:rsid w:val="00163BD7"/>
    <w:rsid w:val="00172A88"/>
    <w:rsid w:val="001D6D51"/>
    <w:rsid w:val="001E594E"/>
    <w:rsid w:val="001F020F"/>
    <w:rsid w:val="002012D7"/>
    <w:rsid w:val="00205A9C"/>
    <w:rsid w:val="0021115D"/>
    <w:rsid w:val="00213194"/>
    <w:rsid w:val="00215A37"/>
    <w:rsid w:val="002176E2"/>
    <w:rsid w:val="00231B63"/>
    <w:rsid w:val="002358CC"/>
    <w:rsid w:val="0024034F"/>
    <w:rsid w:val="00246E56"/>
    <w:rsid w:val="002559FE"/>
    <w:rsid w:val="00257BF1"/>
    <w:rsid w:val="002A5240"/>
    <w:rsid w:val="002A5E9E"/>
    <w:rsid w:val="002A6C8F"/>
    <w:rsid w:val="002B1E7C"/>
    <w:rsid w:val="002B3F45"/>
    <w:rsid w:val="002B7FBC"/>
    <w:rsid w:val="002F59CA"/>
    <w:rsid w:val="0031375B"/>
    <w:rsid w:val="00317083"/>
    <w:rsid w:val="003227E3"/>
    <w:rsid w:val="00323623"/>
    <w:rsid w:val="00332EF5"/>
    <w:rsid w:val="00341C56"/>
    <w:rsid w:val="003515E9"/>
    <w:rsid w:val="0039512C"/>
    <w:rsid w:val="003A1804"/>
    <w:rsid w:val="003A2500"/>
    <w:rsid w:val="003A405C"/>
    <w:rsid w:val="003B2454"/>
    <w:rsid w:val="003B6358"/>
    <w:rsid w:val="003D61C4"/>
    <w:rsid w:val="003F1FB1"/>
    <w:rsid w:val="004020BE"/>
    <w:rsid w:val="004403B9"/>
    <w:rsid w:val="00460722"/>
    <w:rsid w:val="00480EE0"/>
    <w:rsid w:val="004B7B3E"/>
    <w:rsid w:val="004C0FDE"/>
    <w:rsid w:val="004C25E1"/>
    <w:rsid w:val="004C3A9C"/>
    <w:rsid w:val="004C534A"/>
    <w:rsid w:val="004E4CA3"/>
    <w:rsid w:val="004F5854"/>
    <w:rsid w:val="00500DE4"/>
    <w:rsid w:val="00510F10"/>
    <w:rsid w:val="005323DC"/>
    <w:rsid w:val="00535287"/>
    <w:rsid w:val="00540C3F"/>
    <w:rsid w:val="00546B8C"/>
    <w:rsid w:val="00546E4C"/>
    <w:rsid w:val="00552A4B"/>
    <w:rsid w:val="0056085C"/>
    <w:rsid w:val="00571B9A"/>
    <w:rsid w:val="00575DFF"/>
    <w:rsid w:val="00582D5B"/>
    <w:rsid w:val="005878B6"/>
    <w:rsid w:val="00587989"/>
    <w:rsid w:val="005D643F"/>
    <w:rsid w:val="005E3F57"/>
    <w:rsid w:val="005E40B0"/>
    <w:rsid w:val="005E7134"/>
    <w:rsid w:val="005F2F7D"/>
    <w:rsid w:val="00602B40"/>
    <w:rsid w:val="006120C7"/>
    <w:rsid w:val="006343C2"/>
    <w:rsid w:val="0064211D"/>
    <w:rsid w:val="00643149"/>
    <w:rsid w:val="0065226C"/>
    <w:rsid w:val="00671A84"/>
    <w:rsid w:val="006723C9"/>
    <w:rsid w:val="00675DF3"/>
    <w:rsid w:val="0067607A"/>
    <w:rsid w:val="006A3B2A"/>
    <w:rsid w:val="006C2B7C"/>
    <w:rsid w:val="00702CD7"/>
    <w:rsid w:val="00703FCE"/>
    <w:rsid w:val="00711CC7"/>
    <w:rsid w:val="007147CC"/>
    <w:rsid w:val="00714A2A"/>
    <w:rsid w:val="00727310"/>
    <w:rsid w:val="007302C5"/>
    <w:rsid w:val="00737CAC"/>
    <w:rsid w:val="00742EC6"/>
    <w:rsid w:val="00744B1A"/>
    <w:rsid w:val="00752BCD"/>
    <w:rsid w:val="00757D4B"/>
    <w:rsid w:val="00760EFF"/>
    <w:rsid w:val="0078183F"/>
    <w:rsid w:val="00793C53"/>
    <w:rsid w:val="00795236"/>
    <w:rsid w:val="007B6F42"/>
    <w:rsid w:val="007C1DA6"/>
    <w:rsid w:val="007E3815"/>
    <w:rsid w:val="007E7112"/>
    <w:rsid w:val="007F1001"/>
    <w:rsid w:val="007F31FC"/>
    <w:rsid w:val="007F7AB7"/>
    <w:rsid w:val="00802324"/>
    <w:rsid w:val="00815883"/>
    <w:rsid w:val="00825DFE"/>
    <w:rsid w:val="00833DE4"/>
    <w:rsid w:val="008616D4"/>
    <w:rsid w:val="008659B3"/>
    <w:rsid w:val="00873437"/>
    <w:rsid w:val="00874EDD"/>
    <w:rsid w:val="00885347"/>
    <w:rsid w:val="0088795B"/>
    <w:rsid w:val="00890B44"/>
    <w:rsid w:val="00895A42"/>
    <w:rsid w:val="008A39A6"/>
    <w:rsid w:val="008A5117"/>
    <w:rsid w:val="008B43B0"/>
    <w:rsid w:val="008C482C"/>
    <w:rsid w:val="008C4F82"/>
    <w:rsid w:val="008C6E60"/>
    <w:rsid w:val="008D2653"/>
    <w:rsid w:val="008F7D9F"/>
    <w:rsid w:val="009148F4"/>
    <w:rsid w:val="00914EEE"/>
    <w:rsid w:val="0092331F"/>
    <w:rsid w:val="00932488"/>
    <w:rsid w:val="00932BF0"/>
    <w:rsid w:val="00934B7F"/>
    <w:rsid w:val="009354CE"/>
    <w:rsid w:val="0094584E"/>
    <w:rsid w:val="009521C6"/>
    <w:rsid w:val="009632AC"/>
    <w:rsid w:val="009949FE"/>
    <w:rsid w:val="009A2F86"/>
    <w:rsid w:val="009B44CF"/>
    <w:rsid w:val="009C3434"/>
    <w:rsid w:val="009C69DC"/>
    <w:rsid w:val="009D601E"/>
    <w:rsid w:val="009E1E03"/>
    <w:rsid w:val="009E34D3"/>
    <w:rsid w:val="009E4C65"/>
    <w:rsid w:val="009F410B"/>
    <w:rsid w:val="00A01F50"/>
    <w:rsid w:val="00A14A3E"/>
    <w:rsid w:val="00A14C93"/>
    <w:rsid w:val="00A216BD"/>
    <w:rsid w:val="00A25366"/>
    <w:rsid w:val="00A53EA5"/>
    <w:rsid w:val="00A54F0E"/>
    <w:rsid w:val="00A609EB"/>
    <w:rsid w:val="00A72AEB"/>
    <w:rsid w:val="00A76D95"/>
    <w:rsid w:val="00A95BD4"/>
    <w:rsid w:val="00A965AA"/>
    <w:rsid w:val="00A967C2"/>
    <w:rsid w:val="00AD09B9"/>
    <w:rsid w:val="00AD6838"/>
    <w:rsid w:val="00AD6F84"/>
    <w:rsid w:val="00AE2EE0"/>
    <w:rsid w:val="00AF750D"/>
    <w:rsid w:val="00B0014E"/>
    <w:rsid w:val="00B24665"/>
    <w:rsid w:val="00B25823"/>
    <w:rsid w:val="00B25E8C"/>
    <w:rsid w:val="00B30739"/>
    <w:rsid w:val="00B51A5D"/>
    <w:rsid w:val="00B54AEF"/>
    <w:rsid w:val="00B63976"/>
    <w:rsid w:val="00B67AE9"/>
    <w:rsid w:val="00B71296"/>
    <w:rsid w:val="00B8461E"/>
    <w:rsid w:val="00B87535"/>
    <w:rsid w:val="00B95967"/>
    <w:rsid w:val="00B9768B"/>
    <w:rsid w:val="00BA66F2"/>
    <w:rsid w:val="00BB3FB7"/>
    <w:rsid w:val="00BB408C"/>
    <w:rsid w:val="00BB418C"/>
    <w:rsid w:val="00BD2B30"/>
    <w:rsid w:val="00BE3DFB"/>
    <w:rsid w:val="00C01F2E"/>
    <w:rsid w:val="00C15317"/>
    <w:rsid w:val="00C27B98"/>
    <w:rsid w:val="00C35E2E"/>
    <w:rsid w:val="00C43551"/>
    <w:rsid w:val="00C46B49"/>
    <w:rsid w:val="00C55A93"/>
    <w:rsid w:val="00C65896"/>
    <w:rsid w:val="00C679B9"/>
    <w:rsid w:val="00C8245C"/>
    <w:rsid w:val="00C917B4"/>
    <w:rsid w:val="00CD52DC"/>
    <w:rsid w:val="00D102C2"/>
    <w:rsid w:val="00D11A0B"/>
    <w:rsid w:val="00D144F5"/>
    <w:rsid w:val="00D23BC4"/>
    <w:rsid w:val="00D526A4"/>
    <w:rsid w:val="00D67861"/>
    <w:rsid w:val="00D769AA"/>
    <w:rsid w:val="00D77459"/>
    <w:rsid w:val="00D81E03"/>
    <w:rsid w:val="00DA6192"/>
    <w:rsid w:val="00DC2AB3"/>
    <w:rsid w:val="00DC48E2"/>
    <w:rsid w:val="00DC542F"/>
    <w:rsid w:val="00DF4F02"/>
    <w:rsid w:val="00DF593A"/>
    <w:rsid w:val="00E00A33"/>
    <w:rsid w:val="00E255EF"/>
    <w:rsid w:val="00E34A00"/>
    <w:rsid w:val="00E4095F"/>
    <w:rsid w:val="00E452DF"/>
    <w:rsid w:val="00E51C54"/>
    <w:rsid w:val="00E53DC9"/>
    <w:rsid w:val="00E82AA4"/>
    <w:rsid w:val="00E976F8"/>
    <w:rsid w:val="00EA666D"/>
    <w:rsid w:val="00EE4D4E"/>
    <w:rsid w:val="00EE6CA6"/>
    <w:rsid w:val="00F01EB3"/>
    <w:rsid w:val="00F12E49"/>
    <w:rsid w:val="00F208F9"/>
    <w:rsid w:val="00F23765"/>
    <w:rsid w:val="00F35F18"/>
    <w:rsid w:val="00F51A8A"/>
    <w:rsid w:val="00F872C4"/>
    <w:rsid w:val="00F91BFD"/>
    <w:rsid w:val="00FA2EB7"/>
    <w:rsid w:val="00FA4886"/>
    <w:rsid w:val="00FC199A"/>
    <w:rsid w:val="00FD0412"/>
    <w:rsid w:val="00FE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7CE9FCE"/>
  <w15:docId w15:val="{CF69A11C-749F-4767-A288-2129F34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56E"/>
  </w:style>
  <w:style w:type="paragraph" w:styleId="Heading1">
    <w:name w:val="heading 1"/>
    <w:basedOn w:val="Normal"/>
    <w:next w:val="Normal"/>
    <w:qFormat/>
    <w:rsid w:val="0001356E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01356E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356E"/>
    <w:pPr>
      <w:keepNext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next w:val="Normal"/>
    <w:rsid w:val="0001356E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character" w:customStyle="1" w:styleId="klink">
    <w:name w:val="klink"/>
    <w:basedOn w:val="DefaultParagraphFont"/>
    <w:rsid w:val="00F208F9"/>
  </w:style>
  <w:style w:type="paragraph" w:styleId="ListParagraph">
    <w:name w:val="List Paragraph"/>
    <w:basedOn w:val="Normal"/>
    <w:uiPriority w:val="34"/>
    <w:qFormat/>
    <w:rsid w:val="00F208F9"/>
    <w:pPr>
      <w:ind w:left="720"/>
      <w:contextualSpacing/>
    </w:pPr>
  </w:style>
  <w:style w:type="paragraph" w:customStyle="1" w:styleId="report">
    <w:name w:val="report"/>
    <w:basedOn w:val="Normal"/>
    <w:rsid w:val="00F208F9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E1E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1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195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168">
                      <w:marLeft w:val="0"/>
                      <w:marRight w:val="16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620BE852</Template>
  <TotalTime>58</TotalTime>
  <Pages>1</Pages>
  <Words>218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Christy L</vt:lpstr>
    </vt:vector>
  </TitlesOfParts>
  <Company>Southern Company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Christy L</dc:title>
  <dc:creator>x2gaddis</dc:creator>
  <cp:lastModifiedBy>Felicia Snell</cp:lastModifiedBy>
  <cp:revision>5</cp:revision>
  <cp:lastPrinted>2017-07-17T20:38:00Z</cp:lastPrinted>
  <dcterms:created xsi:type="dcterms:W3CDTF">2017-07-06T21:06:00Z</dcterms:created>
  <dcterms:modified xsi:type="dcterms:W3CDTF">2018-10-31T15:14:00Z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