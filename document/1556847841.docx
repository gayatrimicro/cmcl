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62F366AD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0EB756E0DDF74E079521BF6197D8383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71932EC3" w14:textId="77777777" w:rsidR="00A704CA" w:rsidRPr="00C92C71" w:rsidRDefault="008B0BE0" w:rsidP="00A704CA">
                <w:pPr>
                  <w:pStyle w:val="Title"/>
                </w:pPr>
                <w:r>
                  <w:t>Kirshalyn Roberts</w:t>
                </w:r>
              </w:p>
            </w:sdtContent>
          </w:sdt>
          <w:p w14:paraId="3675DEDC" w14:textId="77777777" w:rsidR="00A704CA" w:rsidRPr="00A704CA" w:rsidRDefault="00BD7D88" w:rsidP="00A704CA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BF56ACB6FF114D419A48B6AEBBCE7E9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B0BE0">
                  <w:t>5904 Shamrock Dr. Arlington, TX 76016</w:t>
                </w:r>
              </w:sdtContent>
            </w:sdt>
            <w:r w:rsidR="001C5D03">
              <w:t xml:space="preserve"> –</w:t>
            </w:r>
            <w:r w:rsidR="002D28E4">
              <w:t>Phone:</w:t>
            </w:r>
            <w:r w:rsidR="00A704CA" w:rsidRPr="00A704CA">
              <w:t xml:space="preserve"> </w:t>
            </w:r>
            <w:sdt>
              <w:sdtPr>
                <w:alias w:val="Enter phone:"/>
                <w:tag w:val="Enter phone:"/>
                <w:id w:val="1127732928"/>
                <w:placeholder>
                  <w:docPart w:val="2BDBF5DED4F24AB3A23DA548EEF0644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B0BE0">
                  <w:t>225-266-8254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email:"/>
                <w:tag w:val="Enter email:"/>
                <w:id w:val="-347328397"/>
                <w:placeholder>
                  <w:docPart w:val="BAEC762B3A93471A8CF71D86CF42C13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D28E4">
                  <w:br/>
                  <w:t>Email: mslara88@gmail.com</w:t>
                </w:r>
              </w:sdtContent>
            </w:sdt>
          </w:p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00"/>
        <w:gridCol w:w="6840"/>
      </w:tblGrid>
      <w:tr w:rsidR="00CA44C2" w14:paraId="18E8B9C5" w14:textId="77777777" w:rsidTr="000A4FDC">
        <w:sdt>
          <w:sdtPr>
            <w:alias w:val="Objective:"/>
            <w:tag w:val="Objective:"/>
            <w:id w:val="-1889253789"/>
            <w:placeholder>
              <w:docPart w:val="7392CE19B3E44CE6B170EF27343F37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2EB6E300" w14:textId="77777777" w:rsidR="00CA44C2" w:rsidRDefault="00CA44C2" w:rsidP="00840DA9">
                <w:pPr>
                  <w:pStyle w:val="Heading1"/>
                </w:pPr>
                <w:r w:rsidRPr="005F7B40">
                  <w:rPr>
                    <w:rStyle w:val="Heading1Char"/>
                    <w:rFonts w:eastAsiaTheme="minorEastAsia"/>
                    <w:b/>
                  </w:rPr>
                  <w:t>Objective</w:t>
                </w:r>
              </w:p>
            </w:tc>
          </w:sdtContent>
        </w:sdt>
        <w:tc>
          <w:tcPr>
            <w:tcW w:w="6840" w:type="dxa"/>
            <w:tcMar>
              <w:top w:w="144" w:type="dxa"/>
            </w:tcMar>
          </w:tcPr>
          <w:p w14:paraId="392F3CE9" w14:textId="77777777" w:rsidR="00CA44C2" w:rsidRDefault="008B0BE0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obtain a position within your comp</w:t>
            </w:r>
            <w:r w:rsidR="00F17DA7">
              <w:rPr>
                <w:rFonts w:asciiTheme="majorHAnsi" w:hAnsiTheme="majorHAnsi"/>
              </w:rPr>
              <w:t>any to enhance my knowledge and skills</w:t>
            </w:r>
            <w:r>
              <w:rPr>
                <w:rFonts w:asciiTheme="majorHAnsi" w:hAnsiTheme="majorHAnsi"/>
              </w:rPr>
              <w:t>.</w:t>
            </w:r>
          </w:p>
          <w:p w14:paraId="64407C2D" w14:textId="77777777" w:rsidR="00F17DA7" w:rsidRDefault="00F17DA7" w:rsidP="00CA44C2"/>
        </w:tc>
      </w:tr>
      <w:tr w:rsidR="00CA44C2" w14:paraId="7E67B7F5" w14:textId="77777777" w:rsidTr="000A4FDC">
        <w:sdt>
          <w:sdtPr>
            <w:alias w:val="Experience:"/>
            <w:tag w:val="Experience:"/>
            <w:id w:val="1033002868"/>
            <w:placeholder>
              <w:docPart w:val="5670E6CCEA0A4506872CCC4F572314C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332B71DD" w14:textId="77777777" w:rsidR="00CA44C2" w:rsidRDefault="00CA44C2" w:rsidP="00840DA9">
                <w:pPr>
                  <w:pStyle w:val="Heading1"/>
                </w:pPr>
                <w:r w:rsidRPr="005F7B40">
                  <w:t>Experience</w:t>
                </w:r>
              </w:p>
            </w:tc>
          </w:sdtContent>
        </w:sdt>
        <w:tc>
          <w:tcPr>
            <w:tcW w:w="6840" w:type="dxa"/>
            <w:tcMar>
              <w:top w:w="144" w:type="dxa"/>
            </w:tcMar>
          </w:tcPr>
          <w:p w14:paraId="691BFFF1" w14:textId="77777777" w:rsidR="00C70EA5" w:rsidRDefault="00C70EA5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October 2018- present</w:t>
            </w:r>
          </w:p>
          <w:p w14:paraId="5B8BA4A9" w14:textId="77777777" w:rsidR="00C70EA5" w:rsidRDefault="00C70EA5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John Peter Smith Hospital</w:t>
            </w:r>
          </w:p>
          <w:p w14:paraId="56A7FAC9" w14:textId="1A94E03B" w:rsidR="00C70EA5" w:rsidRDefault="00C70EA5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Fort Worth, TX</w:t>
            </w:r>
          </w:p>
          <w:p w14:paraId="4902BA9B" w14:textId="587F9FAE" w:rsidR="005C5285" w:rsidRDefault="005C5285" w:rsidP="008B0BE0">
            <w:pPr>
              <w:rPr>
                <w:rFonts w:asciiTheme="majorHAnsi" w:hAnsiTheme="majorHAnsi"/>
              </w:rPr>
            </w:pPr>
          </w:p>
          <w:p w14:paraId="5A535B29" w14:textId="742971BB" w:rsidR="005C5285" w:rsidRDefault="005C5285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Certified Surgical Technologist</w:t>
            </w:r>
          </w:p>
          <w:p w14:paraId="12F65F8D" w14:textId="77777777" w:rsidR="005C5285" w:rsidRPr="005C5285" w:rsidRDefault="00BD7D88" w:rsidP="005C5285">
            <w:pPr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293344344"/>
                <w:placeholder>
                  <w:docPart w:val="8B0B181C16DB47838AAB31D5560B5B3E"/>
                </w:placeholder>
              </w:sdtPr>
              <w:sdtEndPr/>
              <w:sdtContent>
                <w:r w:rsidR="005C5285" w:rsidRPr="005C5285">
                  <w:rPr>
                    <w:rFonts w:asciiTheme="majorHAnsi" w:hAnsiTheme="majorHAnsi"/>
                  </w:rPr>
                  <w:t>Perform surgical scrub according to guidelines</w:t>
                </w:r>
              </w:sdtContent>
            </w:sdt>
          </w:p>
          <w:p w14:paraId="10BC615E" w14:textId="77777777" w:rsidR="005C5285" w:rsidRPr="005C5285" w:rsidRDefault="00BD7D88" w:rsidP="005C5285">
            <w:pPr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291359793"/>
                <w:placeholder>
                  <w:docPart w:val="4C6F5C0F5056484DA6E9EF350F9BA69A"/>
                </w:placeholder>
              </w:sdtPr>
              <w:sdtEndPr/>
              <w:sdtContent>
                <w:r w:rsidR="005C5285" w:rsidRPr="005C5285">
                  <w:rPr>
                    <w:rFonts w:asciiTheme="majorHAnsi" w:hAnsiTheme="majorHAnsi"/>
                  </w:rPr>
                  <w:t>Gown and glove surgical team using sterile technique</w:t>
                </w:r>
              </w:sdtContent>
            </w:sdt>
          </w:p>
          <w:sdt>
            <w:sdtPr>
              <w:rPr>
                <w:rFonts w:asciiTheme="majorHAnsi" w:hAnsiTheme="majorHAnsi"/>
              </w:rPr>
              <w:id w:val="1983348217"/>
              <w:placeholder>
                <w:docPart w:val="7370214E492342B7A9652084B1824448"/>
              </w:placeholder>
            </w:sdtPr>
            <w:sdtEndPr/>
            <w:sdtContent>
              <w:p w14:paraId="25F00F05" w14:textId="77777777" w:rsidR="005C5285" w:rsidRPr="005C5285" w:rsidRDefault="005C5285" w:rsidP="005C5285">
                <w:pPr>
                  <w:rPr>
                    <w:rFonts w:asciiTheme="majorHAnsi" w:hAnsiTheme="majorHAnsi"/>
                  </w:rPr>
                </w:pPr>
                <w:r w:rsidRPr="005C5285">
                  <w:rPr>
                    <w:rFonts w:asciiTheme="majorHAnsi" w:hAnsiTheme="majorHAnsi"/>
                  </w:rPr>
                  <w:t>Setup and maintain a sterile field throughout the procedure</w:t>
                </w:r>
              </w:p>
              <w:p w14:paraId="057CEB51" w14:textId="77777777" w:rsidR="005C5285" w:rsidRPr="005C5285" w:rsidRDefault="005C5285" w:rsidP="005C5285">
                <w:pPr>
                  <w:rPr>
                    <w:rFonts w:asciiTheme="majorHAnsi" w:hAnsiTheme="majorHAnsi"/>
                  </w:rPr>
                </w:pPr>
                <w:r w:rsidRPr="005C5285">
                  <w:rPr>
                    <w:rFonts w:asciiTheme="majorHAnsi" w:hAnsiTheme="majorHAnsi"/>
                  </w:rPr>
                  <w:t xml:space="preserve">Performs surgical counts of sponges, sharps, and instruments </w:t>
                </w:r>
              </w:p>
              <w:p w14:paraId="245C3441" w14:textId="77777777" w:rsidR="005C5285" w:rsidRPr="005C5285" w:rsidRDefault="005C5285" w:rsidP="005C5285">
                <w:pPr>
                  <w:rPr>
                    <w:rFonts w:asciiTheme="majorHAnsi" w:hAnsiTheme="majorHAnsi"/>
                  </w:rPr>
                </w:pPr>
                <w:r w:rsidRPr="005C5285">
                  <w:rPr>
                    <w:rFonts w:asciiTheme="majorHAnsi" w:hAnsiTheme="majorHAnsi"/>
                  </w:rPr>
                  <w:t>Assist with draping out surgical site</w:t>
                </w:r>
              </w:p>
              <w:p w14:paraId="004D7370" w14:textId="77777777" w:rsidR="005C5285" w:rsidRPr="005C5285" w:rsidRDefault="005C5285" w:rsidP="005C5285">
                <w:pPr>
                  <w:rPr>
                    <w:rFonts w:asciiTheme="majorHAnsi" w:hAnsiTheme="majorHAnsi"/>
                  </w:rPr>
                </w:pPr>
                <w:r w:rsidRPr="005C5285">
                  <w:rPr>
                    <w:rFonts w:asciiTheme="majorHAnsi" w:hAnsiTheme="majorHAnsi"/>
                  </w:rPr>
                  <w:t>Pass instruments to surgeon and assistant</w:t>
                </w:r>
              </w:p>
              <w:p w14:paraId="365250A7" w14:textId="77777777" w:rsidR="005C5285" w:rsidRPr="005C5285" w:rsidRDefault="005C5285" w:rsidP="005C5285">
                <w:pPr>
                  <w:rPr>
                    <w:rFonts w:asciiTheme="majorHAnsi" w:hAnsiTheme="majorHAnsi"/>
                  </w:rPr>
                </w:pPr>
                <w:r w:rsidRPr="005C5285">
                  <w:rPr>
                    <w:rFonts w:asciiTheme="majorHAnsi" w:hAnsiTheme="majorHAnsi"/>
                  </w:rPr>
                  <w:t>Place dressing on surgical site at the end of the procedure</w:t>
                </w:r>
              </w:p>
              <w:p w14:paraId="42862CFA" w14:textId="4A59609D" w:rsidR="005C5285" w:rsidRPr="005C5285" w:rsidRDefault="005C5285" w:rsidP="005C5285">
                <w:pPr>
                  <w:rPr>
                    <w:rFonts w:asciiTheme="majorHAnsi" w:hAnsiTheme="majorHAnsi"/>
                  </w:rPr>
                </w:pPr>
                <w:r w:rsidRPr="005C5285">
                  <w:rPr>
                    <w:rFonts w:asciiTheme="majorHAnsi" w:hAnsiTheme="majorHAnsi"/>
                  </w:rPr>
                  <w:t>Place contaminated instruments, sharps, and biohazards in their appropriate places at the end of surgery</w:t>
                </w:r>
              </w:p>
            </w:sdtContent>
          </w:sdt>
          <w:p w14:paraId="307859FF" w14:textId="77777777" w:rsidR="005C5285" w:rsidRPr="005C5285" w:rsidRDefault="005C5285" w:rsidP="005C5285">
            <w:pPr>
              <w:rPr>
                <w:rFonts w:asciiTheme="majorHAnsi" w:hAnsiTheme="majorHAnsi"/>
              </w:rPr>
            </w:pPr>
            <w:r w:rsidRPr="005C5285">
              <w:rPr>
                <w:rFonts w:asciiTheme="majorHAnsi" w:hAnsiTheme="majorHAnsi"/>
              </w:rPr>
              <w:t>Perform Surgical Technologist duties in</w:t>
            </w:r>
          </w:p>
          <w:p w14:paraId="74FCF742" w14:textId="5BD6AA58" w:rsidR="005C5285" w:rsidRDefault="005C5285" w:rsidP="008B0BE0">
            <w:pPr>
              <w:rPr>
                <w:rFonts w:asciiTheme="majorHAnsi" w:hAnsiTheme="majorHAnsi"/>
              </w:rPr>
            </w:pPr>
            <w:r w:rsidRPr="005C5285">
              <w:rPr>
                <w:rFonts w:asciiTheme="majorHAnsi" w:hAnsiTheme="majorHAnsi"/>
              </w:rPr>
              <w:t>Cesarean Sections</w:t>
            </w:r>
          </w:p>
          <w:p w14:paraId="5551DDDD" w14:textId="1177D5E7" w:rsidR="005C5285" w:rsidRDefault="005C5285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Gynecological surgeries</w:t>
            </w:r>
          </w:p>
          <w:p w14:paraId="3D55C6DA" w14:textId="1EBA5B0F" w:rsidR="005C5285" w:rsidRDefault="005C5285" w:rsidP="008B0BE0">
            <w:pPr>
              <w:rPr>
                <w:rFonts w:asciiTheme="majorHAnsi" w:hAnsiTheme="majorHAnsi"/>
              </w:rPr>
            </w:pPr>
          </w:p>
          <w:p w14:paraId="6E441B53" w14:textId="77777777" w:rsidR="005C5285" w:rsidRDefault="005C5285" w:rsidP="008B0BE0">
            <w:pPr>
              <w:rPr>
                <w:rFonts w:asciiTheme="majorHAnsi" w:hAnsiTheme="majorHAnsi"/>
              </w:rPr>
            </w:pPr>
          </w:p>
          <w:p w14:paraId="24BC0713" w14:textId="6CB77F9F" w:rsidR="0026119A" w:rsidRDefault="00F17DA7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October </w:t>
            </w:r>
            <w:r w:rsidR="0026119A">
              <w:rPr>
                <w:rFonts w:asciiTheme="majorHAnsi" w:hAnsiTheme="majorHAnsi"/>
              </w:rPr>
              <w:t>2016- present</w:t>
            </w:r>
          </w:p>
          <w:p w14:paraId="5C682AEF" w14:textId="77777777" w:rsidR="002D28E4" w:rsidRDefault="008B0BE0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Texas Health Southwest</w:t>
            </w:r>
          </w:p>
          <w:p w14:paraId="2343F428" w14:textId="77777777" w:rsidR="008B0BE0" w:rsidRDefault="008B0BE0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Fort Worth, TX</w:t>
            </w:r>
          </w:p>
          <w:p w14:paraId="00FA7A80" w14:textId="77777777" w:rsidR="006556F4" w:rsidRDefault="006556F4" w:rsidP="008B0BE0">
            <w:pPr>
              <w:rPr>
                <w:rFonts w:asciiTheme="majorHAnsi" w:hAnsiTheme="majorHAnsi"/>
              </w:rPr>
            </w:pPr>
          </w:p>
          <w:p w14:paraId="243A3D6B" w14:textId="77777777" w:rsidR="006556F4" w:rsidRPr="006556F4" w:rsidRDefault="006556F4" w:rsidP="006556F4">
            <w:pPr>
              <w:pStyle w:val="Heading1"/>
            </w:pPr>
            <w:r>
              <w:t xml:space="preserve"> </w:t>
            </w:r>
            <w:r w:rsidR="0026119A">
              <w:t>Certified Surgical Technologist</w:t>
            </w:r>
          </w:p>
          <w:p w14:paraId="6952FF32" w14:textId="77777777" w:rsidR="00693001" w:rsidRPr="00693001" w:rsidRDefault="00BD7D88" w:rsidP="00693001">
            <w:sdt>
              <w:sdtPr>
                <w:id w:val="652417961"/>
                <w:placeholder>
                  <w:docPart w:val="BA2514B3249B4565A162A3EACBB2840E"/>
                </w:placeholder>
              </w:sdtPr>
              <w:sdtEndPr/>
              <w:sdtContent>
                <w:r w:rsidR="00693001" w:rsidRPr="00693001">
                  <w:t>Perform surgical scrub according to guidelines</w:t>
                </w:r>
              </w:sdtContent>
            </w:sdt>
          </w:p>
          <w:p w14:paraId="301517E4" w14:textId="77777777" w:rsidR="00693001" w:rsidRPr="00693001" w:rsidRDefault="00BD7D88" w:rsidP="00693001">
            <w:sdt>
              <w:sdtPr>
                <w:id w:val="1803961550"/>
                <w:placeholder>
                  <w:docPart w:val="F37EA552388C48C6A544E03860C81B83"/>
                </w:placeholder>
              </w:sdtPr>
              <w:sdtEndPr/>
              <w:sdtContent>
                <w:r w:rsidR="00693001" w:rsidRPr="00693001">
                  <w:t>Gown and glove surgical team using sterile technique</w:t>
                </w:r>
              </w:sdtContent>
            </w:sdt>
          </w:p>
          <w:sdt>
            <w:sdtPr>
              <w:id w:val="-321040234"/>
              <w:placeholder>
                <w:docPart w:val="11312E0A5F344511B19A21924AB67ECC"/>
              </w:placeholder>
            </w:sdtPr>
            <w:sdtEndPr/>
            <w:sdtContent>
              <w:p w14:paraId="34424538" w14:textId="77777777" w:rsidR="00693001" w:rsidRPr="00693001" w:rsidRDefault="00693001" w:rsidP="00693001">
                <w:r w:rsidRPr="00693001">
                  <w:t>Setup and maintain a sterile field throughout the procedure</w:t>
                </w:r>
              </w:p>
              <w:p w14:paraId="6D664271" w14:textId="77777777" w:rsidR="00693001" w:rsidRPr="00693001" w:rsidRDefault="00693001" w:rsidP="00693001">
                <w:r w:rsidRPr="00693001">
                  <w:t xml:space="preserve">Performs surgical counts of sponges, sharps, and instruments </w:t>
                </w:r>
              </w:p>
              <w:p w14:paraId="070FE5BC" w14:textId="77777777" w:rsidR="00693001" w:rsidRPr="00693001" w:rsidRDefault="00693001" w:rsidP="00693001">
                <w:r w:rsidRPr="00693001">
                  <w:t>Assist with draping out surgical site</w:t>
                </w:r>
              </w:p>
              <w:p w14:paraId="07ED1A5E" w14:textId="77777777" w:rsidR="00693001" w:rsidRPr="00693001" w:rsidRDefault="00693001" w:rsidP="00693001">
                <w:r w:rsidRPr="00693001">
                  <w:t>Pass instruments to surgeon and assistant</w:t>
                </w:r>
              </w:p>
              <w:p w14:paraId="2E193D0D" w14:textId="77777777" w:rsidR="00693001" w:rsidRPr="00693001" w:rsidRDefault="00693001" w:rsidP="00693001">
                <w:r w:rsidRPr="00693001">
                  <w:t>Place dressing on surgical site at the end of the procedure</w:t>
                </w:r>
              </w:p>
              <w:p w14:paraId="1947D858" w14:textId="77777777" w:rsidR="00693001" w:rsidRPr="00693001" w:rsidRDefault="00693001" w:rsidP="00693001">
                <w:r w:rsidRPr="00693001">
                  <w:t>Place contaminated instruments, sharps, and biohazards in their appropriate places at the end of surgery</w:t>
                </w:r>
              </w:p>
              <w:p w14:paraId="7443596B" w14:textId="77777777" w:rsidR="00693001" w:rsidRPr="00693001" w:rsidRDefault="00693001" w:rsidP="00693001">
                <w:r w:rsidRPr="00693001">
                  <w:t>Perform surgical technologist duties in</w:t>
                </w:r>
              </w:p>
              <w:p w14:paraId="56CA5994" w14:textId="77777777" w:rsidR="00693001" w:rsidRPr="00693001" w:rsidRDefault="00693001" w:rsidP="00693001">
                <w:r w:rsidRPr="00693001">
                  <w:t>Plastic surgeries:</w:t>
                </w:r>
              </w:p>
              <w:p w14:paraId="2BDB5869" w14:textId="77777777" w:rsidR="00693001" w:rsidRPr="00693001" w:rsidRDefault="00693001" w:rsidP="00693001">
                <w:r w:rsidRPr="00693001">
                  <w:t xml:space="preserve">  Breast Reduction and argumentation</w:t>
                </w:r>
              </w:p>
              <w:p w14:paraId="18DB7F3A" w14:textId="77777777" w:rsidR="00693001" w:rsidRPr="00693001" w:rsidRDefault="00693001" w:rsidP="00693001">
                <w:r w:rsidRPr="00693001">
                  <w:t xml:space="preserve">  Latissimus Dorsi Flaps</w:t>
                </w:r>
              </w:p>
              <w:p w14:paraId="37AC87B2" w14:textId="77777777" w:rsidR="00693001" w:rsidRPr="00693001" w:rsidRDefault="00693001" w:rsidP="00693001">
                <w:r w:rsidRPr="00693001">
                  <w:t>General Surgeries:</w:t>
                </w:r>
              </w:p>
              <w:p w14:paraId="70DE9745" w14:textId="77777777" w:rsidR="00693001" w:rsidRDefault="00693001" w:rsidP="00693001">
                <w:r w:rsidRPr="00693001">
                  <w:t xml:space="preserve">  Colon Resections</w:t>
                </w:r>
              </w:p>
              <w:p w14:paraId="265E2994" w14:textId="77777777" w:rsidR="0026119A" w:rsidRPr="00693001" w:rsidRDefault="0026119A" w:rsidP="00693001">
                <w:r>
                  <w:t xml:space="preserve">  Open Hernia Repairs</w:t>
                </w:r>
              </w:p>
              <w:p w14:paraId="056DE1D2" w14:textId="77777777" w:rsidR="00693001" w:rsidRPr="00693001" w:rsidRDefault="00693001" w:rsidP="00693001">
                <w:r w:rsidRPr="00693001">
                  <w:t xml:space="preserve">  Laparoscopic Cholecystectomies</w:t>
                </w:r>
              </w:p>
              <w:p w14:paraId="637CDA9A" w14:textId="77777777" w:rsidR="00693001" w:rsidRPr="00693001" w:rsidRDefault="00693001" w:rsidP="00693001">
                <w:r w:rsidRPr="00693001">
                  <w:t xml:space="preserve">  Laparoscopic Appendectomies</w:t>
                </w:r>
              </w:p>
              <w:p w14:paraId="47DB3151" w14:textId="77777777" w:rsidR="0026119A" w:rsidRDefault="00693001" w:rsidP="00693001">
                <w:r w:rsidRPr="00693001">
                  <w:t xml:space="preserve">  </w:t>
                </w:r>
                <w:r w:rsidR="0026119A">
                  <w:t>Laparoscopic Hernia Repairs</w:t>
                </w:r>
              </w:p>
              <w:p w14:paraId="3EFFD56E" w14:textId="77777777" w:rsidR="0026119A" w:rsidRDefault="0026119A" w:rsidP="00693001">
                <w:r>
                  <w:t xml:space="preserve">  XI Robotic Hernia Repairs</w:t>
                </w:r>
              </w:p>
              <w:p w14:paraId="77ABB11A" w14:textId="77777777" w:rsidR="0026119A" w:rsidRDefault="005E5D5A" w:rsidP="00693001">
                <w:r>
                  <w:t>Gynecological Surgeries</w:t>
                </w:r>
                <w:r w:rsidR="0026119A">
                  <w:t>:</w:t>
                </w:r>
              </w:p>
              <w:p w14:paraId="10B631FA" w14:textId="77777777" w:rsidR="0026119A" w:rsidRDefault="0026119A" w:rsidP="00693001">
                <w:r>
                  <w:t xml:space="preserve">  XI Robotic Hysterectomies </w:t>
                </w:r>
              </w:p>
              <w:p w14:paraId="38A7FD4B" w14:textId="77777777" w:rsidR="0026119A" w:rsidRDefault="0026119A" w:rsidP="00693001">
                <w:r>
                  <w:t xml:space="preserve">   Laparoscopic Assisted Vaginal Hysterectomies</w:t>
                </w:r>
              </w:p>
              <w:p w14:paraId="1FACE5F0" w14:textId="77777777" w:rsidR="0026119A" w:rsidRDefault="0026119A" w:rsidP="00693001">
                <w:r>
                  <w:t xml:space="preserve">   Laparoscopic Tubal Ligation</w:t>
                </w:r>
              </w:p>
              <w:p w14:paraId="46FDEACC" w14:textId="77777777" w:rsidR="0026119A" w:rsidRDefault="0026119A" w:rsidP="00693001">
                <w:r>
                  <w:t>Orthopedic Surgeries:</w:t>
                </w:r>
              </w:p>
              <w:p w14:paraId="1625804F" w14:textId="77777777" w:rsidR="0026119A" w:rsidRDefault="0026119A" w:rsidP="00693001">
                <w:r>
                  <w:t xml:space="preserve">  Total Knee Replacement</w:t>
                </w:r>
              </w:p>
              <w:p w14:paraId="37B81544" w14:textId="77777777" w:rsidR="00693001" w:rsidRDefault="00BD7D88" w:rsidP="00693001"/>
            </w:sdtContent>
          </w:sdt>
          <w:p w14:paraId="2C149EE1" w14:textId="77777777" w:rsidR="000A4FDC" w:rsidRPr="008B0BE0" w:rsidRDefault="00F17DA7" w:rsidP="008B0B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August 2016-October </w:t>
            </w:r>
            <w:r w:rsidR="006556F4">
              <w:rPr>
                <w:rFonts w:asciiTheme="majorHAnsi" w:hAnsiTheme="majorHAnsi"/>
              </w:rPr>
              <w:t>2016</w:t>
            </w:r>
          </w:p>
          <w:p w14:paraId="2E1FFB07" w14:textId="77777777" w:rsidR="00CA44C2" w:rsidRDefault="008B0BE0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USMD Fort Worth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Fort Worth, TX</w:t>
            </w:r>
          </w:p>
          <w:p w14:paraId="1BEDF47E" w14:textId="77777777" w:rsidR="006556F4" w:rsidRDefault="006556F4" w:rsidP="00CA44C2">
            <w:pPr>
              <w:rPr>
                <w:rFonts w:asciiTheme="majorHAnsi" w:hAnsiTheme="majorHAnsi"/>
              </w:rPr>
            </w:pPr>
          </w:p>
          <w:p w14:paraId="12C93B0D" w14:textId="77777777" w:rsidR="008B0BE0" w:rsidRPr="006556F4" w:rsidRDefault="006556F4" w:rsidP="006556F4">
            <w:pPr>
              <w:pStyle w:val="Heading1"/>
            </w:pPr>
            <w:r w:rsidRPr="006556F4">
              <w:t xml:space="preserve"> </w:t>
            </w:r>
            <w:r w:rsidR="00F17DA7">
              <w:t xml:space="preserve"> </w:t>
            </w:r>
            <w:r w:rsidRPr="006556F4">
              <w:rPr>
                <w:rFonts w:eastAsiaTheme="minorEastAsia"/>
              </w:rPr>
              <w:t>Certified Surgical Technologist</w:t>
            </w:r>
          </w:p>
          <w:p w14:paraId="4CEB1AD1" w14:textId="77777777" w:rsidR="00693001" w:rsidRPr="00693001" w:rsidRDefault="00BD7D88" w:rsidP="00693001">
            <w:sdt>
              <w:sdtPr>
                <w:id w:val="1739359493"/>
                <w:placeholder>
                  <w:docPart w:val="1023616CECE24783956C1BBA5C0795A4"/>
                </w:placeholder>
              </w:sdtPr>
              <w:sdtEndPr/>
              <w:sdtContent>
                <w:r w:rsidR="00693001" w:rsidRPr="00693001">
                  <w:t>Perform surgical scrub according to guidelines</w:t>
                </w:r>
              </w:sdtContent>
            </w:sdt>
          </w:p>
          <w:p w14:paraId="7270AD7F" w14:textId="77777777" w:rsidR="00693001" w:rsidRPr="00693001" w:rsidRDefault="00BD7D88" w:rsidP="00693001">
            <w:sdt>
              <w:sdtPr>
                <w:id w:val="1587961318"/>
                <w:placeholder>
                  <w:docPart w:val="0AE89996ECBA4809ABA99AD515C58EB3"/>
                </w:placeholder>
              </w:sdtPr>
              <w:sdtEndPr/>
              <w:sdtContent>
                <w:r w:rsidR="00693001" w:rsidRPr="00693001">
                  <w:t>Gown and glove surgical team using sterile technique</w:t>
                </w:r>
              </w:sdtContent>
            </w:sdt>
          </w:p>
          <w:sdt>
            <w:sdtPr>
              <w:id w:val="-1549992330"/>
              <w:placeholder>
                <w:docPart w:val="A10CE4827B8B4772940C5D3DA01D961E"/>
              </w:placeholder>
            </w:sdtPr>
            <w:sdtEndPr/>
            <w:sdtContent>
              <w:p w14:paraId="67BCDEB7" w14:textId="77777777" w:rsidR="00693001" w:rsidRPr="00693001" w:rsidRDefault="00693001" w:rsidP="00693001">
                <w:r w:rsidRPr="00693001">
                  <w:t>Setup and maintain a sterile field throughout the procedure</w:t>
                </w:r>
              </w:p>
              <w:p w14:paraId="53B8FCCE" w14:textId="77777777" w:rsidR="00693001" w:rsidRPr="00693001" w:rsidRDefault="00693001" w:rsidP="00693001">
                <w:r w:rsidRPr="00693001">
                  <w:t xml:space="preserve">Performs surgical counts of sponges, sharps, and instruments </w:t>
                </w:r>
              </w:p>
              <w:p w14:paraId="7AC73B02" w14:textId="77777777" w:rsidR="00693001" w:rsidRPr="00693001" w:rsidRDefault="00693001" w:rsidP="00693001">
                <w:r w:rsidRPr="00693001">
                  <w:t>Assist with draping out surgical site</w:t>
                </w:r>
              </w:p>
              <w:p w14:paraId="482FA334" w14:textId="77777777" w:rsidR="00693001" w:rsidRPr="00693001" w:rsidRDefault="00693001" w:rsidP="00693001">
                <w:r w:rsidRPr="00693001">
                  <w:t>Pass instruments to surgeon and assistant</w:t>
                </w:r>
              </w:p>
              <w:p w14:paraId="6694D5E2" w14:textId="77777777" w:rsidR="00693001" w:rsidRPr="00693001" w:rsidRDefault="00693001" w:rsidP="00693001">
                <w:r w:rsidRPr="00693001">
                  <w:t>Place dressing on surgical site at the end of the procedure</w:t>
                </w:r>
              </w:p>
              <w:p w14:paraId="76DE30B1" w14:textId="77777777" w:rsidR="00693001" w:rsidRPr="00693001" w:rsidRDefault="00693001" w:rsidP="00693001">
                <w:r w:rsidRPr="00693001">
                  <w:t>Place contaminated instruments, sharps, and biohazards in their appropriate places at the end of surgery</w:t>
                </w:r>
              </w:p>
              <w:p w14:paraId="44FEDE3A" w14:textId="77777777" w:rsidR="005E5D5A" w:rsidRDefault="00693001" w:rsidP="00693001">
                <w:r w:rsidRPr="00693001">
                  <w:t>Perform surgical technologist duties in</w:t>
                </w:r>
              </w:p>
              <w:p w14:paraId="00A02E84" w14:textId="77777777" w:rsidR="00693001" w:rsidRPr="00693001" w:rsidRDefault="00693001" w:rsidP="00693001">
                <w:r w:rsidRPr="00693001">
                  <w:t>General Surgeries:</w:t>
                </w:r>
              </w:p>
              <w:p w14:paraId="1C253075" w14:textId="77777777" w:rsidR="00693001" w:rsidRPr="00693001" w:rsidRDefault="00693001" w:rsidP="00693001">
                <w:r w:rsidRPr="00693001">
                  <w:t xml:space="preserve">  Laparoscopic Cholecystectomies</w:t>
                </w:r>
              </w:p>
              <w:p w14:paraId="59C0BC50" w14:textId="77777777" w:rsidR="00693001" w:rsidRPr="00693001" w:rsidRDefault="00693001" w:rsidP="00693001">
                <w:r w:rsidRPr="00693001">
                  <w:t xml:space="preserve">  Laparoscopic Appendectomies</w:t>
                </w:r>
              </w:p>
              <w:p w14:paraId="52053D2A" w14:textId="77777777" w:rsidR="00693001" w:rsidRPr="00693001" w:rsidRDefault="00693001" w:rsidP="00693001">
                <w:r w:rsidRPr="00693001">
                  <w:t xml:space="preserve">  Laparoscopic Hernia Repairs</w:t>
                </w:r>
              </w:p>
            </w:sdtContent>
          </w:sdt>
          <w:p w14:paraId="2E084C3A" w14:textId="77777777" w:rsidR="008B0BE0" w:rsidRDefault="008B0BE0" w:rsidP="008B0BE0"/>
          <w:p w14:paraId="0F6109FE" w14:textId="77777777" w:rsidR="008B0BE0" w:rsidRDefault="00F17DA7" w:rsidP="008B0BE0">
            <w:r>
              <w:t xml:space="preserve">June 2016-August </w:t>
            </w:r>
            <w:r w:rsidR="006556F4">
              <w:t>2016</w:t>
            </w:r>
          </w:p>
          <w:p w14:paraId="18C8FC3D" w14:textId="77777777" w:rsidR="002D28E4" w:rsidRDefault="002D28E4" w:rsidP="008B0BE0">
            <w:r>
              <w:t>St. Francis Medical Center</w:t>
            </w:r>
          </w:p>
          <w:p w14:paraId="71817504" w14:textId="77777777" w:rsidR="00742996" w:rsidRDefault="00D17AFE" w:rsidP="008B0BE0">
            <w:r>
              <w:t>Monroe, La</w:t>
            </w:r>
          </w:p>
          <w:p w14:paraId="0E7317E3" w14:textId="77777777" w:rsidR="006556F4" w:rsidRDefault="006556F4" w:rsidP="008B0BE0"/>
          <w:p w14:paraId="706815A3" w14:textId="77777777" w:rsidR="00D17AFE" w:rsidRDefault="006556F4" w:rsidP="006556F4">
            <w:pPr>
              <w:pStyle w:val="Heading1"/>
            </w:pPr>
            <w:r>
              <w:t>Certified Surgical Technologist</w:t>
            </w:r>
          </w:p>
          <w:p w14:paraId="6412F491" w14:textId="77777777" w:rsidR="00693001" w:rsidRPr="00693001" w:rsidRDefault="00BD7D88" w:rsidP="00693001">
            <w:sdt>
              <w:sdtPr>
                <w:id w:val="160369255"/>
                <w:placeholder>
                  <w:docPart w:val="88E8778F0ABA48128C60F46EFEEC6EF8"/>
                </w:placeholder>
              </w:sdtPr>
              <w:sdtEndPr/>
              <w:sdtContent>
                <w:r w:rsidR="00693001" w:rsidRPr="00693001">
                  <w:t>Perform surgical scrub according to guidelines</w:t>
                </w:r>
              </w:sdtContent>
            </w:sdt>
          </w:p>
          <w:p w14:paraId="463D3D4F" w14:textId="77777777" w:rsidR="00693001" w:rsidRPr="00693001" w:rsidRDefault="00BD7D88" w:rsidP="00693001">
            <w:sdt>
              <w:sdtPr>
                <w:id w:val="1775061174"/>
                <w:placeholder>
                  <w:docPart w:val="195BD33DBC0546B0A66AD04CA5DDF700"/>
                </w:placeholder>
              </w:sdtPr>
              <w:sdtEndPr/>
              <w:sdtContent>
                <w:r w:rsidR="00693001" w:rsidRPr="00693001">
                  <w:t>Gown and glove surgical team using sterile technique</w:t>
                </w:r>
              </w:sdtContent>
            </w:sdt>
          </w:p>
          <w:sdt>
            <w:sdtPr>
              <w:id w:val="-896270139"/>
              <w:placeholder>
                <w:docPart w:val="3A90A0934C0B442AA21E6A3C37D88113"/>
              </w:placeholder>
            </w:sdtPr>
            <w:sdtEndPr/>
            <w:sdtContent>
              <w:p w14:paraId="3665E959" w14:textId="77777777" w:rsidR="00693001" w:rsidRPr="00693001" w:rsidRDefault="00693001" w:rsidP="00693001">
                <w:r w:rsidRPr="00693001">
                  <w:t>Setup and maintain a sterile field throughout the procedure</w:t>
                </w:r>
              </w:p>
              <w:p w14:paraId="7EB5D983" w14:textId="77777777" w:rsidR="00693001" w:rsidRPr="00693001" w:rsidRDefault="00693001" w:rsidP="00693001">
                <w:r w:rsidRPr="00693001">
                  <w:t xml:space="preserve">Performs surgical counts of sponges, sharps, and instruments </w:t>
                </w:r>
              </w:p>
              <w:p w14:paraId="21668328" w14:textId="77777777" w:rsidR="00693001" w:rsidRPr="00693001" w:rsidRDefault="00693001" w:rsidP="00693001">
                <w:r w:rsidRPr="00693001">
                  <w:t>Assist with draping out surgical site</w:t>
                </w:r>
              </w:p>
              <w:p w14:paraId="74C26614" w14:textId="77777777" w:rsidR="00693001" w:rsidRPr="00693001" w:rsidRDefault="00693001" w:rsidP="00693001">
                <w:r w:rsidRPr="00693001">
                  <w:t>Pass instruments to surgeon and assistant</w:t>
                </w:r>
              </w:p>
              <w:p w14:paraId="60D2F138" w14:textId="77777777" w:rsidR="00693001" w:rsidRPr="00693001" w:rsidRDefault="00693001" w:rsidP="00693001">
                <w:r w:rsidRPr="00693001">
                  <w:t>Place dressing on surgical site at the end of the procedure</w:t>
                </w:r>
              </w:p>
              <w:p w14:paraId="177CD72D" w14:textId="77777777" w:rsidR="00693001" w:rsidRDefault="00693001" w:rsidP="00693001">
                <w:r w:rsidRPr="00693001">
                  <w:t>Place contaminated instruments, sharps, and biohazards in their appropri</w:t>
                </w:r>
                <w:r>
                  <w:t>ate places at the end of surgery</w:t>
                </w:r>
              </w:p>
            </w:sdtContent>
          </w:sdt>
          <w:p w14:paraId="2B57870E" w14:textId="77777777" w:rsidR="00693001" w:rsidRDefault="00693001" w:rsidP="00693001">
            <w:r w:rsidRPr="00693001">
              <w:t xml:space="preserve">Perform Surgical Technologist duties </w:t>
            </w:r>
          </w:p>
          <w:p w14:paraId="57E4F648" w14:textId="77777777" w:rsidR="006556F4" w:rsidRPr="00693001" w:rsidRDefault="006556F4" w:rsidP="006556F4">
            <w:r w:rsidRPr="00693001">
              <w:t>Stock delivery suites</w:t>
            </w:r>
          </w:p>
          <w:p w14:paraId="05C90BF7" w14:textId="77777777" w:rsidR="006556F4" w:rsidRDefault="006556F4" w:rsidP="006556F4">
            <w:r w:rsidRPr="00693001">
              <w:t>Scheduled procedures</w:t>
            </w:r>
          </w:p>
          <w:p w14:paraId="0CDCB41D" w14:textId="77777777" w:rsidR="006556F4" w:rsidRDefault="006556F4" w:rsidP="006556F4">
            <w:r>
              <w:t>Setup vaginal delivery table</w:t>
            </w:r>
          </w:p>
          <w:p w14:paraId="09F6648D" w14:textId="77777777" w:rsidR="006556F4" w:rsidRPr="00693001" w:rsidRDefault="006556F4" w:rsidP="006556F4">
            <w:r>
              <w:t>Perform Surgical Technologist duties in</w:t>
            </w:r>
          </w:p>
          <w:p w14:paraId="4C7C288C" w14:textId="77777777" w:rsidR="00693001" w:rsidRPr="00693001" w:rsidRDefault="00693001" w:rsidP="00693001">
            <w:r w:rsidRPr="00693001">
              <w:lastRenderedPageBreak/>
              <w:t>Cesarean Sections</w:t>
            </w:r>
          </w:p>
          <w:p w14:paraId="522C6CF5" w14:textId="77777777" w:rsidR="00693001" w:rsidRDefault="00693001" w:rsidP="008B0BE0"/>
          <w:p w14:paraId="0D5CD4A4" w14:textId="77777777" w:rsidR="00D17AFE" w:rsidRDefault="00D17AFE" w:rsidP="008B0BE0"/>
          <w:p w14:paraId="3D563EB1" w14:textId="77777777" w:rsidR="00D17AFE" w:rsidRDefault="00F17DA7" w:rsidP="008B0BE0">
            <w:r>
              <w:t xml:space="preserve">June 2013- May </w:t>
            </w:r>
            <w:r w:rsidR="005E5D5A">
              <w:t>2016</w:t>
            </w:r>
          </w:p>
          <w:p w14:paraId="30AFDF19" w14:textId="77777777" w:rsidR="002D28E4" w:rsidRDefault="00D17AFE" w:rsidP="008B0BE0">
            <w:r>
              <w:t>T</w:t>
            </w:r>
            <w:r w:rsidR="00F17DA7">
              <w:t>exas Heal</w:t>
            </w:r>
            <w:r>
              <w:t xml:space="preserve">th Fort </w:t>
            </w:r>
            <w:r w:rsidR="002D28E4">
              <w:t>Worth</w:t>
            </w:r>
          </w:p>
          <w:p w14:paraId="660E90E8" w14:textId="77777777" w:rsidR="00D17AFE" w:rsidRDefault="00D17AFE" w:rsidP="008B0BE0">
            <w:r>
              <w:t>Fort Worth, TX</w:t>
            </w:r>
          </w:p>
          <w:p w14:paraId="57D9F16A" w14:textId="77777777" w:rsidR="005E5D5A" w:rsidRDefault="005E5D5A" w:rsidP="008B0BE0"/>
          <w:p w14:paraId="5F0F673E" w14:textId="77777777" w:rsidR="00693001" w:rsidRDefault="006556F4" w:rsidP="005E5D5A">
            <w:pPr>
              <w:pStyle w:val="Heading1"/>
            </w:pPr>
            <w:r>
              <w:t>Certified Surgical Technologist</w:t>
            </w:r>
          </w:p>
          <w:p w14:paraId="6CF89967" w14:textId="77777777" w:rsidR="00693001" w:rsidRPr="00693001" w:rsidRDefault="00D17AFE" w:rsidP="00693001">
            <w:r>
              <w:t xml:space="preserve"> </w:t>
            </w:r>
            <w:sdt>
              <w:sdtPr>
                <w:id w:val="1482417"/>
                <w:placeholder>
                  <w:docPart w:val="CF7ED2AF3FBC4BF49CCD5C46C106A9D1"/>
                </w:placeholder>
              </w:sdtPr>
              <w:sdtEndPr/>
              <w:sdtContent>
                <w:r w:rsidR="00693001" w:rsidRPr="00693001">
                  <w:t>Perform surgical scrub according to guidelines</w:t>
                </w:r>
              </w:sdtContent>
            </w:sdt>
          </w:p>
          <w:p w14:paraId="1821E321" w14:textId="77777777" w:rsidR="00693001" w:rsidRPr="00693001" w:rsidRDefault="00BD7D88" w:rsidP="00693001">
            <w:sdt>
              <w:sdtPr>
                <w:id w:val="1482428"/>
                <w:placeholder>
                  <w:docPart w:val="B6E3FE8104E3451790BA6AAC015382BE"/>
                </w:placeholder>
              </w:sdtPr>
              <w:sdtEndPr/>
              <w:sdtContent>
                <w:r w:rsidR="00693001" w:rsidRPr="00693001">
                  <w:t>Gown and glove surgical team using sterile technique</w:t>
                </w:r>
              </w:sdtContent>
            </w:sdt>
          </w:p>
          <w:sdt>
            <w:sdtPr>
              <w:id w:val="1482429"/>
              <w:placeholder>
                <w:docPart w:val="D44E7EF79A5246828E07E57A1B1E3956"/>
              </w:placeholder>
            </w:sdtPr>
            <w:sdtEndPr/>
            <w:sdtContent>
              <w:p w14:paraId="6713333D" w14:textId="77777777" w:rsidR="00693001" w:rsidRPr="00693001" w:rsidRDefault="00693001" w:rsidP="00693001">
                <w:r w:rsidRPr="00693001">
                  <w:t>Setup and maintain a sterile field throughout the procedure</w:t>
                </w:r>
              </w:p>
              <w:p w14:paraId="66A1AB96" w14:textId="77777777" w:rsidR="00693001" w:rsidRPr="00693001" w:rsidRDefault="00693001" w:rsidP="00693001">
                <w:r w:rsidRPr="00693001">
                  <w:t xml:space="preserve">Performs surgical counts of sponges, sharps, and instruments </w:t>
                </w:r>
              </w:p>
              <w:p w14:paraId="63408011" w14:textId="77777777" w:rsidR="00693001" w:rsidRPr="00693001" w:rsidRDefault="00693001" w:rsidP="00693001">
                <w:r w:rsidRPr="00693001">
                  <w:t>Assist with draping out surgical site</w:t>
                </w:r>
              </w:p>
              <w:p w14:paraId="3C7DFF91" w14:textId="77777777" w:rsidR="00693001" w:rsidRPr="00693001" w:rsidRDefault="00693001" w:rsidP="00693001">
                <w:r w:rsidRPr="00693001">
                  <w:t>Pass instruments to surgeon and assistant</w:t>
                </w:r>
              </w:p>
              <w:p w14:paraId="48C22D06" w14:textId="77777777" w:rsidR="00693001" w:rsidRPr="00693001" w:rsidRDefault="00693001" w:rsidP="00693001">
                <w:r w:rsidRPr="00693001">
                  <w:t>Place dressing on surgical site at the end of the procedure</w:t>
                </w:r>
              </w:p>
              <w:p w14:paraId="5C4626BB" w14:textId="77777777" w:rsidR="00693001" w:rsidRPr="00693001" w:rsidRDefault="00693001" w:rsidP="00693001">
                <w:r w:rsidRPr="00693001">
                  <w:t>Place contaminated instruments, sharps, and biohazards in their appropriate places at the end of surgery</w:t>
                </w:r>
              </w:p>
              <w:p w14:paraId="0A48AED3" w14:textId="77777777" w:rsidR="00693001" w:rsidRPr="00693001" w:rsidRDefault="00693001" w:rsidP="00693001">
                <w:r w:rsidRPr="00693001">
                  <w:t>Perform surgical technologist duties in</w:t>
                </w:r>
              </w:p>
              <w:p w14:paraId="216794CB" w14:textId="77777777" w:rsidR="00693001" w:rsidRPr="00693001" w:rsidRDefault="00693001" w:rsidP="00693001">
                <w:r w:rsidRPr="00693001">
                  <w:t>Plastic surgeries:</w:t>
                </w:r>
              </w:p>
              <w:p w14:paraId="1DC3F5CE" w14:textId="77777777" w:rsidR="00693001" w:rsidRPr="00693001" w:rsidRDefault="00693001" w:rsidP="00693001">
                <w:r w:rsidRPr="00693001">
                  <w:t xml:space="preserve">  Breast Reduction and argumentation</w:t>
                </w:r>
              </w:p>
              <w:p w14:paraId="01B9B34F" w14:textId="77777777" w:rsidR="00693001" w:rsidRDefault="00693001" w:rsidP="00693001">
                <w:r w:rsidRPr="00693001">
                  <w:t xml:space="preserve">  Latissimus Dorsi Flaps</w:t>
                </w:r>
              </w:p>
              <w:p w14:paraId="4C209E83" w14:textId="77777777" w:rsidR="005E5D5A" w:rsidRDefault="005E5D5A" w:rsidP="00693001">
                <w:r>
                  <w:t xml:space="preserve">  Deep Epigastric Inferior Flaps</w:t>
                </w:r>
              </w:p>
              <w:p w14:paraId="1A6DE601" w14:textId="77777777" w:rsidR="00693001" w:rsidRPr="00693001" w:rsidRDefault="00693001" w:rsidP="00693001">
                <w:r w:rsidRPr="00693001">
                  <w:t>General Surgeries:</w:t>
                </w:r>
              </w:p>
              <w:p w14:paraId="051D79C0" w14:textId="77777777" w:rsidR="00693001" w:rsidRPr="00693001" w:rsidRDefault="00693001" w:rsidP="00693001">
                <w:r w:rsidRPr="00693001">
                  <w:t xml:space="preserve">  Colon Resections</w:t>
                </w:r>
              </w:p>
              <w:p w14:paraId="56D475DE" w14:textId="77777777" w:rsidR="00693001" w:rsidRPr="00693001" w:rsidRDefault="00693001" w:rsidP="00693001">
                <w:r w:rsidRPr="00693001">
                  <w:t xml:space="preserve">  Laparoscopic Cholecystectomies</w:t>
                </w:r>
              </w:p>
              <w:p w14:paraId="2FBAAB8D" w14:textId="77777777" w:rsidR="00693001" w:rsidRPr="00693001" w:rsidRDefault="00693001" w:rsidP="00693001">
                <w:r w:rsidRPr="00693001">
                  <w:t xml:space="preserve">  Laparoscopic Appendectomies</w:t>
                </w:r>
              </w:p>
              <w:p w14:paraId="27541B43" w14:textId="77777777" w:rsidR="00D17AFE" w:rsidRDefault="00693001" w:rsidP="00693001">
                <w:r w:rsidRPr="00693001">
                  <w:t xml:space="preserve">  Laparoscopic Hernia Repairs</w:t>
                </w:r>
              </w:p>
            </w:sdtContent>
          </w:sdt>
          <w:p w14:paraId="60A6A76A" w14:textId="77777777" w:rsidR="00693001" w:rsidRDefault="00693001" w:rsidP="008B0BE0"/>
          <w:p w14:paraId="747171AF" w14:textId="77777777" w:rsidR="00D17AFE" w:rsidRDefault="00D17AFE" w:rsidP="008B0BE0"/>
          <w:p w14:paraId="3F234128" w14:textId="77777777" w:rsidR="00D17AFE" w:rsidRDefault="00F17DA7" w:rsidP="008B0BE0">
            <w:r>
              <w:t xml:space="preserve">August 2012-June </w:t>
            </w:r>
            <w:r w:rsidR="005E5D5A">
              <w:t>2013</w:t>
            </w:r>
          </w:p>
          <w:p w14:paraId="46877BAA" w14:textId="77777777" w:rsidR="002D28E4" w:rsidRDefault="00D17AFE" w:rsidP="008B0BE0">
            <w:r>
              <w:t>North Hills Hospital</w:t>
            </w:r>
          </w:p>
          <w:p w14:paraId="56A00452" w14:textId="77777777" w:rsidR="00D17AFE" w:rsidRDefault="00D17AFE" w:rsidP="008B0BE0">
            <w:r>
              <w:t>North Richland Hills, TX</w:t>
            </w:r>
          </w:p>
          <w:p w14:paraId="53D29647" w14:textId="77777777" w:rsidR="005E5D5A" w:rsidRDefault="005E5D5A" w:rsidP="008B0BE0"/>
          <w:p w14:paraId="50DC0F7D" w14:textId="77777777" w:rsidR="00D17AFE" w:rsidRDefault="00F17DA7" w:rsidP="005E5D5A">
            <w:pPr>
              <w:pStyle w:val="Heading1"/>
            </w:pPr>
            <w:r>
              <w:t xml:space="preserve"> </w:t>
            </w:r>
            <w:r w:rsidR="005E5D5A">
              <w:t>Certified Surgical Technologist</w:t>
            </w:r>
          </w:p>
          <w:sdt>
            <w:sdtPr>
              <w:id w:val="7189945"/>
              <w:placeholder>
                <w:docPart w:val="54EBFBA6B56540149A59B72A4DA1869D"/>
              </w:placeholder>
            </w:sdtPr>
            <w:sdtEndPr/>
            <w:sdtContent>
              <w:p w14:paraId="254B0541" w14:textId="77777777" w:rsidR="00693001" w:rsidRPr="00693001" w:rsidRDefault="00693001" w:rsidP="00693001">
                <w:r w:rsidRPr="00693001">
                  <w:t>Perform surgical scrub according to guidelines</w:t>
                </w:r>
              </w:p>
              <w:p w14:paraId="4A155618" w14:textId="77777777" w:rsidR="00693001" w:rsidRPr="00693001" w:rsidRDefault="00693001" w:rsidP="00693001">
                <w:r w:rsidRPr="00693001">
                  <w:t>Gown and glove surgical team using sterile technique</w:t>
                </w:r>
              </w:p>
              <w:p w14:paraId="2F94BB80" w14:textId="77777777" w:rsidR="00693001" w:rsidRPr="00693001" w:rsidRDefault="00693001" w:rsidP="00693001">
                <w:r w:rsidRPr="00693001">
                  <w:t>Setup and maintain a sterile field throughout the procedure</w:t>
                </w:r>
              </w:p>
              <w:p w14:paraId="77E9DCBD" w14:textId="77777777" w:rsidR="00693001" w:rsidRPr="00693001" w:rsidRDefault="00693001" w:rsidP="00693001">
                <w:r w:rsidRPr="00693001">
                  <w:t xml:space="preserve">Performs surgical counts of sponges, sharps, and instruments </w:t>
                </w:r>
              </w:p>
              <w:p w14:paraId="61C62430" w14:textId="77777777" w:rsidR="00693001" w:rsidRPr="00693001" w:rsidRDefault="00693001" w:rsidP="00693001">
                <w:r w:rsidRPr="00693001">
                  <w:t>Assist with draping out surgical site</w:t>
                </w:r>
              </w:p>
              <w:p w14:paraId="09672413" w14:textId="77777777" w:rsidR="00693001" w:rsidRPr="00693001" w:rsidRDefault="00693001" w:rsidP="00693001">
                <w:r w:rsidRPr="00693001">
                  <w:t>Pass instruments to surgeon and assistant</w:t>
                </w:r>
              </w:p>
              <w:p w14:paraId="54DFB030" w14:textId="77777777" w:rsidR="00693001" w:rsidRPr="00693001" w:rsidRDefault="00693001" w:rsidP="00693001">
                <w:r w:rsidRPr="00693001">
                  <w:t>Place dressing on surgical site at the end of the procedure</w:t>
                </w:r>
              </w:p>
              <w:p w14:paraId="2476FFA0" w14:textId="77777777" w:rsidR="00693001" w:rsidRPr="00693001" w:rsidRDefault="00693001" w:rsidP="00693001">
                <w:r w:rsidRPr="00693001">
                  <w:t>Place contaminated instruments, sharps, and biohazards in their appropriate places at the end of surgery</w:t>
                </w:r>
              </w:p>
              <w:p w14:paraId="04395CF8" w14:textId="77777777" w:rsidR="00693001" w:rsidRPr="00693001" w:rsidRDefault="00693001" w:rsidP="00693001">
                <w:r w:rsidRPr="00693001">
                  <w:t>Perform Surgical Technologist duties in surgeries such as</w:t>
                </w:r>
              </w:p>
            </w:sdtContent>
          </w:sdt>
          <w:sdt>
            <w:sdtPr>
              <w:id w:val="7189947"/>
              <w:placeholder>
                <w:docPart w:val="2DA51E3C9B674D2E8B454DB61AE506D9"/>
              </w:placeholder>
            </w:sdtPr>
            <w:sdtEndPr/>
            <w:sdtContent>
              <w:p w14:paraId="27B04048" w14:textId="77777777" w:rsidR="00693001" w:rsidRPr="00693001" w:rsidRDefault="00693001" w:rsidP="00693001">
                <w:r w:rsidRPr="00693001">
                  <w:t>Gynecological surgeries:</w:t>
                </w:r>
              </w:p>
              <w:p w14:paraId="2F9EC7C0" w14:textId="77777777" w:rsidR="00693001" w:rsidRPr="00693001" w:rsidRDefault="00693001" w:rsidP="00693001">
                <w:r w:rsidRPr="00693001">
                  <w:t xml:space="preserve"> </w:t>
                </w:r>
                <w:r w:rsidR="005E5D5A">
                  <w:t xml:space="preserve">  </w:t>
                </w:r>
                <w:r w:rsidRPr="00693001">
                  <w:t xml:space="preserve"> Tubal ligation</w:t>
                </w:r>
              </w:p>
              <w:p w14:paraId="7961D010" w14:textId="77777777" w:rsidR="00693001" w:rsidRPr="00693001" w:rsidRDefault="00693001" w:rsidP="00693001">
                <w:r w:rsidRPr="00693001">
                  <w:t xml:space="preserve">  </w:t>
                </w:r>
                <w:r w:rsidR="005E5D5A">
                  <w:t xml:space="preserve">  </w:t>
                </w:r>
                <w:r w:rsidRPr="00693001">
                  <w:t>Vaginal hysterectomies</w:t>
                </w:r>
              </w:p>
              <w:p w14:paraId="3877E24F" w14:textId="77777777" w:rsidR="00693001" w:rsidRPr="00693001" w:rsidRDefault="00693001" w:rsidP="00693001">
                <w:r w:rsidRPr="00693001">
                  <w:t xml:space="preserve"> </w:t>
                </w:r>
                <w:r w:rsidR="005E5D5A">
                  <w:t xml:space="preserve">  </w:t>
                </w:r>
                <w:r w:rsidRPr="00693001">
                  <w:t xml:space="preserve"> Abdominal Hysterectomies</w:t>
                </w:r>
              </w:p>
              <w:p w14:paraId="6A31CB23" w14:textId="77777777" w:rsidR="00693001" w:rsidRPr="00693001" w:rsidRDefault="00693001" w:rsidP="00693001">
                <w:r w:rsidRPr="00693001">
                  <w:t xml:space="preserve">  </w:t>
                </w:r>
                <w:r w:rsidR="005E5D5A">
                  <w:t xml:space="preserve">  </w:t>
                </w:r>
                <w:r w:rsidRPr="00693001">
                  <w:t>Cesarean Sections</w:t>
                </w:r>
              </w:p>
              <w:p w14:paraId="134AE0C6" w14:textId="77777777" w:rsidR="00693001" w:rsidRPr="00693001" w:rsidRDefault="005E5D5A" w:rsidP="00693001">
                <w:r>
                  <w:t xml:space="preserve"> </w:t>
                </w:r>
                <w:r w:rsidR="00693001" w:rsidRPr="00693001">
                  <w:t xml:space="preserve"> General Surgeries:</w:t>
                </w:r>
              </w:p>
              <w:p w14:paraId="3A9DC45A" w14:textId="77777777" w:rsidR="00693001" w:rsidRPr="00693001" w:rsidRDefault="005E5D5A" w:rsidP="00693001">
                <w:r>
                  <w:t xml:space="preserve">     </w:t>
                </w:r>
                <w:r w:rsidR="00693001" w:rsidRPr="00693001">
                  <w:t>Laparoscopic Cholecystectomies</w:t>
                </w:r>
              </w:p>
              <w:p w14:paraId="518281EB" w14:textId="77777777" w:rsidR="00693001" w:rsidRPr="00693001" w:rsidRDefault="005E5D5A" w:rsidP="00693001">
                <w:r>
                  <w:t xml:space="preserve">     H</w:t>
                </w:r>
                <w:r w:rsidR="00693001" w:rsidRPr="00693001">
                  <w:t>ernia Repairs</w:t>
                </w:r>
              </w:p>
              <w:p w14:paraId="16BEEA51" w14:textId="77777777" w:rsidR="00693001" w:rsidRPr="00693001" w:rsidRDefault="005E5D5A" w:rsidP="00693001">
                <w:r>
                  <w:t xml:space="preserve">   </w:t>
                </w:r>
                <w:r w:rsidR="00693001" w:rsidRPr="00693001">
                  <w:t>Podiatry Surgeries:</w:t>
                </w:r>
              </w:p>
              <w:p w14:paraId="352FE604" w14:textId="77777777" w:rsidR="00693001" w:rsidRPr="00693001" w:rsidRDefault="005E5D5A" w:rsidP="00693001">
                <w:r>
                  <w:t xml:space="preserve">   </w:t>
                </w:r>
                <w:r w:rsidR="00693001" w:rsidRPr="00693001">
                  <w:t xml:space="preserve"> </w:t>
                </w:r>
                <w:r>
                  <w:t xml:space="preserve"> </w:t>
                </w:r>
                <w:r w:rsidR="00693001" w:rsidRPr="00693001">
                  <w:t>Open Internal fixation of the ankle</w:t>
                </w:r>
              </w:p>
              <w:p w14:paraId="0997F0F6" w14:textId="77777777" w:rsidR="00693001" w:rsidRDefault="005E5D5A" w:rsidP="00693001">
                <w:r>
                  <w:t xml:space="preserve">     </w:t>
                </w:r>
                <w:r w:rsidR="00693001" w:rsidRPr="00693001">
                  <w:t xml:space="preserve">Metatarsal amputations         </w:t>
                </w:r>
              </w:p>
            </w:sdtContent>
          </w:sdt>
          <w:p w14:paraId="2503C81D" w14:textId="77777777" w:rsidR="00693001" w:rsidRDefault="00693001" w:rsidP="008B0BE0"/>
          <w:p w14:paraId="1D20C399" w14:textId="77777777" w:rsidR="004F5FB9" w:rsidRDefault="00F17DA7" w:rsidP="008B0BE0">
            <w:r>
              <w:t xml:space="preserve">October 2010- August </w:t>
            </w:r>
            <w:r w:rsidR="004F5FB9">
              <w:t>2012</w:t>
            </w:r>
          </w:p>
          <w:p w14:paraId="0CFC8DDE" w14:textId="77777777" w:rsidR="002D28E4" w:rsidRDefault="004F5FB9" w:rsidP="008B0BE0">
            <w:r>
              <w:t xml:space="preserve">Baton Rouge </w:t>
            </w:r>
            <w:r w:rsidR="002D28E4">
              <w:t>Medical Center</w:t>
            </w:r>
          </w:p>
          <w:p w14:paraId="4FDB237D" w14:textId="77777777" w:rsidR="00D17AFE" w:rsidRDefault="004F5FB9" w:rsidP="008B0BE0">
            <w:r>
              <w:t>Baton Rouge, LA</w:t>
            </w:r>
          </w:p>
          <w:p w14:paraId="24ED41D6" w14:textId="77777777" w:rsidR="004F5FB9" w:rsidRDefault="004F5FB9" w:rsidP="008B0BE0"/>
          <w:p w14:paraId="3D0376E6" w14:textId="77777777" w:rsidR="004F5FB9" w:rsidRDefault="00F17DA7" w:rsidP="004F5FB9">
            <w:pPr>
              <w:pStyle w:val="Heading1"/>
            </w:pPr>
            <w:r>
              <w:t xml:space="preserve"> </w:t>
            </w:r>
            <w:r w:rsidR="004F5FB9">
              <w:t>Certified Surgical Technologist</w:t>
            </w:r>
          </w:p>
          <w:sdt>
            <w:sdtPr>
              <w:id w:val="230045971"/>
              <w:placeholder>
                <w:docPart w:val="927DD29F5F0D4E2EB735273FAA2E1F3C"/>
              </w:placeholder>
            </w:sdtPr>
            <w:sdtEndPr/>
            <w:sdtContent>
              <w:p w14:paraId="48F52C52" w14:textId="77777777" w:rsidR="004F5FB9" w:rsidRPr="004F5FB9" w:rsidRDefault="004F5FB9" w:rsidP="004F5FB9">
                <w:r w:rsidRPr="004F5FB9">
                  <w:t>Perform surgical scrub according to guidelines</w:t>
                </w:r>
              </w:p>
            </w:sdtContent>
          </w:sdt>
          <w:p w14:paraId="00B22CAB" w14:textId="77777777" w:rsidR="004F5FB9" w:rsidRPr="004F5FB9" w:rsidRDefault="00BD7D88" w:rsidP="004F5FB9">
            <w:sdt>
              <w:sdtPr>
                <w:id w:val="-790590760"/>
                <w:placeholder>
                  <w:docPart w:val="3CE8C7BA31304BD09639C03AD1E16980"/>
                </w:placeholder>
              </w:sdtPr>
              <w:sdtEndPr/>
              <w:sdtContent>
                <w:r w:rsidR="004F5FB9" w:rsidRPr="004F5FB9">
                  <w:t>Gown and glove surgical team using sterile technique</w:t>
                </w:r>
              </w:sdtContent>
            </w:sdt>
          </w:p>
          <w:p w14:paraId="4E685EA8" w14:textId="77777777" w:rsidR="004F5FB9" w:rsidRPr="004F5FB9" w:rsidRDefault="004F5FB9" w:rsidP="004F5FB9">
            <w:r w:rsidRPr="004F5FB9">
              <w:t>Setup and maintain a sterile field throughout the procedure</w:t>
            </w:r>
          </w:p>
          <w:p w14:paraId="15043843" w14:textId="77777777" w:rsidR="004F5FB9" w:rsidRPr="004F5FB9" w:rsidRDefault="004F5FB9" w:rsidP="004F5FB9">
            <w:r w:rsidRPr="004F5FB9">
              <w:lastRenderedPageBreak/>
              <w:t xml:space="preserve">Performs surgical counts of sponges, sharps, and instruments </w:t>
            </w:r>
          </w:p>
          <w:p w14:paraId="5DEF307D" w14:textId="77777777" w:rsidR="004F5FB9" w:rsidRPr="004F5FB9" w:rsidRDefault="004F5FB9" w:rsidP="004F5FB9">
            <w:r w:rsidRPr="004F5FB9">
              <w:t>Assist with draping out surgical site</w:t>
            </w:r>
          </w:p>
          <w:p w14:paraId="3C24168F" w14:textId="77777777" w:rsidR="004F5FB9" w:rsidRPr="004F5FB9" w:rsidRDefault="004F5FB9" w:rsidP="004F5FB9">
            <w:r w:rsidRPr="004F5FB9">
              <w:t>Pass instruments to surgeon and assistant</w:t>
            </w:r>
          </w:p>
          <w:p w14:paraId="4F823C0C" w14:textId="77777777" w:rsidR="004F5FB9" w:rsidRPr="004F5FB9" w:rsidRDefault="004F5FB9" w:rsidP="004F5FB9">
            <w:r w:rsidRPr="004F5FB9">
              <w:t>Place dressing on surgical site at the end of the procedure</w:t>
            </w:r>
          </w:p>
          <w:p w14:paraId="524678DE" w14:textId="77777777" w:rsidR="004F5FB9" w:rsidRPr="004F5FB9" w:rsidRDefault="004F5FB9" w:rsidP="004F5FB9">
            <w:r w:rsidRPr="004F5FB9">
              <w:t>Place contaminated instruments, sharps, and biohazards in their appropriate places at the end of surgery</w:t>
            </w:r>
          </w:p>
          <w:p w14:paraId="7497B4B0" w14:textId="77777777" w:rsidR="004F5FB9" w:rsidRDefault="004F5FB9" w:rsidP="004F5FB9">
            <w:r w:rsidRPr="004F5FB9">
              <w:t>Performs Surgical Technologist Duties in surgeries such as</w:t>
            </w:r>
          </w:p>
          <w:p w14:paraId="7AFBAE2F" w14:textId="77777777" w:rsidR="004F5FB9" w:rsidRPr="004F5FB9" w:rsidRDefault="004F5FB9" w:rsidP="004F5FB9">
            <w:r w:rsidRPr="004F5FB9">
              <w:t>General Surgeries:</w:t>
            </w:r>
          </w:p>
          <w:p w14:paraId="245630CB" w14:textId="77777777" w:rsidR="004F5FB9" w:rsidRPr="004F5FB9" w:rsidRDefault="004F5FB9" w:rsidP="004F5FB9">
            <w:r>
              <w:t xml:space="preserve">  </w:t>
            </w:r>
            <w:r w:rsidRPr="004F5FB9">
              <w:t xml:space="preserve"> Burns</w:t>
            </w:r>
          </w:p>
          <w:p w14:paraId="199AAEFE" w14:textId="77777777" w:rsidR="004F5FB9" w:rsidRDefault="004F5FB9" w:rsidP="004F5FB9">
            <w:r w:rsidRPr="004F5FB9">
              <w:t xml:space="preserve">   Exploratory Laparotomy</w:t>
            </w:r>
          </w:p>
          <w:p w14:paraId="5E38188B" w14:textId="77777777" w:rsidR="004F5FB9" w:rsidRPr="004F5FB9" w:rsidRDefault="004F5FB9" w:rsidP="004F5FB9">
            <w:r w:rsidRPr="004F5FB9">
              <w:t>Orthopedic Surgeries:</w:t>
            </w:r>
          </w:p>
          <w:p w14:paraId="29127745" w14:textId="77777777" w:rsidR="004F5FB9" w:rsidRPr="004F5FB9" w:rsidRDefault="004F5FB9" w:rsidP="004F5FB9">
            <w:r>
              <w:t xml:space="preserve">  </w:t>
            </w:r>
            <w:r w:rsidRPr="004F5FB9">
              <w:t xml:space="preserve"> Intramedullary Nail</w:t>
            </w:r>
          </w:p>
          <w:p w14:paraId="447665B0" w14:textId="77777777" w:rsidR="004F5FB9" w:rsidRDefault="004F5FB9" w:rsidP="004F5FB9">
            <w:r>
              <w:t xml:space="preserve">   </w:t>
            </w:r>
            <w:r w:rsidRPr="004F5FB9">
              <w:t>Knee Arthroscopes</w:t>
            </w:r>
          </w:p>
          <w:p w14:paraId="0D27DFB1" w14:textId="77777777" w:rsidR="004F5FB9" w:rsidRDefault="004F5FB9" w:rsidP="004F5FB9"/>
          <w:p w14:paraId="4DBD391B" w14:textId="77777777" w:rsidR="004F5FB9" w:rsidRDefault="00F17DA7" w:rsidP="004F5FB9">
            <w:r>
              <w:t xml:space="preserve">July 2009- October </w:t>
            </w:r>
            <w:r w:rsidR="004F5FB9">
              <w:t>2010</w:t>
            </w:r>
          </w:p>
          <w:p w14:paraId="6F44964D" w14:textId="77777777" w:rsidR="002D28E4" w:rsidRDefault="004F5FB9" w:rsidP="004F5FB9">
            <w:r>
              <w:t>Regi</w:t>
            </w:r>
            <w:r w:rsidR="002D28E4">
              <w:t>onal Medical Center of Acadian</w:t>
            </w:r>
          </w:p>
          <w:p w14:paraId="3546EB7A" w14:textId="77777777" w:rsidR="004F5FB9" w:rsidRDefault="004F5FB9" w:rsidP="004F5FB9">
            <w:r>
              <w:t>Lafayette, LA</w:t>
            </w:r>
          </w:p>
          <w:p w14:paraId="7CC4898C" w14:textId="77777777" w:rsidR="00F17DA7" w:rsidRDefault="00F17DA7" w:rsidP="004F5FB9"/>
          <w:p w14:paraId="1ADDC516" w14:textId="77777777" w:rsidR="004F5FB9" w:rsidRDefault="00F17DA7" w:rsidP="00F17DA7">
            <w:pPr>
              <w:pStyle w:val="Heading1"/>
            </w:pPr>
            <w:r>
              <w:t xml:space="preserve"> </w:t>
            </w:r>
            <w:r w:rsidR="004F5FB9">
              <w:t>Certified Surgical Technologist</w:t>
            </w:r>
          </w:p>
          <w:sdt>
            <w:sdtPr>
              <w:id w:val="-845780394"/>
              <w:placeholder>
                <w:docPart w:val="5BAF5F3772154BC6A757F0750D1D5E6C"/>
              </w:placeholder>
            </w:sdtPr>
            <w:sdtEndPr/>
            <w:sdtContent>
              <w:p w14:paraId="48DE8EF8" w14:textId="77777777" w:rsidR="00F17DA7" w:rsidRPr="00F17DA7" w:rsidRDefault="00F17DA7" w:rsidP="00F17DA7">
                <w:r w:rsidRPr="00F17DA7">
                  <w:t>Perform surgical scrub according to guidelines</w:t>
                </w:r>
              </w:p>
            </w:sdtContent>
          </w:sdt>
          <w:p w14:paraId="1D1F9FDB" w14:textId="77777777" w:rsidR="00F17DA7" w:rsidRPr="00F17DA7" w:rsidRDefault="00BD7D88" w:rsidP="00F17DA7">
            <w:sdt>
              <w:sdtPr>
                <w:id w:val="-985158702"/>
                <w:placeholder>
                  <w:docPart w:val="82A6F526BD6C44A599EE967010C66E41"/>
                </w:placeholder>
              </w:sdtPr>
              <w:sdtEndPr/>
              <w:sdtContent>
                <w:r w:rsidR="00F17DA7" w:rsidRPr="00F17DA7">
                  <w:t>Gown and glove surgical team using sterile technique</w:t>
                </w:r>
              </w:sdtContent>
            </w:sdt>
          </w:p>
          <w:p w14:paraId="61444D47" w14:textId="77777777" w:rsidR="00F17DA7" w:rsidRPr="00F17DA7" w:rsidRDefault="00F17DA7" w:rsidP="00F17DA7">
            <w:r w:rsidRPr="00F17DA7">
              <w:t>Setup and maintain a sterile field throughout the procedure</w:t>
            </w:r>
          </w:p>
          <w:p w14:paraId="145589E4" w14:textId="77777777" w:rsidR="00F17DA7" w:rsidRPr="00F17DA7" w:rsidRDefault="00F17DA7" w:rsidP="00F17DA7">
            <w:r w:rsidRPr="00F17DA7">
              <w:t xml:space="preserve">Performs surgical counts of sponges, sharps, and instruments </w:t>
            </w:r>
          </w:p>
          <w:p w14:paraId="3097B54A" w14:textId="77777777" w:rsidR="00F17DA7" w:rsidRPr="00F17DA7" w:rsidRDefault="00F17DA7" w:rsidP="00F17DA7">
            <w:r w:rsidRPr="00F17DA7">
              <w:t>Assist with draping out surgical site</w:t>
            </w:r>
          </w:p>
          <w:p w14:paraId="471299F8" w14:textId="77777777" w:rsidR="00F17DA7" w:rsidRPr="00F17DA7" w:rsidRDefault="00F17DA7" w:rsidP="00F17DA7">
            <w:r w:rsidRPr="00F17DA7">
              <w:t>Pass instruments to surgeon and assistant</w:t>
            </w:r>
          </w:p>
          <w:p w14:paraId="2FA9A0E0" w14:textId="77777777" w:rsidR="00F17DA7" w:rsidRPr="00F17DA7" w:rsidRDefault="00F17DA7" w:rsidP="00F17DA7">
            <w:r w:rsidRPr="00F17DA7">
              <w:t>Place dressing on surgical site at the end of the procedure</w:t>
            </w:r>
          </w:p>
          <w:p w14:paraId="198D8CCA" w14:textId="77777777" w:rsidR="00F17DA7" w:rsidRPr="00F17DA7" w:rsidRDefault="00F17DA7" w:rsidP="00F17DA7">
            <w:r w:rsidRPr="00F17DA7">
              <w:t>Place contaminated instruments, sharps, and biohazards in their appropriate places at the end of surgery</w:t>
            </w:r>
          </w:p>
          <w:p w14:paraId="665EEBEF" w14:textId="77777777" w:rsidR="00F17DA7" w:rsidRPr="00F17DA7" w:rsidRDefault="00F17DA7" w:rsidP="00F17DA7">
            <w:r w:rsidRPr="00F17DA7">
              <w:t>Performs Surgical Technologist Duties in surgeries</w:t>
            </w:r>
            <w:r>
              <w:t xml:space="preserve"> such as</w:t>
            </w:r>
            <w:r w:rsidRPr="00F17DA7">
              <w:t xml:space="preserve"> Peripheral Vascular:</w:t>
            </w:r>
          </w:p>
          <w:p w14:paraId="628E25C2" w14:textId="77777777" w:rsidR="00F17DA7" w:rsidRPr="00F17DA7" w:rsidRDefault="00F17DA7" w:rsidP="00F17DA7">
            <w:r>
              <w:t xml:space="preserve"> </w:t>
            </w:r>
            <w:r w:rsidRPr="00F17DA7">
              <w:t xml:space="preserve"> Femoral Popliteal</w:t>
            </w:r>
          </w:p>
          <w:p w14:paraId="024B7FF0" w14:textId="77777777" w:rsidR="00F17DA7" w:rsidRPr="00F17DA7" w:rsidRDefault="00F17DA7" w:rsidP="00F17DA7">
            <w:r>
              <w:t xml:space="preserve">  </w:t>
            </w:r>
            <w:r w:rsidRPr="00F17DA7">
              <w:t>Carotid Endarectomies</w:t>
            </w:r>
          </w:p>
          <w:p w14:paraId="2577C25A" w14:textId="77777777" w:rsidR="004F5FB9" w:rsidRPr="008B0BE0" w:rsidRDefault="004F5FB9" w:rsidP="004F5FB9"/>
        </w:tc>
      </w:tr>
      <w:tr w:rsidR="00F8731E" w14:paraId="2C2A775A" w14:textId="77777777" w:rsidTr="000A4FDC">
        <w:trPr>
          <w:trHeight w:val="2916"/>
        </w:trPr>
        <w:sdt>
          <w:sdtPr>
            <w:alias w:val="Education:"/>
            <w:tag w:val="Education:"/>
            <w:id w:val="1405184291"/>
            <w:placeholder>
              <w:docPart w:val="9C7CF1B5A09F4E2ABB8347C47A5219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C092ADC" w14:textId="77777777" w:rsidR="00F8731E" w:rsidRDefault="00F8731E" w:rsidP="00840DA9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840" w:type="dxa"/>
            <w:tcMar>
              <w:top w:w="144" w:type="dxa"/>
            </w:tcMar>
          </w:tcPr>
          <w:p w14:paraId="36BE39AD" w14:textId="77777777" w:rsidR="00F8731E" w:rsidRDefault="00D17AFE" w:rsidP="00840DA9">
            <w:pPr>
              <w:pStyle w:val="Heading1"/>
              <w:rPr>
                <w:rFonts w:eastAsiaTheme="minorEastAsia"/>
              </w:rPr>
            </w:pPr>
            <w:r>
              <w:t>Surgical Technology</w:t>
            </w:r>
          </w:p>
          <w:p w14:paraId="3AB77026" w14:textId="77777777" w:rsidR="00F8731E" w:rsidRDefault="00D17AFE" w:rsidP="00840DA9">
            <w:r>
              <w:t>Medvance Institute</w:t>
            </w:r>
            <w:r w:rsidR="00F8731E">
              <w:t xml:space="preserve">, </w:t>
            </w:r>
            <w:r>
              <w:t xml:space="preserve">Baton Rouge, LA  </w:t>
            </w:r>
          </w:p>
          <w:p w14:paraId="2A563487" w14:textId="77777777" w:rsidR="00F8731E" w:rsidRDefault="000A4FDC" w:rsidP="00840DA9">
            <w:r>
              <w:t>06/2009</w:t>
            </w:r>
          </w:p>
          <w:p w14:paraId="4829E6E6" w14:textId="77777777" w:rsidR="000A4FDC" w:rsidRDefault="000A4FDC" w:rsidP="00840DA9">
            <w:r>
              <w:t>High School Diploma</w:t>
            </w:r>
          </w:p>
          <w:p w14:paraId="0A8BE6D1" w14:textId="77777777" w:rsidR="000A4FDC" w:rsidRDefault="000A4FDC" w:rsidP="00840DA9">
            <w:r>
              <w:t xml:space="preserve">Sam Houston High School, Arlington, TX </w:t>
            </w:r>
          </w:p>
          <w:p w14:paraId="34228A90" w14:textId="77777777" w:rsidR="00F8731E" w:rsidRDefault="000A4FDC" w:rsidP="00840DA9">
            <w:r>
              <w:t>08/2005</w:t>
            </w:r>
          </w:p>
        </w:tc>
      </w:tr>
      <w:tr w:rsidR="00F8731E" w14:paraId="73F52592" w14:textId="77777777" w:rsidTr="000A4FDC">
        <w:tc>
          <w:tcPr>
            <w:tcW w:w="1800" w:type="dxa"/>
          </w:tcPr>
          <w:p w14:paraId="743184A5" w14:textId="77777777" w:rsidR="00F8731E" w:rsidRDefault="000A4FDC" w:rsidP="00840DA9">
            <w:pPr>
              <w:pStyle w:val="Heading1"/>
            </w:pPr>
            <w:r>
              <w:t xml:space="preserve">Certifications </w:t>
            </w:r>
          </w:p>
          <w:p w14:paraId="2ABA9CB0" w14:textId="77777777" w:rsidR="000A4FDC" w:rsidRDefault="000A4FDC" w:rsidP="00840DA9">
            <w:pPr>
              <w:pStyle w:val="Heading1"/>
            </w:pPr>
            <w:r>
              <w:t xml:space="preserve">                 </w:t>
            </w:r>
          </w:p>
        </w:tc>
        <w:tc>
          <w:tcPr>
            <w:tcW w:w="6840" w:type="dxa"/>
            <w:tcMar>
              <w:top w:w="144" w:type="dxa"/>
            </w:tcMar>
          </w:tcPr>
          <w:p w14:paraId="5419D165" w14:textId="77777777" w:rsidR="004F5FB9" w:rsidRDefault="000A4FDC" w:rsidP="00840DA9">
            <w:r>
              <w:t>Certified Surgical Technologist</w:t>
            </w:r>
          </w:p>
          <w:p w14:paraId="7D82F823" w14:textId="77777777" w:rsidR="000A4FDC" w:rsidRDefault="004F5FB9" w:rsidP="00840DA9">
            <w:r>
              <w:t xml:space="preserve"> June 2017-June 2021 </w:t>
            </w:r>
          </w:p>
          <w:p w14:paraId="24765EDD" w14:textId="77777777" w:rsidR="004F5FB9" w:rsidRDefault="000A4FDC" w:rsidP="00840DA9">
            <w:r>
              <w:t>CPR</w:t>
            </w:r>
            <w:r w:rsidR="004F5FB9">
              <w:t xml:space="preserve"> </w:t>
            </w:r>
          </w:p>
          <w:p w14:paraId="6C21F968" w14:textId="2DB114E1" w:rsidR="00F8731E" w:rsidRDefault="004F5FB9" w:rsidP="00840DA9">
            <w:r>
              <w:t>2</w:t>
            </w:r>
            <w:r w:rsidR="009B7784">
              <w:t>020</w:t>
            </w:r>
            <w:bookmarkStart w:id="0" w:name="_GoBack"/>
            <w:bookmarkEnd w:id="0"/>
          </w:p>
          <w:p w14:paraId="6E6A02AA" w14:textId="77777777" w:rsidR="000A4FDC" w:rsidRDefault="000A4FDC" w:rsidP="00840DA9"/>
        </w:tc>
      </w:tr>
    </w:tbl>
    <w:p w14:paraId="1EAF4EF2" w14:textId="77777777" w:rsidR="003D37C1" w:rsidRDefault="000A4FDC" w:rsidP="00BB1ED9">
      <w:r w:rsidRPr="000A4FDC">
        <w:rPr>
          <w:rStyle w:val="Heading1Char"/>
          <w:rFonts w:eastAsiaTheme="minorEastAsia"/>
        </w:rPr>
        <w:t xml:space="preserve">References  </w:t>
      </w:r>
      <w:r>
        <w:t xml:space="preserve">         Available upon request</w:t>
      </w:r>
    </w:p>
    <w:sectPr w:rsidR="003D37C1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33DCF" w14:textId="77777777" w:rsidR="00BD7D88" w:rsidRDefault="00BD7D88">
      <w:pPr>
        <w:spacing w:after="0" w:line="240" w:lineRule="auto"/>
      </w:pPr>
      <w:r>
        <w:separator/>
      </w:r>
    </w:p>
  </w:endnote>
  <w:endnote w:type="continuationSeparator" w:id="0">
    <w:p w14:paraId="3B5ED3CF" w14:textId="77777777" w:rsidR="00BD7D88" w:rsidRDefault="00BD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17465AF9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555281C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73179A70DF1A4FD4A249604FF8361501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2EF06389" w14:textId="77777777" w:rsidR="00C92C71" w:rsidRPr="00C92C71" w:rsidRDefault="008B0BE0" w:rsidP="00C92C71">
              <w:pPr>
                <w:pStyle w:val="Footer"/>
              </w:pPr>
              <w:r>
                <w:t>Kirshalyn Roberts</w:t>
              </w:r>
            </w:p>
          </w:sdtContent>
        </w:sdt>
        <w:p w14:paraId="57273C6F" w14:textId="77777777" w:rsidR="00A86F61" w:rsidRDefault="00BD7D88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0EB756E0DDF74E079521BF6197D8383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8B0BE0">
                <w:t>5904 Shamrock Dr. Arlington, TX 76016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F56ACB6FF114D419A48B6AEBBCE7E9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8B0BE0">
                <w:t>225-266-8254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2BDBF5DED4F24AB3A23DA548EEF0644E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2D28E4">
                <w:br/>
                <w:t>Email: mslara88@gmail.com</w:t>
              </w:r>
            </w:sdtContent>
          </w:sdt>
        </w:p>
      </w:tc>
    </w:tr>
  </w:tbl>
  <w:p w14:paraId="011CC479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A92CE" w14:textId="77777777" w:rsidR="00BD7D88" w:rsidRDefault="00BD7D88">
      <w:pPr>
        <w:spacing w:after="0" w:line="240" w:lineRule="auto"/>
      </w:pPr>
      <w:r>
        <w:separator/>
      </w:r>
    </w:p>
  </w:footnote>
  <w:footnote w:type="continuationSeparator" w:id="0">
    <w:p w14:paraId="699E81F9" w14:textId="77777777" w:rsidR="00BD7D88" w:rsidRDefault="00BD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1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E0"/>
    <w:rsid w:val="00014CE3"/>
    <w:rsid w:val="000A4FDC"/>
    <w:rsid w:val="000B32EC"/>
    <w:rsid w:val="000E000D"/>
    <w:rsid w:val="00103F22"/>
    <w:rsid w:val="001905AF"/>
    <w:rsid w:val="001C5D03"/>
    <w:rsid w:val="0026119A"/>
    <w:rsid w:val="002D28E4"/>
    <w:rsid w:val="002F798F"/>
    <w:rsid w:val="00331C78"/>
    <w:rsid w:val="003D37C1"/>
    <w:rsid w:val="004B37C5"/>
    <w:rsid w:val="004F5FB9"/>
    <w:rsid w:val="005203B5"/>
    <w:rsid w:val="005C5285"/>
    <w:rsid w:val="005D21FB"/>
    <w:rsid w:val="005E5D5A"/>
    <w:rsid w:val="005F7B40"/>
    <w:rsid w:val="006556F4"/>
    <w:rsid w:val="006724A7"/>
    <w:rsid w:val="00675AA5"/>
    <w:rsid w:val="00693001"/>
    <w:rsid w:val="006B2AB4"/>
    <w:rsid w:val="00742996"/>
    <w:rsid w:val="00784B25"/>
    <w:rsid w:val="008333FC"/>
    <w:rsid w:val="00841341"/>
    <w:rsid w:val="008466F0"/>
    <w:rsid w:val="008569E5"/>
    <w:rsid w:val="00881143"/>
    <w:rsid w:val="008B0BE0"/>
    <w:rsid w:val="00963E0F"/>
    <w:rsid w:val="0096638F"/>
    <w:rsid w:val="009916BD"/>
    <w:rsid w:val="009B1B1B"/>
    <w:rsid w:val="009B20C1"/>
    <w:rsid w:val="009B7784"/>
    <w:rsid w:val="009F6D0B"/>
    <w:rsid w:val="00A449BF"/>
    <w:rsid w:val="00A7034D"/>
    <w:rsid w:val="00A704CA"/>
    <w:rsid w:val="00A86F61"/>
    <w:rsid w:val="00AD0CCD"/>
    <w:rsid w:val="00B60B6D"/>
    <w:rsid w:val="00B67BCB"/>
    <w:rsid w:val="00BB1ED9"/>
    <w:rsid w:val="00BD416A"/>
    <w:rsid w:val="00BD7D88"/>
    <w:rsid w:val="00C70EA5"/>
    <w:rsid w:val="00C92C71"/>
    <w:rsid w:val="00CA44C2"/>
    <w:rsid w:val="00D140F4"/>
    <w:rsid w:val="00D17AFE"/>
    <w:rsid w:val="00DC00B3"/>
    <w:rsid w:val="00E21D64"/>
    <w:rsid w:val="00E33851"/>
    <w:rsid w:val="00E8653F"/>
    <w:rsid w:val="00EB0A7E"/>
    <w:rsid w:val="00F17DA7"/>
    <w:rsid w:val="00F3010C"/>
    <w:rsid w:val="00F31BF6"/>
    <w:rsid w:val="00F8731E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3019E"/>
  <w15:chartTrackingRefBased/>
  <w15:docId w15:val="{202488F0-5D09-4277-BEF4-9B4011D3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0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paragraph" w:customStyle="1" w:styleId="Bulletedlist">
    <w:name w:val="Bulleted list"/>
    <w:basedOn w:val="Normal"/>
    <w:link w:val="BulletedlistChar"/>
    <w:qFormat/>
    <w:rsid w:val="00F17DA7"/>
    <w:pPr>
      <w:numPr>
        <w:numId w:val="12"/>
      </w:numPr>
      <w:spacing w:after="0" w:line="240" w:lineRule="auto"/>
    </w:pPr>
    <w:rPr>
      <w:rFonts w:eastAsiaTheme="minorHAnsi"/>
      <w:color w:val="0D0D0D" w:themeColor="text1" w:themeTint="F2"/>
      <w:lang w:eastAsia="en-US"/>
    </w:rPr>
  </w:style>
  <w:style w:type="character" w:customStyle="1" w:styleId="BulletedlistChar">
    <w:name w:val="Bulleted list Char"/>
    <w:basedOn w:val="DefaultParagraphFont"/>
    <w:link w:val="Bulletedlist"/>
    <w:rsid w:val="00F17DA7"/>
    <w:rPr>
      <w:rFonts w:eastAsiaTheme="minorHAnsi"/>
      <w:color w:val="0D0D0D" w:themeColor="text1" w:themeTint="F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shalyn\AppData\Roaming\Microsoft\Templates\Chronological%20resume%20(Minimalist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B756E0DDF74E079521BF6197D83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3C81D-56EF-457D-904C-6E0C0E832EA3}"/>
      </w:docPartPr>
      <w:docPartBody>
        <w:p w:rsidR="002D6B43" w:rsidRDefault="00626C6C">
          <w:pPr>
            <w:pStyle w:val="0EB756E0DDF74E079521BF6197D83832"/>
          </w:pPr>
          <w:r>
            <w:t>Your Name</w:t>
          </w:r>
        </w:p>
      </w:docPartBody>
    </w:docPart>
    <w:docPart>
      <w:docPartPr>
        <w:name w:val="BF56ACB6FF114D419A48B6AEBBCE7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CC161-69B5-46A8-AEA8-CCECEF075D3F}"/>
      </w:docPartPr>
      <w:docPartBody>
        <w:p w:rsidR="002D6B43" w:rsidRDefault="00626C6C">
          <w:pPr>
            <w:pStyle w:val="BF56ACB6FF114D419A48B6AEBBCE7E9A"/>
          </w:pPr>
          <w:r w:rsidRPr="00A704CA">
            <w:t>Street Address, City, ST ZIP Code</w:t>
          </w:r>
        </w:p>
      </w:docPartBody>
    </w:docPart>
    <w:docPart>
      <w:docPartPr>
        <w:name w:val="2BDBF5DED4F24AB3A23DA548EEF0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5D1C0-F201-4123-B567-0C4D4BC0172C}"/>
      </w:docPartPr>
      <w:docPartBody>
        <w:p w:rsidR="002D6B43" w:rsidRDefault="00626C6C">
          <w:pPr>
            <w:pStyle w:val="2BDBF5DED4F24AB3A23DA548EEF0644E"/>
          </w:pPr>
          <w:r>
            <w:t>Phone</w:t>
          </w:r>
        </w:p>
      </w:docPartBody>
    </w:docPart>
    <w:docPart>
      <w:docPartPr>
        <w:name w:val="BAEC762B3A93471A8CF71D86CF42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D235-53DB-4D28-8E10-1B5B36ACB04B}"/>
      </w:docPartPr>
      <w:docPartBody>
        <w:p w:rsidR="002D6B43" w:rsidRDefault="00626C6C">
          <w:pPr>
            <w:pStyle w:val="BAEC762B3A93471A8CF71D86CF42C138"/>
          </w:pPr>
          <w:r w:rsidRPr="00A704CA">
            <w:t>Email</w:t>
          </w:r>
        </w:p>
      </w:docPartBody>
    </w:docPart>
    <w:docPart>
      <w:docPartPr>
        <w:name w:val="7392CE19B3E44CE6B170EF27343F3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21496-16A3-4D9D-A8CA-0DD1B9A2116A}"/>
      </w:docPartPr>
      <w:docPartBody>
        <w:p w:rsidR="002D6B43" w:rsidRDefault="00626C6C">
          <w:pPr>
            <w:pStyle w:val="7392CE19B3E44CE6B170EF27343F3785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5670E6CCEA0A4506872CCC4F57231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66D0F-93A8-4E6F-B037-299C15D284D8}"/>
      </w:docPartPr>
      <w:docPartBody>
        <w:p w:rsidR="002D6B43" w:rsidRDefault="00626C6C">
          <w:pPr>
            <w:pStyle w:val="5670E6CCEA0A4506872CCC4F572314C5"/>
          </w:pPr>
          <w:r w:rsidRPr="005F7B40">
            <w:t>Experience</w:t>
          </w:r>
        </w:p>
      </w:docPartBody>
    </w:docPart>
    <w:docPart>
      <w:docPartPr>
        <w:name w:val="73179A70DF1A4FD4A249604FF836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7531-33EF-4327-83A2-A5BC7E7808A4}"/>
      </w:docPartPr>
      <w:docPartBody>
        <w:p w:rsidR="002D6B43" w:rsidRDefault="00626C6C">
          <w:pPr>
            <w:pStyle w:val="73179A70DF1A4FD4A249604FF8361501"/>
          </w:pPr>
          <w:r>
            <w:t>Job Title 1</w:t>
          </w:r>
        </w:p>
      </w:docPartBody>
    </w:docPart>
    <w:docPart>
      <w:docPartPr>
        <w:name w:val="9C7CF1B5A09F4E2ABB8347C47A521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8470-2AA2-4FC0-B055-80DAB0ECEF74}"/>
      </w:docPartPr>
      <w:docPartBody>
        <w:p w:rsidR="002D6B43" w:rsidRDefault="00626C6C">
          <w:pPr>
            <w:pStyle w:val="9C7CF1B5A09F4E2ABB8347C47A52191A"/>
          </w:pPr>
          <w:r>
            <w:t>Education</w:t>
          </w:r>
        </w:p>
      </w:docPartBody>
    </w:docPart>
    <w:docPart>
      <w:docPartPr>
        <w:name w:val="CF7ED2AF3FBC4BF49CCD5C46C106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4C1CF-0549-468B-AFCE-2F4CE1552A67}"/>
      </w:docPartPr>
      <w:docPartBody>
        <w:p w:rsidR="002D6B43" w:rsidRDefault="00ED13CA" w:rsidP="00ED13CA">
          <w:pPr>
            <w:pStyle w:val="CF7ED2AF3FBC4BF49CCD5C46C106A9D1"/>
          </w:pPr>
          <w:r w:rsidRPr="00AA1866">
            <w:t>Job responsibility/achievement</w:t>
          </w:r>
        </w:p>
      </w:docPartBody>
    </w:docPart>
    <w:docPart>
      <w:docPartPr>
        <w:name w:val="B6E3FE8104E3451790BA6AAC01538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CF13-A7F0-466E-950A-90E59CE9CCD7}"/>
      </w:docPartPr>
      <w:docPartBody>
        <w:p w:rsidR="002D6B43" w:rsidRDefault="00ED13CA" w:rsidP="00ED13CA">
          <w:pPr>
            <w:pStyle w:val="B6E3FE8104E3451790BA6AAC015382BE"/>
          </w:pPr>
          <w:r w:rsidRPr="00AA1866">
            <w:t>Job responsibility/achievement</w:t>
          </w:r>
        </w:p>
      </w:docPartBody>
    </w:docPart>
    <w:docPart>
      <w:docPartPr>
        <w:name w:val="D44E7EF79A5246828E07E57A1B1E3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80CFC-0DEE-402B-95AB-A5BE9306798B}"/>
      </w:docPartPr>
      <w:docPartBody>
        <w:p w:rsidR="002D6B43" w:rsidRDefault="00ED13CA" w:rsidP="00ED13CA">
          <w:pPr>
            <w:pStyle w:val="D44E7EF79A5246828E07E57A1B1E3956"/>
          </w:pPr>
          <w:r w:rsidRPr="00AA1866">
            <w:t>Job responsibility/achievement</w:t>
          </w:r>
        </w:p>
      </w:docPartBody>
    </w:docPart>
    <w:docPart>
      <w:docPartPr>
        <w:name w:val="54EBFBA6B56540149A59B72A4DA18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D0ABA-6C45-44EE-B1E7-E5245BFEC8F8}"/>
      </w:docPartPr>
      <w:docPartBody>
        <w:p w:rsidR="002D6B43" w:rsidRDefault="00ED13CA" w:rsidP="00ED13CA">
          <w:pPr>
            <w:pStyle w:val="54EBFBA6B56540149A59B72A4DA1869D"/>
          </w:pPr>
          <w:r w:rsidRPr="00AA1866">
            <w:t>Job responsibility/achievement</w:t>
          </w:r>
        </w:p>
      </w:docPartBody>
    </w:docPart>
    <w:docPart>
      <w:docPartPr>
        <w:name w:val="2DA51E3C9B674D2E8B454DB61AE5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FF91A-00B6-4DA1-A9B7-B9DEB78CDB8E}"/>
      </w:docPartPr>
      <w:docPartBody>
        <w:p w:rsidR="002D6B43" w:rsidRDefault="00ED13CA" w:rsidP="00ED13CA">
          <w:pPr>
            <w:pStyle w:val="2DA51E3C9B674D2E8B454DB61AE506D9"/>
          </w:pPr>
          <w:r w:rsidRPr="00AA1866">
            <w:t>Job responsibility/achievement</w:t>
          </w:r>
        </w:p>
      </w:docPartBody>
    </w:docPart>
    <w:docPart>
      <w:docPartPr>
        <w:name w:val="88E8778F0ABA48128C60F46EFEEC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B2BB3-9973-48E0-8760-58D43E00CFBD}"/>
      </w:docPartPr>
      <w:docPartBody>
        <w:p w:rsidR="002D6B43" w:rsidRDefault="00ED13CA" w:rsidP="00ED13CA">
          <w:pPr>
            <w:pStyle w:val="88E8778F0ABA48128C60F46EFEEC6EF8"/>
          </w:pPr>
          <w:r w:rsidRPr="00AA1866">
            <w:t>Job responsibility/achievement</w:t>
          </w:r>
        </w:p>
      </w:docPartBody>
    </w:docPart>
    <w:docPart>
      <w:docPartPr>
        <w:name w:val="195BD33DBC0546B0A66AD04CA5DDF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7F8EB-2983-4C5F-9C58-763B7A60AF8B}"/>
      </w:docPartPr>
      <w:docPartBody>
        <w:p w:rsidR="002D6B43" w:rsidRDefault="00ED13CA" w:rsidP="00ED13CA">
          <w:pPr>
            <w:pStyle w:val="195BD33DBC0546B0A66AD04CA5DDF700"/>
          </w:pPr>
          <w:r w:rsidRPr="00AA1866">
            <w:t>Job responsibility/achievement</w:t>
          </w:r>
        </w:p>
      </w:docPartBody>
    </w:docPart>
    <w:docPart>
      <w:docPartPr>
        <w:name w:val="3A90A0934C0B442AA21E6A3C37D88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B98B-2416-4FA9-94EB-E5A29FB819C6}"/>
      </w:docPartPr>
      <w:docPartBody>
        <w:p w:rsidR="002D6B43" w:rsidRDefault="00ED13CA" w:rsidP="00ED13CA">
          <w:pPr>
            <w:pStyle w:val="3A90A0934C0B442AA21E6A3C37D88113"/>
          </w:pPr>
          <w:r w:rsidRPr="00AA1866">
            <w:t>Job responsibility/achievement</w:t>
          </w:r>
        </w:p>
      </w:docPartBody>
    </w:docPart>
    <w:docPart>
      <w:docPartPr>
        <w:name w:val="1023616CECE24783956C1BBA5C079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C1A50-7604-461D-85F3-C772E12ACCB1}"/>
      </w:docPartPr>
      <w:docPartBody>
        <w:p w:rsidR="002D6B43" w:rsidRDefault="00ED13CA" w:rsidP="00ED13CA">
          <w:pPr>
            <w:pStyle w:val="1023616CECE24783956C1BBA5C0795A4"/>
          </w:pPr>
          <w:r w:rsidRPr="00AA1866">
            <w:t>Job responsibility/achievement</w:t>
          </w:r>
        </w:p>
      </w:docPartBody>
    </w:docPart>
    <w:docPart>
      <w:docPartPr>
        <w:name w:val="0AE89996ECBA4809ABA99AD515C58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3C7E7-D20F-4A5C-9C74-7394D902AF4D}"/>
      </w:docPartPr>
      <w:docPartBody>
        <w:p w:rsidR="002D6B43" w:rsidRDefault="00ED13CA" w:rsidP="00ED13CA">
          <w:pPr>
            <w:pStyle w:val="0AE89996ECBA4809ABA99AD515C58EB3"/>
          </w:pPr>
          <w:r w:rsidRPr="00AA1866">
            <w:t>Job responsibility/achievement</w:t>
          </w:r>
        </w:p>
      </w:docPartBody>
    </w:docPart>
    <w:docPart>
      <w:docPartPr>
        <w:name w:val="A10CE4827B8B4772940C5D3DA01D9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72237-C4EA-41E5-925E-5856ECA65BCA}"/>
      </w:docPartPr>
      <w:docPartBody>
        <w:p w:rsidR="002D6B43" w:rsidRDefault="00ED13CA" w:rsidP="00ED13CA">
          <w:pPr>
            <w:pStyle w:val="A10CE4827B8B4772940C5D3DA01D961E"/>
          </w:pPr>
          <w:r w:rsidRPr="00AA1866">
            <w:t>Job responsibility/achievement</w:t>
          </w:r>
        </w:p>
      </w:docPartBody>
    </w:docPart>
    <w:docPart>
      <w:docPartPr>
        <w:name w:val="BA2514B3249B4565A162A3EACBB28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18C3-EEF7-4B50-BB1E-D4A56B110183}"/>
      </w:docPartPr>
      <w:docPartBody>
        <w:p w:rsidR="002D6B43" w:rsidRDefault="00ED13CA" w:rsidP="00ED13CA">
          <w:pPr>
            <w:pStyle w:val="BA2514B3249B4565A162A3EACBB2840E"/>
          </w:pPr>
          <w:r w:rsidRPr="00AA1866">
            <w:t>Job responsibility/achievement</w:t>
          </w:r>
        </w:p>
      </w:docPartBody>
    </w:docPart>
    <w:docPart>
      <w:docPartPr>
        <w:name w:val="F37EA552388C48C6A544E03860C81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49B5-9341-4721-AB32-75C9EA285590}"/>
      </w:docPartPr>
      <w:docPartBody>
        <w:p w:rsidR="002D6B43" w:rsidRDefault="00ED13CA" w:rsidP="00ED13CA">
          <w:pPr>
            <w:pStyle w:val="F37EA552388C48C6A544E03860C81B83"/>
          </w:pPr>
          <w:r w:rsidRPr="00AA1866">
            <w:t>Job responsibility/achievement</w:t>
          </w:r>
        </w:p>
      </w:docPartBody>
    </w:docPart>
    <w:docPart>
      <w:docPartPr>
        <w:name w:val="11312E0A5F344511B19A21924AB67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83F1D-8926-4154-9223-C4A846015BED}"/>
      </w:docPartPr>
      <w:docPartBody>
        <w:p w:rsidR="002D6B43" w:rsidRDefault="00ED13CA" w:rsidP="00ED13CA">
          <w:pPr>
            <w:pStyle w:val="11312E0A5F344511B19A21924AB67ECC"/>
          </w:pPr>
          <w:r w:rsidRPr="00AA1866">
            <w:t>Job responsibility/achievement</w:t>
          </w:r>
        </w:p>
      </w:docPartBody>
    </w:docPart>
    <w:docPart>
      <w:docPartPr>
        <w:name w:val="927DD29F5F0D4E2EB735273FAA2E1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66BA6-9F51-4983-8A3D-7C338FDEBD95}"/>
      </w:docPartPr>
      <w:docPartBody>
        <w:p w:rsidR="002D6B43" w:rsidRDefault="00ED13CA" w:rsidP="00ED13CA">
          <w:pPr>
            <w:pStyle w:val="927DD29F5F0D4E2EB735273FAA2E1F3C"/>
          </w:pPr>
          <w:r w:rsidRPr="00AA1866">
            <w:t>Job responsibility/achievement</w:t>
          </w:r>
        </w:p>
      </w:docPartBody>
    </w:docPart>
    <w:docPart>
      <w:docPartPr>
        <w:name w:val="3CE8C7BA31304BD09639C03AD1E16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F7A7-95D9-4823-A3EE-13107BD18642}"/>
      </w:docPartPr>
      <w:docPartBody>
        <w:p w:rsidR="002D6B43" w:rsidRDefault="00ED13CA" w:rsidP="00ED13CA">
          <w:pPr>
            <w:pStyle w:val="3CE8C7BA31304BD09639C03AD1E16980"/>
          </w:pPr>
          <w:r w:rsidRPr="00AA1866">
            <w:t>Job responsibility/achievement</w:t>
          </w:r>
        </w:p>
      </w:docPartBody>
    </w:docPart>
    <w:docPart>
      <w:docPartPr>
        <w:name w:val="5BAF5F3772154BC6A757F0750D1D5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920F8-861E-4208-AF88-B915747CD42B}"/>
      </w:docPartPr>
      <w:docPartBody>
        <w:p w:rsidR="002D6B43" w:rsidRDefault="00ED13CA" w:rsidP="00ED13CA">
          <w:pPr>
            <w:pStyle w:val="5BAF5F3772154BC6A757F0750D1D5E6C"/>
          </w:pPr>
          <w:r w:rsidRPr="00AA1866">
            <w:t>Job responsibility/achievement</w:t>
          </w:r>
        </w:p>
      </w:docPartBody>
    </w:docPart>
    <w:docPart>
      <w:docPartPr>
        <w:name w:val="82A6F526BD6C44A599EE967010C66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F522-8FAE-4648-9D1D-B7A98079E5C7}"/>
      </w:docPartPr>
      <w:docPartBody>
        <w:p w:rsidR="002D6B43" w:rsidRDefault="00ED13CA" w:rsidP="00ED13CA">
          <w:pPr>
            <w:pStyle w:val="82A6F526BD6C44A599EE967010C66E41"/>
          </w:pPr>
          <w:r w:rsidRPr="00AA1866">
            <w:t>Job responsibility/achievement</w:t>
          </w:r>
        </w:p>
      </w:docPartBody>
    </w:docPart>
    <w:docPart>
      <w:docPartPr>
        <w:name w:val="8B0B181C16DB47838AAB31D5560B5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4568-4B0D-45CE-801F-99B8D3D9456D}"/>
      </w:docPartPr>
      <w:docPartBody>
        <w:p w:rsidR="00990500" w:rsidRDefault="00DC78BC" w:rsidP="00DC78BC">
          <w:pPr>
            <w:pStyle w:val="8B0B181C16DB47838AAB31D5560B5B3E"/>
          </w:pPr>
          <w:r w:rsidRPr="00AA1866">
            <w:t>Job responsibility/achievement</w:t>
          </w:r>
        </w:p>
      </w:docPartBody>
    </w:docPart>
    <w:docPart>
      <w:docPartPr>
        <w:name w:val="4C6F5C0F5056484DA6E9EF350F9BA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E263-E738-405C-A9C0-F98E672B9495}"/>
      </w:docPartPr>
      <w:docPartBody>
        <w:p w:rsidR="00990500" w:rsidRDefault="00DC78BC" w:rsidP="00DC78BC">
          <w:pPr>
            <w:pStyle w:val="4C6F5C0F5056484DA6E9EF350F9BA69A"/>
          </w:pPr>
          <w:r w:rsidRPr="00AA1866">
            <w:t>Job responsibility/achievement</w:t>
          </w:r>
        </w:p>
      </w:docPartBody>
    </w:docPart>
    <w:docPart>
      <w:docPartPr>
        <w:name w:val="7370214E492342B7A9652084B1824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20CB6-218C-48F0-810F-14DD661D28E2}"/>
      </w:docPartPr>
      <w:docPartBody>
        <w:p w:rsidR="00990500" w:rsidRDefault="00DC78BC" w:rsidP="00DC78BC">
          <w:pPr>
            <w:pStyle w:val="7370214E492342B7A9652084B1824448"/>
          </w:pPr>
          <w:r w:rsidRPr="00AA1866">
            <w:t>Job responsibility/achievement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CA"/>
    <w:rsid w:val="002D6B43"/>
    <w:rsid w:val="00626C6C"/>
    <w:rsid w:val="009268A1"/>
    <w:rsid w:val="00990500"/>
    <w:rsid w:val="00C41156"/>
    <w:rsid w:val="00DC78BC"/>
    <w:rsid w:val="00ED13CA"/>
    <w:rsid w:val="00E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756E0DDF74E079521BF6197D83832">
    <w:name w:val="0EB756E0DDF74E079521BF6197D83832"/>
  </w:style>
  <w:style w:type="paragraph" w:customStyle="1" w:styleId="BF56ACB6FF114D419A48B6AEBBCE7E9A">
    <w:name w:val="BF56ACB6FF114D419A48B6AEBBCE7E9A"/>
  </w:style>
  <w:style w:type="paragraph" w:customStyle="1" w:styleId="2BDBF5DED4F24AB3A23DA548EEF0644E">
    <w:name w:val="2BDBF5DED4F24AB3A23DA548EEF0644E"/>
  </w:style>
  <w:style w:type="paragraph" w:customStyle="1" w:styleId="BAEC762B3A93471A8CF71D86CF42C138">
    <w:name w:val="BAEC762B3A93471A8CF71D86CF42C13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7392CE19B3E44CE6B170EF27343F3785">
    <w:name w:val="7392CE19B3E44CE6B170EF27343F3785"/>
  </w:style>
  <w:style w:type="paragraph" w:customStyle="1" w:styleId="4E2353555CCC491A809369DC3B3D7D7E">
    <w:name w:val="4E2353555CCC491A809369DC3B3D7D7E"/>
  </w:style>
  <w:style w:type="paragraph" w:customStyle="1" w:styleId="5670E6CCEA0A4506872CCC4F572314C5">
    <w:name w:val="5670E6CCEA0A4506872CCC4F572314C5"/>
  </w:style>
  <w:style w:type="paragraph" w:customStyle="1" w:styleId="73179A70DF1A4FD4A249604FF8361501">
    <w:name w:val="73179A70DF1A4FD4A249604FF8361501"/>
  </w:style>
  <w:style w:type="paragraph" w:customStyle="1" w:styleId="9A5572277F184B2D9643C8142D8C1C3D">
    <w:name w:val="9A5572277F184B2D9643C8142D8C1C3D"/>
  </w:style>
  <w:style w:type="paragraph" w:customStyle="1" w:styleId="86743E77433E4C6DB46AC062DC0C2871">
    <w:name w:val="86743E77433E4C6DB46AC062DC0C2871"/>
  </w:style>
  <w:style w:type="paragraph" w:customStyle="1" w:styleId="9DD663A979D8447A81E708E1499D8BFD">
    <w:name w:val="9DD663A979D8447A81E708E1499D8BFD"/>
  </w:style>
  <w:style w:type="paragraph" w:customStyle="1" w:styleId="9E632E11036B45138E044AC7B091F9FE">
    <w:name w:val="9E632E11036B45138E044AC7B091F9FE"/>
  </w:style>
  <w:style w:type="paragraph" w:customStyle="1" w:styleId="AF6E727037C247ECA7766CC37C9D0AB2">
    <w:name w:val="AF6E727037C247ECA7766CC37C9D0AB2"/>
  </w:style>
  <w:style w:type="paragraph" w:customStyle="1" w:styleId="6CFCDEF23CAF476A8D67BFD33E76E75F">
    <w:name w:val="6CFCDEF23CAF476A8D67BFD33E76E75F"/>
  </w:style>
  <w:style w:type="paragraph" w:customStyle="1" w:styleId="12656D751D05446BA2C5BF95B01B99DC">
    <w:name w:val="12656D751D05446BA2C5BF95B01B99DC"/>
  </w:style>
  <w:style w:type="paragraph" w:customStyle="1" w:styleId="0C63406814A34A36B823340B5259381F">
    <w:name w:val="0C63406814A34A36B823340B5259381F"/>
  </w:style>
  <w:style w:type="paragraph" w:customStyle="1" w:styleId="BA95208CC7504A38B41FA759EC6984AF">
    <w:name w:val="BA95208CC7504A38B41FA759EC6984AF"/>
  </w:style>
  <w:style w:type="paragraph" w:customStyle="1" w:styleId="32B3CD2B63994FF09D990B657BACB9C9">
    <w:name w:val="32B3CD2B63994FF09D990B657BACB9C9"/>
  </w:style>
  <w:style w:type="paragraph" w:customStyle="1" w:styleId="5EA9A362784847ADB38EF9A0D6FECEAD">
    <w:name w:val="5EA9A362784847ADB38EF9A0D6FECEAD"/>
  </w:style>
  <w:style w:type="paragraph" w:customStyle="1" w:styleId="9C7CF1B5A09F4E2ABB8347C47A52191A">
    <w:name w:val="9C7CF1B5A09F4E2ABB8347C47A52191A"/>
  </w:style>
  <w:style w:type="paragraph" w:customStyle="1" w:styleId="E4CFBAC1731640E48BCCC1DB031BDA93">
    <w:name w:val="E4CFBAC1731640E48BCCC1DB031BDA93"/>
  </w:style>
  <w:style w:type="paragraph" w:customStyle="1" w:styleId="F4F2343737424927861E99E56270EF23">
    <w:name w:val="F4F2343737424927861E99E56270EF23"/>
  </w:style>
  <w:style w:type="paragraph" w:customStyle="1" w:styleId="CBDA46C354F44C40931A2B9D458037CA">
    <w:name w:val="CBDA46C354F44C40931A2B9D458037CA"/>
  </w:style>
  <w:style w:type="paragraph" w:customStyle="1" w:styleId="BB72968B609D476FA987E3BC43AAFCC5">
    <w:name w:val="BB72968B609D476FA987E3BC43AAFCC5"/>
  </w:style>
  <w:style w:type="paragraph" w:customStyle="1" w:styleId="0595B8A401914C60A1A781505EFFCBFE">
    <w:name w:val="0595B8A401914C60A1A781505EFFCBFE"/>
  </w:style>
  <w:style w:type="paragraph" w:customStyle="1" w:styleId="781F7EF3F20A45AD89856A7784DE9638">
    <w:name w:val="781F7EF3F20A45AD89856A7784DE9638"/>
  </w:style>
  <w:style w:type="paragraph" w:customStyle="1" w:styleId="65E1D927C4BF4977AB256A874F9F8167">
    <w:name w:val="65E1D927C4BF4977AB256A874F9F8167"/>
  </w:style>
  <w:style w:type="paragraph" w:customStyle="1" w:styleId="F3CD351047DE40DEA47EC47456282089">
    <w:name w:val="F3CD351047DE40DEA47EC47456282089"/>
  </w:style>
  <w:style w:type="paragraph" w:customStyle="1" w:styleId="BF394D72AA144A019C6B7D19B3298F1A">
    <w:name w:val="BF394D72AA144A019C6B7D19B3298F1A"/>
  </w:style>
  <w:style w:type="paragraph" w:customStyle="1" w:styleId="B7B9304E1F6D436D82BAEC12B10FD782">
    <w:name w:val="B7B9304E1F6D436D82BAEC12B10FD782"/>
  </w:style>
  <w:style w:type="paragraph" w:customStyle="1" w:styleId="08B658D2C7C64F8BAC9FE2EB836C2287">
    <w:name w:val="08B658D2C7C64F8BAC9FE2EB836C2287"/>
  </w:style>
  <w:style w:type="paragraph" w:customStyle="1" w:styleId="EAC34113DE974267AB86FA878D66D969">
    <w:name w:val="EAC34113DE974267AB86FA878D66D969"/>
  </w:style>
  <w:style w:type="paragraph" w:customStyle="1" w:styleId="17AA5D4254264633AF41CBCB5E0F2424">
    <w:name w:val="17AA5D4254264633AF41CBCB5E0F2424"/>
  </w:style>
  <w:style w:type="paragraph" w:customStyle="1" w:styleId="CF7ED2AF3FBC4BF49CCD5C46C106A9D1">
    <w:name w:val="CF7ED2AF3FBC4BF49CCD5C46C106A9D1"/>
    <w:rsid w:val="00ED13CA"/>
  </w:style>
  <w:style w:type="paragraph" w:customStyle="1" w:styleId="B6E3FE8104E3451790BA6AAC015382BE">
    <w:name w:val="B6E3FE8104E3451790BA6AAC015382BE"/>
    <w:rsid w:val="00ED13CA"/>
  </w:style>
  <w:style w:type="paragraph" w:customStyle="1" w:styleId="D44E7EF79A5246828E07E57A1B1E3956">
    <w:name w:val="D44E7EF79A5246828E07E57A1B1E3956"/>
    <w:rsid w:val="00ED13CA"/>
  </w:style>
  <w:style w:type="paragraph" w:customStyle="1" w:styleId="54EBFBA6B56540149A59B72A4DA1869D">
    <w:name w:val="54EBFBA6B56540149A59B72A4DA1869D"/>
    <w:rsid w:val="00ED13CA"/>
  </w:style>
  <w:style w:type="paragraph" w:customStyle="1" w:styleId="2DA51E3C9B674D2E8B454DB61AE506D9">
    <w:name w:val="2DA51E3C9B674D2E8B454DB61AE506D9"/>
    <w:rsid w:val="00ED13CA"/>
  </w:style>
  <w:style w:type="paragraph" w:customStyle="1" w:styleId="88E8778F0ABA48128C60F46EFEEC6EF8">
    <w:name w:val="88E8778F0ABA48128C60F46EFEEC6EF8"/>
    <w:rsid w:val="00ED13CA"/>
  </w:style>
  <w:style w:type="paragraph" w:customStyle="1" w:styleId="195BD33DBC0546B0A66AD04CA5DDF700">
    <w:name w:val="195BD33DBC0546B0A66AD04CA5DDF700"/>
    <w:rsid w:val="00ED13CA"/>
  </w:style>
  <w:style w:type="paragraph" w:customStyle="1" w:styleId="3A90A0934C0B442AA21E6A3C37D88113">
    <w:name w:val="3A90A0934C0B442AA21E6A3C37D88113"/>
    <w:rsid w:val="00ED13CA"/>
  </w:style>
  <w:style w:type="paragraph" w:customStyle="1" w:styleId="1023616CECE24783956C1BBA5C0795A4">
    <w:name w:val="1023616CECE24783956C1BBA5C0795A4"/>
    <w:rsid w:val="00ED13CA"/>
  </w:style>
  <w:style w:type="paragraph" w:customStyle="1" w:styleId="0AE89996ECBA4809ABA99AD515C58EB3">
    <w:name w:val="0AE89996ECBA4809ABA99AD515C58EB3"/>
    <w:rsid w:val="00ED13CA"/>
  </w:style>
  <w:style w:type="paragraph" w:customStyle="1" w:styleId="A10CE4827B8B4772940C5D3DA01D961E">
    <w:name w:val="A10CE4827B8B4772940C5D3DA01D961E"/>
    <w:rsid w:val="00ED13CA"/>
  </w:style>
  <w:style w:type="paragraph" w:customStyle="1" w:styleId="BA2514B3249B4565A162A3EACBB2840E">
    <w:name w:val="BA2514B3249B4565A162A3EACBB2840E"/>
    <w:rsid w:val="00ED13CA"/>
  </w:style>
  <w:style w:type="paragraph" w:customStyle="1" w:styleId="F37EA552388C48C6A544E03860C81B83">
    <w:name w:val="F37EA552388C48C6A544E03860C81B83"/>
    <w:rsid w:val="00ED13CA"/>
  </w:style>
  <w:style w:type="paragraph" w:customStyle="1" w:styleId="11312E0A5F344511B19A21924AB67ECC">
    <w:name w:val="11312E0A5F344511B19A21924AB67ECC"/>
    <w:rsid w:val="00ED13CA"/>
  </w:style>
  <w:style w:type="paragraph" w:customStyle="1" w:styleId="927DD29F5F0D4E2EB735273FAA2E1F3C">
    <w:name w:val="927DD29F5F0D4E2EB735273FAA2E1F3C"/>
    <w:rsid w:val="00ED13CA"/>
  </w:style>
  <w:style w:type="paragraph" w:customStyle="1" w:styleId="3CE8C7BA31304BD09639C03AD1E16980">
    <w:name w:val="3CE8C7BA31304BD09639C03AD1E16980"/>
    <w:rsid w:val="00ED13CA"/>
  </w:style>
  <w:style w:type="paragraph" w:customStyle="1" w:styleId="B7F3499F6587448D859E324D74B57B45">
    <w:name w:val="B7F3499F6587448D859E324D74B57B45"/>
    <w:rsid w:val="00ED13CA"/>
  </w:style>
  <w:style w:type="paragraph" w:customStyle="1" w:styleId="7CBA1A53112F4ABF89379278121F5579">
    <w:name w:val="7CBA1A53112F4ABF89379278121F5579"/>
    <w:rsid w:val="00ED13CA"/>
  </w:style>
  <w:style w:type="paragraph" w:customStyle="1" w:styleId="E80327FADA6C42C398E3F271226023D2">
    <w:name w:val="E80327FADA6C42C398E3F271226023D2"/>
    <w:rsid w:val="00ED13CA"/>
  </w:style>
  <w:style w:type="paragraph" w:customStyle="1" w:styleId="07C2B46265514D729DE2D7FDC267AF8C">
    <w:name w:val="07C2B46265514D729DE2D7FDC267AF8C"/>
    <w:rsid w:val="00ED13CA"/>
  </w:style>
  <w:style w:type="paragraph" w:customStyle="1" w:styleId="5BAF5F3772154BC6A757F0750D1D5E6C">
    <w:name w:val="5BAF5F3772154BC6A757F0750D1D5E6C"/>
    <w:rsid w:val="00ED13CA"/>
  </w:style>
  <w:style w:type="paragraph" w:customStyle="1" w:styleId="82A6F526BD6C44A599EE967010C66E41">
    <w:name w:val="82A6F526BD6C44A599EE967010C66E41"/>
    <w:rsid w:val="00ED13CA"/>
  </w:style>
  <w:style w:type="paragraph" w:customStyle="1" w:styleId="8B0B181C16DB47838AAB31D5560B5B3E">
    <w:name w:val="8B0B181C16DB47838AAB31D5560B5B3E"/>
    <w:rsid w:val="00DC78BC"/>
  </w:style>
  <w:style w:type="paragraph" w:customStyle="1" w:styleId="4C6F5C0F5056484DA6E9EF350F9BA69A">
    <w:name w:val="4C6F5C0F5056484DA6E9EF350F9BA69A"/>
    <w:rsid w:val="00DC78BC"/>
  </w:style>
  <w:style w:type="paragraph" w:customStyle="1" w:styleId="7370214E492342B7A9652084B1824448">
    <w:name w:val="7370214E492342B7A9652084B1824448"/>
    <w:rsid w:val="00DC7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5904 Shamrock Dr. Arlington, TX 76016</CompanyAddress>
  <CompanyPhone>225-266-8254</CompanyPhone>
  <CompanyFax>
Email: mslara88@gmail.com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design)(2).dotx</Template>
  <TotalTime>187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Kirshalyn</dc:creator>
  <cp:keywords/>
  <dc:description>Kirshalyn Roberts</dc:description>
  <cp:lastModifiedBy>Kirshalyn</cp:lastModifiedBy>
  <cp:revision>6</cp:revision>
  <dcterms:created xsi:type="dcterms:W3CDTF">2017-10-19T22:40:00Z</dcterms:created>
  <dcterms:modified xsi:type="dcterms:W3CDTF">2019-04-14T17:01:00Z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