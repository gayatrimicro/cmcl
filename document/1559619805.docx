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093936" w:rsidRDefault="00093936" w:rsidP="00913946">
            <w:pPr>
              <w:pStyle w:val="Title"/>
            </w:pPr>
            <w:r>
              <w:t>SKYLAR DURAN</w:t>
            </w:r>
          </w:p>
          <w:p w:rsidR="00093936" w:rsidRDefault="00093936" w:rsidP="00913946">
            <w:pPr>
              <w:pStyle w:val="ContactInfo"/>
              <w:contextualSpacing w:val="0"/>
            </w:pPr>
            <w:r>
              <w:t>513 E. Hwy 34  #4</w:t>
            </w:r>
          </w:p>
          <w:p w:rsidR="00692703" w:rsidRDefault="00093936" w:rsidP="00913946">
            <w:pPr>
              <w:pStyle w:val="ContactInfo"/>
              <w:contextualSpacing w:val="0"/>
            </w:pPr>
            <w:r>
              <w:t>Italy, TX 76651</w:t>
            </w:r>
          </w:p>
          <w:p w:rsidR="00093936" w:rsidRPr="00CF1A49" w:rsidRDefault="00093936" w:rsidP="00913946">
            <w:pPr>
              <w:pStyle w:val="ContactInfo"/>
              <w:contextualSpacing w:val="0"/>
            </w:pPr>
            <w:r>
              <w:t>972-684-2819</w:t>
            </w:r>
          </w:p>
          <w:p w:rsidR="00692703" w:rsidRDefault="00093936" w:rsidP="00093936">
            <w:pPr>
              <w:pStyle w:val="ContactInfoEmphasis"/>
              <w:contextualSpacing w:val="0"/>
            </w:pPr>
            <w:hyperlink r:id="rId7" w:history="1">
              <w:r w:rsidRPr="00345685">
                <w:rPr>
                  <w:rStyle w:val="Hyperlink"/>
                </w:rPr>
                <w:t>skylardblackwell@yahoo.com</w:t>
              </w:r>
            </w:hyperlink>
          </w:p>
          <w:p w:rsidR="00093936" w:rsidRPr="00CF1A49" w:rsidRDefault="00093936" w:rsidP="00093936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093936" w:rsidP="00093936">
            <w:pPr>
              <w:contextualSpacing w:val="0"/>
            </w:pPr>
            <w:r>
              <w:t>Searching for a positive position the admired industry that allows me to utilize my experience and professional skills for the benefit of the facility/company.</w:t>
            </w:r>
          </w:p>
        </w:tc>
      </w:tr>
    </w:tbl>
    <w:p w:rsidR="004E01EB" w:rsidRPr="00CF1A49" w:rsidRDefault="009473A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2822C2DDC51453E9FFB97CD7BEB408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93936" w:rsidP="001D0BF1">
            <w:pPr>
              <w:pStyle w:val="Heading3"/>
              <w:contextualSpacing w:val="0"/>
              <w:outlineLvl w:val="2"/>
            </w:pPr>
            <w:r>
              <w:t>april 2018-present</w:t>
            </w:r>
          </w:p>
          <w:p w:rsidR="001D0BF1" w:rsidRPr="00CF1A49" w:rsidRDefault="00093936" w:rsidP="001D0BF1">
            <w:pPr>
              <w:pStyle w:val="Heading2"/>
              <w:contextualSpacing w:val="0"/>
              <w:outlineLvl w:val="1"/>
            </w:pPr>
            <w:r>
              <w:t>legend oaks Nursing home</w:t>
            </w:r>
          </w:p>
          <w:p w:rsidR="001E3120" w:rsidRPr="00CF1A49" w:rsidRDefault="00093936" w:rsidP="000B2985">
            <w:pPr>
              <w:contextualSpacing w:val="0"/>
            </w:pPr>
            <w:r>
              <w:t xml:space="preserve">Duties, </w:t>
            </w:r>
            <w:r w:rsidR="000B2985">
              <w:t>B</w:t>
            </w:r>
            <w:bookmarkStart w:id="0" w:name="_GoBack"/>
            <w:bookmarkEnd w:id="0"/>
            <w:r>
              <w:t>asic ADLS, Time Mgt., Answer Call Lights, Feed Patients, Make Beds, Vital Signs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93936" w:rsidP="00F61DF9">
            <w:pPr>
              <w:pStyle w:val="Heading3"/>
              <w:contextualSpacing w:val="0"/>
              <w:outlineLvl w:val="2"/>
            </w:pPr>
            <w:r>
              <w:t>September 2016</w:t>
            </w:r>
            <w:r w:rsidR="00F61DF9" w:rsidRPr="00CF1A49">
              <w:t xml:space="preserve"> – </w:t>
            </w:r>
            <w:r>
              <w:t>september 2017</w:t>
            </w:r>
          </w:p>
          <w:p w:rsidR="00F61DF9" w:rsidRPr="00CF1A49" w:rsidRDefault="00093936" w:rsidP="00F61DF9">
            <w:pPr>
              <w:pStyle w:val="Heading2"/>
              <w:contextualSpacing w:val="0"/>
              <w:outlineLvl w:val="1"/>
            </w:pPr>
            <w:r>
              <w:t>Gis General Information</w:t>
            </w:r>
          </w:p>
          <w:p w:rsidR="00F61DF9" w:rsidRDefault="00093936" w:rsidP="00093936">
            <w:r>
              <w:t>Processed background checks for USPS, general duties</w:t>
            </w:r>
          </w:p>
        </w:tc>
      </w:tr>
    </w:tbl>
    <w:sdt>
      <w:sdtPr>
        <w:alias w:val="Education:"/>
        <w:tag w:val="Education:"/>
        <w:id w:val="-1908763273"/>
        <w:placeholder>
          <w:docPart w:val="6AEC20646FA14A41B3F4372CA6F6F59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Default="00093936" w:rsidP="001D0BF1">
            <w:pPr>
              <w:pStyle w:val="Heading3"/>
              <w:contextualSpacing w:val="0"/>
              <w:outlineLvl w:val="2"/>
            </w:pPr>
            <w:r>
              <w:t>GED Job Corps-2012</w:t>
            </w:r>
          </w:p>
          <w:p w:rsidR="00093936" w:rsidRPr="00CF1A49" w:rsidRDefault="00093936" w:rsidP="001D0BF1">
            <w:pPr>
              <w:pStyle w:val="Heading3"/>
              <w:contextualSpacing w:val="0"/>
              <w:outlineLvl w:val="2"/>
            </w:pPr>
            <w:r>
              <w:t>Went to school for CNA</w:t>
            </w:r>
          </w:p>
          <w:p w:rsidR="001D0BF1" w:rsidRPr="00CF1A49" w:rsidRDefault="000B2985" w:rsidP="001D0BF1">
            <w:pPr>
              <w:pStyle w:val="Heading2"/>
              <w:contextualSpacing w:val="0"/>
              <w:outlineLvl w:val="1"/>
            </w:pPr>
            <w:r>
              <w:t>cna certified 2016</w:t>
            </w:r>
          </w:p>
          <w:p w:rsidR="007538DC" w:rsidRPr="00CF1A49" w:rsidRDefault="007538DC" w:rsidP="00093936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A9CB47C445324C778D41C4AFD74063F6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0B2985" w:rsidP="006E1507">
            <w:pPr>
              <w:pStyle w:val="ListBullet"/>
              <w:contextualSpacing w:val="0"/>
            </w:pPr>
            <w:r>
              <w:t>ADLS</w:t>
            </w:r>
          </w:p>
          <w:p w:rsidR="001F4E6D" w:rsidRPr="006E1507" w:rsidRDefault="000B2985" w:rsidP="000B2985">
            <w:pPr>
              <w:pStyle w:val="ListBullet"/>
              <w:contextualSpacing w:val="0"/>
            </w:pPr>
            <w:r>
              <w:t>Time Mgt.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6E1507">
            <w:pPr>
              <w:pStyle w:val="ListBullet"/>
              <w:contextualSpacing w:val="0"/>
            </w:pPr>
          </w:p>
        </w:tc>
      </w:tr>
    </w:tbl>
    <w:p w:rsidR="00AD782D" w:rsidRPr="00CF1A49" w:rsidRDefault="00AD782D" w:rsidP="0062312F">
      <w:pPr>
        <w:pStyle w:val="Heading1"/>
      </w:pPr>
    </w:p>
    <w:p w:rsidR="00B51D1B" w:rsidRPr="006E1507" w:rsidRDefault="000B2985" w:rsidP="006E1507">
      <w:r>
        <w:t>I love learning and helping others. Ever since my grandpa was in a nursing home it has been my passion.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3A1" w:rsidRDefault="009473A1" w:rsidP="0068194B">
      <w:r>
        <w:separator/>
      </w:r>
    </w:p>
    <w:p w:rsidR="009473A1" w:rsidRDefault="009473A1"/>
    <w:p w:rsidR="009473A1" w:rsidRDefault="009473A1"/>
  </w:endnote>
  <w:endnote w:type="continuationSeparator" w:id="0">
    <w:p w:rsidR="009473A1" w:rsidRDefault="009473A1" w:rsidP="0068194B">
      <w:r>
        <w:continuationSeparator/>
      </w:r>
    </w:p>
    <w:p w:rsidR="009473A1" w:rsidRDefault="009473A1"/>
    <w:p w:rsidR="009473A1" w:rsidRDefault="009473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3A1" w:rsidRDefault="009473A1" w:rsidP="0068194B">
      <w:r>
        <w:separator/>
      </w:r>
    </w:p>
    <w:p w:rsidR="009473A1" w:rsidRDefault="009473A1"/>
    <w:p w:rsidR="009473A1" w:rsidRDefault="009473A1"/>
  </w:footnote>
  <w:footnote w:type="continuationSeparator" w:id="0">
    <w:p w:rsidR="009473A1" w:rsidRDefault="009473A1" w:rsidP="0068194B">
      <w:r>
        <w:continuationSeparator/>
      </w:r>
    </w:p>
    <w:p w:rsidR="009473A1" w:rsidRDefault="009473A1"/>
    <w:p w:rsidR="009473A1" w:rsidRDefault="009473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982E44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36"/>
    <w:rsid w:val="000001EF"/>
    <w:rsid w:val="00007322"/>
    <w:rsid w:val="00007728"/>
    <w:rsid w:val="00024584"/>
    <w:rsid w:val="00024730"/>
    <w:rsid w:val="00055E95"/>
    <w:rsid w:val="0007021F"/>
    <w:rsid w:val="00093936"/>
    <w:rsid w:val="000B2985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73A1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A47BD-D83D-4878-A6EA-978DA89F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kylardblackwell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toke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822C2DDC51453E9FFB97CD7BEB4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91423-24C3-4142-915A-D181F1F65843}"/>
      </w:docPartPr>
      <w:docPartBody>
        <w:p w:rsidR="00000000" w:rsidRDefault="006F58ED">
          <w:pPr>
            <w:pStyle w:val="72822C2DDC51453E9FFB97CD7BEB4081"/>
          </w:pPr>
          <w:r w:rsidRPr="00CF1A49">
            <w:t>Experience</w:t>
          </w:r>
        </w:p>
      </w:docPartBody>
    </w:docPart>
    <w:docPart>
      <w:docPartPr>
        <w:name w:val="6AEC20646FA14A41B3F4372CA6F6F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55FC6-8246-4250-99C9-1BF482192DA3}"/>
      </w:docPartPr>
      <w:docPartBody>
        <w:p w:rsidR="00000000" w:rsidRDefault="006F58ED">
          <w:pPr>
            <w:pStyle w:val="6AEC20646FA14A41B3F4372CA6F6F597"/>
          </w:pPr>
          <w:r w:rsidRPr="00CF1A49">
            <w:t>Education</w:t>
          </w:r>
        </w:p>
      </w:docPartBody>
    </w:docPart>
    <w:docPart>
      <w:docPartPr>
        <w:name w:val="A9CB47C445324C778D41C4AFD740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8AA9-7AB7-459C-8E58-68383BCD425A}"/>
      </w:docPartPr>
      <w:docPartBody>
        <w:p w:rsidR="00000000" w:rsidRDefault="006F58ED">
          <w:pPr>
            <w:pStyle w:val="A9CB47C445324C778D41C4AFD74063F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ED"/>
    <w:rsid w:val="006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DAEED55BEC45739EBF4B2468652704">
    <w:name w:val="D7DAEED55BEC45739EBF4B246865270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78266F747834ED5A7FE102BAEE8CD15">
    <w:name w:val="478266F747834ED5A7FE102BAEE8CD15"/>
  </w:style>
  <w:style w:type="paragraph" w:customStyle="1" w:styleId="87EAA90B59F545C2B24D11A088FBA9A2">
    <w:name w:val="87EAA90B59F545C2B24D11A088FBA9A2"/>
  </w:style>
  <w:style w:type="paragraph" w:customStyle="1" w:styleId="49F1CED621384FFC9B232FE84499AB18">
    <w:name w:val="49F1CED621384FFC9B232FE84499AB18"/>
  </w:style>
  <w:style w:type="paragraph" w:customStyle="1" w:styleId="FCE5A18972164DA089C56E37713F2BF8">
    <w:name w:val="FCE5A18972164DA089C56E37713F2BF8"/>
  </w:style>
  <w:style w:type="paragraph" w:customStyle="1" w:styleId="2A75A092601A4CCF8E40B2639E396758">
    <w:name w:val="2A75A092601A4CCF8E40B2639E396758"/>
  </w:style>
  <w:style w:type="paragraph" w:customStyle="1" w:styleId="A29F735936B5461A921E294B13973E3C">
    <w:name w:val="A29F735936B5461A921E294B13973E3C"/>
  </w:style>
  <w:style w:type="paragraph" w:customStyle="1" w:styleId="9A37B7181EDF4FFC9A90CE4353A4A944">
    <w:name w:val="9A37B7181EDF4FFC9A90CE4353A4A944"/>
  </w:style>
  <w:style w:type="paragraph" w:customStyle="1" w:styleId="53E2453B0577418A8463A8C75B8CF356">
    <w:name w:val="53E2453B0577418A8463A8C75B8CF356"/>
  </w:style>
  <w:style w:type="paragraph" w:customStyle="1" w:styleId="523120D71B184CFA92F039F8BCC7477D">
    <w:name w:val="523120D71B184CFA92F039F8BCC7477D"/>
  </w:style>
  <w:style w:type="paragraph" w:customStyle="1" w:styleId="E5D112E3A51841428A31567BC40E802C">
    <w:name w:val="E5D112E3A51841428A31567BC40E802C"/>
  </w:style>
  <w:style w:type="paragraph" w:customStyle="1" w:styleId="72822C2DDC51453E9FFB97CD7BEB4081">
    <w:name w:val="72822C2DDC51453E9FFB97CD7BEB4081"/>
  </w:style>
  <w:style w:type="paragraph" w:customStyle="1" w:styleId="14A12B34B7474046A666B3E1D59B34FE">
    <w:name w:val="14A12B34B7474046A666B3E1D59B34FE"/>
  </w:style>
  <w:style w:type="paragraph" w:customStyle="1" w:styleId="1CAF105FF0444CBA9D6AAA15638C4B53">
    <w:name w:val="1CAF105FF0444CBA9D6AAA15638C4B53"/>
  </w:style>
  <w:style w:type="paragraph" w:customStyle="1" w:styleId="B4FA1FDEA5894860BD5E911FEB8C43F8">
    <w:name w:val="B4FA1FDEA5894860BD5E911FEB8C43F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B3C6F1CE6CC4C24B08537D5EB22C015">
    <w:name w:val="9B3C6F1CE6CC4C24B08537D5EB22C015"/>
  </w:style>
  <w:style w:type="paragraph" w:customStyle="1" w:styleId="214DE1C64E4246B6AEB77020ECD97315">
    <w:name w:val="214DE1C64E4246B6AEB77020ECD97315"/>
  </w:style>
  <w:style w:type="paragraph" w:customStyle="1" w:styleId="37052E03EAD7459E99542D73A0C45191">
    <w:name w:val="37052E03EAD7459E99542D73A0C45191"/>
  </w:style>
  <w:style w:type="paragraph" w:customStyle="1" w:styleId="4D56FC4825BC49268E3FEAD9F6B86E17">
    <w:name w:val="4D56FC4825BC49268E3FEAD9F6B86E17"/>
  </w:style>
  <w:style w:type="paragraph" w:customStyle="1" w:styleId="94292397AE9C416DA716FC0D017127D8">
    <w:name w:val="94292397AE9C416DA716FC0D017127D8"/>
  </w:style>
  <w:style w:type="paragraph" w:customStyle="1" w:styleId="86D2B81D219048F69090AAAEF603E447">
    <w:name w:val="86D2B81D219048F69090AAAEF603E447"/>
  </w:style>
  <w:style w:type="paragraph" w:customStyle="1" w:styleId="7B07405C61D040968A32F23B6E5B27C3">
    <w:name w:val="7B07405C61D040968A32F23B6E5B27C3"/>
  </w:style>
  <w:style w:type="paragraph" w:customStyle="1" w:styleId="6AEC20646FA14A41B3F4372CA6F6F597">
    <w:name w:val="6AEC20646FA14A41B3F4372CA6F6F597"/>
  </w:style>
  <w:style w:type="paragraph" w:customStyle="1" w:styleId="6A27E90BB98D455B991A7694C40A1ACF">
    <w:name w:val="6A27E90BB98D455B991A7694C40A1ACF"/>
  </w:style>
  <w:style w:type="paragraph" w:customStyle="1" w:styleId="9E03A9EC4E4B4229B767CE304FAC1EDF">
    <w:name w:val="9E03A9EC4E4B4229B767CE304FAC1EDF"/>
  </w:style>
  <w:style w:type="paragraph" w:customStyle="1" w:styleId="C78DCF9453BF42868DE9AE461BD430A2">
    <w:name w:val="C78DCF9453BF42868DE9AE461BD430A2"/>
  </w:style>
  <w:style w:type="paragraph" w:customStyle="1" w:styleId="3C50DD5A768341E3A7D5A42EC4533639">
    <w:name w:val="3C50DD5A768341E3A7D5A42EC4533639"/>
  </w:style>
  <w:style w:type="paragraph" w:customStyle="1" w:styleId="0F769E444CC142B694158EC001D51B9E">
    <w:name w:val="0F769E444CC142B694158EC001D51B9E"/>
  </w:style>
  <w:style w:type="paragraph" w:customStyle="1" w:styleId="D555ADB614544740AFDEB47CDD69800E">
    <w:name w:val="D555ADB614544740AFDEB47CDD69800E"/>
  </w:style>
  <w:style w:type="paragraph" w:customStyle="1" w:styleId="234F53C10F0E4C33B641316F53C49A8C">
    <w:name w:val="234F53C10F0E4C33B641316F53C49A8C"/>
  </w:style>
  <w:style w:type="paragraph" w:customStyle="1" w:styleId="D787A388A99E4ABB9367737F0F683F1F">
    <w:name w:val="D787A388A99E4ABB9367737F0F683F1F"/>
  </w:style>
  <w:style w:type="paragraph" w:customStyle="1" w:styleId="94E14110D0554DEEB6BCA7404B2D369F">
    <w:name w:val="94E14110D0554DEEB6BCA7404B2D369F"/>
  </w:style>
  <w:style w:type="paragraph" w:customStyle="1" w:styleId="CBFBDD94C7B84E4E9DA05B3D56B51FD5">
    <w:name w:val="CBFBDD94C7B84E4E9DA05B3D56B51FD5"/>
  </w:style>
  <w:style w:type="paragraph" w:customStyle="1" w:styleId="A9CB47C445324C778D41C4AFD74063F6">
    <w:name w:val="A9CB47C445324C778D41C4AFD74063F6"/>
  </w:style>
  <w:style w:type="paragraph" w:customStyle="1" w:styleId="39FD83F7F7D74BC29286A74A572C29BF">
    <w:name w:val="39FD83F7F7D74BC29286A74A572C29BF"/>
  </w:style>
  <w:style w:type="paragraph" w:customStyle="1" w:styleId="7833D3A4908D4C4C84259F725BB1BCF4">
    <w:name w:val="7833D3A4908D4C4C84259F725BB1BCF4"/>
  </w:style>
  <w:style w:type="paragraph" w:customStyle="1" w:styleId="118A57B076594BB9B381404F8B9FD8B1">
    <w:name w:val="118A57B076594BB9B381404F8B9FD8B1"/>
  </w:style>
  <w:style w:type="paragraph" w:customStyle="1" w:styleId="D01C8F9F2D9C46B8AEACE411D6FE2A3F">
    <w:name w:val="D01C8F9F2D9C46B8AEACE411D6FE2A3F"/>
  </w:style>
  <w:style w:type="paragraph" w:customStyle="1" w:styleId="9BC37BE82D834CDF8D9F9D9E424375AE">
    <w:name w:val="9BC37BE82D834CDF8D9F9D9E424375AE"/>
  </w:style>
  <w:style w:type="paragraph" w:customStyle="1" w:styleId="C0E1AE8AFE9C4109BDAF587C54057A2F">
    <w:name w:val="C0E1AE8AFE9C4109BDAF587C54057A2F"/>
  </w:style>
  <w:style w:type="paragraph" w:customStyle="1" w:styleId="ABC09830D2064C6EBD22927DA5D0EEFC">
    <w:name w:val="ABC09830D2064C6EBD22927DA5D0E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Vondal Stokes</cp:lastModifiedBy>
  <cp:revision>1</cp:revision>
  <dcterms:created xsi:type="dcterms:W3CDTF">2019-06-03T21:09:00Z</dcterms:created>
  <dcterms:modified xsi:type="dcterms:W3CDTF">2019-06-03T21:36:00Z</dcterms:modified>
  <cp:category/>
</cp:coreProperties>
</file>