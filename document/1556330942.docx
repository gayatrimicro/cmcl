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7551A" w14:textId="77777777" w:rsidR="00477810" w:rsidRDefault="00477810" w:rsidP="00477810"/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3"/>
        <w:gridCol w:w="6136"/>
      </w:tblGrid>
      <w:tr w:rsidR="00647A4B" w14:paraId="4AEC86E6" w14:textId="77777777" w:rsidTr="00434002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5248B7E3" w14:textId="77777777" w:rsidR="00477810" w:rsidRDefault="00477810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Al Bayan Plain"/>
                <w:sz w:val="36"/>
                <w:szCs w:val="36"/>
              </w:rPr>
            </w:pPr>
          </w:p>
          <w:p w14:paraId="4AC35974" w14:textId="77777777" w:rsidR="00477810" w:rsidRDefault="00477810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Al Bayan Plain"/>
                <w:sz w:val="36"/>
                <w:szCs w:val="36"/>
              </w:rPr>
            </w:pPr>
          </w:p>
          <w:p w14:paraId="434B96C0" w14:textId="77777777" w:rsidR="00477810" w:rsidRPr="00477810" w:rsidRDefault="00477810" w:rsidP="00477810">
            <w:pPr>
              <w:pStyle w:val="BodyText"/>
              <w:kinsoku w:val="0"/>
              <w:overflowPunct w:val="0"/>
              <w:rPr>
                <w:rFonts w:ascii="Times New Roman" w:hAnsi="Times New Roman" w:cs="Al Bayan Plain"/>
                <w:sz w:val="36"/>
                <w:szCs w:val="36"/>
              </w:rPr>
            </w:pPr>
          </w:p>
        </w:tc>
        <w:tc>
          <w:tcPr>
            <w:tcW w:w="1063" w:type="dxa"/>
            <w:vMerge w:val="restart"/>
          </w:tcPr>
          <w:p w14:paraId="45E314E6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 w:val="restart"/>
          </w:tcPr>
          <w:p w14:paraId="33A58A88" w14:textId="77777777" w:rsidR="00647A4B" w:rsidRPr="00590471" w:rsidRDefault="00E4110D" w:rsidP="00222466">
            <w:pPr>
              <w:pStyle w:val="Title"/>
            </w:pPr>
            <w:r>
              <w:t>Isamar</w:t>
            </w:r>
            <w:r w:rsidR="00647A4B">
              <w:t xml:space="preserve"> </w:t>
            </w:r>
            <w:r>
              <w:t>Gonzalez</w:t>
            </w:r>
            <w:r w:rsidR="00601526">
              <w:t xml:space="preserve"> lino</w:t>
            </w:r>
            <w:r>
              <w:t xml:space="preserve"> </w:t>
            </w:r>
          </w:p>
          <w:p w14:paraId="70C0481D" w14:textId="77777777" w:rsidR="00647A4B" w:rsidRDefault="00647A4B" w:rsidP="00C4452C">
            <w:pPr>
              <w:pStyle w:val="Heading1"/>
            </w:pPr>
            <w:r w:rsidRPr="000F7D04">
              <w:t>Experience</w:t>
            </w:r>
          </w:p>
          <w:p w14:paraId="1B9B7008" w14:textId="77777777" w:rsidR="00477810" w:rsidRDefault="00477810" w:rsidP="00477810">
            <w:pPr>
              <w:pStyle w:val="Heading2"/>
            </w:pPr>
            <w:r>
              <w:t>January 2015–Present</w:t>
            </w:r>
          </w:p>
          <w:p w14:paraId="3525A12C" w14:textId="77777777" w:rsidR="00477810" w:rsidRDefault="00477810" w:rsidP="00477810">
            <w:r>
              <w:t>Pharmacy Care Representative • HEB Pharmacy</w:t>
            </w:r>
          </w:p>
          <w:p w14:paraId="7FA4ECA6" w14:textId="77777777" w:rsidR="00477810" w:rsidRDefault="00477810" w:rsidP="00C4452C">
            <w:pPr>
              <w:pStyle w:val="Heading2"/>
            </w:pPr>
            <w:r>
              <w:t>June 2012- January 2015</w:t>
            </w:r>
          </w:p>
          <w:p w14:paraId="75178A12" w14:textId="77777777" w:rsidR="00477810" w:rsidRPr="00477810" w:rsidRDefault="00477810" w:rsidP="00477810">
            <w:r>
              <w:t xml:space="preserve">Cashier </w:t>
            </w:r>
            <w:r>
              <w:t xml:space="preserve">• </w:t>
            </w:r>
            <w:r>
              <w:t xml:space="preserve">HEB </w:t>
            </w:r>
          </w:p>
          <w:p w14:paraId="2318D8CA" w14:textId="77777777" w:rsidR="00647A4B" w:rsidRDefault="00642532" w:rsidP="00C4452C">
            <w:pPr>
              <w:pStyle w:val="Heading2"/>
            </w:pPr>
            <w:r>
              <w:t>August 2014</w:t>
            </w:r>
            <w:r w:rsidR="00647A4B">
              <w:t>–</w:t>
            </w:r>
            <w:r>
              <w:t xml:space="preserve"> December 2014</w:t>
            </w:r>
          </w:p>
          <w:p w14:paraId="0B4187CA" w14:textId="77777777" w:rsidR="00647A4B" w:rsidRPr="00F51250" w:rsidRDefault="00642532" w:rsidP="000F7D04">
            <w:r>
              <w:t>Paraprofessional</w:t>
            </w:r>
            <w:r w:rsidR="00F51250" w:rsidRPr="00F51250">
              <w:t xml:space="preserve"> </w:t>
            </w:r>
            <w:r w:rsidR="00647A4B" w:rsidRPr="00F51250">
              <w:t xml:space="preserve">• </w:t>
            </w:r>
            <w:r>
              <w:t>Special needs aid</w:t>
            </w:r>
            <w:r w:rsidR="00647A4B" w:rsidRPr="00F51250">
              <w:t xml:space="preserve"> • </w:t>
            </w:r>
            <w:r>
              <w:t>EISD</w:t>
            </w:r>
          </w:p>
          <w:p w14:paraId="6C031205" w14:textId="77777777" w:rsidR="00647A4B" w:rsidRDefault="00477810" w:rsidP="00C4452C">
            <w:pPr>
              <w:pStyle w:val="Heading2"/>
            </w:pPr>
            <w:r>
              <w:t>August 2013</w:t>
            </w:r>
            <w:r w:rsidR="00647A4B">
              <w:t>–</w:t>
            </w:r>
            <w:r>
              <w:t>June 2014</w:t>
            </w:r>
          </w:p>
          <w:p w14:paraId="4CD72827" w14:textId="77777777" w:rsidR="00647A4B" w:rsidRDefault="00477810" w:rsidP="000F7D04">
            <w:r>
              <w:t>School Nurse Aid</w:t>
            </w:r>
            <w:r w:rsidR="00647A4B">
              <w:t xml:space="preserve"> </w:t>
            </w:r>
            <w:r w:rsidR="00647A4B" w:rsidRPr="00F51250">
              <w:rPr>
                <w:rStyle w:val="Strong"/>
                <w:color w:val="auto"/>
              </w:rPr>
              <w:t>•</w:t>
            </w:r>
            <w:r w:rsidR="00647A4B">
              <w:t xml:space="preserve"> </w:t>
            </w:r>
            <w:r>
              <w:t>EISD</w:t>
            </w:r>
          </w:p>
          <w:p w14:paraId="752C2E04" w14:textId="77777777" w:rsidR="00647A4B" w:rsidRDefault="00647A4B" w:rsidP="00C4452C">
            <w:pPr>
              <w:pStyle w:val="Heading1"/>
            </w:pPr>
            <w:r w:rsidRPr="000F7D04">
              <w:t>Education</w:t>
            </w:r>
          </w:p>
          <w:p w14:paraId="3AEE4517" w14:textId="77777777" w:rsidR="00647A4B" w:rsidRPr="00F51250" w:rsidRDefault="00D52B2B" w:rsidP="00F51250">
            <w:pPr>
              <w:pStyle w:val="Heading2"/>
            </w:pPr>
            <w:r>
              <w:t>Navarro College</w:t>
            </w:r>
            <w:r w:rsidR="00647A4B" w:rsidRPr="00F51250">
              <w:t xml:space="preserve">, </w:t>
            </w:r>
            <w:r>
              <w:t>Waxahachie, TX</w:t>
            </w:r>
          </w:p>
          <w:p w14:paraId="61DD6416" w14:textId="77777777" w:rsidR="00647A4B" w:rsidRDefault="00B26B8F" w:rsidP="00F51250">
            <w:pPr>
              <w:pStyle w:val="ListBullet"/>
            </w:pPr>
            <w:r>
              <w:t>Associate Degree Nursing</w:t>
            </w:r>
            <w:r w:rsidR="004752BF">
              <w:t xml:space="preserve"> Program</w:t>
            </w:r>
            <w:r>
              <w:t xml:space="preserve"> </w:t>
            </w:r>
          </w:p>
          <w:p w14:paraId="05558CF1" w14:textId="77777777" w:rsidR="00B26B8F" w:rsidRPr="004752BF" w:rsidRDefault="00B26B8F" w:rsidP="004752BF">
            <w:pPr>
              <w:pStyle w:val="ListBullet"/>
              <w:numPr>
                <w:ilvl w:val="0"/>
                <w:numId w:val="11"/>
              </w:numPr>
            </w:pPr>
            <w:r>
              <w:t xml:space="preserve">Pending graduation </w:t>
            </w:r>
            <w:r w:rsidRPr="00B26B8F">
              <w:rPr>
                <w:u w:val="single"/>
              </w:rPr>
              <w:t>May 2019</w:t>
            </w:r>
          </w:p>
          <w:p w14:paraId="3E0CB113" w14:textId="77777777" w:rsidR="004752BF" w:rsidRDefault="004752BF" w:rsidP="004752BF">
            <w:pPr>
              <w:pStyle w:val="Heading2"/>
            </w:pPr>
            <w:r>
              <w:t>Ennis High School, Ennis, TX</w:t>
            </w:r>
          </w:p>
          <w:p w14:paraId="07F1F03C" w14:textId="77777777" w:rsidR="00647A4B" w:rsidRPr="00374632" w:rsidRDefault="004752BF" w:rsidP="000F7D04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752BF">
              <w:rPr>
                <w:sz w:val="22"/>
                <w:szCs w:val="22"/>
              </w:rPr>
              <w:t>Graduated June 2014</w:t>
            </w:r>
          </w:p>
          <w:p w14:paraId="6799E877" w14:textId="2285F34A" w:rsidR="00647A4B" w:rsidRDefault="00374632" w:rsidP="00C4452C">
            <w:pPr>
              <w:pStyle w:val="Heading1"/>
            </w:pPr>
            <w:r>
              <w:t>sKILLS</w:t>
            </w:r>
            <w:r w:rsidR="005E5791">
              <w:t xml:space="preserve"> and certification</w:t>
            </w:r>
          </w:p>
          <w:p w14:paraId="1677FFB0" w14:textId="77777777" w:rsidR="00647A4B" w:rsidRPr="002E7971" w:rsidRDefault="00374632" w:rsidP="0043400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E7971">
              <w:rPr>
                <w:sz w:val="22"/>
                <w:szCs w:val="22"/>
              </w:rPr>
              <w:t>Bili</w:t>
            </w:r>
            <w:r w:rsidR="002E7971" w:rsidRPr="002E7971">
              <w:rPr>
                <w:sz w:val="22"/>
                <w:szCs w:val="22"/>
              </w:rPr>
              <w:t>ngual-</w:t>
            </w:r>
            <w:r w:rsidRPr="002E7971">
              <w:rPr>
                <w:sz w:val="22"/>
                <w:szCs w:val="22"/>
              </w:rPr>
              <w:t xml:space="preserve"> English and Spanish</w:t>
            </w:r>
          </w:p>
          <w:p w14:paraId="1498D057" w14:textId="77777777" w:rsidR="002A69CC" w:rsidRPr="002E7971" w:rsidRDefault="002A69CC" w:rsidP="0043400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E7971">
              <w:rPr>
                <w:sz w:val="22"/>
                <w:szCs w:val="22"/>
              </w:rPr>
              <w:t>Teamwork</w:t>
            </w:r>
          </w:p>
          <w:p w14:paraId="457D656F" w14:textId="77777777" w:rsidR="002A69CC" w:rsidRPr="002E7971" w:rsidRDefault="002A69CC" w:rsidP="0043400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E7971">
              <w:rPr>
                <w:sz w:val="22"/>
                <w:szCs w:val="22"/>
              </w:rPr>
              <w:t>Time management</w:t>
            </w:r>
          </w:p>
          <w:p w14:paraId="76A92644" w14:textId="77777777" w:rsidR="002A69CC" w:rsidRPr="002E7971" w:rsidRDefault="002A69CC" w:rsidP="0043400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E7971">
              <w:rPr>
                <w:sz w:val="22"/>
                <w:szCs w:val="22"/>
              </w:rPr>
              <w:t>Self-motivation</w:t>
            </w:r>
          </w:p>
          <w:p w14:paraId="522E01D4" w14:textId="77777777" w:rsidR="002A69CC" w:rsidRPr="002E7971" w:rsidRDefault="002E7971" w:rsidP="0043400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E7971">
              <w:rPr>
                <w:sz w:val="22"/>
                <w:szCs w:val="22"/>
              </w:rPr>
              <w:t>Adaptability</w:t>
            </w:r>
          </w:p>
          <w:p w14:paraId="4A08F70F" w14:textId="77777777" w:rsidR="002A69CC" w:rsidRDefault="002E7971" w:rsidP="0043400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2E7971">
              <w:rPr>
                <w:sz w:val="22"/>
                <w:szCs w:val="22"/>
              </w:rPr>
              <w:t>Customer service</w:t>
            </w:r>
          </w:p>
          <w:p w14:paraId="1D05383B" w14:textId="579FD7A6" w:rsidR="005E5791" w:rsidRPr="002E7971" w:rsidRDefault="005E5791" w:rsidP="0043400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BLS certified </w:t>
            </w:r>
          </w:p>
          <w:p w14:paraId="54FADA82" w14:textId="0F942BBD" w:rsidR="00647A4B" w:rsidRDefault="004752BF" w:rsidP="00C4452C">
            <w:pPr>
              <w:pStyle w:val="Heading1"/>
            </w:pPr>
            <w:r>
              <w:t>Proffe</w:t>
            </w:r>
            <w:r w:rsidR="00F36255">
              <w:t>s</w:t>
            </w:r>
            <w:r>
              <w:t xml:space="preserve">sional </w:t>
            </w:r>
            <w:r w:rsidR="00647A4B" w:rsidRPr="000F7D04">
              <w:t>References</w:t>
            </w:r>
          </w:p>
          <w:p w14:paraId="369D81D2" w14:textId="77777777" w:rsidR="00647A4B" w:rsidRPr="00A3716F" w:rsidRDefault="002E7971" w:rsidP="00A3716F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sz w:val="22"/>
                <w:szCs w:val="22"/>
              </w:rPr>
            </w:pPr>
            <w:r w:rsidRPr="00A3716F">
              <w:rPr>
                <w:sz w:val="22"/>
                <w:szCs w:val="22"/>
              </w:rPr>
              <w:t>Ale</w:t>
            </w:r>
            <w:r w:rsidR="00A3716F" w:rsidRPr="00A3716F">
              <w:rPr>
                <w:sz w:val="22"/>
                <w:szCs w:val="22"/>
              </w:rPr>
              <w:t>jandra Flores, RN</w:t>
            </w:r>
            <w:r w:rsidR="00A3716F">
              <w:rPr>
                <w:sz w:val="22"/>
                <w:szCs w:val="22"/>
              </w:rPr>
              <w:t xml:space="preserve">  </w:t>
            </w:r>
            <w:r w:rsidR="00A3716F" w:rsidRPr="00A3716F">
              <w:rPr>
                <w:sz w:val="22"/>
                <w:szCs w:val="22"/>
              </w:rPr>
              <w:t xml:space="preserve"> </w:t>
            </w:r>
            <w:r w:rsidR="00A3716F">
              <w:rPr>
                <w:sz w:val="22"/>
                <w:szCs w:val="22"/>
              </w:rPr>
              <w:t xml:space="preserve">                              (</w:t>
            </w:r>
            <w:r w:rsidR="00A3716F" w:rsidRPr="00A3716F">
              <w:rPr>
                <w:sz w:val="22"/>
                <w:szCs w:val="22"/>
              </w:rPr>
              <w:t>903) 487-8384</w:t>
            </w:r>
          </w:p>
          <w:p w14:paraId="538A31E6" w14:textId="77777777" w:rsidR="00A3716F" w:rsidRPr="00A3716F" w:rsidRDefault="00A3716F" w:rsidP="00A3716F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sz w:val="22"/>
                <w:szCs w:val="22"/>
              </w:rPr>
            </w:pPr>
            <w:r w:rsidRPr="00A3716F">
              <w:rPr>
                <w:sz w:val="22"/>
                <w:szCs w:val="22"/>
              </w:rPr>
              <w:t>Amy Chavez, Pharmacy tech</w:t>
            </w:r>
            <w:r>
              <w:rPr>
                <w:sz w:val="22"/>
                <w:szCs w:val="22"/>
              </w:rPr>
              <w:t xml:space="preserve">                   </w:t>
            </w:r>
            <w:r w:rsidRPr="00A3716F">
              <w:rPr>
                <w:sz w:val="22"/>
                <w:szCs w:val="22"/>
              </w:rPr>
              <w:t>(469) 285-6265</w:t>
            </w:r>
          </w:p>
          <w:p w14:paraId="77A931DF" w14:textId="77777777" w:rsidR="00A3716F" w:rsidRPr="00A3716F" w:rsidRDefault="00A3716F" w:rsidP="00A3716F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sz w:val="22"/>
                <w:szCs w:val="22"/>
              </w:rPr>
            </w:pPr>
            <w:r w:rsidRPr="00A3716F">
              <w:rPr>
                <w:sz w:val="22"/>
                <w:szCs w:val="22"/>
              </w:rPr>
              <w:t>Belinda Guzman</w:t>
            </w:r>
            <w:r>
              <w:rPr>
                <w:sz w:val="22"/>
                <w:szCs w:val="22"/>
              </w:rPr>
              <w:t>,</w:t>
            </w:r>
            <w:r w:rsidRPr="00A3716F">
              <w:rPr>
                <w:sz w:val="22"/>
                <w:szCs w:val="22"/>
              </w:rPr>
              <w:t xml:space="preserve"> Medical Assistant </w:t>
            </w:r>
            <w:r>
              <w:rPr>
                <w:sz w:val="22"/>
                <w:szCs w:val="22"/>
              </w:rPr>
              <w:t xml:space="preserve">      </w:t>
            </w:r>
            <w:r w:rsidRPr="00A3716F">
              <w:rPr>
                <w:sz w:val="22"/>
                <w:szCs w:val="22"/>
              </w:rPr>
              <w:t>(214) 4634314</w:t>
            </w:r>
          </w:p>
          <w:p w14:paraId="30EB38BD" w14:textId="77777777" w:rsidR="00A3716F" w:rsidRPr="00A3716F" w:rsidRDefault="00A3716F" w:rsidP="00A3716F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rPr>
                <w:sz w:val="22"/>
                <w:szCs w:val="22"/>
              </w:rPr>
            </w:pPr>
            <w:r w:rsidRPr="00A3716F">
              <w:rPr>
                <w:sz w:val="22"/>
                <w:szCs w:val="22"/>
              </w:rPr>
              <w:t>Maria Chavez, RN</w:t>
            </w:r>
            <w:r>
              <w:rPr>
                <w:sz w:val="22"/>
                <w:szCs w:val="22"/>
              </w:rPr>
              <w:t xml:space="preserve">                                     </w:t>
            </w:r>
            <w:r w:rsidRPr="00A3716F">
              <w:rPr>
                <w:sz w:val="22"/>
                <w:szCs w:val="22"/>
              </w:rPr>
              <w:t xml:space="preserve"> (469) 548-4973</w:t>
            </w:r>
          </w:p>
        </w:tc>
      </w:tr>
      <w:tr w:rsidR="00F51250" w14:paraId="18D9C6F4" w14:textId="77777777" w:rsidTr="00434002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6EFFF008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3" w:type="dxa"/>
            <w:vMerge/>
            <w:tcBorders>
              <w:bottom w:val="nil"/>
            </w:tcBorders>
          </w:tcPr>
          <w:p w14:paraId="6BA851DF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  <w:tcBorders>
              <w:bottom w:val="nil"/>
            </w:tcBorders>
          </w:tcPr>
          <w:p w14:paraId="3359D8AA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754700CF" w14:textId="77777777" w:rsidTr="00434002">
        <w:trPr>
          <w:trHeight w:val="543"/>
          <w:jc w:val="center"/>
        </w:trPr>
        <w:tc>
          <w:tcPr>
            <w:tcW w:w="851" w:type="dxa"/>
            <w:vAlign w:val="center"/>
          </w:tcPr>
          <w:p w14:paraId="75B24645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DB48EF2" wp14:editId="22DCBA93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33EB7C8" w14:textId="77777777" w:rsidR="00071E84" w:rsidRPr="004C2B4A" w:rsidRDefault="00365D49" w:rsidP="00365D49">
            <w:pPr>
              <w:pStyle w:val="Information"/>
              <w:jc w:val="center"/>
              <w:rPr>
                <w:sz w:val="28"/>
                <w:szCs w:val="28"/>
              </w:rPr>
            </w:pPr>
            <w:r w:rsidRPr="004C2B4A">
              <w:rPr>
                <w:sz w:val="28"/>
                <w:szCs w:val="28"/>
              </w:rPr>
              <w:t>804 N Breckenridge</w:t>
            </w:r>
          </w:p>
          <w:p w14:paraId="281D5118" w14:textId="77777777" w:rsidR="00071E84" w:rsidRPr="00071E84" w:rsidRDefault="00365D49" w:rsidP="00365D49">
            <w:pPr>
              <w:pStyle w:val="Information"/>
              <w:jc w:val="center"/>
            </w:pPr>
            <w:r w:rsidRPr="004C2B4A">
              <w:rPr>
                <w:sz w:val="28"/>
                <w:szCs w:val="28"/>
              </w:rPr>
              <w:t>Ennis, TX 75119</w:t>
            </w:r>
          </w:p>
        </w:tc>
        <w:tc>
          <w:tcPr>
            <w:tcW w:w="1063" w:type="dxa"/>
            <w:vMerge/>
          </w:tcPr>
          <w:p w14:paraId="07BCCC9B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</w:tcPr>
          <w:p w14:paraId="71020356" w14:textId="77777777" w:rsidR="00071E84" w:rsidRDefault="00071E84" w:rsidP="005801E5">
            <w:pPr>
              <w:pStyle w:val="Heading1"/>
            </w:pPr>
          </w:p>
        </w:tc>
      </w:tr>
      <w:tr w:rsidR="00647A4B" w14:paraId="46F89006" w14:textId="77777777" w:rsidTr="00434002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3FF70E18" w14:textId="77777777" w:rsidR="00647A4B" w:rsidRDefault="00647A4B" w:rsidP="00071E84">
            <w:pPr>
              <w:pStyle w:val="NoSpacing"/>
            </w:pPr>
          </w:p>
        </w:tc>
        <w:tc>
          <w:tcPr>
            <w:tcW w:w="1063" w:type="dxa"/>
            <w:vMerge/>
          </w:tcPr>
          <w:p w14:paraId="03E4832B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</w:tcPr>
          <w:p w14:paraId="7088B0EE" w14:textId="77777777" w:rsidR="00647A4B" w:rsidRDefault="00647A4B" w:rsidP="005801E5">
            <w:pPr>
              <w:pStyle w:val="Heading1"/>
            </w:pPr>
          </w:p>
        </w:tc>
      </w:tr>
      <w:tr w:rsidR="00071E84" w14:paraId="4A8BB731" w14:textId="77777777" w:rsidTr="00434002">
        <w:trPr>
          <w:trHeight w:val="624"/>
          <w:jc w:val="center"/>
        </w:trPr>
        <w:tc>
          <w:tcPr>
            <w:tcW w:w="851" w:type="dxa"/>
            <w:vAlign w:val="center"/>
          </w:tcPr>
          <w:p w14:paraId="48BA0FDE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08EE5905" wp14:editId="3AD9D07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4FFA1C0" w14:textId="77777777" w:rsidR="00071E84" w:rsidRPr="004C2B4A" w:rsidRDefault="00365D49" w:rsidP="00365D49">
            <w:pPr>
              <w:pStyle w:val="Information"/>
              <w:jc w:val="center"/>
              <w:rPr>
                <w:sz w:val="28"/>
                <w:szCs w:val="28"/>
              </w:rPr>
            </w:pPr>
            <w:r w:rsidRPr="004C2B4A">
              <w:rPr>
                <w:sz w:val="28"/>
                <w:szCs w:val="28"/>
              </w:rPr>
              <w:t>(469)- 245-7528</w:t>
            </w:r>
          </w:p>
        </w:tc>
        <w:tc>
          <w:tcPr>
            <w:tcW w:w="1063" w:type="dxa"/>
            <w:vMerge/>
          </w:tcPr>
          <w:p w14:paraId="7DECFE0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</w:tcPr>
          <w:p w14:paraId="07D9D34C" w14:textId="77777777" w:rsidR="00071E84" w:rsidRDefault="00071E84" w:rsidP="005801E5">
            <w:pPr>
              <w:pStyle w:val="Heading1"/>
            </w:pPr>
          </w:p>
        </w:tc>
      </w:tr>
      <w:tr w:rsidR="00647A4B" w14:paraId="31DAD295" w14:textId="77777777" w:rsidTr="00434002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CFFAF8F" w14:textId="77777777" w:rsidR="00647A4B" w:rsidRDefault="00647A4B" w:rsidP="00071E84">
            <w:pPr>
              <w:pStyle w:val="NoSpacing"/>
            </w:pPr>
          </w:p>
        </w:tc>
        <w:tc>
          <w:tcPr>
            <w:tcW w:w="1063" w:type="dxa"/>
            <w:vMerge/>
          </w:tcPr>
          <w:p w14:paraId="27FEFC35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</w:tcPr>
          <w:p w14:paraId="7C1E4F72" w14:textId="77777777" w:rsidR="00647A4B" w:rsidRDefault="00647A4B" w:rsidP="005801E5">
            <w:pPr>
              <w:pStyle w:val="Heading1"/>
            </w:pPr>
          </w:p>
        </w:tc>
      </w:tr>
      <w:tr w:rsidR="00071E84" w14:paraId="46C079D6" w14:textId="77777777" w:rsidTr="004C2B4A">
        <w:trPr>
          <w:trHeight w:val="787"/>
          <w:jc w:val="center"/>
        </w:trPr>
        <w:tc>
          <w:tcPr>
            <w:tcW w:w="851" w:type="dxa"/>
            <w:vAlign w:val="center"/>
          </w:tcPr>
          <w:p w14:paraId="32CD75DF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511F08D2" wp14:editId="2EA244D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F2FBA64" w14:textId="77777777" w:rsidR="00071E84" w:rsidRPr="004C2B4A" w:rsidRDefault="00365D49" w:rsidP="00365D49">
            <w:pPr>
              <w:pStyle w:val="Information"/>
              <w:jc w:val="center"/>
              <w:rPr>
                <w:sz w:val="28"/>
                <w:szCs w:val="28"/>
              </w:rPr>
            </w:pPr>
            <w:r w:rsidRPr="004C2B4A">
              <w:rPr>
                <w:sz w:val="28"/>
                <w:szCs w:val="28"/>
              </w:rPr>
              <w:t>Isamar.gonzalez@nc.navarrocollege.edu</w:t>
            </w:r>
          </w:p>
        </w:tc>
        <w:tc>
          <w:tcPr>
            <w:tcW w:w="1063" w:type="dxa"/>
            <w:vMerge/>
          </w:tcPr>
          <w:p w14:paraId="350E41A8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</w:tcPr>
          <w:p w14:paraId="7EF98DC3" w14:textId="77777777" w:rsidR="00071E84" w:rsidRDefault="00071E84" w:rsidP="005801E5">
            <w:pPr>
              <w:pStyle w:val="Heading1"/>
            </w:pPr>
          </w:p>
        </w:tc>
      </w:tr>
      <w:tr w:rsidR="00647A4B" w14:paraId="54D7A541" w14:textId="77777777" w:rsidTr="004C2B4A">
        <w:trPr>
          <w:trHeight w:val="355"/>
          <w:jc w:val="center"/>
        </w:trPr>
        <w:tc>
          <w:tcPr>
            <w:tcW w:w="3798" w:type="dxa"/>
            <w:gridSpan w:val="2"/>
            <w:vAlign w:val="center"/>
          </w:tcPr>
          <w:p w14:paraId="610ED44B" w14:textId="77777777" w:rsidR="00647A4B" w:rsidRDefault="00647A4B" w:rsidP="00071E84">
            <w:pPr>
              <w:pStyle w:val="NoSpacing"/>
            </w:pPr>
          </w:p>
        </w:tc>
        <w:tc>
          <w:tcPr>
            <w:tcW w:w="1063" w:type="dxa"/>
            <w:vMerge/>
          </w:tcPr>
          <w:p w14:paraId="10F31B03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</w:tcPr>
          <w:p w14:paraId="59600CCB" w14:textId="77777777" w:rsidR="00647A4B" w:rsidRDefault="00647A4B" w:rsidP="005801E5">
            <w:pPr>
              <w:pStyle w:val="Heading1"/>
            </w:pPr>
          </w:p>
        </w:tc>
      </w:tr>
      <w:tr w:rsidR="00071E84" w14:paraId="65BA5711" w14:textId="77777777" w:rsidTr="004C2B4A">
        <w:trPr>
          <w:trHeight w:val="661"/>
          <w:jc w:val="center"/>
        </w:trPr>
        <w:tc>
          <w:tcPr>
            <w:tcW w:w="851" w:type="dxa"/>
            <w:vAlign w:val="center"/>
          </w:tcPr>
          <w:p w14:paraId="6FEBA2D3" w14:textId="77777777"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14:paraId="3DD26E4A" w14:textId="77777777" w:rsidR="00071E84" w:rsidRPr="00222466" w:rsidRDefault="00071E84" w:rsidP="00365D49">
            <w:pPr>
              <w:pStyle w:val="Information"/>
            </w:pPr>
          </w:p>
        </w:tc>
        <w:tc>
          <w:tcPr>
            <w:tcW w:w="1063" w:type="dxa"/>
            <w:vMerge/>
          </w:tcPr>
          <w:p w14:paraId="4CDDED9D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6" w:type="dxa"/>
            <w:vMerge/>
          </w:tcPr>
          <w:p w14:paraId="78F18CFA" w14:textId="77777777" w:rsidR="00071E84" w:rsidRDefault="00071E84" w:rsidP="005801E5">
            <w:pPr>
              <w:pStyle w:val="Heading1"/>
            </w:pPr>
          </w:p>
        </w:tc>
      </w:tr>
      <w:tr w:rsidR="00647A4B" w14:paraId="201A2DE1" w14:textId="77777777" w:rsidTr="00434002">
        <w:trPr>
          <w:trHeight w:val="5251"/>
          <w:jc w:val="center"/>
        </w:trPr>
        <w:tc>
          <w:tcPr>
            <w:tcW w:w="3798" w:type="dxa"/>
            <w:gridSpan w:val="2"/>
          </w:tcPr>
          <w:p w14:paraId="38AB17F2" w14:textId="77777777" w:rsidR="00647A4B" w:rsidRPr="004C2B4A" w:rsidRDefault="007443A0" w:rsidP="007443A0">
            <w:pPr>
              <w:pStyle w:val="Heading3"/>
              <w:rPr>
                <w:szCs w:val="28"/>
              </w:rPr>
            </w:pPr>
            <w:r w:rsidRPr="004C2B4A">
              <w:rPr>
                <w:szCs w:val="28"/>
              </w:rPr>
              <w:t>Objective</w:t>
            </w:r>
          </w:p>
          <w:p w14:paraId="16C2608E" w14:textId="77777777" w:rsidR="007443A0" w:rsidRPr="004C2B4A" w:rsidRDefault="00EB03EB" w:rsidP="00EB03EB">
            <w:pPr>
              <w:pStyle w:val="Information"/>
              <w:rPr>
                <w:sz w:val="28"/>
                <w:szCs w:val="28"/>
              </w:rPr>
            </w:pPr>
            <w:r w:rsidRPr="004C2B4A">
              <w:rPr>
                <w:sz w:val="28"/>
                <w:szCs w:val="28"/>
              </w:rPr>
              <w:t>Seeking a rewarding registered nurse position that will prepare me with the proper skills and knowledge needed to become a strong, compassionate, and self-motivated professional within a dynamic healthcare system.</w:t>
            </w:r>
          </w:p>
        </w:tc>
        <w:tc>
          <w:tcPr>
            <w:tcW w:w="1063" w:type="dxa"/>
          </w:tcPr>
          <w:p w14:paraId="39FEDF8F" w14:textId="77777777" w:rsidR="00647A4B" w:rsidRDefault="00647A4B" w:rsidP="00222466"/>
        </w:tc>
        <w:tc>
          <w:tcPr>
            <w:tcW w:w="6136" w:type="dxa"/>
            <w:vMerge/>
          </w:tcPr>
          <w:p w14:paraId="01D33EBB" w14:textId="77777777" w:rsidR="00647A4B" w:rsidRDefault="00647A4B" w:rsidP="00222466"/>
        </w:tc>
      </w:tr>
    </w:tbl>
    <w:p w14:paraId="275ECF15" w14:textId="77777777" w:rsidR="007F5B63" w:rsidRPr="00CE1E3D" w:rsidRDefault="00A3716F" w:rsidP="00CE1E3D">
      <w:pPr>
        <w:pStyle w:val="BodyText"/>
      </w:pPr>
      <w:r>
        <w:t xml:space="preserve">    </w:t>
      </w:r>
      <w:bookmarkStart w:id="0" w:name="_GoBack"/>
      <w:bookmarkEnd w:id="0"/>
    </w:p>
    <w:sectPr w:rsidR="007F5B63" w:rsidRPr="00CE1E3D" w:rsidSect="00647A4B">
      <w:headerReference w:type="default" r:id="rId17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5591F" w14:textId="77777777" w:rsidR="00934DCE" w:rsidRDefault="00934DCE" w:rsidP="00590471">
      <w:r>
        <w:separator/>
      </w:r>
    </w:p>
  </w:endnote>
  <w:endnote w:type="continuationSeparator" w:id="0">
    <w:p w14:paraId="22C62AF8" w14:textId="77777777" w:rsidR="00934DCE" w:rsidRDefault="00934DC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577D6" w14:textId="77777777" w:rsidR="00934DCE" w:rsidRDefault="00934DCE" w:rsidP="00590471">
      <w:r>
        <w:separator/>
      </w:r>
    </w:p>
  </w:footnote>
  <w:footnote w:type="continuationSeparator" w:id="0">
    <w:p w14:paraId="1CE4CF7B" w14:textId="77777777" w:rsidR="00934DCE" w:rsidRDefault="00934DC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252FC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59324C" wp14:editId="3FEB81E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76F217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89,10058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">
              <v:rect id="Rectangle 604" o:spid="_x0000_s1027" style="position:absolute;width:3263900;height:10045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FNTBxQAA&#10;ANwAAAAPAAAAZHJzL2Rvd25yZXYueG1sRI9Ba8JAFITvBf/D8gRvdVMPtkRXCQVR9CBGQY+v2dds&#10;SPZtyK4x/vtuodDjMDPfMMv1YBvRU+crxwrepgkI4sLpiksFl/Pm9QOED8gaG8ek4Eke1qvRyxJT&#10;7R58oj4PpYgQ9ikqMCG0qZS+MGTRT11LHL1v11kMUXal1B0+Itw2cpYkc2mx4rhgsKVPQ0Wd362C&#10;3S0L2/3Xfe+u2anOD+bY1/VRqcl4yBYgAg3hP/zX3mkF8+Qdfs/EIyB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oU1MHFAAAA3AAAAA8AAAAAAAAAAAAAAAAAlwIAAGRycy9k&#10;b3ducmV2LnhtbFBLBQYAAAAABAAEAPUAAACJAwAAAAA=&#10;" fillcolor="#0f3344 [3204]" stroked="f"/>
              <v:group id="Group 1" o:spid="_x0000_s1028" style="position:absolute;top:7467600;width:3263900;height:2590800" coordorigin="6232,7472533" coordsize="3264033,25909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 id="Freeform 605" o:spid="_x0000_s1029" style="position:absolute;left:6232;top:7472533;width:3264033;height:2590973;visibility:visible;mso-wrap-style:square;v-text-anchor:top" coordsize="506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iBwwwAA&#10;ANoAAAAPAAAAZHJzL2Rvd25yZXYueG1sRI9Pa8JAFMTvgt9heUJv+mJbrEQ3obQIPZSKfy7entln&#10;Esy+DdltjN++Wyj0OMzMb5h1PthG9dz52omG+SwBxVI4U0up4XjYTJegfCAx1DhhDXf2kGfj0ZpS&#10;426y434fShUh4lPSUIXQpoi+qNiSn7mWJXoX11kKUXYlmo5uEW4bfEySBVqqJS5U1PJbxcV1/201&#10;fG0EzwdjX0674b2+98/otp+o9cNkeF2BCjyE//Bf+8NoeILfK/EGYP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BiBwwwAAANoAAAAPAAAAAAAAAAAAAAAAAJcCAABkcnMvZG93&#10;bnJldi54bWxQSwUGAAAAAAQABAD1AAAAhwMAAAAA&#10;" path="m0,44c46,22,46,22,46,22,90,,144,18,167,63,167,63,167,63,167,63,179,88,209,99,235,88,246,83,246,83,246,83,277,70,313,90,319,123,319,123,319,123,319,123,324,151,349,171,378,167,401,164,401,164,401,164,424,161,447,175,456,196,506,316,506,316,506,316,506,405,506,405,506,405,,405,,405,,405l0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77;top:7862036;width:2876088;height:2201470;visibility:visible;mso-wrap-style:square;v-text-anchor:top" coordsize="446,3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S2IxAAA&#10;ANoAAAAPAAAAZHJzL2Rvd25yZXYueG1sRI/RasJAFETfhf7Dcgu+6aYiYtNsxCpqax9qtR9wyd4m&#10;odm7IbvG7d93BcHHYWbOMNkimEb01LnasoKncQKCuLC65lLB92kzmoNwHlljY5kU/JGDRf4wyDDV&#10;9sJf1B99KSKEXYoKKu/bVEpXVGTQjW1LHL0f2xn0UXal1B1eItw0cpIkM2mw5rhQYUuriorf49ko&#10;OLzuPqbr7X4yW2LYhuf3/qQPn0oNH8PyBYSn4O/hW/tNK5jC9Uq8ATL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J0tiMQAAADaAAAADwAAAAAAAAAAAAAAAACXAgAAZHJzL2Rv&#10;d25yZXYueG1sUEsFBgAAAAAEAAQA9QAAAIgDAAAAAA==&#10;" path="m446,28c420,17,420,17,420,17,378,,331,21,316,63,309,82,309,82,309,82,293,125,244,146,202,127,202,127,202,127,202,127,164,110,119,125,100,161,,344,,344,,344,446,344,446,344,446,344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32;top:8770356;width:2838696;height:1293149;visibility:visible;mso-wrap-style:square;v-text-anchor:top" coordsize="440,2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EehxAAA&#10;ANoAAAAPAAAAZHJzL2Rvd25yZXYueG1sRI9LiwIxEITvgv8htOBNMyvo6qxRfCC4hz34YGFv7aTn&#10;gZPOkEQd//1mYcFjUVVfUfNla2pxJ+crywrehgkI4szqigsF59NuMAXhA7LG2jIpeJKH5aLbmWOq&#10;7YMPdD+GQkQI+xQVlCE0qZQ+K8mgH9qGOHq5dQZDlK6Q2uEjwk0tR0kykQYrjgslNrQpKbseb0ZB&#10;vnp+fk/lNS9Gsy+3/bm803h9Uarfa1cfIAK14RX+b++1gjH8XYk3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xHocQAAADaAAAADwAAAAAAAAAAAAAAAACXAgAAZHJzL2Rv&#10;d25yZXYueG1sUEsFBgAAAAAEAAQA9QAAAIgDAAAAAA==&#10;" path="m440,202c416,153,416,153,416,153,405,130,377,120,354,132,332,143,332,143,332,143,306,156,275,142,267,115,267,115,267,115,267,115,260,89,232,75,207,85,198,88,198,88,198,88,176,97,151,87,140,66,140,66,140,66,140,66,118,22,69,,22,14,,20,,20,,20,,202,,202,,202l440,202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89;height:2906763;visibility:visible;mso-wrap-style:square;v-text-anchor:top" coordsize="506,4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M0V+xAAA&#10;ANoAAAAPAAAAZHJzL2Rvd25yZXYueG1sRI9Pa8JAFMTvBb/D8oTe6kYPYqOrqGAt9ODfi7dn9pkE&#10;896G7FZTP323UPA4zMxvmMms5UrdqPGlEwP9XgKKJHO2lNzA8bB6G4HyAcVi5YQM/JCH2bTzMsHU&#10;urvs6LYPuYoQ8SkaKEKoU619VhCj77maJHoX1zCGKJtc2wbvEc6VHiTJUDOWEhcKrGlZUHbdf7MB&#10;Krfzw3a9uXydP9YLfpz4fbNkY1677XwMKlAbnuH/9qc1MIS/K/EG6O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NFfsQAAADaAAAADwAAAAAAAAAAAAAAAACXAgAAZHJzL2Rv&#10;d25yZXYueG1sUEsFBgAAAAAEAAQA9QAAAIgDAAAAAA==&#10;" path="m0,412c33,425,33,425,33,425,85,446,143,420,162,368,171,344,171,344,171,344,190,290,252,265,304,288,304,288,304,288,304,288,351,309,406,291,431,246,506,108,506,108,506,108,506,,506,,506,,,,,,,0l0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007110DF"/>
    <w:multiLevelType w:val="hybridMultilevel"/>
    <w:tmpl w:val="D0DC2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13BD6"/>
    <w:multiLevelType w:val="hybridMultilevel"/>
    <w:tmpl w:val="8682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048E6"/>
    <w:multiLevelType w:val="hybridMultilevel"/>
    <w:tmpl w:val="B980F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34C7A"/>
    <w:multiLevelType w:val="hybridMultilevel"/>
    <w:tmpl w:val="301C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F55E7"/>
    <w:multiLevelType w:val="hybridMultilevel"/>
    <w:tmpl w:val="A83229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01102"/>
    <w:multiLevelType w:val="hybridMultilevel"/>
    <w:tmpl w:val="5A2EF9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6F66F21"/>
    <w:multiLevelType w:val="hybridMultilevel"/>
    <w:tmpl w:val="1EA4C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163362"/>
    <w:multiLevelType w:val="hybridMultilevel"/>
    <w:tmpl w:val="06AC3F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B2E48"/>
    <w:multiLevelType w:val="hybridMultilevel"/>
    <w:tmpl w:val="9752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4"/>
  </w:num>
  <w:num w:numId="12">
    <w:abstractNumId w:val="13"/>
  </w:num>
  <w:num w:numId="13">
    <w:abstractNumId w:val="16"/>
  </w:num>
  <w:num w:numId="14">
    <w:abstractNumId w:val="11"/>
  </w:num>
  <w:num w:numId="15">
    <w:abstractNumId w:val="15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0038CE"/>
    <w:rsid w:val="00060042"/>
    <w:rsid w:val="00071E84"/>
    <w:rsid w:val="0009787C"/>
    <w:rsid w:val="000F7D04"/>
    <w:rsid w:val="00150ABD"/>
    <w:rsid w:val="001F5586"/>
    <w:rsid w:val="00222466"/>
    <w:rsid w:val="00243FF4"/>
    <w:rsid w:val="002A69CC"/>
    <w:rsid w:val="002E7971"/>
    <w:rsid w:val="002F14E9"/>
    <w:rsid w:val="00365D49"/>
    <w:rsid w:val="00374632"/>
    <w:rsid w:val="00434002"/>
    <w:rsid w:val="004411CB"/>
    <w:rsid w:val="00472C27"/>
    <w:rsid w:val="004752BF"/>
    <w:rsid w:val="00477810"/>
    <w:rsid w:val="004779CF"/>
    <w:rsid w:val="004C2B4A"/>
    <w:rsid w:val="00507E82"/>
    <w:rsid w:val="00555003"/>
    <w:rsid w:val="005801E5"/>
    <w:rsid w:val="00587DBA"/>
    <w:rsid w:val="00590471"/>
    <w:rsid w:val="005D01FA"/>
    <w:rsid w:val="005E5791"/>
    <w:rsid w:val="00601526"/>
    <w:rsid w:val="00642532"/>
    <w:rsid w:val="00647A4B"/>
    <w:rsid w:val="00716927"/>
    <w:rsid w:val="00735D93"/>
    <w:rsid w:val="007443A0"/>
    <w:rsid w:val="007F54A0"/>
    <w:rsid w:val="007F5B63"/>
    <w:rsid w:val="00846CB9"/>
    <w:rsid w:val="008472E9"/>
    <w:rsid w:val="00865E31"/>
    <w:rsid w:val="008C2CFC"/>
    <w:rsid w:val="008C4A8D"/>
    <w:rsid w:val="008F6E2E"/>
    <w:rsid w:val="00934DCE"/>
    <w:rsid w:val="009B19CB"/>
    <w:rsid w:val="009B3DA9"/>
    <w:rsid w:val="009C2E65"/>
    <w:rsid w:val="009D1032"/>
    <w:rsid w:val="00A3716F"/>
    <w:rsid w:val="00AF4B04"/>
    <w:rsid w:val="00B26B8F"/>
    <w:rsid w:val="00B6466C"/>
    <w:rsid w:val="00B80B5F"/>
    <w:rsid w:val="00BF4D49"/>
    <w:rsid w:val="00C42A29"/>
    <w:rsid w:val="00C4452C"/>
    <w:rsid w:val="00CE1E3D"/>
    <w:rsid w:val="00D52B2B"/>
    <w:rsid w:val="00DF2F8A"/>
    <w:rsid w:val="00E4110D"/>
    <w:rsid w:val="00E90A60"/>
    <w:rsid w:val="00EB03EB"/>
    <w:rsid w:val="00EE7E09"/>
    <w:rsid w:val="00F0223C"/>
    <w:rsid w:val="00F36255"/>
    <w:rsid w:val="00F51250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EDB09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65D49"/>
    <w:rPr>
      <w:color w:val="0070C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D49"/>
    <w:rPr>
      <w:color w:val="FF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3.svg"/><Relationship Id="rId13" Type="http://schemas.openxmlformats.org/officeDocument/2006/relationships/image" Target="media/image2.png"/><Relationship Id="rId14" Type="http://schemas.openxmlformats.org/officeDocument/2006/relationships/image" Target="media/image5.svg"/><Relationship Id="rId15" Type="http://schemas.openxmlformats.org/officeDocument/2006/relationships/image" Target="media/image3.png"/><Relationship Id="rId16" Type="http://schemas.openxmlformats.org/officeDocument/2006/relationships/image" Target="media/image7.sv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gonzalez/Library/Containers/com.microsoft.Word/Data/Library/Caches/1033/TM44864860/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A843A2-6A0E-374D-96EA-DEBDAAB8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2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Isamar Gonzalez</dc:creator>
  <cp:keywords/>
  <dc:description/>
  <cp:lastModifiedBy>Isamar Gonzalez</cp:lastModifiedBy>
  <cp:revision>3</cp:revision>
  <dcterms:created xsi:type="dcterms:W3CDTF">2019-01-20T02:38:00Z</dcterms:created>
  <dcterms:modified xsi:type="dcterms:W3CDTF">2019-02-03T03:30:00Z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