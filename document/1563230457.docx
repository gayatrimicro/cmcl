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1B146" w14:textId="0337205D" w:rsidR="009C4C2A" w:rsidRDefault="006C6F41" w:rsidP="007E3DA2">
      <w:pPr>
        <w:pStyle w:val="ContactInfo"/>
      </w:pPr>
      <w:r>
        <w:rPr>
          <w:rStyle w:val="Emphasis"/>
        </w:rPr>
        <w:t>TTURCIOS08@GMAIL.COM</w:t>
      </w:r>
      <w:r w:rsidR="007E3DA2">
        <w:br/>
      </w:r>
      <w:r>
        <w:t>469-358-2596</w:t>
      </w:r>
    </w:p>
    <w:p w14:paraId="07C03EA3" w14:textId="752FA796" w:rsidR="00EC7B6E" w:rsidRPr="00293282" w:rsidRDefault="00EC7B6E" w:rsidP="007E3DA2">
      <w:pPr>
        <w:pStyle w:val="ContactInfo"/>
      </w:pPr>
      <w:r>
        <w:t xml:space="preserve">1602 </w:t>
      </w:r>
      <w:proofErr w:type="spellStart"/>
      <w:r>
        <w:t>Rindie</w:t>
      </w:r>
      <w:proofErr w:type="spellEnd"/>
      <w:r>
        <w:t xml:space="preserve"> St, Irving TX 75060 </w:t>
      </w:r>
    </w:p>
    <w:p w14:paraId="763AAD1B" w14:textId="74E13A57" w:rsidR="009C4C2A" w:rsidRPr="00293282" w:rsidRDefault="00C84B46" w:rsidP="00293282">
      <w:pPr>
        <w:pStyle w:val="Title"/>
      </w:pPr>
      <w:sdt>
        <w:sdtPr>
          <w:alias w:val="Enter Your Name:"/>
          <w:tag w:val="Enter Your Name:"/>
          <w:id w:val="65386479"/>
          <w:placeholder>
            <w:docPart w:val="7D5B005D3F3B4695AAC8412230408F7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EndPr/>
        <w:sdtContent>
          <w:r w:rsidR="00BC220E">
            <w:t>Tiffany quevedo</w:t>
          </w:r>
          <w:r w:rsidR="006C6F41">
            <w:t>-mORENO</w:t>
          </w:r>
        </w:sdtContent>
      </w:sdt>
    </w:p>
    <w:tbl>
      <w:tblPr>
        <w:tblStyle w:val="ResumeTable"/>
        <w:tblW w:w="5000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1981"/>
        <w:gridCol w:w="8099"/>
      </w:tblGrid>
      <w:tr w:rsidR="009B4D16" w:rsidRPr="00293282" w14:paraId="6F8F7392" w14:textId="77777777" w:rsidTr="001E7033">
        <w:tc>
          <w:tcPr>
            <w:tcW w:w="1915" w:type="dxa"/>
          </w:tcPr>
          <w:p w14:paraId="02C5404C" w14:textId="77777777" w:rsidR="006C6F41" w:rsidRDefault="00096772" w:rsidP="00096772">
            <w:pPr>
              <w:pStyle w:val="Heading1"/>
              <w:jc w:val="left"/>
            </w:pPr>
            <w:r>
              <w:t>Education</w:t>
            </w:r>
            <w:r w:rsidR="00EB3389">
              <w:t xml:space="preserve"> and </w:t>
            </w:r>
          </w:p>
          <w:p w14:paraId="440FED7A" w14:textId="644048FF" w:rsidR="009B4D16" w:rsidRPr="00293282" w:rsidRDefault="00EB3389" w:rsidP="00096772">
            <w:pPr>
              <w:pStyle w:val="Heading1"/>
              <w:jc w:val="left"/>
            </w:pPr>
            <w:r>
              <w:t>clinical experience</w:t>
            </w:r>
          </w:p>
        </w:tc>
        <w:tc>
          <w:tcPr>
            <w:tcW w:w="7830" w:type="dxa"/>
            <w:tcMar>
              <w:left w:w="274" w:type="dxa"/>
            </w:tcMar>
          </w:tcPr>
          <w:p w14:paraId="282C2540" w14:textId="3361820B" w:rsidR="009B4D16" w:rsidRDefault="00B852F9" w:rsidP="00EB3389">
            <w:pPr>
              <w:spacing w:after="0" w:line="276" w:lineRule="auto"/>
            </w:pPr>
            <w:r>
              <w:rPr>
                <w:b/>
                <w:bCs/>
              </w:rPr>
              <w:t>Registered Nurse,</w:t>
            </w:r>
            <w:r w:rsidR="006C6F41">
              <w:t xml:space="preserve"> Mountain View College </w:t>
            </w:r>
            <w:r w:rsidR="000F1F50">
              <w:t>05</w:t>
            </w:r>
            <w:r w:rsidR="00096772">
              <w:t>/2019</w:t>
            </w:r>
            <w:r w:rsidR="000F1F50">
              <w:t>-</w:t>
            </w:r>
            <w:r w:rsidR="00BA156C">
              <w:t xml:space="preserve"> Vice Presidents list </w:t>
            </w:r>
          </w:p>
          <w:p w14:paraId="403D246C" w14:textId="3990ED83" w:rsidR="00EC7B6E" w:rsidRDefault="00EC7B6E" w:rsidP="00EB3389">
            <w:pPr>
              <w:spacing w:after="0" w:line="276" w:lineRule="auto"/>
            </w:pPr>
            <w:r>
              <w:t xml:space="preserve">RN to BSN, University of Arlington- August 2019 to present </w:t>
            </w:r>
          </w:p>
          <w:p w14:paraId="67FAE440" w14:textId="6E32655E" w:rsidR="009D637D" w:rsidRDefault="009D637D" w:rsidP="00EB3389">
            <w:pPr>
              <w:spacing w:after="0" w:line="276" w:lineRule="auto"/>
            </w:pPr>
            <w:r>
              <w:t>Methodist Dallas Medical Center</w:t>
            </w:r>
            <w:r w:rsidR="006C6F41">
              <w:t xml:space="preserve"> </w:t>
            </w:r>
            <w:r w:rsidR="006C6F41" w:rsidRPr="006C6F41">
              <w:rPr>
                <w:i/>
                <w:sz w:val="20"/>
                <w:szCs w:val="20"/>
              </w:rPr>
              <w:t>8/2017 to 12/2017</w:t>
            </w:r>
          </w:p>
          <w:p w14:paraId="78392671" w14:textId="67AA110A" w:rsidR="006C6F41" w:rsidRPr="006C6F41" w:rsidRDefault="006C6F41" w:rsidP="006C6F41">
            <w:pPr>
              <w:spacing w:after="0" w:line="276" w:lineRule="auto"/>
              <w:rPr>
                <w:i/>
                <w:sz w:val="20"/>
                <w:szCs w:val="20"/>
              </w:rPr>
            </w:pPr>
            <w:r>
              <w:t xml:space="preserve">Methodist Charlton Medical Center </w:t>
            </w:r>
            <w:r>
              <w:rPr>
                <w:i/>
                <w:sz w:val="20"/>
                <w:szCs w:val="20"/>
              </w:rPr>
              <w:t xml:space="preserve">1/2018 to </w:t>
            </w:r>
            <w:r w:rsidRPr="006C6F41">
              <w:rPr>
                <w:i/>
                <w:sz w:val="20"/>
                <w:szCs w:val="20"/>
              </w:rPr>
              <w:t>5/2018</w:t>
            </w:r>
          </w:p>
          <w:p w14:paraId="65E66A1D" w14:textId="4412C134" w:rsidR="006C6F41" w:rsidRDefault="009D637D" w:rsidP="006C6F41">
            <w:pPr>
              <w:spacing w:after="0" w:line="276" w:lineRule="auto"/>
            </w:pPr>
            <w:r>
              <w:t>Parkland Health &amp; Hospital System</w:t>
            </w:r>
            <w:r w:rsidR="006C6F41">
              <w:t xml:space="preserve">  </w:t>
            </w:r>
            <w:r w:rsidR="006C6F41" w:rsidRPr="006C6F41">
              <w:rPr>
                <w:i/>
                <w:sz w:val="20"/>
                <w:szCs w:val="20"/>
              </w:rPr>
              <w:t>8/2018 to 12/2018</w:t>
            </w:r>
            <w:r w:rsidR="006C6F41">
              <w:rPr>
                <w:i/>
                <w:sz w:val="20"/>
                <w:szCs w:val="20"/>
              </w:rPr>
              <w:t>—1/2019 to 5/2019</w:t>
            </w:r>
          </w:p>
          <w:p w14:paraId="3F54C379" w14:textId="1FBCEC22" w:rsidR="009D637D" w:rsidRDefault="009D637D" w:rsidP="00EB3389">
            <w:pPr>
              <w:spacing w:after="0" w:line="276" w:lineRule="auto"/>
            </w:pPr>
            <w:r>
              <w:t xml:space="preserve">Scottish Rite Dallas </w:t>
            </w:r>
            <w:r w:rsidR="006C6F41">
              <w:rPr>
                <w:i/>
                <w:sz w:val="20"/>
                <w:szCs w:val="20"/>
              </w:rPr>
              <w:t>8</w:t>
            </w:r>
            <w:r w:rsidR="006C6F41" w:rsidRPr="006C6F41">
              <w:rPr>
                <w:i/>
                <w:sz w:val="20"/>
                <w:szCs w:val="20"/>
              </w:rPr>
              <w:t>/2018 to 12/2018</w:t>
            </w:r>
          </w:p>
          <w:p w14:paraId="1BB450E0" w14:textId="0CBF765A" w:rsidR="00096772" w:rsidRPr="00293282" w:rsidRDefault="00096772" w:rsidP="00096772"/>
        </w:tc>
      </w:tr>
      <w:tr w:rsidR="009B4D16" w:rsidRPr="00293282" w14:paraId="4F9A0C4D" w14:textId="77777777" w:rsidTr="001E7033">
        <w:tc>
          <w:tcPr>
            <w:tcW w:w="1915" w:type="dxa"/>
          </w:tcPr>
          <w:p w14:paraId="6D518BD7" w14:textId="77777777" w:rsidR="009B4D16" w:rsidRPr="00293282" w:rsidRDefault="00C84B46" w:rsidP="00C70F03">
            <w:pPr>
              <w:pStyle w:val="Heading1"/>
            </w:pPr>
            <w:sdt>
              <w:sdtPr>
                <w:alias w:val="Skills &amp; abilities:"/>
                <w:tag w:val="Skills &amp; abilities:"/>
                <w:id w:val="-1019147263"/>
                <w:placeholder>
                  <w:docPart w:val="D69642E96EFE469EBCF63CD94A61771C"/>
                </w:placeholder>
                <w:temporary/>
                <w:showingPlcHdr/>
              </w:sdtPr>
              <w:sdtEndPr/>
              <w:sdtContent>
                <w:r w:rsidR="007E3DA2">
                  <w:t>Skills &amp; Abilities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14:paraId="6C6EB535" w14:textId="5DF9349F" w:rsidR="009B4D16" w:rsidRPr="00293282" w:rsidRDefault="00EC7B6E" w:rsidP="007E59B8">
            <w:pPr>
              <w:pStyle w:val="ListBullet"/>
            </w:pPr>
            <w:r>
              <w:t xml:space="preserve">Epic, Microsoft office, </w:t>
            </w:r>
          </w:p>
          <w:p w14:paraId="6E2AA711" w14:textId="1D3904E8" w:rsidR="007E59B8" w:rsidRPr="00293282" w:rsidRDefault="00EC7B6E" w:rsidP="007E59B8">
            <w:pPr>
              <w:pStyle w:val="ListBullet"/>
            </w:pPr>
            <w:r>
              <w:t xml:space="preserve">Multi-talks several duties at once, fast learner, punctual </w:t>
            </w:r>
          </w:p>
          <w:p w14:paraId="755817E8" w14:textId="4B06F6DB" w:rsidR="007E59B8" w:rsidRPr="00293282" w:rsidRDefault="006C6F41" w:rsidP="00EC7B6E">
            <w:pPr>
              <w:pStyle w:val="ListBullet"/>
            </w:pPr>
            <w:r>
              <w:t>Proficient English and Spanish</w:t>
            </w:r>
            <w:r w:rsidR="00EC7B6E">
              <w:t xml:space="preserve">, dependable, team player </w:t>
            </w:r>
          </w:p>
        </w:tc>
      </w:tr>
      <w:tr w:rsidR="009B4D16" w:rsidRPr="00293282" w14:paraId="64FCBBED" w14:textId="77777777" w:rsidTr="001E7033">
        <w:tc>
          <w:tcPr>
            <w:tcW w:w="1915" w:type="dxa"/>
          </w:tcPr>
          <w:p w14:paraId="63D6CAE6" w14:textId="77777777" w:rsidR="009B4D16" w:rsidRPr="00293282" w:rsidRDefault="00C84B46" w:rsidP="00C70F03">
            <w:pPr>
              <w:pStyle w:val="Heading1"/>
            </w:pPr>
            <w:sdt>
              <w:sdtPr>
                <w:alias w:val="Professional experience:"/>
                <w:tag w:val="Professional experience:"/>
                <w:id w:val="837198833"/>
                <w:placeholder>
                  <w:docPart w:val="786E6EB981B8482FA6DFA64D449ED82E"/>
                </w:placeholder>
                <w:temporary/>
                <w:showingPlcHdr/>
              </w:sdtPr>
              <w:sdtEndPr/>
              <w:sdtContent>
                <w:r w:rsidR="00C70F03" w:rsidRPr="00293282">
                  <w:t>Professional Experience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14:paraId="4232CD18" w14:textId="28013B41" w:rsidR="009B4D16" w:rsidRPr="00293282" w:rsidRDefault="00BA156C" w:rsidP="009B5D1A">
            <w:pPr>
              <w:pStyle w:val="Heading2"/>
            </w:pPr>
            <w:r>
              <w:t>Call center operator iii</w:t>
            </w:r>
            <w:r w:rsidR="007E59B8" w:rsidRPr="00293282">
              <w:t xml:space="preserve">, </w:t>
            </w:r>
            <w:r>
              <w:t>Parkland Health &amp; Hospital System</w:t>
            </w:r>
          </w:p>
          <w:p w14:paraId="31F2EF01" w14:textId="1F59BD9B" w:rsidR="007E59B8" w:rsidRPr="00293282" w:rsidRDefault="00BA156C" w:rsidP="00293282">
            <w:pPr>
              <w:pStyle w:val="Heading3"/>
            </w:pPr>
            <w:r>
              <w:t>April 2013</w:t>
            </w:r>
            <w:r w:rsidR="007E59B8" w:rsidRPr="00293282">
              <w:t xml:space="preserve"> </w:t>
            </w:r>
            <w:r w:rsidR="001E7033" w:rsidRPr="00A85B6F">
              <w:t>–</w:t>
            </w:r>
            <w:r w:rsidR="00EB452E">
              <w:t xml:space="preserve"> </w:t>
            </w:r>
            <w:r>
              <w:t>present</w:t>
            </w:r>
          </w:p>
          <w:p w14:paraId="4FC7D8AC" w14:textId="6ECB77A6" w:rsidR="007E59B8" w:rsidRPr="000F1F50" w:rsidRDefault="00BA156C" w:rsidP="000F1F50">
            <w:pPr>
              <w:spacing w:after="0" w:line="240" w:lineRule="auto"/>
              <w:rPr>
                <w:rFonts w:asciiTheme="majorHAnsi" w:hAnsiTheme="majorHAnsi" w:cs="Times New Roman"/>
              </w:rPr>
            </w:pPr>
            <w:r w:rsidRPr="000F1F50">
              <w:rPr>
                <w:rFonts w:asciiTheme="majorHAnsi" w:hAnsiTheme="majorHAnsi"/>
              </w:rPr>
              <w:t>Answer hospital emergency calls and activate medical emergency codes, outstanding customer services, scheduling appointments, UBC member</w:t>
            </w:r>
            <w:r w:rsidR="000F1F50" w:rsidRPr="000F1F50">
              <w:rPr>
                <w:rFonts w:asciiTheme="majorHAnsi" w:hAnsiTheme="majorHAnsi"/>
              </w:rPr>
              <w:t>,</w:t>
            </w:r>
            <w:r w:rsidR="000F1F50" w:rsidRPr="000F1F50">
              <w:rPr>
                <w:rFonts w:asciiTheme="majorHAnsi" w:hAnsiTheme="majorHAnsi" w:cs="Times New Roman"/>
              </w:rPr>
              <w:t xml:space="preserve"> CPR Certify 2018</w:t>
            </w:r>
          </w:p>
          <w:p w14:paraId="632A1EC3" w14:textId="77777777" w:rsidR="000F1F50" w:rsidRPr="000F1F50" w:rsidRDefault="000F1F50" w:rsidP="000F1F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D01A1F" w14:textId="298A5873" w:rsidR="003F47D0" w:rsidRPr="007E3DA2" w:rsidRDefault="00BA156C" w:rsidP="007E3DA2">
            <w:pPr>
              <w:pStyle w:val="Heading2"/>
            </w:pPr>
            <w:r>
              <w:t>Volunteer</w:t>
            </w:r>
            <w:r w:rsidR="003F47D0" w:rsidRPr="00293282">
              <w:t xml:space="preserve">, </w:t>
            </w:r>
            <w:r>
              <w:t xml:space="preserve">mETHODIST HEALTH sYSTEMS </w:t>
            </w:r>
          </w:p>
          <w:p w14:paraId="0A86F6B9" w14:textId="4C6C680E" w:rsidR="003F47D0" w:rsidRPr="007E3DA2" w:rsidRDefault="00BA156C" w:rsidP="007E3DA2">
            <w:pPr>
              <w:pStyle w:val="Heading3"/>
            </w:pPr>
            <w:r>
              <w:t>March 2015</w:t>
            </w:r>
            <w:r w:rsidR="003F47D0" w:rsidRPr="00293282">
              <w:t xml:space="preserve"> – </w:t>
            </w:r>
            <w:r>
              <w:t>October 2015</w:t>
            </w:r>
          </w:p>
          <w:p w14:paraId="76B3DA6A" w14:textId="550FB7AE" w:rsidR="003F47D0" w:rsidRDefault="00BA156C" w:rsidP="003F47D0">
            <w:r>
              <w:t>Transfer patients to ambulatory surgery and clinic appointments, escort patients and visitors to various areas in the hospital</w:t>
            </w:r>
            <w:r w:rsidR="00EC7B6E">
              <w:t>, assist staff with patient refreshments</w:t>
            </w:r>
          </w:p>
          <w:p w14:paraId="2792E483" w14:textId="3FEC12E9" w:rsidR="00D70F80" w:rsidRDefault="00C84B46" w:rsidP="00D70F80">
            <w:pPr>
              <w:spacing w:after="0"/>
              <w:rPr>
                <w:b/>
              </w:rPr>
            </w:pPr>
            <w:r w:rsidRPr="00D70F80">
              <w:rPr>
                <w:b/>
              </w:rPr>
              <w:t>QUALITY ASSURANCE REP,</w:t>
            </w:r>
            <w:r>
              <w:t xml:space="preserve"> </w:t>
            </w:r>
            <w:r w:rsidRPr="00D70F80">
              <w:rPr>
                <w:b/>
              </w:rPr>
              <w:t xml:space="preserve">HEALTH MANAGEMENT SYSTEMS, </w:t>
            </w:r>
          </w:p>
          <w:p w14:paraId="394A043E" w14:textId="119633FE" w:rsidR="00D70F80" w:rsidRPr="00D70F80" w:rsidRDefault="00D70F80" w:rsidP="00D70F80">
            <w:pPr>
              <w:spacing w:after="0"/>
            </w:pPr>
            <w:r w:rsidRPr="00D70F80">
              <w:t>November 2009- April 2013</w:t>
            </w:r>
          </w:p>
          <w:p w14:paraId="3D28E179" w14:textId="77777777" w:rsidR="00D70F80" w:rsidRDefault="00D70F80" w:rsidP="003F47D0">
            <w:pPr>
              <w:pStyle w:val="Heading2"/>
            </w:pPr>
          </w:p>
          <w:p w14:paraId="6CCF1216" w14:textId="4F6DAA1A" w:rsidR="003F47D0" w:rsidRPr="00293282" w:rsidRDefault="00BA156C" w:rsidP="003F47D0">
            <w:pPr>
              <w:pStyle w:val="Heading2"/>
            </w:pPr>
            <w:r>
              <w:t>sTAFF ASSISTANT</w:t>
            </w:r>
            <w:r w:rsidR="003F47D0" w:rsidRPr="00293282">
              <w:t xml:space="preserve">, </w:t>
            </w:r>
            <w:r>
              <w:t>aLFONZO RAMIREZ md CLINIC</w:t>
            </w:r>
            <w:bookmarkStart w:id="0" w:name="_GoBack"/>
            <w:bookmarkEnd w:id="0"/>
          </w:p>
          <w:p w14:paraId="5EF5C050" w14:textId="64795649" w:rsidR="003F47D0" w:rsidRPr="00293282" w:rsidRDefault="000F1F50" w:rsidP="00293282">
            <w:pPr>
              <w:pStyle w:val="Heading3"/>
            </w:pPr>
            <w:r>
              <w:t>February</w:t>
            </w:r>
            <w:r w:rsidR="00BA156C">
              <w:t xml:space="preserve"> 2009</w:t>
            </w:r>
            <w:r w:rsidR="003F47D0" w:rsidRPr="00293282">
              <w:t xml:space="preserve"> – </w:t>
            </w:r>
            <w:r>
              <w:t>February 2010</w:t>
            </w:r>
          </w:p>
          <w:p w14:paraId="14DFB3AD" w14:textId="59C6F69A" w:rsidR="003F47D0" w:rsidRPr="00293282" w:rsidRDefault="003F47D0" w:rsidP="00D70F80">
            <w:pPr>
              <w:spacing w:after="0" w:line="240" w:lineRule="auto"/>
            </w:pPr>
          </w:p>
        </w:tc>
      </w:tr>
      <w:tr w:rsidR="009B4D16" w:rsidRPr="00293282" w14:paraId="3492A8EF" w14:textId="77777777" w:rsidTr="001E7033">
        <w:tc>
          <w:tcPr>
            <w:tcW w:w="1915" w:type="dxa"/>
          </w:tcPr>
          <w:p w14:paraId="4EC26942" w14:textId="77777777" w:rsidR="009B4D16" w:rsidRPr="00293282" w:rsidRDefault="00C84B46" w:rsidP="00C70F03">
            <w:pPr>
              <w:pStyle w:val="Heading1"/>
            </w:pPr>
            <w:sdt>
              <w:sdtPr>
                <w:alias w:val="Education:"/>
                <w:tag w:val="Education:"/>
                <w:id w:val="-1343390206"/>
                <w:placeholder>
                  <w:docPart w:val="DC7F575DDED74E77BAEB9BE1B1D18695"/>
                </w:placeholder>
                <w:temporary/>
                <w:showingPlcHdr/>
              </w:sdtPr>
              <w:sdtEndPr/>
              <w:sdtContent>
                <w:r w:rsidR="00C70F03" w:rsidRPr="00293282">
                  <w:t>Education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14:paraId="134CF3FA" w14:textId="43E22607" w:rsidR="009B4D16" w:rsidRDefault="006C6F41" w:rsidP="001C20A7">
            <w:pPr>
              <w:pStyle w:val="Heading2"/>
              <w:spacing w:after="0"/>
            </w:pPr>
            <w:r>
              <w:t>MOUNTINE vIEW cOLLAGE</w:t>
            </w:r>
            <w:r w:rsidR="003F47D0" w:rsidRPr="00293282">
              <w:t xml:space="preserve"> —</w:t>
            </w:r>
            <w:r>
              <w:t>dALLAS, tx</w:t>
            </w:r>
            <w:r w:rsidR="003F47D0" w:rsidRPr="00293282">
              <w:t xml:space="preserve"> —</w:t>
            </w:r>
            <w:r>
              <w:t>ASSOCIATES IN nURSING</w:t>
            </w:r>
          </w:p>
          <w:p w14:paraId="35CD898B" w14:textId="466A32CE" w:rsidR="00D70F80" w:rsidRPr="00F43CC3" w:rsidRDefault="00D70F80" w:rsidP="001C20A7">
            <w:pPr>
              <w:spacing w:after="0"/>
              <w:rPr>
                <w:sz w:val="20"/>
                <w:szCs w:val="20"/>
              </w:rPr>
            </w:pPr>
            <w:r>
              <w:t xml:space="preserve">                                            </w:t>
            </w:r>
            <w:r w:rsidR="001C20A7" w:rsidRPr="00F43CC3">
              <w:rPr>
                <w:sz w:val="20"/>
                <w:szCs w:val="20"/>
              </w:rPr>
              <w:t>DALLAS, TX   -ASSOCIATES IN SCIENCE</w:t>
            </w:r>
          </w:p>
          <w:p w14:paraId="326957A2" w14:textId="77777777" w:rsidR="001C20A7" w:rsidRDefault="001C20A7" w:rsidP="00BA156C">
            <w:pPr>
              <w:spacing w:after="0" w:line="240" w:lineRule="auto"/>
              <w:rPr>
                <w:rFonts w:asciiTheme="majorHAnsi" w:hAnsiTheme="majorHAnsi" w:cs="Times New Roman"/>
              </w:rPr>
            </w:pPr>
          </w:p>
          <w:p w14:paraId="45F12D50" w14:textId="71D1E0FA" w:rsidR="00BA156C" w:rsidRPr="000F1F50" w:rsidRDefault="00BA156C" w:rsidP="00BA156C">
            <w:pPr>
              <w:spacing w:after="0" w:line="240" w:lineRule="auto"/>
              <w:rPr>
                <w:rFonts w:asciiTheme="majorHAnsi" w:hAnsiTheme="majorHAnsi" w:cs="Times New Roman"/>
              </w:rPr>
            </w:pPr>
            <w:r w:rsidRPr="000F1F50">
              <w:rPr>
                <w:rFonts w:asciiTheme="majorHAnsi" w:hAnsiTheme="majorHAnsi" w:cs="Times New Roman"/>
              </w:rPr>
              <w:t>Psi Beta Nation Honor Society 2014 - Phi Theta Kappa Honor Society 2015-  MVC Nursing Society student member 2017</w:t>
            </w:r>
          </w:p>
          <w:p w14:paraId="0A387FFC" w14:textId="156FAD93" w:rsidR="003F47D0" w:rsidRPr="00293282" w:rsidRDefault="003F47D0" w:rsidP="003F47D0"/>
        </w:tc>
      </w:tr>
    </w:tbl>
    <w:p w14:paraId="7967B01D" w14:textId="77777777" w:rsidR="008F11E2" w:rsidRDefault="008F11E2" w:rsidP="000A0D31"/>
    <w:sectPr w:rsidR="008F11E2" w:rsidSect="001E7033">
      <w:footerReference w:type="default" r:id="rId9"/>
      <w:pgSz w:w="12240" w:h="15840" w:code="1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D5A81C" w14:textId="77777777" w:rsidR="00FE5663" w:rsidRDefault="00FE5663">
      <w:pPr>
        <w:spacing w:after="0" w:line="240" w:lineRule="auto"/>
      </w:pPr>
      <w:r>
        <w:separator/>
      </w:r>
    </w:p>
    <w:p w14:paraId="389F1C8E" w14:textId="77777777" w:rsidR="00FE5663" w:rsidRDefault="00FE5663"/>
    <w:p w14:paraId="4B173A18" w14:textId="77777777" w:rsidR="00FE5663" w:rsidRDefault="00FE5663"/>
  </w:endnote>
  <w:endnote w:type="continuationSeparator" w:id="0">
    <w:p w14:paraId="41A618AA" w14:textId="77777777" w:rsidR="00FE5663" w:rsidRDefault="00FE5663">
      <w:pPr>
        <w:spacing w:after="0" w:line="240" w:lineRule="auto"/>
      </w:pPr>
      <w:r>
        <w:continuationSeparator/>
      </w:r>
    </w:p>
    <w:p w14:paraId="1C0D126B" w14:textId="77777777" w:rsidR="00FE5663" w:rsidRDefault="00FE5663"/>
    <w:p w14:paraId="3C88527C" w14:textId="77777777" w:rsidR="00FE5663" w:rsidRDefault="00FE56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esumeTabl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240"/>
      <w:gridCol w:w="6840"/>
    </w:tblGrid>
    <w:tr w:rsidR="008F11E2" w14:paraId="4508E67E" w14:textId="77777777" w:rsidTr="001E7033">
      <w:tc>
        <w:tcPr>
          <w:tcW w:w="3240" w:type="dxa"/>
        </w:tcPr>
        <w:p w14:paraId="6A75B781" w14:textId="77777777" w:rsidR="008F11E2" w:rsidRDefault="008F11E2" w:rsidP="003C409E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D70F80">
            <w:rPr>
              <w:noProof/>
            </w:rPr>
            <w:t>2</w:t>
          </w:r>
          <w:r w:rsidRPr="008F11E2">
            <w:fldChar w:fldCharType="end"/>
          </w:r>
        </w:p>
      </w:tc>
      <w:tc>
        <w:tcPr>
          <w:tcW w:w="6840" w:type="dxa"/>
        </w:tcPr>
        <w:p w14:paraId="410DAF3F" w14:textId="249CB17F" w:rsidR="008F11E2" w:rsidRDefault="00C84B46" w:rsidP="001E7033">
          <w:pPr>
            <w:pStyle w:val="Footer-RightAlign"/>
          </w:pPr>
          <w:sdt>
            <w:sdtPr>
              <w:alias w:val="Enter Your Name:"/>
              <w:tag w:val="Enter Your Name:"/>
              <w:id w:val="1942648725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 w:multiLine="1"/>
            </w:sdtPr>
            <w:sdtEndPr/>
            <w:sdtContent>
              <w:r w:rsidR="006C6F41">
                <w:t xml:space="preserve">Tiffany </w:t>
              </w:r>
              <w:proofErr w:type="spellStart"/>
              <w:r w:rsidR="006C6F41">
                <w:t>quevedo-mORENO</w:t>
              </w:r>
              <w:proofErr w:type="spellEnd"/>
            </w:sdtContent>
          </w:sdt>
        </w:p>
      </w:tc>
    </w:tr>
  </w:tbl>
  <w:p w14:paraId="017F4B1D" w14:textId="77777777" w:rsidR="009C4C2A" w:rsidRDefault="009C4C2A" w:rsidP="008F11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621AC" w14:textId="77777777" w:rsidR="00FE5663" w:rsidRDefault="00FE5663">
      <w:pPr>
        <w:spacing w:after="0" w:line="240" w:lineRule="auto"/>
      </w:pPr>
      <w:r>
        <w:separator/>
      </w:r>
    </w:p>
    <w:p w14:paraId="13969F20" w14:textId="77777777" w:rsidR="00FE5663" w:rsidRDefault="00FE5663"/>
    <w:p w14:paraId="146347B9" w14:textId="77777777" w:rsidR="00FE5663" w:rsidRDefault="00FE5663"/>
  </w:footnote>
  <w:footnote w:type="continuationSeparator" w:id="0">
    <w:p w14:paraId="4197AB16" w14:textId="77777777" w:rsidR="00FE5663" w:rsidRDefault="00FE5663">
      <w:pPr>
        <w:spacing w:after="0" w:line="240" w:lineRule="auto"/>
      </w:pPr>
      <w:r>
        <w:continuationSeparator/>
      </w:r>
    </w:p>
    <w:p w14:paraId="728B5550" w14:textId="77777777" w:rsidR="00FE5663" w:rsidRDefault="00FE5663"/>
    <w:p w14:paraId="6654D499" w14:textId="77777777" w:rsidR="00FE5663" w:rsidRDefault="00FE566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87637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815989"/>
    <w:multiLevelType w:val="hybridMultilevel"/>
    <w:tmpl w:val="24006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20E"/>
    <w:rsid w:val="00004F39"/>
    <w:rsid w:val="00096772"/>
    <w:rsid w:val="000A0D31"/>
    <w:rsid w:val="000F1F50"/>
    <w:rsid w:val="001C20A7"/>
    <w:rsid w:val="001E7033"/>
    <w:rsid w:val="001F2802"/>
    <w:rsid w:val="0022794A"/>
    <w:rsid w:val="0028156A"/>
    <w:rsid w:val="002828A5"/>
    <w:rsid w:val="00293282"/>
    <w:rsid w:val="002B2EA8"/>
    <w:rsid w:val="00306857"/>
    <w:rsid w:val="003341C4"/>
    <w:rsid w:val="00340376"/>
    <w:rsid w:val="003F47D0"/>
    <w:rsid w:val="00415C27"/>
    <w:rsid w:val="004363AC"/>
    <w:rsid w:val="004857EE"/>
    <w:rsid w:val="00486FF2"/>
    <w:rsid w:val="00545EBD"/>
    <w:rsid w:val="006039A6"/>
    <w:rsid w:val="00681958"/>
    <w:rsid w:val="006C6F41"/>
    <w:rsid w:val="006E0C31"/>
    <w:rsid w:val="0076504D"/>
    <w:rsid w:val="00776552"/>
    <w:rsid w:val="007E3DA2"/>
    <w:rsid w:val="007E59B8"/>
    <w:rsid w:val="007F70C7"/>
    <w:rsid w:val="008362E3"/>
    <w:rsid w:val="00847604"/>
    <w:rsid w:val="008F11E2"/>
    <w:rsid w:val="0096758E"/>
    <w:rsid w:val="00973159"/>
    <w:rsid w:val="0097602F"/>
    <w:rsid w:val="00986F49"/>
    <w:rsid w:val="009B4D16"/>
    <w:rsid w:val="009B5D1A"/>
    <w:rsid w:val="009C2979"/>
    <w:rsid w:val="009C4C2A"/>
    <w:rsid w:val="009D637D"/>
    <w:rsid w:val="00A401F5"/>
    <w:rsid w:val="00A42251"/>
    <w:rsid w:val="00A71C6F"/>
    <w:rsid w:val="00AB3DA1"/>
    <w:rsid w:val="00AC5E68"/>
    <w:rsid w:val="00AF5F3D"/>
    <w:rsid w:val="00AF6711"/>
    <w:rsid w:val="00B852F9"/>
    <w:rsid w:val="00BA156C"/>
    <w:rsid w:val="00BC220E"/>
    <w:rsid w:val="00BD6544"/>
    <w:rsid w:val="00BF3396"/>
    <w:rsid w:val="00C379BF"/>
    <w:rsid w:val="00C5794C"/>
    <w:rsid w:val="00C70F03"/>
    <w:rsid w:val="00C84B46"/>
    <w:rsid w:val="00D62B96"/>
    <w:rsid w:val="00D70F80"/>
    <w:rsid w:val="00E22010"/>
    <w:rsid w:val="00E5345A"/>
    <w:rsid w:val="00EB3389"/>
    <w:rsid w:val="00EB452E"/>
    <w:rsid w:val="00EC7B6E"/>
    <w:rsid w:val="00F43CC3"/>
    <w:rsid w:val="00FB32B3"/>
    <w:rsid w:val="00FB3F24"/>
    <w:rsid w:val="00FE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047A2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List Bullet" w:qFormat="1"/>
    <w:lsdException w:name="List Number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customStyle="1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847604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customStyle="1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List Bullet" w:qFormat="1"/>
    <w:lsdException w:name="List Number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customStyle="1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847604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customStyle="1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5B005D3F3B4695AAC8412230408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73F16-9CDC-4089-92CE-256B05F33144}"/>
      </w:docPartPr>
      <w:docPartBody>
        <w:p w:rsidR="00CE0C6F" w:rsidRDefault="00D07AB8">
          <w:pPr>
            <w:pStyle w:val="7D5B005D3F3B4695AAC8412230408F78"/>
          </w:pPr>
          <w:r>
            <w:t>Your Name</w:t>
          </w:r>
        </w:p>
      </w:docPartBody>
    </w:docPart>
    <w:docPart>
      <w:docPartPr>
        <w:name w:val="D69642E96EFE469EBCF63CD94A617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DC0EA-F2C3-4FDD-BC43-B2BA7F5A4122}"/>
      </w:docPartPr>
      <w:docPartBody>
        <w:p w:rsidR="00CE0C6F" w:rsidRDefault="00D07AB8">
          <w:pPr>
            <w:pStyle w:val="D69642E96EFE469EBCF63CD94A61771C"/>
          </w:pPr>
          <w:r>
            <w:t>Skills &amp; Abilities</w:t>
          </w:r>
        </w:p>
      </w:docPartBody>
    </w:docPart>
    <w:docPart>
      <w:docPartPr>
        <w:name w:val="786E6EB981B8482FA6DFA64D449ED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135E5-6972-4CEC-BE9F-DC166D7A903D}"/>
      </w:docPartPr>
      <w:docPartBody>
        <w:p w:rsidR="00CE0C6F" w:rsidRDefault="00D07AB8">
          <w:pPr>
            <w:pStyle w:val="786E6EB981B8482FA6DFA64D449ED82E"/>
          </w:pPr>
          <w:r w:rsidRPr="00293282">
            <w:t>Professional Experience</w:t>
          </w:r>
        </w:p>
      </w:docPartBody>
    </w:docPart>
    <w:docPart>
      <w:docPartPr>
        <w:name w:val="DC7F575DDED74E77BAEB9BE1B1D18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A0C72-FB07-4452-8A6B-7DA40BD9207A}"/>
      </w:docPartPr>
      <w:docPartBody>
        <w:p w:rsidR="00CE0C6F" w:rsidRDefault="00D07AB8">
          <w:pPr>
            <w:pStyle w:val="DC7F575DDED74E77BAEB9BE1B1D18695"/>
          </w:pPr>
          <w:r w:rsidRPr="0029328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AB8"/>
    <w:rsid w:val="00CE0C6F"/>
    <w:rsid w:val="00D0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Pr>
      <w:color w:val="244061" w:themeColor="accent1" w:themeShade="80"/>
    </w:rPr>
  </w:style>
  <w:style w:type="paragraph" w:customStyle="1" w:styleId="3FD7160B7E2747FC994DFE1F1F086D4E">
    <w:name w:val="3FD7160B7E2747FC994DFE1F1F086D4E"/>
  </w:style>
  <w:style w:type="paragraph" w:customStyle="1" w:styleId="600549E5B3584B53AA3ED81B789A68BC">
    <w:name w:val="600549E5B3584B53AA3ED81B789A68BC"/>
  </w:style>
  <w:style w:type="paragraph" w:customStyle="1" w:styleId="7D5B005D3F3B4695AAC8412230408F78">
    <w:name w:val="7D5B005D3F3B4695AAC8412230408F78"/>
  </w:style>
  <w:style w:type="paragraph" w:customStyle="1" w:styleId="8176AB61EC0C45B19CCD7A377C7156B6">
    <w:name w:val="8176AB61EC0C45B19CCD7A377C7156B6"/>
  </w:style>
  <w:style w:type="paragraph" w:customStyle="1" w:styleId="01193729425F49499843EEDD82CDA0C9">
    <w:name w:val="01193729425F49499843EEDD82CDA0C9"/>
  </w:style>
  <w:style w:type="paragraph" w:customStyle="1" w:styleId="D69642E96EFE469EBCF63CD94A61771C">
    <w:name w:val="D69642E96EFE469EBCF63CD94A61771C"/>
  </w:style>
  <w:style w:type="paragraph" w:customStyle="1" w:styleId="20FFABA24B0C4512A13D6D89729E6313">
    <w:name w:val="20FFABA24B0C4512A13D6D89729E6313"/>
  </w:style>
  <w:style w:type="paragraph" w:customStyle="1" w:styleId="A89AB3D9080C4190B292A2C16685EE69">
    <w:name w:val="A89AB3D9080C4190B292A2C16685EE69"/>
  </w:style>
  <w:style w:type="paragraph" w:customStyle="1" w:styleId="B8DDC12EDBE847E99EB07F45FDE103CF">
    <w:name w:val="B8DDC12EDBE847E99EB07F45FDE103CF"/>
  </w:style>
  <w:style w:type="paragraph" w:customStyle="1" w:styleId="786E6EB981B8482FA6DFA64D449ED82E">
    <w:name w:val="786E6EB981B8482FA6DFA64D449ED82E"/>
  </w:style>
  <w:style w:type="paragraph" w:customStyle="1" w:styleId="B145F2190E0F42E6BEEA721D42D51068">
    <w:name w:val="B145F2190E0F42E6BEEA721D42D51068"/>
  </w:style>
  <w:style w:type="paragraph" w:customStyle="1" w:styleId="7E6DA1AAEE0F4543A90D6A4DB0398413">
    <w:name w:val="7E6DA1AAEE0F4543A90D6A4DB0398413"/>
  </w:style>
  <w:style w:type="paragraph" w:customStyle="1" w:styleId="64F5182B7B6349F3A1D5F9E19EAD6CF0">
    <w:name w:val="64F5182B7B6349F3A1D5F9E19EAD6CF0"/>
  </w:style>
  <w:style w:type="paragraph" w:customStyle="1" w:styleId="836665965C4E417EA24532B17127E5F3">
    <w:name w:val="836665965C4E417EA24532B17127E5F3"/>
  </w:style>
  <w:style w:type="paragraph" w:customStyle="1" w:styleId="90D64C28F4CA4AEFBFBC712B2C1B9AD6">
    <w:name w:val="90D64C28F4CA4AEFBFBC712B2C1B9AD6"/>
  </w:style>
  <w:style w:type="paragraph" w:customStyle="1" w:styleId="B538582F50554383915BDB6C6FC137C5">
    <w:name w:val="B538582F50554383915BDB6C6FC137C5"/>
  </w:style>
  <w:style w:type="paragraph" w:customStyle="1" w:styleId="36C9C995D9884C2188F70DD324825384">
    <w:name w:val="36C9C995D9884C2188F70DD324825384"/>
  </w:style>
  <w:style w:type="paragraph" w:customStyle="1" w:styleId="361CC43D50254A7EAE2F216BFCF6E31C">
    <w:name w:val="361CC43D50254A7EAE2F216BFCF6E31C"/>
  </w:style>
  <w:style w:type="paragraph" w:customStyle="1" w:styleId="E507116825684564A1E9BE8596DB9595">
    <w:name w:val="E507116825684564A1E9BE8596DB9595"/>
  </w:style>
  <w:style w:type="paragraph" w:customStyle="1" w:styleId="93A9DDC0D3D44E969840C9FE5AE65622">
    <w:name w:val="93A9DDC0D3D44E969840C9FE5AE65622"/>
  </w:style>
  <w:style w:type="paragraph" w:customStyle="1" w:styleId="6AF3B73A4D374C54BA47C3F910751A54">
    <w:name w:val="6AF3B73A4D374C54BA47C3F910751A54"/>
  </w:style>
  <w:style w:type="paragraph" w:customStyle="1" w:styleId="C210A669FB2741EFB246CBAFF0A8392A">
    <w:name w:val="C210A669FB2741EFB246CBAFF0A8392A"/>
  </w:style>
  <w:style w:type="paragraph" w:customStyle="1" w:styleId="57DA412DAD144FC9B6422C7230BDD442">
    <w:name w:val="57DA412DAD144FC9B6422C7230BDD442"/>
  </w:style>
  <w:style w:type="paragraph" w:customStyle="1" w:styleId="E6125F832BED489DA6236EB44B0256BD">
    <w:name w:val="E6125F832BED489DA6236EB44B0256BD"/>
  </w:style>
  <w:style w:type="paragraph" w:customStyle="1" w:styleId="25727CDAF0DF450790C11FCD0C2FD90A">
    <w:name w:val="25727CDAF0DF450790C11FCD0C2FD90A"/>
  </w:style>
  <w:style w:type="paragraph" w:customStyle="1" w:styleId="DC7F575DDED74E77BAEB9BE1B1D18695">
    <w:name w:val="DC7F575DDED74E77BAEB9BE1B1D18695"/>
  </w:style>
  <w:style w:type="paragraph" w:customStyle="1" w:styleId="4DE30A7D8891436298F828F6A753D713">
    <w:name w:val="4DE30A7D8891436298F828F6A753D713"/>
  </w:style>
  <w:style w:type="paragraph" w:customStyle="1" w:styleId="715C781ADAF54E71830958CD62C43580">
    <w:name w:val="715C781ADAF54E71830958CD62C43580"/>
  </w:style>
  <w:style w:type="paragraph" w:customStyle="1" w:styleId="FD30C673FE584267880E0B377CF76A24">
    <w:name w:val="FD30C673FE584267880E0B377CF76A24"/>
  </w:style>
  <w:style w:type="paragraph" w:customStyle="1" w:styleId="C4AE06D698F140D09A2E9FF60461AAE8">
    <w:name w:val="C4AE06D698F140D09A2E9FF60461AA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Pr>
      <w:color w:val="244061" w:themeColor="accent1" w:themeShade="80"/>
    </w:rPr>
  </w:style>
  <w:style w:type="paragraph" w:customStyle="1" w:styleId="3FD7160B7E2747FC994DFE1F1F086D4E">
    <w:name w:val="3FD7160B7E2747FC994DFE1F1F086D4E"/>
  </w:style>
  <w:style w:type="paragraph" w:customStyle="1" w:styleId="600549E5B3584B53AA3ED81B789A68BC">
    <w:name w:val="600549E5B3584B53AA3ED81B789A68BC"/>
  </w:style>
  <w:style w:type="paragraph" w:customStyle="1" w:styleId="7D5B005D3F3B4695AAC8412230408F78">
    <w:name w:val="7D5B005D3F3B4695AAC8412230408F78"/>
  </w:style>
  <w:style w:type="paragraph" w:customStyle="1" w:styleId="8176AB61EC0C45B19CCD7A377C7156B6">
    <w:name w:val="8176AB61EC0C45B19CCD7A377C7156B6"/>
  </w:style>
  <w:style w:type="paragraph" w:customStyle="1" w:styleId="01193729425F49499843EEDD82CDA0C9">
    <w:name w:val="01193729425F49499843EEDD82CDA0C9"/>
  </w:style>
  <w:style w:type="paragraph" w:customStyle="1" w:styleId="D69642E96EFE469EBCF63CD94A61771C">
    <w:name w:val="D69642E96EFE469EBCF63CD94A61771C"/>
  </w:style>
  <w:style w:type="paragraph" w:customStyle="1" w:styleId="20FFABA24B0C4512A13D6D89729E6313">
    <w:name w:val="20FFABA24B0C4512A13D6D89729E6313"/>
  </w:style>
  <w:style w:type="paragraph" w:customStyle="1" w:styleId="A89AB3D9080C4190B292A2C16685EE69">
    <w:name w:val="A89AB3D9080C4190B292A2C16685EE69"/>
  </w:style>
  <w:style w:type="paragraph" w:customStyle="1" w:styleId="B8DDC12EDBE847E99EB07F45FDE103CF">
    <w:name w:val="B8DDC12EDBE847E99EB07F45FDE103CF"/>
  </w:style>
  <w:style w:type="paragraph" w:customStyle="1" w:styleId="786E6EB981B8482FA6DFA64D449ED82E">
    <w:name w:val="786E6EB981B8482FA6DFA64D449ED82E"/>
  </w:style>
  <w:style w:type="paragraph" w:customStyle="1" w:styleId="B145F2190E0F42E6BEEA721D42D51068">
    <w:name w:val="B145F2190E0F42E6BEEA721D42D51068"/>
  </w:style>
  <w:style w:type="paragraph" w:customStyle="1" w:styleId="7E6DA1AAEE0F4543A90D6A4DB0398413">
    <w:name w:val="7E6DA1AAEE0F4543A90D6A4DB0398413"/>
  </w:style>
  <w:style w:type="paragraph" w:customStyle="1" w:styleId="64F5182B7B6349F3A1D5F9E19EAD6CF0">
    <w:name w:val="64F5182B7B6349F3A1D5F9E19EAD6CF0"/>
  </w:style>
  <w:style w:type="paragraph" w:customStyle="1" w:styleId="836665965C4E417EA24532B17127E5F3">
    <w:name w:val="836665965C4E417EA24532B17127E5F3"/>
  </w:style>
  <w:style w:type="paragraph" w:customStyle="1" w:styleId="90D64C28F4CA4AEFBFBC712B2C1B9AD6">
    <w:name w:val="90D64C28F4CA4AEFBFBC712B2C1B9AD6"/>
  </w:style>
  <w:style w:type="paragraph" w:customStyle="1" w:styleId="B538582F50554383915BDB6C6FC137C5">
    <w:name w:val="B538582F50554383915BDB6C6FC137C5"/>
  </w:style>
  <w:style w:type="paragraph" w:customStyle="1" w:styleId="36C9C995D9884C2188F70DD324825384">
    <w:name w:val="36C9C995D9884C2188F70DD324825384"/>
  </w:style>
  <w:style w:type="paragraph" w:customStyle="1" w:styleId="361CC43D50254A7EAE2F216BFCF6E31C">
    <w:name w:val="361CC43D50254A7EAE2F216BFCF6E31C"/>
  </w:style>
  <w:style w:type="paragraph" w:customStyle="1" w:styleId="E507116825684564A1E9BE8596DB9595">
    <w:name w:val="E507116825684564A1E9BE8596DB9595"/>
  </w:style>
  <w:style w:type="paragraph" w:customStyle="1" w:styleId="93A9DDC0D3D44E969840C9FE5AE65622">
    <w:name w:val="93A9DDC0D3D44E969840C9FE5AE65622"/>
  </w:style>
  <w:style w:type="paragraph" w:customStyle="1" w:styleId="6AF3B73A4D374C54BA47C3F910751A54">
    <w:name w:val="6AF3B73A4D374C54BA47C3F910751A54"/>
  </w:style>
  <w:style w:type="paragraph" w:customStyle="1" w:styleId="C210A669FB2741EFB246CBAFF0A8392A">
    <w:name w:val="C210A669FB2741EFB246CBAFF0A8392A"/>
  </w:style>
  <w:style w:type="paragraph" w:customStyle="1" w:styleId="57DA412DAD144FC9B6422C7230BDD442">
    <w:name w:val="57DA412DAD144FC9B6422C7230BDD442"/>
  </w:style>
  <w:style w:type="paragraph" w:customStyle="1" w:styleId="E6125F832BED489DA6236EB44B0256BD">
    <w:name w:val="E6125F832BED489DA6236EB44B0256BD"/>
  </w:style>
  <w:style w:type="paragraph" w:customStyle="1" w:styleId="25727CDAF0DF450790C11FCD0C2FD90A">
    <w:name w:val="25727CDAF0DF450790C11FCD0C2FD90A"/>
  </w:style>
  <w:style w:type="paragraph" w:customStyle="1" w:styleId="DC7F575DDED74E77BAEB9BE1B1D18695">
    <w:name w:val="DC7F575DDED74E77BAEB9BE1B1D18695"/>
  </w:style>
  <w:style w:type="paragraph" w:customStyle="1" w:styleId="4DE30A7D8891436298F828F6A753D713">
    <w:name w:val="4DE30A7D8891436298F828F6A753D713"/>
  </w:style>
  <w:style w:type="paragraph" w:customStyle="1" w:styleId="715C781ADAF54E71830958CD62C43580">
    <w:name w:val="715C781ADAF54E71830958CD62C43580"/>
  </w:style>
  <w:style w:type="paragraph" w:customStyle="1" w:styleId="FD30C673FE584267880E0B377CF76A24">
    <w:name w:val="FD30C673FE584267880E0B377CF76A24"/>
  </w:style>
  <w:style w:type="paragraph" w:customStyle="1" w:styleId="C4AE06D698F140D09A2E9FF60461AAE8">
    <w:name w:val="C4AE06D698F140D09A2E9FF60461AA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</Template>
  <TotalTime>46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Health &amp; Hospital System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keywords>Tiffany quevedo-mORENO</cp:keywords>
  <cp:lastModifiedBy>Tiffany Quevedo-Moreno</cp:lastModifiedBy>
  <cp:revision>6</cp:revision>
  <dcterms:created xsi:type="dcterms:W3CDTF">2019-06-25T23:23:00Z</dcterms:created>
  <dcterms:modified xsi:type="dcterms:W3CDTF">2019-07-09T21:42:00Z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