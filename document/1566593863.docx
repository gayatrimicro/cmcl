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39D" w14:textId="77777777" w:rsidR="004E706D" w:rsidRDefault="004E706D" w:rsidP="00141A4C">
      <w:pPr>
        <w:pStyle w:val="Heading1"/>
      </w:pPr>
      <w:r>
        <w:t>Objective</w:t>
      </w:r>
    </w:p>
    <w:p w14:paraId="21A8F75C" w14:textId="77777777" w:rsidR="006270A9" w:rsidRDefault="00133B62">
      <w:r>
        <w:t>To obtain a position as a nursing assistant in a health care setting and to provide value to my employer and excellence to all patients with all aspects of care.</w:t>
      </w:r>
    </w:p>
    <w:sdt>
      <w:sdtPr>
        <w:alias w:val="Education:"/>
        <w:tag w:val="Education:"/>
        <w:id w:val="807127995"/>
        <w:placeholder>
          <w:docPart w:val="E44C0D8D3BEB4012BAC0DC7DD90C6735"/>
        </w:placeholder>
        <w:temporary/>
        <w:showingPlcHdr/>
      </w:sdtPr>
      <w:sdtContent>
        <w:p w14:paraId="6A26362C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7E702AFA" w14:textId="302DA8C4" w:rsidR="0060498C" w:rsidRPr="0060498C" w:rsidRDefault="00133B62" w:rsidP="0060498C">
      <w:pPr>
        <w:pStyle w:val="Heading2"/>
        <w:spacing w:line="360" w:lineRule="auto"/>
      </w:pPr>
      <w:proofErr w:type="gramStart"/>
      <w:r>
        <w:t>N</w:t>
      </w:r>
      <w:r w:rsidR="0060498C">
        <w:t xml:space="preserve">urse </w:t>
      </w:r>
      <w:r>
        <w:t>A</w:t>
      </w:r>
      <w:r w:rsidR="0060498C">
        <w:t xml:space="preserve">ssistant training </w:t>
      </w:r>
      <w:r w:rsidR="009D5933">
        <w:t>| </w:t>
      </w:r>
      <w:r w:rsidR="00813C77">
        <w:t>SPRINGPACK HEALTHCARE INSTITUTE.</w:t>
      </w:r>
      <w:proofErr w:type="gramEnd"/>
    </w:p>
    <w:p w14:paraId="2EC1B03C" w14:textId="2A83B970" w:rsidR="00813C77" w:rsidRPr="00813C77" w:rsidRDefault="00813C77" w:rsidP="0060498C">
      <w:pPr>
        <w:pStyle w:val="Heading2"/>
        <w:spacing w:line="360" w:lineRule="auto"/>
      </w:pPr>
      <w:r w:rsidRPr="00583A26">
        <w:t>health saf</w:t>
      </w:r>
      <w:r>
        <w:t>ety and environment certificate.                                                                   Bachelor of science in geology (second class honors - UPPER DIVISION</w:t>
      </w:r>
      <w:proofErr w:type="gramStart"/>
      <w:r>
        <w:t xml:space="preserve">) </w:t>
      </w:r>
      <w:r>
        <w:rPr>
          <w:b w:val="0"/>
          <w:caps w:val="0"/>
        </w:rPr>
        <w:t xml:space="preserve">  </w:t>
      </w:r>
      <w:r>
        <w:t>nnamdi</w:t>
      </w:r>
      <w:proofErr w:type="gramEnd"/>
      <w:r>
        <w:t xml:space="preserve"> azikiwe university, awka nigeria.</w:t>
      </w:r>
    </w:p>
    <w:p w14:paraId="534ECE6E" w14:textId="77777777" w:rsidR="006270A9" w:rsidRDefault="006270A9" w:rsidP="00133B62">
      <w:pPr>
        <w:pStyle w:val="ListBullet"/>
        <w:numPr>
          <w:ilvl w:val="0"/>
          <w:numId w:val="0"/>
        </w:numPr>
      </w:pPr>
    </w:p>
    <w:sdt>
      <w:sdtPr>
        <w:alias w:val="Skills &amp; Abilities:"/>
        <w:tag w:val="Skills &amp; Abilities:"/>
        <w:id w:val="458624136"/>
        <w:placeholder>
          <w:docPart w:val="18EA510ACD2648E8A232DA1EAF213FAF"/>
        </w:placeholder>
        <w:temporary/>
        <w:showingPlcHdr/>
      </w:sdtPr>
      <w:sdtContent>
        <w:p w14:paraId="115221FD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16EE9A17" w14:textId="77777777" w:rsidR="00133B62" w:rsidRDefault="00133B62" w:rsidP="00133B62">
      <w:pPr>
        <w:pStyle w:val="ListBullet"/>
      </w:pPr>
      <w:r>
        <w:t>Basic body functions</w:t>
      </w:r>
    </w:p>
    <w:p w14:paraId="5A9A1A27" w14:textId="77777777" w:rsidR="00FE1FED" w:rsidRDefault="00FE1FED" w:rsidP="00133B62">
      <w:pPr>
        <w:pStyle w:val="ListBullet"/>
      </w:pPr>
      <w:r>
        <w:t>Range of Motion</w:t>
      </w:r>
    </w:p>
    <w:p w14:paraId="64EA340A" w14:textId="77777777" w:rsidR="00FE1FED" w:rsidRDefault="00FE1FED" w:rsidP="00133B62">
      <w:pPr>
        <w:pStyle w:val="ListBullet"/>
      </w:pPr>
      <w:r>
        <w:t>Therapeutic communication</w:t>
      </w:r>
    </w:p>
    <w:p w14:paraId="07DB56BA" w14:textId="77777777" w:rsidR="00FE1FED" w:rsidRDefault="00FE1FED" w:rsidP="00133B62">
      <w:pPr>
        <w:pStyle w:val="ListBullet"/>
      </w:pPr>
      <w:r>
        <w:t>Person centered care</w:t>
      </w:r>
    </w:p>
    <w:p w14:paraId="049AD10D" w14:textId="77777777" w:rsidR="00FE1FED" w:rsidRDefault="00FE1FED" w:rsidP="00133B62">
      <w:pPr>
        <w:pStyle w:val="ListBullet"/>
      </w:pPr>
      <w:r>
        <w:t>Dementia care</w:t>
      </w:r>
    </w:p>
    <w:p w14:paraId="42528B08" w14:textId="77777777" w:rsidR="00FE1FED" w:rsidRDefault="00FE1FED" w:rsidP="00133B62">
      <w:pPr>
        <w:pStyle w:val="ListBullet"/>
      </w:pPr>
      <w:r>
        <w:t>Patient safety</w:t>
      </w:r>
    </w:p>
    <w:p w14:paraId="73AC8B4B" w14:textId="77777777" w:rsidR="00133B62" w:rsidRDefault="00133B62" w:rsidP="00133B62">
      <w:pPr>
        <w:pStyle w:val="ListBullet"/>
      </w:pPr>
      <w:r>
        <w:t>AHA CPR certification</w:t>
      </w:r>
    </w:p>
    <w:p w14:paraId="3D68B0D6" w14:textId="77777777" w:rsidR="00133B62" w:rsidRDefault="00133B62" w:rsidP="00133B62">
      <w:pPr>
        <w:pStyle w:val="ListBullet"/>
      </w:pPr>
      <w:r>
        <w:t xml:space="preserve">Bathing </w:t>
      </w:r>
      <w:r w:rsidR="00EC3E64">
        <w:t>&amp; Dressing</w:t>
      </w:r>
    </w:p>
    <w:p w14:paraId="7454CD7E" w14:textId="77777777" w:rsidR="00133B62" w:rsidRDefault="00133B62" w:rsidP="00133B62">
      <w:pPr>
        <w:pStyle w:val="ListBullet"/>
      </w:pPr>
      <w:r>
        <w:t>First aid certification</w:t>
      </w:r>
    </w:p>
    <w:p w14:paraId="745C4D1C" w14:textId="77777777" w:rsidR="00133B62" w:rsidRDefault="00133B62" w:rsidP="00133B62">
      <w:pPr>
        <w:pStyle w:val="ListBullet"/>
      </w:pPr>
      <w:r>
        <w:t>Psychosocial care</w:t>
      </w:r>
    </w:p>
    <w:p w14:paraId="14073292" w14:textId="77777777" w:rsidR="00133B62" w:rsidRDefault="00133B62" w:rsidP="00133B62">
      <w:pPr>
        <w:pStyle w:val="ListBullet"/>
      </w:pPr>
      <w:r>
        <w:t xml:space="preserve">Medical </w:t>
      </w:r>
      <w:r w:rsidR="00EC3E64">
        <w:t>terminology</w:t>
      </w:r>
    </w:p>
    <w:p w14:paraId="732BC734" w14:textId="77777777" w:rsidR="0051623E" w:rsidRDefault="0051623E" w:rsidP="00133B62">
      <w:pPr>
        <w:pStyle w:val="ListBullet"/>
      </w:pPr>
      <w:r>
        <w:t>Customer service skills</w:t>
      </w:r>
    </w:p>
    <w:p w14:paraId="7186109F" w14:textId="77777777" w:rsidR="0051623E" w:rsidRDefault="0051623E" w:rsidP="00133B62">
      <w:pPr>
        <w:pStyle w:val="ListBullet"/>
      </w:pPr>
      <w:r>
        <w:t>Food service and presentation skills</w:t>
      </w:r>
    </w:p>
    <w:p w14:paraId="3F3891FB" w14:textId="77777777" w:rsidR="0051623E" w:rsidRDefault="0051623E" w:rsidP="00133B62">
      <w:pPr>
        <w:pStyle w:val="ListBullet"/>
      </w:pPr>
      <w:r>
        <w:t>Skills in inventory tracking</w:t>
      </w:r>
    </w:p>
    <w:p w14:paraId="78452B83" w14:textId="77777777" w:rsidR="0051623E" w:rsidRDefault="0051623E" w:rsidP="00133B62">
      <w:pPr>
        <w:pStyle w:val="ListBullet"/>
      </w:pPr>
      <w:r>
        <w:t>Auditing skills</w:t>
      </w:r>
    </w:p>
    <w:p w14:paraId="10A33EEC" w14:textId="77777777" w:rsidR="0051623E" w:rsidRDefault="0051623E" w:rsidP="00133B62">
      <w:pPr>
        <w:pStyle w:val="ListBullet"/>
      </w:pPr>
      <w:r>
        <w:t>Organizing skills</w:t>
      </w:r>
    </w:p>
    <w:sdt>
      <w:sdtPr>
        <w:alias w:val="Experience:"/>
        <w:tag w:val="Experience:"/>
        <w:id w:val="171684534"/>
        <w:placeholder>
          <w:docPart w:val="428B3966DD384CD78E865F4C79ECDFA4"/>
        </w:placeholder>
        <w:temporary/>
        <w:showingPlcHdr/>
      </w:sdtPr>
      <w:sdtContent>
        <w:p w14:paraId="61B1A0CD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7672B3BB" w14:textId="36D191DE" w:rsidR="006270A9" w:rsidRDefault="00133B62">
      <w:pPr>
        <w:pStyle w:val="Heading2"/>
      </w:pPr>
      <w:r>
        <w:t>40 Hour Externship</w:t>
      </w:r>
      <w:r w:rsidR="009D5933">
        <w:t> | </w:t>
      </w:r>
      <w:r w:rsidR="00813C77">
        <w:t>TRAIL LAKE</w:t>
      </w:r>
      <w:r>
        <w:t xml:space="preserve"> Nursing and Rehab Center</w:t>
      </w:r>
      <w:r w:rsidR="009D5933">
        <w:t> | </w:t>
      </w:r>
      <w:r w:rsidR="00813C77">
        <w:t>JULY 2019</w:t>
      </w:r>
    </w:p>
    <w:p w14:paraId="29661647" w14:textId="77777777" w:rsidR="00133B62" w:rsidRDefault="00133B62" w:rsidP="00133B62">
      <w:pPr>
        <w:tabs>
          <w:tab w:val="right" w:pos="9360"/>
        </w:tabs>
        <w:spacing w:after="0"/>
      </w:pPr>
      <w:r>
        <w:t>Student nursing assistant duties:  Reporting/documenting; vital signs, grooming, hygiene, meal service, and assistance with activities of daily l</w:t>
      </w:r>
      <w:r w:rsidR="00EC3E64">
        <w:t>iving (ADL)</w:t>
      </w:r>
      <w:r>
        <w:t xml:space="preserve">. </w:t>
      </w:r>
    </w:p>
    <w:p w14:paraId="57BDEC7B" w14:textId="77777777" w:rsidR="00813C77" w:rsidRDefault="00813C77" w:rsidP="00133B62">
      <w:pPr>
        <w:tabs>
          <w:tab w:val="right" w:pos="9360"/>
        </w:tabs>
        <w:spacing w:after="0"/>
      </w:pPr>
    </w:p>
    <w:p w14:paraId="42F43B3F" w14:textId="6E790E83" w:rsidR="00813C77" w:rsidRDefault="00813C77" w:rsidP="00813C77">
      <w:pPr>
        <w:spacing w:line="320" w:lineRule="exact"/>
      </w:pPr>
      <w:r w:rsidRPr="00813C77">
        <w:rPr>
          <w:b/>
          <w:color w:val="auto"/>
        </w:rPr>
        <w:lastRenderedPageBreak/>
        <w:t>Masco Cabinetry</w:t>
      </w:r>
      <w:r>
        <w:t xml:space="preserve">                                                                                                                                                                   07/2019 –Date                                                                                                                                                                  Quality Assurance </w:t>
      </w:r>
      <w:r w:rsidR="0060498C">
        <w:t>Inspector</w:t>
      </w:r>
      <w:bookmarkStart w:id="0" w:name="_GoBack"/>
      <w:bookmarkEnd w:id="0"/>
    </w:p>
    <w:p w14:paraId="4DEC19C7" w14:textId="6F6310DB" w:rsidR="00813C77" w:rsidRDefault="00813C77" w:rsidP="00813C77">
      <w:pPr>
        <w:spacing w:line="320" w:lineRule="exact"/>
      </w:pPr>
      <w:r w:rsidRPr="00813C77">
        <w:rPr>
          <w:b/>
        </w:rPr>
        <w:t>Masco Cabinetry</w:t>
      </w:r>
      <w:r>
        <w:t xml:space="preserve">                                                                                                                                                                   06/2018 –07/2019                                                                                                                                                             Production Worker</w:t>
      </w:r>
    </w:p>
    <w:p w14:paraId="75A5D2BD" w14:textId="77777777" w:rsidR="00813C77" w:rsidRDefault="00813C77" w:rsidP="00813C77">
      <w:pPr>
        <w:spacing w:line="320" w:lineRule="exact"/>
      </w:pPr>
      <w:r w:rsidRPr="00813C77">
        <w:rPr>
          <w:b/>
        </w:rPr>
        <w:t>ECS (ENGINEERING CONSULTING SERVICES</w:t>
      </w:r>
      <w:proofErr w:type="gramStart"/>
      <w:r w:rsidRPr="00813C77">
        <w:rPr>
          <w:b/>
        </w:rPr>
        <w:t>)</w:t>
      </w:r>
      <w:r>
        <w:t xml:space="preserve">                                                                                                    02</w:t>
      </w:r>
      <w:proofErr w:type="gramEnd"/>
      <w:r>
        <w:t>/2018 – 06/2018                                                                                                                                                                Field  Technician</w:t>
      </w:r>
    </w:p>
    <w:p w14:paraId="759288A1" w14:textId="77777777" w:rsidR="00813C77" w:rsidRDefault="00813C77" w:rsidP="00813C77">
      <w:pPr>
        <w:spacing w:line="320" w:lineRule="exact"/>
      </w:pPr>
      <w:r w:rsidRPr="00813C77">
        <w:rPr>
          <w:b/>
        </w:rPr>
        <w:t>UGNL |(United Geophysical Nigerian Limited</w:t>
      </w:r>
      <w:proofErr w:type="gramStart"/>
      <w:r w:rsidRPr="00813C77">
        <w:rPr>
          <w:b/>
        </w:rPr>
        <w:t>)</w:t>
      </w:r>
      <w:r>
        <w:t xml:space="preserve">                                                                                                            2013</w:t>
      </w:r>
      <w:proofErr w:type="gramEnd"/>
      <w:r>
        <w:t xml:space="preserve">-2015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Senior Drill </w:t>
      </w:r>
      <w:r w:rsidRPr="00510A99">
        <w:rPr>
          <w:rFonts w:ascii="Times New Roman" w:hAnsi="Times New Roman" w:cs="Times New Roman"/>
        </w:rPr>
        <w:t>Supervisor</w:t>
      </w:r>
      <w:r>
        <w:t xml:space="preserve"> </w:t>
      </w:r>
    </w:p>
    <w:p w14:paraId="2C2621D1" w14:textId="77777777" w:rsidR="00813C77" w:rsidRDefault="00813C77" w:rsidP="00133B62">
      <w:pPr>
        <w:tabs>
          <w:tab w:val="right" w:pos="9360"/>
        </w:tabs>
        <w:spacing w:after="0"/>
      </w:pPr>
    </w:p>
    <w:p w14:paraId="4C7179AF" w14:textId="77777777" w:rsidR="006270A9" w:rsidRDefault="006270A9" w:rsidP="00133B62">
      <w:pPr>
        <w:pStyle w:val="ListBullet"/>
        <w:numPr>
          <w:ilvl w:val="0"/>
          <w:numId w:val="0"/>
        </w:numPr>
        <w:ind w:left="216"/>
      </w:pPr>
    </w:p>
    <w:p w14:paraId="7AA28C5C" w14:textId="36B9629A" w:rsidR="00133B62" w:rsidRPr="001B29CF" w:rsidRDefault="00133B62" w:rsidP="00D0484B"/>
    <w:sectPr w:rsidR="00133B62" w:rsidRPr="001B29CF" w:rsidSect="00617B26">
      <w:footerReference w:type="default" r:id="rId9"/>
      <w:headerReference w:type="first" r:id="rId10"/>
      <w:footerReference w:type="firs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31E6A" w14:textId="77777777" w:rsidR="00B570E2" w:rsidRDefault="00B570E2">
      <w:pPr>
        <w:spacing w:after="0"/>
      </w:pPr>
      <w:r>
        <w:separator/>
      </w:r>
    </w:p>
  </w:endnote>
  <w:endnote w:type="continuationSeparator" w:id="0">
    <w:p w14:paraId="7477D583" w14:textId="77777777" w:rsidR="00B570E2" w:rsidRDefault="00B570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6B52B" w14:textId="77777777" w:rsidR="00B570E2" w:rsidRDefault="00B570E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0498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EF5D4" w14:textId="77777777" w:rsidR="00B570E2" w:rsidRDefault="00B570E2" w:rsidP="00133B62">
    <w:pPr>
      <w:pStyle w:val="Footer"/>
      <w:tabs>
        <w:tab w:val="left" w:pos="2700"/>
      </w:tabs>
      <w:jc w:val="center"/>
    </w:pPr>
    <w:r>
      <w:rPr>
        <w:sz w:val="16"/>
        <w:szCs w:val="16"/>
      </w:rPr>
      <w:t>KEYWORDS: multitasking, organized, caring, team player, detail oriented, skilled</w:t>
    </w:r>
  </w:p>
  <w:p w14:paraId="4839A360" w14:textId="77777777" w:rsidR="00B570E2" w:rsidRDefault="00B570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EF966A" w14:textId="77777777" w:rsidR="00B570E2" w:rsidRDefault="00B570E2">
      <w:pPr>
        <w:spacing w:after="0"/>
      </w:pPr>
      <w:r>
        <w:separator/>
      </w:r>
    </w:p>
  </w:footnote>
  <w:footnote w:type="continuationSeparator" w:id="0">
    <w:p w14:paraId="47CEBFB2" w14:textId="77777777" w:rsidR="00B570E2" w:rsidRDefault="00B570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3EF1B" w14:textId="51983F4D" w:rsidR="00B570E2" w:rsidRDefault="00B570E2" w:rsidP="00D0484B">
    <w:pPr>
      <w:pStyle w:val="Title"/>
    </w:pPr>
    <w:r>
      <w:t>Chris K. Nwador</w:t>
    </w:r>
  </w:p>
  <w:p w14:paraId="775EEBD9" w14:textId="583FFE2C" w:rsidR="00B570E2" w:rsidRDefault="00B570E2" w:rsidP="00D0484B">
    <w:pPr>
      <w:pStyle w:val="Heading1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1334 San Miguel Dr, Duncanville TX  75137         |(469</w:t>
    </w:r>
    <w:r w:rsidRPr="00D0484B">
      <w:rPr>
        <w:rFonts w:asciiTheme="minorHAnsi" w:hAnsiTheme="minorHAnsi"/>
        <w:sz w:val="22"/>
        <w:szCs w:val="22"/>
      </w:rPr>
      <w:t>)</w:t>
    </w:r>
    <w:r>
      <w:rPr>
        <w:rFonts w:asciiTheme="minorHAnsi" w:hAnsiTheme="minorHAnsi"/>
        <w:sz w:val="22"/>
        <w:szCs w:val="22"/>
      </w:rPr>
      <w:t xml:space="preserve"> 226 0986</w:t>
    </w:r>
    <w:r w:rsidRPr="00D0484B">
      <w:rPr>
        <w:rFonts w:asciiTheme="minorHAnsi" w:hAnsiTheme="minorHAnsi"/>
        <w:sz w:val="22"/>
        <w:szCs w:val="22"/>
      </w:rPr>
      <w:t xml:space="preserve"> </w:t>
    </w:r>
  </w:p>
  <w:p w14:paraId="21E8B846" w14:textId="0F8AC8D7" w:rsidR="00B570E2" w:rsidRPr="00D0484B" w:rsidRDefault="00B570E2" w:rsidP="00D0484B">
    <w:pPr>
      <w:pStyle w:val="Heading1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chrisnwador</w:t>
    </w:r>
    <w:r w:rsidRPr="00D0484B">
      <w:rPr>
        <w:rFonts w:asciiTheme="minorHAnsi" w:hAnsiTheme="minorHAnsi"/>
        <w:sz w:val="22"/>
        <w:szCs w:val="22"/>
      </w:rPr>
      <w:t>@yahoo.com</w:t>
    </w:r>
  </w:p>
  <w:p w14:paraId="77F22A9F" w14:textId="77777777" w:rsidR="00B570E2" w:rsidRDefault="00B570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D80868"/>
    <w:multiLevelType w:val="hybridMultilevel"/>
    <w:tmpl w:val="5EA2C5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62"/>
    <w:rsid w:val="00020104"/>
    <w:rsid w:val="000A4F59"/>
    <w:rsid w:val="000D339B"/>
    <w:rsid w:val="00120E84"/>
    <w:rsid w:val="00133B62"/>
    <w:rsid w:val="00141A4C"/>
    <w:rsid w:val="00167A86"/>
    <w:rsid w:val="00182B62"/>
    <w:rsid w:val="001B29CF"/>
    <w:rsid w:val="0028220F"/>
    <w:rsid w:val="00356C14"/>
    <w:rsid w:val="00436A99"/>
    <w:rsid w:val="004D2DF9"/>
    <w:rsid w:val="004E706D"/>
    <w:rsid w:val="0051623E"/>
    <w:rsid w:val="0058316E"/>
    <w:rsid w:val="0060498C"/>
    <w:rsid w:val="00617B26"/>
    <w:rsid w:val="006270A9"/>
    <w:rsid w:val="00675956"/>
    <w:rsid w:val="00681034"/>
    <w:rsid w:val="00772D5A"/>
    <w:rsid w:val="00813C77"/>
    <w:rsid w:val="00816216"/>
    <w:rsid w:val="0087734B"/>
    <w:rsid w:val="008E756C"/>
    <w:rsid w:val="009367A8"/>
    <w:rsid w:val="00951AB6"/>
    <w:rsid w:val="009D5933"/>
    <w:rsid w:val="00AC08BE"/>
    <w:rsid w:val="00B570E2"/>
    <w:rsid w:val="00B70053"/>
    <w:rsid w:val="00BD768D"/>
    <w:rsid w:val="00C61F8E"/>
    <w:rsid w:val="00CC3EA8"/>
    <w:rsid w:val="00D0484B"/>
    <w:rsid w:val="00D77854"/>
    <w:rsid w:val="00E7319F"/>
    <w:rsid w:val="00E83E4B"/>
    <w:rsid w:val="00EC3E64"/>
    <w:rsid w:val="00FE1FED"/>
    <w:rsid w:val="00F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1877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133B62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133B62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onas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4C0D8D3BEB4012BAC0DC7DD90C6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DA31-6DBC-4320-AB8C-606DD91BC096}"/>
      </w:docPartPr>
      <w:docPartBody>
        <w:p w:rsidR="00DA6C6C" w:rsidRDefault="00F5080A">
          <w:pPr>
            <w:pStyle w:val="E44C0D8D3BEB4012BAC0DC7DD90C6735"/>
          </w:pPr>
          <w:r>
            <w:t>Education</w:t>
          </w:r>
        </w:p>
      </w:docPartBody>
    </w:docPart>
    <w:docPart>
      <w:docPartPr>
        <w:name w:val="18EA510ACD2648E8A232DA1EAF213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098B-E667-4669-AA23-EDEB7AB8BFA6}"/>
      </w:docPartPr>
      <w:docPartBody>
        <w:p w:rsidR="00DA6C6C" w:rsidRDefault="00F5080A">
          <w:pPr>
            <w:pStyle w:val="18EA510ACD2648E8A232DA1EAF213FAF"/>
          </w:pPr>
          <w:r>
            <w:t>Skills &amp; Abilities</w:t>
          </w:r>
        </w:p>
      </w:docPartBody>
    </w:docPart>
    <w:docPart>
      <w:docPartPr>
        <w:name w:val="428B3966DD384CD78E865F4C79ECD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2B9BA-FDC7-41EC-9FFE-324948144A70}"/>
      </w:docPartPr>
      <w:docPartBody>
        <w:p w:rsidR="00DA6C6C" w:rsidRDefault="00F5080A">
          <w:pPr>
            <w:pStyle w:val="428B3966DD384CD78E865F4C79ECDF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BF"/>
    <w:rsid w:val="000570D6"/>
    <w:rsid w:val="001F3403"/>
    <w:rsid w:val="00344396"/>
    <w:rsid w:val="003756BE"/>
    <w:rsid w:val="005E71BF"/>
    <w:rsid w:val="00880BBF"/>
    <w:rsid w:val="00DA6C6C"/>
    <w:rsid w:val="00DB0F2B"/>
    <w:rsid w:val="00F5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69400E1444C65A4CD003CF2C2AAE8">
    <w:name w:val="F8669400E1444C65A4CD003CF2C2AAE8"/>
  </w:style>
  <w:style w:type="paragraph" w:customStyle="1" w:styleId="B194B3EBD0D5418FB1B738ADB261DE8F">
    <w:name w:val="B194B3EBD0D5418FB1B738ADB261DE8F"/>
  </w:style>
  <w:style w:type="paragraph" w:customStyle="1" w:styleId="3FDAACA6C12745138A4A3BA98A51085C">
    <w:name w:val="3FDAACA6C12745138A4A3BA98A51085C"/>
  </w:style>
  <w:style w:type="paragraph" w:customStyle="1" w:styleId="219F2E09E7E74FC9B5E86CB733716775">
    <w:name w:val="219F2E09E7E74FC9B5E86CB733716775"/>
  </w:style>
  <w:style w:type="paragraph" w:customStyle="1" w:styleId="39D5F40B108C46DEB981449CC2C190F5">
    <w:name w:val="39D5F40B108C46DEB981449CC2C190F5"/>
  </w:style>
  <w:style w:type="paragraph" w:customStyle="1" w:styleId="DB2F1BB9F28540EA9B87C9D59E665537">
    <w:name w:val="DB2F1BB9F28540EA9B87C9D59E665537"/>
  </w:style>
  <w:style w:type="paragraph" w:customStyle="1" w:styleId="E44C0D8D3BEB4012BAC0DC7DD90C6735">
    <w:name w:val="E44C0D8D3BEB4012BAC0DC7DD90C6735"/>
  </w:style>
  <w:style w:type="paragraph" w:customStyle="1" w:styleId="7FFF489946E54DC3B14DC57C1B896E64">
    <w:name w:val="7FFF489946E54DC3B14DC57C1B896E64"/>
  </w:style>
  <w:style w:type="paragraph" w:customStyle="1" w:styleId="914E6B9D5F974189B07C7D2C60C37E22">
    <w:name w:val="914E6B9D5F974189B07C7D2C60C37E22"/>
  </w:style>
  <w:style w:type="paragraph" w:customStyle="1" w:styleId="A25C92ED5FE541C7880DB15077C03CBB">
    <w:name w:val="A25C92ED5FE541C7880DB15077C03CBB"/>
  </w:style>
  <w:style w:type="paragraph" w:customStyle="1" w:styleId="7B986FA42B21413CB1A50B72D8B56A4E">
    <w:name w:val="7B986FA42B21413CB1A50B72D8B56A4E"/>
  </w:style>
  <w:style w:type="paragraph" w:customStyle="1" w:styleId="54C4BAD26B7B407DB834781BDF8B6B9A">
    <w:name w:val="54C4BAD26B7B407DB834781BDF8B6B9A"/>
  </w:style>
  <w:style w:type="paragraph" w:customStyle="1" w:styleId="6ECA1A7CCF0545DC8D052A94933C2BE9">
    <w:name w:val="6ECA1A7CCF0545DC8D052A94933C2BE9"/>
  </w:style>
  <w:style w:type="paragraph" w:customStyle="1" w:styleId="1B0264E6E97D4DCE97B139FB021CC19F">
    <w:name w:val="1B0264E6E97D4DCE97B139FB021CC19F"/>
  </w:style>
  <w:style w:type="paragraph" w:customStyle="1" w:styleId="6012294ACCC046F884CF4C10523060E6">
    <w:name w:val="6012294ACCC046F884CF4C10523060E6"/>
  </w:style>
  <w:style w:type="paragraph" w:customStyle="1" w:styleId="18EA510ACD2648E8A232DA1EAF213FAF">
    <w:name w:val="18EA510ACD2648E8A232DA1EAF213FAF"/>
  </w:style>
  <w:style w:type="paragraph" w:customStyle="1" w:styleId="78F17D7323E2446A8DB10842AB31AC1F">
    <w:name w:val="78F17D7323E2446A8DB10842AB31AC1F"/>
  </w:style>
  <w:style w:type="paragraph" w:customStyle="1" w:styleId="91E08789BB29438B9F14468617892A19">
    <w:name w:val="91E08789BB29438B9F14468617892A19"/>
  </w:style>
  <w:style w:type="paragraph" w:customStyle="1" w:styleId="5E47EED8262047D59EB22455FFF9AB9B">
    <w:name w:val="5E47EED8262047D59EB22455FFF9AB9B"/>
  </w:style>
  <w:style w:type="paragraph" w:customStyle="1" w:styleId="1DDADABE5C534288B6DEEA8A8B44B6FE">
    <w:name w:val="1DDADABE5C534288B6DEEA8A8B44B6FE"/>
  </w:style>
  <w:style w:type="paragraph" w:customStyle="1" w:styleId="1B91CE15A9C049DD8D0F3C38281E93B5">
    <w:name w:val="1B91CE15A9C049DD8D0F3C38281E93B5"/>
  </w:style>
  <w:style w:type="paragraph" w:customStyle="1" w:styleId="245AE3F374634B6DA31EF33489A25535">
    <w:name w:val="245AE3F374634B6DA31EF33489A25535"/>
  </w:style>
  <w:style w:type="paragraph" w:customStyle="1" w:styleId="58F659DE31D04E888DAEA9C009912479">
    <w:name w:val="58F659DE31D04E888DAEA9C009912479"/>
  </w:style>
  <w:style w:type="paragraph" w:customStyle="1" w:styleId="A04166205B574473909AC4DD45A00F88">
    <w:name w:val="A04166205B574473909AC4DD45A00F88"/>
  </w:style>
  <w:style w:type="paragraph" w:customStyle="1" w:styleId="428B3966DD384CD78E865F4C79ECDFA4">
    <w:name w:val="428B3966DD384CD78E865F4C79ECDFA4"/>
  </w:style>
  <w:style w:type="paragraph" w:customStyle="1" w:styleId="4F8BFF09EFF44C4D99D06D06AA23243E">
    <w:name w:val="4F8BFF09EFF44C4D99D06D06AA23243E"/>
  </w:style>
  <w:style w:type="paragraph" w:customStyle="1" w:styleId="72863D5BC221465C84FE4088A88B18B6">
    <w:name w:val="72863D5BC221465C84FE4088A88B18B6"/>
  </w:style>
  <w:style w:type="paragraph" w:customStyle="1" w:styleId="E77D320895C8488391AE957CDBAE8116">
    <w:name w:val="E77D320895C8488391AE957CDBAE8116"/>
  </w:style>
  <w:style w:type="paragraph" w:customStyle="1" w:styleId="E95CF79AC9274103BDF15C01331220FE">
    <w:name w:val="E95CF79AC9274103BDF15C01331220FE"/>
  </w:style>
  <w:style w:type="paragraph" w:customStyle="1" w:styleId="3961C5F1811744B0A48B8DDD8C9CE2C8">
    <w:name w:val="3961C5F1811744B0A48B8DDD8C9CE2C8"/>
  </w:style>
  <w:style w:type="paragraph" w:customStyle="1" w:styleId="FE2E3EB36C764D39818384925AA064F5">
    <w:name w:val="FE2E3EB36C764D39818384925AA064F5"/>
  </w:style>
  <w:style w:type="paragraph" w:customStyle="1" w:styleId="1E4BCB1BBEB44A9AA7987D89E8D06904">
    <w:name w:val="1E4BCB1BBEB44A9AA7987D89E8D06904"/>
  </w:style>
  <w:style w:type="paragraph" w:customStyle="1" w:styleId="ACADC953A4874833BEFF47B9E35B6A7D">
    <w:name w:val="ACADC953A4874833BEFF47B9E35B6A7D"/>
  </w:style>
  <w:style w:type="paragraph" w:customStyle="1" w:styleId="D4DB40FAAA5245788944FA8ECBF114F5">
    <w:name w:val="D4DB40FAAA5245788944FA8ECBF114F5"/>
    <w:rsid w:val="005E71BF"/>
  </w:style>
  <w:style w:type="paragraph" w:customStyle="1" w:styleId="197A51137A7046978DCD265868C17B67">
    <w:name w:val="197A51137A7046978DCD265868C17B67"/>
    <w:rsid w:val="005E71BF"/>
  </w:style>
  <w:style w:type="paragraph" w:customStyle="1" w:styleId="571286156E5A405F972FDBF8FC380618">
    <w:name w:val="571286156E5A405F972FDBF8FC380618"/>
    <w:rsid w:val="005E71BF"/>
  </w:style>
  <w:style w:type="paragraph" w:customStyle="1" w:styleId="578C616577F046F1ABD87FAE572F9156">
    <w:name w:val="578C616577F046F1ABD87FAE572F9156"/>
    <w:rsid w:val="005E71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69400E1444C65A4CD003CF2C2AAE8">
    <w:name w:val="F8669400E1444C65A4CD003CF2C2AAE8"/>
  </w:style>
  <w:style w:type="paragraph" w:customStyle="1" w:styleId="B194B3EBD0D5418FB1B738ADB261DE8F">
    <w:name w:val="B194B3EBD0D5418FB1B738ADB261DE8F"/>
  </w:style>
  <w:style w:type="paragraph" w:customStyle="1" w:styleId="3FDAACA6C12745138A4A3BA98A51085C">
    <w:name w:val="3FDAACA6C12745138A4A3BA98A51085C"/>
  </w:style>
  <w:style w:type="paragraph" w:customStyle="1" w:styleId="219F2E09E7E74FC9B5E86CB733716775">
    <w:name w:val="219F2E09E7E74FC9B5E86CB733716775"/>
  </w:style>
  <w:style w:type="paragraph" w:customStyle="1" w:styleId="39D5F40B108C46DEB981449CC2C190F5">
    <w:name w:val="39D5F40B108C46DEB981449CC2C190F5"/>
  </w:style>
  <w:style w:type="paragraph" w:customStyle="1" w:styleId="DB2F1BB9F28540EA9B87C9D59E665537">
    <w:name w:val="DB2F1BB9F28540EA9B87C9D59E665537"/>
  </w:style>
  <w:style w:type="paragraph" w:customStyle="1" w:styleId="E44C0D8D3BEB4012BAC0DC7DD90C6735">
    <w:name w:val="E44C0D8D3BEB4012BAC0DC7DD90C6735"/>
  </w:style>
  <w:style w:type="paragraph" w:customStyle="1" w:styleId="7FFF489946E54DC3B14DC57C1B896E64">
    <w:name w:val="7FFF489946E54DC3B14DC57C1B896E64"/>
  </w:style>
  <w:style w:type="paragraph" w:customStyle="1" w:styleId="914E6B9D5F974189B07C7D2C60C37E22">
    <w:name w:val="914E6B9D5F974189B07C7D2C60C37E22"/>
  </w:style>
  <w:style w:type="paragraph" w:customStyle="1" w:styleId="A25C92ED5FE541C7880DB15077C03CBB">
    <w:name w:val="A25C92ED5FE541C7880DB15077C03CBB"/>
  </w:style>
  <w:style w:type="paragraph" w:customStyle="1" w:styleId="7B986FA42B21413CB1A50B72D8B56A4E">
    <w:name w:val="7B986FA42B21413CB1A50B72D8B56A4E"/>
  </w:style>
  <w:style w:type="paragraph" w:customStyle="1" w:styleId="54C4BAD26B7B407DB834781BDF8B6B9A">
    <w:name w:val="54C4BAD26B7B407DB834781BDF8B6B9A"/>
  </w:style>
  <w:style w:type="paragraph" w:customStyle="1" w:styleId="6ECA1A7CCF0545DC8D052A94933C2BE9">
    <w:name w:val="6ECA1A7CCF0545DC8D052A94933C2BE9"/>
  </w:style>
  <w:style w:type="paragraph" w:customStyle="1" w:styleId="1B0264E6E97D4DCE97B139FB021CC19F">
    <w:name w:val="1B0264E6E97D4DCE97B139FB021CC19F"/>
  </w:style>
  <w:style w:type="paragraph" w:customStyle="1" w:styleId="6012294ACCC046F884CF4C10523060E6">
    <w:name w:val="6012294ACCC046F884CF4C10523060E6"/>
  </w:style>
  <w:style w:type="paragraph" w:customStyle="1" w:styleId="18EA510ACD2648E8A232DA1EAF213FAF">
    <w:name w:val="18EA510ACD2648E8A232DA1EAF213FAF"/>
  </w:style>
  <w:style w:type="paragraph" w:customStyle="1" w:styleId="78F17D7323E2446A8DB10842AB31AC1F">
    <w:name w:val="78F17D7323E2446A8DB10842AB31AC1F"/>
  </w:style>
  <w:style w:type="paragraph" w:customStyle="1" w:styleId="91E08789BB29438B9F14468617892A19">
    <w:name w:val="91E08789BB29438B9F14468617892A19"/>
  </w:style>
  <w:style w:type="paragraph" w:customStyle="1" w:styleId="5E47EED8262047D59EB22455FFF9AB9B">
    <w:name w:val="5E47EED8262047D59EB22455FFF9AB9B"/>
  </w:style>
  <w:style w:type="paragraph" w:customStyle="1" w:styleId="1DDADABE5C534288B6DEEA8A8B44B6FE">
    <w:name w:val="1DDADABE5C534288B6DEEA8A8B44B6FE"/>
  </w:style>
  <w:style w:type="paragraph" w:customStyle="1" w:styleId="1B91CE15A9C049DD8D0F3C38281E93B5">
    <w:name w:val="1B91CE15A9C049DD8D0F3C38281E93B5"/>
  </w:style>
  <w:style w:type="paragraph" w:customStyle="1" w:styleId="245AE3F374634B6DA31EF33489A25535">
    <w:name w:val="245AE3F374634B6DA31EF33489A25535"/>
  </w:style>
  <w:style w:type="paragraph" w:customStyle="1" w:styleId="58F659DE31D04E888DAEA9C009912479">
    <w:name w:val="58F659DE31D04E888DAEA9C009912479"/>
  </w:style>
  <w:style w:type="paragraph" w:customStyle="1" w:styleId="A04166205B574473909AC4DD45A00F88">
    <w:name w:val="A04166205B574473909AC4DD45A00F88"/>
  </w:style>
  <w:style w:type="paragraph" w:customStyle="1" w:styleId="428B3966DD384CD78E865F4C79ECDFA4">
    <w:name w:val="428B3966DD384CD78E865F4C79ECDFA4"/>
  </w:style>
  <w:style w:type="paragraph" w:customStyle="1" w:styleId="4F8BFF09EFF44C4D99D06D06AA23243E">
    <w:name w:val="4F8BFF09EFF44C4D99D06D06AA23243E"/>
  </w:style>
  <w:style w:type="paragraph" w:customStyle="1" w:styleId="72863D5BC221465C84FE4088A88B18B6">
    <w:name w:val="72863D5BC221465C84FE4088A88B18B6"/>
  </w:style>
  <w:style w:type="paragraph" w:customStyle="1" w:styleId="E77D320895C8488391AE957CDBAE8116">
    <w:name w:val="E77D320895C8488391AE957CDBAE8116"/>
  </w:style>
  <w:style w:type="paragraph" w:customStyle="1" w:styleId="E95CF79AC9274103BDF15C01331220FE">
    <w:name w:val="E95CF79AC9274103BDF15C01331220FE"/>
  </w:style>
  <w:style w:type="paragraph" w:customStyle="1" w:styleId="3961C5F1811744B0A48B8DDD8C9CE2C8">
    <w:name w:val="3961C5F1811744B0A48B8DDD8C9CE2C8"/>
  </w:style>
  <w:style w:type="paragraph" w:customStyle="1" w:styleId="FE2E3EB36C764D39818384925AA064F5">
    <w:name w:val="FE2E3EB36C764D39818384925AA064F5"/>
  </w:style>
  <w:style w:type="paragraph" w:customStyle="1" w:styleId="1E4BCB1BBEB44A9AA7987D89E8D06904">
    <w:name w:val="1E4BCB1BBEB44A9AA7987D89E8D06904"/>
  </w:style>
  <w:style w:type="paragraph" w:customStyle="1" w:styleId="ACADC953A4874833BEFF47B9E35B6A7D">
    <w:name w:val="ACADC953A4874833BEFF47B9E35B6A7D"/>
  </w:style>
  <w:style w:type="paragraph" w:customStyle="1" w:styleId="D4DB40FAAA5245788944FA8ECBF114F5">
    <w:name w:val="D4DB40FAAA5245788944FA8ECBF114F5"/>
    <w:rsid w:val="005E71BF"/>
  </w:style>
  <w:style w:type="paragraph" w:customStyle="1" w:styleId="197A51137A7046978DCD265868C17B67">
    <w:name w:val="197A51137A7046978DCD265868C17B67"/>
    <w:rsid w:val="005E71BF"/>
  </w:style>
  <w:style w:type="paragraph" w:customStyle="1" w:styleId="571286156E5A405F972FDBF8FC380618">
    <w:name w:val="571286156E5A405F972FDBF8FC380618"/>
    <w:rsid w:val="005E71BF"/>
  </w:style>
  <w:style w:type="paragraph" w:customStyle="1" w:styleId="578C616577F046F1ABD87FAE572F9156">
    <w:name w:val="578C616577F046F1ABD87FAE572F9156"/>
    <w:rsid w:val="005E71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8119A-DC6B-E849-A448-20F26B68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\Users\abonass\AppData\Roaming\Microsoft\Templates\Resume (color).dotx</Template>
  <TotalTime>5</TotalTime>
  <Pages>2</Pages>
  <Words>375</Words>
  <Characters>2143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Alison Bonass</dc:creator>
  <cp:keywords/>
  <cp:lastModifiedBy>Renee E Elue</cp:lastModifiedBy>
  <cp:revision>2</cp:revision>
  <cp:lastPrinted>2017-04-17T16:52:00Z</cp:lastPrinted>
  <dcterms:created xsi:type="dcterms:W3CDTF">2019-08-23T20:50:00Z</dcterms:created>
  <dcterms:modified xsi:type="dcterms:W3CDTF">2019-08-23T20:50:00Z</dcterms:modified>
  <cp:version/>
</cp:coreProperties>
</file>