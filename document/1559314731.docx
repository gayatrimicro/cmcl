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-825"/>
        <w:tblW w:w="4951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268"/>
      </w:tblGrid>
      <w:tr w:rsidR="00692703" w:rsidRPr="00CF1A49" w:rsidTr="00644D93">
        <w:trPr>
          <w:trHeight w:hRule="exact" w:val="1738"/>
        </w:trPr>
        <w:tc>
          <w:tcPr>
            <w:tcW w:w="9268" w:type="dxa"/>
            <w:tcMar>
              <w:top w:w="0" w:type="dxa"/>
              <w:bottom w:w="0" w:type="dxa"/>
            </w:tcMar>
          </w:tcPr>
          <w:p w:rsidR="00692703" w:rsidRPr="00CF1A49" w:rsidRDefault="00CD2A2E" w:rsidP="00644D93">
            <w:pPr>
              <w:pStyle w:val="Title"/>
            </w:pPr>
            <w:r>
              <w:t>Jhane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Abram</w:t>
            </w:r>
          </w:p>
          <w:p w:rsidR="00692703" w:rsidRPr="00CF1A49" w:rsidRDefault="00CD2A2E" w:rsidP="00644D93">
            <w:pPr>
              <w:pStyle w:val="ContactInfo"/>
              <w:contextualSpacing w:val="0"/>
            </w:pPr>
            <w:r>
              <w:t>507 Pecan Leaf Dr</w:t>
            </w:r>
            <w:r w:rsidR="00F1535E">
              <w:t>ive</w:t>
            </w:r>
            <w:r>
              <w:t>, Lancaster TX 75146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93CFDC2B1C9C461B9B05EC1104C2A2B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(469) 222-0821</w:t>
            </w:r>
          </w:p>
          <w:p w:rsidR="00692703" w:rsidRPr="00CF1A49" w:rsidRDefault="00CD2A2E" w:rsidP="00644D93">
            <w:pPr>
              <w:pStyle w:val="ContactInfoEmphasis"/>
              <w:contextualSpacing w:val="0"/>
            </w:pPr>
            <w:r>
              <w:t>jhaneabram@gmail.com</w:t>
            </w:r>
            <w:r w:rsidR="00692703" w:rsidRPr="00CF1A49">
              <w:t xml:space="preserve"> </w:t>
            </w:r>
          </w:p>
        </w:tc>
      </w:tr>
    </w:tbl>
    <w:sdt>
      <w:sdtPr>
        <w:alias w:val="Skills:"/>
        <w:tag w:val="Skills:"/>
        <w:id w:val="1340890356"/>
        <w:placeholder>
          <w:docPart w:val="8D94789D828042DE805D997CBDF030DE"/>
        </w:placeholder>
        <w:temporary/>
        <w:showingPlcHdr/>
        <w15:appearance w15:val="hidden"/>
      </w:sdtPr>
      <w:sdtContent>
        <w:p w:rsidR="00CD2A2E" w:rsidRPr="00CF1A49" w:rsidRDefault="00CD2A2E" w:rsidP="00CD2A2E">
          <w:pPr>
            <w:pStyle w:val="Heading1"/>
          </w:pPr>
          <w:r w:rsidRPr="00B8362A">
            <w:rPr>
              <w:sz w:val="26"/>
              <w:szCs w:val="26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CD2A2E" w:rsidRPr="006E1507" w:rsidTr="00A4420F">
        <w:tc>
          <w:tcPr>
            <w:tcW w:w="4675" w:type="dxa"/>
          </w:tcPr>
          <w:p w:rsidR="00CD2A2E" w:rsidRPr="00B8362A" w:rsidRDefault="00CD2A2E" w:rsidP="00A4420F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pacing w:val="-1"/>
                <w:sz w:val="20"/>
                <w:szCs w:val="20"/>
              </w:rPr>
              <w:t>Expert in GAAP and statutory reporting</w:t>
            </w:r>
          </w:p>
          <w:p w:rsidR="00CD2A2E" w:rsidRPr="00B8362A" w:rsidRDefault="00CD2A2E" w:rsidP="00A4420F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Superior attention to detail</w:t>
            </w:r>
          </w:p>
          <w:p w:rsidR="00CD2A2E" w:rsidRPr="00B8362A" w:rsidRDefault="00CD2A2E" w:rsidP="00A4420F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Tax accounting specialization</w:t>
            </w:r>
          </w:p>
          <w:p w:rsidR="00CD2A2E" w:rsidRPr="00B8362A" w:rsidRDefault="00CD2A2E" w:rsidP="00A4420F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Financial reporting specialist</w:t>
            </w:r>
          </w:p>
          <w:p w:rsidR="00CD2A2E" w:rsidRPr="00B8362A" w:rsidRDefault="00CD2A2E" w:rsidP="00A4420F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Accounting procedures consultant</w:t>
            </w:r>
          </w:p>
          <w:p w:rsidR="00CD2A2E" w:rsidRPr="00B8362A" w:rsidRDefault="00CD2A2E" w:rsidP="00A4420F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Accounting operations professional</w:t>
            </w:r>
          </w:p>
          <w:p w:rsidR="00CD2A2E" w:rsidRPr="00B8362A" w:rsidRDefault="00CD2A2E" w:rsidP="00A4420F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Fiscal budgeting knowledge</w:t>
            </w:r>
          </w:p>
          <w:p w:rsidR="00CD2A2E" w:rsidRPr="00B8362A" w:rsidRDefault="00CD2A2E" w:rsidP="00A4420F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SAP expertise</w:t>
            </w:r>
          </w:p>
          <w:p w:rsidR="00CD2A2E" w:rsidRPr="006E1507" w:rsidRDefault="00CD2A2E" w:rsidP="00A4420F">
            <w:pPr>
              <w:pStyle w:val="ListBullet"/>
              <w:contextualSpacing w:val="0"/>
            </w:pPr>
            <w:r w:rsidRPr="00B8362A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Oracle proficiency</w:t>
            </w:r>
          </w:p>
        </w:tc>
        <w:tc>
          <w:tcPr>
            <w:tcW w:w="4675" w:type="dxa"/>
            <w:tcMar>
              <w:left w:w="360" w:type="dxa"/>
            </w:tcMar>
          </w:tcPr>
          <w:p w:rsidR="00CD2A2E" w:rsidRPr="00B8362A" w:rsidRDefault="00CD2A2E" w:rsidP="00A4420F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Intuit QuickBooks specialist</w:t>
            </w:r>
          </w:p>
          <w:p w:rsidR="00CD2A2E" w:rsidRPr="00B8362A" w:rsidRDefault="00CD2A2E" w:rsidP="00A4420F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pacing w:val="-1"/>
                <w:sz w:val="20"/>
                <w:szCs w:val="20"/>
              </w:rPr>
              <w:t>MS Office Suite</w:t>
            </w:r>
          </w:p>
          <w:p w:rsidR="00CD2A2E" w:rsidRPr="00B8362A" w:rsidRDefault="00CD2A2E" w:rsidP="00A4420F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pacing w:val="-1"/>
                <w:sz w:val="20"/>
                <w:szCs w:val="20"/>
              </w:rPr>
              <w:t>Sage / Peachtree</w:t>
            </w:r>
          </w:p>
          <w:p w:rsidR="00CD2A2E" w:rsidRPr="00B8362A" w:rsidRDefault="00CD2A2E" w:rsidP="00A4420F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Kronos</w:t>
            </w:r>
          </w:p>
          <w:p w:rsidR="00CD2A2E" w:rsidRPr="00B8362A" w:rsidRDefault="00CD2A2E" w:rsidP="00A4420F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ADP Payroll</w:t>
            </w:r>
          </w:p>
          <w:p w:rsidR="00CD2A2E" w:rsidRPr="00B8362A" w:rsidRDefault="00CD2A2E" w:rsidP="00A4420F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Paychex</w:t>
            </w:r>
          </w:p>
          <w:p w:rsidR="00CD2A2E" w:rsidRPr="00B8362A" w:rsidRDefault="00CD2A2E" w:rsidP="00A4420F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B8362A">
              <w:rPr>
                <w:sz w:val="20"/>
                <w:szCs w:val="20"/>
              </w:rPr>
              <w:t>TAG Payroll</w:t>
            </w:r>
          </w:p>
          <w:p w:rsidR="00CD2A2E" w:rsidRPr="006E1507" w:rsidRDefault="00CD2A2E" w:rsidP="00A4420F">
            <w:pPr>
              <w:pStyle w:val="ListBullet"/>
              <w:contextualSpacing w:val="0"/>
            </w:pPr>
            <w:r w:rsidRPr="00B8362A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Drake Enterprises / Crosslink Tax Software</w:t>
            </w:r>
          </w:p>
        </w:tc>
      </w:tr>
    </w:tbl>
    <w:p w:rsidR="004E01EB" w:rsidRPr="00CF1A49" w:rsidRDefault="00606DB7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7C42B2D2A29244B0BAEB5E73982234D2"/>
          </w:placeholder>
          <w:temporary/>
          <w:showingPlcHdr/>
          <w15:appearance w15:val="hidden"/>
        </w:sdtPr>
        <w:sdtEndPr/>
        <w:sdtContent>
          <w:r w:rsidR="004E01EB" w:rsidRPr="00B8362A">
            <w:rPr>
              <w:sz w:val="26"/>
              <w:szCs w:val="26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983E2C">
        <w:tc>
          <w:tcPr>
            <w:tcW w:w="9290" w:type="dxa"/>
          </w:tcPr>
          <w:p w:rsidR="001D0BF1" w:rsidRPr="00CF1A49" w:rsidRDefault="00D9322F" w:rsidP="001D0BF1">
            <w:pPr>
              <w:pStyle w:val="Heading3"/>
              <w:contextualSpacing w:val="0"/>
              <w:outlineLvl w:val="2"/>
            </w:pPr>
            <w:r>
              <w:t>08/2017</w:t>
            </w:r>
            <w:r w:rsidR="001D0BF1" w:rsidRPr="00CF1A49">
              <w:t xml:space="preserve"> – </w:t>
            </w:r>
            <w:r>
              <w:t>Current</w:t>
            </w:r>
          </w:p>
          <w:p w:rsidR="001D0BF1" w:rsidRPr="00B8362A" w:rsidRDefault="00D9322F" w:rsidP="001D0BF1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B8362A">
              <w:rPr>
                <w:sz w:val="24"/>
                <w:szCs w:val="24"/>
              </w:rPr>
              <w:t>General accountant</w:t>
            </w:r>
            <w:r w:rsidR="001D0BF1" w:rsidRPr="00B8362A">
              <w:rPr>
                <w:sz w:val="24"/>
                <w:szCs w:val="24"/>
              </w:rPr>
              <w:t xml:space="preserve">, </w:t>
            </w:r>
            <w:r w:rsidRPr="00B8362A">
              <w:rPr>
                <w:rStyle w:val="SubtleReference"/>
                <w:sz w:val="24"/>
                <w:szCs w:val="24"/>
              </w:rPr>
              <w:t>Apple homecare medical supply</w:t>
            </w:r>
          </w:p>
          <w:p w:rsidR="001E3120" w:rsidRPr="00B8362A" w:rsidRDefault="00983E2C" w:rsidP="00983E2C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Modified a comprehensive financial reporting package to reflect growing organizational complexity.</w:t>
            </w:r>
          </w:p>
          <w:p w:rsidR="00983E2C" w:rsidRPr="00B8362A" w:rsidRDefault="00983E2C" w:rsidP="00983E2C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pacing w:val="-1"/>
                <w:sz w:val="20"/>
                <w:szCs w:val="20"/>
              </w:rPr>
              <w:t>Maintained integrity of general ledger, including the chart of accounts.</w:t>
            </w:r>
          </w:p>
          <w:p w:rsidR="00983E2C" w:rsidRPr="00B8362A" w:rsidRDefault="00983E2C" w:rsidP="00983E2C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Analyzed monthly balance sheet accounts for corporate reporting.</w:t>
            </w:r>
          </w:p>
          <w:p w:rsidR="00983E2C" w:rsidRPr="00B8362A" w:rsidRDefault="00983E2C" w:rsidP="00983E2C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pacing w:val="-1"/>
                <w:sz w:val="20"/>
                <w:szCs w:val="20"/>
              </w:rPr>
              <w:t>Optimized and managed research and development spending through collaboration with key business</w:t>
            </w:r>
            <w:r w:rsidRPr="00B8362A">
              <w:rPr>
                <w:rFonts w:ascii="Century Gothic" w:hAnsi="Century Gothic" w:cs="Century Gothic"/>
                <w:color w:val="000000"/>
                <w:spacing w:val="-1"/>
                <w:sz w:val="20"/>
                <w:szCs w:val="20"/>
              </w:rPr>
              <w:t xml:space="preserve"> leaders.</w:t>
            </w:r>
          </w:p>
          <w:p w:rsidR="00983E2C" w:rsidRPr="00B8362A" w:rsidRDefault="00983E2C" w:rsidP="00983E2C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Generated financial statements and facilitated account closing procedures each month.</w:t>
            </w:r>
          </w:p>
          <w:p w:rsidR="00983E2C" w:rsidRPr="00B8362A" w:rsidRDefault="00983E2C" w:rsidP="00983E2C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pacing w:val="-1"/>
                <w:sz w:val="20"/>
                <w:szCs w:val="20"/>
              </w:rPr>
              <w:t>Compiled general ledger entries on a short schedule with nearly 100% accuracy.</w:t>
            </w:r>
          </w:p>
          <w:p w:rsidR="00983E2C" w:rsidRPr="00B8362A" w:rsidRDefault="00983E2C" w:rsidP="00983E2C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pacing w:val="-1"/>
                <w:sz w:val="20"/>
                <w:szCs w:val="20"/>
              </w:rPr>
              <w:t>Created daily and weekly cash reports for accounting management.</w:t>
            </w:r>
          </w:p>
          <w:p w:rsidR="00983E2C" w:rsidRPr="00B8362A" w:rsidRDefault="00983E2C" w:rsidP="00983E2C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Maintained</w:t>
            </w:r>
            <w:r w:rsidRPr="00B8362A">
              <w:rPr>
                <w:rFonts w:ascii="Century Gothic" w:hAnsi="Century Gothic" w:cs="Century Gothic"/>
                <w:color w:val="000000"/>
                <w:spacing w:val="-6"/>
                <w:sz w:val="20"/>
                <w:szCs w:val="20"/>
              </w:rPr>
              <w:t xml:space="preserve"> </w:t>
            </w:r>
            <w:r w:rsidRPr="00B8362A">
              <w:rPr>
                <w:rFonts w:ascii="Century Gothic" w:hAnsi="Century Gothic" w:cs="Century Gothic"/>
                <w:color w:val="000000"/>
                <w:spacing w:val="-2"/>
                <w:sz w:val="20"/>
                <w:szCs w:val="20"/>
              </w:rPr>
              <w:t>100</w:t>
            </w:r>
            <w:r w:rsidRPr="00B8362A">
              <w:rPr>
                <w:rFonts w:ascii="Century Gothic" w:hAnsi="Century Gothic" w:cs="Century Gothic"/>
                <w:color w:val="000000"/>
                <w:spacing w:val="-1"/>
                <w:sz w:val="20"/>
                <w:szCs w:val="20"/>
              </w:rPr>
              <w:t>% accuracy in calculating discounts, interest and commissions.</w:t>
            </w:r>
          </w:p>
          <w:p w:rsidR="00983E2C" w:rsidRPr="00B8362A" w:rsidRDefault="00983E2C" w:rsidP="00983E2C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pacing w:val="-1"/>
                <w:sz w:val="20"/>
                <w:szCs w:val="20"/>
              </w:rPr>
              <w:t>Facilitated successful internal and external audits through sound and thorough documentation.</w:t>
            </w:r>
          </w:p>
          <w:p w:rsidR="00983E2C" w:rsidRPr="00B8362A" w:rsidRDefault="00983E2C" w:rsidP="00983E2C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pacing w:val="-1"/>
                <w:sz w:val="20"/>
                <w:szCs w:val="20"/>
              </w:rPr>
              <w:t>Monitored payments due from clients and promptly contacted clients with past due payments.</w:t>
            </w:r>
          </w:p>
          <w:p w:rsidR="00983E2C" w:rsidRPr="00B8362A" w:rsidRDefault="00983E2C" w:rsidP="00983E2C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pacing w:val="-1"/>
                <w:sz w:val="20"/>
                <w:szCs w:val="20"/>
              </w:rPr>
              <w:t>Reconciled vendor statements and handled payment complaints or discrepancies.</w:t>
            </w:r>
          </w:p>
          <w:p w:rsidR="00983E2C" w:rsidRPr="00B8362A" w:rsidRDefault="00983E2C" w:rsidP="00983E2C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pacing w:val="-1"/>
                <w:sz w:val="20"/>
                <w:szCs w:val="20"/>
              </w:rPr>
              <w:t>Reviewed all expense reports for accuracy and proper expense disclosure.</w:t>
            </w:r>
          </w:p>
          <w:p w:rsidR="00644D93" w:rsidRPr="00B8362A" w:rsidRDefault="00983E2C" w:rsidP="00983E2C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pacing w:val="-1"/>
                <w:sz w:val="20"/>
                <w:szCs w:val="20"/>
              </w:rPr>
              <w:t>Supervised invoice processing, purchase orders, expense reports, credit memos and payment</w:t>
            </w:r>
            <w:r w:rsidRPr="00B8362A">
              <w:rPr>
                <w:sz w:val="20"/>
                <w:szCs w:val="20"/>
              </w:rPr>
              <w:t xml:space="preserve"> transactions.</w:t>
            </w:r>
          </w:p>
          <w:p w:rsidR="005A3061" w:rsidRPr="00CF1A49" w:rsidRDefault="00983E2C" w:rsidP="00644D93">
            <w:pPr>
              <w:pStyle w:val="ListParagraph"/>
              <w:numPr>
                <w:ilvl w:val="0"/>
                <w:numId w:val="14"/>
              </w:numPr>
            </w:pPr>
            <w:r w:rsidRPr="00B8362A">
              <w:rPr>
                <w:rFonts w:ascii="Century Gothic" w:hAnsi="Century Gothic" w:cs="Century Gothic"/>
                <w:color w:val="000000"/>
                <w:spacing w:val="-1"/>
                <w:sz w:val="20"/>
                <w:szCs w:val="20"/>
              </w:rPr>
              <w:t>Filed and addressed employee complaints in accordance with company policies and government</w:t>
            </w:r>
            <w:r w:rsidRPr="00B8362A">
              <w:rPr>
                <w:rFonts w:ascii="Century Gothic" w:hAnsi="Century Gothic" w:cs="Century Gothic"/>
                <w:color w:val="000000"/>
                <w:spacing w:val="-1"/>
                <w:sz w:val="20"/>
                <w:szCs w:val="20"/>
              </w:rPr>
              <w:t xml:space="preserve"> regulations.</w:t>
            </w:r>
            <w:r>
              <w:br/>
            </w:r>
          </w:p>
        </w:tc>
      </w:tr>
      <w:tr w:rsidR="00F61DF9" w:rsidRPr="00CF1A49" w:rsidTr="00983E2C">
        <w:tc>
          <w:tcPr>
            <w:tcW w:w="9290" w:type="dxa"/>
            <w:tcMar>
              <w:top w:w="216" w:type="dxa"/>
            </w:tcMar>
          </w:tcPr>
          <w:p w:rsidR="00F61DF9" w:rsidRPr="00CF1A49" w:rsidRDefault="00983E2C" w:rsidP="00F61DF9">
            <w:pPr>
              <w:pStyle w:val="Heading3"/>
              <w:contextualSpacing w:val="0"/>
              <w:outlineLvl w:val="2"/>
            </w:pPr>
            <w:bookmarkStart w:id="0" w:name="_GoBack"/>
            <w:bookmarkEnd w:id="0"/>
            <w:r>
              <w:t>02/2008</w:t>
            </w:r>
            <w:r w:rsidR="00F61DF9" w:rsidRPr="00CF1A49">
              <w:t xml:space="preserve"> – </w:t>
            </w:r>
            <w:r>
              <w:t>05/2017</w:t>
            </w:r>
          </w:p>
          <w:p w:rsidR="00F61DF9" w:rsidRPr="00B8362A" w:rsidRDefault="00983E2C" w:rsidP="00F61DF9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B8362A">
              <w:rPr>
                <w:sz w:val="24"/>
                <w:szCs w:val="24"/>
              </w:rPr>
              <w:t>senior tax manager</w:t>
            </w:r>
            <w:r w:rsidR="00F61DF9" w:rsidRPr="00B8362A">
              <w:rPr>
                <w:sz w:val="24"/>
                <w:szCs w:val="24"/>
              </w:rPr>
              <w:t xml:space="preserve">, </w:t>
            </w:r>
            <w:r w:rsidRPr="00B8362A">
              <w:rPr>
                <w:rStyle w:val="SubtleReference"/>
                <w:sz w:val="24"/>
                <w:szCs w:val="24"/>
              </w:rPr>
              <w:t>maxtaxpros &amp; bookkeeping</w:t>
            </w:r>
          </w:p>
          <w:p w:rsidR="00F61DF9" w:rsidRPr="00B8362A" w:rsidRDefault="00983E2C" w:rsidP="00983E2C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Managed accounts receivable</w:t>
            </w:r>
          </w:p>
          <w:p w:rsidR="00983E2C" w:rsidRPr="00B8362A" w:rsidRDefault="00983E2C" w:rsidP="00983E2C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pacing w:val="-1"/>
                <w:sz w:val="20"/>
                <w:szCs w:val="20"/>
              </w:rPr>
              <w:t>Worked with human resources to develop a streamlined way to track paid time off.</w:t>
            </w:r>
          </w:p>
          <w:p w:rsidR="00983E2C" w:rsidRPr="00B8362A" w:rsidRDefault="00983E2C" w:rsidP="00983E2C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pacing w:val="-1"/>
                <w:sz w:val="20"/>
                <w:szCs w:val="20"/>
              </w:rPr>
              <w:lastRenderedPageBreak/>
              <w:t>Led payroll production for a multistate organization.</w:t>
            </w:r>
          </w:p>
          <w:p w:rsidR="00CD2A2E" w:rsidRPr="00B8362A" w:rsidRDefault="00CD2A2E" w:rsidP="00983E2C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pacing w:val="-1"/>
                <w:sz w:val="20"/>
                <w:szCs w:val="20"/>
              </w:rPr>
              <w:t>Oversaw the day-to-day processing of payroll for</w:t>
            </w:r>
            <w:r w:rsidRPr="00B8362A">
              <w:rPr>
                <w:rFonts w:ascii="Century Gothic" w:hAnsi="Century Gothic" w:cs="Century Gothic"/>
                <w:color w:val="000000"/>
                <w:spacing w:val="-6"/>
                <w:sz w:val="20"/>
                <w:szCs w:val="20"/>
              </w:rPr>
              <w:t xml:space="preserve"> </w:t>
            </w:r>
            <w:r w:rsidRPr="00B8362A">
              <w:rPr>
                <w:rFonts w:ascii="Century Gothic" w:hAnsi="Century Gothic" w:cs="Century Gothic"/>
                <w:color w:val="000000"/>
                <w:spacing w:val="-3"/>
                <w:sz w:val="20"/>
                <w:szCs w:val="20"/>
              </w:rPr>
              <w:t>20</w:t>
            </w:r>
            <w:r w:rsidRPr="00B8362A">
              <w:rPr>
                <w:rFonts w:ascii="Century Gothic" w:hAnsi="Century Gothic" w:cs="Century Gothic"/>
                <w:color w:val="000000"/>
                <w:spacing w:val="-7"/>
                <w:sz w:val="20"/>
                <w:szCs w:val="20"/>
              </w:rPr>
              <w:t xml:space="preserve"> </w:t>
            </w:r>
            <w:r w:rsidRPr="00B8362A">
              <w:rPr>
                <w:rFonts w:ascii="Century Gothic" w:hAnsi="Century Gothic" w:cs="Century Gothic"/>
                <w:color w:val="000000"/>
                <w:spacing w:val="-1"/>
                <w:sz w:val="20"/>
                <w:szCs w:val="20"/>
              </w:rPr>
              <w:t>employees, including review of time-sheets and</w:t>
            </w:r>
            <w:r w:rsidRPr="00B8362A">
              <w:rPr>
                <w:rFonts w:ascii="Century Gothic" w:hAnsi="Century Gothic" w:cs="Century Gothic"/>
                <w:color w:val="000000"/>
                <w:spacing w:val="-1"/>
                <w:sz w:val="20"/>
                <w:szCs w:val="20"/>
              </w:rPr>
              <w:t xml:space="preserve"> computing pay in accordance with FLSA.</w:t>
            </w:r>
          </w:p>
          <w:p w:rsidR="00CD2A2E" w:rsidRPr="00B8362A" w:rsidRDefault="00CD2A2E" w:rsidP="00983E2C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pacing w:val="-1"/>
                <w:sz w:val="20"/>
                <w:szCs w:val="20"/>
              </w:rPr>
              <w:t>Reconciled all payroll liabilities to the general ledger and prepared monthly payroll accrual entries.</w:t>
            </w:r>
          </w:p>
          <w:p w:rsidR="00CD2A2E" w:rsidRPr="00B8362A" w:rsidRDefault="00CD2A2E" w:rsidP="00983E2C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Maintained daily bookkeeping report.</w:t>
            </w:r>
          </w:p>
          <w:p w:rsidR="00CD2A2E" w:rsidRPr="00B8362A" w:rsidRDefault="00CD2A2E" w:rsidP="00983E2C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Maintained efficient internal accounting controls, adherence to accounting policies and other</w:t>
            </w:r>
            <w:r w:rsidRPr="00B8362A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 xml:space="preserve"> company policies and procedures.</w:t>
            </w:r>
          </w:p>
          <w:p w:rsidR="00CD2A2E" w:rsidRPr="00B8362A" w:rsidRDefault="00CD2A2E" w:rsidP="00983E2C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pacing w:val="-1"/>
                <w:sz w:val="20"/>
                <w:szCs w:val="20"/>
              </w:rPr>
              <w:t>Managed and remained up-to-date on multi-state sales and use tax filings and set up new states as</w:t>
            </w:r>
            <w:r w:rsidRPr="00B8362A">
              <w:rPr>
                <w:rFonts w:ascii="Century Gothic" w:hAnsi="Century Gothic" w:cs="Century Gothic"/>
                <w:color w:val="000000"/>
                <w:spacing w:val="-1"/>
                <w:sz w:val="20"/>
                <w:szCs w:val="20"/>
              </w:rPr>
              <w:t xml:space="preserve"> needed.</w:t>
            </w:r>
          </w:p>
          <w:p w:rsidR="00CD2A2E" w:rsidRPr="00B8362A" w:rsidRDefault="00CD2A2E" w:rsidP="00983E2C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Audited contracts, orders and vouchers.</w:t>
            </w:r>
          </w:p>
          <w:p w:rsidR="00CD2A2E" w:rsidRPr="00B8362A" w:rsidRDefault="00CD2A2E" w:rsidP="00983E2C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pacing w:val="-1"/>
                <w:sz w:val="20"/>
                <w:szCs w:val="20"/>
              </w:rPr>
              <w:t>Reviewed, investigated and corrected errors and inconsistencies in financial entries, documents and</w:t>
            </w:r>
            <w:r w:rsidRPr="00B8362A">
              <w:rPr>
                <w:rFonts w:ascii="Century Gothic" w:hAnsi="Century Gothic" w:cs="Century Gothic"/>
                <w:color w:val="000000"/>
                <w:spacing w:val="-1"/>
                <w:sz w:val="20"/>
                <w:szCs w:val="20"/>
              </w:rPr>
              <w:t xml:space="preserve"> reports.</w:t>
            </w:r>
          </w:p>
          <w:p w:rsidR="00CD2A2E" w:rsidRPr="00B8362A" w:rsidRDefault="00CD2A2E" w:rsidP="00983E2C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Processed terminations.</w:t>
            </w:r>
          </w:p>
          <w:p w:rsidR="00644D93" w:rsidRPr="00B8362A" w:rsidRDefault="00CD2A2E" w:rsidP="00983E2C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 xml:space="preserve">Coded accounting documents. </w:t>
            </w:r>
          </w:p>
          <w:p w:rsidR="00CD2A2E" w:rsidRDefault="00CD2A2E" w:rsidP="00644D93"/>
        </w:tc>
      </w:tr>
      <w:tr w:rsidR="005A3061" w:rsidRPr="00CF1A49" w:rsidTr="00983E2C">
        <w:tc>
          <w:tcPr>
            <w:tcW w:w="9290" w:type="dxa"/>
            <w:tcMar>
              <w:top w:w="216" w:type="dxa"/>
            </w:tcMar>
          </w:tcPr>
          <w:p w:rsidR="005A3061" w:rsidRPr="00CF1A49" w:rsidRDefault="005A3061" w:rsidP="005A3061">
            <w:pPr>
              <w:pStyle w:val="Heading3"/>
              <w:contextualSpacing w:val="0"/>
              <w:outlineLvl w:val="2"/>
            </w:pPr>
            <w:r>
              <w:lastRenderedPageBreak/>
              <w:t>08/2011</w:t>
            </w:r>
            <w:r w:rsidRPr="00CF1A49">
              <w:t xml:space="preserve"> – </w:t>
            </w:r>
            <w:r>
              <w:t>02/2013</w:t>
            </w:r>
          </w:p>
          <w:p w:rsidR="005A3061" w:rsidRPr="00B8362A" w:rsidRDefault="00053D9C" w:rsidP="005A3061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B8362A">
              <w:rPr>
                <w:sz w:val="24"/>
                <w:szCs w:val="24"/>
              </w:rPr>
              <w:t>general accountant</w:t>
            </w:r>
            <w:r w:rsidR="005A3061" w:rsidRPr="00B8362A">
              <w:rPr>
                <w:sz w:val="24"/>
                <w:szCs w:val="24"/>
              </w:rPr>
              <w:t xml:space="preserve">, </w:t>
            </w:r>
            <w:r w:rsidRPr="00B8362A">
              <w:rPr>
                <w:rStyle w:val="SubtleReference"/>
                <w:sz w:val="24"/>
                <w:szCs w:val="24"/>
              </w:rPr>
              <w:t>spaeth industries</w:t>
            </w:r>
          </w:p>
          <w:p w:rsidR="005A3061" w:rsidRPr="00B8362A" w:rsidRDefault="005A3061" w:rsidP="005A306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54" w:lineRule="exact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pacing w:val="-1"/>
                <w:sz w:val="20"/>
                <w:szCs w:val="20"/>
              </w:rPr>
              <w:t>Entered financial information and payments to guarantee that employees and vendors were paid</w:t>
            </w:r>
            <w:r w:rsidRPr="00B8362A">
              <w:rPr>
                <w:rFonts w:ascii="Century Gothic" w:hAnsi="Century Gothic" w:cs="Century Gothic"/>
                <w:color w:val="000000"/>
                <w:spacing w:val="-1"/>
                <w:sz w:val="20"/>
                <w:szCs w:val="20"/>
              </w:rPr>
              <w:t>.</w:t>
            </w:r>
          </w:p>
          <w:p w:rsidR="005A3061" w:rsidRPr="00B8362A" w:rsidRDefault="005A3061" w:rsidP="005A306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54" w:lineRule="exact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pacing w:val="-1"/>
                <w:sz w:val="20"/>
                <w:szCs w:val="20"/>
              </w:rPr>
              <w:t>Entered financial data into the company accounting database to be verified and reconciled</w:t>
            </w:r>
            <w:r w:rsidRPr="00B8362A">
              <w:rPr>
                <w:rFonts w:ascii="Century Gothic" w:hAnsi="Century Gothic" w:cs="Century Gothic"/>
                <w:color w:val="000000"/>
                <w:spacing w:val="-1"/>
                <w:sz w:val="20"/>
                <w:szCs w:val="20"/>
              </w:rPr>
              <w:t>,</w:t>
            </w:r>
          </w:p>
          <w:p w:rsidR="005A3061" w:rsidRPr="00B8362A" w:rsidRDefault="005A3061" w:rsidP="005A306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54" w:lineRule="exact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Modified a comprehensive financial reporting package to reflect growing organizational complexity.</w:t>
            </w:r>
          </w:p>
          <w:p w:rsidR="005A3061" w:rsidRPr="00B8362A" w:rsidRDefault="005A3061" w:rsidP="005A306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54" w:lineRule="exact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pacing w:val="-1"/>
                <w:sz w:val="20"/>
                <w:szCs w:val="20"/>
              </w:rPr>
              <w:t>Maintained integrity of general ledger, including the chart of accounts.</w:t>
            </w:r>
          </w:p>
          <w:p w:rsidR="005A3061" w:rsidRPr="00B8362A" w:rsidRDefault="005A3061" w:rsidP="005A306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54" w:lineRule="exact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Analyzed monthly balance sheet accounts for corporate reporting.</w:t>
            </w:r>
          </w:p>
          <w:p w:rsidR="005A3061" w:rsidRPr="00B8362A" w:rsidRDefault="005A3061" w:rsidP="005A306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54" w:lineRule="exact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Cooperated with engineering, manufacturing and corporate accounting to verify that quality</w:t>
            </w:r>
            <w:r w:rsidRPr="00B8362A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 xml:space="preserve"> standards were met.</w:t>
            </w:r>
          </w:p>
          <w:p w:rsidR="005A3061" w:rsidRPr="00B8362A" w:rsidRDefault="005A3061" w:rsidP="005A306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54" w:lineRule="exact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Generated financial statements and facilitated account closing procedures each month.</w:t>
            </w:r>
          </w:p>
          <w:p w:rsidR="005A3061" w:rsidRPr="00B8362A" w:rsidRDefault="005A3061" w:rsidP="005A306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54" w:lineRule="exact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pacing w:val="-1"/>
                <w:sz w:val="20"/>
                <w:szCs w:val="20"/>
              </w:rPr>
              <w:t>Compiled general ledger entries on a short schedule with nearly 100% accuracy.</w:t>
            </w:r>
          </w:p>
          <w:p w:rsidR="005A3061" w:rsidRPr="00B8362A" w:rsidRDefault="005A3061" w:rsidP="005A306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54" w:lineRule="exact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Analyzed and researched reporting issues to improve accounting operations procedures.</w:t>
            </w:r>
          </w:p>
          <w:p w:rsidR="005A3061" w:rsidRPr="00B8362A" w:rsidRDefault="005A3061" w:rsidP="005A306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54" w:lineRule="exact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pacing w:val="-1"/>
                <w:sz w:val="20"/>
                <w:szCs w:val="20"/>
              </w:rPr>
              <w:t>Created periodic reports comparing budgeted costs to actual costs</w:t>
            </w:r>
            <w:r w:rsidRPr="00B8362A">
              <w:rPr>
                <w:rFonts w:ascii="Century Gothic" w:hAnsi="Century Gothic" w:cs="Century Gothic"/>
                <w:color w:val="000000"/>
                <w:spacing w:val="-1"/>
                <w:sz w:val="20"/>
                <w:szCs w:val="20"/>
              </w:rPr>
              <w:t>.</w:t>
            </w:r>
          </w:p>
          <w:p w:rsidR="005A3061" w:rsidRPr="00B8362A" w:rsidRDefault="005A3061" w:rsidP="005A306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54" w:lineRule="exact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Suggested budgetary changes to increase company profits.</w:t>
            </w:r>
            <w:r w:rsidRPr="00B8362A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 xml:space="preserve"> </w:t>
            </w:r>
            <w:r w:rsidRPr="00B8362A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Suggested budgetary changes to increase company profits.</w:t>
            </w:r>
          </w:p>
          <w:p w:rsidR="005A3061" w:rsidRDefault="005A3061" w:rsidP="005A3061"/>
        </w:tc>
      </w:tr>
      <w:tr w:rsidR="00053D9C" w:rsidRPr="00CF1A49" w:rsidTr="00983E2C">
        <w:tc>
          <w:tcPr>
            <w:tcW w:w="9290" w:type="dxa"/>
            <w:tcMar>
              <w:top w:w="216" w:type="dxa"/>
            </w:tcMar>
          </w:tcPr>
          <w:p w:rsidR="00053D9C" w:rsidRPr="00CF1A49" w:rsidRDefault="00053D9C" w:rsidP="00053D9C">
            <w:pPr>
              <w:pStyle w:val="Heading3"/>
              <w:contextualSpacing w:val="0"/>
              <w:outlineLvl w:val="2"/>
            </w:pPr>
            <w:r>
              <w:t>0</w:t>
            </w:r>
            <w:r w:rsidR="00EA2884">
              <w:t>6</w:t>
            </w:r>
            <w:r>
              <w:t>/200</w:t>
            </w:r>
            <w:r w:rsidR="00EA2884">
              <w:t>8</w:t>
            </w:r>
            <w:r w:rsidRPr="00CF1A49">
              <w:t xml:space="preserve"> – </w:t>
            </w:r>
            <w:r>
              <w:t>07/2011</w:t>
            </w:r>
          </w:p>
          <w:p w:rsidR="00EA2884" w:rsidRPr="00B8362A" w:rsidRDefault="00EA2884" w:rsidP="00053D9C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B8362A">
              <w:rPr>
                <w:sz w:val="24"/>
                <w:szCs w:val="24"/>
              </w:rPr>
              <w:t xml:space="preserve">promoted to - </w:t>
            </w:r>
            <w:r w:rsidR="00053D9C" w:rsidRPr="00B8362A">
              <w:rPr>
                <w:sz w:val="24"/>
                <w:szCs w:val="24"/>
              </w:rPr>
              <w:t xml:space="preserve">accounting manager/hr generalist, </w:t>
            </w:r>
          </w:p>
          <w:p w:rsidR="00053D9C" w:rsidRPr="00B8362A" w:rsidRDefault="00053D9C" w:rsidP="00053D9C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B8362A">
              <w:rPr>
                <w:rStyle w:val="SubtleReference"/>
                <w:sz w:val="24"/>
                <w:szCs w:val="24"/>
              </w:rPr>
              <w:t>metro air conditioning</w:t>
            </w:r>
          </w:p>
          <w:p w:rsidR="00053D9C" w:rsidRPr="00B8362A" w:rsidRDefault="00053D9C" w:rsidP="00053D9C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Modified a comprehensive financial reporting package to reflect growing organizational complexity.</w:t>
            </w:r>
          </w:p>
          <w:p w:rsidR="00053D9C" w:rsidRPr="00B8362A" w:rsidRDefault="00053D9C" w:rsidP="00053D9C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pacing w:val="-1"/>
                <w:sz w:val="20"/>
                <w:szCs w:val="20"/>
              </w:rPr>
              <w:t>Maintained integrity of general ledger, including the chart of accounts.</w:t>
            </w:r>
          </w:p>
          <w:p w:rsidR="00053D9C" w:rsidRPr="00B8362A" w:rsidRDefault="00053D9C" w:rsidP="00053D9C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pacing w:val="-1"/>
                <w:sz w:val="20"/>
                <w:szCs w:val="20"/>
              </w:rPr>
              <w:t>Filed tax returns and prepared governmental reports in compliance with strict standards.</w:t>
            </w:r>
          </w:p>
          <w:p w:rsidR="00053D9C" w:rsidRPr="00B8362A" w:rsidRDefault="00053D9C" w:rsidP="00053D9C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Analyzed monthly balance sheet accounts for corporate reporting.</w:t>
            </w:r>
          </w:p>
          <w:p w:rsidR="00053D9C" w:rsidRPr="00B8362A" w:rsidRDefault="00053D9C" w:rsidP="00053D9C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Generated financial statements and facilitated account closing procedures each month.</w:t>
            </w:r>
          </w:p>
          <w:p w:rsidR="00053D9C" w:rsidRPr="00B8362A" w:rsidRDefault="00053D9C" w:rsidP="00053D9C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pacing w:val="-1"/>
                <w:sz w:val="20"/>
                <w:szCs w:val="20"/>
              </w:rPr>
              <w:lastRenderedPageBreak/>
              <w:t>Optimized and managed research and development spending through collaboration with key business</w:t>
            </w:r>
            <w:r w:rsidRPr="00B8362A">
              <w:rPr>
                <w:rFonts w:ascii="Century Gothic" w:hAnsi="Century Gothic" w:cs="Century Gothic"/>
                <w:color w:val="000000"/>
                <w:spacing w:val="-1"/>
                <w:sz w:val="20"/>
                <w:szCs w:val="20"/>
              </w:rPr>
              <w:t xml:space="preserve"> leaders.</w:t>
            </w:r>
          </w:p>
          <w:p w:rsidR="00053D9C" w:rsidRPr="00B8362A" w:rsidRDefault="00053D9C" w:rsidP="00053D9C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Analyzed and researched reporting issues to improve accounting operations procedures.</w:t>
            </w:r>
          </w:p>
          <w:p w:rsidR="00053D9C" w:rsidRPr="00B8362A" w:rsidRDefault="00053D9C" w:rsidP="00053D9C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Trained</w:t>
            </w:r>
            <w:r w:rsidRPr="00B8362A">
              <w:rPr>
                <w:rFonts w:ascii="Century Gothic" w:hAnsi="Century Gothic" w:cs="Century Gothic"/>
                <w:color w:val="000000"/>
                <w:spacing w:val="-6"/>
                <w:sz w:val="20"/>
                <w:szCs w:val="20"/>
              </w:rPr>
              <w:t xml:space="preserve"> </w:t>
            </w:r>
            <w:r w:rsidRPr="00B8362A">
              <w:rPr>
                <w:rFonts w:ascii="Century Gothic" w:hAnsi="Century Gothic" w:cs="Century Gothic"/>
                <w:color w:val="000000"/>
                <w:spacing w:val="-3"/>
                <w:sz w:val="20"/>
                <w:szCs w:val="20"/>
              </w:rPr>
              <w:t>12</w:t>
            </w:r>
            <w:r w:rsidRPr="00B8362A">
              <w:rPr>
                <w:rFonts w:ascii="Century Gothic" w:hAnsi="Century Gothic" w:cs="Century Gothic"/>
                <w:color w:val="000000"/>
                <w:spacing w:val="-1"/>
                <w:sz w:val="20"/>
                <w:szCs w:val="20"/>
              </w:rPr>
              <w:t xml:space="preserve"> new employees on accounting principles and company procedures.</w:t>
            </w:r>
          </w:p>
          <w:p w:rsidR="00EA2884" w:rsidRPr="00B8362A" w:rsidRDefault="00EA2884" w:rsidP="00053D9C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pacing w:val="-1"/>
                <w:sz w:val="20"/>
                <w:szCs w:val="20"/>
              </w:rPr>
              <w:t>Computed taxes owed by applying prescribed rates, laws and regulations.</w:t>
            </w:r>
          </w:p>
          <w:p w:rsidR="00EA2884" w:rsidRPr="00B8362A" w:rsidRDefault="00EA2884" w:rsidP="00053D9C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pacing w:val="-1"/>
                <w:sz w:val="20"/>
                <w:szCs w:val="20"/>
              </w:rPr>
              <w:t>Developed and enforced company policy and procedures relating to all phases of human resources</w:t>
            </w:r>
            <w:r w:rsidRPr="00B8362A">
              <w:rPr>
                <w:sz w:val="20"/>
                <w:szCs w:val="20"/>
              </w:rPr>
              <w:t xml:space="preserve"> activity.</w:t>
            </w:r>
          </w:p>
          <w:p w:rsidR="00EA2884" w:rsidRPr="00B8362A" w:rsidRDefault="00EA2884" w:rsidP="00053D9C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pacing w:val="-1"/>
                <w:sz w:val="20"/>
                <w:szCs w:val="20"/>
              </w:rPr>
              <w:t>Educated and advised employees on group health plans, voluntary benefits and 401(k) retirement</w:t>
            </w:r>
            <w:r w:rsidRPr="00B8362A">
              <w:rPr>
                <w:rFonts w:ascii="Century Gothic" w:hAnsi="Century Gothic" w:cs="Century Gothic"/>
                <w:color w:val="000000"/>
                <w:spacing w:val="-1"/>
                <w:sz w:val="20"/>
                <w:szCs w:val="20"/>
              </w:rPr>
              <w:t xml:space="preserve"> plans.</w:t>
            </w:r>
          </w:p>
          <w:p w:rsidR="00EA2884" w:rsidRPr="00B8362A" w:rsidRDefault="00EA2884" w:rsidP="00053D9C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Developed company personnel policies, standard operating procedures and employee handbooks.</w:t>
            </w:r>
          </w:p>
          <w:p w:rsidR="00EA2884" w:rsidRPr="00B8362A" w:rsidRDefault="00EA2884" w:rsidP="00053D9C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Developed and facilitated all new-hire orientations.</w:t>
            </w:r>
          </w:p>
          <w:p w:rsidR="00EA2884" w:rsidRPr="00B8362A" w:rsidRDefault="00EA2884" w:rsidP="00053D9C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Conducted employment verifications and investigations.</w:t>
            </w:r>
          </w:p>
          <w:p w:rsidR="00EA2884" w:rsidRPr="00B8362A" w:rsidRDefault="00EA2884" w:rsidP="00053D9C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pacing w:val="-1"/>
                <w:sz w:val="20"/>
                <w:szCs w:val="20"/>
              </w:rPr>
              <w:t>Facilitated the criminal background check process for new hires.</w:t>
            </w:r>
          </w:p>
          <w:p w:rsidR="00EA2884" w:rsidRPr="00B8362A" w:rsidRDefault="00EA2884" w:rsidP="00053D9C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B8362A">
              <w:rPr>
                <w:rFonts w:ascii="Century Gothic" w:hAnsi="Century Gothic" w:cs="Century Gothic"/>
                <w:color w:val="000000"/>
                <w:spacing w:val="-1"/>
                <w:sz w:val="20"/>
                <w:szCs w:val="20"/>
              </w:rPr>
              <w:t>Established and monitored employee pay scales.</w:t>
            </w:r>
          </w:p>
          <w:p w:rsidR="00EA2884" w:rsidRDefault="00EA2884" w:rsidP="00053D9C">
            <w:pPr>
              <w:pStyle w:val="ListParagraph"/>
              <w:numPr>
                <w:ilvl w:val="0"/>
                <w:numId w:val="18"/>
              </w:numPr>
            </w:pPr>
            <w:r w:rsidRPr="00B8362A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Managed the employee rewards programs.</w:t>
            </w:r>
          </w:p>
        </w:tc>
      </w:tr>
      <w:tr w:rsidR="00053D9C" w:rsidRPr="00CF1A49" w:rsidTr="00983E2C">
        <w:tc>
          <w:tcPr>
            <w:tcW w:w="9290" w:type="dxa"/>
            <w:tcMar>
              <w:top w:w="216" w:type="dxa"/>
            </w:tcMar>
          </w:tcPr>
          <w:p w:rsidR="00053D9C" w:rsidRPr="00CF1A49" w:rsidRDefault="00EA2884" w:rsidP="00053D9C">
            <w:pPr>
              <w:pStyle w:val="Heading3"/>
              <w:contextualSpacing w:val="0"/>
              <w:outlineLvl w:val="2"/>
            </w:pPr>
            <w:r>
              <w:lastRenderedPageBreak/>
              <w:t>04/2007</w:t>
            </w:r>
            <w:r w:rsidR="00053D9C" w:rsidRPr="00CF1A49">
              <w:t xml:space="preserve"> – </w:t>
            </w:r>
            <w:r>
              <w:t>06/2008</w:t>
            </w:r>
          </w:p>
          <w:p w:rsidR="00053D9C" w:rsidRPr="00B8362A" w:rsidRDefault="00EA2884" w:rsidP="00053D9C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B8362A">
              <w:rPr>
                <w:sz w:val="24"/>
                <w:szCs w:val="24"/>
              </w:rPr>
              <w:t>dispatcher/csr</w:t>
            </w:r>
            <w:r w:rsidR="00053D9C" w:rsidRPr="00B8362A">
              <w:rPr>
                <w:sz w:val="24"/>
                <w:szCs w:val="24"/>
              </w:rPr>
              <w:t xml:space="preserve">, </w:t>
            </w:r>
            <w:r w:rsidRPr="00B8362A">
              <w:rPr>
                <w:rStyle w:val="SubtleReference"/>
                <w:sz w:val="24"/>
                <w:szCs w:val="24"/>
              </w:rPr>
              <w:t>metro air conditioning</w:t>
            </w:r>
          </w:p>
          <w:p w:rsidR="00053D9C" w:rsidRPr="00B8362A" w:rsidRDefault="00EA2884" w:rsidP="00EA2884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B8362A">
              <w:rPr>
                <w:rFonts w:ascii="Arial" w:hAnsi="Arial" w:cs="Arial"/>
                <w:color w:val="58585F"/>
                <w:sz w:val="20"/>
                <w:szCs w:val="20"/>
                <w:shd w:val="clear" w:color="auto" w:fill="FFFFFF"/>
              </w:rPr>
              <w:t>Evaluated and adjusted routes to achieve daily objectives.</w:t>
            </w:r>
          </w:p>
          <w:p w:rsidR="00EA2884" w:rsidRPr="00B8362A" w:rsidRDefault="00EA2884" w:rsidP="00EA2884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B8362A">
              <w:rPr>
                <w:rFonts w:ascii="Arial" w:hAnsi="Arial" w:cs="Arial"/>
                <w:color w:val="58585F"/>
                <w:sz w:val="20"/>
                <w:szCs w:val="20"/>
                <w:shd w:val="clear" w:color="auto" w:fill="FFFFFF"/>
              </w:rPr>
              <w:t>Watched dispatch board and prioritized calls.</w:t>
            </w:r>
          </w:p>
          <w:p w:rsidR="00EA2884" w:rsidRPr="00B8362A" w:rsidRDefault="00EA2884" w:rsidP="00EA2884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B8362A">
              <w:rPr>
                <w:rFonts w:ascii="Arial" w:hAnsi="Arial" w:cs="Arial"/>
                <w:color w:val="58585F"/>
                <w:sz w:val="20"/>
                <w:szCs w:val="20"/>
                <w:shd w:val="clear" w:color="auto" w:fill="FFFFFF"/>
              </w:rPr>
              <w:t>Prepared daily delivery and work schedules to maximize coverage.</w:t>
            </w:r>
          </w:p>
          <w:p w:rsidR="00EA2884" w:rsidRPr="00B8362A" w:rsidRDefault="00EA2884" w:rsidP="00EA2884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B8362A">
              <w:rPr>
                <w:rFonts w:ascii="Arial" w:hAnsi="Arial" w:cs="Arial"/>
                <w:color w:val="58585F"/>
                <w:sz w:val="20"/>
                <w:szCs w:val="20"/>
                <w:shd w:val="clear" w:color="auto" w:fill="FFFFFF"/>
              </w:rPr>
              <w:t>Monitored traffic and weather conditions and alerted drivers of potential issues.</w:t>
            </w:r>
          </w:p>
          <w:p w:rsidR="00EA2884" w:rsidRPr="00B8362A" w:rsidRDefault="00EA2884" w:rsidP="00EA2884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B8362A">
              <w:rPr>
                <w:rFonts w:ascii="Arial" w:hAnsi="Arial" w:cs="Arial"/>
                <w:color w:val="58585F"/>
                <w:sz w:val="20"/>
                <w:szCs w:val="20"/>
                <w:shd w:val="clear" w:color="auto" w:fill="FFFFFF"/>
              </w:rPr>
              <w:t>Trained, mentored and guided junior employees in proper procedures and daily work performance.</w:t>
            </w:r>
          </w:p>
          <w:p w:rsidR="00EA2884" w:rsidRPr="00B8362A" w:rsidRDefault="00EA2884" w:rsidP="00EA2884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B8362A">
              <w:rPr>
                <w:rFonts w:ascii="Arial" w:hAnsi="Arial" w:cs="Arial"/>
                <w:color w:val="58585F"/>
                <w:sz w:val="20"/>
                <w:szCs w:val="20"/>
                <w:shd w:val="clear" w:color="auto" w:fill="FFFFFF"/>
              </w:rPr>
              <w:t>Documented all changes in computer tracking system.</w:t>
            </w:r>
          </w:p>
          <w:p w:rsidR="00EA2884" w:rsidRPr="00B8362A" w:rsidRDefault="00EA2884" w:rsidP="00EA2884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B8362A">
              <w:rPr>
                <w:rFonts w:ascii="Arial" w:hAnsi="Arial" w:cs="Arial"/>
                <w:color w:val="58585F"/>
                <w:sz w:val="20"/>
                <w:szCs w:val="20"/>
                <w:shd w:val="clear" w:color="auto" w:fill="FFFFFF"/>
              </w:rPr>
              <w:t xml:space="preserve">Provided an elevated customer experience to generate a loyal </w:t>
            </w:r>
            <w:r w:rsidRPr="00B8362A">
              <w:rPr>
                <w:rFonts w:ascii="Arial" w:hAnsi="Arial" w:cs="Arial"/>
                <w:color w:val="58585F"/>
                <w:sz w:val="20"/>
                <w:szCs w:val="20"/>
                <w:shd w:val="clear" w:color="auto" w:fill="FFFFFF"/>
              </w:rPr>
              <w:t>clientele</w:t>
            </w:r>
            <w:r w:rsidRPr="00B8362A">
              <w:rPr>
                <w:rFonts w:ascii="Arial" w:hAnsi="Arial" w:cs="Arial"/>
                <w:color w:val="58585F"/>
                <w:sz w:val="20"/>
                <w:szCs w:val="20"/>
                <w:shd w:val="clear" w:color="auto" w:fill="FFFFFF"/>
              </w:rPr>
              <w:t>.</w:t>
            </w:r>
          </w:p>
          <w:p w:rsidR="00EA2884" w:rsidRPr="00B8362A" w:rsidRDefault="00EA2884" w:rsidP="00EA2884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B8362A">
              <w:rPr>
                <w:rFonts w:ascii="Arial" w:hAnsi="Arial" w:cs="Arial"/>
                <w:color w:val="58585F"/>
                <w:sz w:val="20"/>
                <w:szCs w:val="20"/>
                <w:shd w:val="clear" w:color="auto" w:fill="FFFFFF"/>
              </w:rPr>
              <w:t>Investigated and resolved customer inquiries and complaints in a timely and empathetic manner.</w:t>
            </w:r>
          </w:p>
          <w:p w:rsidR="00EA2884" w:rsidRPr="00B8362A" w:rsidRDefault="00EA2884" w:rsidP="00EA2884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B8362A">
              <w:rPr>
                <w:rFonts w:ascii="Arial" w:hAnsi="Arial" w:cs="Arial"/>
                <w:color w:val="58585F"/>
                <w:sz w:val="20"/>
                <w:szCs w:val="20"/>
                <w:shd w:val="clear" w:color="auto" w:fill="FFFFFF"/>
              </w:rPr>
              <w:t>Ensured superior customer experience by addressing customer concerns, demonstrating empathy and resolving problems on the spot.</w:t>
            </w:r>
          </w:p>
          <w:p w:rsidR="00EA2884" w:rsidRDefault="00EA2884" w:rsidP="00EA2884">
            <w:pPr>
              <w:pStyle w:val="ListParagraph"/>
              <w:numPr>
                <w:ilvl w:val="0"/>
                <w:numId w:val="19"/>
              </w:numPr>
            </w:pPr>
            <w:r w:rsidRPr="00B8362A">
              <w:rPr>
                <w:rFonts w:ascii="Arial" w:hAnsi="Arial" w:cs="Arial"/>
                <w:color w:val="58585F"/>
                <w:sz w:val="20"/>
                <w:szCs w:val="20"/>
                <w:shd w:val="clear" w:color="auto" w:fill="FFFFFF"/>
              </w:rPr>
              <w:t>Built long-term customer relationships and advised customers on purchases and promotions.</w:t>
            </w:r>
          </w:p>
        </w:tc>
      </w:tr>
    </w:tbl>
    <w:sdt>
      <w:sdtPr>
        <w:alias w:val="Education:"/>
        <w:tag w:val="Education:"/>
        <w:id w:val="-1908763273"/>
        <w:placeholder>
          <w:docPart w:val="3E264433A440452F80FA5C7DBA38423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B8362A">
            <w:rPr>
              <w:sz w:val="26"/>
              <w:szCs w:val="26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CD2A2E">
        <w:tc>
          <w:tcPr>
            <w:tcW w:w="9290" w:type="dxa"/>
          </w:tcPr>
          <w:p w:rsidR="001D0BF1" w:rsidRPr="00CF1A49" w:rsidRDefault="001D0BF1" w:rsidP="001D0BF1">
            <w:pPr>
              <w:pStyle w:val="Heading3"/>
              <w:contextualSpacing w:val="0"/>
              <w:outlineLvl w:val="2"/>
            </w:pPr>
            <w:r w:rsidRPr="00CF1A49">
              <w:t xml:space="preserve"> </w:t>
            </w:r>
          </w:p>
          <w:p w:rsidR="001D0BF1" w:rsidRPr="00B8362A" w:rsidRDefault="00CD2A2E" w:rsidP="001D0BF1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B8362A">
              <w:rPr>
                <w:sz w:val="24"/>
                <w:szCs w:val="24"/>
              </w:rPr>
              <w:t>Associate of business administration</w:t>
            </w:r>
            <w:r w:rsidR="001D0BF1" w:rsidRPr="00B8362A">
              <w:rPr>
                <w:sz w:val="24"/>
                <w:szCs w:val="24"/>
              </w:rPr>
              <w:t xml:space="preserve">, </w:t>
            </w:r>
            <w:r w:rsidRPr="00B8362A">
              <w:rPr>
                <w:rStyle w:val="SubtleReference"/>
                <w:sz w:val="24"/>
                <w:szCs w:val="24"/>
              </w:rPr>
              <w:t>navarro junior college</w:t>
            </w:r>
          </w:p>
          <w:p w:rsidR="007538DC" w:rsidRPr="00CF1A49" w:rsidRDefault="007538DC" w:rsidP="00CD2A2E">
            <w:pPr>
              <w:contextualSpacing w:val="0"/>
            </w:pPr>
          </w:p>
        </w:tc>
      </w:tr>
    </w:tbl>
    <w:p w:rsidR="00B51D1B" w:rsidRPr="006E1507" w:rsidRDefault="00B51D1B" w:rsidP="00CD2A2E">
      <w:pPr>
        <w:pStyle w:val="Heading1"/>
      </w:pPr>
    </w:p>
    <w:sectPr w:rsidR="00B51D1B" w:rsidRPr="006E1507" w:rsidSect="00644D93">
      <w:footerReference w:type="default" r:id="rId7"/>
      <w:headerReference w:type="first" r:id="rId8"/>
      <w:pgSz w:w="12240" w:h="15840" w:code="1"/>
      <w:pgMar w:top="1440" w:right="1440" w:bottom="144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DB7" w:rsidRDefault="00606DB7" w:rsidP="0068194B">
      <w:r>
        <w:separator/>
      </w:r>
    </w:p>
    <w:p w:rsidR="00606DB7" w:rsidRDefault="00606DB7"/>
    <w:p w:rsidR="00606DB7" w:rsidRDefault="00606DB7"/>
  </w:endnote>
  <w:endnote w:type="continuationSeparator" w:id="0">
    <w:p w:rsidR="00606DB7" w:rsidRDefault="00606DB7" w:rsidP="0068194B">
      <w:r>
        <w:continuationSeparator/>
      </w:r>
    </w:p>
    <w:p w:rsidR="00606DB7" w:rsidRDefault="00606DB7"/>
    <w:p w:rsidR="00606DB7" w:rsidRDefault="00606D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362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DB7" w:rsidRDefault="00606DB7" w:rsidP="0068194B">
      <w:r>
        <w:separator/>
      </w:r>
    </w:p>
    <w:p w:rsidR="00606DB7" w:rsidRDefault="00606DB7"/>
    <w:p w:rsidR="00606DB7" w:rsidRDefault="00606DB7"/>
  </w:footnote>
  <w:footnote w:type="continuationSeparator" w:id="0">
    <w:p w:rsidR="00606DB7" w:rsidRDefault="00606DB7" w:rsidP="0068194B">
      <w:r>
        <w:continuationSeparator/>
      </w:r>
    </w:p>
    <w:p w:rsidR="00606DB7" w:rsidRDefault="00606DB7"/>
    <w:p w:rsidR="00606DB7" w:rsidRDefault="00606DB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1F2B8B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5C17493"/>
    <w:multiLevelType w:val="hybridMultilevel"/>
    <w:tmpl w:val="E96C9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107B38"/>
    <w:multiLevelType w:val="hybridMultilevel"/>
    <w:tmpl w:val="B9D2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18400A9"/>
    <w:multiLevelType w:val="hybridMultilevel"/>
    <w:tmpl w:val="FA96E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7C23F5"/>
    <w:multiLevelType w:val="hybridMultilevel"/>
    <w:tmpl w:val="60C4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FA5E4A"/>
    <w:multiLevelType w:val="hybridMultilevel"/>
    <w:tmpl w:val="26701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7A43B51"/>
    <w:multiLevelType w:val="hybridMultilevel"/>
    <w:tmpl w:val="A4246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6"/>
  </w:num>
  <w:num w:numId="8">
    <w:abstractNumId w:val="2"/>
  </w:num>
  <w:num w:numId="9">
    <w:abstractNumId w:val="17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3"/>
  </w:num>
  <w:num w:numId="16">
    <w:abstractNumId w:val="11"/>
  </w:num>
  <w:num w:numId="17">
    <w:abstractNumId w:val="10"/>
  </w:num>
  <w:num w:numId="18">
    <w:abstractNumId w:val="1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22F"/>
    <w:rsid w:val="000001EF"/>
    <w:rsid w:val="00007322"/>
    <w:rsid w:val="00007728"/>
    <w:rsid w:val="00024584"/>
    <w:rsid w:val="00024730"/>
    <w:rsid w:val="00053D9C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3061"/>
    <w:rsid w:val="005A6850"/>
    <w:rsid w:val="005B1B1B"/>
    <w:rsid w:val="005C5932"/>
    <w:rsid w:val="005D3CA7"/>
    <w:rsid w:val="005D4CC1"/>
    <w:rsid w:val="005F4B91"/>
    <w:rsid w:val="005F55D2"/>
    <w:rsid w:val="00606DB7"/>
    <w:rsid w:val="0062312F"/>
    <w:rsid w:val="00625F2C"/>
    <w:rsid w:val="00644D93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3E2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362A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2A2E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322F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2884"/>
    <w:rsid w:val="00EA5099"/>
    <w:rsid w:val="00EC1351"/>
    <w:rsid w:val="00EC4CBF"/>
    <w:rsid w:val="00EE2CA8"/>
    <w:rsid w:val="00EF17E8"/>
    <w:rsid w:val="00EF51D9"/>
    <w:rsid w:val="00F130DD"/>
    <w:rsid w:val="00F1535E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5DC2D8-985D-4DE3-9A9A-8F34A569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ol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3CFDC2B1C9C461B9B05EC1104C2A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B0437-0153-4586-AEAE-E92AF640BDE3}"/>
      </w:docPartPr>
      <w:docPartBody>
        <w:p w:rsidR="00000000" w:rsidRDefault="001466E7">
          <w:pPr>
            <w:pStyle w:val="93CFDC2B1C9C461B9B05EC1104C2A2B9"/>
          </w:pPr>
          <w:r w:rsidRPr="00CF1A49">
            <w:t>·</w:t>
          </w:r>
        </w:p>
      </w:docPartBody>
    </w:docPart>
    <w:docPart>
      <w:docPartPr>
        <w:name w:val="7C42B2D2A29244B0BAEB5E7398223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A3059-0EEC-4872-BD75-33E3981FEAE6}"/>
      </w:docPartPr>
      <w:docPartBody>
        <w:p w:rsidR="00000000" w:rsidRDefault="001466E7">
          <w:pPr>
            <w:pStyle w:val="7C42B2D2A29244B0BAEB5E73982234D2"/>
          </w:pPr>
          <w:r w:rsidRPr="00CF1A49">
            <w:t>Experience</w:t>
          </w:r>
        </w:p>
      </w:docPartBody>
    </w:docPart>
    <w:docPart>
      <w:docPartPr>
        <w:name w:val="3E264433A440452F80FA5C7DBA384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CA9A0-9706-4F15-8AF4-8DDE0796134F}"/>
      </w:docPartPr>
      <w:docPartBody>
        <w:p w:rsidR="00000000" w:rsidRDefault="001466E7">
          <w:pPr>
            <w:pStyle w:val="3E264433A440452F80FA5C7DBA384232"/>
          </w:pPr>
          <w:r w:rsidRPr="00CF1A49">
            <w:t>Education</w:t>
          </w:r>
        </w:p>
      </w:docPartBody>
    </w:docPart>
    <w:docPart>
      <w:docPartPr>
        <w:name w:val="8D94789D828042DE805D997CBDF03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0611E-DC80-47FB-98D9-DB802E1B6ADA}"/>
      </w:docPartPr>
      <w:docPartBody>
        <w:p w:rsidR="00000000" w:rsidRDefault="00056FAB" w:rsidP="00056FAB">
          <w:pPr>
            <w:pStyle w:val="8D94789D828042DE805D997CBDF030DE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FAB"/>
    <w:rsid w:val="00056FAB"/>
    <w:rsid w:val="0014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60D223FE1340CD86DFA72DE73EA76A">
    <w:name w:val="6C60D223FE1340CD86DFA72DE73EA76A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E542B93562224F6D8D56ACF054ECF03E">
    <w:name w:val="E542B93562224F6D8D56ACF054ECF03E"/>
  </w:style>
  <w:style w:type="paragraph" w:customStyle="1" w:styleId="4B86BDE74E024322949E0A334EC850AA">
    <w:name w:val="4B86BDE74E024322949E0A334EC850AA"/>
  </w:style>
  <w:style w:type="paragraph" w:customStyle="1" w:styleId="93CFDC2B1C9C461B9B05EC1104C2A2B9">
    <w:name w:val="93CFDC2B1C9C461B9B05EC1104C2A2B9"/>
  </w:style>
  <w:style w:type="paragraph" w:customStyle="1" w:styleId="05088647143542DE93051A19CFCB57F5">
    <w:name w:val="05088647143542DE93051A19CFCB57F5"/>
  </w:style>
  <w:style w:type="paragraph" w:customStyle="1" w:styleId="986EEEDC0DCB43648B07720545D38813">
    <w:name w:val="986EEEDC0DCB43648B07720545D38813"/>
  </w:style>
  <w:style w:type="paragraph" w:customStyle="1" w:styleId="447B4D45668647C0A3F037BA4DA67CBD">
    <w:name w:val="447B4D45668647C0A3F037BA4DA67CBD"/>
  </w:style>
  <w:style w:type="paragraph" w:customStyle="1" w:styleId="71C3360C2E3441AF8D9D00E6B6779BD5">
    <w:name w:val="71C3360C2E3441AF8D9D00E6B6779BD5"/>
  </w:style>
  <w:style w:type="paragraph" w:customStyle="1" w:styleId="C91B303834524EA7A297878D845C80AF">
    <w:name w:val="C91B303834524EA7A297878D845C80AF"/>
  </w:style>
  <w:style w:type="paragraph" w:customStyle="1" w:styleId="BDBB8201CD794A6EB8A03AC980DF8DA1">
    <w:name w:val="BDBB8201CD794A6EB8A03AC980DF8DA1"/>
  </w:style>
  <w:style w:type="paragraph" w:customStyle="1" w:styleId="C7B54ABC1F8E47028D271C5018FF6292">
    <w:name w:val="C7B54ABC1F8E47028D271C5018FF6292"/>
  </w:style>
  <w:style w:type="paragraph" w:customStyle="1" w:styleId="7C42B2D2A29244B0BAEB5E73982234D2">
    <w:name w:val="7C42B2D2A29244B0BAEB5E73982234D2"/>
  </w:style>
  <w:style w:type="paragraph" w:customStyle="1" w:styleId="79C1C01B14EE49DCA9679038A1B7E276">
    <w:name w:val="79C1C01B14EE49DCA9679038A1B7E276"/>
  </w:style>
  <w:style w:type="paragraph" w:customStyle="1" w:styleId="F5292B7D80394DA09511DEF35DEBE8F2">
    <w:name w:val="F5292B7D80394DA09511DEF35DEBE8F2"/>
  </w:style>
  <w:style w:type="paragraph" w:customStyle="1" w:styleId="C7B7DE656DA84D2F836B6484BF0B682F">
    <w:name w:val="C7B7DE656DA84D2F836B6484BF0B682F"/>
  </w:style>
  <w:style w:type="character" w:styleId="SubtleReference">
    <w:name w:val="Subtle Reference"/>
    <w:basedOn w:val="DefaultParagraphFont"/>
    <w:uiPriority w:val="10"/>
    <w:qFormat/>
    <w:rsid w:val="00056FAB"/>
    <w:rPr>
      <w:b/>
      <w:caps w:val="0"/>
      <w:smallCaps/>
      <w:color w:val="595959" w:themeColor="text1" w:themeTint="A6"/>
    </w:rPr>
  </w:style>
  <w:style w:type="paragraph" w:customStyle="1" w:styleId="D5AB2607DAA84C3494FDA887C7D2A7A6">
    <w:name w:val="D5AB2607DAA84C3494FDA887C7D2A7A6"/>
  </w:style>
  <w:style w:type="paragraph" w:customStyle="1" w:styleId="5CDAEEE57C2E4CF4B6B3CD39E500CFFC">
    <w:name w:val="5CDAEEE57C2E4CF4B6B3CD39E500CFFC"/>
  </w:style>
  <w:style w:type="paragraph" w:customStyle="1" w:styleId="0EAE600C3E1B4BF1A219E4A7F616CD4F">
    <w:name w:val="0EAE600C3E1B4BF1A219E4A7F616CD4F"/>
  </w:style>
  <w:style w:type="paragraph" w:customStyle="1" w:styleId="2F91691B8F3E47D7AEF9C25029ED9853">
    <w:name w:val="2F91691B8F3E47D7AEF9C25029ED9853"/>
  </w:style>
  <w:style w:type="paragraph" w:customStyle="1" w:styleId="6D5C27ED27874F14ADF2B5D7B5A1586B">
    <w:name w:val="6D5C27ED27874F14ADF2B5D7B5A1586B"/>
  </w:style>
  <w:style w:type="paragraph" w:customStyle="1" w:styleId="C3EF023081884DD89C01FB0F449BF086">
    <w:name w:val="C3EF023081884DD89C01FB0F449BF086"/>
  </w:style>
  <w:style w:type="paragraph" w:customStyle="1" w:styleId="D9150D0FF17C43BA8B4E8A670C750429">
    <w:name w:val="D9150D0FF17C43BA8B4E8A670C750429"/>
  </w:style>
  <w:style w:type="paragraph" w:customStyle="1" w:styleId="3E264433A440452F80FA5C7DBA384232">
    <w:name w:val="3E264433A440452F80FA5C7DBA384232"/>
  </w:style>
  <w:style w:type="paragraph" w:customStyle="1" w:styleId="1A806A36023C4B22B1D107846C7F6EE5">
    <w:name w:val="1A806A36023C4B22B1D107846C7F6EE5"/>
  </w:style>
  <w:style w:type="paragraph" w:customStyle="1" w:styleId="B533EEAEF0D04A76B4A8C0B148445348">
    <w:name w:val="B533EEAEF0D04A76B4A8C0B148445348"/>
  </w:style>
  <w:style w:type="paragraph" w:customStyle="1" w:styleId="625C653DD8C04A1BBDE66B8999CBF1C6">
    <w:name w:val="625C653DD8C04A1BBDE66B8999CBF1C6"/>
  </w:style>
  <w:style w:type="paragraph" w:customStyle="1" w:styleId="DD7320DAE253403386969CEB22206BE6">
    <w:name w:val="DD7320DAE253403386969CEB22206BE6"/>
  </w:style>
  <w:style w:type="paragraph" w:customStyle="1" w:styleId="D99596988B1345B6A94E65DB28C72FEC">
    <w:name w:val="D99596988B1345B6A94E65DB28C72FEC"/>
  </w:style>
  <w:style w:type="paragraph" w:customStyle="1" w:styleId="E0B0355705C34C2A8A2C8206B9838A7B">
    <w:name w:val="E0B0355705C34C2A8A2C8206B9838A7B"/>
  </w:style>
  <w:style w:type="paragraph" w:customStyle="1" w:styleId="2C62BF8759A84259AED8E112BE9A16B1">
    <w:name w:val="2C62BF8759A84259AED8E112BE9A16B1"/>
  </w:style>
  <w:style w:type="paragraph" w:customStyle="1" w:styleId="F25139010E944717A48814E6C72FEABC">
    <w:name w:val="F25139010E944717A48814E6C72FEABC"/>
  </w:style>
  <w:style w:type="paragraph" w:customStyle="1" w:styleId="52D44E5310F148F0A05D061CBF2D80BC">
    <w:name w:val="52D44E5310F148F0A05D061CBF2D80BC"/>
  </w:style>
  <w:style w:type="paragraph" w:customStyle="1" w:styleId="598B5E04047242048B461F153AD037BB">
    <w:name w:val="598B5E04047242048B461F153AD037BB"/>
  </w:style>
  <w:style w:type="paragraph" w:customStyle="1" w:styleId="DE6B4E009A074093922EF1CF105BD548">
    <w:name w:val="DE6B4E009A074093922EF1CF105BD548"/>
  </w:style>
  <w:style w:type="paragraph" w:customStyle="1" w:styleId="902D3A4A5DF9411EAFACF76C5315EAC6">
    <w:name w:val="902D3A4A5DF9411EAFACF76C5315EAC6"/>
  </w:style>
  <w:style w:type="paragraph" w:customStyle="1" w:styleId="F89CB1E104DF4FF98606743FDFE8387C">
    <w:name w:val="F89CB1E104DF4FF98606743FDFE8387C"/>
  </w:style>
  <w:style w:type="paragraph" w:customStyle="1" w:styleId="D3A192259EBF44AD909B5314D0ABCFD6">
    <w:name w:val="D3A192259EBF44AD909B5314D0ABCFD6"/>
  </w:style>
  <w:style w:type="paragraph" w:customStyle="1" w:styleId="9AA23921BC314D81BF3BB74EB21E6363">
    <w:name w:val="9AA23921BC314D81BF3BB74EB21E6363"/>
  </w:style>
  <w:style w:type="paragraph" w:customStyle="1" w:styleId="EDB12860EBF24023977CE8B8F3B86D63">
    <w:name w:val="EDB12860EBF24023977CE8B8F3B86D63"/>
  </w:style>
  <w:style w:type="paragraph" w:customStyle="1" w:styleId="1939F11F956A4A6E9BF27FB066881BB9">
    <w:name w:val="1939F11F956A4A6E9BF27FB066881BB9"/>
  </w:style>
  <w:style w:type="paragraph" w:customStyle="1" w:styleId="1A595647D4684FD38FE8D64C7BF45FB1">
    <w:name w:val="1A595647D4684FD38FE8D64C7BF45FB1"/>
  </w:style>
  <w:style w:type="paragraph" w:customStyle="1" w:styleId="9CF36BCC50FE4DC89E5FFA0837096EE1">
    <w:name w:val="9CF36BCC50FE4DC89E5FFA0837096EE1"/>
    <w:rsid w:val="00056FAB"/>
  </w:style>
  <w:style w:type="paragraph" w:customStyle="1" w:styleId="3EAEDFB5C23244F6A442EA25CAC9D1D4">
    <w:name w:val="3EAEDFB5C23244F6A442EA25CAC9D1D4"/>
    <w:rsid w:val="00056FAB"/>
  </w:style>
  <w:style w:type="paragraph" w:customStyle="1" w:styleId="1D5AA28572CC47FF933C3428597ECABF">
    <w:name w:val="1D5AA28572CC47FF933C3428597ECABF"/>
    <w:rsid w:val="00056FAB"/>
  </w:style>
  <w:style w:type="paragraph" w:customStyle="1" w:styleId="7DEE40969AE6488DACC18C030F8B3B88">
    <w:name w:val="7DEE40969AE6488DACC18C030F8B3B88"/>
    <w:rsid w:val="00056FAB"/>
  </w:style>
  <w:style w:type="paragraph" w:customStyle="1" w:styleId="EB33BBE7EB34440EBFF188EE6E5800ED">
    <w:name w:val="EB33BBE7EB34440EBFF188EE6E5800ED"/>
    <w:rsid w:val="00056FAB"/>
  </w:style>
  <w:style w:type="paragraph" w:customStyle="1" w:styleId="8D94789D828042DE805D997CBDF030DE">
    <w:name w:val="8D94789D828042DE805D997CBDF030DE"/>
    <w:rsid w:val="00056FAB"/>
  </w:style>
  <w:style w:type="paragraph" w:customStyle="1" w:styleId="89E1444151D648BBA99D80658B8BC16A">
    <w:name w:val="89E1444151D648BBA99D80658B8BC16A"/>
    <w:rsid w:val="00056FAB"/>
  </w:style>
  <w:style w:type="paragraph" w:customStyle="1" w:styleId="A71D91FCEB41470BB9F4B36E2C85DFC6">
    <w:name w:val="A71D91FCEB41470BB9F4B36E2C85DFC6"/>
    <w:rsid w:val="00056FAB"/>
  </w:style>
  <w:style w:type="paragraph" w:customStyle="1" w:styleId="4F138D93F1F1441DA927F12BAA2121F9">
    <w:name w:val="4F138D93F1F1441DA927F12BAA2121F9"/>
    <w:rsid w:val="00056FAB"/>
  </w:style>
  <w:style w:type="paragraph" w:customStyle="1" w:styleId="B4C00A2C6B014A1A9E3BE96462854E58">
    <w:name w:val="B4C00A2C6B014A1A9E3BE96462854E58"/>
    <w:rsid w:val="00056FAB"/>
  </w:style>
  <w:style w:type="paragraph" w:customStyle="1" w:styleId="107014716C2049E997A762C4EC3E52CD">
    <w:name w:val="107014716C2049E997A762C4EC3E52CD"/>
    <w:rsid w:val="00056FAB"/>
  </w:style>
  <w:style w:type="paragraph" w:customStyle="1" w:styleId="BC0346CB71DA455D90BCE7D47EAE1BB6">
    <w:name w:val="BC0346CB71DA455D90BCE7D47EAE1BB6"/>
    <w:rsid w:val="00056FAB"/>
  </w:style>
  <w:style w:type="paragraph" w:customStyle="1" w:styleId="B2CBDAC43E42451EB9689754241971C1">
    <w:name w:val="B2CBDAC43E42451EB9689754241971C1"/>
    <w:rsid w:val="00056FAB"/>
  </w:style>
  <w:style w:type="paragraph" w:customStyle="1" w:styleId="57F84DFBB4F24AA59FB654B025594F5B">
    <w:name w:val="57F84DFBB4F24AA59FB654B025594F5B"/>
    <w:rsid w:val="00056FAB"/>
  </w:style>
  <w:style w:type="paragraph" w:customStyle="1" w:styleId="247B6AAC335E4502A2AD7FD524290FC5">
    <w:name w:val="247B6AAC335E4502A2AD7FD524290FC5"/>
    <w:rsid w:val="00056FAB"/>
  </w:style>
  <w:style w:type="paragraph" w:customStyle="1" w:styleId="C786D75A6222429C80BA30D6B0BA7FE1">
    <w:name w:val="C786D75A6222429C80BA30D6B0BA7FE1"/>
    <w:rsid w:val="00056FAB"/>
  </w:style>
  <w:style w:type="paragraph" w:customStyle="1" w:styleId="5226A5CBC78243EBAB026C59BA726C51">
    <w:name w:val="5226A5CBC78243EBAB026C59BA726C51"/>
    <w:rsid w:val="00056FAB"/>
  </w:style>
  <w:style w:type="paragraph" w:customStyle="1" w:styleId="96809F732046448695A6898BCB9CC14C">
    <w:name w:val="96809F732046448695A6898BCB9CC14C"/>
    <w:rsid w:val="00056FAB"/>
  </w:style>
  <w:style w:type="paragraph" w:customStyle="1" w:styleId="D452D7F430C746988FF33A29B8734664">
    <w:name w:val="D452D7F430C746988FF33A29B8734664"/>
    <w:rsid w:val="00056FAB"/>
  </w:style>
  <w:style w:type="paragraph" w:customStyle="1" w:styleId="7B66C0B239AD4C5FBCFB6BEFD95FD3A9">
    <w:name w:val="7B66C0B239AD4C5FBCFB6BEFD95FD3A9"/>
    <w:rsid w:val="00056FAB"/>
  </w:style>
  <w:style w:type="paragraph" w:customStyle="1" w:styleId="2D56295A80B64A538B528B3BE2AD7943">
    <w:name w:val="2D56295A80B64A538B528B3BE2AD7943"/>
    <w:rsid w:val="00056FAB"/>
  </w:style>
  <w:style w:type="paragraph" w:customStyle="1" w:styleId="8F0F8EC3CCBE40A5B9CA76990BB0D5AD">
    <w:name w:val="8F0F8EC3CCBE40A5B9CA76990BB0D5AD"/>
    <w:rsid w:val="00056FAB"/>
  </w:style>
  <w:style w:type="paragraph" w:customStyle="1" w:styleId="0221BFA9214B43FCBECEC30FE982698A">
    <w:name w:val="0221BFA9214B43FCBECEC30FE982698A"/>
    <w:rsid w:val="00056FAB"/>
  </w:style>
  <w:style w:type="paragraph" w:customStyle="1" w:styleId="6960F5237FD243E39124C558FFFA1E07">
    <w:name w:val="6960F5237FD243E39124C558FFFA1E07"/>
    <w:rsid w:val="00056FAB"/>
  </w:style>
  <w:style w:type="paragraph" w:customStyle="1" w:styleId="0143C8E015A64A49BC2033C78EBB737F">
    <w:name w:val="0143C8E015A64A49BC2033C78EBB737F"/>
    <w:rsid w:val="00056FAB"/>
  </w:style>
  <w:style w:type="paragraph" w:customStyle="1" w:styleId="D6CB6EF29B9B43A5AA00DDBEDACF0E6F">
    <w:name w:val="D6CB6EF29B9B43A5AA00DDBEDACF0E6F"/>
    <w:rsid w:val="00056F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43</TotalTime>
  <Pages>3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Brandol Abram</dc:creator>
  <cp:keywords/>
  <dc:description/>
  <cp:lastModifiedBy>Jhane Abram</cp:lastModifiedBy>
  <cp:revision>4</cp:revision>
  <dcterms:created xsi:type="dcterms:W3CDTF">2018-08-09T17:29:00Z</dcterms:created>
  <dcterms:modified xsi:type="dcterms:W3CDTF">2018-08-09T18:41:00Z</dcterms:modified>
  <cp:category/>
</cp:coreProperties>
</file>