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4EFF1B8D" w14:textId="77777777" w:rsidTr="00C420C8">
        <w:tc>
          <w:tcPr>
            <w:tcW w:w="3023" w:type="dxa"/>
          </w:tcPr>
          <w:p w14:paraId="60B251B2" w14:textId="77777777" w:rsidR="00C420C8" w:rsidRPr="005152F2" w:rsidRDefault="005E6311" w:rsidP="005E6311">
            <w:pPr>
              <w:pStyle w:val="Heading1"/>
              <w:jc w:val="both"/>
            </w:pPr>
            <w:r>
              <w:t xml:space="preserve">alicious Grigsby </w:t>
            </w:r>
          </w:p>
          <w:p w14:paraId="33F50F7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5F131D9" wp14:editId="1112108D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FE653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B5E9D4C" w14:textId="77777777" w:rsidR="00C420C8" w:rsidRPr="00C420C8" w:rsidRDefault="005E6311" w:rsidP="00441EB9">
            <w:pPr>
              <w:pStyle w:val="Heading3"/>
            </w:pPr>
            <w:r>
              <w:t>Juslinjohnson54@gmail.com</w:t>
            </w:r>
          </w:p>
          <w:p w14:paraId="57C54360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D11A5F8" wp14:editId="29191681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1BF8F1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5B6A0C0" w14:textId="77777777" w:rsidR="00C420C8" w:rsidRPr="00C420C8" w:rsidRDefault="005E6311" w:rsidP="00441EB9">
            <w:pPr>
              <w:pStyle w:val="Heading3"/>
            </w:pPr>
            <w:r>
              <w:t>(870)-489-3829</w:t>
            </w:r>
          </w:p>
          <w:p w14:paraId="0A41CEA7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2810CA2" wp14:editId="6BCE7E69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DF03E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9A19B89" w14:textId="77777777" w:rsidR="00C420C8" w:rsidRPr="00C420C8" w:rsidRDefault="005C5B85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5DBB06D6B4F04A4483A5CB96A8D76F5B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7B83EA4D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7D89974" w14:textId="77777777" w:rsidR="00C420C8" w:rsidRPr="00441EB9" w:rsidRDefault="005C5B85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1EB223E0084642EFBD0C7303BEA41E7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14:paraId="6543435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EC09326" w14:textId="77777777" w:rsidR="00C420C8" w:rsidRDefault="005C5B85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BF3F121E9DF45F08C0AB954A7D274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0CD9BFFF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BD480FF" wp14:editId="5265A468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1EFFC17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8A74D0A" w14:textId="77777777" w:rsidR="00C420C8" w:rsidRDefault="00617D5F" w:rsidP="00D11C4D">
                  <w:r>
                    <w:t>To Accomplish My Goals</w:t>
                  </w:r>
                </w:p>
              </w:tc>
            </w:tr>
            <w:tr w:rsidR="00C420C8" w:rsidRPr="005152F2" w14:paraId="0B2F6219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07B17C0" w14:textId="77777777" w:rsidR="00C420C8" w:rsidRDefault="005C5B85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E1152A551BD4054880BE0DEEECF5BB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6D4B14F6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06107AB" wp14:editId="456FF57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A8F29B1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4701700" w14:textId="77777777" w:rsidR="00C420C8" w:rsidRPr="005152F2" w:rsidRDefault="005E6311" w:rsidP="00463463">
                  <w:r>
                    <w:t xml:space="preserve">Received a certification from Charters Communication for completing their class for 6 weeks for </w:t>
                  </w:r>
                  <w:r w:rsidR="00617D5F">
                    <w:t>a</w:t>
                  </w:r>
                  <w:r>
                    <w:t xml:space="preserve"> Call Agent </w:t>
                  </w:r>
                </w:p>
              </w:tc>
            </w:tr>
          </w:tbl>
          <w:p w14:paraId="33D31FBE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23FB1E9B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5757A83" w14:textId="77777777" w:rsidR="00C420C8" w:rsidRPr="005152F2" w:rsidRDefault="005C5B85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ADBFEFA1F034E2285867467DE28C0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46E9E029" w14:textId="77777777" w:rsidR="00C420C8" w:rsidRPr="0043426C" w:rsidRDefault="005E6311" w:rsidP="002B3890">
                  <w:pPr>
                    <w:pStyle w:val="Heading4"/>
                  </w:pPr>
                  <w:r>
                    <w:t xml:space="preserve">Charters Communication/ Call Agent </w:t>
                  </w:r>
                </w:p>
                <w:p w14:paraId="1549664E" w14:textId="77777777" w:rsidR="00C420C8" w:rsidRPr="005152F2" w:rsidRDefault="005E6311" w:rsidP="008F6337">
                  <w:pPr>
                    <w:pStyle w:val="Heading5"/>
                  </w:pPr>
                  <w:r>
                    <w:t>Dec-2017</w:t>
                  </w:r>
                  <w:r w:rsidR="00C420C8">
                    <w:t xml:space="preserve"> – </w:t>
                  </w:r>
                  <w:r>
                    <w:t>April-2018</w:t>
                  </w:r>
                </w:p>
                <w:p w14:paraId="3BE676E8" w14:textId="77777777" w:rsidR="00C420C8" w:rsidRDefault="005E6311" w:rsidP="008F6337">
                  <w:r>
                    <w:t xml:space="preserve">Taking inbound </w:t>
                  </w:r>
                  <w:proofErr w:type="gramStart"/>
                  <w:r>
                    <w:t>calls ,</w:t>
                  </w:r>
                  <w:proofErr w:type="gramEnd"/>
                  <w:r>
                    <w:t xml:space="preserve"> </w:t>
                  </w:r>
                  <w:r w:rsidR="00617D5F">
                    <w:t>helping</w:t>
                  </w:r>
                  <w:r>
                    <w:t xml:space="preserve"> customers with making payments, Also going over their bills with the customers. Taking notes and giving good feedback to all the customers.</w:t>
                  </w:r>
                </w:p>
                <w:p w14:paraId="136C8171" w14:textId="77777777" w:rsidR="00C420C8" w:rsidRPr="0043426C" w:rsidRDefault="005E6311" w:rsidP="0043426C">
                  <w:pPr>
                    <w:pStyle w:val="Heading4"/>
                  </w:pPr>
                  <w:r>
                    <w:t xml:space="preserve">Taco Bell/Cashier/Customer Services </w:t>
                  </w:r>
                </w:p>
                <w:p w14:paraId="44AE99C0" w14:textId="77777777" w:rsidR="00C420C8" w:rsidRDefault="005E6311" w:rsidP="005E6311">
                  <w:pPr>
                    <w:pStyle w:val="Heading5"/>
                  </w:pPr>
                  <w:r>
                    <w:t>Aug-2015</w:t>
                  </w:r>
                  <w:r w:rsidR="00C420C8">
                    <w:t xml:space="preserve"> – </w:t>
                  </w:r>
                  <w:r>
                    <w:t>Dec-2017</w:t>
                  </w:r>
                </w:p>
                <w:p w14:paraId="51929868" w14:textId="77777777" w:rsidR="005E6311" w:rsidRDefault="005E6311" w:rsidP="005E6311">
                  <w:r>
                    <w:t xml:space="preserve">Greeting customers and taking </w:t>
                  </w:r>
                  <w:r w:rsidR="00617D5F">
                    <w:t>orders,</w:t>
                  </w:r>
                  <w:r>
                    <w:t xml:space="preserve"> having good customer service and passing out the orders to the customer making sure everything that they had was in the bag.</w:t>
                  </w:r>
                </w:p>
                <w:p w14:paraId="5DE7469D" w14:textId="3F14BA7F" w:rsidR="00EB0D46" w:rsidRDefault="00EB0D46" w:rsidP="00EB0D46">
                  <w:pPr>
                    <w:rPr>
                      <w:rFonts w:asciiTheme="majorHAnsi" w:hAnsiTheme="majorHAnsi"/>
                      <w:b/>
                    </w:rPr>
                  </w:pPr>
                  <w:r w:rsidRPr="00EB0D46">
                    <w:rPr>
                      <w:rFonts w:asciiTheme="majorHAnsi" w:hAnsiTheme="majorHAnsi"/>
                      <w:b/>
                    </w:rPr>
                    <w:t>JRMC/Nutritional Services</w:t>
                  </w:r>
                  <w:r>
                    <w:rPr>
                      <w:rFonts w:asciiTheme="majorHAnsi" w:hAnsiTheme="majorHAnsi"/>
                      <w:b/>
                    </w:rPr>
                    <w:t>/Services Prep</w:t>
                  </w:r>
                </w:p>
                <w:p w14:paraId="5D4E3D87" w14:textId="3BC54DDD" w:rsidR="00EB0D46" w:rsidRDefault="00EB0D46" w:rsidP="00EB0D46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2016 – 2017</w:t>
                  </w:r>
                </w:p>
                <w:p w14:paraId="4BAE1087" w14:textId="67CBEBA6" w:rsidR="00EB0D46" w:rsidRPr="00EB0D46" w:rsidRDefault="00EB0D46" w:rsidP="00EB0D46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Preparing the food for customers or patients , cleaning and also taking the food to the patients room. </w:t>
                  </w:r>
                  <w:bookmarkStart w:id="0" w:name="_GoBack"/>
                  <w:bookmarkEnd w:id="0"/>
                </w:p>
                <w:p w14:paraId="68796F12" w14:textId="63FE4E03" w:rsidR="00EB0D46" w:rsidRDefault="00EB0D46" w:rsidP="00EB0D46">
                  <w:pPr>
                    <w:rPr>
                      <w:rFonts w:asciiTheme="majorHAnsi" w:hAnsiTheme="majorHAnsi"/>
                      <w:b/>
                    </w:rPr>
                  </w:pPr>
                </w:p>
                <w:p w14:paraId="794D4273" w14:textId="4F788334" w:rsidR="00EB0D46" w:rsidRPr="00EB0D46" w:rsidRDefault="00EB0D46" w:rsidP="00EB0D46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C420C8" w14:paraId="2858B09F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3D1D847" w14:textId="77777777" w:rsidR="00C420C8" w:rsidRPr="005152F2" w:rsidRDefault="005C5B85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0D323C9E3954B6AAD3B77FEEECE6C3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C84E7C522D304436B0937D008AAE397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4630FEE" w14:textId="77777777"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p w14:paraId="77670C47" w14:textId="77777777" w:rsidR="00C420C8" w:rsidRPr="005152F2" w:rsidRDefault="005E6311" w:rsidP="007B2F5C">
                  <w:pPr>
                    <w:pStyle w:val="Heading5"/>
                  </w:pPr>
                  <w:r>
                    <w:t>Watson Chapel High School- 2016</w:t>
                  </w:r>
                </w:p>
                <w:p w14:paraId="474EF26F" w14:textId="77777777" w:rsidR="005E6311" w:rsidRDefault="005E6311" w:rsidP="005E6311">
                  <w:r>
                    <w:t xml:space="preserve">2.9 GPA </w:t>
                  </w:r>
                </w:p>
                <w:p w14:paraId="3AB762DE" w14:textId="77777777" w:rsidR="005E6311" w:rsidRDefault="005E6311" w:rsidP="005E6311"/>
              </w:tc>
            </w:tr>
            <w:tr w:rsidR="00C420C8" w14:paraId="00C498C1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D7C92A9" w14:textId="77777777" w:rsidR="00C420C8" w:rsidRPr="005152F2" w:rsidRDefault="005C5B85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EDAA88DB18BD4763B697CEE19451B3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p w14:paraId="5F13417F" w14:textId="77777777" w:rsidR="00C420C8" w:rsidRDefault="005E6311" w:rsidP="008F6337">
                  <w:proofErr w:type="spellStart"/>
                  <w:r>
                    <w:lastRenderedPageBreak/>
                    <w:t>Salivation</w:t>
                  </w:r>
                  <w:proofErr w:type="spellEnd"/>
                  <w:r>
                    <w:t xml:space="preserve"> Army- Helping giving back to the community for Christmas in 2017</w:t>
                  </w:r>
                </w:p>
              </w:tc>
            </w:tr>
          </w:tbl>
          <w:p w14:paraId="1124E202" w14:textId="77777777" w:rsidR="00C420C8" w:rsidRPr="005152F2" w:rsidRDefault="00C420C8" w:rsidP="003856C9"/>
        </w:tc>
      </w:tr>
    </w:tbl>
    <w:p w14:paraId="2BD0D7BD" w14:textId="77777777"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93FE1" w14:textId="77777777" w:rsidR="005C5B85" w:rsidRDefault="005C5B85" w:rsidP="003856C9">
      <w:pPr>
        <w:spacing w:after="0" w:line="240" w:lineRule="auto"/>
      </w:pPr>
      <w:r>
        <w:separator/>
      </w:r>
    </w:p>
  </w:endnote>
  <w:endnote w:type="continuationSeparator" w:id="0">
    <w:p w14:paraId="4C0EE954" w14:textId="77777777" w:rsidR="005C5B85" w:rsidRDefault="005C5B8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A97B2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C3A3DE8" wp14:editId="3165A4A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93F343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C1BC9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2739EE" wp14:editId="59E65A4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B847E5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504AE" w14:textId="77777777" w:rsidR="005C5B85" w:rsidRDefault="005C5B85" w:rsidP="003856C9">
      <w:pPr>
        <w:spacing w:after="0" w:line="240" w:lineRule="auto"/>
      </w:pPr>
      <w:r>
        <w:separator/>
      </w:r>
    </w:p>
  </w:footnote>
  <w:footnote w:type="continuationSeparator" w:id="0">
    <w:p w14:paraId="365D45BC" w14:textId="77777777" w:rsidR="005C5B85" w:rsidRDefault="005C5B8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3FAB1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97882EA" wp14:editId="3F4319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947E01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D4480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36A7D6D" wp14:editId="475A818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AD76E0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11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C5B85"/>
    <w:rsid w:val="005E6311"/>
    <w:rsid w:val="00616FF4"/>
    <w:rsid w:val="00617D5F"/>
    <w:rsid w:val="00637391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0D46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14318"/>
  <w15:chartTrackingRefBased/>
  <w15:docId w15:val="{D6277730-D6C0-429C-B2AA-0E78E3D8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w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BB06D6B4F04A4483A5CB96A8D76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7E02E-549C-4B1F-8052-C9817398D803}"/>
      </w:docPartPr>
      <w:docPartBody>
        <w:p w:rsidR="0008046B" w:rsidRDefault="001770E2">
          <w:pPr>
            <w:pStyle w:val="5DBB06D6B4F04A4483A5CB96A8D76F5B"/>
          </w:pPr>
          <w:r w:rsidRPr="003053D9">
            <w:t>LinkedIn URL</w:t>
          </w:r>
        </w:p>
      </w:docPartBody>
    </w:docPart>
    <w:docPart>
      <w:docPartPr>
        <w:name w:val="1EB223E0084642EFBD0C7303BEA41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65978-4889-46C2-8424-65BA109F365A}"/>
      </w:docPartPr>
      <w:docPartBody>
        <w:p w:rsidR="0008046B" w:rsidRDefault="001770E2">
          <w:pPr>
            <w:pStyle w:val="1EB223E0084642EFBD0C7303BEA41E71"/>
          </w:pPr>
          <w:r w:rsidRPr="005152F2">
            <w:t>Link to other online properties: Portfolio/Website/Blog</w:t>
          </w:r>
        </w:p>
      </w:docPartBody>
    </w:docPart>
    <w:docPart>
      <w:docPartPr>
        <w:name w:val="8BF3F121E9DF45F08C0AB954A7D27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0654A-279C-45D1-BF0B-DBB833F6870C}"/>
      </w:docPartPr>
      <w:docPartBody>
        <w:p w:rsidR="0008046B" w:rsidRDefault="001770E2">
          <w:pPr>
            <w:pStyle w:val="8BF3F121E9DF45F08C0AB954A7D27465"/>
          </w:pPr>
          <w:r>
            <w:t>Objective</w:t>
          </w:r>
        </w:p>
      </w:docPartBody>
    </w:docPart>
    <w:docPart>
      <w:docPartPr>
        <w:name w:val="9E1152A551BD4054880BE0DEEECF5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0AD77-B945-4952-ABB7-0B7AFA17E870}"/>
      </w:docPartPr>
      <w:docPartBody>
        <w:p w:rsidR="0008046B" w:rsidRDefault="001770E2">
          <w:pPr>
            <w:pStyle w:val="9E1152A551BD4054880BE0DEEECF5BB7"/>
          </w:pPr>
          <w:r>
            <w:t>Skills</w:t>
          </w:r>
        </w:p>
      </w:docPartBody>
    </w:docPart>
    <w:docPart>
      <w:docPartPr>
        <w:name w:val="1ADBFEFA1F034E2285867467DE28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002B1-2AB4-4328-A28E-8360BF5A5067}"/>
      </w:docPartPr>
      <w:docPartBody>
        <w:p w:rsidR="0008046B" w:rsidRDefault="001770E2">
          <w:pPr>
            <w:pStyle w:val="1ADBFEFA1F034E2285867467DE28C0A3"/>
          </w:pPr>
          <w:r w:rsidRPr="005152F2">
            <w:t>Experience</w:t>
          </w:r>
        </w:p>
      </w:docPartBody>
    </w:docPart>
    <w:docPart>
      <w:docPartPr>
        <w:name w:val="10D323C9E3954B6AAD3B77FEEECE6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6E491-AE9D-43A5-8377-AF732CBE0238}"/>
      </w:docPartPr>
      <w:docPartBody>
        <w:p w:rsidR="0008046B" w:rsidRDefault="001770E2">
          <w:pPr>
            <w:pStyle w:val="10D323C9E3954B6AAD3B77FEEECE6C3A"/>
          </w:pPr>
          <w:r w:rsidRPr="005152F2">
            <w:t>Education</w:t>
          </w:r>
        </w:p>
      </w:docPartBody>
    </w:docPart>
    <w:docPart>
      <w:docPartPr>
        <w:name w:val="C84E7C522D304436B0937D008AAE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91C28-303B-4C0B-9433-A8D0E4D45389}"/>
      </w:docPartPr>
      <w:docPartBody>
        <w:p w:rsidR="0008046B" w:rsidRDefault="001770E2">
          <w:pPr>
            <w:pStyle w:val="C84E7C522D304436B0937D008AAE397B"/>
          </w:pPr>
          <w:r w:rsidRPr="0043426C">
            <w:t>Degree / Date Earned</w:t>
          </w:r>
        </w:p>
      </w:docPartBody>
    </w:docPart>
    <w:docPart>
      <w:docPartPr>
        <w:name w:val="EDAA88DB18BD4763B697CEE19451B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49F25-FF40-4635-B39A-466440CB2161}"/>
      </w:docPartPr>
      <w:docPartBody>
        <w:p w:rsidR="0008046B" w:rsidRDefault="001770E2">
          <w:pPr>
            <w:pStyle w:val="EDAA88DB18BD4763B697CEE19451B34D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E2"/>
    <w:rsid w:val="0008046B"/>
    <w:rsid w:val="001770E2"/>
    <w:rsid w:val="0019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47826B1C4435ABB17AEB1221620FB">
    <w:name w:val="2C447826B1C4435ABB17AEB1221620FB"/>
  </w:style>
  <w:style w:type="paragraph" w:customStyle="1" w:styleId="B0A2F34473AF45A4A4FBE5934A1166A8">
    <w:name w:val="B0A2F34473AF45A4A4FBE5934A1166A8"/>
  </w:style>
  <w:style w:type="paragraph" w:customStyle="1" w:styleId="ACC9BE871DB2473FB3327C7706D7889F">
    <w:name w:val="ACC9BE871DB2473FB3327C7706D7889F"/>
  </w:style>
  <w:style w:type="paragraph" w:customStyle="1" w:styleId="5DBB06D6B4F04A4483A5CB96A8D76F5B">
    <w:name w:val="5DBB06D6B4F04A4483A5CB96A8D76F5B"/>
  </w:style>
  <w:style w:type="paragraph" w:customStyle="1" w:styleId="1EB223E0084642EFBD0C7303BEA41E71">
    <w:name w:val="1EB223E0084642EFBD0C7303BEA41E71"/>
  </w:style>
  <w:style w:type="paragraph" w:customStyle="1" w:styleId="8BF3F121E9DF45F08C0AB954A7D27465">
    <w:name w:val="8BF3F121E9DF45F08C0AB954A7D27465"/>
  </w:style>
  <w:style w:type="paragraph" w:customStyle="1" w:styleId="C527DEDCD40B404A867A8E65325311CB">
    <w:name w:val="C527DEDCD40B404A867A8E65325311CB"/>
  </w:style>
  <w:style w:type="paragraph" w:customStyle="1" w:styleId="9E1152A551BD4054880BE0DEEECF5BB7">
    <w:name w:val="9E1152A551BD4054880BE0DEEECF5BB7"/>
  </w:style>
  <w:style w:type="paragraph" w:customStyle="1" w:styleId="52200C7BFA544A26959E4BCCCCCFD094">
    <w:name w:val="52200C7BFA544A26959E4BCCCCCFD094"/>
  </w:style>
  <w:style w:type="paragraph" w:customStyle="1" w:styleId="1ADBFEFA1F034E2285867467DE28C0A3">
    <w:name w:val="1ADBFEFA1F034E2285867467DE28C0A3"/>
  </w:style>
  <w:style w:type="paragraph" w:customStyle="1" w:styleId="D6A0E86246EE47498ECEB79B5EF57577">
    <w:name w:val="D6A0E86246EE47498ECEB79B5EF57577"/>
  </w:style>
  <w:style w:type="paragraph" w:customStyle="1" w:styleId="F7BD25FC455148C2A0C09D52A638A385">
    <w:name w:val="F7BD25FC455148C2A0C09D52A638A385"/>
  </w:style>
  <w:style w:type="paragraph" w:customStyle="1" w:styleId="9FA96BEF4DE7481290BEAAB14922BD4C">
    <w:name w:val="9FA96BEF4DE7481290BEAAB14922BD4C"/>
  </w:style>
  <w:style w:type="paragraph" w:customStyle="1" w:styleId="B42B43637FBC4E06988C8A12FD72B65A">
    <w:name w:val="B42B43637FBC4E06988C8A12FD72B65A"/>
  </w:style>
  <w:style w:type="paragraph" w:customStyle="1" w:styleId="84032AEA51E34561BBD437CBB8B1F928">
    <w:name w:val="84032AEA51E34561BBD437CBB8B1F928"/>
  </w:style>
  <w:style w:type="paragraph" w:customStyle="1" w:styleId="7A609F38215E4897AD35ACBD1F1B813F">
    <w:name w:val="7A609F38215E4897AD35ACBD1F1B813F"/>
  </w:style>
  <w:style w:type="paragraph" w:customStyle="1" w:styleId="0C0DF8DF65EB4E0EBE98A6AD283147C0">
    <w:name w:val="0C0DF8DF65EB4E0EBE98A6AD283147C0"/>
  </w:style>
  <w:style w:type="paragraph" w:customStyle="1" w:styleId="DB58A6C5D9CB4BDC9269C6D9D8F8D6CB">
    <w:name w:val="DB58A6C5D9CB4BDC9269C6D9D8F8D6CB"/>
  </w:style>
  <w:style w:type="paragraph" w:customStyle="1" w:styleId="10D323C9E3954B6AAD3B77FEEECE6C3A">
    <w:name w:val="10D323C9E3954B6AAD3B77FEEECE6C3A"/>
  </w:style>
  <w:style w:type="paragraph" w:customStyle="1" w:styleId="C84E7C522D304436B0937D008AAE397B">
    <w:name w:val="C84E7C522D304436B0937D008AAE397B"/>
  </w:style>
  <w:style w:type="paragraph" w:customStyle="1" w:styleId="C6B7E5F5F756470E8C0C8F03D26D211F">
    <w:name w:val="C6B7E5F5F756470E8C0C8F03D26D211F"/>
  </w:style>
  <w:style w:type="paragraph" w:customStyle="1" w:styleId="44860B86A86C44F6BE1FF4E673DF60BE">
    <w:name w:val="44860B86A86C44F6BE1FF4E673DF60BE"/>
  </w:style>
  <w:style w:type="paragraph" w:customStyle="1" w:styleId="EDAA88DB18BD4763B697CEE19451B34D">
    <w:name w:val="EDAA88DB18BD4763B697CEE19451B34D"/>
  </w:style>
  <w:style w:type="paragraph" w:customStyle="1" w:styleId="55E431DC4BC94004A931D8A05653D733">
    <w:name w:val="55E431DC4BC94004A931D8A05653D7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30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laswa</dc:creator>
  <cp:keywords/>
  <dc:description/>
  <cp:lastModifiedBy>laswa</cp:lastModifiedBy>
  <cp:revision>2</cp:revision>
  <dcterms:created xsi:type="dcterms:W3CDTF">2018-08-09T03:51:00Z</dcterms:created>
  <dcterms:modified xsi:type="dcterms:W3CDTF">2018-09-04T02:21:00Z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