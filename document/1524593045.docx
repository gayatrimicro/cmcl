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D8DA" w14:textId="77777777" w:rsidR="00B63068" w:rsidRPr="004F066D" w:rsidRDefault="00EE528F">
      <w:pPr>
        <w:pStyle w:val="Title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Kyle Oliver</w:t>
      </w:r>
    </w:p>
    <w:p w14:paraId="11070D26" w14:textId="6F52CB64" w:rsidR="00B63068" w:rsidRPr="004F066D" w:rsidRDefault="00D00454">
      <w:pPr>
        <w:rPr>
          <w:color w:val="auto"/>
          <w:sz w:val="20"/>
        </w:rPr>
      </w:pPr>
      <w:r>
        <w:rPr>
          <w:color w:val="auto"/>
          <w:sz w:val="20"/>
        </w:rPr>
        <w:t>2108 Columbia Dr. Richardson, TX 75081</w:t>
      </w:r>
      <w:r w:rsidR="00B205EB">
        <w:rPr>
          <w:color w:val="auto"/>
          <w:sz w:val="20"/>
        </w:rPr>
        <w:t xml:space="preserve"> </w:t>
      </w:r>
      <w:r w:rsidR="0059774E" w:rsidRPr="004F066D">
        <w:rPr>
          <w:color w:val="auto"/>
          <w:sz w:val="20"/>
        </w:rPr>
        <w:t>| </w:t>
      </w:r>
      <w:r w:rsidR="00DE2132" w:rsidRPr="004F066D">
        <w:rPr>
          <w:color w:val="auto"/>
          <w:sz w:val="20"/>
        </w:rPr>
        <w:t>410-390-2606</w:t>
      </w:r>
      <w:r w:rsidR="0059774E" w:rsidRPr="004F066D">
        <w:rPr>
          <w:color w:val="auto"/>
          <w:sz w:val="20"/>
        </w:rPr>
        <w:t> | </w:t>
      </w:r>
      <w:r w:rsidR="00DE2132" w:rsidRPr="004F066D">
        <w:rPr>
          <w:color w:val="auto"/>
          <w:sz w:val="20"/>
        </w:rPr>
        <w:t>K_August410@yahoo.com</w:t>
      </w:r>
    </w:p>
    <w:sdt>
      <w:sdtPr>
        <w:rPr>
          <w:color w:val="auto"/>
        </w:rPr>
        <w:id w:val="-736782104"/>
        <w:placeholder>
          <w:docPart w:val="0FF7F2F73BDE49CD84B815EF55B90A37"/>
        </w:placeholder>
        <w:temporary/>
        <w:showingPlcHdr/>
        <w15:appearance w15:val="hidden"/>
      </w:sdtPr>
      <w:sdtEndPr/>
      <w:sdtContent>
        <w:p w14:paraId="56901849" w14:textId="77777777" w:rsidR="00B63068" w:rsidRPr="004F066D" w:rsidRDefault="0059774E">
          <w:pPr>
            <w:pStyle w:val="Heading1"/>
            <w:rPr>
              <w:color w:val="auto"/>
            </w:rPr>
          </w:pPr>
          <w:r w:rsidRPr="00DA0B74">
            <w:rPr>
              <w:color w:val="auto"/>
              <w:sz w:val="22"/>
            </w:rPr>
            <w:t>Objective</w:t>
          </w:r>
        </w:p>
      </w:sdtContent>
    </w:sdt>
    <w:p w14:paraId="71008C2C" w14:textId="07EC58FE" w:rsidR="003C10B3" w:rsidRDefault="00DE2132" w:rsidP="003C10B3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>Highly motivated</w:t>
      </w:r>
      <w:r w:rsidR="001F0FA6">
        <w:rPr>
          <w:color w:val="auto"/>
          <w:sz w:val="20"/>
        </w:rPr>
        <w:t xml:space="preserve"> and </w:t>
      </w:r>
      <w:r w:rsidR="003C10B3">
        <w:rPr>
          <w:color w:val="auto"/>
          <w:sz w:val="20"/>
        </w:rPr>
        <w:t>compassionate</w:t>
      </w:r>
      <w:r w:rsidRPr="004F066D">
        <w:rPr>
          <w:color w:val="auto"/>
          <w:sz w:val="20"/>
        </w:rPr>
        <w:t xml:space="preserve"> recent </w:t>
      </w:r>
      <w:r w:rsidR="00E51820">
        <w:rPr>
          <w:color w:val="auto"/>
          <w:sz w:val="20"/>
        </w:rPr>
        <w:t>Registered</w:t>
      </w:r>
      <w:r w:rsidRPr="004F066D">
        <w:rPr>
          <w:color w:val="auto"/>
          <w:sz w:val="20"/>
        </w:rPr>
        <w:t xml:space="preserve"> Nurse graduate </w:t>
      </w:r>
      <w:r w:rsidR="001F0FA6">
        <w:rPr>
          <w:color w:val="auto"/>
          <w:sz w:val="20"/>
        </w:rPr>
        <w:t xml:space="preserve">seeking </w:t>
      </w:r>
      <w:r w:rsidR="002644BB">
        <w:rPr>
          <w:color w:val="auto"/>
          <w:sz w:val="20"/>
        </w:rPr>
        <w:t>new experiences and continuing to provide quality healthcare to my patients.</w:t>
      </w:r>
    </w:p>
    <w:sdt>
      <w:sdtPr>
        <w:rPr>
          <w:color w:val="auto"/>
        </w:rPr>
        <w:id w:val="1513793667"/>
        <w:placeholder>
          <w:docPart w:val="486BE4D0605E45EDB360F6C4C1ACC537"/>
        </w:placeholder>
        <w:temporary/>
        <w:showingPlcHdr/>
        <w15:appearance w15:val="hidden"/>
      </w:sdtPr>
      <w:sdtEndPr/>
      <w:sdtContent>
        <w:p w14:paraId="6C2502DC" w14:textId="77777777" w:rsidR="00B63068" w:rsidRPr="004F066D" w:rsidRDefault="0059774E">
          <w:pPr>
            <w:pStyle w:val="Heading1"/>
            <w:rPr>
              <w:color w:val="auto"/>
            </w:rPr>
          </w:pPr>
          <w:r w:rsidRPr="00DA0B74">
            <w:rPr>
              <w:color w:val="auto"/>
              <w:sz w:val="22"/>
            </w:rPr>
            <w:t>Education</w:t>
          </w:r>
        </w:p>
      </w:sdtContent>
    </w:sdt>
    <w:p w14:paraId="62EB91D4" w14:textId="111EB1DD" w:rsidR="00B63068" w:rsidRPr="004F066D" w:rsidRDefault="00B205EB">
      <w:pPr>
        <w:pStyle w:val="Heading2"/>
        <w:rPr>
          <w:color w:val="auto"/>
        </w:rPr>
      </w:pPr>
      <w:r>
        <w:rPr>
          <w:color w:val="auto"/>
        </w:rPr>
        <w:t>Registered</w:t>
      </w:r>
      <w:r w:rsidR="007A0C7E" w:rsidRPr="004F066D">
        <w:rPr>
          <w:color w:val="auto"/>
        </w:rPr>
        <w:t xml:space="preserve"> Nurse</w:t>
      </w:r>
      <w:r w:rsidR="0059774E" w:rsidRPr="004F066D">
        <w:rPr>
          <w:color w:val="auto"/>
        </w:rPr>
        <w:t> | </w:t>
      </w:r>
      <w:r>
        <w:rPr>
          <w:color w:val="auto"/>
        </w:rPr>
        <w:t>August 2017</w:t>
      </w:r>
      <w:r w:rsidR="0059774E" w:rsidRPr="004F066D">
        <w:rPr>
          <w:color w:val="auto"/>
        </w:rPr>
        <w:t> | </w:t>
      </w:r>
      <w:r w:rsidR="007A0C7E" w:rsidRPr="004F066D">
        <w:rPr>
          <w:color w:val="auto"/>
        </w:rPr>
        <w:t>Wor</w:t>
      </w:r>
      <w:r w:rsidR="002644BB">
        <w:rPr>
          <w:color w:val="auto"/>
        </w:rPr>
        <w:t>-</w:t>
      </w:r>
      <w:r w:rsidR="007A0C7E" w:rsidRPr="004F066D">
        <w:rPr>
          <w:color w:val="auto"/>
        </w:rPr>
        <w:t>wic community college</w:t>
      </w:r>
    </w:p>
    <w:p w14:paraId="02465F0A" w14:textId="77777777" w:rsidR="00E51820" w:rsidRPr="00E51820" w:rsidRDefault="007A0C7E" w:rsidP="00E51820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>Associates Degree in Nursing</w:t>
      </w:r>
      <w:r w:rsidR="0059774E" w:rsidRPr="004F066D">
        <w:rPr>
          <w:color w:val="auto"/>
          <w:sz w:val="20"/>
        </w:rPr>
        <w:t xml:space="preserve">: </w:t>
      </w:r>
      <w:r w:rsidRPr="004F066D">
        <w:rPr>
          <w:color w:val="auto"/>
          <w:sz w:val="20"/>
        </w:rPr>
        <w:t>August 2017</w:t>
      </w:r>
    </w:p>
    <w:p w14:paraId="243489F1" w14:textId="5E658EC5" w:rsidR="004B75E0" w:rsidRPr="004B75E0" w:rsidRDefault="0059774E" w:rsidP="004B75E0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 xml:space="preserve">Related coursework: </w:t>
      </w:r>
      <w:r w:rsidR="00F04ED5">
        <w:rPr>
          <w:color w:val="auto"/>
          <w:sz w:val="20"/>
        </w:rPr>
        <w:t xml:space="preserve">Provided safe and effective care in </w:t>
      </w:r>
      <w:r w:rsidR="002644BB">
        <w:rPr>
          <w:color w:val="auto"/>
          <w:sz w:val="20"/>
        </w:rPr>
        <w:t xml:space="preserve">local </w:t>
      </w:r>
      <w:r w:rsidR="00F04ED5">
        <w:rPr>
          <w:color w:val="auto"/>
          <w:sz w:val="20"/>
        </w:rPr>
        <w:t>varied clinical sites.</w:t>
      </w:r>
      <w:r w:rsidR="0041779F">
        <w:rPr>
          <w:color w:val="auto"/>
          <w:sz w:val="20"/>
        </w:rPr>
        <w:t xml:space="preserve"> Administered medications</w:t>
      </w:r>
      <w:r w:rsidR="001F0FA6">
        <w:rPr>
          <w:color w:val="auto"/>
          <w:sz w:val="20"/>
        </w:rPr>
        <w:t xml:space="preserve"> following safe medication administration protocol and medication calculations.</w:t>
      </w:r>
      <w:r w:rsidR="0041779F">
        <w:rPr>
          <w:color w:val="auto"/>
          <w:sz w:val="20"/>
        </w:rPr>
        <w:t xml:space="preserve">  </w:t>
      </w:r>
    </w:p>
    <w:p w14:paraId="2F6E43CB" w14:textId="4D4D0708" w:rsidR="004B75E0" w:rsidRPr="004B75E0" w:rsidRDefault="004B75E0" w:rsidP="004B75E0">
      <w:pPr>
        <w:pStyle w:val="ListBullet"/>
        <w:numPr>
          <w:ilvl w:val="0"/>
          <w:numId w:val="0"/>
        </w:numPr>
        <w:rPr>
          <w:rFonts w:asciiTheme="majorHAnsi" w:hAnsiTheme="majorHAnsi"/>
          <w:b/>
          <w:color w:val="auto"/>
        </w:rPr>
      </w:pPr>
      <w:r w:rsidRPr="004B75E0">
        <w:rPr>
          <w:rFonts w:asciiTheme="majorHAnsi" w:hAnsiTheme="majorHAnsi"/>
          <w:b/>
          <w:color w:val="auto"/>
        </w:rPr>
        <w:t>BACH</w:t>
      </w:r>
      <w:r>
        <w:rPr>
          <w:rFonts w:asciiTheme="majorHAnsi" w:hAnsiTheme="majorHAnsi"/>
          <w:b/>
          <w:color w:val="auto"/>
        </w:rPr>
        <w:t>ELOR OF SCIENE IN NURSING | OCTOBER 2017-CURRENTLY | CHAMBERLAIN UNIVERSITY</w:t>
      </w:r>
    </w:p>
    <w:sdt>
      <w:sdtPr>
        <w:rPr>
          <w:color w:val="auto"/>
        </w:rPr>
        <w:id w:val="1494989950"/>
        <w:placeholder>
          <w:docPart w:val="226905EEBABD43C3BF99EFC003913C33"/>
        </w:placeholder>
        <w:temporary/>
        <w:showingPlcHdr/>
        <w15:appearance w15:val="hidden"/>
      </w:sdtPr>
      <w:sdtEndPr/>
      <w:sdtContent>
        <w:p w14:paraId="2AD5AED6" w14:textId="77777777" w:rsidR="00B63068" w:rsidRPr="004F066D" w:rsidRDefault="0059774E">
          <w:pPr>
            <w:pStyle w:val="Heading1"/>
            <w:rPr>
              <w:color w:val="auto"/>
            </w:rPr>
          </w:pPr>
          <w:r w:rsidRPr="00DA0B74">
            <w:rPr>
              <w:color w:val="auto"/>
              <w:sz w:val="22"/>
            </w:rPr>
            <w:t>Experience</w:t>
          </w:r>
        </w:p>
      </w:sdtContent>
    </w:sdt>
    <w:p w14:paraId="62A119C9" w14:textId="1FCF6E18" w:rsidR="00B63068" w:rsidRPr="004F066D" w:rsidRDefault="00727DAE">
      <w:pPr>
        <w:pStyle w:val="Heading2"/>
        <w:rPr>
          <w:color w:val="auto"/>
        </w:rPr>
      </w:pPr>
      <w:r w:rsidRPr="004F066D">
        <w:rPr>
          <w:color w:val="auto"/>
        </w:rPr>
        <w:t>Medical Assistant</w:t>
      </w:r>
      <w:r w:rsidR="0059774E" w:rsidRPr="004F066D">
        <w:rPr>
          <w:color w:val="auto"/>
        </w:rPr>
        <w:t> | </w:t>
      </w:r>
      <w:r w:rsidRPr="004F066D">
        <w:rPr>
          <w:color w:val="auto"/>
        </w:rPr>
        <w:t>The OB/GYN Center las Vegas, Nevada</w:t>
      </w:r>
      <w:r w:rsidR="0059774E" w:rsidRPr="004F066D">
        <w:rPr>
          <w:color w:val="auto"/>
        </w:rPr>
        <w:t> | </w:t>
      </w:r>
      <w:r w:rsidRPr="004F066D">
        <w:rPr>
          <w:color w:val="auto"/>
        </w:rPr>
        <w:t>April 2012-January 201</w:t>
      </w:r>
      <w:r w:rsidR="00307732">
        <w:rPr>
          <w:color w:val="auto"/>
        </w:rPr>
        <w:t>3</w:t>
      </w:r>
      <w:bookmarkStart w:id="0" w:name="_GoBack"/>
      <w:bookmarkEnd w:id="0"/>
    </w:p>
    <w:p w14:paraId="59673040" w14:textId="77777777" w:rsidR="00D72BA9" w:rsidRPr="004F066D" w:rsidRDefault="00E1309F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 xml:space="preserve">Performed triage and care of patients </w:t>
      </w:r>
      <w:r w:rsidR="00D72BA9" w:rsidRPr="004F066D">
        <w:rPr>
          <w:color w:val="auto"/>
          <w:sz w:val="20"/>
        </w:rPr>
        <w:t>requiring</w:t>
      </w:r>
      <w:r w:rsidRPr="004F066D">
        <w:rPr>
          <w:color w:val="auto"/>
          <w:sz w:val="20"/>
        </w:rPr>
        <w:t xml:space="preserve"> gynecological and obstetric care.</w:t>
      </w:r>
    </w:p>
    <w:p w14:paraId="66B2E73B" w14:textId="77777777" w:rsidR="00D72BA9" w:rsidRPr="004F066D" w:rsidRDefault="00E1309F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 xml:space="preserve"> Assisted </w:t>
      </w:r>
      <w:r w:rsidR="001F0FA6">
        <w:rPr>
          <w:color w:val="auto"/>
          <w:sz w:val="20"/>
        </w:rPr>
        <w:t>physician</w:t>
      </w:r>
      <w:r w:rsidRPr="004F066D">
        <w:rPr>
          <w:color w:val="auto"/>
          <w:sz w:val="20"/>
        </w:rPr>
        <w:t xml:space="preserve"> with procedures including annual exams, colposcopies, birth control insertion and removal, </w:t>
      </w:r>
      <w:r w:rsidR="00E51820">
        <w:rPr>
          <w:color w:val="auto"/>
          <w:sz w:val="20"/>
        </w:rPr>
        <w:t>permanent birth control procedures</w:t>
      </w:r>
      <w:r w:rsidRPr="004F066D">
        <w:rPr>
          <w:color w:val="auto"/>
          <w:sz w:val="20"/>
        </w:rPr>
        <w:t>, uterine ablations</w:t>
      </w:r>
      <w:r w:rsidR="00D72BA9" w:rsidRPr="004F066D">
        <w:rPr>
          <w:color w:val="auto"/>
          <w:sz w:val="20"/>
        </w:rPr>
        <w:t>,</w:t>
      </w:r>
      <w:r w:rsidR="00F90CE3" w:rsidRPr="004F066D">
        <w:rPr>
          <w:color w:val="auto"/>
          <w:sz w:val="20"/>
        </w:rPr>
        <w:t xml:space="preserve"> prenatal</w:t>
      </w:r>
      <w:r w:rsidR="00D72BA9" w:rsidRPr="004F066D">
        <w:rPr>
          <w:color w:val="auto"/>
          <w:sz w:val="20"/>
        </w:rPr>
        <w:t xml:space="preserve"> care, non-stress tests, and</w:t>
      </w:r>
      <w:r w:rsidRPr="004F066D">
        <w:rPr>
          <w:color w:val="auto"/>
          <w:sz w:val="20"/>
        </w:rPr>
        <w:t xml:space="preserve"> postpartum exams. </w:t>
      </w:r>
    </w:p>
    <w:p w14:paraId="785DB66B" w14:textId="77777777" w:rsidR="00F7029E" w:rsidRPr="004F066D" w:rsidRDefault="00D72BA9" w:rsidP="00F7029E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>Responsible for</w:t>
      </w:r>
      <w:r w:rsidR="00E1309F" w:rsidRPr="004F066D">
        <w:rPr>
          <w:color w:val="auto"/>
          <w:sz w:val="20"/>
        </w:rPr>
        <w:t xml:space="preserve"> organizing and uploading all patient results and paperwork</w:t>
      </w:r>
      <w:r w:rsidR="00F7029E" w:rsidRPr="004F066D">
        <w:rPr>
          <w:color w:val="auto"/>
          <w:sz w:val="20"/>
        </w:rPr>
        <w:t>.</w:t>
      </w:r>
    </w:p>
    <w:p w14:paraId="3E2C2DF8" w14:textId="77777777" w:rsidR="00B63068" w:rsidRPr="004F066D" w:rsidRDefault="00F7029E" w:rsidP="00F7029E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 xml:space="preserve">Oversaw the </w:t>
      </w:r>
      <w:r w:rsidR="00E1309F" w:rsidRPr="004F066D">
        <w:rPr>
          <w:color w:val="auto"/>
          <w:sz w:val="20"/>
        </w:rPr>
        <w:t xml:space="preserve">sterilization </w:t>
      </w:r>
      <w:r w:rsidRPr="004F066D">
        <w:rPr>
          <w:color w:val="auto"/>
          <w:sz w:val="20"/>
        </w:rPr>
        <w:t xml:space="preserve">of tools/equipment </w:t>
      </w:r>
      <w:r w:rsidR="00F11BD8" w:rsidRPr="004F066D">
        <w:rPr>
          <w:color w:val="auto"/>
          <w:sz w:val="20"/>
        </w:rPr>
        <w:t>and supply ordering</w:t>
      </w:r>
      <w:r w:rsidRPr="004F066D">
        <w:rPr>
          <w:color w:val="auto"/>
          <w:sz w:val="20"/>
        </w:rPr>
        <w:t xml:space="preserve"> and stocking of the clinic</w:t>
      </w:r>
      <w:r w:rsidR="00F11BD8" w:rsidRPr="004F066D">
        <w:rPr>
          <w:color w:val="auto"/>
          <w:sz w:val="20"/>
        </w:rPr>
        <w:t>.</w:t>
      </w:r>
    </w:p>
    <w:p w14:paraId="3FEC49C0" w14:textId="77777777" w:rsidR="00B63068" w:rsidRPr="004F066D" w:rsidRDefault="00306DCA">
      <w:pPr>
        <w:pStyle w:val="Heading2"/>
        <w:rPr>
          <w:color w:val="auto"/>
        </w:rPr>
      </w:pPr>
      <w:r>
        <w:rPr>
          <w:color w:val="auto"/>
        </w:rPr>
        <w:t xml:space="preserve">ENlisted Airman First CLass </w:t>
      </w:r>
      <w:r w:rsidR="00727DAE" w:rsidRPr="004F066D">
        <w:rPr>
          <w:color w:val="auto"/>
        </w:rPr>
        <w:t>Medical Technician &amp; EMT-b</w:t>
      </w:r>
      <w:r w:rsidR="0059774E" w:rsidRPr="004F066D">
        <w:rPr>
          <w:color w:val="auto"/>
        </w:rPr>
        <w:t> | </w:t>
      </w:r>
      <w:r w:rsidR="00727DAE" w:rsidRPr="004F066D">
        <w:rPr>
          <w:color w:val="auto"/>
        </w:rPr>
        <w:t>United States Air force Nellis Air force base, nevada</w:t>
      </w:r>
      <w:r w:rsidR="0059774E" w:rsidRPr="004F066D">
        <w:rPr>
          <w:color w:val="auto"/>
        </w:rPr>
        <w:t> | </w:t>
      </w:r>
      <w:r w:rsidR="00727DAE" w:rsidRPr="004F066D">
        <w:rPr>
          <w:color w:val="auto"/>
        </w:rPr>
        <w:t>June 2008-march 2012</w:t>
      </w:r>
    </w:p>
    <w:p w14:paraId="66D62F9A" w14:textId="77777777" w:rsidR="00F06F92" w:rsidRPr="004F066D" w:rsidRDefault="001A2872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 xml:space="preserve">Two years of Family medicine experience. </w:t>
      </w:r>
    </w:p>
    <w:p w14:paraId="41ED1384" w14:textId="7E60484B" w:rsidR="00F06F92" w:rsidRPr="004F066D" w:rsidRDefault="00306DCA" w:rsidP="00F06F92">
      <w:pPr>
        <w:pStyle w:val="ListBullet"/>
        <w:numPr>
          <w:ilvl w:val="0"/>
          <w:numId w:val="9"/>
        </w:numPr>
        <w:rPr>
          <w:color w:val="auto"/>
          <w:sz w:val="20"/>
        </w:rPr>
      </w:pPr>
      <w:r>
        <w:rPr>
          <w:color w:val="auto"/>
          <w:sz w:val="20"/>
        </w:rPr>
        <w:t>Assist</w:t>
      </w:r>
      <w:r w:rsidR="002644BB">
        <w:rPr>
          <w:color w:val="auto"/>
          <w:sz w:val="20"/>
        </w:rPr>
        <w:t>ed</w:t>
      </w:r>
      <w:r>
        <w:rPr>
          <w:color w:val="auto"/>
          <w:sz w:val="20"/>
        </w:rPr>
        <w:t xml:space="preserve"> physician</w:t>
      </w:r>
      <w:r w:rsidR="001A2872" w:rsidRPr="004F066D">
        <w:rPr>
          <w:color w:val="auto"/>
          <w:sz w:val="20"/>
        </w:rPr>
        <w:t xml:space="preserve"> with procedures including annual exams, </w:t>
      </w:r>
      <w:r w:rsidR="00F11BD8" w:rsidRPr="004F066D">
        <w:rPr>
          <w:color w:val="auto"/>
          <w:sz w:val="20"/>
        </w:rPr>
        <w:t xml:space="preserve">toenail removals, cyst/mole removals, </w:t>
      </w:r>
      <w:r w:rsidR="00FA6270" w:rsidRPr="004F066D">
        <w:rPr>
          <w:color w:val="auto"/>
          <w:sz w:val="20"/>
        </w:rPr>
        <w:t>and vasectomies</w:t>
      </w:r>
      <w:r w:rsidR="00F11BD8" w:rsidRPr="004F066D">
        <w:rPr>
          <w:color w:val="auto"/>
          <w:sz w:val="20"/>
        </w:rPr>
        <w:t>, endoscopies/colonosc</w:t>
      </w:r>
      <w:r w:rsidR="00FA6270" w:rsidRPr="004F066D">
        <w:rPr>
          <w:color w:val="auto"/>
          <w:sz w:val="20"/>
        </w:rPr>
        <w:t xml:space="preserve">opies, </w:t>
      </w:r>
      <w:r w:rsidR="00F11BD8" w:rsidRPr="004F066D">
        <w:rPr>
          <w:color w:val="auto"/>
          <w:sz w:val="20"/>
        </w:rPr>
        <w:t>breathing treatments</w:t>
      </w:r>
      <w:r>
        <w:rPr>
          <w:color w:val="auto"/>
          <w:sz w:val="20"/>
        </w:rPr>
        <w:t>,</w:t>
      </w:r>
      <w:r w:rsidR="00FA6270" w:rsidRPr="004F066D">
        <w:rPr>
          <w:color w:val="auto"/>
          <w:sz w:val="20"/>
        </w:rPr>
        <w:t xml:space="preserve"> and immunizations</w:t>
      </w:r>
      <w:r w:rsidR="00F11BD8" w:rsidRPr="004F066D">
        <w:rPr>
          <w:color w:val="auto"/>
          <w:sz w:val="20"/>
        </w:rPr>
        <w:t xml:space="preserve">. </w:t>
      </w:r>
    </w:p>
    <w:p w14:paraId="3F12905C" w14:textId="77777777" w:rsidR="00F06F92" w:rsidRPr="004F066D" w:rsidRDefault="00F11BD8" w:rsidP="00F06F92">
      <w:pPr>
        <w:pStyle w:val="ListBullet"/>
        <w:numPr>
          <w:ilvl w:val="0"/>
          <w:numId w:val="9"/>
        </w:numPr>
        <w:rPr>
          <w:color w:val="auto"/>
          <w:sz w:val="20"/>
        </w:rPr>
      </w:pPr>
      <w:r w:rsidRPr="004F066D">
        <w:rPr>
          <w:color w:val="auto"/>
          <w:sz w:val="20"/>
        </w:rPr>
        <w:t xml:space="preserve">In charge of N-95 mask testing and fitting for entire clinic. </w:t>
      </w:r>
    </w:p>
    <w:p w14:paraId="4638F85B" w14:textId="77777777" w:rsidR="00B63068" w:rsidRDefault="00F11BD8" w:rsidP="00F06F92">
      <w:pPr>
        <w:pStyle w:val="ListBullet"/>
        <w:numPr>
          <w:ilvl w:val="0"/>
          <w:numId w:val="9"/>
        </w:numPr>
        <w:rPr>
          <w:color w:val="auto"/>
          <w:sz w:val="20"/>
        </w:rPr>
      </w:pPr>
      <w:r w:rsidRPr="004F066D">
        <w:rPr>
          <w:color w:val="auto"/>
          <w:sz w:val="20"/>
        </w:rPr>
        <w:t xml:space="preserve">Managed staff scheduling and time off requests. </w:t>
      </w:r>
    </w:p>
    <w:p w14:paraId="129C9A38" w14:textId="77777777" w:rsidR="001F0FA6" w:rsidRPr="004F066D" w:rsidRDefault="001F0FA6" w:rsidP="00F06F92">
      <w:pPr>
        <w:pStyle w:val="ListBullet"/>
        <w:numPr>
          <w:ilvl w:val="0"/>
          <w:numId w:val="9"/>
        </w:numPr>
        <w:rPr>
          <w:color w:val="auto"/>
          <w:sz w:val="20"/>
        </w:rPr>
      </w:pPr>
      <w:r>
        <w:rPr>
          <w:color w:val="auto"/>
          <w:sz w:val="20"/>
        </w:rPr>
        <w:t xml:space="preserve">Ambulance duty calls with </w:t>
      </w:r>
      <w:r w:rsidR="003C10B3">
        <w:rPr>
          <w:color w:val="auto"/>
          <w:sz w:val="20"/>
        </w:rPr>
        <w:t xml:space="preserve">patient </w:t>
      </w:r>
      <w:r>
        <w:rPr>
          <w:color w:val="auto"/>
          <w:sz w:val="20"/>
        </w:rPr>
        <w:t>transport to local hospitals.</w:t>
      </w:r>
    </w:p>
    <w:p w14:paraId="1CD5240C" w14:textId="77777777" w:rsidR="00F06F92" w:rsidRPr="004F066D" w:rsidRDefault="00F11BD8" w:rsidP="00F11BD8">
      <w:pPr>
        <w:pStyle w:val="ListBullet"/>
        <w:rPr>
          <w:color w:val="auto"/>
          <w:sz w:val="20"/>
        </w:rPr>
      </w:pPr>
      <w:r w:rsidRPr="004F066D">
        <w:rPr>
          <w:color w:val="auto"/>
          <w:sz w:val="20"/>
        </w:rPr>
        <w:t xml:space="preserve">Two years of Labor &amp; Delivery experience. </w:t>
      </w:r>
    </w:p>
    <w:p w14:paraId="37D4A1B3" w14:textId="77777777" w:rsidR="00F7029E" w:rsidRPr="004F066D" w:rsidRDefault="00F11BD8" w:rsidP="00F7029E">
      <w:pPr>
        <w:pStyle w:val="ListBullet"/>
        <w:numPr>
          <w:ilvl w:val="0"/>
          <w:numId w:val="10"/>
        </w:numPr>
        <w:rPr>
          <w:color w:val="auto"/>
          <w:sz w:val="20"/>
        </w:rPr>
      </w:pPr>
      <w:r w:rsidRPr="004F066D">
        <w:rPr>
          <w:color w:val="auto"/>
          <w:sz w:val="20"/>
        </w:rPr>
        <w:t xml:space="preserve">Assisted doctors, midwives and nurses with over 250 vaginal and caesarian deliveries, IV </w:t>
      </w:r>
      <w:r w:rsidR="00306DCA">
        <w:rPr>
          <w:color w:val="auto"/>
          <w:sz w:val="20"/>
        </w:rPr>
        <w:t>insertion</w:t>
      </w:r>
      <w:r w:rsidRPr="004F066D">
        <w:rPr>
          <w:color w:val="auto"/>
          <w:sz w:val="20"/>
        </w:rPr>
        <w:t>,</w:t>
      </w:r>
      <w:r w:rsidR="00C11B7F" w:rsidRPr="004F066D">
        <w:rPr>
          <w:color w:val="auto"/>
          <w:sz w:val="20"/>
        </w:rPr>
        <w:t xml:space="preserve"> Foley catheter insertion/removal,</w:t>
      </w:r>
      <w:r w:rsidRPr="004F066D">
        <w:rPr>
          <w:color w:val="auto"/>
          <w:sz w:val="20"/>
        </w:rPr>
        <w:t xml:space="preserve"> postpartum care for mothers and babies, circumcisions, PKU testin</w:t>
      </w:r>
      <w:r w:rsidR="00F7029E" w:rsidRPr="004F066D">
        <w:rPr>
          <w:color w:val="auto"/>
          <w:sz w:val="20"/>
        </w:rPr>
        <w:t xml:space="preserve">g, and newborn hearing </w:t>
      </w:r>
      <w:r w:rsidR="00306DCA">
        <w:rPr>
          <w:color w:val="auto"/>
          <w:sz w:val="20"/>
        </w:rPr>
        <w:t>screening</w:t>
      </w:r>
      <w:r w:rsidR="00F7029E" w:rsidRPr="004F066D">
        <w:rPr>
          <w:color w:val="auto"/>
          <w:sz w:val="20"/>
        </w:rPr>
        <w:t>.</w:t>
      </w:r>
    </w:p>
    <w:p w14:paraId="734C127C" w14:textId="77777777" w:rsidR="004F066D" w:rsidRPr="00DA0B74" w:rsidRDefault="0041779F" w:rsidP="004F066D">
      <w:pPr>
        <w:pStyle w:val="Heading1"/>
        <w:rPr>
          <w:rFonts w:asciiTheme="minorHAnsi" w:eastAsiaTheme="minorHAnsi" w:hAnsiTheme="minorHAnsi" w:cstheme="minorBidi"/>
          <w:b w:val="0"/>
          <w:color w:val="auto"/>
          <w:sz w:val="16"/>
          <w:szCs w:val="18"/>
        </w:rPr>
      </w:pPr>
      <w:r w:rsidRPr="00DA0B74">
        <w:rPr>
          <w:color w:val="auto"/>
          <w:sz w:val="22"/>
        </w:rPr>
        <w:t>Licensure/</w:t>
      </w:r>
      <w:r w:rsidR="004F066D" w:rsidRPr="00DA0B74">
        <w:rPr>
          <w:color w:val="auto"/>
          <w:sz w:val="22"/>
        </w:rPr>
        <w:t>Certifications</w:t>
      </w:r>
    </w:p>
    <w:p w14:paraId="294E407B" w14:textId="77777777" w:rsidR="002644BB" w:rsidRDefault="002644BB" w:rsidP="002644BB">
      <w:pPr>
        <w:pStyle w:val="ListParagraph"/>
        <w:numPr>
          <w:ilvl w:val="0"/>
          <w:numId w:val="11"/>
        </w:numPr>
        <w:spacing w:line="240" w:lineRule="atLeast"/>
        <w:rPr>
          <w:rFonts w:eastAsia="Times New Roman" w:cs="Arial"/>
          <w:color w:val="auto"/>
          <w:sz w:val="20"/>
          <w:szCs w:val="22"/>
          <w:lang w:eastAsia="en-US"/>
        </w:rPr>
      </w:pPr>
      <w:r w:rsidRPr="002644BB">
        <w:rPr>
          <w:color w:val="auto"/>
          <w:sz w:val="20"/>
        </w:rPr>
        <w:t xml:space="preserve">Maryland </w:t>
      </w:r>
      <w:r w:rsidR="001F0FA6" w:rsidRPr="002644BB">
        <w:rPr>
          <w:color w:val="auto"/>
          <w:sz w:val="20"/>
        </w:rPr>
        <w:t>RN License #</w:t>
      </w:r>
      <w:r w:rsidRPr="002644BB">
        <w:rPr>
          <w:rFonts w:eastAsia="Times New Roman" w:cs="Arial"/>
          <w:color w:val="auto"/>
          <w:sz w:val="20"/>
          <w:szCs w:val="22"/>
          <w:lang w:eastAsia="en-US"/>
        </w:rPr>
        <w:t>R230050</w:t>
      </w:r>
    </w:p>
    <w:p w14:paraId="35BDEDE2" w14:textId="77777777" w:rsidR="002644BB" w:rsidRPr="002644BB" w:rsidRDefault="001F0FA6" w:rsidP="002644BB">
      <w:pPr>
        <w:pStyle w:val="ListParagraph"/>
        <w:numPr>
          <w:ilvl w:val="0"/>
          <w:numId w:val="11"/>
        </w:numPr>
        <w:spacing w:line="240" w:lineRule="atLeast"/>
        <w:rPr>
          <w:rFonts w:eastAsia="Times New Roman" w:cs="Arial"/>
          <w:color w:val="auto"/>
          <w:sz w:val="20"/>
          <w:szCs w:val="22"/>
          <w:lang w:eastAsia="en-US"/>
        </w:rPr>
      </w:pPr>
      <w:r w:rsidRPr="002644BB">
        <w:rPr>
          <w:color w:val="auto"/>
          <w:sz w:val="20"/>
        </w:rPr>
        <w:t>BLS (2008-Current)</w:t>
      </w:r>
    </w:p>
    <w:sectPr w:rsidR="002644BB" w:rsidRPr="002644BB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9C25" w14:textId="77777777" w:rsidR="002E4626" w:rsidRDefault="002E4626">
      <w:pPr>
        <w:spacing w:after="0"/>
      </w:pPr>
      <w:r>
        <w:separator/>
      </w:r>
    </w:p>
  </w:endnote>
  <w:endnote w:type="continuationSeparator" w:id="0">
    <w:p w14:paraId="77F002E0" w14:textId="77777777" w:rsidR="002E4626" w:rsidRDefault="002E4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C986D" w14:textId="2EA0FA61" w:rsidR="00B63068" w:rsidRDefault="005977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B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B65DD" w14:textId="77777777" w:rsidR="002E4626" w:rsidRDefault="002E4626">
      <w:pPr>
        <w:spacing w:after="0"/>
      </w:pPr>
      <w:r>
        <w:separator/>
      </w:r>
    </w:p>
  </w:footnote>
  <w:footnote w:type="continuationSeparator" w:id="0">
    <w:p w14:paraId="09BB6F1B" w14:textId="77777777" w:rsidR="002E4626" w:rsidRDefault="002E46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CF30B72"/>
    <w:multiLevelType w:val="hybridMultilevel"/>
    <w:tmpl w:val="6C14A21E"/>
    <w:lvl w:ilvl="0" w:tplc="417EDF6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5010E4"/>
    <w:multiLevelType w:val="hybridMultilevel"/>
    <w:tmpl w:val="40E88B00"/>
    <w:lvl w:ilvl="0" w:tplc="06C4F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86722C"/>
    <w:multiLevelType w:val="hybridMultilevel"/>
    <w:tmpl w:val="A32E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44FF7"/>
    <w:multiLevelType w:val="hybridMultilevel"/>
    <w:tmpl w:val="169828DC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FED5F6D"/>
    <w:multiLevelType w:val="hybridMultilevel"/>
    <w:tmpl w:val="214600D8"/>
    <w:lvl w:ilvl="0" w:tplc="06C4F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41567"/>
    <w:multiLevelType w:val="hybridMultilevel"/>
    <w:tmpl w:val="B01E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7275"/>
    <w:multiLevelType w:val="hybridMultilevel"/>
    <w:tmpl w:val="ABB8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B3FA6"/>
    <w:multiLevelType w:val="hybridMultilevel"/>
    <w:tmpl w:val="F67C9784"/>
    <w:lvl w:ilvl="0" w:tplc="06C4F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1387C"/>
    <w:multiLevelType w:val="hybridMultilevel"/>
    <w:tmpl w:val="325C8400"/>
    <w:lvl w:ilvl="0" w:tplc="417EDF6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A065F2"/>
    <w:multiLevelType w:val="hybridMultilevel"/>
    <w:tmpl w:val="86DADDF8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132"/>
    <w:rsid w:val="00002446"/>
    <w:rsid w:val="000A0190"/>
    <w:rsid w:val="000F08CA"/>
    <w:rsid w:val="00140148"/>
    <w:rsid w:val="0019707F"/>
    <w:rsid w:val="001A2872"/>
    <w:rsid w:val="001F0FA6"/>
    <w:rsid w:val="002644BB"/>
    <w:rsid w:val="00293ECB"/>
    <w:rsid w:val="002E4626"/>
    <w:rsid w:val="00306DCA"/>
    <w:rsid w:val="00307732"/>
    <w:rsid w:val="003259F6"/>
    <w:rsid w:val="003761CE"/>
    <w:rsid w:val="003C10B3"/>
    <w:rsid w:val="0041779F"/>
    <w:rsid w:val="00437708"/>
    <w:rsid w:val="004502BD"/>
    <w:rsid w:val="00460546"/>
    <w:rsid w:val="00491F89"/>
    <w:rsid w:val="004B75E0"/>
    <w:rsid w:val="004F066D"/>
    <w:rsid w:val="00513341"/>
    <w:rsid w:val="005836B9"/>
    <w:rsid w:val="0059774E"/>
    <w:rsid w:val="005D4240"/>
    <w:rsid w:val="00681DEA"/>
    <w:rsid w:val="006D42DC"/>
    <w:rsid w:val="006E4ABB"/>
    <w:rsid w:val="00727DAE"/>
    <w:rsid w:val="007A0C7E"/>
    <w:rsid w:val="007A4D45"/>
    <w:rsid w:val="007D6D5C"/>
    <w:rsid w:val="008206AE"/>
    <w:rsid w:val="008D7A76"/>
    <w:rsid w:val="008F5D21"/>
    <w:rsid w:val="00901DCA"/>
    <w:rsid w:val="00916D79"/>
    <w:rsid w:val="0093481C"/>
    <w:rsid w:val="00944694"/>
    <w:rsid w:val="009D3B4C"/>
    <w:rsid w:val="009F2EC7"/>
    <w:rsid w:val="00B205EB"/>
    <w:rsid w:val="00B2691D"/>
    <w:rsid w:val="00B63068"/>
    <w:rsid w:val="00B77B10"/>
    <w:rsid w:val="00BD5B55"/>
    <w:rsid w:val="00C11B7F"/>
    <w:rsid w:val="00C80CCE"/>
    <w:rsid w:val="00CB774C"/>
    <w:rsid w:val="00CE2B14"/>
    <w:rsid w:val="00D00454"/>
    <w:rsid w:val="00D31D39"/>
    <w:rsid w:val="00D72BA9"/>
    <w:rsid w:val="00D960C7"/>
    <w:rsid w:val="00DA0B74"/>
    <w:rsid w:val="00DC7C4F"/>
    <w:rsid w:val="00DE2132"/>
    <w:rsid w:val="00DF209A"/>
    <w:rsid w:val="00E01379"/>
    <w:rsid w:val="00E1309F"/>
    <w:rsid w:val="00E2188A"/>
    <w:rsid w:val="00E51820"/>
    <w:rsid w:val="00E60574"/>
    <w:rsid w:val="00E858D6"/>
    <w:rsid w:val="00ED4D2C"/>
    <w:rsid w:val="00EE528F"/>
    <w:rsid w:val="00F04ED5"/>
    <w:rsid w:val="00F06F92"/>
    <w:rsid w:val="00F11BD8"/>
    <w:rsid w:val="00F7029E"/>
    <w:rsid w:val="00F90CE3"/>
    <w:rsid w:val="00FA6270"/>
    <w:rsid w:val="00FD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DA776"/>
  <w15:chartTrackingRefBased/>
  <w15:docId w15:val="{FA3BE29E-3CA1-42F1-BD37-9640EEBF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DE2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F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F7F2F73BDE49CD84B815EF55B9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90635-CE18-4A59-8C78-CEA161521A5B}"/>
      </w:docPartPr>
      <w:docPartBody>
        <w:p w:rsidR="003E2667" w:rsidRDefault="00340155">
          <w:pPr>
            <w:pStyle w:val="0FF7F2F73BDE49CD84B815EF55B90A37"/>
          </w:pPr>
          <w:r>
            <w:t>Objective</w:t>
          </w:r>
        </w:p>
      </w:docPartBody>
    </w:docPart>
    <w:docPart>
      <w:docPartPr>
        <w:name w:val="486BE4D0605E45EDB360F6C4C1ACC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308B7-5D9E-4224-943C-A79B57AA83DF}"/>
      </w:docPartPr>
      <w:docPartBody>
        <w:p w:rsidR="003E2667" w:rsidRDefault="00340155">
          <w:pPr>
            <w:pStyle w:val="486BE4D0605E45EDB360F6C4C1ACC537"/>
          </w:pPr>
          <w:r>
            <w:t>Education</w:t>
          </w:r>
        </w:p>
      </w:docPartBody>
    </w:docPart>
    <w:docPart>
      <w:docPartPr>
        <w:name w:val="226905EEBABD43C3BF99EFC003913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D72F-F05E-449D-8F67-287B164622F8}"/>
      </w:docPartPr>
      <w:docPartBody>
        <w:p w:rsidR="003E2667" w:rsidRDefault="00340155">
          <w:pPr>
            <w:pStyle w:val="226905EEBABD43C3BF99EFC003913C3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155"/>
    <w:rsid w:val="00250DE2"/>
    <w:rsid w:val="00340155"/>
    <w:rsid w:val="003E2667"/>
    <w:rsid w:val="00AA3FC3"/>
    <w:rsid w:val="00D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B3A9BCA5741AA867DAC5BF99A448A">
    <w:name w:val="E80B3A9BCA5741AA867DAC5BF99A448A"/>
  </w:style>
  <w:style w:type="paragraph" w:customStyle="1" w:styleId="2EFAACCF228D4F228A637BE681BF6978">
    <w:name w:val="2EFAACCF228D4F228A637BE681BF6978"/>
  </w:style>
  <w:style w:type="paragraph" w:customStyle="1" w:styleId="FB924978E8504FEF96DD5E4DDC39B268">
    <w:name w:val="FB924978E8504FEF96DD5E4DDC39B268"/>
  </w:style>
  <w:style w:type="paragraph" w:customStyle="1" w:styleId="4C9156B5D8374C19968F7BA8CD8EE783">
    <w:name w:val="4C9156B5D8374C19968F7BA8CD8EE783"/>
  </w:style>
  <w:style w:type="paragraph" w:customStyle="1" w:styleId="0FF7F2F73BDE49CD84B815EF55B90A37">
    <w:name w:val="0FF7F2F73BDE49CD84B815EF55B90A37"/>
  </w:style>
  <w:style w:type="paragraph" w:customStyle="1" w:styleId="53F31575D1264362BF45937A8BCBD14F">
    <w:name w:val="53F31575D1264362BF45937A8BCBD14F"/>
  </w:style>
  <w:style w:type="paragraph" w:customStyle="1" w:styleId="486BE4D0605E45EDB360F6C4C1ACC537">
    <w:name w:val="486BE4D0605E45EDB360F6C4C1ACC537"/>
  </w:style>
  <w:style w:type="paragraph" w:customStyle="1" w:styleId="9288D8CE266842C98F61897CF6A37F02">
    <w:name w:val="9288D8CE266842C98F61897CF6A37F02"/>
  </w:style>
  <w:style w:type="paragraph" w:customStyle="1" w:styleId="4D2EEB104C784E27A514FC073186CE9C">
    <w:name w:val="4D2EEB104C784E27A514FC073186CE9C"/>
  </w:style>
  <w:style w:type="paragraph" w:customStyle="1" w:styleId="08D74C3E383F426C8F77708C38492739">
    <w:name w:val="08D74C3E383F426C8F77708C38492739"/>
  </w:style>
  <w:style w:type="paragraph" w:customStyle="1" w:styleId="231E198854294F6ABDDEFD4C9617D675">
    <w:name w:val="231E198854294F6ABDDEFD4C9617D675"/>
  </w:style>
  <w:style w:type="paragraph" w:customStyle="1" w:styleId="A6AC9E6A2DC9470687A69D948D471559">
    <w:name w:val="A6AC9E6A2DC9470687A69D948D471559"/>
  </w:style>
  <w:style w:type="paragraph" w:customStyle="1" w:styleId="0BB0404DB82644E0AE6C23B32E06C073">
    <w:name w:val="0BB0404DB82644E0AE6C23B32E06C073"/>
  </w:style>
  <w:style w:type="paragraph" w:customStyle="1" w:styleId="03E53C3D39234479B39E1519CCA8C500">
    <w:name w:val="03E53C3D39234479B39E1519CCA8C500"/>
  </w:style>
  <w:style w:type="paragraph" w:customStyle="1" w:styleId="847B16E648B54B30B07E51E0C671D431">
    <w:name w:val="847B16E648B54B30B07E51E0C671D431"/>
  </w:style>
  <w:style w:type="paragraph" w:customStyle="1" w:styleId="F90CB3CA163847EF8F6F7B7BD3806352">
    <w:name w:val="F90CB3CA163847EF8F6F7B7BD3806352"/>
  </w:style>
  <w:style w:type="paragraph" w:customStyle="1" w:styleId="B1BA030325F5468F960B1D9C2231A751">
    <w:name w:val="B1BA030325F5468F960B1D9C2231A751"/>
  </w:style>
  <w:style w:type="paragraph" w:customStyle="1" w:styleId="8841DC1185594864957FC0D5DFB19DCF">
    <w:name w:val="8841DC1185594864957FC0D5DFB19DCF"/>
  </w:style>
  <w:style w:type="paragraph" w:customStyle="1" w:styleId="162E5C11E9754F6CBDC97C3FDC882D9C">
    <w:name w:val="162E5C11E9754F6CBDC97C3FDC882D9C"/>
  </w:style>
  <w:style w:type="paragraph" w:customStyle="1" w:styleId="92994631CD314ED9B05AD28200734B3C">
    <w:name w:val="92994631CD314ED9B05AD28200734B3C"/>
  </w:style>
  <w:style w:type="paragraph" w:customStyle="1" w:styleId="226905EEBABD43C3BF99EFC003913C33">
    <w:name w:val="226905EEBABD43C3BF99EFC003913C33"/>
  </w:style>
  <w:style w:type="paragraph" w:customStyle="1" w:styleId="2D045385A4AD446ABC8FE02394DD5592">
    <w:name w:val="2D045385A4AD446ABC8FE02394DD5592"/>
  </w:style>
  <w:style w:type="paragraph" w:customStyle="1" w:styleId="1D300D31B5E64B7389828E0E41538E7B">
    <w:name w:val="1D300D31B5E64B7389828E0E41538E7B"/>
  </w:style>
  <w:style w:type="paragraph" w:customStyle="1" w:styleId="67DA5C78266145ABB68FB52416C8F826">
    <w:name w:val="67DA5C78266145ABB68FB52416C8F826"/>
  </w:style>
  <w:style w:type="paragraph" w:customStyle="1" w:styleId="81E63506D0B740CDAAF0080FA6D5EFC2">
    <w:name w:val="81E63506D0B740CDAAF0080FA6D5EFC2"/>
  </w:style>
  <w:style w:type="paragraph" w:customStyle="1" w:styleId="2C10939B5F6D400BA3C1A537890FE78A">
    <w:name w:val="2C10939B5F6D400BA3C1A537890FE78A"/>
    <w:rsid w:val="00340155"/>
  </w:style>
  <w:style w:type="paragraph" w:customStyle="1" w:styleId="CA81254472494903988052395271FF41">
    <w:name w:val="CA81254472494903988052395271FF41"/>
    <w:rsid w:val="00340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kaugust2802</dc:creator>
  <cp:keywords/>
  <cp:lastModifiedBy>Jake and Kyle</cp:lastModifiedBy>
  <cp:revision>2</cp:revision>
  <dcterms:created xsi:type="dcterms:W3CDTF">2018-04-12T22:11:00Z</dcterms:created>
  <dcterms:modified xsi:type="dcterms:W3CDTF">2018-04-12T22:11:00Z</dcterms:modified>
  <cp:version/>
</cp:coreProperties>
</file>