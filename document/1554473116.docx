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EF" w:rsidRDefault="0053750F">
      <w:pPr>
        <w:pStyle w:val="Name"/>
      </w:pPr>
      <w:proofErr w:type="spellStart"/>
      <w:r>
        <w:t>JaVarsha</w:t>
      </w:r>
      <w:proofErr w:type="spellEnd"/>
      <w:r>
        <w:t xml:space="preserve"> Anderson</w:t>
      </w:r>
    </w:p>
    <w:p w:rsidR="00B326EF" w:rsidRDefault="00C574CD">
      <w:pPr>
        <w:pStyle w:val="Addresslinetop"/>
      </w:pPr>
      <w:r>
        <w:t>6950 N. Houston School Road Apt 18101</w:t>
      </w:r>
      <w:r w:rsidR="005D0F68">
        <w:t xml:space="preserve">   </w:t>
      </w:r>
      <w:r w:rsidR="005D0F68" w:rsidRPr="0033425F">
        <w:rPr>
          <w:rStyle w:val="HeadingBullets"/>
        </w:rPr>
        <w:sym w:font="Wingdings 2" w:char="F098"/>
      </w:r>
      <w:r w:rsidR="005D0F68">
        <w:t xml:space="preserve">   </w:t>
      </w:r>
      <w:r w:rsidR="0053750F">
        <w:t>Lancaster, TX  75134</w:t>
      </w:r>
      <w:r w:rsidR="005D0F68">
        <w:t xml:space="preserve">  </w:t>
      </w:r>
      <w:r w:rsidR="005D0F68" w:rsidRPr="0033425F">
        <w:rPr>
          <w:rStyle w:val="HeadingBullets"/>
        </w:rPr>
        <w:sym w:font="Wingdings 2" w:char="F098"/>
      </w:r>
      <w:r w:rsidR="005D0F68">
        <w:t xml:space="preserve">   Phone: (</w:t>
      </w:r>
      <w:r w:rsidR="00BA4A8B">
        <w:t>469</w:t>
      </w:r>
      <w:r w:rsidR="005D0F68">
        <w:t>)</w:t>
      </w:r>
      <w:r w:rsidR="00BA4A8B">
        <w:t>569-2730</w:t>
      </w:r>
      <w:r w:rsidR="005D0F68">
        <w:t xml:space="preserve">  </w:t>
      </w:r>
      <w:r w:rsidR="005D0F68" w:rsidRPr="0033425F">
        <w:rPr>
          <w:rStyle w:val="HeadingBullets"/>
        </w:rPr>
        <w:sym w:font="Wingdings 2" w:char="F098"/>
      </w:r>
      <w:r w:rsidR="005D0F68">
        <w:t xml:space="preserve">   </w:t>
      </w:r>
      <w:r w:rsidR="0053750F">
        <w:t>vasha.anderson@gmail.com</w:t>
      </w:r>
    </w:p>
    <w:tbl>
      <w:tblPr>
        <w:tblW w:w="10219" w:type="dxa"/>
        <w:tblLayout w:type="fixed"/>
        <w:tblLook w:val="00A0" w:firstRow="1" w:lastRow="0" w:firstColumn="1" w:lastColumn="0" w:noHBand="0" w:noVBand="0"/>
      </w:tblPr>
      <w:tblGrid>
        <w:gridCol w:w="2268"/>
        <w:gridCol w:w="270"/>
        <w:gridCol w:w="1710"/>
        <w:gridCol w:w="720"/>
        <w:gridCol w:w="5251"/>
      </w:tblGrid>
      <w:tr w:rsidR="00104E32" w:rsidTr="00747E29">
        <w:trPr>
          <w:cantSplit/>
          <w:trHeight w:val="2880"/>
        </w:trPr>
        <w:tc>
          <w:tcPr>
            <w:tcW w:w="2268" w:type="dxa"/>
            <w:vMerge w:val="restart"/>
            <w:tcBorders>
              <w:bottom w:val="nil"/>
              <w:right w:val="single" w:sz="24" w:space="0" w:color="auto"/>
            </w:tcBorders>
          </w:tcPr>
          <w:p w:rsidR="00125531" w:rsidRDefault="00125531" w:rsidP="009D3B5F">
            <w:pPr>
              <w:pStyle w:val="LeftSectionHeading"/>
            </w:pPr>
          </w:p>
          <w:p w:rsidR="00125531" w:rsidRDefault="00125531" w:rsidP="009D3B5F">
            <w:pPr>
              <w:pStyle w:val="LeftSectionHeading"/>
            </w:pPr>
          </w:p>
          <w:p w:rsidR="00125531" w:rsidRDefault="00125531" w:rsidP="009D3B5F">
            <w:pPr>
              <w:pStyle w:val="LeftSectionHeading"/>
            </w:pPr>
          </w:p>
          <w:p w:rsidR="00C574CD" w:rsidRDefault="00C574CD" w:rsidP="009D3B5F">
            <w:pPr>
              <w:pStyle w:val="LeftSectionHeading"/>
            </w:pPr>
          </w:p>
          <w:p w:rsidR="00104E32" w:rsidRPr="009D3B5F" w:rsidRDefault="00104E32" w:rsidP="009D3B5F">
            <w:pPr>
              <w:pStyle w:val="LeftSectionHeading"/>
            </w:pPr>
            <w:r w:rsidRPr="009D3B5F">
              <w:t>Key Skills</w:t>
            </w:r>
          </w:p>
          <w:p w:rsidR="00104E32" w:rsidRPr="009D3B5F" w:rsidRDefault="000B3974" w:rsidP="009D3B5F">
            <w:pPr>
              <w:pStyle w:val="Skills"/>
            </w:pPr>
            <w:r>
              <w:t>Customer Service</w:t>
            </w:r>
          </w:p>
          <w:p w:rsidR="00104E32" w:rsidRPr="009D3B5F" w:rsidRDefault="000B3974" w:rsidP="009D3B5F">
            <w:pPr>
              <w:pStyle w:val="Skills"/>
            </w:pPr>
            <w:r>
              <w:t>Audit Detail</w:t>
            </w:r>
          </w:p>
          <w:p w:rsidR="00104E32" w:rsidRPr="009D3B5F" w:rsidRDefault="000B3974" w:rsidP="009D3B5F">
            <w:pPr>
              <w:pStyle w:val="Skills"/>
            </w:pPr>
            <w:r>
              <w:t>Balance &amp; Control</w:t>
            </w:r>
          </w:p>
          <w:p w:rsidR="00104E32" w:rsidRPr="009D3B5F" w:rsidRDefault="000B3974" w:rsidP="009D3B5F">
            <w:pPr>
              <w:pStyle w:val="Skills"/>
            </w:pPr>
            <w:r>
              <w:t>10-key</w:t>
            </w:r>
          </w:p>
          <w:p w:rsidR="00104E32" w:rsidRPr="009D3B5F" w:rsidRDefault="000B3974" w:rsidP="009D3B5F">
            <w:pPr>
              <w:pStyle w:val="Skills"/>
            </w:pPr>
            <w:r>
              <w:t>Multi-phone System</w:t>
            </w:r>
          </w:p>
          <w:p w:rsidR="00905F35" w:rsidRDefault="00905F35" w:rsidP="009D3B5F">
            <w:pPr>
              <w:pStyle w:val="LeftSectionHeading"/>
            </w:pPr>
          </w:p>
          <w:p w:rsidR="00104E32" w:rsidRPr="009D3B5F" w:rsidRDefault="00104E32" w:rsidP="009D3B5F">
            <w:pPr>
              <w:pStyle w:val="LeftSectionHeading"/>
            </w:pPr>
            <w:r w:rsidRPr="009D3B5F">
              <w:t>Education</w:t>
            </w:r>
          </w:p>
          <w:p w:rsidR="000B3974" w:rsidRDefault="000B3974" w:rsidP="009D3B5F">
            <w:pPr>
              <w:pStyle w:val="College"/>
            </w:pPr>
            <w:r>
              <w:t>A.T.I Career Training Center</w:t>
            </w:r>
            <w:r w:rsidR="00125531">
              <w:t>; Dallas, T</w:t>
            </w:r>
            <w:r w:rsidR="00C574CD">
              <w:t>e</w:t>
            </w:r>
            <w:r w:rsidR="00125531">
              <w:t>x</w:t>
            </w:r>
            <w:r w:rsidR="00C574CD">
              <w:t>as</w:t>
            </w:r>
          </w:p>
          <w:p w:rsidR="00104E32" w:rsidRPr="009D3B5F" w:rsidRDefault="00125531" w:rsidP="009D3B5F">
            <w:pPr>
              <w:pStyle w:val="College"/>
            </w:pPr>
            <w:r>
              <w:t>Medical Assistant 2011</w:t>
            </w:r>
          </w:p>
          <w:p w:rsidR="00104E32" w:rsidRPr="009D3B5F" w:rsidRDefault="000B3974" w:rsidP="00125531">
            <w:pPr>
              <w:pStyle w:val="College"/>
            </w:pPr>
            <w:r>
              <w:t xml:space="preserve"> </w:t>
            </w:r>
          </w:p>
        </w:tc>
        <w:tc>
          <w:tcPr>
            <w:tcW w:w="270" w:type="dxa"/>
            <w:vMerge w:val="restart"/>
            <w:tcBorders>
              <w:left w:val="single" w:sz="24" w:space="0" w:color="auto"/>
              <w:bottom w:val="nil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sz w:val="15"/>
              </w:rPr>
            </w:pPr>
          </w:p>
          <w:p w:rsidR="00125531" w:rsidRDefault="00125531" w:rsidP="00747E29">
            <w:pPr>
              <w:pStyle w:val="PlainText"/>
              <w:rPr>
                <w:rFonts w:ascii="Verdana" w:eastAsia="MS Mincho" w:hAnsi="Verdana"/>
                <w:sz w:val="15"/>
              </w:rPr>
            </w:pPr>
          </w:p>
          <w:p w:rsidR="00125531" w:rsidRDefault="00125531" w:rsidP="00747E29">
            <w:pPr>
              <w:pStyle w:val="PlainText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7681" w:type="dxa"/>
            <w:gridSpan w:val="3"/>
            <w:tcBorders>
              <w:left w:val="nil"/>
              <w:bottom w:val="nil"/>
            </w:tcBorders>
          </w:tcPr>
          <w:p w:rsidR="00125531" w:rsidRDefault="00125531" w:rsidP="00E8752B">
            <w:pPr>
              <w:pStyle w:val="Resumetagline"/>
            </w:pPr>
          </w:p>
          <w:p w:rsidR="00104E32" w:rsidRPr="00E8752B" w:rsidRDefault="0053750F" w:rsidP="00E8752B">
            <w:pPr>
              <w:pStyle w:val="Resumetagline"/>
            </w:pPr>
            <w:r>
              <w:t>Career objective:</w:t>
            </w:r>
          </w:p>
          <w:p w:rsidR="00104E32" w:rsidRPr="00E8752B" w:rsidRDefault="0053750F" w:rsidP="00E8752B">
            <w:pPr>
              <w:pStyle w:val="Sub-tagline"/>
            </w:pPr>
            <w:r>
              <w:t>To work and grow in a professional environment where my knowledge, experience, and creativity can be put to the best use.  I am looking for a long term position with the opportunity of advancement.  I aspire to use and develop my leadership skills obtained through hands on work experience an education.  Knowledgeable of computers and detailed oriented.</w:t>
            </w:r>
          </w:p>
          <w:p w:rsidR="0053750F" w:rsidRDefault="0053750F" w:rsidP="00E8752B">
            <w:pPr>
              <w:pStyle w:val="SectionHeading"/>
            </w:pPr>
          </w:p>
          <w:p w:rsidR="00104E32" w:rsidRPr="00E8752B" w:rsidRDefault="0053750F" w:rsidP="0053750F">
            <w:pPr>
              <w:pStyle w:val="SectionHeading"/>
            </w:pPr>
            <w:r>
              <w:t>Work Experience:</w:t>
            </w:r>
          </w:p>
        </w:tc>
      </w:tr>
      <w:tr w:rsidR="00104E32" w:rsidTr="00747E29">
        <w:trPr>
          <w:cantSplit/>
          <w:trHeight w:val="143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486A7D" w:rsidRDefault="00486A7D" w:rsidP="00E8752B">
            <w:pPr>
              <w:pStyle w:val="TechnologyCategories"/>
            </w:pPr>
            <w:r>
              <w:t>Family Dollar</w:t>
            </w:r>
          </w:p>
          <w:p w:rsidR="00486A7D" w:rsidRDefault="00486A7D" w:rsidP="00E8752B">
            <w:pPr>
              <w:pStyle w:val="TechnologyCategories"/>
            </w:pPr>
          </w:p>
          <w:p w:rsidR="00486A7D" w:rsidRDefault="00486A7D" w:rsidP="00486A7D">
            <w:pPr>
              <w:pStyle w:val="TechnologyCategories"/>
            </w:pPr>
          </w:p>
          <w:p w:rsidR="00486A7D" w:rsidRDefault="00486A7D" w:rsidP="00486A7D">
            <w:pPr>
              <w:pStyle w:val="TechnologyCategories"/>
            </w:pPr>
            <w:r>
              <w:t>Staff One</w:t>
            </w:r>
          </w:p>
          <w:p w:rsidR="00486A7D" w:rsidRDefault="00486A7D" w:rsidP="00E8752B">
            <w:pPr>
              <w:pStyle w:val="TechnologyCategories"/>
            </w:pPr>
          </w:p>
          <w:p w:rsidR="008024B2" w:rsidRDefault="008024B2" w:rsidP="008024B2">
            <w:pPr>
              <w:pStyle w:val="TechnologyCategories"/>
            </w:pPr>
          </w:p>
          <w:p w:rsidR="008024B2" w:rsidRDefault="008024B2" w:rsidP="008024B2">
            <w:pPr>
              <w:pStyle w:val="TechnologyCategories"/>
            </w:pPr>
            <w:r>
              <w:t>JC Penney</w:t>
            </w:r>
          </w:p>
          <w:p w:rsidR="008024B2" w:rsidRDefault="008024B2" w:rsidP="00E8752B">
            <w:pPr>
              <w:pStyle w:val="TechnologyCategories"/>
            </w:pPr>
          </w:p>
          <w:p w:rsidR="008024B2" w:rsidRDefault="008024B2" w:rsidP="00E8752B">
            <w:pPr>
              <w:pStyle w:val="TechnologyCategories"/>
            </w:pPr>
          </w:p>
          <w:p w:rsidR="00B76708" w:rsidRDefault="00B76708" w:rsidP="00E8752B">
            <w:pPr>
              <w:pStyle w:val="TechnologyCategories"/>
            </w:pPr>
            <w:r>
              <w:t>American Airline Center</w:t>
            </w:r>
          </w:p>
          <w:p w:rsidR="00C574CD" w:rsidRDefault="00C574CD" w:rsidP="00E8752B">
            <w:pPr>
              <w:pStyle w:val="TechnologyCategories"/>
            </w:pPr>
          </w:p>
          <w:p w:rsidR="00104E32" w:rsidRPr="00E8752B" w:rsidRDefault="0053750F" w:rsidP="00E8752B">
            <w:pPr>
              <w:pStyle w:val="TechnologyCategories"/>
            </w:pPr>
            <w:r>
              <w:t>Veracity Group</w:t>
            </w:r>
            <w:r w:rsidR="00104E32" w:rsidRPr="00E8752B">
              <w:t>:</w:t>
            </w:r>
          </w:p>
        </w:tc>
        <w:tc>
          <w:tcPr>
            <w:tcW w:w="5971" w:type="dxa"/>
            <w:gridSpan w:val="2"/>
            <w:tcBorders>
              <w:left w:val="nil"/>
            </w:tcBorders>
          </w:tcPr>
          <w:p w:rsidR="00486A7D" w:rsidRDefault="00486A7D" w:rsidP="0053750F">
            <w:pPr>
              <w:pStyle w:val="Technologies"/>
            </w:pPr>
            <w:r>
              <w:t>Lancaster, Texas, Cashier, 06/2015 - Present</w:t>
            </w:r>
          </w:p>
          <w:p w:rsidR="00486A7D" w:rsidRDefault="00486A7D" w:rsidP="0053750F">
            <w:pPr>
              <w:pStyle w:val="Technologies"/>
            </w:pPr>
            <w:r>
              <w:t>Detailed money transaction, stocking, customer service</w:t>
            </w:r>
          </w:p>
          <w:p w:rsidR="00486A7D" w:rsidRDefault="00486A7D" w:rsidP="0053750F">
            <w:pPr>
              <w:pStyle w:val="Technologies"/>
            </w:pPr>
          </w:p>
          <w:p w:rsidR="00486A7D" w:rsidRDefault="00486A7D" w:rsidP="00486A7D">
            <w:pPr>
              <w:pStyle w:val="Technologies"/>
            </w:pPr>
            <w:r>
              <w:t>Dallas, Texas, Warehouse Associate, March 2015-May 2015</w:t>
            </w:r>
          </w:p>
          <w:p w:rsidR="00486A7D" w:rsidRDefault="00486A7D" w:rsidP="00486A7D">
            <w:pPr>
              <w:pStyle w:val="Technologies"/>
            </w:pPr>
            <w:r>
              <w:t>Assisted with line orders within the warehouse</w:t>
            </w:r>
          </w:p>
          <w:p w:rsidR="008024B2" w:rsidRDefault="008024B2" w:rsidP="008024B2">
            <w:pPr>
              <w:pStyle w:val="Technologies"/>
            </w:pPr>
          </w:p>
          <w:p w:rsidR="008024B2" w:rsidRDefault="008024B2" w:rsidP="008024B2">
            <w:pPr>
              <w:pStyle w:val="Technologies"/>
            </w:pPr>
            <w:bookmarkStart w:id="0" w:name="_GoBack"/>
            <w:bookmarkEnd w:id="0"/>
            <w:r>
              <w:t>Cedar Hill, Texas, Sales Associate, 10/2014 – 02/2015</w:t>
            </w:r>
          </w:p>
          <w:p w:rsidR="008024B2" w:rsidRDefault="008024B2" w:rsidP="008024B2">
            <w:pPr>
              <w:pStyle w:val="Technologies"/>
            </w:pPr>
            <w:r>
              <w:t>Customer Service, assisted with checking out customers, stocking</w:t>
            </w:r>
          </w:p>
          <w:p w:rsidR="00486A7D" w:rsidRDefault="00486A7D" w:rsidP="0053750F">
            <w:pPr>
              <w:pStyle w:val="Technologies"/>
            </w:pPr>
          </w:p>
          <w:p w:rsidR="00B76708" w:rsidRDefault="006B71E1" w:rsidP="0053750F">
            <w:pPr>
              <w:pStyle w:val="Technologies"/>
            </w:pPr>
            <w:r>
              <w:t xml:space="preserve">Dallas, Texas, </w:t>
            </w:r>
            <w:r w:rsidR="009C01A6">
              <w:t xml:space="preserve">Front </w:t>
            </w:r>
            <w:r w:rsidR="00C574CD">
              <w:t>Line</w:t>
            </w:r>
            <w:r w:rsidR="00486A7D">
              <w:t xml:space="preserve"> Cashier</w:t>
            </w:r>
            <w:r w:rsidR="00C574CD">
              <w:t>,</w:t>
            </w:r>
            <w:r w:rsidR="009C01A6">
              <w:t xml:space="preserve"> 09/2013 – 09/2014</w:t>
            </w:r>
          </w:p>
          <w:p w:rsidR="00C574CD" w:rsidRDefault="009C01A6" w:rsidP="0053750F">
            <w:pPr>
              <w:pStyle w:val="Technologies"/>
            </w:pPr>
            <w:r>
              <w:t>Detailed money transaction, front line customer service</w:t>
            </w:r>
          </w:p>
          <w:p w:rsidR="008024B2" w:rsidRDefault="008024B2" w:rsidP="0053750F">
            <w:pPr>
              <w:pStyle w:val="Technologies"/>
            </w:pPr>
          </w:p>
          <w:p w:rsidR="0053750F" w:rsidRDefault="0053750F" w:rsidP="0053750F">
            <w:pPr>
              <w:pStyle w:val="Technologies"/>
            </w:pPr>
            <w:r>
              <w:t>Dallas, Texas</w:t>
            </w:r>
            <w:r w:rsidR="00486A7D">
              <w:t>,</w:t>
            </w:r>
            <w:r>
              <w:t xml:space="preserve"> Customer Service Rep, 11/2010 – 2/2012</w:t>
            </w:r>
          </w:p>
          <w:p w:rsidR="00104E32" w:rsidRPr="00E8752B" w:rsidRDefault="0053750F" w:rsidP="008024B2">
            <w:pPr>
              <w:pStyle w:val="Technologies"/>
            </w:pPr>
            <w:r>
              <w:t>Customer rep which involved inbound and/or outbound calls.</w:t>
            </w:r>
          </w:p>
        </w:tc>
      </w:tr>
      <w:tr w:rsidR="00104E32" w:rsidTr="00747E29">
        <w:trPr>
          <w:cantSplit/>
          <w:trHeight w:val="18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104E32" w:rsidRPr="00E8752B" w:rsidRDefault="0053750F" w:rsidP="0053750F">
            <w:pPr>
              <w:pStyle w:val="TechnologyCategories"/>
            </w:pPr>
            <w:proofErr w:type="spellStart"/>
            <w:r>
              <w:t>Wal-mart</w:t>
            </w:r>
            <w:proofErr w:type="spellEnd"/>
            <w:r>
              <w:t>:</w:t>
            </w:r>
          </w:p>
        </w:tc>
        <w:tc>
          <w:tcPr>
            <w:tcW w:w="5971" w:type="dxa"/>
            <w:gridSpan w:val="2"/>
            <w:tcBorders>
              <w:left w:val="nil"/>
            </w:tcBorders>
          </w:tcPr>
          <w:p w:rsidR="000B3974" w:rsidRDefault="0053750F" w:rsidP="000B3974">
            <w:pPr>
              <w:pStyle w:val="Technologies"/>
            </w:pPr>
            <w:r>
              <w:t xml:space="preserve">Dallas, Texas, Overnight Stocker, </w:t>
            </w:r>
            <w:r w:rsidR="000B3974">
              <w:t>09/2008 – 03/2009</w:t>
            </w:r>
          </w:p>
          <w:p w:rsidR="00104E32" w:rsidRPr="00E8752B" w:rsidRDefault="000B3974" w:rsidP="000B3974">
            <w:pPr>
              <w:pStyle w:val="Technologies"/>
            </w:pPr>
            <w:r>
              <w:t>Customer Service, stocking and rearranging merchandise, zoning</w:t>
            </w:r>
            <w:r w:rsidR="00104E32" w:rsidRPr="00E8752B">
              <w:t xml:space="preserve"> </w:t>
            </w:r>
          </w:p>
        </w:tc>
      </w:tr>
      <w:tr w:rsidR="00104E32" w:rsidTr="00747E29">
        <w:trPr>
          <w:cantSplit/>
          <w:trHeight w:val="143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104E32" w:rsidRPr="00E8752B" w:rsidRDefault="000B3974" w:rsidP="000B3974">
            <w:pPr>
              <w:pStyle w:val="TechnologyCategories"/>
            </w:pPr>
            <w:r>
              <w:t>D.E.C.A</w:t>
            </w:r>
            <w:r w:rsidR="00104E32" w:rsidRPr="00E8752B">
              <w:t>:</w:t>
            </w:r>
          </w:p>
        </w:tc>
        <w:tc>
          <w:tcPr>
            <w:tcW w:w="5971" w:type="dxa"/>
            <w:gridSpan w:val="2"/>
            <w:tcBorders>
              <w:left w:val="nil"/>
            </w:tcBorders>
          </w:tcPr>
          <w:p w:rsidR="00104E32" w:rsidRPr="00E8752B" w:rsidRDefault="000B3974" w:rsidP="00E8752B">
            <w:pPr>
              <w:pStyle w:val="Technologies"/>
            </w:pPr>
            <w:r>
              <w:t>Dallas, Texas, Cashier, 08/2004 – 04/2005</w:t>
            </w:r>
          </w:p>
        </w:tc>
      </w:tr>
      <w:tr w:rsidR="00104E32" w:rsidTr="00747E29">
        <w:trPr>
          <w:cantSplit/>
          <w:trHeight w:val="113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104E32" w:rsidRPr="00E8752B" w:rsidRDefault="00104E32" w:rsidP="00E8752B">
            <w:pPr>
              <w:pStyle w:val="TechnologyCategories"/>
            </w:pPr>
          </w:p>
        </w:tc>
        <w:tc>
          <w:tcPr>
            <w:tcW w:w="5971" w:type="dxa"/>
            <w:gridSpan w:val="2"/>
            <w:tcBorders>
              <w:left w:val="nil"/>
            </w:tcBorders>
          </w:tcPr>
          <w:p w:rsidR="00104E32" w:rsidRDefault="000B3974" w:rsidP="000B3974">
            <w:pPr>
              <w:pStyle w:val="Technologies"/>
            </w:pPr>
            <w:r>
              <w:t>Detailed money transaction, order merchandise, take audit and restocking shelves</w:t>
            </w:r>
          </w:p>
          <w:p w:rsidR="000B3974" w:rsidRPr="00E8752B" w:rsidRDefault="000B3974" w:rsidP="000B3974">
            <w:pPr>
              <w:pStyle w:val="Technologies"/>
            </w:pPr>
          </w:p>
        </w:tc>
      </w:tr>
      <w:tr w:rsidR="00104E32" w:rsidTr="00747E29">
        <w:trPr>
          <w:cantSplit/>
          <w:trHeight w:val="8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7681" w:type="dxa"/>
            <w:gridSpan w:val="3"/>
            <w:tcBorders>
              <w:left w:val="nil"/>
            </w:tcBorders>
          </w:tcPr>
          <w:p w:rsidR="00104E32" w:rsidRPr="000B3974" w:rsidRDefault="000B3974" w:rsidP="00E8752B">
            <w:pPr>
              <w:pStyle w:val="SectionHeading"/>
            </w:pPr>
            <w:r w:rsidRPr="000B3974">
              <w:t>Education:</w:t>
            </w:r>
          </w:p>
        </w:tc>
      </w:tr>
      <w:tr w:rsidR="00104E32" w:rsidTr="00747E29">
        <w:trPr>
          <w:cantSplit/>
          <w:trHeight w:val="24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2430" w:type="dxa"/>
            <w:gridSpan w:val="2"/>
            <w:tcBorders>
              <w:left w:val="nil"/>
            </w:tcBorders>
          </w:tcPr>
          <w:p w:rsidR="00104E32" w:rsidRPr="00E8752B" w:rsidRDefault="000B3974" w:rsidP="000B3974">
            <w:pPr>
              <w:pStyle w:val="Location"/>
            </w:pPr>
            <w:r>
              <w:t>ATI Dallas, Texas</w:t>
            </w:r>
          </w:p>
        </w:tc>
        <w:tc>
          <w:tcPr>
            <w:tcW w:w="5251" w:type="dxa"/>
            <w:tcBorders>
              <w:left w:val="nil"/>
            </w:tcBorders>
          </w:tcPr>
          <w:p w:rsidR="00104E32" w:rsidRPr="00E8752B" w:rsidRDefault="000B3974" w:rsidP="000B3974">
            <w:pPr>
              <w:pStyle w:val="JobExperience"/>
            </w:pPr>
            <w:r>
              <w:rPr>
                <w:rStyle w:val="JobTitle"/>
              </w:rPr>
              <w:t>Medical Assistant, 2011</w:t>
            </w:r>
          </w:p>
        </w:tc>
      </w:tr>
      <w:tr w:rsidR="00104E32" w:rsidTr="00747E29">
        <w:trPr>
          <w:cantSplit/>
          <w:trHeight w:val="257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2430" w:type="dxa"/>
            <w:gridSpan w:val="2"/>
            <w:tcBorders>
              <w:left w:val="nil"/>
            </w:tcBorders>
          </w:tcPr>
          <w:p w:rsidR="00104E32" w:rsidRPr="00E8752B" w:rsidRDefault="00125531" w:rsidP="00125531">
            <w:pPr>
              <w:pStyle w:val="Location"/>
            </w:pPr>
            <w:r>
              <w:t>H. Grady Spruce High School, Dallas, Texas</w:t>
            </w:r>
          </w:p>
        </w:tc>
        <w:tc>
          <w:tcPr>
            <w:tcW w:w="5251" w:type="dxa"/>
            <w:tcBorders>
              <w:left w:val="nil"/>
            </w:tcBorders>
          </w:tcPr>
          <w:p w:rsidR="00104E32" w:rsidRPr="00E8752B" w:rsidRDefault="00125531" w:rsidP="00E8752B">
            <w:pPr>
              <w:pStyle w:val="JobExperience"/>
            </w:pPr>
            <w:r>
              <w:rPr>
                <w:rStyle w:val="JobTitle"/>
              </w:rPr>
              <w:t xml:space="preserve">Basic studies; 3 yrs Spanish &amp; 1 yr Business Management; Diploma </w:t>
            </w:r>
            <w:r w:rsidR="00C574CD">
              <w:rPr>
                <w:rStyle w:val="JobTitle"/>
              </w:rPr>
              <w:t>received, M</w:t>
            </w:r>
            <w:r>
              <w:rPr>
                <w:rStyle w:val="JobTitle"/>
              </w:rPr>
              <w:t>ay 2005</w:t>
            </w:r>
          </w:p>
        </w:tc>
      </w:tr>
      <w:tr w:rsidR="00104E32" w:rsidTr="00747E29">
        <w:trPr>
          <w:cantSplit/>
          <w:trHeight w:val="8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2430" w:type="dxa"/>
            <w:gridSpan w:val="2"/>
            <w:tcBorders>
              <w:left w:val="nil"/>
            </w:tcBorders>
          </w:tcPr>
          <w:p w:rsidR="00104E32" w:rsidRPr="00E8752B" w:rsidRDefault="00104E32" w:rsidP="00E8752B">
            <w:pPr>
              <w:pStyle w:val="Location"/>
            </w:pPr>
          </w:p>
        </w:tc>
        <w:tc>
          <w:tcPr>
            <w:tcW w:w="5251" w:type="dxa"/>
            <w:tcBorders>
              <w:left w:val="nil"/>
            </w:tcBorders>
          </w:tcPr>
          <w:p w:rsidR="00104E32" w:rsidRPr="00E8752B" w:rsidRDefault="00104E32" w:rsidP="00E8752B">
            <w:pPr>
              <w:pStyle w:val="JobExperience"/>
            </w:pPr>
          </w:p>
        </w:tc>
      </w:tr>
      <w:tr w:rsidR="00104E32" w:rsidTr="00747E29">
        <w:trPr>
          <w:cantSplit/>
          <w:trHeight w:val="258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2430" w:type="dxa"/>
            <w:gridSpan w:val="2"/>
            <w:tcBorders>
              <w:left w:val="nil"/>
            </w:tcBorders>
          </w:tcPr>
          <w:p w:rsidR="00905F35" w:rsidRDefault="00905F35" w:rsidP="00E8752B">
            <w:pPr>
              <w:pStyle w:val="Location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05F35" w:rsidRDefault="00125531" w:rsidP="00E8752B">
            <w:pPr>
              <w:pStyle w:val="Location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Volunteer Experience:</w:t>
            </w:r>
          </w:p>
          <w:p w:rsidR="00905F35" w:rsidRPr="00905F35" w:rsidRDefault="00905F35" w:rsidP="00905F35"/>
          <w:p w:rsidR="00905F35" w:rsidRPr="00905F35" w:rsidRDefault="00905F35" w:rsidP="00905F35"/>
          <w:p w:rsidR="00905F35" w:rsidRPr="00905F35" w:rsidRDefault="00905F35" w:rsidP="00905F35"/>
          <w:p w:rsidR="00905F35" w:rsidRPr="00905F35" w:rsidRDefault="00905F35" w:rsidP="00905F35"/>
          <w:p w:rsidR="00905F35" w:rsidRPr="00905F35" w:rsidRDefault="00905F35" w:rsidP="00905F35"/>
          <w:p w:rsidR="00104E32" w:rsidRPr="00905F35" w:rsidRDefault="00104E32" w:rsidP="00905F3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5251" w:type="dxa"/>
            <w:tcBorders>
              <w:left w:val="nil"/>
            </w:tcBorders>
          </w:tcPr>
          <w:p w:rsidR="00125531" w:rsidRDefault="00125531" w:rsidP="00905F35">
            <w:pPr>
              <w:pStyle w:val="JobExperience"/>
            </w:pPr>
          </w:p>
          <w:p w:rsidR="00905F35" w:rsidRDefault="00905F35" w:rsidP="00905F35">
            <w:pPr>
              <w:pStyle w:val="JobExperience"/>
            </w:pPr>
          </w:p>
          <w:p w:rsidR="00905F35" w:rsidRDefault="00905F35" w:rsidP="00905F35">
            <w:pPr>
              <w:pStyle w:val="JobExperience"/>
            </w:pPr>
            <w:r>
              <w:t>Almeda Heights Community Outreach Center - 2012</w:t>
            </w:r>
          </w:p>
          <w:p w:rsidR="00905F35" w:rsidRDefault="00905F35" w:rsidP="00125531">
            <w:pPr>
              <w:pStyle w:val="JobExperience"/>
              <w:numPr>
                <w:ilvl w:val="0"/>
                <w:numId w:val="19"/>
              </w:numPr>
            </w:pPr>
            <w:r>
              <w:t>Answered incoming calls</w:t>
            </w:r>
          </w:p>
          <w:p w:rsidR="00125531" w:rsidRDefault="00905F35" w:rsidP="00125531">
            <w:pPr>
              <w:pStyle w:val="JobExperience"/>
              <w:numPr>
                <w:ilvl w:val="0"/>
                <w:numId w:val="19"/>
              </w:numPr>
            </w:pPr>
            <w:r>
              <w:t>Assisted director with filing and/or clerical duties</w:t>
            </w:r>
          </w:p>
          <w:p w:rsidR="00125531" w:rsidRDefault="00125531" w:rsidP="00125531">
            <w:pPr>
              <w:pStyle w:val="JobExperience"/>
              <w:ind w:left="360"/>
            </w:pPr>
          </w:p>
          <w:p w:rsidR="00905F35" w:rsidRDefault="00905F35" w:rsidP="00905F35">
            <w:pPr>
              <w:pStyle w:val="JobExperience"/>
            </w:pPr>
            <w:r>
              <w:t>Aging &amp; Disabilities - 2012</w:t>
            </w:r>
          </w:p>
          <w:p w:rsidR="00905F35" w:rsidRDefault="00905F35" w:rsidP="00905F35">
            <w:pPr>
              <w:pStyle w:val="JobExperience"/>
              <w:numPr>
                <w:ilvl w:val="0"/>
                <w:numId w:val="23"/>
              </w:numPr>
            </w:pPr>
            <w:r>
              <w:t>filing correspondence documents</w:t>
            </w:r>
          </w:p>
          <w:p w:rsidR="00905F35" w:rsidRDefault="00905F35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Default="0069002C" w:rsidP="00905F35">
            <w:pPr>
              <w:pStyle w:val="JobExperience"/>
              <w:ind w:left="1275"/>
            </w:pPr>
          </w:p>
          <w:p w:rsidR="0069002C" w:rsidRPr="00E8752B" w:rsidRDefault="0069002C" w:rsidP="00905F35">
            <w:pPr>
              <w:pStyle w:val="JobExperience"/>
              <w:ind w:left="1275"/>
            </w:pPr>
          </w:p>
        </w:tc>
      </w:tr>
      <w:tr w:rsidR="00104E32" w:rsidTr="00747E29">
        <w:trPr>
          <w:cantSplit/>
          <w:trHeight w:val="534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104E32" w:rsidRPr="009D3B5F" w:rsidRDefault="00104E32" w:rsidP="009D3B5F">
            <w:pPr>
              <w:rPr>
                <w:rFonts w:eastAsia="MS Mincho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104E32" w:rsidRDefault="00104E32" w:rsidP="00747E29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7681" w:type="dxa"/>
            <w:gridSpan w:val="3"/>
            <w:tcBorders>
              <w:left w:val="nil"/>
            </w:tcBorders>
          </w:tcPr>
          <w:p w:rsidR="00104E32" w:rsidRDefault="00104E32" w:rsidP="00905F35">
            <w:pPr>
              <w:pStyle w:val="Bulletedachievements"/>
              <w:numPr>
                <w:ilvl w:val="0"/>
                <w:numId w:val="0"/>
              </w:numPr>
              <w:ind w:left="360"/>
              <w:rPr>
                <w:rFonts w:eastAsia="MS Mincho"/>
                <w:b/>
              </w:rPr>
            </w:pPr>
          </w:p>
        </w:tc>
      </w:tr>
    </w:tbl>
    <w:p w:rsidR="00B326EF" w:rsidRDefault="00905F35" w:rsidP="00905F35">
      <w:pPr>
        <w:pStyle w:val="Availabilitylinebottom"/>
        <w:tabs>
          <w:tab w:val="left" w:pos="7125"/>
        </w:tabs>
        <w:jc w:val="left"/>
      </w:pPr>
      <w:r>
        <w:tab/>
      </w:r>
    </w:p>
    <w:sectPr w:rsidR="00B326EF" w:rsidSect="00B326EF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rnhardFashion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614"/>
    <w:multiLevelType w:val="multilevel"/>
    <w:tmpl w:val="86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34A9"/>
    <w:multiLevelType w:val="multilevel"/>
    <w:tmpl w:val="028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14FC9"/>
    <w:multiLevelType w:val="hybridMultilevel"/>
    <w:tmpl w:val="A43C0A6E"/>
    <w:lvl w:ilvl="0" w:tplc="0F50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A5C75"/>
    <w:multiLevelType w:val="hybridMultilevel"/>
    <w:tmpl w:val="80FC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E54D7"/>
    <w:multiLevelType w:val="hybridMultilevel"/>
    <w:tmpl w:val="E7343868"/>
    <w:lvl w:ilvl="0" w:tplc="4CE67698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619C0"/>
    <w:multiLevelType w:val="multilevel"/>
    <w:tmpl w:val="348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659E3"/>
    <w:multiLevelType w:val="hybridMultilevel"/>
    <w:tmpl w:val="F662CF1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37AE0"/>
    <w:multiLevelType w:val="hybridMultilevel"/>
    <w:tmpl w:val="8996BB86"/>
    <w:lvl w:ilvl="0" w:tplc="04090001">
      <w:start w:val="133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30460"/>
    <w:multiLevelType w:val="hybridMultilevel"/>
    <w:tmpl w:val="EFF8941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 w15:restartNumberingAfterBreak="0">
    <w:nsid w:val="340A3408"/>
    <w:multiLevelType w:val="hybridMultilevel"/>
    <w:tmpl w:val="2D22F8BC"/>
    <w:lvl w:ilvl="0" w:tplc="ABE6120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E7777"/>
    <w:multiLevelType w:val="multilevel"/>
    <w:tmpl w:val="AE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F7E59"/>
    <w:multiLevelType w:val="hybridMultilevel"/>
    <w:tmpl w:val="C0EEE264"/>
    <w:lvl w:ilvl="0" w:tplc="B912998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31ECC"/>
    <w:multiLevelType w:val="hybridMultilevel"/>
    <w:tmpl w:val="88049A0A"/>
    <w:lvl w:ilvl="0" w:tplc="8216F6C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31068E"/>
    <w:multiLevelType w:val="multilevel"/>
    <w:tmpl w:val="8E1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6781B"/>
    <w:multiLevelType w:val="multilevel"/>
    <w:tmpl w:val="115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B622A8"/>
    <w:multiLevelType w:val="hybridMultilevel"/>
    <w:tmpl w:val="67548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9127C3"/>
    <w:multiLevelType w:val="hybridMultilevel"/>
    <w:tmpl w:val="A2EC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F59AE"/>
    <w:multiLevelType w:val="hybridMultilevel"/>
    <w:tmpl w:val="5340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15FEF"/>
    <w:multiLevelType w:val="hybridMultilevel"/>
    <w:tmpl w:val="8F0E8DC6"/>
    <w:lvl w:ilvl="0" w:tplc="7210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B776D2"/>
    <w:multiLevelType w:val="multilevel"/>
    <w:tmpl w:val="6C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"/>
  </w:num>
  <w:num w:numId="5">
    <w:abstractNumId w:val="7"/>
  </w:num>
  <w:num w:numId="6">
    <w:abstractNumId w:val="21"/>
  </w:num>
  <w:num w:numId="7">
    <w:abstractNumId w:val="10"/>
  </w:num>
  <w:num w:numId="8">
    <w:abstractNumId w:val="16"/>
  </w:num>
  <w:num w:numId="9">
    <w:abstractNumId w:val="17"/>
  </w:num>
  <w:num w:numId="10">
    <w:abstractNumId w:val="22"/>
  </w:num>
  <w:num w:numId="11">
    <w:abstractNumId w:val="11"/>
  </w:num>
  <w:num w:numId="12">
    <w:abstractNumId w:val="5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 w:numId="20">
    <w:abstractNumId w:val="18"/>
  </w:num>
  <w:num w:numId="21">
    <w:abstractNumId w:val="9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3750F"/>
    <w:rsid w:val="000044EC"/>
    <w:rsid w:val="000B3974"/>
    <w:rsid w:val="00104E32"/>
    <w:rsid w:val="00125531"/>
    <w:rsid w:val="0033425F"/>
    <w:rsid w:val="004069ED"/>
    <w:rsid w:val="00486A7D"/>
    <w:rsid w:val="0053750F"/>
    <w:rsid w:val="0057263F"/>
    <w:rsid w:val="005D0F68"/>
    <w:rsid w:val="005F2F7C"/>
    <w:rsid w:val="0069002C"/>
    <w:rsid w:val="006B71E1"/>
    <w:rsid w:val="008024B2"/>
    <w:rsid w:val="0082553E"/>
    <w:rsid w:val="00905F35"/>
    <w:rsid w:val="009A4755"/>
    <w:rsid w:val="009C01A6"/>
    <w:rsid w:val="009D3B5F"/>
    <w:rsid w:val="00B326EF"/>
    <w:rsid w:val="00B40432"/>
    <w:rsid w:val="00B76708"/>
    <w:rsid w:val="00BA4A8B"/>
    <w:rsid w:val="00C574CD"/>
    <w:rsid w:val="00D06590"/>
    <w:rsid w:val="00E1155C"/>
    <w:rsid w:val="00E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2E22C"/>
  <w15:docId w15:val="{2FDDF5EC-2049-4F19-A8C9-D1DD1B4B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432"/>
    <w:rPr>
      <w:rFonts w:asciiTheme="minorHAnsi" w:hAnsiTheme="minorHAnsi"/>
      <w:sz w:val="18"/>
    </w:rPr>
  </w:style>
  <w:style w:type="paragraph" w:styleId="Heading1">
    <w:name w:val="heading 1"/>
    <w:basedOn w:val="Normal"/>
    <w:next w:val="Normal"/>
    <w:link w:val="Heading1Char"/>
    <w:qFormat/>
    <w:rsid w:val="00B326EF"/>
    <w:pPr>
      <w:keepNext/>
      <w:outlineLvl w:val="0"/>
    </w:pPr>
    <w:rPr>
      <w:rFonts w:ascii="BernhardFashion BT" w:hAnsi="BernhardFashion BT"/>
      <w:b/>
      <w:bCs/>
      <w:color w:val="999999"/>
      <w:sz w:val="96"/>
    </w:rPr>
  </w:style>
  <w:style w:type="paragraph" w:styleId="Heading2">
    <w:name w:val="heading 2"/>
    <w:basedOn w:val="Normal"/>
    <w:next w:val="Normal"/>
    <w:link w:val="Heading2Char"/>
    <w:qFormat/>
    <w:rsid w:val="00B326EF"/>
    <w:pPr>
      <w:keepNext/>
      <w:outlineLvl w:val="1"/>
    </w:pPr>
    <w:rPr>
      <w:rFonts w:ascii="BernhardFashion BT" w:hAnsi="BernhardFashion BT"/>
      <w:b/>
      <w:bCs/>
      <w:color w:val="999999"/>
      <w:spacing w:val="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B326EF"/>
    <w:rPr>
      <w:rFonts w:ascii="Courier New" w:hAnsi="Courier New" w:cs="Courier New"/>
    </w:rPr>
  </w:style>
  <w:style w:type="character" w:styleId="Hyperlink">
    <w:name w:val="Hyperlink"/>
    <w:basedOn w:val="DefaultParagraphFont"/>
    <w:semiHidden/>
    <w:rsid w:val="00B326EF"/>
    <w:rPr>
      <w:color w:val="0000FF"/>
      <w:u w:val="single"/>
    </w:rPr>
  </w:style>
  <w:style w:type="paragraph" w:styleId="BodyText">
    <w:name w:val="Body Text"/>
    <w:basedOn w:val="Normal"/>
    <w:semiHidden/>
    <w:rsid w:val="00B326EF"/>
    <w:rPr>
      <w:rFonts w:cs="Arial"/>
      <w:sz w:val="17"/>
    </w:rPr>
  </w:style>
  <w:style w:type="paragraph" w:styleId="BodyText2">
    <w:name w:val="Body Text 2"/>
    <w:basedOn w:val="Normal"/>
    <w:semiHidden/>
    <w:rsid w:val="00B326EF"/>
    <w:pPr>
      <w:ind w:right="72"/>
    </w:pPr>
    <w:rPr>
      <w:spacing w:val="-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B326EF"/>
    <w:pPr>
      <w:spacing w:before="100" w:beforeAutospacing="1" w:after="100" w:afterAutospacing="1"/>
    </w:pPr>
  </w:style>
  <w:style w:type="character" w:customStyle="1" w:styleId="JobTitle">
    <w:name w:val="Job Title"/>
    <w:basedOn w:val="DefaultParagraphFont"/>
    <w:uiPriority w:val="1"/>
    <w:rsid w:val="00104E32"/>
    <w:rPr>
      <w:b/>
    </w:rPr>
  </w:style>
  <w:style w:type="character" w:customStyle="1" w:styleId="Heading2Char">
    <w:name w:val="Heading 2 Char"/>
    <w:basedOn w:val="DefaultParagraphFont"/>
    <w:link w:val="Heading2"/>
    <w:rsid w:val="00B326EF"/>
    <w:rPr>
      <w:rFonts w:ascii="BernhardFashion BT" w:hAnsi="BernhardFashion BT"/>
      <w:b/>
      <w:bCs/>
      <w:color w:val="999999"/>
      <w:spacing w:val="40"/>
      <w:sz w:val="28"/>
      <w:szCs w:val="24"/>
    </w:rPr>
  </w:style>
  <w:style w:type="paragraph" w:customStyle="1" w:styleId="Name">
    <w:name w:val="Name"/>
    <w:basedOn w:val="Heading1"/>
    <w:link w:val="NameChar"/>
    <w:qFormat/>
    <w:rsid w:val="0033425F"/>
    <w:pPr>
      <w:jc w:val="center"/>
    </w:pPr>
    <w:rPr>
      <w:rFonts w:asciiTheme="majorHAnsi" w:hAnsiTheme="majorHAnsi"/>
      <w:b w:val="0"/>
      <w:shadow/>
      <w:color w:val="auto"/>
      <w:spacing w:val="40"/>
    </w:rPr>
  </w:style>
  <w:style w:type="character" w:customStyle="1" w:styleId="Heading1Char">
    <w:name w:val="Heading 1 Char"/>
    <w:basedOn w:val="DefaultParagraphFont"/>
    <w:link w:val="Heading1"/>
    <w:rsid w:val="00B326EF"/>
    <w:rPr>
      <w:rFonts w:ascii="BernhardFashion BT" w:hAnsi="BernhardFashion BT"/>
      <w:b/>
      <w:bCs/>
      <w:color w:val="999999"/>
      <w:sz w:val="96"/>
      <w:szCs w:val="24"/>
    </w:rPr>
  </w:style>
  <w:style w:type="character" w:customStyle="1" w:styleId="NameChar">
    <w:name w:val="Name Char"/>
    <w:basedOn w:val="Heading1Char"/>
    <w:link w:val="Name"/>
    <w:rsid w:val="0033425F"/>
    <w:rPr>
      <w:rFonts w:asciiTheme="majorHAnsi" w:hAnsiTheme="majorHAnsi"/>
      <w:b/>
      <w:bCs/>
      <w:shadow/>
      <w:color w:val="999999"/>
      <w:spacing w:val="40"/>
      <w:sz w:val="96"/>
      <w:szCs w:val="24"/>
    </w:rPr>
  </w:style>
  <w:style w:type="paragraph" w:customStyle="1" w:styleId="Textparagraph">
    <w:name w:val="Text paragraph"/>
    <w:basedOn w:val="Normal"/>
    <w:next w:val="BodyText"/>
    <w:qFormat/>
    <w:rsid w:val="0082553E"/>
    <w:pPr>
      <w:spacing w:before="60"/>
    </w:pPr>
    <w:rPr>
      <w:rFonts w:eastAsia="MS Mincho" w:cs="Courier New"/>
      <w:szCs w:val="18"/>
    </w:rPr>
  </w:style>
  <w:style w:type="paragraph" w:customStyle="1" w:styleId="Resumetagline">
    <w:name w:val="Resume tagline"/>
    <w:basedOn w:val="PlainText"/>
    <w:qFormat/>
    <w:rsid w:val="0033425F"/>
    <w:pPr>
      <w:jc w:val="both"/>
    </w:pPr>
    <w:rPr>
      <w:rFonts w:asciiTheme="majorHAnsi" w:eastAsia="MS Mincho" w:hAnsiTheme="majorHAnsi"/>
      <w:caps/>
      <w:shadow/>
      <w:spacing w:val="10"/>
      <w:sz w:val="36"/>
      <w:szCs w:val="36"/>
    </w:rPr>
  </w:style>
  <w:style w:type="paragraph" w:customStyle="1" w:styleId="LeftSectionHeading">
    <w:name w:val="Left Section Heading"/>
    <w:basedOn w:val="PlainText"/>
    <w:qFormat/>
    <w:rsid w:val="009A4755"/>
    <w:pPr>
      <w:spacing w:before="480" w:after="180"/>
      <w:jc w:val="both"/>
    </w:pPr>
    <w:rPr>
      <w:rFonts w:asciiTheme="majorHAnsi" w:eastAsia="MS Mincho" w:hAnsiTheme="majorHAnsi"/>
      <w:b/>
      <w:bCs/>
      <w:sz w:val="28"/>
      <w:szCs w:val="28"/>
    </w:rPr>
  </w:style>
  <w:style w:type="paragraph" w:customStyle="1" w:styleId="Sub-tagline">
    <w:name w:val="Sub-tagline"/>
    <w:basedOn w:val="PlainText"/>
    <w:qFormat/>
    <w:rsid w:val="0033425F"/>
    <w:pPr>
      <w:spacing w:before="60" w:after="180"/>
      <w:jc w:val="both"/>
    </w:pPr>
    <w:rPr>
      <w:rFonts w:asciiTheme="minorHAnsi" w:eastAsia="MS Mincho" w:hAnsiTheme="minorHAnsi"/>
      <w:i/>
      <w:sz w:val="22"/>
      <w:szCs w:val="22"/>
    </w:rPr>
  </w:style>
  <w:style w:type="paragraph" w:customStyle="1" w:styleId="Addresslinetop">
    <w:name w:val="Address line top"/>
    <w:basedOn w:val="Normal"/>
    <w:qFormat/>
    <w:rsid w:val="00104E32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80" w:after="180"/>
      <w:ind w:right="-58"/>
      <w:jc w:val="center"/>
    </w:pPr>
    <w:rPr>
      <w:rFonts w:eastAsia="MS Mincho" w:cs="Courier New"/>
      <w:iCs/>
      <w:noProof/>
      <w:sz w:val="16"/>
    </w:rPr>
  </w:style>
  <w:style w:type="character" w:customStyle="1" w:styleId="ProjectHighlights">
    <w:name w:val="Project Highlights"/>
    <w:basedOn w:val="DefaultParagraphFont"/>
    <w:qFormat/>
    <w:rsid w:val="00B326EF"/>
    <w:rPr>
      <w:i/>
      <w:iCs/>
      <w:u w:val="single"/>
    </w:rPr>
  </w:style>
  <w:style w:type="paragraph" w:customStyle="1" w:styleId="Bulletedachievements">
    <w:name w:val="Bulleted achievements"/>
    <w:basedOn w:val="PlainText"/>
    <w:qFormat/>
    <w:rsid w:val="0082553E"/>
    <w:pPr>
      <w:numPr>
        <w:numId w:val="5"/>
      </w:numPr>
      <w:spacing w:before="80"/>
    </w:pPr>
    <w:rPr>
      <w:rFonts w:asciiTheme="minorHAnsi" w:hAnsiTheme="minorHAnsi"/>
      <w:bCs/>
      <w:szCs w:val="18"/>
    </w:rPr>
  </w:style>
  <w:style w:type="character" w:customStyle="1" w:styleId="HeadingBullets">
    <w:name w:val="Heading Bullets"/>
    <w:basedOn w:val="DefaultParagraphFont"/>
    <w:uiPriority w:val="1"/>
    <w:qFormat/>
    <w:rsid w:val="0033425F"/>
    <w:rPr>
      <w:rFonts w:asciiTheme="minorHAnsi" w:hAnsiTheme="minorHAnsi"/>
      <w:sz w:val="12"/>
      <w:szCs w:val="12"/>
    </w:rPr>
  </w:style>
  <w:style w:type="paragraph" w:customStyle="1" w:styleId="Skills">
    <w:name w:val="Skills"/>
    <w:basedOn w:val="Textparagraph"/>
    <w:qFormat/>
    <w:rsid w:val="0033425F"/>
    <w:pPr>
      <w:spacing w:after="180"/>
    </w:pPr>
  </w:style>
  <w:style w:type="paragraph" w:customStyle="1" w:styleId="SectionHeading">
    <w:name w:val="Section Heading"/>
    <w:basedOn w:val="LeftSectionHeading"/>
    <w:qFormat/>
    <w:rsid w:val="00E1155C"/>
    <w:pPr>
      <w:spacing w:before="180" w:after="60"/>
    </w:pPr>
  </w:style>
  <w:style w:type="paragraph" w:customStyle="1" w:styleId="TechnologyCategories">
    <w:name w:val="Technology Categories"/>
    <w:basedOn w:val="Textparagraph"/>
    <w:qFormat/>
    <w:rsid w:val="0082553E"/>
    <w:pPr>
      <w:spacing w:after="60"/>
    </w:pPr>
    <w:rPr>
      <w:b/>
      <w:bCs/>
    </w:rPr>
  </w:style>
  <w:style w:type="paragraph" w:customStyle="1" w:styleId="Technologies">
    <w:name w:val="Technologies"/>
    <w:basedOn w:val="Textparagraph"/>
    <w:qFormat/>
    <w:rsid w:val="0082553E"/>
    <w:pPr>
      <w:spacing w:after="60"/>
    </w:pPr>
    <w:rPr>
      <w:color w:val="000000"/>
      <w:spacing w:val="-4"/>
    </w:rPr>
  </w:style>
  <w:style w:type="paragraph" w:customStyle="1" w:styleId="CertificationsHeading">
    <w:name w:val="Certifications Heading"/>
    <w:basedOn w:val="LeftSectionHeading"/>
    <w:qFormat/>
    <w:rsid w:val="009A4755"/>
    <w:pPr>
      <w:spacing w:before="900"/>
    </w:pPr>
  </w:style>
  <w:style w:type="paragraph" w:customStyle="1" w:styleId="College">
    <w:name w:val="College"/>
    <w:basedOn w:val="Textparagraph"/>
    <w:qFormat/>
    <w:rsid w:val="0082553E"/>
    <w:pPr>
      <w:spacing w:after="60"/>
    </w:pPr>
  </w:style>
  <w:style w:type="character" w:customStyle="1" w:styleId="CollegeDegree">
    <w:name w:val="College Degree"/>
    <w:basedOn w:val="DefaultParagraphFont"/>
    <w:uiPriority w:val="1"/>
    <w:rsid w:val="009A4755"/>
    <w:rPr>
      <w:b/>
    </w:rPr>
  </w:style>
  <w:style w:type="paragraph" w:customStyle="1" w:styleId="Availabilitylinebottom">
    <w:name w:val="Availability line bottom"/>
    <w:basedOn w:val="Addresslinetop"/>
    <w:qFormat/>
    <w:rsid w:val="009A4755"/>
    <w:pPr>
      <w:spacing w:before="180"/>
    </w:pPr>
  </w:style>
  <w:style w:type="paragraph" w:customStyle="1" w:styleId="Certifications">
    <w:name w:val="Certifications"/>
    <w:basedOn w:val="Normal"/>
    <w:rsid w:val="00B40432"/>
    <w:rPr>
      <w:b/>
      <w:bCs/>
    </w:rPr>
  </w:style>
  <w:style w:type="paragraph" w:customStyle="1" w:styleId="Location">
    <w:name w:val="Location"/>
    <w:basedOn w:val="Normal"/>
    <w:qFormat/>
    <w:rsid w:val="00B40432"/>
    <w:pPr>
      <w:spacing w:after="60"/>
    </w:pPr>
  </w:style>
  <w:style w:type="paragraph" w:customStyle="1" w:styleId="JobExperience">
    <w:name w:val="Job Experience"/>
    <w:basedOn w:val="Certifications"/>
    <w:qFormat/>
    <w:rsid w:val="00B40432"/>
    <w:rPr>
      <w:b w:val="0"/>
    </w:rPr>
  </w:style>
  <w:style w:type="paragraph" w:customStyle="1" w:styleId="Summary">
    <w:name w:val="Summary"/>
    <w:basedOn w:val="Certifications"/>
    <w:qFormat/>
    <w:rsid w:val="00B40432"/>
  </w:style>
  <w:style w:type="character" w:customStyle="1" w:styleId="Bulletedachievementsheadings">
    <w:name w:val="Bulleted achievements headings"/>
    <w:basedOn w:val="DefaultParagraphFont"/>
    <w:uiPriority w:val="1"/>
    <w:rsid w:val="00E1155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069337\Application%20Data\Microsoft\Templates\MN_InfoSecurity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Century Gothic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98B45-5E29-4EDB-90AC-28D2F8D0C7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F7B5CA-5435-48B0-BED8-D88E500E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MN_InfoSecurityResume</Template>
  <TotalTime>391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InformationSecurityResume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InformationSecurityResume</dc:title>
  <dc:creator>Donna Ivy</dc:creator>
  <cp:keywords/>
  <cp:lastModifiedBy>donna ivy</cp:lastModifiedBy>
  <cp:revision>4</cp:revision>
  <cp:lastPrinted>2012-12-05T19:17:00Z</cp:lastPrinted>
  <dcterms:created xsi:type="dcterms:W3CDTF">2017-06-30T12:58:00Z</dcterms:created>
  <dcterms:modified xsi:type="dcterms:W3CDTF">2017-07-20T20:03:00Z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TC103869269990</vt:lpwstr>
  </property>
</Properties>
</file>