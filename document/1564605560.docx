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F9848" w14:textId="3D79515B" w:rsidR="00816216" w:rsidRDefault="002C614E" w:rsidP="00141A4C">
      <w:pPr>
        <w:pStyle w:val="Title"/>
      </w:pPr>
      <w:r>
        <w:t>Patricia Zaldivar</w:t>
      </w:r>
    </w:p>
    <w:p w14:paraId="3101E117" w14:textId="6F3150F8" w:rsidR="00141A4C" w:rsidRDefault="00CE6D89" w:rsidP="00141A4C">
      <w:r>
        <w:t>911 West Lynn Creek Drive, Arlington, Texas 76001</w:t>
      </w:r>
      <w:r w:rsidR="00141A4C">
        <w:t>| </w:t>
      </w:r>
      <w:r w:rsidR="00DB5DF5">
        <w:t>(786) 210-0992</w:t>
      </w:r>
      <w:r w:rsidR="00141A4C">
        <w:t> | </w:t>
      </w:r>
      <w:r>
        <w:t>pattyzaldivarg@gmail.com</w:t>
      </w:r>
    </w:p>
    <w:p w14:paraId="30250E84" w14:textId="77777777" w:rsidR="006270A9" w:rsidRDefault="004C1521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8FD4C6A3AF304FDBAF689730BD2542C4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14:paraId="02B44C76" w14:textId="3C93038F" w:rsidR="00110052" w:rsidRPr="006E5DBC" w:rsidRDefault="00F60DFB" w:rsidP="006E5DBC">
      <w:pPr>
        <w:pStyle w:val="ListParagraph"/>
        <w:numPr>
          <w:ilvl w:val="0"/>
          <w:numId w:val="31"/>
        </w:numPr>
        <w:rPr>
          <w:color w:val="0D0D0D" w:themeColor="text1" w:themeTint="F2"/>
          <w:sz w:val="24"/>
          <w:szCs w:val="24"/>
        </w:rPr>
      </w:pPr>
      <w:r w:rsidRPr="007740BF">
        <w:rPr>
          <w:rFonts w:eastAsia="Arial Unicode MS" w:cs="Arial"/>
          <w:color w:val="0D0D0D" w:themeColor="text1" w:themeTint="F2"/>
          <w:sz w:val="24"/>
          <w:szCs w:val="24"/>
        </w:rPr>
        <w:t xml:space="preserve">To </w:t>
      </w:r>
      <w:r w:rsidR="00110052">
        <w:rPr>
          <w:rFonts w:eastAsia="Arial Unicode MS" w:cs="Arial"/>
          <w:color w:val="0D0D0D" w:themeColor="text1" w:themeTint="F2"/>
          <w:sz w:val="24"/>
          <w:szCs w:val="24"/>
        </w:rPr>
        <w:t>commence my career in nursing where I can utilize acquired experiences and</w:t>
      </w:r>
      <w:r w:rsidR="009746EE">
        <w:rPr>
          <w:rFonts w:eastAsia="Arial Unicode MS" w:cs="Arial"/>
          <w:color w:val="0D0D0D" w:themeColor="text1" w:themeTint="F2"/>
          <w:sz w:val="24"/>
          <w:szCs w:val="24"/>
        </w:rPr>
        <w:t xml:space="preserve"> clinical</w:t>
      </w:r>
      <w:r w:rsidR="00110052">
        <w:rPr>
          <w:rFonts w:eastAsia="Arial Unicode MS" w:cs="Arial"/>
          <w:color w:val="0D0D0D" w:themeColor="text1" w:themeTint="F2"/>
          <w:sz w:val="24"/>
          <w:szCs w:val="24"/>
        </w:rPr>
        <w:t xml:space="preserve"> skills learned in Miami Dade College to further grow and deliver</w:t>
      </w:r>
      <w:r w:rsidR="009C69FF">
        <w:rPr>
          <w:rFonts w:eastAsia="Arial Unicode MS" w:cs="Arial"/>
          <w:color w:val="0D0D0D" w:themeColor="text1" w:themeTint="F2"/>
          <w:sz w:val="24"/>
          <w:szCs w:val="24"/>
        </w:rPr>
        <w:t xml:space="preserve"> </w:t>
      </w:r>
      <w:r w:rsidR="006E5DBC">
        <w:rPr>
          <w:rFonts w:eastAsia="Arial Unicode MS" w:cs="Arial"/>
          <w:color w:val="0D0D0D" w:themeColor="text1" w:themeTint="F2"/>
          <w:sz w:val="24"/>
          <w:szCs w:val="24"/>
        </w:rPr>
        <w:t xml:space="preserve">precise and competent care in accordance to the established </w:t>
      </w:r>
      <w:proofErr w:type="spellStart"/>
      <w:r w:rsidR="006E5DBC">
        <w:rPr>
          <w:rFonts w:eastAsia="Arial Unicode MS" w:cs="Arial"/>
          <w:color w:val="0D0D0D" w:themeColor="text1" w:themeTint="F2"/>
          <w:sz w:val="24"/>
          <w:szCs w:val="24"/>
        </w:rPr>
        <w:t>polices</w:t>
      </w:r>
      <w:proofErr w:type="spellEnd"/>
      <w:r w:rsidR="006E5DBC">
        <w:rPr>
          <w:rFonts w:eastAsia="Arial Unicode MS" w:cs="Arial"/>
          <w:color w:val="0D0D0D" w:themeColor="text1" w:themeTint="F2"/>
          <w:sz w:val="24"/>
          <w:szCs w:val="24"/>
        </w:rPr>
        <w:t xml:space="preserve"> and procedures of the hospital. </w:t>
      </w:r>
    </w:p>
    <w:sdt>
      <w:sdtPr>
        <w:alias w:val="Education:"/>
        <w:tag w:val="Education:"/>
        <w:id w:val="807127995"/>
        <w:placeholder>
          <w:docPart w:val="642D8784D9A549E58302B39E8DD0C17A"/>
        </w:placeholder>
        <w:temporary/>
        <w:showingPlcHdr/>
        <w15:appearance w15:val="hidden"/>
      </w:sdtPr>
      <w:sdtEndPr/>
      <w:sdtContent>
        <w:p w14:paraId="66880D5E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07B9948A" w14:textId="3CCAB167" w:rsidR="00DF0ABE" w:rsidRPr="00DF0ABE" w:rsidRDefault="00993062" w:rsidP="00DF0ABE">
      <w:pPr>
        <w:pStyle w:val="ListParagraph"/>
        <w:numPr>
          <w:ilvl w:val="0"/>
          <w:numId w:val="30"/>
        </w:numPr>
        <w:rPr>
          <w:color w:val="0D0D0D" w:themeColor="text1" w:themeTint="F2"/>
          <w:sz w:val="24"/>
          <w:szCs w:val="24"/>
        </w:rPr>
      </w:pPr>
      <w:r w:rsidRPr="007740BF">
        <w:rPr>
          <w:b/>
          <w:color w:val="0D0D0D" w:themeColor="text1" w:themeTint="F2"/>
          <w:sz w:val="24"/>
          <w:szCs w:val="24"/>
        </w:rPr>
        <w:t>Associate of Science in Nursing</w:t>
      </w:r>
      <w:r w:rsidR="00DD2AF0">
        <w:rPr>
          <w:b/>
          <w:color w:val="0D0D0D" w:themeColor="text1" w:themeTint="F2"/>
          <w:sz w:val="24"/>
          <w:szCs w:val="24"/>
        </w:rPr>
        <w:t xml:space="preserve"> with Honors (3.5 GPA)</w:t>
      </w:r>
      <w:r w:rsidRPr="007740BF">
        <w:rPr>
          <w:b/>
          <w:color w:val="0D0D0D" w:themeColor="text1" w:themeTint="F2"/>
          <w:sz w:val="24"/>
          <w:szCs w:val="24"/>
        </w:rPr>
        <w:t xml:space="preserve">: </w:t>
      </w:r>
      <w:r w:rsidRPr="007740BF">
        <w:rPr>
          <w:color w:val="0D0D0D" w:themeColor="text1" w:themeTint="F2"/>
          <w:sz w:val="24"/>
          <w:szCs w:val="24"/>
        </w:rPr>
        <w:t>Benjamin Leon School of Nursing at Miami Dade College</w:t>
      </w:r>
      <w:r w:rsidR="0080776B">
        <w:rPr>
          <w:color w:val="0D0D0D" w:themeColor="text1" w:themeTint="F2"/>
          <w:sz w:val="24"/>
          <w:szCs w:val="24"/>
        </w:rPr>
        <w:t xml:space="preserve">; Miami, </w:t>
      </w:r>
      <w:r w:rsidR="009C082F">
        <w:rPr>
          <w:color w:val="0D0D0D" w:themeColor="text1" w:themeTint="F2"/>
          <w:sz w:val="24"/>
          <w:szCs w:val="24"/>
        </w:rPr>
        <w:t xml:space="preserve">Florida </w:t>
      </w:r>
      <w:r w:rsidR="009C082F" w:rsidRPr="007740BF">
        <w:rPr>
          <w:color w:val="0D0D0D" w:themeColor="text1" w:themeTint="F2"/>
          <w:sz w:val="24"/>
          <w:szCs w:val="24"/>
        </w:rPr>
        <w:t>(</w:t>
      </w:r>
      <w:r w:rsidR="0080776B">
        <w:rPr>
          <w:color w:val="0D0D0D" w:themeColor="text1" w:themeTint="F2"/>
          <w:sz w:val="24"/>
          <w:szCs w:val="24"/>
        </w:rPr>
        <w:t>January 2018-</w:t>
      </w:r>
      <w:r w:rsidRPr="007740BF">
        <w:rPr>
          <w:color w:val="0D0D0D" w:themeColor="text1" w:themeTint="F2"/>
          <w:sz w:val="24"/>
          <w:szCs w:val="24"/>
        </w:rPr>
        <w:t>May 2019)</w:t>
      </w:r>
      <w:r w:rsidR="00A07D13" w:rsidRPr="007740BF">
        <w:rPr>
          <w:color w:val="0D0D0D" w:themeColor="text1" w:themeTint="F2"/>
          <w:sz w:val="24"/>
          <w:szCs w:val="24"/>
        </w:rPr>
        <w:t xml:space="preserve"> </w:t>
      </w:r>
      <w:bookmarkStart w:id="0" w:name="_GoBack"/>
      <w:bookmarkEnd w:id="0"/>
    </w:p>
    <w:p w14:paraId="52504C21" w14:textId="30F8ACAE" w:rsidR="007F0C1E" w:rsidRDefault="0035100F">
      <w:pPr>
        <w:pStyle w:val="Heading1"/>
      </w:pPr>
      <w:r>
        <w:t xml:space="preserve">Clinical </w:t>
      </w:r>
      <w:r w:rsidRPr="00993062">
        <w:rPr>
          <w:szCs w:val="28"/>
        </w:rPr>
        <w:t>Experience</w:t>
      </w:r>
      <w:r>
        <w:t xml:space="preserve">: </w:t>
      </w:r>
    </w:p>
    <w:p w14:paraId="4F056DB2" w14:textId="2F196828" w:rsidR="007F0C1E" w:rsidRPr="007740BF" w:rsidRDefault="007F0C1E" w:rsidP="007F0C1E">
      <w:pPr>
        <w:pStyle w:val="ListParagraph"/>
        <w:numPr>
          <w:ilvl w:val="0"/>
          <w:numId w:val="28"/>
        </w:numPr>
        <w:rPr>
          <w:color w:val="0D0D0D" w:themeColor="text1" w:themeTint="F2"/>
          <w:sz w:val="24"/>
          <w:szCs w:val="24"/>
        </w:rPr>
      </w:pPr>
      <w:r w:rsidRPr="007740BF">
        <w:rPr>
          <w:b/>
          <w:color w:val="0D0D0D" w:themeColor="text1" w:themeTint="F2"/>
          <w:sz w:val="24"/>
          <w:szCs w:val="24"/>
        </w:rPr>
        <w:t>Jackson North Medical Center:</w:t>
      </w:r>
      <w:r w:rsidR="00DD2AF0">
        <w:rPr>
          <w:b/>
          <w:color w:val="0D0D0D" w:themeColor="text1" w:themeTint="F2"/>
          <w:sz w:val="24"/>
          <w:szCs w:val="24"/>
        </w:rPr>
        <w:t xml:space="preserve"> </w:t>
      </w:r>
      <w:r w:rsidR="00DD2AF0">
        <w:rPr>
          <w:bCs/>
          <w:color w:val="0D0D0D" w:themeColor="text1" w:themeTint="F2"/>
          <w:sz w:val="24"/>
          <w:szCs w:val="24"/>
        </w:rPr>
        <w:t>Senior</w:t>
      </w:r>
      <w:r w:rsidRPr="007740BF">
        <w:rPr>
          <w:color w:val="0D0D0D" w:themeColor="text1" w:themeTint="F2"/>
          <w:sz w:val="24"/>
          <w:szCs w:val="24"/>
        </w:rPr>
        <w:t xml:space="preserve"> Clinical Practicum</w:t>
      </w:r>
      <w:r w:rsidR="00997775">
        <w:rPr>
          <w:color w:val="0D0D0D" w:themeColor="text1" w:themeTint="F2"/>
          <w:sz w:val="24"/>
          <w:szCs w:val="24"/>
        </w:rPr>
        <w:t>; I</w:t>
      </w:r>
      <w:r w:rsidR="000D5B7B">
        <w:rPr>
          <w:color w:val="0D0D0D" w:themeColor="text1" w:themeTint="F2"/>
          <w:sz w:val="24"/>
          <w:szCs w:val="24"/>
        </w:rPr>
        <w:t>ntensive Care</w:t>
      </w:r>
      <w:r w:rsidR="00997775">
        <w:rPr>
          <w:color w:val="0D0D0D" w:themeColor="text1" w:themeTint="F2"/>
          <w:sz w:val="24"/>
          <w:szCs w:val="24"/>
        </w:rPr>
        <w:t xml:space="preserve"> Unit</w:t>
      </w:r>
      <w:r w:rsidR="000D5B7B">
        <w:rPr>
          <w:color w:val="0D0D0D" w:themeColor="text1" w:themeTint="F2"/>
          <w:sz w:val="24"/>
          <w:szCs w:val="24"/>
        </w:rPr>
        <w:t xml:space="preserve"> (ICU)</w:t>
      </w:r>
      <w:r w:rsidR="00997775">
        <w:rPr>
          <w:color w:val="0D0D0D" w:themeColor="text1" w:themeTint="F2"/>
          <w:sz w:val="24"/>
          <w:szCs w:val="24"/>
        </w:rPr>
        <w:t>, Perioperative Unit</w:t>
      </w:r>
      <w:r w:rsidR="0042304E">
        <w:rPr>
          <w:color w:val="0D0D0D" w:themeColor="text1" w:themeTint="F2"/>
          <w:sz w:val="24"/>
          <w:szCs w:val="24"/>
        </w:rPr>
        <w:t>, and Med</w:t>
      </w:r>
      <w:r w:rsidR="000D5B7B">
        <w:rPr>
          <w:color w:val="0D0D0D" w:themeColor="text1" w:themeTint="F2"/>
          <w:sz w:val="24"/>
          <w:szCs w:val="24"/>
        </w:rPr>
        <w:t>ical-Surgical</w:t>
      </w:r>
      <w:r w:rsidR="0042304E">
        <w:rPr>
          <w:color w:val="0D0D0D" w:themeColor="text1" w:themeTint="F2"/>
          <w:sz w:val="24"/>
          <w:szCs w:val="24"/>
        </w:rPr>
        <w:t xml:space="preserve"> </w:t>
      </w:r>
      <w:r w:rsidR="00F03E98">
        <w:rPr>
          <w:color w:val="0D0D0D" w:themeColor="text1" w:themeTint="F2"/>
          <w:sz w:val="24"/>
          <w:szCs w:val="24"/>
        </w:rPr>
        <w:t>Telemetry</w:t>
      </w:r>
      <w:r w:rsidR="000D5B7B">
        <w:rPr>
          <w:color w:val="0D0D0D" w:themeColor="text1" w:themeTint="F2"/>
          <w:sz w:val="24"/>
          <w:szCs w:val="24"/>
        </w:rPr>
        <w:t xml:space="preserve"> Unit</w:t>
      </w:r>
      <w:r w:rsidR="00F03E98">
        <w:rPr>
          <w:color w:val="0D0D0D" w:themeColor="text1" w:themeTint="F2"/>
          <w:sz w:val="24"/>
          <w:szCs w:val="24"/>
        </w:rPr>
        <w:t xml:space="preserve"> </w:t>
      </w:r>
      <w:r w:rsidR="00F03E98" w:rsidRPr="007740BF">
        <w:rPr>
          <w:color w:val="0D0D0D" w:themeColor="text1" w:themeTint="F2"/>
          <w:sz w:val="24"/>
          <w:szCs w:val="24"/>
        </w:rPr>
        <w:t>(</w:t>
      </w:r>
      <w:r w:rsidRPr="007740BF">
        <w:rPr>
          <w:color w:val="0D0D0D" w:themeColor="text1" w:themeTint="F2"/>
          <w:sz w:val="24"/>
          <w:szCs w:val="24"/>
        </w:rPr>
        <w:t xml:space="preserve">Spring 2019, March-April) </w:t>
      </w:r>
    </w:p>
    <w:p w14:paraId="1C6D4506" w14:textId="588AF1BA" w:rsidR="00993062" w:rsidRPr="007740BF" w:rsidRDefault="00993062" w:rsidP="007F0C1E">
      <w:pPr>
        <w:pStyle w:val="ListParagraph"/>
        <w:numPr>
          <w:ilvl w:val="0"/>
          <w:numId w:val="28"/>
        </w:numPr>
        <w:rPr>
          <w:color w:val="0D0D0D" w:themeColor="text1" w:themeTint="F2"/>
          <w:sz w:val="24"/>
          <w:szCs w:val="24"/>
        </w:rPr>
      </w:pPr>
      <w:r w:rsidRPr="007740BF">
        <w:rPr>
          <w:b/>
          <w:color w:val="0D0D0D" w:themeColor="text1" w:themeTint="F2"/>
          <w:sz w:val="24"/>
          <w:szCs w:val="24"/>
        </w:rPr>
        <w:t>Jackson Memorial Hospital:</w:t>
      </w:r>
      <w:r w:rsidRPr="007740BF">
        <w:rPr>
          <w:color w:val="0D0D0D" w:themeColor="text1" w:themeTint="F2"/>
          <w:sz w:val="24"/>
          <w:szCs w:val="24"/>
        </w:rPr>
        <w:t xml:space="preserve"> Advanced Medical-Surgical Nursing</w:t>
      </w:r>
      <w:r w:rsidR="00F03E98">
        <w:rPr>
          <w:color w:val="0D0D0D" w:themeColor="text1" w:themeTint="F2"/>
          <w:sz w:val="24"/>
          <w:szCs w:val="24"/>
        </w:rPr>
        <w:t>; Med</w:t>
      </w:r>
      <w:r w:rsidR="000D5B7B">
        <w:rPr>
          <w:color w:val="0D0D0D" w:themeColor="text1" w:themeTint="F2"/>
          <w:sz w:val="24"/>
          <w:szCs w:val="24"/>
        </w:rPr>
        <w:t>ical-Surgical</w:t>
      </w:r>
      <w:r w:rsidR="00F03E98">
        <w:rPr>
          <w:color w:val="0D0D0D" w:themeColor="text1" w:themeTint="F2"/>
          <w:sz w:val="24"/>
          <w:szCs w:val="24"/>
        </w:rPr>
        <w:t xml:space="preserve"> Telemetry</w:t>
      </w:r>
      <w:r w:rsidR="000D5B7B">
        <w:rPr>
          <w:color w:val="0D0D0D" w:themeColor="text1" w:themeTint="F2"/>
          <w:sz w:val="24"/>
          <w:szCs w:val="24"/>
        </w:rPr>
        <w:t xml:space="preserve"> Unit</w:t>
      </w:r>
      <w:r w:rsidR="00F03E98">
        <w:rPr>
          <w:color w:val="0D0D0D" w:themeColor="text1" w:themeTint="F2"/>
          <w:sz w:val="24"/>
          <w:szCs w:val="24"/>
        </w:rPr>
        <w:t xml:space="preserve"> </w:t>
      </w:r>
      <w:r w:rsidRPr="007740BF">
        <w:rPr>
          <w:color w:val="0D0D0D" w:themeColor="text1" w:themeTint="F2"/>
          <w:sz w:val="24"/>
          <w:szCs w:val="24"/>
        </w:rPr>
        <w:t>(Spring 2019, January-February)</w:t>
      </w:r>
    </w:p>
    <w:p w14:paraId="0E0EF045" w14:textId="0A2E5997" w:rsidR="00993062" w:rsidRPr="007740BF" w:rsidRDefault="00993062" w:rsidP="007F0C1E">
      <w:pPr>
        <w:pStyle w:val="ListParagraph"/>
        <w:numPr>
          <w:ilvl w:val="0"/>
          <w:numId w:val="28"/>
        </w:numPr>
        <w:rPr>
          <w:color w:val="0D0D0D" w:themeColor="text1" w:themeTint="F2"/>
          <w:sz w:val="24"/>
          <w:szCs w:val="24"/>
        </w:rPr>
      </w:pPr>
      <w:r w:rsidRPr="007740BF">
        <w:rPr>
          <w:b/>
          <w:color w:val="0D0D0D" w:themeColor="text1" w:themeTint="F2"/>
          <w:sz w:val="24"/>
          <w:szCs w:val="24"/>
        </w:rPr>
        <w:t>Jackson Behavioral Hospital:</w:t>
      </w:r>
      <w:r w:rsidRPr="007740BF">
        <w:rPr>
          <w:color w:val="0D0D0D" w:themeColor="text1" w:themeTint="F2"/>
          <w:sz w:val="24"/>
          <w:szCs w:val="24"/>
        </w:rPr>
        <w:t xml:space="preserve"> Psychiatric Nursing (Fall 2018, November) </w:t>
      </w:r>
    </w:p>
    <w:p w14:paraId="2F2F9C25" w14:textId="42FAE093" w:rsidR="00993062" w:rsidRPr="007740BF" w:rsidRDefault="00993062" w:rsidP="007F0C1E">
      <w:pPr>
        <w:pStyle w:val="ListParagraph"/>
        <w:numPr>
          <w:ilvl w:val="0"/>
          <w:numId w:val="28"/>
        </w:numPr>
        <w:rPr>
          <w:color w:val="0D0D0D" w:themeColor="text1" w:themeTint="F2"/>
          <w:sz w:val="24"/>
          <w:szCs w:val="24"/>
        </w:rPr>
      </w:pPr>
      <w:r w:rsidRPr="007740BF">
        <w:rPr>
          <w:b/>
          <w:color w:val="0D0D0D" w:themeColor="text1" w:themeTint="F2"/>
          <w:sz w:val="24"/>
          <w:szCs w:val="24"/>
        </w:rPr>
        <w:t>Hialeah Hospital:</w:t>
      </w:r>
      <w:r w:rsidRPr="007740BF">
        <w:rPr>
          <w:color w:val="0D0D0D" w:themeColor="text1" w:themeTint="F2"/>
          <w:sz w:val="24"/>
          <w:szCs w:val="24"/>
        </w:rPr>
        <w:t xml:space="preserve"> Obstetrical Nursing</w:t>
      </w:r>
      <w:r w:rsidR="00997775">
        <w:rPr>
          <w:color w:val="0D0D0D" w:themeColor="text1" w:themeTint="F2"/>
          <w:sz w:val="24"/>
          <w:szCs w:val="24"/>
        </w:rPr>
        <w:t>; Labor &amp; Delivery Unit</w:t>
      </w:r>
      <w:r w:rsidRPr="007740BF">
        <w:rPr>
          <w:color w:val="0D0D0D" w:themeColor="text1" w:themeTint="F2"/>
          <w:sz w:val="24"/>
          <w:szCs w:val="24"/>
        </w:rPr>
        <w:t xml:space="preserve"> (Fall 2018, October) </w:t>
      </w:r>
    </w:p>
    <w:p w14:paraId="13A1125C" w14:textId="15E200B4" w:rsidR="00993062" w:rsidRPr="007740BF" w:rsidRDefault="00993062" w:rsidP="007F0C1E">
      <w:pPr>
        <w:pStyle w:val="ListParagraph"/>
        <w:numPr>
          <w:ilvl w:val="0"/>
          <w:numId w:val="28"/>
        </w:numPr>
        <w:rPr>
          <w:color w:val="0D0D0D" w:themeColor="text1" w:themeTint="F2"/>
          <w:sz w:val="24"/>
          <w:szCs w:val="24"/>
        </w:rPr>
      </w:pPr>
      <w:r w:rsidRPr="007740BF">
        <w:rPr>
          <w:b/>
          <w:color w:val="0D0D0D" w:themeColor="text1" w:themeTint="F2"/>
          <w:sz w:val="24"/>
          <w:szCs w:val="24"/>
        </w:rPr>
        <w:t>Jackson Pediatric Center:</w:t>
      </w:r>
      <w:r w:rsidRPr="007740BF">
        <w:rPr>
          <w:color w:val="0D0D0D" w:themeColor="text1" w:themeTint="F2"/>
          <w:sz w:val="24"/>
          <w:szCs w:val="24"/>
        </w:rPr>
        <w:t xml:space="preserve"> Pediatric Nursing</w:t>
      </w:r>
      <w:r w:rsidR="000D5B7B">
        <w:rPr>
          <w:color w:val="0D0D0D" w:themeColor="text1" w:themeTint="F2"/>
          <w:sz w:val="24"/>
          <w:szCs w:val="24"/>
        </w:rPr>
        <w:t>; Extended-Care Center</w:t>
      </w:r>
      <w:r w:rsidRPr="007740BF">
        <w:rPr>
          <w:color w:val="0D0D0D" w:themeColor="text1" w:themeTint="F2"/>
          <w:sz w:val="24"/>
          <w:szCs w:val="24"/>
        </w:rPr>
        <w:t xml:space="preserve"> (Fall 2018, September)</w:t>
      </w:r>
    </w:p>
    <w:p w14:paraId="68A3878F" w14:textId="0ECA3033" w:rsidR="00993062" w:rsidRPr="007740BF" w:rsidRDefault="00A07D13" w:rsidP="007F0C1E">
      <w:pPr>
        <w:pStyle w:val="ListParagraph"/>
        <w:numPr>
          <w:ilvl w:val="0"/>
          <w:numId w:val="28"/>
        </w:numPr>
        <w:rPr>
          <w:color w:val="0D0D0D" w:themeColor="text1" w:themeTint="F2"/>
          <w:sz w:val="24"/>
          <w:szCs w:val="24"/>
        </w:rPr>
      </w:pPr>
      <w:r w:rsidRPr="007740BF">
        <w:rPr>
          <w:b/>
          <w:color w:val="0D0D0D" w:themeColor="text1" w:themeTint="F2"/>
          <w:sz w:val="24"/>
          <w:szCs w:val="24"/>
        </w:rPr>
        <w:t>University of Miami:</w:t>
      </w:r>
      <w:r w:rsidRPr="007740BF">
        <w:rPr>
          <w:color w:val="0D0D0D" w:themeColor="text1" w:themeTint="F2"/>
          <w:sz w:val="24"/>
          <w:szCs w:val="24"/>
        </w:rPr>
        <w:t xml:space="preserve"> Medical-Surgical Nursing</w:t>
      </w:r>
      <w:r w:rsidR="00997775">
        <w:rPr>
          <w:color w:val="0D0D0D" w:themeColor="text1" w:themeTint="F2"/>
          <w:sz w:val="24"/>
          <w:szCs w:val="24"/>
        </w:rPr>
        <w:t xml:space="preserve">; </w:t>
      </w:r>
      <w:r w:rsidR="00CA657E">
        <w:rPr>
          <w:color w:val="0D0D0D" w:themeColor="text1" w:themeTint="F2"/>
          <w:sz w:val="24"/>
          <w:szCs w:val="24"/>
        </w:rPr>
        <w:t xml:space="preserve">Neuro Telemetry </w:t>
      </w:r>
      <w:r w:rsidR="000D5B7B">
        <w:rPr>
          <w:color w:val="0D0D0D" w:themeColor="text1" w:themeTint="F2"/>
          <w:sz w:val="24"/>
          <w:szCs w:val="24"/>
        </w:rPr>
        <w:t>U</w:t>
      </w:r>
      <w:r w:rsidR="00CA657E">
        <w:rPr>
          <w:color w:val="0D0D0D" w:themeColor="text1" w:themeTint="F2"/>
          <w:sz w:val="24"/>
          <w:szCs w:val="24"/>
        </w:rPr>
        <w:t>nit</w:t>
      </w:r>
      <w:r w:rsidRPr="007740BF">
        <w:rPr>
          <w:color w:val="0D0D0D" w:themeColor="text1" w:themeTint="F2"/>
          <w:sz w:val="24"/>
          <w:szCs w:val="24"/>
        </w:rPr>
        <w:t xml:space="preserve"> (Summer 2018) </w:t>
      </w:r>
    </w:p>
    <w:p w14:paraId="54119297" w14:textId="5BB008AD" w:rsidR="007F0C1E" w:rsidRPr="007740BF" w:rsidRDefault="00A07D13" w:rsidP="007740BF">
      <w:pPr>
        <w:pStyle w:val="ListParagraph"/>
        <w:numPr>
          <w:ilvl w:val="0"/>
          <w:numId w:val="28"/>
        </w:numPr>
        <w:rPr>
          <w:color w:val="0D0D0D" w:themeColor="text1" w:themeTint="F2"/>
          <w:sz w:val="24"/>
          <w:szCs w:val="24"/>
        </w:rPr>
      </w:pPr>
      <w:r w:rsidRPr="007740BF">
        <w:rPr>
          <w:b/>
          <w:color w:val="0D0D0D" w:themeColor="text1" w:themeTint="F2"/>
          <w:sz w:val="24"/>
          <w:szCs w:val="24"/>
        </w:rPr>
        <w:t>Villa Maria Nursing Center:</w:t>
      </w:r>
      <w:r w:rsidRPr="007740BF">
        <w:rPr>
          <w:color w:val="0D0D0D" w:themeColor="text1" w:themeTint="F2"/>
          <w:sz w:val="24"/>
          <w:szCs w:val="24"/>
        </w:rPr>
        <w:t xml:space="preserve"> Fundamental Nursing (Spring 2018) </w:t>
      </w:r>
    </w:p>
    <w:p w14:paraId="7CEF9B1C" w14:textId="77777777" w:rsidR="006270A9" w:rsidRDefault="006D7B92">
      <w:pPr>
        <w:pStyle w:val="Heading1"/>
      </w:pPr>
      <w:r>
        <w:t>Work Experience</w:t>
      </w:r>
      <w:r w:rsidR="00055029">
        <w:t>:</w:t>
      </w:r>
    </w:p>
    <w:p w14:paraId="7FC2D027" w14:textId="54AA7319" w:rsidR="001B29CF" w:rsidRPr="00445824" w:rsidRDefault="007740BF" w:rsidP="007740BF">
      <w:pPr>
        <w:pStyle w:val="ListParagraph"/>
        <w:numPr>
          <w:ilvl w:val="0"/>
          <w:numId w:val="32"/>
        </w:numPr>
        <w:rPr>
          <w:color w:val="0D0D0D" w:themeColor="text1" w:themeTint="F2"/>
          <w:sz w:val="24"/>
          <w:szCs w:val="24"/>
        </w:rPr>
      </w:pPr>
      <w:r w:rsidRPr="00445824">
        <w:rPr>
          <w:color w:val="0D0D0D" w:themeColor="text1" w:themeTint="F2"/>
          <w:sz w:val="24"/>
          <w:szCs w:val="24"/>
        </w:rPr>
        <w:t>Office clerk position at Barfield Inc. (Summer 2014- Summer 2015)</w:t>
      </w:r>
      <w:r w:rsidR="00A82757" w:rsidRPr="00445824">
        <w:rPr>
          <w:color w:val="0D0D0D" w:themeColor="text1" w:themeTint="F2"/>
          <w:sz w:val="24"/>
          <w:szCs w:val="24"/>
        </w:rPr>
        <w:t xml:space="preserve"> </w:t>
      </w:r>
    </w:p>
    <w:p w14:paraId="6F7DD765" w14:textId="64C4850C" w:rsidR="001B20BD" w:rsidRPr="00445824" w:rsidRDefault="001B20BD" w:rsidP="001B20BD">
      <w:pPr>
        <w:pStyle w:val="ListParagraph"/>
        <w:numPr>
          <w:ilvl w:val="0"/>
          <w:numId w:val="33"/>
        </w:numPr>
        <w:rPr>
          <w:color w:val="0D0D0D" w:themeColor="text1" w:themeTint="F2"/>
          <w:sz w:val="24"/>
          <w:szCs w:val="24"/>
        </w:rPr>
      </w:pPr>
      <w:r w:rsidRPr="00445824">
        <w:rPr>
          <w:color w:val="0D0D0D" w:themeColor="text1" w:themeTint="F2"/>
          <w:sz w:val="24"/>
          <w:szCs w:val="24"/>
        </w:rPr>
        <w:t>Practice</w:t>
      </w:r>
      <w:r w:rsidR="007729F8" w:rsidRPr="00445824">
        <w:rPr>
          <w:color w:val="0D0D0D" w:themeColor="text1" w:themeTint="F2"/>
          <w:sz w:val="24"/>
          <w:szCs w:val="24"/>
        </w:rPr>
        <w:t>d</w:t>
      </w:r>
      <w:r w:rsidRPr="00445824">
        <w:rPr>
          <w:color w:val="0D0D0D" w:themeColor="text1" w:themeTint="F2"/>
          <w:sz w:val="24"/>
          <w:szCs w:val="24"/>
        </w:rPr>
        <w:t xml:space="preserve"> good organizational and communication skills </w:t>
      </w:r>
    </w:p>
    <w:p w14:paraId="76F30A7F" w14:textId="03591607" w:rsidR="001B20BD" w:rsidRPr="00445824" w:rsidRDefault="007729F8" w:rsidP="001B20BD">
      <w:pPr>
        <w:pStyle w:val="ListParagraph"/>
        <w:numPr>
          <w:ilvl w:val="0"/>
          <w:numId w:val="33"/>
        </w:numPr>
        <w:rPr>
          <w:color w:val="0D0D0D" w:themeColor="text1" w:themeTint="F2"/>
          <w:sz w:val="24"/>
          <w:szCs w:val="24"/>
        </w:rPr>
      </w:pPr>
      <w:r w:rsidRPr="00445824">
        <w:rPr>
          <w:color w:val="0D0D0D" w:themeColor="text1" w:themeTint="F2"/>
          <w:sz w:val="24"/>
          <w:szCs w:val="24"/>
        </w:rPr>
        <w:t xml:space="preserve">Displayed motivation to complete daily clerical duties </w:t>
      </w:r>
    </w:p>
    <w:p w14:paraId="103E19A0" w14:textId="5981F788" w:rsidR="00055029" w:rsidRDefault="00055029" w:rsidP="007740BF">
      <w:pPr>
        <w:pStyle w:val="Heading1"/>
      </w:pPr>
      <w:r>
        <w:t>Special Skills:</w:t>
      </w:r>
    </w:p>
    <w:p w14:paraId="027987FE" w14:textId="2ECA1FBE" w:rsidR="007740BF" w:rsidRPr="00445824" w:rsidRDefault="007740BF" w:rsidP="007740BF">
      <w:pPr>
        <w:pStyle w:val="ListParagraph"/>
        <w:numPr>
          <w:ilvl w:val="0"/>
          <w:numId w:val="32"/>
        </w:numPr>
        <w:rPr>
          <w:color w:val="0D0D0D" w:themeColor="text1" w:themeTint="F2"/>
          <w:sz w:val="24"/>
          <w:szCs w:val="24"/>
        </w:rPr>
      </w:pPr>
      <w:r w:rsidRPr="00445824">
        <w:rPr>
          <w:color w:val="0D0D0D" w:themeColor="text1" w:themeTint="F2"/>
          <w:sz w:val="24"/>
          <w:szCs w:val="24"/>
        </w:rPr>
        <w:t>Native-level proficiency in English and Spanish literacy and speech</w:t>
      </w:r>
    </w:p>
    <w:p w14:paraId="3969C141" w14:textId="10AF43D6" w:rsidR="00C27F94" w:rsidRPr="00445824" w:rsidRDefault="007740BF" w:rsidP="00C27F94">
      <w:pPr>
        <w:pStyle w:val="ListParagraph"/>
        <w:numPr>
          <w:ilvl w:val="0"/>
          <w:numId w:val="32"/>
        </w:numPr>
        <w:rPr>
          <w:color w:val="0D0D0D" w:themeColor="text1" w:themeTint="F2"/>
          <w:sz w:val="24"/>
          <w:szCs w:val="24"/>
        </w:rPr>
      </w:pPr>
      <w:r w:rsidRPr="00445824">
        <w:rPr>
          <w:color w:val="0D0D0D" w:themeColor="text1" w:themeTint="F2"/>
          <w:sz w:val="24"/>
          <w:szCs w:val="24"/>
        </w:rPr>
        <w:t>Well-versed in Microsoft Word</w:t>
      </w:r>
      <w:r w:rsidR="001B20BD" w:rsidRPr="00445824">
        <w:rPr>
          <w:color w:val="0D0D0D" w:themeColor="text1" w:themeTint="F2"/>
          <w:sz w:val="24"/>
          <w:szCs w:val="24"/>
        </w:rPr>
        <w:t>, Excel</w:t>
      </w:r>
      <w:r w:rsidRPr="00445824">
        <w:rPr>
          <w:color w:val="0D0D0D" w:themeColor="text1" w:themeTint="F2"/>
          <w:sz w:val="24"/>
          <w:szCs w:val="24"/>
        </w:rPr>
        <w:t xml:space="preserve"> and PowerPoint</w:t>
      </w:r>
    </w:p>
    <w:p w14:paraId="6CA6BD33" w14:textId="426812B5" w:rsidR="00445824" w:rsidRDefault="00BE446B" w:rsidP="00445824">
      <w:pPr>
        <w:pStyle w:val="Heading1"/>
      </w:pPr>
      <w:r>
        <w:t>Certifications</w:t>
      </w:r>
      <w:r w:rsidR="00124CED">
        <w:t xml:space="preserve"> and Licensures</w:t>
      </w:r>
      <w:r w:rsidR="00C27F94">
        <w:t>:</w:t>
      </w:r>
    </w:p>
    <w:p w14:paraId="18D19694" w14:textId="081D0DCC" w:rsidR="00445824" w:rsidRPr="00124CED" w:rsidRDefault="00445824" w:rsidP="00445824">
      <w:pPr>
        <w:pStyle w:val="ListParagraph"/>
        <w:numPr>
          <w:ilvl w:val="0"/>
          <w:numId w:val="35"/>
        </w:numPr>
        <w:rPr>
          <w:i/>
          <w:color w:val="0D0D0D" w:themeColor="text1" w:themeTint="F2"/>
          <w:sz w:val="24"/>
          <w:szCs w:val="24"/>
        </w:rPr>
      </w:pPr>
      <w:r w:rsidRPr="00E31E3E">
        <w:rPr>
          <w:b/>
          <w:color w:val="0D0D0D" w:themeColor="text1" w:themeTint="F2"/>
          <w:sz w:val="24"/>
          <w:szCs w:val="24"/>
        </w:rPr>
        <w:t>American Heart Association</w:t>
      </w:r>
      <w:r w:rsidRPr="00445824">
        <w:rPr>
          <w:color w:val="0D0D0D" w:themeColor="text1" w:themeTint="F2"/>
          <w:sz w:val="24"/>
          <w:szCs w:val="24"/>
        </w:rPr>
        <w:t xml:space="preserve"> </w:t>
      </w:r>
      <w:r w:rsidRPr="00445824">
        <w:rPr>
          <w:i/>
          <w:color w:val="0D0D0D" w:themeColor="text1" w:themeTint="F2"/>
          <w:sz w:val="24"/>
          <w:szCs w:val="24"/>
        </w:rPr>
        <w:t>Basic Life Support Provider</w:t>
      </w:r>
      <w:r w:rsidR="00121490">
        <w:rPr>
          <w:i/>
          <w:color w:val="0D0D0D" w:themeColor="text1" w:themeTint="F2"/>
          <w:sz w:val="24"/>
          <w:szCs w:val="24"/>
        </w:rPr>
        <w:t xml:space="preserve">: </w:t>
      </w:r>
      <w:r w:rsidR="00121490">
        <w:rPr>
          <w:color w:val="0D0D0D" w:themeColor="text1" w:themeTint="F2"/>
          <w:sz w:val="24"/>
          <w:szCs w:val="24"/>
        </w:rPr>
        <w:t xml:space="preserve">(exp. </w:t>
      </w:r>
      <w:r w:rsidR="00A00BED">
        <w:rPr>
          <w:color w:val="0D0D0D" w:themeColor="text1" w:themeTint="F2"/>
          <w:sz w:val="24"/>
          <w:szCs w:val="24"/>
        </w:rPr>
        <w:t>07/21</w:t>
      </w:r>
      <w:r w:rsidR="00121490">
        <w:rPr>
          <w:color w:val="0D0D0D" w:themeColor="text1" w:themeTint="F2"/>
          <w:sz w:val="24"/>
          <w:szCs w:val="24"/>
        </w:rPr>
        <w:t>)</w:t>
      </w:r>
    </w:p>
    <w:p w14:paraId="503FFD23" w14:textId="3D23D26A" w:rsidR="00124CED" w:rsidRPr="00445824" w:rsidRDefault="00124CED" w:rsidP="00445824">
      <w:pPr>
        <w:pStyle w:val="ListParagraph"/>
        <w:numPr>
          <w:ilvl w:val="0"/>
          <w:numId w:val="35"/>
        </w:numPr>
        <w:rPr>
          <w:i/>
          <w:color w:val="0D0D0D" w:themeColor="text1" w:themeTint="F2"/>
          <w:sz w:val="24"/>
          <w:szCs w:val="24"/>
        </w:rPr>
      </w:pPr>
      <w:r w:rsidRPr="00124CED">
        <w:rPr>
          <w:b/>
          <w:bCs/>
          <w:color w:val="0D0D0D" w:themeColor="text1" w:themeTint="F2"/>
          <w:sz w:val="24"/>
          <w:szCs w:val="24"/>
        </w:rPr>
        <w:t>Registered Nurse License</w:t>
      </w:r>
      <w:r>
        <w:rPr>
          <w:color w:val="0D0D0D" w:themeColor="text1" w:themeTint="F2"/>
          <w:sz w:val="24"/>
          <w:szCs w:val="24"/>
        </w:rPr>
        <w:t xml:space="preserve"> (exp. 04/21)</w:t>
      </w:r>
    </w:p>
    <w:p w14:paraId="76D6B4F5" w14:textId="77777777" w:rsidR="00C27F94" w:rsidRDefault="00C27F94" w:rsidP="00C27F94"/>
    <w:p w14:paraId="3C605A28" w14:textId="77777777" w:rsidR="00055029" w:rsidRPr="00055029" w:rsidRDefault="00055029" w:rsidP="00055029"/>
    <w:p w14:paraId="576F8BDE" w14:textId="77777777" w:rsidR="00055029" w:rsidRPr="001B29CF" w:rsidRDefault="00055029" w:rsidP="00055029">
      <w:pPr>
        <w:pStyle w:val="ListBullet"/>
        <w:numPr>
          <w:ilvl w:val="0"/>
          <w:numId w:val="0"/>
        </w:numPr>
        <w:ind w:left="216" w:hanging="216"/>
      </w:pPr>
    </w:p>
    <w:sectPr w:rsidR="00055029" w:rsidRPr="001B29CF" w:rsidSect="0063326D">
      <w:footerReference w:type="default" r:id="rId8"/>
      <w:pgSz w:w="12240" w:h="15840"/>
      <w:pgMar w:top="1008" w:right="1152" w:bottom="720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E628B" w14:textId="77777777" w:rsidR="004C1521" w:rsidRDefault="004C1521">
      <w:pPr>
        <w:spacing w:after="0"/>
      </w:pPr>
      <w:r>
        <w:separator/>
      </w:r>
    </w:p>
  </w:endnote>
  <w:endnote w:type="continuationSeparator" w:id="0">
    <w:p w14:paraId="432CF5CD" w14:textId="77777777" w:rsidR="004C1521" w:rsidRDefault="004C15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E7A42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3326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6B267" w14:textId="77777777" w:rsidR="004C1521" w:rsidRDefault="004C1521">
      <w:pPr>
        <w:spacing w:after="0"/>
      </w:pPr>
      <w:r>
        <w:separator/>
      </w:r>
    </w:p>
  </w:footnote>
  <w:footnote w:type="continuationSeparator" w:id="0">
    <w:p w14:paraId="1117ACD1" w14:textId="77777777" w:rsidR="004C1521" w:rsidRDefault="004C152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4ABA8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492909"/>
    <w:multiLevelType w:val="hybridMultilevel"/>
    <w:tmpl w:val="D2045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3100DBA"/>
    <w:multiLevelType w:val="hybridMultilevel"/>
    <w:tmpl w:val="A8204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E138D4"/>
    <w:multiLevelType w:val="hybridMultilevel"/>
    <w:tmpl w:val="C9429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70396F"/>
    <w:multiLevelType w:val="hybridMultilevel"/>
    <w:tmpl w:val="0A5A7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05E0C36"/>
    <w:multiLevelType w:val="hybridMultilevel"/>
    <w:tmpl w:val="4C3AB6FA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1" w15:restartNumberingAfterBreak="0">
    <w:nsid w:val="40857E92"/>
    <w:multiLevelType w:val="hybridMultilevel"/>
    <w:tmpl w:val="FDEE2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3B46A8A"/>
    <w:multiLevelType w:val="hybridMultilevel"/>
    <w:tmpl w:val="FBB03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1A0E15"/>
    <w:multiLevelType w:val="hybridMultilevel"/>
    <w:tmpl w:val="DF36A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7A6086"/>
    <w:multiLevelType w:val="hybridMultilevel"/>
    <w:tmpl w:val="100A8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862AFD"/>
    <w:multiLevelType w:val="hybridMultilevel"/>
    <w:tmpl w:val="6218A210"/>
    <w:lvl w:ilvl="0" w:tplc="434AF7CE">
      <w:start w:val="2265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7305525C"/>
    <w:multiLevelType w:val="hybridMultilevel"/>
    <w:tmpl w:val="A7F25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EC216F"/>
    <w:multiLevelType w:val="hybridMultilevel"/>
    <w:tmpl w:val="F9E0B3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22"/>
  </w:num>
  <w:num w:numId="16">
    <w:abstractNumId w:val="13"/>
  </w:num>
  <w:num w:numId="17">
    <w:abstractNumId w:val="19"/>
  </w:num>
  <w:num w:numId="18">
    <w:abstractNumId w:val="10"/>
  </w:num>
  <w:num w:numId="19">
    <w:abstractNumId w:val="29"/>
  </w:num>
  <w:num w:numId="20">
    <w:abstractNumId w:val="23"/>
  </w:num>
  <w:num w:numId="21">
    <w:abstractNumId w:val="11"/>
  </w:num>
  <w:num w:numId="22">
    <w:abstractNumId w:val="18"/>
  </w:num>
  <w:num w:numId="23">
    <w:abstractNumId w:val="28"/>
  </w:num>
  <w:num w:numId="24">
    <w:abstractNumId w:val="20"/>
  </w:num>
  <w:num w:numId="25">
    <w:abstractNumId w:val="14"/>
  </w:num>
  <w:num w:numId="26">
    <w:abstractNumId w:val="15"/>
  </w:num>
  <w:num w:numId="27">
    <w:abstractNumId w:val="26"/>
  </w:num>
  <w:num w:numId="28">
    <w:abstractNumId w:val="30"/>
  </w:num>
  <w:num w:numId="29">
    <w:abstractNumId w:val="25"/>
  </w:num>
  <w:num w:numId="30">
    <w:abstractNumId w:val="16"/>
  </w:num>
  <w:num w:numId="31">
    <w:abstractNumId w:val="21"/>
  </w:num>
  <w:num w:numId="32">
    <w:abstractNumId w:val="12"/>
  </w:num>
  <w:num w:numId="33">
    <w:abstractNumId w:val="27"/>
  </w:num>
  <w:num w:numId="34">
    <w:abstractNumId w:val="31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DFB"/>
    <w:rsid w:val="000419BF"/>
    <w:rsid w:val="00055029"/>
    <w:rsid w:val="000A4F59"/>
    <w:rsid w:val="000D5B7B"/>
    <w:rsid w:val="00110052"/>
    <w:rsid w:val="00121490"/>
    <w:rsid w:val="00124CED"/>
    <w:rsid w:val="00141A4C"/>
    <w:rsid w:val="001B20BD"/>
    <w:rsid w:val="001B29CF"/>
    <w:rsid w:val="0028220F"/>
    <w:rsid w:val="002A577C"/>
    <w:rsid w:val="002C614E"/>
    <w:rsid w:val="00346A04"/>
    <w:rsid w:val="0035100F"/>
    <w:rsid w:val="00356C14"/>
    <w:rsid w:val="00376AD8"/>
    <w:rsid w:val="003947C2"/>
    <w:rsid w:val="003E0B16"/>
    <w:rsid w:val="0042304E"/>
    <w:rsid w:val="00445824"/>
    <w:rsid w:val="00470F02"/>
    <w:rsid w:val="004C1521"/>
    <w:rsid w:val="00617B26"/>
    <w:rsid w:val="006270A9"/>
    <w:rsid w:val="0063326D"/>
    <w:rsid w:val="006356EA"/>
    <w:rsid w:val="00675956"/>
    <w:rsid w:val="00681034"/>
    <w:rsid w:val="006D7B92"/>
    <w:rsid w:val="006E5DBC"/>
    <w:rsid w:val="007729F8"/>
    <w:rsid w:val="007740BF"/>
    <w:rsid w:val="00796313"/>
    <w:rsid w:val="007D5BAD"/>
    <w:rsid w:val="007F0C1E"/>
    <w:rsid w:val="007F7FEB"/>
    <w:rsid w:val="0080776B"/>
    <w:rsid w:val="00816216"/>
    <w:rsid w:val="0087734B"/>
    <w:rsid w:val="0088578E"/>
    <w:rsid w:val="009433EA"/>
    <w:rsid w:val="00960A9A"/>
    <w:rsid w:val="009746EE"/>
    <w:rsid w:val="00993062"/>
    <w:rsid w:val="00997775"/>
    <w:rsid w:val="009C082F"/>
    <w:rsid w:val="009C69FF"/>
    <w:rsid w:val="009D5933"/>
    <w:rsid w:val="00A00BED"/>
    <w:rsid w:val="00A07D13"/>
    <w:rsid w:val="00A50615"/>
    <w:rsid w:val="00A82757"/>
    <w:rsid w:val="00AB5F17"/>
    <w:rsid w:val="00B060C1"/>
    <w:rsid w:val="00BD768D"/>
    <w:rsid w:val="00BE446B"/>
    <w:rsid w:val="00C27F94"/>
    <w:rsid w:val="00C61F8E"/>
    <w:rsid w:val="00CA2D16"/>
    <w:rsid w:val="00CA657E"/>
    <w:rsid w:val="00CA764E"/>
    <w:rsid w:val="00CE6D89"/>
    <w:rsid w:val="00D67BD9"/>
    <w:rsid w:val="00DB5DF5"/>
    <w:rsid w:val="00DD2AF0"/>
    <w:rsid w:val="00DF0ABE"/>
    <w:rsid w:val="00E31E3E"/>
    <w:rsid w:val="00E55E03"/>
    <w:rsid w:val="00E83E4B"/>
    <w:rsid w:val="00EF6274"/>
    <w:rsid w:val="00F03E98"/>
    <w:rsid w:val="00F40DB9"/>
    <w:rsid w:val="00F55B78"/>
    <w:rsid w:val="00F60DFB"/>
    <w:rsid w:val="00FE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88E7B"/>
  <w15:chartTrackingRefBased/>
  <w15:docId w15:val="{DC120DB0-D556-483C-85E0-A08A8817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F5496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23E4F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F5496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F5496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2E74B5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F5496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i/>
      <w:iCs/>
      <w:color w:val="2F5496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7F0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BHSF\BHSF%20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FD4C6A3AF304FDBAF689730BD254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3A1A5-EAB2-4F85-98DD-57023D1C7B8D}"/>
      </w:docPartPr>
      <w:docPartBody>
        <w:p w:rsidR="00BB72C2" w:rsidRDefault="008332B1">
          <w:pPr>
            <w:pStyle w:val="8FD4C6A3AF304FDBAF689730BD2542C4"/>
          </w:pPr>
          <w:r>
            <w:t>Objective</w:t>
          </w:r>
        </w:p>
      </w:docPartBody>
    </w:docPart>
    <w:docPart>
      <w:docPartPr>
        <w:name w:val="642D8784D9A549E58302B39E8DD0C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A68B3-2347-440A-B42E-C7542D96A248}"/>
      </w:docPartPr>
      <w:docPartBody>
        <w:p w:rsidR="00BB72C2" w:rsidRDefault="008332B1">
          <w:pPr>
            <w:pStyle w:val="642D8784D9A549E58302B39E8DD0C17A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2C2"/>
    <w:rsid w:val="00294613"/>
    <w:rsid w:val="002F398D"/>
    <w:rsid w:val="003D228E"/>
    <w:rsid w:val="006241A8"/>
    <w:rsid w:val="008332B1"/>
    <w:rsid w:val="00A40580"/>
    <w:rsid w:val="00A72918"/>
    <w:rsid w:val="00BB72C2"/>
    <w:rsid w:val="00DE2C3B"/>
    <w:rsid w:val="00E8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037273B1D449A1A844467933F5FD55">
    <w:name w:val="12037273B1D449A1A844467933F5FD55"/>
  </w:style>
  <w:style w:type="paragraph" w:customStyle="1" w:styleId="02C88DB7B2944CD1A7B550878C874EEB">
    <w:name w:val="02C88DB7B2944CD1A7B550878C874EEB"/>
  </w:style>
  <w:style w:type="paragraph" w:customStyle="1" w:styleId="68E39F7F0AB7494F92B723EB46C2DDB1">
    <w:name w:val="68E39F7F0AB7494F92B723EB46C2DDB1"/>
  </w:style>
  <w:style w:type="paragraph" w:customStyle="1" w:styleId="F9E1DFF485424124B36B977571D08135">
    <w:name w:val="F9E1DFF485424124B36B977571D08135"/>
  </w:style>
  <w:style w:type="paragraph" w:customStyle="1" w:styleId="8FD4C6A3AF304FDBAF689730BD2542C4">
    <w:name w:val="8FD4C6A3AF304FDBAF689730BD2542C4"/>
  </w:style>
  <w:style w:type="paragraph" w:customStyle="1" w:styleId="456135829066437B8E6A22DEB9E0852C">
    <w:name w:val="456135829066437B8E6A22DEB9E0852C"/>
  </w:style>
  <w:style w:type="paragraph" w:customStyle="1" w:styleId="642D8784D9A549E58302B39E8DD0C17A">
    <w:name w:val="642D8784D9A549E58302B39E8DD0C17A"/>
  </w:style>
  <w:style w:type="paragraph" w:customStyle="1" w:styleId="B5380C853178494B86DC8B59CB3BB077">
    <w:name w:val="B5380C853178494B86DC8B59CB3BB077"/>
  </w:style>
  <w:style w:type="paragraph" w:customStyle="1" w:styleId="B6D7B6107DE04A29A47A03E8926C8A5D">
    <w:name w:val="B6D7B6107DE04A29A47A03E8926C8A5D"/>
  </w:style>
  <w:style w:type="paragraph" w:customStyle="1" w:styleId="C59FB47AF34D4388808915F1D532E94F">
    <w:name w:val="C59FB47AF34D4388808915F1D532E94F"/>
  </w:style>
  <w:style w:type="paragraph" w:customStyle="1" w:styleId="BC4637CB5CAD41E092057110F1798FAF">
    <w:name w:val="BC4637CB5CAD41E092057110F1798FAF"/>
  </w:style>
  <w:style w:type="paragraph" w:customStyle="1" w:styleId="BA1DE3F43AA44E6B988BC2BA71CBD4EB">
    <w:name w:val="BA1DE3F43AA44E6B988BC2BA71CBD4EB"/>
  </w:style>
  <w:style w:type="paragraph" w:customStyle="1" w:styleId="3AC4AC97BBCD4230BEF42304E5D0D641">
    <w:name w:val="3AC4AC97BBCD4230BEF42304E5D0D641"/>
  </w:style>
  <w:style w:type="paragraph" w:customStyle="1" w:styleId="E42A1F6DE7754D4CB6FF3FEE299DF392">
    <w:name w:val="E42A1F6DE7754D4CB6FF3FEE299DF392"/>
  </w:style>
  <w:style w:type="paragraph" w:customStyle="1" w:styleId="936C03DE64F64ECEA78FED964DA2BBFC">
    <w:name w:val="936C03DE64F64ECEA78FED964DA2BBFC"/>
  </w:style>
  <w:style w:type="paragraph" w:customStyle="1" w:styleId="9C702AD446004CF1AA7AE4ECDF222FB5">
    <w:name w:val="9C702AD446004CF1AA7AE4ECDF222FB5"/>
  </w:style>
  <w:style w:type="paragraph" w:customStyle="1" w:styleId="F36ECA2710C14BC08D6E5D4D5DFE9F4F">
    <w:name w:val="F36ECA2710C14BC08D6E5D4D5DFE9F4F"/>
  </w:style>
  <w:style w:type="paragraph" w:customStyle="1" w:styleId="EF075D40275347709689B2B728AB3E8E">
    <w:name w:val="EF075D40275347709689B2B728AB3E8E"/>
  </w:style>
  <w:style w:type="paragraph" w:customStyle="1" w:styleId="7D326D238C8E4B30BB7E788FC2D84A24">
    <w:name w:val="7D326D238C8E4B30BB7E788FC2D84A24"/>
  </w:style>
  <w:style w:type="paragraph" w:customStyle="1" w:styleId="64C15E291A66427C8C6CF00431FD7183">
    <w:name w:val="64C15E291A66427C8C6CF00431FD7183"/>
  </w:style>
  <w:style w:type="paragraph" w:customStyle="1" w:styleId="9706C5B7A6EA41DE9B5A72934259B2AD">
    <w:name w:val="9706C5B7A6EA41DE9B5A72934259B2AD"/>
  </w:style>
  <w:style w:type="paragraph" w:customStyle="1" w:styleId="5223C16D38DD4184BA7D6F3F17B6B85E">
    <w:name w:val="5223C16D38DD4184BA7D6F3F17B6B85E"/>
  </w:style>
  <w:style w:type="paragraph" w:customStyle="1" w:styleId="D34875E51FED41C29FDD11811B0423F7">
    <w:name w:val="D34875E51FED41C29FDD11811B0423F7"/>
  </w:style>
  <w:style w:type="paragraph" w:customStyle="1" w:styleId="7B6B832FB9A94E0789D8AD0607BEDB01">
    <w:name w:val="7B6B832FB9A94E0789D8AD0607BEDB01"/>
  </w:style>
  <w:style w:type="paragraph" w:customStyle="1" w:styleId="922F75FC8D2340ACADC6657B9812C0A3">
    <w:name w:val="922F75FC8D2340ACADC6657B9812C0A3"/>
  </w:style>
  <w:style w:type="paragraph" w:customStyle="1" w:styleId="715E703DB1584B6D820A081D5D93933D">
    <w:name w:val="715E703DB1584B6D820A081D5D93933D"/>
  </w:style>
  <w:style w:type="paragraph" w:customStyle="1" w:styleId="5798FB94F54D45609BF18023A99727D4">
    <w:name w:val="5798FB94F54D45609BF18023A99727D4"/>
  </w:style>
  <w:style w:type="paragraph" w:customStyle="1" w:styleId="5BD102A34AF14A6FBEA0A0242C0F7F8F">
    <w:name w:val="5BD102A34AF14A6FBEA0A0242C0F7F8F"/>
  </w:style>
  <w:style w:type="paragraph" w:customStyle="1" w:styleId="19BF057D007A4D65B25B682D1555ED86">
    <w:name w:val="19BF057D007A4D65B25B682D1555ED86"/>
  </w:style>
  <w:style w:type="paragraph" w:customStyle="1" w:styleId="53A70A0CAC4B4438B705BDC0F3E68668">
    <w:name w:val="53A70A0CAC4B4438B705BDC0F3E68668"/>
  </w:style>
  <w:style w:type="paragraph" w:customStyle="1" w:styleId="C7CA46BE4C854CFB84561A66865E393D">
    <w:name w:val="C7CA46BE4C854CFB84561A66865E393D"/>
  </w:style>
  <w:style w:type="paragraph" w:customStyle="1" w:styleId="88262A3B5AEC4A2CB7D18E3B9B3C76CB">
    <w:name w:val="88262A3B5AEC4A2CB7D18E3B9B3C76CB"/>
  </w:style>
  <w:style w:type="paragraph" w:customStyle="1" w:styleId="B62AF4B9DCD6406FA4A2F5AD171C572A">
    <w:name w:val="B62AF4B9DCD6406FA4A2F5AD171C57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F1CB0-84BE-40D0-9723-B6660833B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42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Nydia V. Morales</dc:creator>
  <cp:keywords/>
  <cp:lastModifiedBy>Patricia Zaldivar</cp:lastModifiedBy>
  <cp:revision>27</cp:revision>
  <cp:lastPrinted>2019-04-01T05:20:00Z</cp:lastPrinted>
  <dcterms:created xsi:type="dcterms:W3CDTF">2019-04-07T02:41:00Z</dcterms:created>
  <dcterms:modified xsi:type="dcterms:W3CDTF">2019-07-30T22:53:00Z</dcterms:modified>
  <cp:version/>
</cp:coreProperties>
</file>