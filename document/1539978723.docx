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50"/>
        <w:gridCol w:w="7470"/>
      </w:tblGrid>
      <w:tr w:rsidR="00927723" w14:paraId="3A67F1AD" w14:textId="77777777" w:rsidTr="00B50C46">
        <w:tc>
          <w:tcPr>
            <w:tcW w:w="2250" w:type="dxa"/>
          </w:tcPr>
          <w:p w14:paraId="089B7315" w14:textId="77777777" w:rsidR="00927723" w:rsidRPr="00F53EBB" w:rsidRDefault="00927723" w:rsidP="009A7D30">
            <w:pPr>
              <w:spacing w:line="240" w:lineRule="auto"/>
              <w:rPr>
                <w:color w:val="002060"/>
              </w:rPr>
            </w:pPr>
          </w:p>
        </w:tc>
        <w:tc>
          <w:tcPr>
            <w:tcW w:w="7470" w:type="dxa"/>
            <w:tcMar>
              <w:bottom w:w="576" w:type="dxa"/>
            </w:tcMar>
          </w:tcPr>
          <w:p w14:paraId="4E9A9949" w14:textId="77777777" w:rsidR="00F132C7" w:rsidRPr="00F53EBB" w:rsidRDefault="007C031B" w:rsidP="00F132C7">
            <w:pPr>
              <w:pStyle w:val="Title"/>
              <w:rPr>
                <w:color w:val="002060"/>
              </w:rPr>
            </w:pPr>
            <w:r w:rsidRPr="00F53EBB">
              <w:rPr>
                <w:color w:val="002060"/>
              </w:rPr>
              <w:t>Elizabeth Sandoval</w:t>
            </w:r>
          </w:p>
          <w:p w14:paraId="1BF76940" w14:textId="77777777" w:rsidR="007C031B" w:rsidRDefault="007C031B" w:rsidP="009A7D30">
            <w:pPr>
              <w:pStyle w:val="NoSpacing"/>
            </w:pPr>
            <w:r>
              <w:t>5460 Kleberg Dr., Grand Prairie, TX 75052</w:t>
            </w:r>
          </w:p>
          <w:p w14:paraId="7D8D8D05" w14:textId="77777777" w:rsidR="00927723" w:rsidRDefault="007C031B" w:rsidP="009A7D30">
            <w:pPr>
              <w:pStyle w:val="NoSpacing"/>
            </w:pPr>
            <w:r>
              <w:t>|elizabethsandoval464@gmail.com| (214) 662-5716</w:t>
            </w:r>
          </w:p>
        </w:tc>
      </w:tr>
      <w:tr w:rsidR="00927723" w14:paraId="5AEFB6B7" w14:textId="77777777" w:rsidTr="00B50C46">
        <w:tc>
          <w:tcPr>
            <w:tcW w:w="2250" w:type="dxa"/>
          </w:tcPr>
          <w:p w14:paraId="40AF533D" w14:textId="77777777" w:rsidR="00927723" w:rsidRPr="00F53EBB" w:rsidRDefault="00927723" w:rsidP="009A7D30">
            <w:pPr>
              <w:pStyle w:val="Heading1"/>
              <w:rPr>
                <w:color w:val="002060"/>
              </w:rPr>
            </w:pPr>
            <w:r w:rsidRPr="00F53EBB">
              <w:rPr>
                <w:color w:val="002060"/>
              </w:rPr>
              <w:t>Objective</w:t>
            </w:r>
          </w:p>
        </w:tc>
        <w:tc>
          <w:tcPr>
            <w:tcW w:w="7470" w:type="dxa"/>
          </w:tcPr>
          <w:p w14:paraId="21191963" w14:textId="77777777" w:rsidR="00927723" w:rsidRDefault="007C031B" w:rsidP="009A7D30">
            <w:r w:rsidRPr="007C031B">
              <w:rPr>
                <w:rFonts w:eastAsiaTheme="minorEastAsia"/>
                <w:color w:val="404040" w:themeColor="text1" w:themeTint="BF"/>
                <w:lang w:eastAsia="ja-JP"/>
              </w:rPr>
              <w:t>Seeking</w:t>
            </w:r>
            <w:r>
              <w:rPr>
                <w:rFonts w:eastAsiaTheme="minorEastAsia"/>
                <w:color w:val="404040" w:themeColor="text1" w:themeTint="BF"/>
                <w:lang w:eastAsia="ja-JP"/>
              </w:rPr>
              <w:t xml:space="preserve"> a career as a lifelong Nurse</w:t>
            </w:r>
            <w:r w:rsidRPr="007C031B">
              <w:rPr>
                <w:rFonts w:eastAsiaTheme="minorEastAsia"/>
                <w:color w:val="404040" w:themeColor="text1" w:themeTint="BF"/>
                <w:lang w:eastAsia="ja-JP"/>
              </w:rPr>
              <w:t>. To provide professional healthcare expected by both employer and patients. Enhance quality of general assistance to nursing staff, patient and patients’ families.</w:t>
            </w:r>
          </w:p>
        </w:tc>
      </w:tr>
      <w:tr w:rsidR="00927723" w14:paraId="1365302D" w14:textId="77777777" w:rsidTr="00B50C46">
        <w:tc>
          <w:tcPr>
            <w:tcW w:w="2250" w:type="dxa"/>
          </w:tcPr>
          <w:p w14:paraId="39417CD2" w14:textId="77777777" w:rsidR="00927723" w:rsidRDefault="00927723" w:rsidP="009A7D30">
            <w:pPr>
              <w:pStyle w:val="Heading1"/>
            </w:pPr>
            <w:r w:rsidRPr="00F53EBB">
              <w:rPr>
                <w:color w:val="002060"/>
              </w:rPr>
              <w:t>Skills &amp; Abilities</w:t>
            </w:r>
          </w:p>
        </w:tc>
        <w:tc>
          <w:tcPr>
            <w:tcW w:w="7470" w:type="dxa"/>
          </w:tcPr>
          <w:sdt>
            <w:sdtPr>
              <w:alias w:val="Management:"/>
              <w:tag w:val="Management:"/>
              <w:id w:val="598525640"/>
              <w:placeholder>
                <w:docPart w:val="E39C4500C31344579F19BA832140DC1B"/>
              </w:placeholder>
              <w:temporary/>
              <w:showingPlcHdr/>
              <w15:appearance w15:val="hidden"/>
            </w:sdtPr>
            <w:sdtEndPr/>
            <w:sdtContent>
              <w:p w14:paraId="205E652C" w14:textId="77777777" w:rsidR="007C031B" w:rsidRDefault="007C031B" w:rsidP="007C031B">
                <w:pPr>
                  <w:pStyle w:val="Heading2"/>
                </w:pPr>
                <w:r w:rsidRPr="007C031B">
                  <w:rPr>
                    <w:b/>
                  </w:rPr>
                  <w:t>Management</w:t>
                </w:r>
              </w:p>
            </w:sdtContent>
          </w:sdt>
          <w:p w14:paraId="605C1D80" w14:textId="77777777" w:rsidR="007C031B" w:rsidRDefault="007C031B" w:rsidP="007C031B">
            <w:pPr>
              <w:pStyle w:val="ListBullet"/>
            </w:pPr>
            <w:r>
              <w:t>Patient Care</w:t>
            </w:r>
          </w:p>
          <w:p w14:paraId="48E4B382" w14:textId="77777777" w:rsidR="007C031B" w:rsidRDefault="007C031B" w:rsidP="007C031B">
            <w:pPr>
              <w:pStyle w:val="ListBullet"/>
            </w:pPr>
            <w:r>
              <w:t>Hospice Care</w:t>
            </w:r>
          </w:p>
          <w:p w14:paraId="08C74D4F" w14:textId="77777777" w:rsidR="007C031B" w:rsidRDefault="007C031B" w:rsidP="007C031B">
            <w:pPr>
              <w:pStyle w:val="ListBullet"/>
              <w:numPr>
                <w:ilvl w:val="0"/>
                <w:numId w:val="0"/>
              </w:numPr>
              <w:ind w:left="216"/>
            </w:pPr>
          </w:p>
          <w:p w14:paraId="60ED8353" w14:textId="77777777" w:rsidR="007C031B" w:rsidRPr="007C031B" w:rsidRDefault="007C031B" w:rsidP="007C031B">
            <w:pPr>
              <w:pStyle w:val="ListBullet"/>
              <w:numPr>
                <w:ilvl w:val="0"/>
                <w:numId w:val="0"/>
              </w:numPr>
              <w:rPr>
                <w:b/>
                <w:color w:val="000000" w:themeColor="text1"/>
              </w:rPr>
            </w:pPr>
            <w:r w:rsidRPr="007C031B">
              <w:rPr>
                <w:b/>
                <w:color w:val="000000" w:themeColor="text1"/>
              </w:rPr>
              <w:t>SPECIAL SKILLS AND CERTIFICATIONS</w:t>
            </w:r>
          </w:p>
          <w:p w14:paraId="12D3E6C4" w14:textId="64242D93" w:rsidR="007C031B" w:rsidRPr="007C031B" w:rsidRDefault="007C031B" w:rsidP="007C031B">
            <w:pPr>
              <w:pStyle w:val="ListBullet"/>
            </w:pPr>
            <w:r w:rsidRPr="007C031B">
              <w:t>Microsoft: Word, Excel</w:t>
            </w:r>
            <w:r w:rsidR="00486BD2">
              <w:t>, Access</w:t>
            </w:r>
          </w:p>
          <w:p w14:paraId="664897FC" w14:textId="4D0890A9" w:rsidR="00927723" w:rsidRDefault="00486BD2" w:rsidP="00B50C46">
            <w:pPr>
              <w:pStyle w:val="ListBullet"/>
              <w:rPr>
                <w:i/>
              </w:rPr>
            </w:pPr>
            <w:r>
              <w:t>BLS (CPR and AED)</w:t>
            </w:r>
            <w:r w:rsidR="007C031B" w:rsidRPr="007C031B">
              <w:t xml:space="preserve">- </w:t>
            </w:r>
            <w:r w:rsidR="007C031B">
              <w:rPr>
                <w:i/>
              </w:rPr>
              <w:t xml:space="preserve">May 5, 2017- </w:t>
            </w:r>
            <w:r w:rsidR="007C031B" w:rsidRPr="007C031B">
              <w:rPr>
                <w:i/>
              </w:rPr>
              <w:t xml:space="preserve">up for renewal </w:t>
            </w:r>
            <w:r w:rsidR="007C031B">
              <w:rPr>
                <w:i/>
              </w:rPr>
              <w:t xml:space="preserve">May </w:t>
            </w:r>
            <w:r w:rsidR="007C031B" w:rsidRPr="007C031B">
              <w:rPr>
                <w:i/>
              </w:rPr>
              <w:t>201</w:t>
            </w:r>
            <w:r w:rsidR="00656251">
              <w:rPr>
                <w:i/>
              </w:rPr>
              <w:t>9</w:t>
            </w:r>
          </w:p>
          <w:p w14:paraId="3BF0BEB3" w14:textId="77777777" w:rsidR="007C031B" w:rsidRDefault="007C031B" w:rsidP="00B50C46">
            <w:pPr>
              <w:pStyle w:val="ListBullet"/>
              <w:rPr>
                <w:i/>
              </w:rPr>
            </w:pPr>
            <w:r>
              <w:t>Bilingual-</w:t>
            </w:r>
            <w:r>
              <w:rPr>
                <w:i/>
              </w:rPr>
              <w:t>English/Spanish</w:t>
            </w:r>
          </w:p>
          <w:p w14:paraId="09FB93E3" w14:textId="1F46680A" w:rsidR="007B2BD2" w:rsidRPr="007C031B" w:rsidRDefault="007B2BD2" w:rsidP="00B50C46">
            <w:pPr>
              <w:pStyle w:val="ListBullet"/>
              <w:rPr>
                <w:i/>
              </w:rPr>
            </w:pPr>
            <w:r>
              <w:t>Nurse Aide</w:t>
            </w:r>
            <w:r w:rsidR="00486BD2">
              <w:t>-</w:t>
            </w:r>
            <w:r w:rsidR="00486BD2">
              <w:rPr>
                <w:i/>
              </w:rPr>
              <w:t xml:space="preserve"> March 2018</w:t>
            </w:r>
          </w:p>
        </w:tc>
      </w:tr>
      <w:tr w:rsidR="00927723" w14:paraId="7378BE82" w14:textId="77777777" w:rsidTr="00B50C46">
        <w:tc>
          <w:tcPr>
            <w:tcW w:w="2250" w:type="dxa"/>
          </w:tcPr>
          <w:p w14:paraId="2BF5F77B" w14:textId="77777777" w:rsidR="00927723" w:rsidRDefault="00927723" w:rsidP="009A7D30">
            <w:pPr>
              <w:pStyle w:val="Heading1"/>
            </w:pPr>
            <w:r w:rsidRPr="00F53EBB">
              <w:rPr>
                <w:color w:val="002060"/>
              </w:rPr>
              <w:t>Experience</w:t>
            </w:r>
          </w:p>
        </w:tc>
        <w:tc>
          <w:tcPr>
            <w:tcW w:w="7470" w:type="dxa"/>
          </w:tcPr>
          <w:p w14:paraId="1623E7F4" w14:textId="5F6D3ECB" w:rsidR="00927723" w:rsidRDefault="00656251" w:rsidP="009A7D30">
            <w:pPr>
              <w:pStyle w:val="Heading2"/>
            </w:pPr>
            <w:r>
              <w:rPr>
                <w:rStyle w:val="Strong"/>
              </w:rPr>
              <w:t>WAG</w:t>
            </w:r>
          </w:p>
          <w:p w14:paraId="7A862CF1" w14:textId="77777777" w:rsidR="00927723" w:rsidRDefault="007C031B" w:rsidP="009A7D30">
            <w:pPr>
              <w:pStyle w:val="Heading3"/>
            </w:pPr>
            <w:r>
              <w:t>June 2017- Present</w:t>
            </w:r>
          </w:p>
          <w:p w14:paraId="08770753" w14:textId="3DABDF7A" w:rsidR="00927723" w:rsidRDefault="007C031B" w:rsidP="009A7D30">
            <w:r>
              <w:t xml:space="preserve">Complete responsibilities as a </w:t>
            </w:r>
            <w:r w:rsidR="00656251">
              <w:t>professional dog walker</w:t>
            </w:r>
            <w:r>
              <w:t xml:space="preserve"> for the company to ensure proper customer satisfaction.</w:t>
            </w:r>
          </w:p>
          <w:p w14:paraId="5960B2AC" w14:textId="77777777" w:rsidR="007C031B" w:rsidRPr="007C031B" w:rsidRDefault="007C031B" w:rsidP="007C031B">
            <w:pPr>
              <w:spacing w:after="0" w:line="240" w:lineRule="auto"/>
              <w:rPr>
                <w:b/>
              </w:rPr>
            </w:pPr>
            <w:r w:rsidRPr="007C031B">
              <w:rPr>
                <w:b/>
              </w:rPr>
              <w:t>COLD STONE CREAMERY</w:t>
            </w:r>
          </w:p>
          <w:p w14:paraId="6DB3612D" w14:textId="77777777" w:rsidR="007C031B" w:rsidRPr="007C031B" w:rsidRDefault="007C031B" w:rsidP="007C031B">
            <w:pPr>
              <w:spacing w:after="0" w:line="240" w:lineRule="auto"/>
              <w:rPr>
                <w:i/>
              </w:rPr>
            </w:pPr>
            <w:r w:rsidRPr="007C031B">
              <w:rPr>
                <w:i/>
              </w:rPr>
              <w:t>Assistant Manager</w:t>
            </w:r>
          </w:p>
          <w:p w14:paraId="15A3DC62" w14:textId="77777777" w:rsidR="007C031B" w:rsidRPr="007C031B" w:rsidRDefault="007C031B" w:rsidP="007C031B">
            <w:pPr>
              <w:spacing w:after="0" w:line="240" w:lineRule="auto"/>
              <w:rPr>
                <w:color w:val="5D5356" w:themeColor="text2" w:themeTint="BF"/>
              </w:rPr>
            </w:pPr>
            <w:r w:rsidRPr="007C031B">
              <w:rPr>
                <w:color w:val="5D5356" w:themeColor="text2" w:themeTint="BF"/>
              </w:rPr>
              <w:t>MAY 2013- JAN 2016</w:t>
            </w:r>
          </w:p>
          <w:p w14:paraId="4A4A57C5" w14:textId="77777777" w:rsidR="007C031B" w:rsidRDefault="007C031B" w:rsidP="007C031B">
            <w:pPr>
              <w:spacing w:after="0" w:line="240" w:lineRule="auto"/>
            </w:pPr>
            <w:r>
              <w:t xml:space="preserve"> </w:t>
            </w:r>
          </w:p>
          <w:p w14:paraId="2115F4F0" w14:textId="77777777" w:rsidR="007C031B" w:rsidRDefault="007C031B" w:rsidP="007C031B">
            <w:pPr>
              <w:spacing w:after="0" w:line="240" w:lineRule="auto"/>
            </w:pPr>
            <w:r>
              <w:t>Gained effective key qualities of teamwork and responsibilities that can be applied in future projects/employment.</w:t>
            </w:r>
          </w:p>
          <w:p w14:paraId="626262E4" w14:textId="77777777" w:rsidR="007C031B" w:rsidRDefault="007C031B" w:rsidP="009A7D30"/>
        </w:tc>
      </w:tr>
      <w:tr w:rsidR="00927723" w14:paraId="3F1E3AA5" w14:textId="77777777" w:rsidTr="00B50C46">
        <w:tc>
          <w:tcPr>
            <w:tcW w:w="2250" w:type="dxa"/>
          </w:tcPr>
          <w:p w14:paraId="7A3180D4" w14:textId="77777777" w:rsidR="00927723" w:rsidRDefault="00927723" w:rsidP="009A7D30">
            <w:pPr>
              <w:pStyle w:val="Heading1"/>
            </w:pPr>
            <w:r w:rsidRPr="00F53EBB">
              <w:rPr>
                <w:color w:val="002060"/>
              </w:rPr>
              <w:t>Education</w:t>
            </w:r>
          </w:p>
        </w:tc>
        <w:tc>
          <w:tcPr>
            <w:tcW w:w="7470" w:type="dxa"/>
          </w:tcPr>
          <w:p w14:paraId="591426DE" w14:textId="65BB38D5" w:rsidR="007B2BD2" w:rsidRDefault="007B2BD2" w:rsidP="009A7D30">
            <w:pPr>
              <w:pStyle w:val="Heading2"/>
              <w:rPr>
                <w:rStyle w:val="Strong"/>
                <w:b w:val="0"/>
              </w:rPr>
            </w:pPr>
            <w:r>
              <w:rPr>
                <w:rStyle w:val="Strong"/>
              </w:rPr>
              <w:t>Western governors university</w:t>
            </w:r>
            <w:r>
              <w:rPr>
                <w:rStyle w:val="Strong"/>
                <w:b w:val="0"/>
              </w:rPr>
              <w:t>, Salt lake city, ut</w:t>
            </w:r>
          </w:p>
          <w:p w14:paraId="5A8020E3" w14:textId="19CC1FFD" w:rsidR="007B2BD2" w:rsidRPr="007B2BD2" w:rsidRDefault="007B2BD2" w:rsidP="007B2BD2">
            <w:r>
              <w:t>NURSING 2018-Present</w:t>
            </w:r>
          </w:p>
          <w:p w14:paraId="58282BBE" w14:textId="2AC4C05B" w:rsidR="00927723" w:rsidRDefault="007C031B" w:rsidP="009A7D30">
            <w:pPr>
              <w:pStyle w:val="Heading2"/>
            </w:pPr>
            <w:r>
              <w:rPr>
                <w:rStyle w:val="Strong"/>
              </w:rPr>
              <w:t>UNIVERSITY OF TEXAS AT ARLINGTON</w:t>
            </w:r>
            <w:r w:rsidR="00927723">
              <w:t xml:space="preserve">, </w:t>
            </w:r>
            <w:r>
              <w:t>aRLINGTON TX</w:t>
            </w:r>
          </w:p>
          <w:p w14:paraId="1822F310" w14:textId="41460EFD" w:rsidR="00927723" w:rsidRPr="00486BD2" w:rsidRDefault="007C031B" w:rsidP="009A7D30">
            <w:pPr>
              <w:pStyle w:val="Heading3"/>
              <w:rPr>
                <w:color w:val="auto"/>
              </w:rPr>
            </w:pPr>
            <w:r w:rsidRPr="00486BD2">
              <w:rPr>
                <w:color w:val="auto"/>
              </w:rPr>
              <w:t>Nursing</w:t>
            </w:r>
            <w:r w:rsidR="007B2BD2" w:rsidRPr="00486BD2">
              <w:rPr>
                <w:color w:val="auto"/>
              </w:rPr>
              <w:t xml:space="preserve"> </w:t>
            </w:r>
            <w:r w:rsidR="00486BD2" w:rsidRPr="00486BD2">
              <w:rPr>
                <w:color w:val="auto"/>
              </w:rPr>
              <w:t xml:space="preserve"> </w:t>
            </w:r>
            <w:r w:rsidR="007B2BD2" w:rsidRPr="00486BD2">
              <w:rPr>
                <w:color w:val="auto"/>
              </w:rPr>
              <w:t>2016-2018</w:t>
            </w:r>
          </w:p>
          <w:p w14:paraId="37C9EA5F" w14:textId="2F9E63CC" w:rsidR="00486BD2" w:rsidRPr="00486BD2" w:rsidRDefault="00486BD2" w:rsidP="00486BD2">
            <w:pPr>
              <w:rPr>
                <w:color w:val="auto"/>
              </w:rPr>
            </w:pPr>
            <w:r w:rsidRPr="00486BD2">
              <w:rPr>
                <w:color w:val="auto"/>
              </w:rPr>
              <w:t>BUSINESS MANAGEMENT MINOR</w:t>
            </w:r>
            <w:r>
              <w:rPr>
                <w:color w:val="auto"/>
              </w:rPr>
              <w:t xml:space="preserve"> </w:t>
            </w:r>
            <w:r w:rsidRPr="00486BD2">
              <w:rPr>
                <w:color w:val="auto"/>
              </w:rPr>
              <w:t xml:space="preserve"> 2017-2018</w:t>
            </w:r>
          </w:p>
          <w:p w14:paraId="4B3A3B7D" w14:textId="0758B7C0" w:rsidR="00486BD2" w:rsidRPr="00486BD2" w:rsidRDefault="007C031B" w:rsidP="009A7D30">
            <w:pPr>
              <w:rPr>
                <w:i/>
              </w:rPr>
            </w:pPr>
            <w:r w:rsidRPr="00486BD2">
              <w:rPr>
                <w:i/>
              </w:rPr>
              <w:t>National Honors Society- Sigma Alpha Pi</w:t>
            </w:r>
            <w:r w:rsidR="00486BD2">
              <w:rPr>
                <w:i/>
              </w:rPr>
              <w:t xml:space="preserve"> 2016 </w:t>
            </w:r>
            <w:bookmarkStart w:id="0" w:name="_GoBack"/>
            <w:bookmarkEnd w:id="0"/>
          </w:p>
          <w:p w14:paraId="0FD37AE4" w14:textId="1D72768A" w:rsidR="00486BD2" w:rsidRDefault="00486BD2" w:rsidP="009A7D30"/>
        </w:tc>
      </w:tr>
      <w:tr w:rsidR="00927723" w14:paraId="66EE591A" w14:textId="77777777" w:rsidTr="00B50C46">
        <w:tc>
          <w:tcPr>
            <w:tcW w:w="2250" w:type="dxa"/>
          </w:tcPr>
          <w:p w14:paraId="05BCA02A" w14:textId="77777777" w:rsidR="00927723" w:rsidRDefault="00927723" w:rsidP="009A7D30">
            <w:pPr>
              <w:pStyle w:val="Heading1"/>
            </w:pPr>
            <w:r w:rsidRPr="00F53EBB">
              <w:rPr>
                <w:color w:val="002060"/>
              </w:rPr>
              <w:lastRenderedPageBreak/>
              <w:t>Communication</w:t>
            </w:r>
          </w:p>
        </w:tc>
        <w:tc>
          <w:tcPr>
            <w:tcW w:w="7470" w:type="dxa"/>
          </w:tcPr>
          <w:p w14:paraId="30592507" w14:textId="00569D15" w:rsidR="00656251" w:rsidRDefault="007C031B" w:rsidP="007C031B">
            <w:r>
              <w:t xml:space="preserve"> </w:t>
            </w:r>
            <w:r>
              <w:rPr>
                <w:b/>
              </w:rPr>
              <w:t>COMMUNITY OUTREACH</w:t>
            </w:r>
            <w:r>
              <w:br/>
              <w:t>Effectively execute what job entails</w:t>
            </w:r>
            <w:r w:rsidR="00656251">
              <w:t xml:space="preserve">; church services, babysitter and meal on wheels. </w:t>
            </w:r>
          </w:p>
        </w:tc>
      </w:tr>
      <w:tr w:rsidR="00927723" w14:paraId="76BAB52D" w14:textId="77777777" w:rsidTr="00B50C46">
        <w:tc>
          <w:tcPr>
            <w:tcW w:w="2250" w:type="dxa"/>
          </w:tcPr>
          <w:p w14:paraId="60DD394C" w14:textId="77777777" w:rsidR="00927723" w:rsidRDefault="00927723" w:rsidP="009A7D30">
            <w:pPr>
              <w:pStyle w:val="Heading1"/>
            </w:pPr>
            <w:r w:rsidRPr="00F53EBB">
              <w:rPr>
                <w:color w:val="002060"/>
              </w:rPr>
              <w:t>Leadership</w:t>
            </w:r>
          </w:p>
        </w:tc>
        <w:tc>
          <w:tcPr>
            <w:tcW w:w="7470" w:type="dxa"/>
          </w:tcPr>
          <w:p w14:paraId="21EC064E" w14:textId="0D6DC0AC" w:rsidR="00656251" w:rsidRDefault="007C031B" w:rsidP="007C031B">
            <w:r w:rsidRPr="007C031B">
              <w:rPr>
                <w:b/>
              </w:rPr>
              <w:t>TEAMWORK</w:t>
            </w:r>
            <w:r>
              <w:rPr>
                <w:b/>
                <w:bCs/>
                <w:caps/>
              </w:rPr>
              <w:br/>
            </w:r>
            <w:proofErr w:type="gramStart"/>
            <w:r>
              <w:t xml:space="preserve">·  </w:t>
            </w:r>
            <w:r w:rsidRPr="007C031B">
              <w:t>Motivate</w:t>
            </w:r>
            <w:proofErr w:type="gramEnd"/>
            <w:r>
              <w:br/>
              <w:t xml:space="preserve">·  </w:t>
            </w:r>
            <w:r w:rsidRPr="007C031B">
              <w:t>Consult</w:t>
            </w:r>
            <w:r w:rsidR="00656251">
              <w:t xml:space="preserve">/ Delegate                                                   </w:t>
            </w:r>
          </w:p>
        </w:tc>
      </w:tr>
      <w:tr w:rsidR="00927723" w14:paraId="79842FFD" w14:textId="77777777" w:rsidTr="00B50C46">
        <w:tc>
          <w:tcPr>
            <w:tcW w:w="2250" w:type="dxa"/>
          </w:tcPr>
          <w:p w14:paraId="73C56D31" w14:textId="77777777" w:rsidR="00927723" w:rsidRDefault="00927723" w:rsidP="009A7D30">
            <w:pPr>
              <w:pStyle w:val="Heading1"/>
            </w:pPr>
            <w:r w:rsidRPr="00F53EBB">
              <w:rPr>
                <w:color w:val="002060"/>
              </w:rPr>
              <w:t>References</w:t>
            </w:r>
          </w:p>
        </w:tc>
        <w:tc>
          <w:tcPr>
            <w:tcW w:w="7470" w:type="dxa"/>
          </w:tcPr>
          <w:p w14:paraId="77FAD5BA" w14:textId="77777777" w:rsidR="00927723" w:rsidRDefault="00F53EBB" w:rsidP="007B2BD2">
            <w:pPr>
              <w:pStyle w:val="Heading2"/>
              <w:spacing w:line="240" w:lineRule="auto"/>
              <w:rPr>
                <w:color w:val="262626" w:themeColor="text1" w:themeTint="D9"/>
                <w:szCs w:val="16"/>
              </w:rPr>
            </w:pPr>
            <w:r>
              <w:rPr>
                <w:rStyle w:val="Strong"/>
              </w:rPr>
              <w:t>Crystal foster</w:t>
            </w:r>
            <w:r w:rsidR="00927723">
              <w:t xml:space="preserve">, </w:t>
            </w:r>
            <w:r>
              <w:t>Md</w:t>
            </w:r>
          </w:p>
          <w:p w14:paraId="6CE6342F" w14:textId="77777777" w:rsidR="00F53EBB" w:rsidRPr="007B2BD2" w:rsidRDefault="00F53EBB" w:rsidP="007B2BD2">
            <w:pPr>
              <w:pStyle w:val="Heading3"/>
              <w:spacing w:after="0" w:line="240" w:lineRule="auto"/>
              <w:rPr>
                <w:color w:val="auto"/>
              </w:rPr>
            </w:pPr>
            <w:r w:rsidRPr="007B2BD2">
              <w:rPr>
                <w:color w:val="auto"/>
              </w:rPr>
              <w:t xml:space="preserve">Baylor Scott and white </w:t>
            </w:r>
          </w:p>
          <w:p w14:paraId="3EFCA33E" w14:textId="4774777B" w:rsidR="007B2BD2" w:rsidRDefault="00F53EBB" w:rsidP="007B2BD2">
            <w:pPr>
              <w:pStyle w:val="Heading3"/>
              <w:spacing w:after="0" w:line="240" w:lineRule="auto"/>
              <w:rPr>
                <w:rFonts w:cstheme="minorHAnsi"/>
                <w:color w:val="auto"/>
              </w:rPr>
            </w:pPr>
            <w:r w:rsidRPr="007B2BD2">
              <w:rPr>
                <w:rFonts w:cstheme="minorHAnsi"/>
                <w:color w:val="auto"/>
              </w:rPr>
              <w:t>(919) 923-3898</w:t>
            </w:r>
          </w:p>
          <w:p w14:paraId="5A188039" w14:textId="77777777" w:rsidR="007B2BD2" w:rsidRPr="007B2BD2" w:rsidRDefault="007B2BD2" w:rsidP="007B2BD2">
            <w:pPr>
              <w:spacing w:after="0" w:line="240" w:lineRule="auto"/>
            </w:pPr>
          </w:p>
          <w:p w14:paraId="48ADD72A" w14:textId="77777777" w:rsidR="00F53EBB" w:rsidRDefault="00F53EBB" w:rsidP="007B2BD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</w:rPr>
              <w:t>TIM MORIARITY</w:t>
            </w:r>
            <w:r>
              <w:rPr>
                <w:rFonts w:cstheme="minorHAnsi"/>
              </w:rPr>
              <w:t>, FRANCHISE BUSINESS OWNER</w:t>
            </w:r>
          </w:p>
          <w:p w14:paraId="50243E73" w14:textId="77777777" w:rsidR="00F53EBB" w:rsidRPr="007B2BD2" w:rsidRDefault="00F53EBB" w:rsidP="007B2BD2">
            <w:pPr>
              <w:spacing w:after="0" w:line="240" w:lineRule="auto"/>
              <w:rPr>
                <w:rFonts w:cstheme="minorHAnsi"/>
                <w:color w:val="auto"/>
              </w:rPr>
            </w:pPr>
            <w:r w:rsidRPr="007B2BD2">
              <w:rPr>
                <w:rFonts w:cstheme="minorHAnsi"/>
                <w:color w:val="auto"/>
              </w:rPr>
              <w:t xml:space="preserve">COLD STONE CREAMERY </w:t>
            </w:r>
          </w:p>
          <w:p w14:paraId="25F6B687" w14:textId="2E6DE9F0" w:rsidR="007B2BD2" w:rsidRDefault="00F53EBB" w:rsidP="007B2BD2">
            <w:pPr>
              <w:spacing w:after="0" w:line="240" w:lineRule="auto"/>
              <w:rPr>
                <w:rFonts w:cstheme="minorHAnsi"/>
              </w:rPr>
            </w:pPr>
            <w:r w:rsidRPr="00F53EBB">
              <w:rPr>
                <w:rFonts w:cstheme="minorHAnsi"/>
              </w:rPr>
              <w:t>(817) 465-7111</w:t>
            </w:r>
          </w:p>
          <w:p w14:paraId="49B473A1" w14:textId="77777777" w:rsidR="007B2BD2" w:rsidRDefault="007B2BD2" w:rsidP="007B2BD2">
            <w:pPr>
              <w:spacing w:after="0" w:line="240" w:lineRule="auto"/>
              <w:rPr>
                <w:rFonts w:cstheme="minorHAnsi"/>
              </w:rPr>
            </w:pPr>
          </w:p>
          <w:p w14:paraId="2617716D" w14:textId="4B089A17" w:rsidR="00656251" w:rsidRDefault="00656251" w:rsidP="007B2BD2">
            <w:pPr>
              <w:spacing w:after="0" w:line="240" w:lineRule="auto"/>
              <w:rPr>
                <w:rFonts w:cstheme="minorHAnsi"/>
              </w:rPr>
            </w:pPr>
            <w:r w:rsidRPr="007B2BD2">
              <w:rPr>
                <w:rFonts w:cstheme="minorHAnsi"/>
                <w:b/>
              </w:rPr>
              <w:t>RICOLE BROOKS</w:t>
            </w:r>
            <w:r>
              <w:rPr>
                <w:rFonts w:cstheme="minorHAnsi"/>
              </w:rPr>
              <w:t xml:space="preserve">, NP </w:t>
            </w:r>
          </w:p>
          <w:p w14:paraId="240C3CB3" w14:textId="19DCFD30" w:rsidR="00656251" w:rsidRDefault="00656251" w:rsidP="007B2BD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6730 </w:t>
            </w:r>
            <w:proofErr w:type="spellStart"/>
            <w:r>
              <w:rPr>
                <w:rFonts w:cstheme="minorHAnsi"/>
              </w:rPr>
              <w:t>Deseo</w:t>
            </w:r>
            <w:proofErr w:type="spellEnd"/>
            <w:r>
              <w:rPr>
                <w:rFonts w:cstheme="minorHAnsi"/>
              </w:rPr>
              <w:t xml:space="preserve"> Rd. Irving, TX 75039 </w:t>
            </w:r>
          </w:p>
          <w:p w14:paraId="4DE9CDC3" w14:textId="38CE8721" w:rsidR="00656251" w:rsidRDefault="00656251" w:rsidP="007B2BD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(972) 804-7575</w:t>
            </w:r>
          </w:p>
          <w:p w14:paraId="6622D660" w14:textId="77777777" w:rsidR="007B2BD2" w:rsidRDefault="007B2BD2" w:rsidP="007B2BD2">
            <w:pPr>
              <w:spacing w:after="0" w:line="240" w:lineRule="auto"/>
              <w:rPr>
                <w:rFonts w:cstheme="minorHAnsi"/>
              </w:rPr>
            </w:pPr>
          </w:p>
          <w:p w14:paraId="6A821C17" w14:textId="352BEADD" w:rsidR="00656251" w:rsidRDefault="00656251" w:rsidP="007B2BD2">
            <w:pPr>
              <w:spacing w:after="0" w:line="240" w:lineRule="auto"/>
              <w:rPr>
                <w:rFonts w:cstheme="minorHAnsi"/>
              </w:rPr>
            </w:pPr>
            <w:r w:rsidRPr="007B2BD2">
              <w:rPr>
                <w:rFonts w:cstheme="minorHAnsi"/>
                <w:b/>
              </w:rPr>
              <w:t>JEANNIE MATSCHE</w:t>
            </w:r>
            <w:r>
              <w:rPr>
                <w:rFonts w:cstheme="minorHAnsi"/>
              </w:rPr>
              <w:t>, NURSING MENTOR</w:t>
            </w:r>
          </w:p>
          <w:p w14:paraId="5053B43E" w14:textId="77777777" w:rsidR="007B2BD2" w:rsidRDefault="00656251" w:rsidP="007B2BD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WESTERN GOVERNORS UNIVERSITY </w:t>
            </w:r>
          </w:p>
          <w:p w14:paraId="43D1BF2C" w14:textId="3CAFAF6B" w:rsidR="00656251" w:rsidRDefault="00656251" w:rsidP="007B2BD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(385) 429-0771 </w:t>
            </w:r>
          </w:p>
          <w:p w14:paraId="3AE981ED" w14:textId="77777777" w:rsidR="007B2BD2" w:rsidRDefault="007B2BD2" w:rsidP="007B2BD2">
            <w:pPr>
              <w:spacing w:after="0" w:line="240" w:lineRule="auto"/>
              <w:rPr>
                <w:rFonts w:cstheme="minorHAnsi"/>
              </w:rPr>
            </w:pPr>
          </w:p>
          <w:p w14:paraId="10553571" w14:textId="1E904A43" w:rsidR="007B2BD2" w:rsidRDefault="007B2BD2" w:rsidP="007B2BD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</w:rPr>
              <w:t>CHURCHHILL EYABI</w:t>
            </w:r>
            <w:r w:rsidR="00656251">
              <w:rPr>
                <w:rFonts w:cstheme="minorHAnsi"/>
              </w:rPr>
              <w:t>, RN-BSN</w:t>
            </w:r>
          </w:p>
          <w:p w14:paraId="5E71BF3A" w14:textId="650BCA1A" w:rsidR="00656251" w:rsidRDefault="00656251" w:rsidP="007B2BD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CRESCENT MEDICAL CENTER </w:t>
            </w:r>
          </w:p>
          <w:p w14:paraId="7D2E4B3C" w14:textId="4047DAAE" w:rsidR="007B2BD2" w:rsidRDefault="007B2BD2" w:rsidP="007B2BD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(972) 757-9604 </w:t>
            </w:r>
          </w:p>
          <w:p w14:paraId="5B373BE8" w14:textId="77777777" w:rsidR="00F53EBB" w:rsidRDefault="00F53EBB" w:rsidP="007B2BD2">
            <w:pPr>
              <w:spacing w:after="0" w:line="240" w:lineRule="auto"/>
              <w:rPr>
                <w:rFonts w:cstheme="minorHAnsi"/>
              </w:rPr>
            </w:pPr>
          </w:p>
          <w:p w14:paraId="71021FA0" w14:textId="77777777" w:rsidR="00F53EBB" w:rsidRPr="00F53EBB" w:rsidRDefault="00F53EBB" w:rsidP="007B2BD2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5F31E848" w14:textId="77777777" w:rsidR="002C74C0" w:rsidRDefault="006769D4"/>
    <w:sectPr w:rsidR="002C74C0">
      <w:footerReference w:type="default" r:id="rId7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F51CE" w14:textId="77777777" w:rsidR="006769D4" w:rsidRDefault="006769D4" w:rsidP="00927723">
      <w:pPr>
        <w:spacing w:after="0" w:line="240" w:lineRule="auto"/>
      </w:pPr>
      <w:r>
        <w:separator/>
      </w:r>
    </w:p>
  </w:endnote>
  <w:endnote w:type="continuationSeparator" w:id="0">
    <w:p w14:paraId="4FA30D74" w14:textId="77777777" w:rsidR="006769D4" w:rsidRDefault="006769D4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E75C5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53EB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7FE68" w14:textId="77777777" w:rsidR="006769D4" w:rsidRDefault="006769D4" w:rsidP="00927723">
      <w:pPr>
        <w:spacing w:after="0" w:line="240" w:lineRule="auto"/>
      </w:pPr>
      <w:r>
        <w:separator/>
      </w:r>
    </w:p>
  </w:footnote>
  <w:footnote w:type="continuationSeparator" w:id="0">
    <w:p w14:paraId="43EF0503" w14:textId="77777777" w:rsidR="006769D4" w:rsidRDefault="006769D4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31B"/>
    <w:rsid w:val="00293B83"/>
    <w:rsid w:val="00486BD2"/>
    <w:rsid w:val="00656251"/>
    <w:rsid w:val="006769D4"/>
    <w:rsid w:val="006A3CE7"/>
    <w:rsid w:val="007B2BD2"/>
    <w:rsid w:val="007C031B"/>
    <w:rsid w:val="007F6091"/>
    <w:rsid w:val="00927723"/>
    <w:rsid w:val="00AF6409"/>
    <w:rsid w:val="00B50C46"/>
    <w:rsid w:val="00F132C7"/>
    <w:rsid w:val="00F53EBB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D095"/>
  <w15:chartTrackingRefBased/>
  <w15:docId w15:val="{4A4FC029-8778-4D39-AAFE-901EC98A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styleId="ListBullet">
    <w:name w:val="List Bullet"/>
    <w:basedOn w:val="Normal"/>
    <w:uiPriority w:val="10"/>
    <w:unhideWhenUsed/>
    <w:qFormat/>
    <w:rsid w:val="007C031B"/>
    <w:pPr>
      <w:numPr>
        <w:numId w:val="1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656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za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9C4500C31344579F19BA832140D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CAEC2-8599-4315-BD23-32289BCD6C47}"/>
      </w:docPartPr>
      <w:docPartBody>
        <w:p w:rsidR="004869EF" w:rsidRDefault="00083BDD" w:rsidP="00083BDD">
          <w:pPr>
            <w:pStyle w:val="E39C4500C31344579F19BA832140DC1B"/>
          </w:pPr>
          <w:r>
            <w:t>Management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BDD"/>
    <w:rsid w:val="00083BDD"/>
    <w:rsid w:val="00470B77"/>
    <w:rsid w:val="004869EF"/>
    <w:rsid w:val="005E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EB27EDA0A074873A4CBFB46767DA681">
    <w:name w:val="5EB27EDA0A074873A4CBFB46767DA681"/>
  </w:style>
  <w:style w:type="paragraph" w:customStyle="1" w:styleId="3308C0C2D01A42FD9116C1CC3504962F">
    <w:name w:val="3308C0C2D01A42FD9116C1CC3504962F"/>
  </w:style>
  <w:style w:type="paragraph" w:customStyle="1" w:styleId="38679C9D76C14997AD77037D7E599554">
    <w:name w:val="38679C9D76C14997AD77037D7E599554"/>
  </w:style>
  <w:style w:type="paragraph" w:customStyle="1" w:styleId="A691525EEB4C49A3B8AF5C58C27BEE57">
    <w:name w:val="A691525EEB4C49A3B8AF5C58C27BEE57"/>
  </w:style>
  <w:style w:type="paragraph" w:customStyle="1" w:styleId="9A78128B68A84A8D8F1345ED1D3F5876">
    <w:name w:val="9A78128B68A84A8D8F1345ED1D3F5876"/>
  </w:style>
  <w:style w:type="paragraph" w:customStyle="1" w:styleId="F592051EE6604C508CDC22B497C1CA86">
    <w:name w:val="F592051EE6604C508CDC22B497C1CA86"/>
  </w:style>
  <w:style w:type="character" w:styleId="Strong">
    <w:name w:val="Strong"/>
    <w:basedOn w:val="DefaultParagraphFont"/>
    <w:uiPriority w:val="4"/>
    <w:qFormat/>
    <w:rPr>
      <w:b/>
      <w:bCs/>
    </w:rPr>
  </w:style>
  <w:style w:type="paragraph" w:customStyle="1" w:styleId="5E661FDEE7A04844AB410317FCB47D18">
    <w:name w:val="5E661FDEE7A04844AB410317FCB47D18"/>
  </w:style>
  <w:style w:type="paragraph" w:customStyle="1" w:styleId="DF750E9517824B0DA2BE7D675DF02F69">
    <w:name w:val="DF750E9517824B0DA2BE7D675DF02F69"/>
  </w:style>
  <w:style w:type="paragraph" w:customStyle="1" w:styleId="BEA35D908EEF47DA8BBAAFD02DE0782A">
    <w:name w:val="BEA35D908EEF47DA8BBAAFD02DE0782A"/>
  </w:style>
  <w:style w:type="paragraph" w:customStyle="1" w:styleId="DCDB7276D6F24C4C999341CB83A76F8C">
    <w:name w:val="DCDB7276D6F24C4C999341CB83A76F8C"/>
  </w:style>
  <w:style w:type="paragraph" w:customStyle="1" w:styleId="74C581CD69D14B06B45AF75BE829BD25">
    <w:name w:val="74C581CD69D14B06B45AF75BE829BD25"/>
  </w:style>
  <w:style w:type="paragraph" w:customStyle="1" w:styleId="411DE0BCE5A1468CBAAB5819CCFE2388">
    <w:name w:val="411DE0BCE5A1468CBAAB5819CCFE2388"/>
  </w:style>
  <w:style w:type="paragraph" w:customStyle="1" w:styleId="7C0516023C31459E992FA25FD516579C">
    <w:name w:val="7C0516023C31459E992FA25FD516579C"/>
  </w:style>
  <w:style w:type="paragraph" w:customStyle="1" w:styleId="FA19C83C160C46A8A3F1B1BC62238FEB">
    <w:name w:val="FA19C83C160C46A8A3F1B1BC62238FEB"/>
  </w:style>
  <w:style w:type="paragraph" w:customStyle="1" w:styleId="94C9A18E69884EE796E50ED9338947E0">
    <w:name w:val="94C9A18E69884EE796E50ED9338947E0"/>
  </w:style>
  <w:style w:type="paragraph" w:customStyle="1" w:styleId="9458280B041E4914B348F4653765B355">
    <w:name w:val="9458280B041E4914B348F4653765B355"/>
  </w:style>
  <w:style w:type="paragraph" w:customStyle="1" w:styleId="D4890D657A7049429E6CD915A1CC8FFE">
    <w:name w:val="D4890D657A7049429E6CD915A1CC8FFE"/>
  </w:style>
  <w:style w:type="paragraph" w:customStyle="1" w:styleId="FE8BFA2121104391AE2E6A206ECB222A">
    <w:name w:val="FE8BFA2121104391AE2E6A206ECB222A"/>
  </w:style>
  <w:style w:type="paragraph" w:customStyle="1" w:styleId="7B9B6DD9A77F4F89AF8B178EE1A0CE6D">
    <w:name w:val="7B9B6DD9A77F4F89AF8B178EE1A0CE6D"/>
  </w:style>
  <w:style w:type="paragraph" w:customStyle="1" w:styleId="C484213A9A1C401A8128580D13A67720">
    <w:name w:val="C484213A9A1C401A8128580D13A67720"/>
  </w:style>
  <w:style w:type="paragraph" w:customStyle="1" w:styleId="E39C4500C31344579F19BA832140DC1B">
    <w:name w:val="E39C4500C31344579F19BA832140DC1B"/>
    <w:rsid w:val="00083BDD"/>
  </w:style>
  <w:style w:type="paragraph" w:customStyle="1" w:styleId="8181DA0190EB4746BF9BCF07147DE1AB">
    <w:name w:val="8181DA0190EB4746BF9BCF07147DE1AB"/>
    <w:rsid w:val="00083BDD"/>
  </w:style>
  <w:style w:type="paragraph" w:customStyle="1" w:styleId="949ADE5A5D4D43A7ACAD2B5E981737FA">
    <w:name w:val="949ADE5A5D4D43A7ACAD2B5E981737FA"/>
    <w:rsid w:val="00083BDD"/>
  </w:style>
  <w:style w:type="paragraph" w:customStyle="1" w:styleId="485A9BBCABCE4F6C895D01CA5DD20608">
    <w:name w:val="485A9BBCABCE4F6C895D01CA5DD20608"/>
    <w:rsid w:val="00083B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Sandoval</dc:creator>
  <cp:keywords/>
  <dc:description/>
  <cp:lastModifiedBy>Elizabeth Sandoval</cp:lastModifiedBy>
  <cp:revision>2</cp:revision>
  <dcterms:created xsi:type="dcterms:W3CDTF">2018-10-19T19:51:00Z</dcterms:created>
  <dcterms:modified xsi:type="dcterms:W3CDTF">2018-10-19T19:51:00Z</dcterms:modified>
</cp:coreProperties>
</file>