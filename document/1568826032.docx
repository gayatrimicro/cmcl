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67689" w14:textId="77777777" w:rsidR="00E3466D" w:rsidRPr="006421EB" w:rsidRDefault="00F552AA">
      <w:pPr>
        <w:pStyle w:val="Name"/>
        <w:rPr>
          <w:rFonts w:ascii="Times New Roman" w:hAnsi="Times New Roman" w:cs="Times New Roman"/>
          <w:sz w:val="24"/>
          <w:szCs w:val="24"/>
        </w:rPr>
      </w:pPr>
      <w:r w:rsidRPr="006421EB">
        <w:rPr>
          <w:rFonts w:ascii="Times New Roman" w:hAnsi="Times New Roman" w:cs="Times New Roman"/>
          <w:sz w:val="24"/>
          <w:szCs w:val="24"/>
        </w:rPr>
        <w:t>CRISTINA TORRES</w:t>
      </w:r>
    </w:p>
    <w:p w14:paraId="7CAE1A71" w14:textId="77777777" w:rsidR="00F552AA" w:rsidRPr="00E93D4E" w:rsidRDefault="00F552AA" w:rsidP="00F552AA">
      <w:pPr>
        <w:rPr>
          <w:rFonts w:ascii="Times New Roman" w:hAnsi="Times New Roman" w:cs="Times New Roman"/>
          <w:sz w:val="24"/>
          <w:szCs w:val="24"/>
        </w:rPr>
      </w:pPr>
      <w:r w:rsidRPr="00E93D4E">
        <w:rPr>
          <w:rFonts w:ascii="Times New Roman" w:hAnsi="Times New Roman" w:cs="Times New Roman"/>
          <w:sz w:val="24"/>
          <w:szCs w:val="24"/>
        </w:rPr>
        <w:t>3</w:t>
      </w:r>
      <w:r w:rsidRPr="00E93D4E">
        <w:rPr>
          <w:rFonts w:ascii="Times New Roman" w:hAnsi="Times New Roman" w:cs="Times New Roman"/>
          <w:sz w:val="24"/>
          <w:szCs w:val="24"/>
        </w:rPr>
        <w:t>132 Nicholson Drive., Dallas, TX</w:t>
      </w:r>
      <w:r w:rsidRPr="00E93D4E">
        <w:rPr>
          <w:rFonts w:ascii="Times New Roman" w:hAnsi="Times New Roman" w:cs="Times New Roman"/>
          <w:sz w:val="24"/>
          <w:szCs w:val="24"/>
        </w:rPr>
        <w:t xml:space="preserve"> 75224</w:t>
      </w:r>
      <w:r w:rsidRPr="00E93D4E">
        <w:rPr>
          <w:rFonts w:ascii="Times New Roman" w:hAnsi="Times New Roman" w:cs="Times New Roman"/>
          <w:sz w:val="24"/>
          <w:szCs w:val="24"/>
        </w:rPr>
        <w:tab/>
      </w:r>
    </w:p>
    <w:p w14:paraId="3E39557D" w14:textId="77777777" w:rsidR="00F552AA" w:rsidRPr="00E93D4E" w:rsidRDefault="00F552AA" w:rsidP="00F552AA">
      <w:pPr>
        <w:rPr>
          <w:rFonts w:ascii="Times New Roman" w:hAnsi="Times New Roman" w:cs="Times New Roman"/>
          <w:sz w:val="24"/>
          <w:szCs w:val="24"/>
        </w:rPr>
      </w:pPr>
      <w:r w:rsidRPr="00E93D4E">
        <w:rPr>
          <w:rFonts w:ascii="Times New Roman" w:hAnsi="Times New Roman" w:cs="Times New Roman"/>
          <w:sz w:val="24"/>
          <w:szCs w:val="24"/>
        </w:rPr>
        <w:t>M:214-400-9162</w:t>
      </w:r>
      <w:r w:rsidRPr="00E93D4E">
        <w:rPr>
          <w:rFonts w:ascii="Times New Roman" w:hAnsi="Times New Roman" w:cs="Times New Roman"/>
          <w:sz w:val="24"/>
          <w:szCs w:val="24"/>
        </w:rPr>
        <w:tab/>
      </w:r>
    </w:p>
    <w:p w14:paraId="6BDDB29C" w14:textId="77777777" w:rsidR="00E93D4E" w:rsidRPr="00E93D4E" w:rsidRDefault="00F552AA" w:rsidP="00E93D4E">
      <w:pPr>
        <w:pStyle w:val="ContactInfo"/>
        <w:rPr>
          <w:rStyle w:val="Hyperlink"/>
          <w:rFonts w:ascii="Times New Roman" w:hAnsi="Times New Roman" w:cs="Times New Roman"/>
          <w:sz w:val="24"/>
          <w:szCs w:val="24"/>
        </w:rPr>
      </w:pPr>
      <w:hyperlink r:id="rId7" w:history="1">
        <w:r w:rsidRPr="00E93D4E">
          <w:rPr>
            <w:rStyle w:val="Hyperlink"/>
            <w:rFonts w:ascii="Times New Roman" w:hAnsi="Times New Roman" w:cs="Times New Roman"/>
            <w:sz w:val="24"/>
            <w:szCs w:val="24"/>
          </w:rPr>
          <w:t>Cristina.Torres79@Yahoo.</w:t>
        </w:r>
        <w:r w:rsidRPr="00E93D4E">
          <w:rPr>
            <w:rStyle w:val="Hyperlink"/>
            <w:rFonts w:ascii="Times New Roman" w:hAnsi="Times New Roman" w:cs="Times New Roman"/>
            <w:sz w:val="24"/>
            <w:szCs w:val="24"/>
          </w:rPr>
          <w:t>c</w:t>
        </w:r>
        <w:r w:rsidRPr="00E93D4E">
          <w:rPr>
            <w:rStyle w:val="Hyperlink"/>
            <w:rFonts w:ascii="Times New Roman" w:hAnsi="Times New Roman" w:cs="Times New Roman"/>
            <w:sz w:val="24"/>
            <w:szCs w:val="24"/>
          </w:rPr>
          <w:t>om</w:t>
        </w:r>
      </w:hyperlink>
    </w:p>
    <w:p w14:paraId="06938268" w14:textId="77777777" w:rsidR="00E93D4E" w:rsidRPr="00E93D4E" w:rsidRDefault="00E93D4E" w:rsidP="00E93D4E">
      <w:pPr>
        <w:pStyle w:val="ContactInfo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382353F3" w14:textId="77777777" w:rsidR="00E93D4E" w:rsidRPr="00E93D4E" w:rsidRDefault="00A241D6" w:rsidP="00E93D4E">
      <w:pPr>
        <w:pStyle w:val="ContactInf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b/>
            <w:sz w:val="24"/>
            <w:szCs w:val="24"/>
          </w:rPr>
          <w:id w:val="-819804518"/>
          <w:placeholder>
            <w:docPart w:val="45A341A52D846F44AB8D7664F64F408E"/>
          </w:placeholder>
          <w:temporary/>
          <w:showingPlcHdr/>
          <w15:appearance w15:val="hidden"/>
        </w:sdtPr>
        <w:sdtEndPr>
          <w:rPr>
            <w:b w:val="0"/>
          </w:rPr>
        </w:sdtEndPr>
        <w:sdtContent>
          <w:r w:rsidRPr="00C4718C">
            <w:rPr>
              <w:rFonts w:ascii="Times New Roman" w:hAnsi="Times New Roman" w:cs="Times New Roman"/>
              <w:b/>
              <w:sz w:val="24"/>
              <w:szCs w:val="24"/>
            </w:rPr>
            <w:t>Skills Summary</w:t>
          </w:r>
        </w:sdtContent>
      </w:sdt>
    </w:p>
    <w:p w14:paraId="52109F2B" w14:textId="13C7AAEA" w:rsidR="00E93D4E" w:rsidRPr="00E93D4E" w:rsidRDefault="00F552AA" w:rsidP="00E93D4E">
      <w:pPr>
        <w:pStyle w:val="ContactInf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US"/>
        </w:rPr>
      </w:pPr>
      <w:r w:rsidRPr="00E93D4E">
        <w:rPr>
          <w:rFonts w:ascii="Times New Roman" w:hAnsi="Times New Roman" w:cs="Times New Roman"/>
          <w:sz w:val="24"/>
          <w:szCs w:val="24"/>
        </w:rPr>
        <w:t xml:space="preserve">Registered Nurse with experience in </w:t>
      </w:r>
      <w:r w:rsidRPr="00E93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US"/>
        </w:rPr>
        <w:t>Med-</w:t>
      </w:r>
      <w:proofErr w:type="spellStart"/>
      <w:r w:rsidRPr="00E93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US"/>
        </w:rPr>
        <w:t>Surg</w:t>
      </w:r>
      <w:proofErr w:type="spellEnd"/>
      <w:r w:rsidRPr="00E93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US"/>
        </w:rPr>
        <w:t xml:space="preserve"> and </w:t>
      </w:r>
      <w:r w:rsidR="00A044FC" w:rsidRPr="00E93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US"/>
        </w:rPr>
        <w:t>some</w:t>
      </w:r>
      <w:r w:rsidRPr="00E93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US"/>
        </w:rPr>
        <w:t xml:space="preserve"> healthcare experience in Emergency Room</w:t>
      </w:r>
      <w:r w:rsidR="00A044FC" w:rsidRPr="00E93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US"/>
        </w:rPr>
        <w:t xml:space="preserve"> </w:t>
      </w:r>
      <w:r w:rsidRPr="00E93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US"/>
        </w:rPr>
        <w:t xml:space="preserve">and Pediatrics. Known for dedication to providing premium patient care. Skills include: Discharge Planning— Patient Care— </w:t>
      </w:r>
      <w:r w:rsidR="009F70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US"/>
        </w:rPr>
        <w:t xml:space="preserve">Patient </w:t>
      </w:r>
      <w:r w:rsidRPr="00E93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US"/>
        </w:rPr>
        <w:t>Care Assessment — Med-Surgical Nursing— HIPPAA &amp; JCAHO Knowledge— Treatment Plans— Patient Education</w:t>
      </w:r>
      <w:r w:rsidR="00E93D4E" w:rsidRPr="00E93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US"/>
        </w:rPr>
        <w:t xml:space="preserve"> </w:t>
      </w:r>
    </w:p>
    <w:p w14:paraId="25A1004C" w14:textId="77777777" w:rsidR="00E93D4E" w:rsidRPr="00E93D4E" w:rsidRDefault="00E93D4E" w:rsidP="00E93D4E">
      <w:pPr>
        <w:pStyle w:val="ContactInf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US"/>
        </w:rPr>
      </w:pPr>
    </w:p>
    <w:p w14:paraId="7142FDB5" w14:textId="6A7522E7" w:rsidR="00E93D4E" w:rsidRPr="00C4718C" w:rsidRDefault="00E93D4E" w:rsidP="00E93D4E">
      <w:pPr>
        <w:pStyle w:val="ContactInf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en-US"/>
        </w:rPr>
      </w:pPr>
      <w:r w:rsidRPr="00C4718C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en-US"/>
        </w:rPr>
        <w:t>Education</w:t>
      </w:r>
      <w:r w:rsidR="00F13D97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en-US"/>
        </w:rPr>
        <w:t>/Certifications</w:t>
      </w:r>
    </w:p>
    <w:p w14:paraId="0D20C5FA" w14:textId="77777777" w:rsidR="00E93D4E" w:rsidRDefault="00F552AA" w:rsidP="00E93D4E">
      <w:pPr>
        <w:pStyle w:val="ContactInf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US"/>
        </w:rPr>
      </w:pPr>
      <w:r w:rsidRPr="00E93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US"/>
        </w:rPr>
        <w:t xml:space="preserve">A.S., Nursing – Mountain View College, Dallas, TX – 2016 </w:t>
      </w:r>
    </w:p>
    <w:p w14:paraId="32F7342A" w14:textId="5098FBAF" w:rsidR="00F13D97" w:rsidRPr="00E93D4E" w:rsidRDefault="00F13D97" w:rsidP="00F13D97">
      <w:pPr>
        <w:pStyle w:val="ContactInf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US"/>
        </w:rPr>
      </w:pPr>
      <w:r w:rsidRPr="00E93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US"/>
        </w:rPr>
        <w:t>Texas Nursing Certification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US"/>
        </w:rPr>
        <w:t>-TBON</w:t>
      </w:r>
      <w:r w:rsidRPr="00E93D4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</w:r>
      <w:r w:rsidRPr="00E93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US"/>
        </w:rPr>
        <w:t>ACLS Provider – American Heart Association</w:t>
      </w:r>
      <w:r w:rsidRPr="00E93D4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</w:r>
      <w:r w:rsidRPr="00E93D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US"/>
        </w:rPr>
        <w:t>BLS- American Heart Association</w:t>
      </w:r>
    </w:p>
    <w:p w14:paraId="6C0949A3" w14:textId="77777777" w:rsidR="00E93D4E" w:rsidRPr="00E93D4E" w:rsidRDefault="00E93D4E" w:rsidP="00E93D4E">
      <w:pPr>
        <w:pStyle w:val="ContactInf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US"/>
        </w:rPr>
      </w:pPr>
    </w:p>
    <w:p w14:paraId="3B5AED06" w14:textId="2A43CDEE" w:rsidR="00E93D4E" w:rsidRPr="00C4718C" w:rsidRDefault="00E93D4E" w:rsidP="00E93D4E">
      <w:pPr>
        <w:pStyle w:val="ContactInf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en-US"/>
        </w:rPr>
      </w:pPr>
      <w:r w:rsidRPr="00C4718C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en-US"/>
        </w:rPr>
        <w:t>Experience</w:t>
      </w:r>
    </w:p>
    <w:p w14:paraId="5F586AFB" w14:textId="77777777" w:rsidR="00E93D4E" w:rsidRPr="00C4718C" w:rsidRDefault="002C7A5A" w:rsidP="00E93D4E">
      <w:pPr>
        <w:pStyle w:val="ContactInfo"/>
        <w:rPr>
          <w:rFonts w:ascii="Times New Roman" w:hAnsi="Times New Roman" w:cs="Times New Roman"/>
          <w:b/>
          <w:sz w:val="24"/>
          <w:szCs w:val="24"/>
        </w:rPr>
      </w:pPr>
      <w:r w:rsidRPr="00C4718C">
        <w:rPr>
          <w:rFonts w:ascii="Times New Roman" w:hAnsi="Times New Roman" w:cs="Times New Roman"/>
          <w:b/>
          <w:sz w:val="24"/>
          <w:szCs w:val="24"/>
        </w:rPr>
        <w:t>Parkland Memorial Hospital</w:t>
      </w:r>
    </w:p>
    <w:p w14:paraId="3CD2DC7B" w14:textId="77777777" w:rsidR="00E93D4E" w:rsidRPr="00E93D4E" w:rsidRDefault="002C7A5A" w:rsidP="00E93D4E">
      <w:pPr>
        <w:pStyle w:val="ContactInfo"/>
        <w:rPr>
          <w:rFonts w:ascii="Times New Roman" w:hAnsi="Times New Roman" w:cs="Times New Roman"/>
          <w:sz w:val="24"/>
          <w:szCs w:val="24"/>
        </w:rPr>
      </w:pPr>
      <w:r w:rsidRPr="00E93D4E">
        <w:rPr>
          <w:rFonts w:ascii="Times New Roman" w:hAnsi="Times New Roman" w:cs="Times New Roman"/>
          <w:sz w:val="24"/>
          <w:szCs w:val="24"/>
        </w:rPr>
        <w:t>Medical Surgical Nurse</w:t>
      </w:r>
      <w:r w:rsidR="008D08D9" w:rsidRPr="00E93D4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2016-Present</w:t>
      </w:r>
    </w:p>
    <w:p w14:paraId="60CA4B2E" w14:textId="77777777" w:rsidR="00E93D4E" w:rsidRPr="00E93D4E" w:rsidRDefault="008D08D9" w:rsidP="00E93D4E">
      <w:pPr>
        <w:pStyle w:val="ContactInfo"/>
        <w:rPr>
          <w:rFonts w:ascii="Times New Roman" w:hAnsi="Times New Roman" w:cs="Times New Roman"/>
          <w:sz w:val="24"/>
          <w:szCs w:val="24"/>
        </w:rPr>
      </w:pPr>
      <w:r w:rsidRPr="00E93D4E">
        <w:rPr>
          <w:rFonts w:ascii="Times New Roman" w:hAnsi="Times New Roman" w:cs="Times New Roman"/>
          <w:sz w:val="24"/>
          <w:szCs w:val="24"/>
        </w:rPr>
        <w:t xml:space="preserve">Responsible for 5 to 6 patients with different co-morbidities and at times with mental health disabilities. </w:t>
      </w:r>
      <w:r w:rsidRPr="00E93D4E">
        <w:rPr>
          <w:rFonts w:ascii="Times New Roman" w:hAnsi="Times New Roman" w:cs="Times New Roman"/>
          <w:sz w:val="24"/>
          <w:szCs w:val="24"/>
        </w:rPr>
        <w:t xml:space="preserve">  </w:t>
      </w:r>
      <w:r w:rsidRPr="00E93D4E">
        <w:rPr>
          <w:rFonts w:ascii="Times New Roman" w:hAnsi="Times New Roman" w:cs="Times New Roman"/>
          <w:sz w:val="24"/>
          <w:szCs w:val="24"/>
        </w:rPr>
        <w:t>Assess patients, monitor their condition, and update care plan accordingly.</w:t>
      </w:r>
      <w:r w:rsidR="00E93D4E" w:rsidRPr="00E93D4E">
        <w:rPr>
          <w:rFonts w:ascii="Times New Roman" w:hAnsi="Times New Roman" w:cs="Times New Roman"/>
          <w:sz w:val="24"/>
          <w:szCs w:val="24"/>
        </w:rPr>
        <w:t xml:space="preserve">  </w:t>
      </w:r>
      <w:r w:rsidRPr="00E93D4E">
        <w:rPr>
          <w:rFonts w:ascii="Times New Roman" w:hAnsi="Times New Roman" w:cs="Times New Roman"/>
          <w:sz w:val="24"/>
          <w:szCs w:val="24"/>
        </w:rPr>
        <w:t>Responsible for admissions, discharges, patient and family education.</w:t>
      </w:r>
      <w:r w:rsidR="00E93D4E" w:rsidRPr="00E93D4E">
        <w:rPr>
          <w:rFonts w:ascii="Times New Roman" w:hAnsi="Times New Roman" w:cs="Times New Roman"/>
          <w:sz w:val="24"/>
          <w:szCs w:val="24"/>
        </w:rPr>
        <w:t xml:space="preserve">  </w:t>
      </w:r>
      <w:r w:rsidRPr="00E93D4E">
        <w:rPr>
          <w:rFonts w:ascii="Times New Roman" w:hAnsi="Times New Roman" w:cs="Times New Roman"/>
          <w:sz w:val="24"/>
          <w:szCs w:val="24"/>
        </w:rPr>
        <w:t>Collaborate with inter-professional team to assure patient satisfaction.</w:t>
      </w:r>
      <w:r w:rsidR="00E93D4E" w:rsidRPr="00E93D4E">
        <w:rPr>
          <w:rFonts w:ascii="Times New Roman" w:hAnsi="Times New Roman" w:cs="Times New Roman"/>
          <w:sz w:val="24"/>
          <w:szCs w:val="24"/>
        </w:rPr>
        <w:t xml:space="preserve">  </w:t>
      </w:r>
      <w:r w:rsidRPr="00E93D4E">
        <w:rPr>
          <w:rFonts w:ascii="Times New Roman" w:hAnsi="Times New Roman" w:cs="Times New Roman"/>
          <w:sz w:val="24"/>
          <w:szCs w:val="24"/>
        </w:rPr>
        <w:t>Comply with policies, procedure, and regulations</w:t>
      </w:r>
      <w:r w:rsidRPr="00E93D4E">
        <w:rPr>
          <w:rFonts w:ascii="Times New Roman" w:hAnsi="Times New Roman" w:cs="Times New Roman"/>
          <w:sz w:val="24"/>
          <w:szCs w:val="24"/>
        </w:rPr>
        <w:t>.</w:t>
      </w:r>
    </w:p>
    <w:p w14:paraId="304512E6" w14:textId="77777777" w:rsidR="00E93D4E" w:rsidRPr="00E93D4E" w:rsidRDefault="00E93D4E" w:rsidP="00E93D4E">
      <w:pPr>
        <w:pStyle w:val="ContactInfo"/>
        <w:rPr>
          <w:rFonts w:ascii="Times New Roman" w:hAnsi="Times New Roman" w:cs="Times New Roman"/>
          <w:sz w:val="24"/>
          <w:szCs w:val="24"/>
        </w:rPr>
      </w:pPr>
    </w:p>
    <w:p w14:paraId="5378A7A1" w14:textId="77777777" w:rsidR="00E93D4E" w:rsidRPr="00C4718C" w:rsidRDefault="008D08D9" w:rsidP="00E93D4E">
      <w:pPr>
        <w:pStyle w:val="ContactInfo"/>
        <w:rPr>
          <w:rFonts w:ascii="Times New Roman" w:hAnsi="Times New Roman" w:cs="Times New Roman"/>
          <w:b/>
          <w:sz w:val="24"/>
          <w:szCs w:val="24"/>
        </w:rPr>
      </w:pPr>
      <w:r w:rsidRPr="00C4718C">
        <w:rPr>
          <w:rFonts w:ascii="Times New Roman" w:hAnsi="Times New Roman" w:cs="Times New Roman"/>
          <w:b/>
          <w:sz w:val="24"/>
          <w:szCs w:val="24"/>
        </w:rPr>
        <w:t>Parkland Memorial Hospital</w:t>
      </w:r>
    </w:p>
    <w:p w14:paraId="7D434BF9" w14:textId="7ACD1B6C" w:rsidR="00E93D4E" w:rsidRPr="00E93D4E" w:rsidRDefault="008D08D9" w:rsidP="00E93D4E">
      <w:pPr>
        <w:pStyle w:val="ContactInfo"/>
        <w:rPr>
          <w:rFonts w:ascii="Times New Roman" w:hAnsi="Times New Roman" w:cs="Times New Roman"/>
          <w:sz w:val="24"/>
          <w:szCs w:val="24"/>
        </w:rPr>
      </w:pPr>
      <w:r w:rsidRPr="00E93D4E">
        <w:rPr>
          <w:rFonts w:ascii="Times New Roman" w:hAnsi="Times New Roman" w:cs="Times New Roman"/>
          <w:sz w:val="24"/>
          <w:szCs w:val="24"/>
        </w:rPr>
        <w:t xml:space="preserve">Unit Tech (PCA/ Health Care </w:t>
      </w:r>
      <w:proofErr w:type="gramStart"/>
      <w:r w:rsidR="00C4718C" w:rsidRPr="00E93D4E">
        <w:rPr>
          <w:rFonts w:ascii="Times New Roman" w:hAnsi="Times New Roman" w:cs="Times New Roman"/>
          <w:sz w:val="24"/>
          <w:szCs w:val="24"/>
        </w:rPr>
        <w:t xml:space="preserve">Receptionist)  </w:t>
      </w:r>
      <w:r w:rsidR="00C4718C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C4718C">
        <w:rPr>
          <w:rFonts w:ascii="Times New Roman" w:hAnsi="Times New Roman" w:cs="Times New Roman"/>
          <w:sz w:val="24"/>
          <w:szCs w:val="24"/>
        </w:rPr>
        <w:tab/>
      </w:r>
      <w:r w:rsidRPr="00E93D4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2013-2016</w:t>
      </w:r>
    </w:p>
    <w:p w14:paraId="05056183" w14:textId="51A2B7E1" w:rsidR="00E93D4E" w:rsidRPr="00E93D4E" w:rsidRDefault="008D08D9" w:rsidP="00E93D4E">
      <w:pPr>
        <w:pStyle w:val="ContactInfo"/>
        <w:rPr>
          <w:rFonts w:ascii="Times New Roman" w:hAnsi="Times New Roman" w:cs="Times New Roman"/>
          <w:sz w:val="24"/>
          <w:szCs w:val="24"/>
        </w:rPr>
      </w:pPr>
      <w:r w:rsidRPr="00E93D4E">
        <w:rPr>
          <w:rFonts w:ascii="Times New Roman" w:hAnsi="Times New Roman" w:cs="Times New Roman"/>
          <w:sz w:val="24"/>
          <w:szCs w:val="24"/>
        </w:rPr>
        <w:t>Assisted nurses with patient care- vital signs, ADL’s, and labs to provide optimum care.</w:t>
      </w:r>
      <w:r w:rsidR="00E93D4E" w:rsidRPr="00E93D4E">
        <w:rPr>
          <w:rFonts w:ascii="Times New Roman" w:hAnsi="Times New Roman" w:cs="Times New Roman"/>
          <w:sz w:val="24"/>
          <w:szCs w:val="24"/>
        </w:rPr>
        <w:t xml:space="preserve">  </w:t>
      </w:r>
      <w:r w:rsidRPr="00E93D4E">
        <w:rPr>
          <w:rFonts w:ascii="Times New Roman" w:hAnsi="Times New Roman" w:cs="Times New Roman"/>
          <w:sz w:val="24"/>
          <w:szCs w:val="24"/>
        </w:rPr>
        <w:t xml:space="preserve">Administrative </w:t>
      </w:r>
      <w:r w:rsidR="00F13D97">
        <w:rPr>
          <w:rFonts w:ascii="Times New Roman" w:hAnsi="Times New Roman" w:cs="Times New Roman"/>
          <w:sz w:val="24"/>
          <w:szCs w:val="24"/>
        </w:rPr>
        <w:t xml:space="preserve">duties: </w:t>
      </w:r>
      <w:r w:rsidRPr="00E93D4E">
        <w:rPr>
          <w:rFonts w:ascii="Times New Roman" w:hAnsi="Times New Roman" w:cs="Times New Roman"/>
          <w:sz w:val="24"/>
          <w:szCs w:val="24"/>
        </w:rPr>
        <w:t>answered multiline phone, answered patient call lights, created patient charts, and greeted visitors.</w:t>
      </w:r>
      <w:r w:rsidRPr="00E93D4E">
        <w:rPr>
          <w:rFonts w:ascii="Times New Roman" w:hAnsi="Times New Roman" w:cs="Times New Roman"/>
          <w:sz w:val="24"/>
          <w:szCs w:val="24"/>
        </w:rPr>
        <w:t xml:space="preserve">  M</w:t>
      </w:r>
      <w:r w:rsidRPr="00E93D4E">
        <w:rPr>
          <w:rFonts w:ascii="Times New Roman" w:hAnsi="Times New Roman" w:cs="Times New Roman"/>
          <w:sz w:val="24"/>
          <w:szCs w:val="24"/>
        </w:rPr>
        <w:t>aintain</w:t>
      </w:r>
      <w:r w:rsidRPr="00E93D4E">
        <w:rPr>
          <w:rFonts w:ascii="Times New Roman" w:hAnsi="Times New Roman" w:cs="Times New Roman"/>
          <w:sz w:val="24"/>
          <w:szCs w:val="24"/>
        </w:rPr>
        <w:t>ed</w:t>
      </w:r>
      <w:r w:rsidRPr="00E93D4E">
        <w:rPr>
          <w:rFonts w:ascii="Times New Roman" w:hAnsi="Times New Roman" w:cs="Times New Roman"/>
          <w:sz w:val="24"/>
          <w:szCs w:val="24"/>
        </w:rPr>
        <w:t xml:space="preserve"> patient confidentiality and satisfaction at all times.</w:t>
      </w:r>
    </w:p>
    <w:p w14:paraId="09373F63" w14:textId="77777777" w:rsidR="00E93D4E" w:rsidRPr="00E93D4E" w:rsidRDefault="00E93D4E" w:rsidP="00E93D4E">
      <w:pPr>
        <w:pStyle w:val="ContactInfo"/>
        <w:rPr>
          <w:rFonts w:ascii="Times New Roman" w:hAnsi="Times New Roman" w:cs="Times New Roman"/>
          <w:sz w:val="24"/>
          <w:szCs w:val="24"/>
        </w:rPr>
      </w:pPr>
    </w:p>
    <w:p w14:paraId="14715908" w14:textId="77777777" w:rsidR="00E93D4E" w:rsidRPr="00C4718C" w:rsidRDefault="008D08D9" w:rsidP="00E93D4E">
      <w:pPr>
        <w:pStyle w:val="ContactInfo"/>
        <w:rPr>
          <w:rFonts w:ascii="Times New Roman" w:hAnsi="Times New Roman" w:cs="Times New Roman"/>
          <w:b/>
          <w:sz w:val="24"/>
          <w:szCs w:val="24"/>
        </w:rPr>
      </w:pPr>
      <w:r w:rsidRPr="00C4718C">
        <w:rPr>
          <w:rFonts w:ascii="Times New Roman" w:hAnsi="Times New Roman" w:cs="Times New Roman"/>
          <w:b/>
          <w:sz w:val="24"/>
          <w:szCs w:val="24"/>
        </w:rPr>
        <w:t>Accent Family Healthcare</w:t>
      </w:r>
    </w:p>
    <w:p w14:paraId="668D7FCB" w14:textId="77777777" w:rsidR="00E93D4E" w:rsidRPr="00E93D4E" w:rsidRDefault="008D08D9" w:rsidP="00E93D4E">
      <w:pPr>
        <w:pStyle w:val="ContactInfo"/>
        <w:rPr>
          <w:rFonts w:ascii="Times New Roman" w:hAnsi="Times New Roman" w:cs="Times New Roman"/>
          <w:sz w:val="24"/>
          <w:szCs w:val="24"/>
        </w:rPr>
      </w:pPr>
      <w:r w:rsidRPr="00E93D4E">
        <w:rPr>
          <w:rFonts w:ascii="Times New Roman" w:hAnsi="Times New Roman" w:cs="Times New Roman"/>
          <w:sz w:val="24"/>
          <w:szCs w:val="24"/>
        </w:rPr>
        <w:t>Medical Assistant Supervisor</w:t>
      </w:r>
      <w:r w:rsidRPr="00E93D4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2005-2014</w:t>
      </w:r>
    </w:p>
    <w:p w14:paraId="21149CB8" w14:textId="77777777" w:rsidR="00E93D4E" w:rsidRPr="00E93D4E" w:rsidRDefault="008D08D9" w:rsidP="00E93D4E">
      <w:pPr>
        <w:pStyle w:val="ContactInfo"/>
        <w:rPr>
          <w:rFonts w:ascii="Times New Roman" w:hAnsi="Times New Roman" w:cs="Times New Roman"/>
          <w:sz w:val="24"/>
          <w:szCs w:val="24"/>
        </w:rPr>
      </w:pPr>
      <w:r w:rsidRPr="00E93D4E">
        <w:rPr>
          <w:rFonts w:ascii="Times New Roman" w:hAnsi="Times New Roman" w:cs="Times New Roman"/>
          <w:sz w:val="24"/>
          <w:szCs w:val="24"/>
        </w:rPr>
        <w:t>Assisted three Nurse Practitioners, a Registered Nurse, and seven Medical Assistants to ensure optimal patient care and smooth daily functioning of the office.</w:t>
      </w:r>
      <w:r w:rsidR="00E93D4E" w:rsidRPr="00E93D4E">
        <w:rPr>
          <w:rFonts w:ascii="Times New Roman" w:hAnsi="Times New Roman" w:cs="Times New Roman"/>
          <w:sz w:val="24"/>
          <w:szCs w:val="24"/>
        </w:rPr>
        <w:t xml:space="preserve">  </w:t>
      </w:r>
      <w:r w:rsidRPr="00E93D4E">
        <w:rPr>
          <w:rFonts w:ascii="Times New Roman" w:hAnsi="Times New Roman" w:cs="Times New Roman"/>
          <w:sz w:val="24"/>
          <w:szCs w:val="24"/>
        </w:rPr>
        <w:t>Handled administrative duties such as answering phones, scheduling appointments, maintaining medical</w:t>
      </w:r>
      <w:r w:rsidR="00A044FC" w:rsidRPr="00E93D4E">
        <w:rPr>
          <w:rFonts w:ascii="Times New Roman" w:hAnsi="Times New Roman" w:cs="Times New Roman"/>
          <w:sz w:val="24"/>
          <w:szCs w:val="24"/>
        </w:rPr>
        <w:t xml:space="preserve"> records, patient processing</w:t>
      </w:r>
      <w:r w:rsidRPr="00E93D4E">
        <w:rPr>
          <w:rFonts w:ascii="Times New Roman" w:hAnsi="Times New Roman" w:cs="Times New Roman"/>
          <w:sz w:val="24"/>
          <w:szCs w:val="24"/>
        </w:rPr>
        <w:t>.</w:t>
      </w:r>
      <w:r w:rsidR="00E93D4E" w:rsidRPr="00E93D4E">
        <w:rPr>
          <w:rFonts w:ascii="Times New Roman" w:hAnsi="Times New Roman" w:cs="Times New Roman"/>
          <w:sz w:val="24"/>
          <w:szCs w:val="24"/>
        </w:rPr>
        <w:t xml:space="preserve">  </w:t>
      </w:r>
      <w:r w:rsidRPr="00E93D4E">
        <w:rPr>
          <w:rFonts w:ascii="Times New Roman" w:hAnsi="Times New Roman" w:cs="Times New Roman"/>
          <w:sz w:val="24"/>
          <w:szCs w:val="24"/>
        </w:rPr>
        <w:t>Assigned duties to other Medical Assistants to ensure cleanliness, sanitation, and maintenance of all facilities, exam rooms, and equipment.</w:t>
      </w:r>
    </w:p>
    <w:p w14:paraId="527B19E3" w14:textId="17FC4CE8" w:rsidR="00E3466D" w:rsidRPr="00E93D4E" w:rsidRDefault="00E3466D" w:rsidP="00E93D4E">
      <w:pPr>
        <w:pStyle w:val="ContactInf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US"/>
        </w:rPr>
      </w:pPr>
      <w:bookmarkStart w:id="0" w:name="_GoBack"/>
      <w:bookmarkEnd w:id="0"/>
    </w:p>
    <w:sectPr w:rsidR="00E3466D" w:rsidRPr="00E93D4E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37FA9C" w14:textId="77777777" w:rsidR="00A241D6" w:rsidRDefault="00A241D6">
      <w:pPr>
        <w:spacing w:after="0" w:line="240" w:lineRule="auto"/>
      </w:pPr>
      <w:r>
        <w:separator/>
      </w:r>
    </w:p>
  </w:endnote>
  <w:endnote w:type="continuationSeparator" w:id="0">
    <w:p w14:paraId="6788107F" w14:textId="77777777" w:rsidR="00A241D6" w:rsidRDefault="00A24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B2334E" w14:textId="77777777" w:rsidR="00E3466D" w:rsidRDefault="00A241D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3D9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B2E769" w14:textId="77777777" w:rsidR="00A241D6" w:rsidRDefault="00A241D6">
      <w:pPr>
        <w:spacing w:after="0" w:line="240" w:lineRule="auto"/>
      </w:pPr>
      <w:r>
        <w:separator/>
      </w:r>
    </w:p>
  </w:footnote>
  <w:footnote w:type="continuationSeparator" w:id="0">
    <w:p w14:paraId="7A41EEE1" w14:textId="77777777" w:rsidR="00A241D6" w:rsidRDefault="00A24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777599" w14:textId="77777777" w:rsidR="00E3466D" w:rsidRDefault="00A241D6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3EBF467" wp14:editId="6E0BF41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327DA3B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25791" w14:textId="77777777" w:rsidR="00E3466D" w:rsidRDefault="00A241D6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B9F62E1" wp14:editId="0CA133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BF89AC7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AA"/>
    <w:rsid w:val="002C7A5A"/>
    <w:rsid w:val="006421EB"/>
    <w:rsid w:val="008D08D9"/>
    <w:rsid w:val="009F7068"/>
    <w:rsid w:val="00A044FC"/>
    <w:rsid w:val="00A241D6"/>
    <w:rsid w:val="00C4718C"/>
    <w:rsid w:val="00D1126A"/>
    <w:rsid w:val="00E3466D"/>
    <w:rsid w:val="00E93D4E"/>
    <w:rsid w:val="00F13D97"/>
    <w:rsid w:val="00F5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988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F552AA"/>
    <w:rPr>
      <w:color w:val="3D859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08D9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4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Cristina.Torres79@Yahoo.com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endersonpoleon/Library/Containers/com.microsoft.Word/Data/Library/Caches/1033/TM10002079/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A341A52D846F44AB8D7664F64F4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2E25A-3A65-D24C-A893-52F88DA33AB4}"/>
      </w:docPartPr>
      <w:docPartBody>
        <w:p w:rsidR="00000000" w:rsidRDefault="00EC6240">
          <w:pPr>
            <w:pStyle w:val="45A341A52D846F44AB8D7664F64F408E"/>
          </w:pPr>
          <w:r>
            <w:t>Skills 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240"/>
    <w:rsid w:val="00EC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821ED904CE5E40B33C77A7AEDBE771">
    <w:name w:val="5F821ED904CE5E40B33C77A7AEDBE771"/>
  </w:style>
  <w:style w:type="paragraph" w:customStyle="1" w:styleId="F16CCA9B8854C54494819BE4C88F8DB2">
    <w:name w:val="F16CCA9B8854C54494819BE4C88F8DB2"/>
  </w:style>
  <w:style w:type="paragraph" w:customStyle="1" w:styleId="45A341A52D846F44AB8D7664F64F408E">
    <w:name w:val="45A341A52D846F44AB8D7664F64F408E"/>
  </w:style>
  <w:style w:type="paragraph" w:customStyle="1" w:styleId="7DAA4211D21E044EA4BCD0D1F04FC153">
    <w:name w:val="7DAA4211D21E044EA4BCD0D1F04FC153"/>
  </w:style>
  <w:style w:type="paragraph" w:customStyle="1" w:styleId="EBA78FCE4D1F014A955D21976EAC3E1E">
    <w:name w:val="EBA78FCE4D1F014A955D21976EAC3E1E"/>
  </w:style>
  <w:style w:type="paragraph" w:customStyle="1" w:styleId="2E47F91FD54A43469E6AEA3663FA1012">
    <w:name w:val="2E47F91FD54A43469E6AEA3663FA1012"/>
  </w:style>
  <w:style w:type="paragraph" w:customStyle="1" w:styleId="25CA54D4A3DF7A4EB91382D3F796DA21">
    <w:name w:val="25CA54D4A3DF7A4EB91382D3F796DA21"/>
  </w:style>
  <w:style w:type="paragraph" w:customStyle="1" w:styleId="525D69CC4854714D87555A24D8126583">
    <w:name w:val="525D69CC4854714D87555A24D8126583"/>
  </w:style>
  <w:style w:type="paragraph" w:customStyle="1" w:styleId="191AA8B0E1C6844B9467A00FB07995E2">
    <w:name w:val="191AA8B0E1C6844B9467A00FB07995E2"/>
  </w:style>
  <w:style w:type="paragraph" w:customStyle="1" w:styleId="94B1D34177349F4B93CACE5F229E0291">
    <w:name w:val="94B1D34177349F4B93CACE5F229E0291"/>
  </w:style>
  <w:style w:type="paragraph" w:customStyle="1" w:styleId="18B9E211BF27B64EB0FDA8F898889B9C">
    <w:name w:val="18B9E211BF27B64EB0FDA8F898889B9C"/>
  </w:style>
  <w:style w:type="paragraph" w:customStyle="1" w:styleId="C0339A3D878DCD4096E8578064104240">
    <w:name w:val="C0339A3D878DCD4096E8578064104240"/>
  </w:style>
  <w:style w:type="paragraph" w:customStyle="1" w:styleId="1BBB901DA4B5AD4AA5D3420A36F96073">
    <w:name w:val="1BBB901DA4B5AD4AA5D3420A36F96073"/>
  </w:style>
  <w:style w:type="paragraph" w:customStyle="1" w:styleId="0DDC354DF5064040A9FDD1DE51AF3FF6">
    <w:name w:val="0DDC354DF5064040A9FDD1DE51AF3F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31</TotalTime>
  <Pages>1</Pages>
  <Words>339</Words>
  <Characters>1934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Henderson Poleon</dc:creator>
  <cp:keywords/>
  <dc:description/>
  <cp:lastModifiedBy>Henderson Poleon</cp:lastModifiedBy>
  <cp:revision>6</cp:revision>
  <dcterms:created xsi:type="dcterms:W3CDTF">2018-07-30T00:52:00Z</dcterms:created>
  <dcterms:modified xsi:type="dcterms:W3CDTF">2018-07-30T01:45:00Z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