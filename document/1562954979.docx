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3246" w14:textId="77777777" w:rsidR="00816216" w:rsidRPr="0084461A" w:rsidRDefault="0084461A" w:rsidP="00141A4C">
      <w:pPr>
        <w:pStyle w:val="Title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LaShonda Palmer</w:t>
      </w:r>
    </w:p>
    <w:p w14:paraId="25F07090" w14:textId="77777777" w:rsidR="00141A4C" w:rsidRPr="0084461A" w:rsidRDefault="0084461A" w:rsidP="00141A4C">
      <w:pPr>
        <w:rPr>
          <w:rFonts w:ascii="Times New Roman" w:hAnsi="Times New Roman" w:cs="Times New Roman"/>
          <w:b/>
        </w:rPr>
      </w:pPr>
      <w:r w:rsidRPr="0084461A">
        <w:rPr>
          <w:rFonts w:ascii="Times New Roman" w:hAnsi="Times New Roman" w:cs="Times New Roman"/>
          <w:b/>
        </w:rPr>
        <w:t>1049 Western Hills Dr. Ferris, Tx 75125</w:t>
      </w:r>
      <w:r w:rsidR="00141A4C" w:rsidRPr="0084461A">
        <w:rPr>
          <w:rFonts w:ascii="Times New Roman" w:hAnsi="Times New Roman" w:cs="Times New Roman"/>
          <w:b/>
        </w:rPr>
        <w:t> | </w:t>
      </w:r>
      <w:r w:rsidRPr="0084461A">
        <w:rPr>
          <w:rFonts w:ascii="Times New Roman" w:hAnsi="Times New Roman" w:cs="Times New Roman"/>
          <w:b/>
        </w:rPr>
        <w:t>214-435-8238</w:t>
      </w:r>
      <w:r w:rsidR="00141A4C" w:rsidRPr="0084461A">
        <w:rPr>
          <w:rFonts w:ascii="Times New Roman" w:hAnsi="Times New Roman" w:cs="Times New Roman"/>
          <w:b/>
        </w:rPr>
        <w:t> | </w:t>
      </w:r>
      <w:hyperlink r:id="rId8" w:history="1">
        <w:r w:rsidRPr="0084461A">
          <w:rPr>
            <w:rStyle w:val="Hyperlink"/>
            <w:rFonts w:ascii="Times New Roman" w:hAnsi="Times New Roman" w:cs="Times New Roman"/>
            <w:b/>
          </w:rPr>
          <w:t>lashondapalmer03@yahoo.com</w:t>
        </w:r>
      </w:hyperlink>
    </w:p>
    <w:p w14:paraId="141B0295" w14:textId="77777777" w:rsidR="00375B12" w:rsidRDefault="0084461A" w:rsidP="00375B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7DCE">
        <w:rPr>
          <w:rFonts w:ascii="Times New Roman" w:hAnsi="Times New Roman" w:cs="Times New Roman"/>
          <w:b/>
          <w:sz w:val="28"/>
          <w:szCs w:val="28"/>
        </w:rPr>
        <w:t>Seeking long term career in healthcare</w:t>
      </w:r>
    </w:p>
    <w:p w14:paraId="4D32BAFF" w14:textId="77777777" w:rsidR="002B4B61" w:rsidRPr="002B4B61" w:rsidRDefault="002B4B61" w:rsidP="00965475">
      <w:pPr>
        <w:jc w:val="center"/>
        <w:rPr>
          <w:rFonts w:ascii="Times New Roman" w:hAnsi="Times New Roman" w:cs="Times New Roman"/>
        </w:rPr>
      </w:pPr>
      <w:r w:rsidRPr="002B4B61">
        <w:rPr>
          <w:rFonts w:ascii="Times New Roman" w:hAnsi="Times New Roman" w:cs="Times New Roman"/>
        </w:rPr>
        <w:t xml:space="preserve">A professionally trained, Patient Access Representative with experience working in hospitals and clinics. Performing general clinic office functions, such as patient registration, insurance verification, collection of co-insurance/ co-payments, scheduling of diagnostic and follow-up appointments, answer inbound and outbound calls, </w:t>
      </w:r>
      <w:proofErr w:type="spellStart"/>
      <w:r w:rsidRPr="002B4B61">
        <w:rPr>
          <w:rFonts w:ascii="Times New Roman" w:hAnsi="Times New Roman" w:cs="Times New Roman"/>
        </w:rPr>
        <w:t>etc</w:t>
      </w:r>
      <w:proofErr w:type="spellEnd"/>
      <w:r w:rsidRPr="002B4B61">
        <w:rPr>
          <w:rFonts w:ascii="Times New Roman" w:hAnsi="Times New Roman" w:cs="Times New Roman"/>
        </w:rPr>
        <w:t>…</w:t>
      </w:r>
    </w:p>
    <w:p w14:paraId="4E3638E3" w14:textId="77777777" w:rsidR="002B4B61" w:rsidRDefault="009A7DCE" w:rsidP="002B4B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7DCE">
        <w:rPr>
          <w:rFonts w:ascii="Times New Roman" w:hAnsi="Times New Roman" w:cs="Times New Roman"/>
          <w:b/>
          <w:sz w:val="28"/>
          <w:szCs w:val="28"/>
        </w:rPr>
        <w:t>Professional Experience</w:t>
      </w:r>
      <w:bookmarkStart w:id="0" w:name="_Hlk502730547"/>
    </w:p>
    <w:p w14:paraId="4BD2B119" w14:textId="77777777" w:rsidR="002B4B61" w:rsidRPr="002B4B61" w:rsidRDefault="002B4B61" w:rsidP="002B4B61">
      <w:pPr>
        <w:rPr>
          <w:rFonts w:ascii="Times New Roman" w:hAnsi="Times New Roman" w:cs="Times New Roman"/>
        </w:rPr>
      </w:pPr>
      <w:r w:rsidRPr="002B4B61">
        <w:rPr>
          <w:rFonts w:ascii="Times New Roman" w:hAnsi="Times New Roman" w:cs="Times New Roman"/>
        </w:rPr>
        <w:t>06/2019 – current</w:t>
      </w:r>
    </w:p>
    <w:p w14:paraId="47887C0C" w14:textId="77777777" w:rsidR="002B4B61" w:rsidRDefault="002B4B61" w:rsidP="002B4B61">
      <w:pPr>
        <w:rPr>
          <w:rFonts w:ascii="Times New Roman" w:hAnsi="Times New Roman" w:cs="Times New Roman"/>
          <w:b/>
          <w:bCs/>
        </w:rPr>
      </w:pPr>
      <w:r w:rsidRPr="002B4B61">
        <w:rPr>
          <w:rFonts w:ascii="Times New Roman" w:hAnsi="Times New Roman" w:cs="Times New Roman"/>
        </w:rPr>
        <w:t>Patient Care Technician,</w:t>
      </w:r>
      <w:r w:rsidRPr="002B4B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B4B61">
        <w:rPr>
          <w:rStyle w:val="SubtleReference"/>
          <w:rFonts w:ascii="Times New Roman" w:hAnsi="Times New Roman" w:cs="Times New Roman"/>
          <w:b w:val="0"/>
          <w:bCs/>
        </w:rPr>
        <w:t>ut</w:t>
      </w:r>
      <w:proofErr w:type="spellEnd"/>
      <w:r w:rsidRPr="002B4B61">
        <w:rPr>
          <w:rStyle w:val="SubtleReference"/>
          <w:rFonts w:ascii="Times New Roman" w:hAnsi="Times New Roman" w:cs="Times New Roman"/>
          <w:b w:val="0"/>
          <w:bCs/>
        </w:rPr>
        <w:t xml:space="preserve"> southwestern medical center</w:t>
      </w:r>
    </w:p>
    <w:p w14:paraId="712AB038" w14:textId="77777777" w:rsidR="002B4B61" w:rsidRPr="002B4B61" w:rsidRDefault="002B4B61" w:rsidP="002B4B6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 w:rsidRPr="002B4B61">
        <w:rPr>
          <w:rFonts w:ascii="Times New Roman" w:hAnsi="Times New Roman" w:cs="Times New Roman"/>
        </w:rPr>
        <w:t>P</w:t>
      </w:r>
      <w:r w:rsidRPr="002B4B61">
        <w:rPr>
          <w:rFonts w:ascii="Times New Roman" w:hAnsi="Times New Roman" w:cs="Times New Roman"/>
        </w:rPr>
        <w:t>erformed patient care for the Medical Intensive Care Unit (MICU) and other departments within the hospital</w:t>
      </w:r>
    </w:p>
    <w:p w14:paraId="67FD4787" w14:textId="77777777" w:rsidR="002B4B61" w:rsidRPr="002B4B61" w:rsidRDefault="002B4B61" w:rsidP="002B4B6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 w:rsidRPr="002B4B61">
        <w:rPr>
          <w:rFonts w:ascii="Times New Roman" w:hAnsi="Times New Roman" w:cs="Times New Roman"/>
        </w:rPr>
        <w:t>Worked as a Healthcare Unit Coordinator performing front office duties, such as admissions, dat</w:t>
      </w:r>
      <w:r>
        <w:rPr>
          <w:rFonts w:ascii="Times New Roman" w:hAnsi="Times New Roman" w:cs="Times New Roman"/>
        </w:rPr>
        <w:t xml:space="preserve">a </w:t>
      </w:r>
      <w:r w:rsidRPr="002B4B61">
        <w:rPr>
          <w:rFonts w:ascii="Times New Roman" w:hAnsi="Times New Roman" w:cs="Times New Roman"/>
        </w:rPr>
        <w:t>entr</w:t>
      </w:r>
      <w:r>
        <w:rPr>
          <w:rFonts w:ascii="Times New Roman" w:hAnsi="Times New Roman" w:cs="Times New Roman"/>
        </w:rPr>
        <w:t xml:space="preserve">y, </w:t>
      </w:r>
      <w:r w:rsidRPr="002B4B61">
        <w:rPr>
          <w:rFonts w:ascii="Times New Roman" w:hAnsi="Times New Roman" w:cs="Times New Roman"/>
        </w:rPr>
        <w:t>filing, faxing, scanning, discharging of patient</w:t>
      </w:r>
    </w:p>
    <w:p w14:paraId="72615097" w14:textId="7CB93398" w:rsidR="002B4B61" w:rsidRPr="002B4B61" w:rsidRDefault="002B4B61" w:rsidP="002B4B6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 w:rsidRPr="002B4B61">
        <w:rPr>
          <w:rFonts w:ascii="Times New Roman" w:hAnsi="Times New Roman" w:cs="Times New Roman"/>
        </w:rPr>
        <w:t>Prepare rooms for new admin</w:t>
      </w:r>
    </w:p>
    <w:p w14:paraId="1A5DAAEB" w14:textId="0AF0ECB0" w:rsidR="002B4B61" w:rsidRPr="002B4B61" w:rsidRDefault="002B4B61" w:rsidP="002B4B6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</w:rPr>
      </w:pPr>
      <w:r w:rsidRPr="002B4B61">
        <w:rPr>
          <w:rFonts w:ascii="Times New Roman" w:hAnsi="Times New Roman" w:cs="Times New Roman"/>
        </w:rPr>
        <w:t xml:space="preserve">Record information in </w:t>
      </w:r>
      <w:proofErr w:type="gramStart"/>
      <w:r w:rsidRPr="002B4B61">
        <w:rPr>
          <w:rFonts w:ascii="Times New Roman" w:hAnsi="Times New Roman" w:cs="Times New Roman"/>
        </w:rPr>
        <w:t>patients</w:t>
      </w:r>
      <w:proofErr w:type="gramEnd"/>
      <w:r w:rsidRPr="002B4B61">
        <w:rPr>
          <w:rFonts w:ascii="Times New Roman" w:hAnsi="Times New Roman" w:cs="Times New Roman"/>
        </w:rPr>
        <w:t xml:space="preserve"> charts, obtain vital signs, weights, glucometer checks, monitored patients</w:t>
      </w:r>
      <w:r>
        <w:rPr>
          <w:rFonts w:ascii="Times New Roman" w:hAnsi="Times New Roman" w:cs="Times New Roman"/>
        </w:rPr>
        <w:t xml:space="preserve"> </w:t>
      </w:r>
    </w:p>
    <w:p w14:paraId="2940D15B" w14:textId="77777777" w:rsidR="002B4B61" w:rsidRDefault="002B4B61" w:rsidP="002B4B61">
      <w:pPr>
        <w:pStyle w:val="ListParagraph"/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Health</w:t>
      </w:r>
    </w:p>
    <w:p w14:paraId="1672A8CE" w14:textId="49E0DF1D" w:rsidR="002B4B61" w:rsidRDefault="002B4B61" w:rsidP="002B4B6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i/>
          <w:iCs/>
        </w:rPr>
      </w:pPr>
      <w:r w:rsidRPr="002B4B61">
        <w:rPr>
          <w:rFonts w:ascii="Times New Roman" w:hAnsi="Times New Roman" w:cs="Times New Roman"/>
        </w:rPr>
        <w:t>Report any changes the RN or Charge Nurse</w:t>
      </w:r>
    </w:p>
    <w:p w14:paraId="52DC32AD" w14:textId="1AA73910" w:rsidR="002B4B61" w:rsidRDefault="002B4B61" w:rsidP="002B4B61">
      <w:pPr>
        <w:spacing w:after="0"/>
        <w:rPr>
          <w:rFonts w:ascii="Times New Roman" w:hAnsi="Times New Roman" w:cs="Times New Roman"/>
        </w:rPr>
      </w:pPr>
    </w:p>
    <w:p w14:paraId="18E10515" w14:textId="585A9D0C" w:rsidR="002B4B61" w:rsidRPr="002B4B61" w:rsidRDefault="006E1B14" w:rsidP="002B4B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12/2018</w:t>
      </w:r>
      <w:r w:rsidR="002B4B61" w:rsidRPr="002B4B6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04/2019</w:t>
      </w:r>
    </w:p>
    <w:p w14:paraId="19F8A945" w14:textId="77777777" w:rsidR="006E1B14" w:rsidRDefault="006E1B14" w:rsidP="006E1B14">
      <w:pPr>
        <w:rPr>
          <w:rStyle w:val="SubtleReference"/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</w:rPr>
        <w:t>Patient Access Service Representative</w:t>
      </w:r>
      <w:r w:rsidR="002B4B61" w:rsidRPr="002B4B61">
        <w:rPr>
          <w:rFonts w:ascii="Times New Roman" w:hAnsi="Times New Roman" w:cs="Times New Roman"/>
        </w:rPr>
        <w:t>,</w:t>
      </w:r>
      <w:r w:rsidR="002B4B61" w:rsidRPr="002B4B61">
        <w:rPr>
          <w:rFonts w:ascii="Times New Roman" w:hAnsi="Times New Roman" w:cs="Times New Roman"/>
          <w:b/>
          <w:bCs/>
        </w:rPr>
        <w:t xml:space="preserve"> </w:t>
      </w:r>
      <w:r>
        <w:rPr>
          <w:rStyle w:val="SubtleReference"/>
          <w:rFonts w:ascii="Times New Roman" w:hAnsi="Times New Roman" w:cs="Times New Roman"/>
          <w:b w:val="0"/>
          <w:bCs/>
        </w:rPr>
        <w:t>Baylor Scott and white health</w:t>
      </w:r>
    </w:p>
    <w:p w14:paraId="45635AC9" w14:textId="77777777" w:rsidR="006E1B14" w:rsidRPr="006E1B14" w:rsidRDefault="002B4B61" w:rsidP="006E1B1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E1B14">
        <w:rPr>
          <w:rFonts w:ascii="Times New Roman" w:hAnsi="Times New Roman" w:cs="Times New Roman"/>
        </w:rPr>
        <w:t xml:space="preserve">Verify </w:t>
      </w:r>
      <w:proofErr w:type="gramStart"/>
      <w:r w:rsidRPr="006E1B14">
        <w:rPr>
          <w:rFonts w:ascii="Times New Roman" w:hAnsi="Times New Roman" w:cs="Times New Roman"/>
        </w:rPr>
        <w:t>patients</w:t>
      </w:r>
      <w:proofErr w:type="gramEnd"/>
      <w:r w:rsidRPr="006E1B14">
        <w:rPr>
          <w:rFonts w:ascii="Times New Roman" w:hAnsi="Times New Roman" w:cs="Times New Roman"/>
        </w:rPr>
        <w:t xml:space="preserve"> demographics and insurance coverage and perform pre-registration prior to date of servic</w:t>
      </w:r>
      <w:r w:rsidR="006E1B14" w:rsidRPr="006E1B14">
        <w:rPr>
          <w:rFonts w:ascii="Times New Roman" w:hAnsi="Times New Roman" w:cs="Times New Roman"/>
        </w:rPr>
        <w:t>e</w:t>
      </w:r>
    </w:p>
    <w:p w14:paraId="377F8CD8" w14:textId="77777777" w:rsidR="006E1B14" w:rsidRPr="006E1B14" w:rsidRDefault="002B4B61" w:rsidP="006E1B1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E1B14">
        <w:rPr>
          <w:rFonts w:ascii="Times New Roman" w:hAnsi="Times New Roman" w:cs="Times New Roman"/>
        </w:rPr>
        <w:t>Negotiate over the phone to help resolve patients account (offer payment plans)</w:t>
      </w:r>
    </w:p>
    <w:p w14:paraId="467F2B59" w14:textId="77777777" w:rsidR="006E1B14" w:rsidRPr="006E1B14" w:rsidRDefault="002B4B61" w:rsidP="006E1B1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E1B14">
        <w:rPr>
          <w:rFonts w:ascii="Times New Roman" w:hAnsi="Times New Roman" w:cs="Times New Roman"/>
        </w:rPr>
        <w:t>Cross-trained in other areas within department</w:t>
      </w:r>
    </w:p>
    <w:p w14:paraId="755519DC" w14:textId="77777777" w:rsidR="006E1B14" w:rsidRPr="006E1B14" w:rsidRDefault="002B4B61" w:rsidP="006E1B1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E1B14">
        <w:rPr>
          <w:rFonts w:ascii="Times New Roman" w:hAnsi="Times New Roman" w:cs="Times New Roman"/>
        </w:rPr>
        <w:t xml:space="preserve">Communicate between different departments </w:t>
      </w:r>
    </w:p>
    <w:p w14:paraId="16E8B61B" w14:textId="77777777" w:rsidR="006E1B14" w:rsidRPr="006E1B14" w:rsidRDefault="002B4B61" w:rsidP="006E1B1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E1B14">
        <w:rPr>
          <w:rFonts w:ascii="Times New Roman" w:hAnsi="Times New Roman" w:cs="Times New Roman"/>
        </w:rPr>
        <w:t>Transferred calls according to patients needs</w:t>
      </w:r>
    </w:p>
    <w:p w14:paraId="5A859487" w14:textId="77777777" w:rsidR="006E1B14" w:rsidRPr="006E1B14" w:rsidRDefault="002B4B61" w:rsidP="006E1B1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E1B14">
        <w:rPr>
          <w:rFonts w:ascii="Times New Roman" w:hAnsi="Times New Roman" w:cs="Times New Roman"/>
        </w:rPr>
        <w:t>Answer phones via automated dial (inbound and outbound calls)</w:t>
      </w:r>
    </w:p>
    <w:p w14:paraId="09B1F2B5" w14:textId="77777777" w:rsidR="006E1B14" w:rsidRPr="006E1B14" w:rsidRDefault="002B4B61" w:rsidP="006E1B1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E1B14">
        <w:rPr>
          <w:rFonts w:ascii="Times New Roman" w:hAnsi="Times New Roman" w:cs="Times New Roman"/>
        </w:rPr>
        <w:t>Follow scripted benefits verification and pre-certification format and record responses</w:t>
      </w:r>
    </w:p>
    <w:p w14:paraId="7A3EBC79" w14:textId="77777777" w:rsidR="006E1B14" w:rsidRPr="006E1B14" w:rsidRDefault="002B4B61" w:rsidP="006E1B1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E1B14">
        <w:rPr>
          <w:rFonts w:ascii="Times New Roman" w:hAnsi="Times New Roman" w:cs="Times New Roman"/>
        </w:rPr>
        <w:t>Complete Medicare Secondary Payor Questionnaire as applicable for retention in imaging</w:t>
      </w:r>
    </w:p>
    <w:p w14:paraId="2D66CAFE" w14:textId="0F81E23E" w:rsidR="002B4B61" w:rsidRPr="006E1B14" w:rsidRDefault="006E1B14" w:rsidP="006E1B14">
      <w:pPr>
        <w:rPr>
          <w:rFonts w:ascii="Times New Roman" w:hAnsi="Times New Roman" w:cs="Times New Roman"/>
          <w:bCs/>
          <w:smallCaps/>
          <w:color w:val="595959" w:themeColor="text1" w:themeTint="A6"/>
        </w:rPr>
      </w:pPr>
      <w:r>
        <w:rPr>
          <w:rFonts w:ascii="Times New Roman" w:hAnsi="Times New Roman" w:cs="Times New Roman"/>
        </w:rPr>
        <w:t>11/2016</w:t>
      </w:r>
      <w:r w:rsidR="002B4B61" w:rsidRPr="006E1B1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10/2018</w:t>
      </w:r>
    </w:p>
    <w:p w14:paraId="531BB6DF" w14:textId="77777777" w:rsidR="006E1B14" w:rsidRDefault="006E1B14" w:rsidP="006E1B14">
      <w:pPr>
        <w:rPr>
          <w:rStyle w:val="SubtleReference"/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</w:rPr>
        <w:t>Home Health Aide/Personal Care Attendant</w:t>
      </w:r>
      <w:r w:rsidR="002B4B61" w:rsidRPr="002B4B61">
        <w:rPr>
          <w:rFonts w:ascii="Times New Roman" w:hAnsi="Times New Roman" w:cs="Times New Roman"/>
        </w:rPr>
        <w:t>,</w:t>
      </w:r>
      <w:r w:rsidR="002B4B61" w:rsidRPr="002B4B61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Style w:val="SubtleReference"/>
          <w:rFonts w:ascii="Times New Roman" w:hAnsi="Times New Roman" w:cs="Times New Roman"/>
          <w:b w:val="0"/>
          <w:bCs/>
        </w:rPr>
        <w:t>Wkm</w:t>
      </w:r>
      <w:proofErr w:type="spellEnd"/>
      <w:r>
        <w:rPr>
          <w:rStyle w:val="SubtleReference"/>
          <w:rFonts w:ascii="Times New Roman" w:hAnsi="Times New Roman" w:cs="Times New Roman"/>
          <w:b w:val="0"/>
          <w:bCs/>
        </w:rPr>
        <w:t xml:space="preserve"> healthcare</w:t>
      </w:r>
    </w:p>
    <w:p w14:paraId="485423CF" w14:textId="59E0CB26" w:rsidR="006E1B14" w:rsidRPr="00016CDB" w:rsidRDefault="006E1B14" w:rsidP="006E1B1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016CDB">
        <w:rPr>
          <w:rFonts w:ascii="Times New Roman" w:hAnsi="Times New Roman" w:cs="Times New Roman"/>
        </w:rPr>
        <w:t>Worked with clients in their home (disabled, hospice,</w:t>
      </w:r>
      <w:r w:rsidRPr="00016CDB">
        <w:rPr>
          <w:rFonts w:ascii="Times New Roman" w:hAnsi="Times New Roman" w:cs="Times New Roman"/>
        </w:rPr>
        <w:t xml:space="preserve"> </w:t>
      </w:r>
      <w:proofErr w:type="spellStart"/>
      <w:r w:rsidRPr="00016CDB">
        <w:rPr>
          <w:rFonts w:ascii="Times New Roman" w:hAnsi="Times New Roman" w:cs="Times New Roman"/>
        </w:rPr>
        <w:t>etc</w:t>
      </w:r>
      <w:proofErr w:type="spellEnd"/>
      <w:r w:rsidRPr="00016CDB">
        <w:rPr>
          <w:rFonts w:ascii="Times New Roman" w:hAnsi="Times New Roman" w:cs="Times New Roman"/>
        </w:rPr>
        <w:t>…)</w:t>
      </w:r>
    </w:p>
    <w:p w14:paraId="43BEF9DD" w14:textId="77777777" w:rsidR="006E1B14" w:rsidRPr="00016CDB" w:rsidRDefault="006E1B14" w:rsidP="006E1B1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016CDB">
        <w:rPr>
          <w:rFonts w:ascii="Times New Roman" w:hAnsi="Times New Roman" w:cs="Times New Roman"/>
        </w:rPr>
        <w:t>Medication reminders and assist with activities of daily living</w:t>
      </w:r>
    </w:p>
    <w:p w14:paraId="08CD92E1" w14:textId="77777777" w:rsidR="006E1B14" w:rsidRPr="00016CDB" w:rsidRDefault="006E1B14" w:rsidP="006E1B1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016CDB">
        <w:rPr>
          <w:rFonts w:ascii="Times New Roman" w:hAnsi="Times New Roman" w:cs="Times New Roman"/>
        </w:rPr>
        <w:t xml:space="preserve">Assisted clients with light housekeeping, meal preparation, personal care </w:t>
      </w:r>
      <w:proofErr w:type="spellStart"/>
      <w:r w:rsidRPr="00016CDB">
        <w:rPr>
          <w:rFonts w:ascii="Times New Roman" w:hAnsi="Times New Roman" w:cs="Times New Roman"/>
        </w:rPr>
        <w:t>etc</w:t>
      </w:r>
      <w:proofErr w:type="spellEnd"/>
      <w:r w:rsidRPr="00016CDB">
        <w:rPr>
          <w:rFonts w:ascii="Times New Roman" w:hAnsi="Times New Roman" w:cs="Times New Roman"/>
        </w:rPr>
        <w:t>…</w:t>
      </w:r>
    </w:p>
    <w:p w14:paraId="6A97BAA9" w14:textId="77777777" w:rsidR="006E1B14" w:rsidRPr="00016CDB" w:rsidRDefault="006E1B14" w:rsidP="006E1B1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016CDB">
        <w:rPr>
          <w:rFonts w:ascii="Times New Roman" w:hAnsi="Times New Roman" w:cs="Times New Roman"/>
        </w:rPr>
        <w:t xml:space="preserve">Help client with ambulation and transportation assistance </w:t>
      </w:r>
    </w:p>
    <w:p w14:paraId="1B4028CB" w14:textId="6D590393" w:rsidR="006E1B14" w:rsidRPr="00016CDB" w:rsidRDefault="006E1B14" w:rsidP="006E1B1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016CDB">
        <w:rPr>
          <w:rFonts w:ascii="Times New Roman" w:hAnsi="Times New Roman" w:cs="Times New Roman"/>
        </w:rPr>
        <w:t xml:space="preserve">Help keep </w:t>
      </w:r>
      <w:proofErr w:type="gramStart"/>
      <w:r w:rsidRPr="00016CDB">
        <w:rPr>
          <w:rFonts w:ascii="Times New Roman" w:hAnsi="Times New Roman" w:cs="Times New Roman"/>
        </w:rPr>
        <w:t>clients</w:t>
      </w:r>
      <w:proofErr w:type="gramEnd"/>
      <w:r w:rsidRPr="00016CDB">
        <w:rPr>
          <w:rFonts w:ascii="Times New Roman" w:hAnsi="Times New Roman" w:cs="Times New Roman"/>
        </w:rPr>
        <w:t xml:space="preserve"> room neat to prevent falls and other injuries</w:t>
      </w:r>
    </w:p>
    <w:p w14:paraId="0AEB1A7D" w14:textId="18ABA1AC" w:rsidR="00016CDB" w:rsidRPr="00016CDB" w:rsidRDefault="00016CDB" w:rsidP="006E1B1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>
        <w:rPr>
          <w:rFonts w:ascii="Times New Roman" w:hAnsi="Times New Roman" w:cs="Times New Roman"/>
        </w:rPr>
        <w:t>Report changes within client’s condition</w:t>
      </w:r>
    </w:p>
    <w:p w14:paraId="0B65F265" w14:textId="74AC8EEE" w:rsidR="00016CDB" w:rsidRPr="00016CDB" w:rsidRDefault="00016CDB" w:rsidP="006E1B1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>
        <w:rPr>
          <w:rFonts w:ascii="Times New Roman" w:hAnsi="Times New Roman" w:cs="Times New Roman"/>
        </w:rPr>
        <w:t xml:space="preserve">Assist </w:t>
      </w:r>
      <w:proofErr w:type="gramStart"/>
      <w:r>
        <w:rPr>
          <w:rFonts w:ascii="Times New Roman" w:hAnsi="Times New Roman" w:cs="Times New Roman"/>
        </w:rPr>
        <w:t>client’s</w:t>
      </w:r>
      <w:proofErr w:type="gramEnd"/>
      <w:r>
        <w:rPr>
          <w:rFonts w:ascii="Times New Roman" w:hAnsi="Times New Roman" w:cs="Times New Roman"/>
        </w:rPr>
        <w:t xml:space="preserve"> with their activities of daily living</w:t>
      </w:r>
    </w:p>
    <w:p w14:paraId="0994DFF1" w14:textId="77777777" w:rsidR="006E1B14" w:rsidRDefault="006E1B14" w:rsidP="002B4B61">
      <w:pPr>
        <w:rPr>
          <w:rStyle w:val="SubtleReference"/>
          <w:rFonts w:ascii="Times New Roman" w:hAnsi="Times New Roman" w:cs="Times New Roman"/>
          <w:b w:val="0"/>
          <w:bCs/>
        </w:rPr>
      </w:pPr>
    </w:p>
    <w:p w14:paraId="478AC415" w14:textId="5BE27C6A" w:rsidR="002B4B61" w:rsidRPr="002B4B61" w:rsidRDefault="006E1B14" w:rsidP="002B4B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08/2014</w:t>
      </w:r>
      <w:r w:rsidR="002B4B61" w:rsidRPr="002B4B61">
        <w:rPr>
          <w:rFonts w:ascii="Times New Roman" w:hAnsi="Times New Roman" w:cs="Times New Roman"/>
        </w:rPr>
        <w:t xml:space="preserve"> – </w:t>
      </w:r>
      <w:r w:rsidR="00016CDB">
        <w:rPr>
          <w:rFonts w:ascii="Times New Roman" w:hAnsi="Times New Roman" w:cs="Times New Roman"/>
        </w:rPr>
        <w:t>04/2017</w:t>
      </w:r>
    </w:p>
    <w:p w14:paraId="672EE7DA" w14:textId="77777777" w:rsidR="00016CDB" w:rsidRDefault="00016CDB" w:rsidP="00016CDB">
      <w:pPr>
        <w:rPr>
          <w:rStyle w:val="SubtleReference"/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</w:rPr>
        <w:t>Unit Technician/Medical Assistant/Patient Care Technician</w:t>
      </w:r>
      <w:r w:rsidR="002B4B61" w:rsidRPr="002B4B61">
        <w:rPr>
          <w:rFonts w:ascii="Times New Roman" w:hAnsi="Times New Roman" w:cs="Times New Roman"/>
        </w:rPr>
        <w:t>,</w:t>
      </w:r>
      <w:r w:rsidR="002B4B61" w:rsidRPr="002B4B61">
        <w:rPr>
          <w:rFonts w:ascii="Times New Roman" w:hAnsi="Times New Roman" w:cs="Times New Roman"/>
          <w:b/>
          <w:bCs/>
        </w:rPr>
        <w:t xml:space="preserve"> </w:t>
      </w:r>
      <w:r>
        <w:rPr>
          <w:rStyle w:val="SubtleReference"/>
          <w:rFonts w:ascii="Times New Roman" w:hAnsi="Times New Roman" w:cs="Times New Roman"/>
          <w:b w:val="0"/>
          <w:bCs/>
        </w:rPr>
        <w:t>Parkland health and hospital system</w:t>
      </w:r>
    </w:p>
    <w:p w14:paraId="5E2A5ACB" w14:textId="77777777" w:rsidR="00016CDB" w:rsidRPr="00016CDB" w:rsidRDefault="00016CDB" w:rsidP="00016CD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016CDB">
        <w:rPr>
          <w:rFonts w:ascii="Times New Roman" w:hAnsi="Times New Roman" w:cs="Times New Roman"/>
        </w:rPr>
        <w:t>Worked in OBGYN clinic and emergency department</w:t>
      </w:r>
    </w:p>
    <w:p w14:paraId="2AB6F9B8" w14:textId="77777777" w:rsidR="0069496E" w:rsidRPr="0069496E" w:rsidRDefault="00016CDB" w:rsidP="006949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016CDB">
        <w:rPr>
          <w:rFonts w:ascii="Times New Roman" w:hAnsi="Times New Roman" w:cs="Times New Roman"/>
        </w:rPr>
        <w:t>Performed front and back office duties</w:t>
      </w:r>
    </w:p>
    <w:p w14:paraId="2FE8E045" w14:textId="77777777" w:rsidR="0069496E" w:rsidRPr="0069496E" w:rsidRDefault="00016CDB" w:rsidP="006949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9496E">
        <w:rPr>
          <w:rFonts w:ascii="Times New Roman" w:hAnsi="Times New Roman" w:cs="Times New Roman"/>
        </w:rPr>
        <w:t>Assist physicians and sonographer with chaperoning when needed</w:t>
      </w:r>
    </w:p>
    <w:p w14:paraId="247D6C20" w14:textId="77777777" w:rsidR="0069496E" w:rsidRPr="0069496E" w:rsidRDefault="00016CDB" w:rsidP="006949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9496E">
        <w:rPr>
          <w:rFonts w:ascii="Times New Roman" w:hAnsi="Times New Roman" w:cs="Times New Roman"/>
        </w:rPr>
        <w:t>Provided customer service to patients and their families</w:t>
      </w:r>
    </w:p>
    <w:p w14:paraId="50610666" w14:textId="77777777" w:rsidR="0069496E" w:rsidRPr="0069496E" w:rsidRDefault="00016CDB" w:rsidP="006949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9496E">
        <w:rPr>
          <w:rFonts w:ascii="Times New Roman" w:hAnsi="Times New Roman" w:cs="Times New Roman"/>
        </w:rPr>
        <w:t>Performed clerical and administrative task</w:t>
      </w:r>
    </w:p>
    <w:p w14:paraId="77D2273C" w14:textId="77777777" w:rsidR="0069496E" w:rsidRPr="0069496E" w:rsidRDefault="00016CDB" w:rsidP="006949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9496E">
        <w:rPr>
          <w:rFonts w:ascii="Times New Roman" w:hAnsi="Times New Roman" w:cs="Times New Roman"/>
        </w:rPr>
        <w:t xml:space="preserve">Performed blood draws, needle sticks finger sticks blood glucose testing, pregnancy testing </w:t>
      </w:r>
      <w:proofErr w:type="spellStart"/>
      <w:r w:rsidRPr="0069496E">
        <w:rPr>
          <w:rFonts w:ascii="Times New Roman" w:hAnsi="Times New Roman" w:cs="Times New Roman"/>
        </w:rPr>
        <w:t>etc</w:t>
      </w:r>
      <w:proofErr w:type="spellEnd"/>
      <w:r w:rsidRPr="0069496E">
        <w:rPr>
          <w:rFonts w:ascii="Times New Roman" w:hAnsi="Times New Roman" w:cs="Times New Roman"/>
        </w:rPr>
        <w:t>…</w:t>
      </w:r>
    </w:p>
    <w:p w14:paraId="7C5115A0" w14:textId="77777777" w:rsidR="0069496E" w:rsidRPr="0069496E" w:rsidRDefault="00016CDB" w:rsidP="006949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9496E">
        <w:rPr>
          <w:rFonts w:ascii="Times New Roman" w:hAnsi="Times New Roman" w:cs="Times New Roman"/>
        </w:rPr>
        <w:t xml:space="preserve">Administered injections and vaccinations </w:t>
      </w:r>
    </w:p>
    <w:p w14:paraId="7195A5C2" w14:textId="77777777" w:rsidR="0069496E" w:rsidRPr="0069496E" w:rsidRDefault="00016CDB" w:rsidP="006949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9496E">
        <w:rPr>
          <w:rFonts w:ascii="Times New Roman" w:hAnsi="Times New Roman" w:cs="Times New Roman"/>
        </w:rPr>
        <w:t>Clean rooms after patients, stock and restock</w:t>
      </w:r>
    </w:p>
    <w:p w14:paraId="35CFEDC7" w14:textId="553A51F0" w:rsidR="00016CDB" w:rsidRPr="0069496E" w:rsidRDefault="0069496E" w:rsidP="0069496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>
        <w:rPr>
          <w:rFonts w:ascii="Times New Roman" w:hAnsi="Times New Roman" w:cs="Times New Roman"/>
        </w:rPr>
        <w:t>Performed p</w:t>
      </w:r>
      <w:r w:rsidR="00016CDB" w:rsidRPr="0069496E">
        <w:rPr>
          <w:rFonts w:ascii="Times New Roman" w:hAnsi="Times New Roman" w:cs="Times New Roman"/>
        </w:rPr>
        <w:t>atient registration</w:t>
      </w:r>
    </w:p>
    <w:p w14:paraId="294E0154" w14:textId="098A72D7" w:rsidR="002B4B61" w:rsidRPr="002B4B61" w:rsidRDefault="002B4B61" w:rsidP="002B4B61">
      <w:pPr>
        <w:rPr>
          <w:rFonts w:ascii="Times New Roman" w:hAnsi="Times New Roman" w:cs="Times New Roman"/>
        </w:rPr>
      </w:pPr>
      <w:r w:rsidRPr="002B4B61">
        <w:rPr>
          <w:rFonts w:ascii="Times New Roman" w:hAnsi="Times New Roman" w:cs="Times New Roman"/>
        </w:rPr>
        <w:t>0</w:t>
      </w:r>
      <w:r w:rsidR="0069496E">
        <w:rPr>
          <w:rFonts w:ascii="Times New Roman" w:hAnsi="Times New Roman" w:cs="Times New Roman"/>
        </w:rPr>
        <w:t>3</w:t>
      </w:r>
      <w:r w:rsidRPr="002B4B61">
        <w:rPr>
          <w:rFonts w:ascii="Times New Roman" w:hAnsi="Times New Roman" w:cs="Times New Roman"/>
        </w:rPr>
        <w:t>/201</w:t>
      </w:r>
      <w:r w:rsidR="0069496E">
        <w:rPr>
          <w:rFonts w:ascii="Times New Roman" w:hAnsi="Times New Roman" w:cs="Times New Roman"/>
        </w:rPr>
        <w:t>5</w:t>
      </w:r>
      <w:r w:rsidRPr="002B4B61">
        <w:rPr>
          <w:rFonts w:ascii="Times New Roman" w:hAnsi="Times New Roman" w:cs="Times New Roman"/>
        </w:rPr>
        <w:t xml:space="preserve"> – </w:t>
      </w:r>
      <w:r w:rsidR="0069496E">
        <w:rPr>
          <w:rFonts w:ascii="Times New Roman" w:hAnsi="Times New Roman" w:cs="Times New Roman"/>
        </w:rPr>
        <w:t>08/2016</w:t>
      </w:r>
    </w:p>
    <w:p w14:paraId="4FE769F6" w14:textId="77777777" w:rsidR="0069496E" w:rsidRDefault="0069496E" w:rsidP="0069496E">
      <w:pPr>
        <w:rPr>
          <w:rStyle w:val="SubtleReference"/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</w:rPr>
        <w:t>Healthcare Unit Coordinator/</w:t>
      </w:r>
      <w:r w:rsidR="002B4B61" w:rsidRPr="002B4B61">
        <w:rPr>
          <w:rFonts w:ascii="Times New Roman" w:hAnsi="Times New Roman" w:cs="Times New Roman"/>
        </w:rPr>
        <w:t>Patient Care Technician,</w:t>
      </w:r>
      <w:r w:rsidR="002B4B61" w:rsidRPr="002B4B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4B61" w:rsidRPr="002B4B61">
        <w:rPr>
          <w:rStyle w:val="SubtleReference"/>
          <w:rFonts w:ascii="Times New Roman" w:hAnsi="Times New Roman" w:cs="Times New Roman"/>
          <w:b w:val="0"/>
          <w:bCs/>
        </w:rPr>
        <w:t>ut</w:t>
      </w:r>
      <w:proofErr w:type="spellEnd"/>
      <w:r w:rsidR="002B4B61" w:rsidRPr="002B4B61">
        <w:rPr>
          <w:rStyle w:val="SubtleReference"/>
          <w:rFonts w:ascii="Times New Roman" w:hAnsi="Times New Roman" w:cs="Times New Roman"/>
          <w:b w:val="0"/>
          <w:bCs/>
        </w:rPr>
        <w:t xml:space="preserve"> southwestern medical center</w:t>
      </w:r>
    </w:p>
    <w:p w14:paraId="196E9C5F" w14:textId="77777777" w:rsidR="0069496E" w:rsidRPr="0069496E" w:rsidRDefault="0069496E" w:rsidP="006949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9496E">
        <w:rPr>
          <w:rFonts w:ascii="Times New Roman" w:hAnsi="Times New Roman" w:cs="Times New Roman"/>
        </w:rPr>
        <w:t xml:space="preserve">Communicate with doctors, physicians, nurses etc.… in the PRE-Surgery </w:t>
      </w:r>
    </w:p>
    <w:p w14:paraId="0DDE22E9" w14:textId="77777777" w:rsidR="0069496E" w:rsidRPr="0069496E" w:rsidRDefault="0069496E" w:rsidP="006949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9496E">
        <w:rPr>
          <w:rFonts w:ascii="Times New Roman" w:hAnsi="Times New Roman" w:cs="Times New Roman"/>
        </w:rPr>
        <w:t xml:space="preserve">Schedule/reschedule/cancel </w:t>
      </w:r>
      <w:proofErr w:type="gramStart"/>
      <w:r w:rsidRPr="0069496E">
        <w:rPr>
          <w:rFonts w:ascii="Times New Roman" w:hAnsi="Times New Roman" w:cs="Times New Roman"/>
        </w:rPr>
        <w:t>patients</w:t>
      </w:r>
      <w:proofErr w:type="gramEnd"/>
      <w:r w:rsidRPr="0069496E">
        <w:rPr>
          <w:rFonts w:ascii="Times New Roman" w:hAnsi="Times New Roman" w:cs="Times New Roman"/>
        </w:rPr>
        <w:t xml:space="preserve"> appointments as requested</w:t>
      </w:r>
    </w:p>
    <w:p w14:paraId="2F6A92B2" w14:textId="77777777" w:rsidR="0069496E" w:rsidRPr="0069496E" w:rsidRDefault="0069496E" w:rsidP="006949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9496E">
        <w:rPr>
          <w:rFonts w:ascii="Times New Roman" w:hAnsi="Times New Roman" w:cs="Times New Roman"/>
        </w:rPr>
        <w:t xml:space="preserve">Greet visitors, staff </w:t>
      </w:r>
      <w:proofErr w:type="spellStart"/>
      <w:r w:rsidRPr="0069496E">
        <w:rPr>
          <w:rFonts w:ascii="Times New Roman" w:hAnsi="Times New Roman" w:cs="Times New Roman"/>
        </w:rPr>
        <w:t>etc</w:t>
      </w:r>
      <w:proofErr w:type="spellEnd"/>
      <w:r w:rsidRPr="0069496E">
        <w:rPr>
          <w:rFonts w:ascii="Times New Roman" w:hAnsi="Times New Roman" w:cs="Times New Roman"/>
        </w:rPr>
        <w:t>…. Communicate between different departments and healthcare team to assure proper care of patient</w:t>
      </w:r>
    </w:p>
    <w:p w14:paraId="7B0187D7" w14:textId="77777777" w:rsidR="0069496E" w:rsidRPr="0069496E" w:rsidRDefault="0069496E" w:rsidP="006949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>
        <w:rPr>
          <w:rFonts w:ascii="Times New Roman" w:hAnsi="Times New Roman" w:cs="Times New Roman"/>
        </w:rPr>
        <w:t>P</w:t>
      </w:r>
      <w:r w:rsidRPr="0069496E">
        <w:rPr>
          <w:rFonts w:ascii="Times New Roman" w:hAnsi="Times New Roman" w:cs="Times New Roman"/>
        </w:rPr>
        <w:t xml:space="preserve">erformed customer service, clerical and administrative task… data entry, copying, faxing, scanning, sending out memos and correspondence, </w:t>
      </w:r>
      <w:proofErr w:type="spellStart"/>
      <w:r w:rsidRPr="0069496E">
        <w:rPr>
          <w:rFonts w:ascii="Times New Roman" w:hAnsi="Times New Roman" w:cs="Times New Roman"/>
        </w:rPr>
        <w:t>etc</w:t>
      </w:r>
      <w:proofErr w:type="spellEnd"/>
      <w:r w:rsidRPr="0069496E">
        <w:rPr>
          <w:rFonts w:ascii="Times New Roman" w:hAnsi="Times New Roman" w:cs="Times New Roman"/>
        </w:rPr>
        <w:t xml:space="preserve">… </w:t>
      </w:r>
    </w:p>
    <w:p w14:paraId="6B3F3394" w14:textId="77777777" w:rsidR="0069496E" w:rsidRPr="0069496E" w:rsidRDefault="0069496E" w:rsidP="006949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9496E">
        <w:rPr>
          <w:rFonts w:ascii="Times New Roman" w:hAnsi="Times New Roman" w:cs="Times New Roman"/>
        </w:rPr>
        <w:t>Organize, file and prepared patients charts and medical records</w:t>
      </w:r>
    </w:p>
    <w:p w14:paraId="2E87DE58" w14:textId="77777777" w:rsidR="0069496E" w:rsidRPr="0069496E" w:rsidRDefault="0069496E" w:rsidP="006949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9496E">
        <w:rPr>
          <w:rFonts w:ascii="Times New Roman" w:hAnsi="Times New Roman" w:cs="Times New Roman"/>
        </w:rPr>
        <w:t>Cross-trained in other areas of different departments</w:t>
      </w:r>
    </w:p>
    <w:p w14:paraId="747E91E2" w14:textId="77777777" w:rsidR="0069496E" w:rsidRPr="0069496E" w:rsidRDefault="0069496E" w:rsidP="006949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69496E">
        <w:rPr>
          <w:rFonts w:ascii="Times New Roman" w:hAnsi="Times New Roman" w:cs="Times New Roman"/>
        </w:rPr>
        <w:t xml:space="preserve">Clean, stock and prepare rooms after discharge of </w:t>
      </w:r>
      <w:proofErr w:type="spellStart"/>
      <w:r w:rsidRPr="0069496E">
        <w:rPr>
          <w:rFonts w:ascii="Times New Roman" w:hAnsi="Times New Roman" w:cs="Times New Roman"/>
        </w:rPr>
        <w:t>patientObtain</w:t>
      </w:r>
      <w:proofErr w:type="spellEnd"/>
      <w:r w:rsidRPr="0069496E">
        <w:rPr>
          <w:rFonts w:ascii="Times New Roman" w:hAnsi="Times New Roman" w:cs="Times New Roman"/>
        </w:rPr>
        <w:t xml:space="preserve"> patients vitals, I/O, glucometer checks, weights</w:t>
      </w:r>
    </w:p>
    <w:p w14:paraId="2E8AAD48" w14:textId="74780450" w:rsidR="0069496E" w:rsidRPr="0069496E" w:rsidRDefault="0069496E" w:rsidP="0069496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>
        <w:rPr>
          <w:rFonts w:ascii="Times New Roman" w:hAnsi="Times New Roman" w:cs="Times New Roman"/>
        </w:rPr>
        <w:t>T</w:t>
      </w:r>
      <w:r w:rsidRPr="0069496E">
        <w:rPr>
          <w:rFonts w:ascii="Times New Roman" w:hAnsi="Times New Roman" w:cs="Times New Roman"/>
        </w:rPr>
        <w:t>ransport patient via wheelchair, stretcher to another floor</w:t>
      </w:r>
    </w:p>
    <w:p w14:paraId="7D055876" w14:textId="47E783F2" w:rsidR="002B4B61" w:rsidRPr="002B4B61" w:rsidRDefault="004016B9" w:rsidP="002B4B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2B4B61" w:rsidRPr="002B4B61">
        <w:rPr>
          <w:rFonts w:ascii="Times New Roman" w:hAnsi="Times New Roman" w:cs="Times New Roman"/>
        </w:rPr>
        <w:t>/201</w:t>
      </w:r>
      <w:r>
        <w:rPr>
          <w:rFonts w:ascii="Times New Roman" w:hAnsi="Times New Roman" w:cs="Times New Roman"/>
        </w:rPr>
        <w:t>7</w:t>
      </w:r>
      <w:r w:rsidR="002B4B61" w:rsidRPr="002B4B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(staffing Agency)</w:t>
      </w:r>
    </w:p>
    <w:p w14:paraId="42EB7318" w14:textId="77777777" w:rsidR="004016B9" w:rsidRDefault="0069496E" w:rsidP="004016B9">
      <w:pPr>
        <w:rPr>
          <w:rStyle w:val="SubtleReference"/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</w:rPr>
        <w:t>Medical Assistant</w:t>
      </w:r>
      <w:r w:rsidR="002B4B61" w:rsidRPr="002B4B61">
        <w:rPr>
          <w:rFonts w:ascii="Times New Roman" w:hAnsi="Times New Roman" w:cs="Times New Roman"/>
        </w:rPr>
        <w:t>,</w:t>
      </w:r>
      <w:r w:rsidR="002B4B61" w:rsidRPr="002B4B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016B9">
        <w:rPr>
          <w:rStyle w:val="SubtleReference"/>
          <w:rFonts w:ascii="Times New Roman" w:hAnsi="Times New Roman" w:cs="Times New Roman"/>
          <w:b w:val="0"/>
          <w:bCs/>
        </w:rPr>
        <w:t>cn</w:t>
      </w:r>
      <w:proofErr w:type="spellEnd"/>
      <w:r w:rsidR="004016B9">
        <w:rPr>
          <w:rStyle w:val="SubtleReference"/>
          <w:rFonts w:ascii="Times New Roman" w:hAnsi="Times New Roman" w:cs="Times New Roman"/>
          <w:b w:val="0"/>
          <w:bCs/>
        </w:rPr>
        <w:t xml:space="preserve"> staffing</w:t>
      </w:r>
    </w:p>
    <w:p w14:paraId="76B0A4AC" w14:textId="77777777" w:rsidR="004016B9" w:rsidRPr="004016B9" w:rsidRDefault="0069496E" w:rsidP="004016B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4016B9">
        <w:rPr>
          <w:rFonts w:ascii="Times New Roman" w:hAnsi="Times New Roman" w:cs="Times New Roman"/>
        </w:rPr>
        <w:t xml:space="preserve">Worked in Family Medicine </w:t>
      </w:r>
    </w:p>
    <w:p w14:paraId="0C14A7A2" w14:textId="77777777" w:rsidR="004016B9" w:rsidRPr="004016B9" w:rsidRDefault="0069496E" w:rsidP="004016B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4016B9">
        <w:rPr>
          <w:rFonts w:ascii="Times New Roman" w:hAnsi="Times New Roman" w:cs="Times New Roman"/>
        </w:rPr>
        <w:t>Administered injections and vaccination</w:t>
      </w:r>
      <w:r w:rsidR="004016B9">
        <w:rPr>
          <w:rFonts w:ascii="Times New Roman" w:hAnsi="Times New Roman" w:cs="Times New Roman"/>
        </w:rPr>
        <w:t>s</w:t>
      </w:r>
    </w:p>
    <w:p w14:paraId="074E6838" w14:textId="77777777" w:rsidR="004016B9" w:rsidRPr="004016B9" w:rsidRDefault="0069496E" w:rsidP="004016B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4016B9">
        <w:rPr>
          <w:rFonts w:ascii="Times New Roman" w:hAnsi="Times New Roman" w:cs="Times New Roman"/>
        </w:rPr>
        <w:t>Review patients charts and update medical history if needed</w:t>
      </w:r>
    </w:p>
    <w:p w14:paraId="60A65179" w14:textId="77777777" w:rsidR="004016B9" w:rsidRPr="004016B9" w:rsidRDefault="0069496E" w:rsidP="004016B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4016B9">
        <w:rPr>
          <w:rFonts w:ascii="Times New Roman" w:hAnsi="Times New Roman" w:cs="Times New Roman"/>
        </w:rPr>
        <w:t xml:space="preserve">Performed EKG, vital signs, phlebotomy, </w:t>
      </w:r>
      <w:proofErr w:type="spellStart"/>
      <w:r w:rsidRPr="004016B9">
        <w:rPr>
          <w:rFonts w:ascii="Times New Roman" w:hAnsi="Times New Roman" w:cs="Times New Roman"/>
        </w:rPr>
        <w:t>etc</w:t>
      </w:r>
      <w:proofErr w:type="spellEnd"/>
      <w:r w:rsidRPr="004016B9">
        <w:rPr>
          <w:rFonts w:ascii="Times New Roman" w:hAnsi="Times New Roman" w:cs="Times New Roman"/>
        </w:rPr>
        <w:t>…</w:t>
      </w:r>
    </w:p>
    <w:p w14:paraId="21AE5263" w14:textId="77777777" w:rsidR="004016B9" w:rsidRPr="004016B9" w:rsidRDefault="0069496E" w:rsidP="004016B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4016B9">
        <w:rPr>
          <w:rFonts w:ascii="Times New Roman" w:hAnsi="Times New Roman" w:cs="Times New Roman"/>
        </w:rPr>
        <w:t xml:space="preserve">Prepare patients for examinations </w:t>
      </w:r>
    </w:p>
    <w:p w14:paraId="16E8E5E9" w14:textId="77777777" w:rsidR="004016B9" w:rsidRPr="004016B9" w:rsidRDefault="0069496E" w:rsidP="004016B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4016B9">
        <w:rPr>
          <w:rFonts w:ascii="Times New Roman" w:hAnsi="Times New Roman" w:cs="Times New Roman"/>
        </w:rPr>
        <w:t>Clean, stock and prepare exam rooms for physicians</w:t>
      </w:r>
    </w:p>
    <w:p w14:paraId="79882D18" w14:textId="77777777" w:rsidR="004016B9" w:rsidRPr="004016B9" w:rsidRDefault="0069496E" w:rsidP="004016B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4016B9">
        <w:rPr>
          <w:rFonts w:ascii="Times New Roman" w:hAnsi="Times New Roman" w:cs="Times New Roman"/>
        </w:rPr>
        <w:t>Cross train in both front and back office</w:t>
      </w:r>
    </w:p>
    <w:p w14:paraId="2042DBA9" w14:textId="33BD202D" w:rsidR="0069496E" w:rsidRPr="004016B9" w:rsidRDefault="0069496E" w:rsidP="004016B9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Cs/>
          <w:smallCaps/>
          <w:color w:val="595959" w:themeColor="text1" w:themeTint="A6"/>
        </w:rPr>
      </w:pPr>
      <w:r w:rsidRPr="004016B9">
        <w:rPr>
          <w:rFonts w:ascii="Times New Roman" w:hAnsi="Times New Roman" w:cs="Times New Roman"/>
        </w:rPr>
        <w:t>Prepare patients charts for medical records</w:t>
      </w:r>
    </w:p>
    <w:p w14:paraId="7B3734AF" w14:textId="77777777" w:rsidR="004016B9" w:rsidRPr="004016B9" w:rsidRDefault="004016B9" w:rsidP="004016B9">
      <w:pPr>
        <w:rPr>
          <w:rFonts w:ascii="Times New Roman" w:hAnsi="Times New Roman" w:cs="Times New Roman"/>
        </w:rPr>
      </w:pPr>
      <w:r w:rsidRPr="004016B9">
        <w:rPr>
          <w:rFonts w:ascii="Times New Roman" w:hAnsi="Times New Roman" w:cs="Times New Roman"/>
        </w:rPr>
        <w:t>10/2013 – 07/2014</w:t>
      </w:r>
    </w:p>
    <w:p w14:paraId="7CF4ADD5" w14:textId="5B0FD3D1" w:rsidR="004016B9" w:rsidRPr="004016B9" w:rsidRDefault="004016B9" w:rsidP="004016B9">
      <w:pPr>
        <w:rPr>
          <w:rStyle w:val="SubtleReference"/>
          <w:rFonts w:ascii="Times New Roman" w:hAnsi="Times New Roman" w:cs="Times New Roman"/>
          <w:b w:val="0"/>
          <w:smallCaps w:val="0"/>
          <w:color w:val="404040" w:themeColor="text1" w:themeTint="BF"/>
        </w:rPr>
      </w:pPr>
      <w:r w:rsidRPr="004016B9">
        <w:rPr>
          <w:rFonts w:ascii="Times New Roman" w:hAnsi="Times New Roman" w:cs="Times New Roman"/>
        </w:rPr>
        <w:t>Certified Nurse Assistant</w:t>
      </w:r>
      <w:r w:rsidR="002B4B61" w:rsidRPr="004016B9">
        <w:rPr>
          <w:rFonts w:ascii="Times New Roman" w:hAnsi="Times New Roman" w:cs="Times New Roman"/>
        </w:rPr>
        <w:t>,</w:t>
      </w:r>
      <w:r w:rsidR="002B4B61" w:rsidRPr="004016B9">
        <w:rPr>
          <w:rFonts w:ascii="Times New Roman" w:hAnsi="Times New Roman" w:cs="Times New Roman"/>
          <w:b/>
          <w:bCs/>
        </w:rPr>
        <w:t xml:space="preserve"> </w:t>
      </w:r>
      <w:r w:rsidRPr="004016B9">
        <w:rPr>
          <w:rStyle w:val="SubtleReference"/>
          <w:rFonts w:ascii="Times New Roman" w:hAnsi="Times New Roman" w:cs="Times New Roman"/>
          <w:b w:val="0"/>
          <w:bCs/>
        </w:rPr>
        <w:t>Arbor house</w:t>
      </w:r>
    </w:p>
    <w:p w14:paraId="04A6B144" w14:textId="77777777" w:rsidR="004016B9" w:rsidRDefault="004016B9" w:rsidP="004016B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4016B9">
        <w:rPr>
          <w:rFonts w:ascii="Times New Roman" w:hAnsi="Times New Roman" w:cs="Times New Roman"/>
        </w:rPr>
        <w:t>Worked with residents dealing with Alzheimer and Dementia</w:t>
      </w:r>
    </w:p>
    <w:p w14:paraId="7CFF7A2B" w14:textId="7DFA63ED" w:rsidR="004016B9" w:rsidRDefault="004016B9" w:rsidP="004016B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4016B9">
        <w:rPr>
          <w:rFonts w:ascii="Times New Roman" w:hAnsi="Times New Roman" w:cs="Times New Roman"/>
        </w:rPr>
        <w:t>Take and record vital signs</w:t>
      </w:r>
      <w:r>
        <w:rPr>
          <w:rFonts w:ascii="Times New Roman" w:hAnsi="Times New Roman" w:cs="Times New Roman"/>
        </w:rPr>
        <w:t xml:space="preserve">, report changes within </w:t>
      </w:r>
      <w:proofErr w:type="spellStart"/>
      <w:proofErr w:type="gramStart"/>
      <w:r>
        <w:rPr>
          <w:rFonts w:ascii="Times New Roman" w:hAnsi="Times New Roman" w:cs="Times New Roman"/>
        </w:rPr>
        <w:t>patients</w:t>
      </w:r>
      <w:proofErr w:type="spellEnd"/>
      <w:proofErr w:type="gramEnd"/>
      <w:r>
        <w:rPr>
          <w:rFonts w:ascii="Times New Roman" w:hAnsi="Times New Roman" w:cs="Times New Roman"/>
        </w:rPr>
        <w:t xml:space="preserve"> condition</w:t>
      </w:r>
    </w:p>
    <w:p w14:paraId="0FE83FD8" w14:textId="479F90A3" w:rsidR="006F3260" w:rsidRPr="004016B9" w:rsidRDefault="004016B9" w:rsidP="004016B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4016B9">
        <w:rPr>
          <w:rFonts w:ascii="Times New Roman" w:hAnsi="Times New Roman" w:cs="Times New Roman"/>
        </w:rPr>
        <w:t xml:space="preserve">Assist with meal preparation, transfers, ambulation, personal care </w:t>
      </w:r>
      <w:proofErr w:type="gramStart"/>
      <w:r w:rsidRPr="004016B9">
        <w:rPr>
          <w:rFonts w:ascii="Times New Roman" w:hAnsi="Times New Roman" w:cs="Times New Roman"/>
        </w:rPr>
        <w:t>etc.</w:t>
      </w:r>
      <w:r>
        <w:rPr>
          <w:rFonts w:ascii="Times New Roman" w:hAnsi="Times New Roman" w:cs="Times New Roman"/>
        </w:rPr>
        <w:t>.</w:t>
      </w:r>
      <w:bookmarkEnd w:id="0"/>
      <w:proofErr w:type="gramEnd"/>
    </w:p>
    <w:p w14:paraId="1FB857FF" w14:textId="47DA7660" w:rsidR="009F6935" w:rsidRDefault="009F6935" w:rsidP="009F6935">
      <w:pPr>
        <w:pStyle w:val="ListBullet"/>
        <w:numPr>
          <w:ilvl w:val="0"/>
          <w:numId w:val="0"/>
        </w:numPr>
        <w:ind w:left="2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Education</w:t>
      </w:r>
    </w:p>
    <w:p w14:paraId="3C6BB239" w14:textId="10C83E18" w:rsidR="004016B9" w:rsidRPr="004016B9" w:rsidRDefault="00292FF9" w:rsidP="00401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7/2019-current</w:t>
      </w:r>
    </w:p>
    <w:p w14:paraId="22FC1984" w14:textId="67774CE3" w:rsidR="004016B9" w:rsidRDefault="00292FF9" w:rsidP="004016B9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West Coast University…. Dallas, TX                          </w:t>
      </w:r>
    </w:p>
    <w:p w14:paraId="08A6B9A4" w14:textId="620C21EA" w:rsidR="00292FF9" w:rsidRDefault="00292FF9" w:rsidP="00292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05/2003</w:t>
      </w:r>
    </w:p>
    <w:p w14:paraId="067E017A" w14:textId="68AE8010" w:rsidR="00292FF9" w:rsidRDefault="00292FF9" w:rsidP="00292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Ferris High School…. Ferris, TX                          </w:t>
      </w:r>
      <w:r w:rsidR="002836CF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Diploma</w:t>
      </w:r>
    </w:p>
    <w:p w14:paraId="481ED632" w14:textId="3E467B96" w:rsidR="00292FF9" w:rsidRPr="004016B9" w:rsidRDefault="00292FF9" w:rsidP="00292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03/2004</w:t>
      </w:r>
    </w:p>
    <w:p w14:paraId="6B17FB3C" w14:textId="5DB39557" w:rsidR="00292FF9" w:rsidRPr="004016B9" w:rsidRDefault="00292FF9" w:rsidP="00292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BAH Career Institute…. Dallas, TX                      </w:t>
      </w:r>
      <w:r w:rsidR="002836CF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Certification… </w:t>
      </w:r>
      <w:r w:rsidRPr="00292FF9">
        <w:rPr>
          <w:rFonts w:ascii="Times New Roman" w:hAnsi="Times New Roman" w:cs="Times New Roman"/>
          <w:highlight w:val="red"/>
        </w:rPr>
        <w:t>(NA0008978475)</w:t>
      </w:r>
    </w:p>
    <w:p w14:paraId="7F2C8651" w14:textId="56A529B8" w:rsidR="00292FF9" w:rsidRDefault="00292FF9" w:rsidP="00292FF9">
      <w:pPr>
        <w:rPr>
          <w:rFonts w:ascii="Times New Roman" w:hAnsi="Times New Roman" w:cs="Times New Roman"/>
        </w:rPr>
      </w:pPr>
      <w:r w:rsidRPr="004016B9">
        <w:rPr>
          <w:rFonts w:ascii="Times New Roman" w:hAnsi="Times New Roman" w:cs="Times New Roman"/>
        </w:rPr>
        <w:t>10/2014</w:t>
      </w:r>
    </w:p>
    <w:p w14:paraId="0D3D1268" w14:textId="7DA53383" w:rsidR="00292FF9" w:rsidRPr="004016B9" w:rsidRDefault="00292FF9" w:rsidP="00292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Texas Center for Massage Therapy…. Arlington, TX</w:t>
      </w:r>
      <w:r w:rsidR="002836CF">
        <w:rPr>
          <w:rFonts w:ascii="Times New Roman" w:hAnsi="Times New Roman" w:cs="Times New Roman"/>
        </w:rPr>
        <w:t xml:space="preserve">         Diploma</w:t>
      </w:r>
    </w:p>
    <w:p w14:paraId="0115F306" w14:textId="77777777" w:rsidR="009F6935" w:rsidRPr="009F6935" w:rsidRDefault="009F6935" w:rsidP="009F6935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</w:rPr>
      </w:pPr>
    </w:p>
    <w:p w14:paraId="1CF8A489" w14:textId="296B0A98" w:rsidR="006270A9" w:rsidRPr="00D10098" w:rsidRDefault="00D10098" w:rsidP="009F6935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Skills and Abilities</w:t>
      </w:r>
    </w:p>
    <w:p w14:paraId="09CCD1CC" w14:textId="0A823E31" w:rsidR="006270A9" w:rsidRDefault="00D10098">
      <w:pPr>
        <w:pStyle w:val="ListBullet"/>
        <w:rPr>
          <w:rFonts w:ascii="Times New Roman" w:hAnsi="Times New Roman" w:cs="Times New Roman"/>
        </w:rPr>
      </w:pPr>
      <w:r w:rsidRPr="004470BC">
        <w:rPr>
          <w:rFonts w:ascii="Times New Roman" w:hAnsi="Times New Roman" w:cs="Times New Roman"/>
        </w:rPr>
        <w:t>Goal oriented, persistent</w:t>
      </w:r>
    </w:p>
    <w:p w14:paraId="41989087" w14:textId="09F686A8" w:rsidR="009F6935" w:rsidRPr="004470BC" w:rsidRDefault="009F6935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working with different insurance carriers (commercial)</w:t>
      </w:r>
    </w:p>
    <w:p w14:paraId="1199312A" w14:textId="77777777" w:rsidR="00D10098" w:rsidRPr="004470BC" w:rsidRDefault="00D10098">
      <w:pPr>
        <w:pStyle w:val="ListBullet"/>
        <w:rPr>
          <w:rFonts w:ascii="Times New Roman" w:hAnsi="Times New Roman" w:cs="Times New Roman"/>
        </w:rPr>
      </w:pPr>
      <w:r w:rsidRPr="004470BC">
        <w:rPr>
          <w:rFonts w:ascii="Times New Roman" w:hAnsi="Times New Roman" w:cs="Times New Roman"/>
        </w:rPr>
        <w:t>Proficient in MS Word, Excel, Power point</w:t>
      </w:r>
    </w:p>
    <w:p w14:paraId="3CFFD89F" w14:textId="7AAEC55F" w:rsidR="00D10098" w:rsidRPr="004470BC" w:rsidRDefault="00D10098">
      <w:pPr>
        <w:pStyle w:val="ListBullet"/>
        <w:rPr>
          <w:rFonts w:ascii="Times New Roman" w:hAnsi="Times New Roman" w:cs="Times New Roman"/>
        </w:rPr>
      </w:pPr>
      <w:r w:rsidRPr="004470BC">
        <w:rPr>
          <w:rFonts w:ascii="Times New Roman" w:hAnsi="Times New Roman" w:cs="Times New Roman"/>
        </w:rPr>
        <w:t>Knowledge working with Epic</w:t>
      </w:r>
      <w:r w:rsidR="002836CF">
        <w:rPr>
          <w:rFonts w:ascii="Times New Roman" w:hAnsi="Times New Roman" w:cs="Times New Roman"/>
        </w:rPr>
        <w:t xml:space="preserve">, Cisco, Re condo </w:t>
      </w:r>
      <w:r w:rsidRPr="004470BC">
        <w:rPr>
          <w:rFonts w:ascii="Times New Roman" w:hAnsi="Times New Roman" w:cs="Times New Roman"/>
        </w:rPr>
        <w:t>system</w:t>
      </w:r>
      <w:bookmarkStart w:id="1" w:name="_GoBack"/>
      <w:bookmarkEnd w:id="1"/>
    </w:p>
    <w:p w14:paraId="3E2626BA" w14:textId="77777777" w:rsidR="00D10098" w:rsidRPr="004470BC" w:rsidRDefault="00D10098">
      <w:pPr>
        <w:pStyle w:val="ListBullet"/>
        <w:rPr>
          <w:rFonts w:ascii="Times New Roman" w:hAnsi="Times New Roman" w:cs="Times New Roman"/>
        </w:rPr>
      </w:pPr>
      <w:r w:rsidRPr="004470BC">
        <w:rPr>
          <w:rFonts w:ascii="Times New Roman" w:hAnsi="Times New Roman" w:cs="Times New Roman"/>
        </w:rPr>
        <w:t xml:space="preserve">Self </w:t>
      </w:r>
      <w:r w:rsidR="00491B7B" w:rsidRPr="004470BC">
        <w:rPr>
          <w:rFonts w:ascii="Times New Roman" w:hAnsi="Times New Roman" w:cs="Times New Roman"/>
        </w:rPr>
        <w:t>-</w:t>
      </w:r>
      <w:r w:rsidRPr="004470BC">
        <w:rPr>
          <w:rFonts w:ascii="Times New Roman" w:hAnsi="Times New Roman" w:cs="Times New Roman"/>
        </w:rPr>
        <w:t>starter, responsible,</w:t>
      </w:r>
      <w:r w:rsidR="00491B7B" w:rsidRPr="004470BC">
        <w:rPr>
          <w:rFonts w:ascii="Times New Roman" w:hAnsi="Times New Roman" w:cs="Times New Roman"/>
        </w:rPr>
        <w:t xml:space="preserve"> </w:t>
      </w:r>
      <w:r w:rsidRPr="004470BC">
        <w:rPr>
          <w:rFonts w:ascii="Times New Roman" w:hAnsi="Times New Roman" w:cs="Times New Roman"/>
        </w:rPr>
        <w:t>self</w:t>
      </w:r>
      <w:r w:rsidR="00491B7B" w:rsidRPr="004470BC">
        <w:rPr>
          <w:rFonts w:ascii="Times New Roman" w:hAnsi="Times New Roman" w:cs="Times New Roman"/>
        </w:rPr>
        <w:t>-</w:t>
      </w:r>
      <w:r w:rsidRPr="004470BC">
        <w:rPr>
          <w:rFonts w:ascii="Times New Roman" w:hAnsi="Times New Roman" w:cs="Times New Roman"/>
        </w:rPr>
        <w:t xml:space="preserve"> mo</w:t>
      </w:r>
      <w:r w:rsidR="00491B7B" w:rsidRPr="004470BC">
        <w:rPr>
          <w:rFonts w:ascii="Times New Roman" w:hAnsi="Times New Roman" w:cs="Times New Roman"/>
        </w:rPr>
        <w:t>tivated, precise in work, dependable, flexible</w:t>
      </w:r>
    </w:p>
    <w:p w14:paraId="58A874AD" w14:textId="77777777" w:rsidR="00491B7B" w:rsidRPr="004470BC" w:rsidRDefault="00491B7B" w:rsidP="00491B7B">
      <w:pPr>
        <w:pStyle w:val="ListBullet"/>
        <w:rPr>
          <w:rFonts w:ascii="Times New Roman" w:hAnsi="Times New Roman" w:cs="Times New Roman"/>
        </w:rPr>
      </w:pPr>
      <w:r w:rsidRPr="004470BC">
        <w:rPr>
          <w:rFonts w:ascii="Times New Roman" w:hAnsi="Times New Roman" w:cs="Times New Roman"/>
        </w:rPr>
        <w:t>Excellent interpersonal and communication skills both verbal and written</w:t>
      </w:r>
    </w:p>
    <w:p w14:paraId="5190F926" w14:textId="77777777" w:rsidR="00491B7B" w:rsidRPr="004470BC" w:rsidRDefault="00491B7B" w:rsidP="00491B7B">
      <w:pPr>
        <w:pStyle w:val="ListBullet"/>
        <w:rPr>
          <w:rFonts w:ascii="Times New Roman" w:hAnsi="Times New Roman" w:cs="Times New Roman"/>
        </w:rPr>
      </w:pPr>
      <w:r w:rsidRPr="004470BC">
        <w:rPr>
          <w:rFonts w:ascii="Times New Roman" w:hAnsi="Times New Roman" w:cs="Times New Roman"/>
        </w:rPr>
        <w:t>Eager to learn new things, takes initiative to ensure that job gets done properly and efficiently</w:t>
      </w:r>
    </w:p>
    <w:p w14:paraId="41B2FAA6" w14:textId="77777777" w:rsidR="00491B7B" w:rsidRPr="004470BC" w:rsidRDefault="00491B7B" w:rsidP="00491B7B">
      <w:pPr>
        <w:pStyle w:val="ListBullet"/>
        <w:rPr>
          <w:rFonts w:ascii="Times New Roman" w:hAnsi="Times New Roman" w:cs="Times New Roman"/>
        </w:rPr>
      </w:pPr>
      <w:r w:rsidRPr="004470BC">
        <w:rPr>
          <w:rFonts w:ascii="Times New Roman" w:hAnsi="Times New Roman" w:cs="Times New Roman"/>
        </w:rPr>
        <w:t>Knowledge of medical terminology, ICD 9/10 codes and diagnosis, HIPPA and OSHA</w:t>
      </w:r>
    </w:p>
    <w:p w14:paraId="0A4695F7" w14:textId="77777777" w:rsidR="00491B7B" w:rsidRPr="004470BC" w:rsidRDefault="00491B7B" w:rsidP="00491B7B">
      <w:pPr>
        <w:pStyle w:val="ListBullet"/>
        <w:rPr>
          <w:rFonts w:ascii="Times New Roman" w:hAnsi="Times New Roman" w:cs="Times New Roman"/>
        </w:rPr>
      </w:pPr>
      <w:r w:rsidRPr="004470BC">
        <w:rPr>
          <w:rFonts w:ascii="Times New Roman" w:hAnsi="Times New Roman" w:cs="Times New Roman"/>
        </w:rPr>
        <w:t>Excellent customer service and clerical skills</w:t>
      </w:r>
    </w:p>
    <w:p w14:paraId="50F3C82C" w14:textId="511D97C3" w:rsidR="00706ED0" w:rsidRPr="004470BC" w:rsidRDefault="00706ED0" w:rsidP="00491B7B">
      <w:pPr>
        <w:pStyle w:val="ListBullet"/>
        <w:rPr>
          <w:rFonts w:ascii="Times New Roman" w:hAnsi="Times New Roman" w:cs="Times New Roman"/>
        </w:rPr>
      </w:pPr>
      <w:r w:rsidRPr="004470BC">
        <w:rPr>
          <w:rFonts w:ascii="Times New Roman" w:hAnsi="Times New Roman" w:cs="Times New Roman"/>
        </w:rPr>
        <w:t>Patient care focused, works well under pressure in a fast-past environment</w:t>
      </w:r>
    </w:p>
    <w:p w14:paraId="7753FE9C" w14:textId="6F95F8C8" w:rsidR="004470BC" w:rsidRPr="004470BC" w:rsidRDefault="004470BC" w:rsidP="00491B7B">
      <w:pPr>
        <w:pStyle w:val="ListBullet"/>
        <w:rPr>
          <w:rFonts w:ascii="Times New Roman" w:hAnsi="Times New Roman" w:cs="Times New Roman"/>
        </w:rPr>
      </w:pPr>
      <w:r w:rsidRPr="004470BC">
        <w:rPr>
          <w:rFonts w:ascii="Times New Roman" w:hAnsi="Times New Roman" w:cs="Times New Roman"/>
        </w:rPr>
        <w:t>Worked as Claims/Transaction SR processor for Blue Cross Blue Shield in 2009-2013</w:t>
      </w:r>
    </w:p>
    <w:p w14:paraId="3353169A" w14:textId="77777777" w:rsidR="00491B7B" w:rsidRPr="004470BC" w:rsidRDefault="00491B7B" w:rsidP="00491B7B">
      <w:pPr>
        <w:pStyle w:val="ListBullet"/>
        <w:rPr>
          <w:rFonts w:ascii="Times New Roman" w:hAnsi="Times New Roman" w:cs="Times New Roman"/>
        </w:rPr>
      </w:pPr>
      <w:r w:rsidRPr="004470BC">
        <w:rPr>
          <w:rFonts w:ascii="Times New Roman" w:hAnsi="Times New Roman" w:cs="Times New Roman"/>
        </w:rPr>
        <w:t>Worked as Unit Secretary for School for Allied Health Professionals in 2008</w:t>
      </w:r>
    </w:p>
    <w:p w14:paraId="1596EAE3" w14:textId="77777777" w:rsidR="00491B7B" w:rsidRPr="004470BC" w:rsidRDefault="00491B7B" w:rsidP="00491B7B">
      <w:pPr>
        <w:pStyle w:val="ListBullet"/>
        <w:rPr>
          <w:rFonts w:ascii="Times New Roman" w:hAnsi="Times New Roman" w:cs="Times New Roman"/>
        </w:rPr>
      </w:pPr>
      <w:r w:rsidRPr="004470BC">
        <w:rPr>
          <w:rFonts w:ascii="Times New Roman" w:hAnsi="Times New Roman" w:cs="Times New Roman"/>
        </w:rPr>
        <w:t>Worked as Direct Care Staff</w:t>
      </w:r>
      <w:r w:rsidR="00706ED0" w:rsidRPr="004470BC">
        <w:rPr>
          <w:rFonts w:ascii="Times New Roman" w:hAnsi="Times New Roman" w:cs="Times New Roman"/>
        </w:rPr>
        <w:t xml:space="preserve"> for residential group home taking care of consumers in 2006-2008</w:t>
      </w:r>
    </w:p>
    <w:p w14:paraId="59BDD13E" w14:textId="77777777" w:rsidR="00706ED0" w:rsidRPr="004470BC" w:rsidRDefault="00706ED0" w:rsidP="00491B7B">
      <w:pPr>
        <w:pStyle w:val="ListBullet"/>
        <w:rPr>
          <w:rFonts w:ascii="Times New Roman" w:hAnsi="Times New Roman" w:cs="Times New Roman"/>
        </w:rPr>
      </w:pPr>
      <w:r w:rsidRPr="004470BC">
        <w:rPr>
          <w:rFonts w:ascii="Times New Roman" w:hAnsi="Times New Roman" w:cs="Times New Roman"/>
        </w:rPr>
        <w:t>Worked as Secretary/Receptionist for law firm in 2006</w:t>
      </w:r>
    </w:p>
    <w:p w14:paraId="62111C00" w14:textId="77777777" w:rsidR="001B29CF" w:rsidRDefault="001B29CF" w:rsidP="00706ED0">
      <w:pPr>
        <w:pStyle w:val="ListBullet"/>
        <w:numPr>
          <w:ilvl w:val="0"/>
          <w:numId w:val="0"/>
        </w:numPr>
        <w:ind w:left="216"/>
      </w:pPr>
    </w:p>
    <w:p w14:paraId="456C1C18" w14:textId="77777777" w:rsidR="00706ED0" w:rsidRDefault="00706ED0" w:rsidP="00706ED0">
      <w:pPr>
        <w:pStyle w:val="ListBullet"/>
        <w:numPr>
          <w:ilvl w:val="0"/>
          <w:numId w:val="0"/>
        </w:numPr>
        <w:ind w:left="21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6ED0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5F7E945E" w14:textId="77777777" w:rsidR="00706ED0" w:rsidRPr="00706ED0" w:rsidRDefault="00706ED0" w:rsidP="00706ED0">
      <w:pPr>
        <w:pStyle w:val="ListBullet"/>
        <w:numPr>
          <w:ilvl w:val="0"/>
          <w:numId w:val="0"/>
        </w:numPr>
        <w:ind w:left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Available upon request</w:t>
      </w:r>
    </w:p>
    <w:sectPr w:rsidR="00706ED0" w:rsidRPr="00706ED0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462E2" w14:textId="77777777" w:rsidR="00CB2C37" w:rsidRDefault="00CB2C37">
      <w:pPr>
        <w:spacing w:after="0"/>
      </w:pPr>
      <w:r>
        <w:separator/>
      </w:r>
    </w:p>
  </w:endnote>
  <w:endnote w:type="continuationSeparator" w:id="0">
    <w:p w14:paraId="4F5AAF1B" w14:textId="77777777" w:rsidR="00CB2C37" w:rsidRDefault="00CB2C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707D9" w14:textId="77777777" w:rsidR="00491B7B" w:rsidRDefault="00491B7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F2E2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77CAE" w14:textId="77777777" w:rsidR="00CB2C37" w:rsidRDefault="00CB2C37">
      <w:pPr>
        <w:spacing w:after="0"/>
      </w:pPr>
      <w:r>
        <w:separator/>
      </w:r>
    </w:p>
  </w:footnote>
  <w:footnote w:type="continuationSeparator" w:id="0">
    <w:p w14:paraId="4279F81A" w14:textId="77777777" w:rsidR="00CB2C37" w:rsidRDefault="00CB2C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BA68C0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603E5F"/>
    <w:multiLevelType w:val="hybridMultilevel"/>
    <w:tmpl w:val="A9ACB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A477152"/>
    <w:multiLevelType w:val="hybridMultilevel"/>
    <w:tmpl w:val="6400D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186042"/>
    <w:multiLevelType w:val="hybridMultilevel"/>
    <w:tmpl w:val="1FA6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F7C6282"/>
    <w:multiLevelType w:val="hybridMultilevel"/>
    <w:tmpl w:val="A6BADB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F712C"/>
    <w:multiLevelType w:val="hybridMultilevel"/>
    <w:tmpl w:val="DF66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24BBC"/>
    <w:multiLevelType w:val="hybridMultilevel"/>
    <w:tmpl w:val="8412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CFA7741"/>
    <w:multiLevelType w:val="hybridMultilevel"/>
    <w:tmpl w:val="A1C4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B4A4D"/>
    <w:multiLevelType w:val="hybridMultilevel"/>
    <w:tmpl w:val="5C6AC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C7904"/>
    <w:multiLevelType w:val="hybridMultilevel"/>
    <w:tmpl w:val="C59C9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B5AE5"/>
    <w:multiLevelType w:val="hybridMultilevel"/>
    <w:tmpl w:val="9E7E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A2C8A"/>
    <w:multiLevelType w:val="hybridMultilevel"/>
    <w:tmpl w:val="DABC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C6C9B"/>
    <w:multiLevelType w:val="hybridMultilevel"/>
    <w:tmpl w:val="64EA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89C5871"/>
    <w:multiLevelType w:val="hybridMultilevel"/>
    <w:tmpl w:val="818A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8"/>
  </w:num>
  <w:num w:numId="16">
    <w:abstractNumId w:val="14"/>
  </w:num>
  <w:num w:numId="17">
    <w:abstractNumId w:val="21"/>
  </w:num>
  <w:num w:numId="18">
    <w:abstractNumId w:val="11"/>
  </w:num>
  <w:num w:numId="19">
    <w:abstractNumId w:val="31"/>
  </w:num>
  <w:num w:numId="20">
    <w:abstractNumId w:val="29"/>
  </w:num>
  <w:num w:numId="21">
    <w:abstractNumId w:val="12"/>
  </w:num>
  <w:num w:numId="22">
    <w:abstractNumId w:val="20"/>
  </w:num>
  <w:num w:numId="23">
    <w:abstractNumId w:val="30"/>
  </w:num>
  <w:num w:numId="24">
    <w:abstractNumId w:val="17"/>
  </w:num>
  <w:num w:numId="25">
    <w:abstractNumId w:val="13"/>
  </w:num>
  <w:num w:numId="26">
    <w:abstractNumId w:val="32"/>
  </w:num>
  <w:num w:numId="27">
    <w:abstractNumId w:val="10"/>
  </w:num>
  <w:num w:numId="28">
    <w:abstractNumId w:val="23"/>
  </w:num>
  <w:num w:numId="29">
    <w:abstractNumId w:val="15"/>
  </w:num>
  <w:num w:numId="30">
    <w:abstractNumId w:val="25"/>
  </w:num>
  <w:num w:numId="31">
    <w:abstractNumId w:val="18"/>
  </w:num>
  <w:num w:numId="32">
    <w:abstractNumId w:val="24"/>
  </w:num>
  <w:num w:numId="33">
    <w:abstractNumId w:val="22"/>
  </w:num>
  <w:num w:numId="34">
    <w:abstractNumId w:val="26"/>
  </w:num>
  <w:num w:numId="35">
    <w:abstractNumId w:val="27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1A"/>
    <w:rsid w:val="000137B1"/>
    <w:rsid w:val="00016CDB"/>
    <w:rsid w:val="00036D08"/>
    <w:rsid w:val="0008155C"/>
    <w:rsid w:val="000A4F59"/>
    <w:rsid w:val="000E2436"/>
    <w:rsid w:val="000F6301"/>
    <w:rsid w:val="00140BB4"/>
    <w:rsid w:val="00141A4C"/>
    <w:rsid w:val="001B29CF"/>
    <w:rsid w:val="001E7B45"/>
    <w:rsid w:val="0028220F"/>
    <w:rsid w:val="002836CF"/>
    <w:rsid w:val="00292FF9"/>
    <w:rsid w:val="002B4B61"/>
    <w:rsid w:val="00356C14"/>
    <w:rsid w:val="00375B12"/>
    <w:rsid w:val="00394DED"/>
    <w:rsid w:val="004016B9"/>
    <w:rsid w:val="004470BC"/>
    <w:rsid w:val="00460274"/>
    <w:rsid w:val="00491B7B"/>
    <w:rsid w:val="004C60F4"/>
    <w:rsid w:val="00567275"/>
    <w:rsid w:val="005C1EDA"/>
    <w:rsid w:val="005E359D"/>
    <w:rsid w:val="00617B26"/>
    <w:rsid w:val="006270A9"/>
    <w:rsid w:val="00647F43"/>
    <w:rsid w:val="00675956"/>
    <w:rsid w:val="00681034"/>
    <w:rsid w:val="0069496E"/>
    <w:rsid w:val="006E1B14"/>
    <w:rsid w:val="006F3260"/>
    <w:rsid w:val="00706ED0"/>
    <w:rsid w:val="007C1517"/>
    <w:rsid w:val="007F62FE"/>
    <w:rsid w:val="00816216"/>
    <w:rsid w:val="0084461A"/>
    <w:rsid w:val="00874B34"/>
    <w:rsid w:val="0087734B"/>
    <w:rsid w:val="00926B49"/>
    <w:rsid w:val="0093314B"/>
    <w:rsid w:val="00940682"/>
    <w:rsid w:val="00965475"/>
    <w:rsid w:val="009A7DCE"/>
    <w:rsid w:val="009C015C"/>
    <w:rsid w:val="009D5933"/>
    <w:rsid w:val="009F6935"/>
    <w:rsid w:val="00B61CE3"/>
    <w:rsid w:val="00BC2139"/>
    <w:rsid w:val="00BD768D"/>
    <w:rsid w:val="00C57347"/>
    <w:rsid w:val="00C61F8E"/>
    <w:rsid w:val="00CB2C37"/>
    <w:rsid w:val="00D10098"/>
    <w:rsid w:val="00D92B5E"/>
    <w:rsid w:val="00DA68F0"/>
    <w:rsid w:val="00DF2E2F"/>
    <w:rsid w:val="00E2618C"/>
    <w:rsid w:val="00E83E4B"/>
    <w:rsid w:val="00EF4821"/>
    <w:rsid w:val="00F07B0E"/>
    <w:rsid w:val="00F21DCD"/>
    <w:rsid w:val="00F36BA3"/>
    <w:rsid w:val="00F66C27"/>
    <w:rsid w:val="00F71524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46833"/>
  <w15:chartTrackingRefBased/>
  <w15:docId w15:val="{76D4170B-091A-4536-A1DB-F85511D9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B34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B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4461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9654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4B61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B4B61"/>
    <w:pPr>
      <w:spacing w:after="0"/>
      <w:contextualSpacing/>
    </w:pPr>
    <w:rPr>
      <w:rFonts w:eastAsiaTheme="minorHAnsi"/>
      <w:color w:val="595959" w:themeColor="text1" w:themeTint="A6"/>
      <w:lang w:eastAsia="en-US"/>
    </w:rPr>
    <w:tblPr/>
  </w:style>
  <w:style w:type="character" w:styleId="SubtleReference">
    <w:name w:val="Subtle Reference"/>
    <w:basedOn w:val="DefaultParagraphFont"/>
    <w:uiPriority w:val="10"/>
    <w:qFormat/>
    <w:rsid w:val="002B4B61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shondapalmer03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019AC-A73C-433F-ADDE-CDD14876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308</TotalTime>
  <Pages>3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Angela</dc:creator>
  <cp:keywords/>
  <cp:lastModifiedBy>palmer</cp:lastModifiedBy>
  <cp:revision>7</cp:revision>
  <dcterms:created xsi:type="dcterms:W3CDTF">2018-02-06T23:27:00Z</dcterms:created>
  <dcterms:modified xsi:type="dcterms:W3CDTF">2019-07-08T16:07:00Z</dcterms:modified>
  <cp:version/>
</cp:coreProperties>
</file>