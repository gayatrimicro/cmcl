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"/>
        <w:gridCol w:w="127"/>
        <w:gridCol w:w="86"/>
        <w:gridCol w:w="2221"/>
        <w:gridCol w:w="256"/>
        <w:gridCol w:w="257"/>
        <w:gridCol w:w="599"/>
        <w:gridCol w:w="6905"/>
      </w:tblGrid>
      <w:tr w:rsidR="000334C1" w:rsidRPr="005234B7" w14:paraId="1E93B0F8" w14:textId="77777777" w:rsidTr="00881AEB">
        <w:trPr>
          <w:trHeight w:val="540"/>
        </w:trPr>
        <w:tc>
          <w:tcPr>
            <w:tcW w:w="514" w:type="dxa"/>
            <w:gridSpan w:val="3"/>
          </w:tcPr>
          <w:p w14:paraId="7FC702B2" w14:textId="77777777" w:rsidR="000334C1" w:rsidRPr="005234B7" w:rsidRDefault="000334C1">
            <w:pPr>
              <w:rPr>
                <w:color w:val="671A64" w:themeColor="accent1" w:themeShade="BF"/>
                <w:sz w:val="20"/>
                <w:szCs w:val="20"/>
              </w:rPr>
            </w:pPr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</w:tcPr>
          <w:p w14:paraId="5E07575F" w14:textId="77777777" w:rsidR="00773E6D" w:rsidRPr="005234B7" w:rsidRDefault="00773E6D" w:rsidP="000334C1">
            <w:pPr>
              <w:pStyle w:val="Heading4"/>
              <w:rPr>
                <w:color w:val="671A64" w:themeColor="accent1" w:themeShade="BF"/>
                <w:sz w:val="20"/>
                <w:szCs w:val="20"/>
              </w:rPr>
            </w:pPr>
          </w:p>
          <w:sdt>
            <w:sdtPr>
              <w:rPr>
                <w:color w:val="671A64" w:themeColor="accent1" w:themeShade="BF"/>
                <w:sz w:val="20"/>
                <w:szCs w:val="20"/>
              </w:rPr>
              <w:id w:val="-824886985"/>
              <w:placeholder>
                <w:docPart w:val="C089A955C2B140EFAA29BD9E750030F1"/>
              </w:placeholder>
              <w:temporary/>
              <w:showingPlcHdr/>
              <w15:appearance w15:val="hidden"/>
            </w:sdtPr>
            <w:sdtEndPr/>
            <w:sdtContent>
              <w:p w14:paraId="10BF5928" w14:textId="5952F17E" w:rsidR="000334C1" w:rsidRPr="005234B7" w:rsidRDefault="000334C1" w:rsidP="000334C1">
                <w:pPr>
                  <w:pStyle w:val="Heading4"/>
                  <w:rPr>
                    <w:color w:val="671A64" w:themeColor="accent1" w:themeShade="BF"/>
                    <w:sz w:val="20"/>
                    <w:szCs w:val="20"/>
                  </w:rPr>
                </w:pPr>
                <w:r w:rsidRPr="000A60D8">
                  <w:rPr>
                    <w:b/>
                    <w:color w:val="8A2387" w:themeColor="accent1"/>
                    <w:sz w:val="20"/>
                    <w:szCs w:val="20"/>
                  </w:rPr>
                  <w:t>A B O U T  M E</w:t>
                </w:r>
              </w:p>
            </w:sdtContent>
          </w:sdt>
        </w:tc>
        <w:tc>
          <w:tcPr>
            <w:tcW w:w="513" w:type="dxa"/>
            <w:gridSpan w:val="2"/>
          </w:tcPr>
          <w:p w14:paraId="17CC1BFD" w14:textId="77777777" w:rsidR="000334C1" w:rsidRPr="005234B7" w:rsidRDefault="000334C1">
            <w:pPr>
              <w:rPr>
                <w:sz w:val="20"/>
                <w:szCs w:val="20"/>
              </w:rPr>
            </w:pPr>
          </w:p>
        </w:tc>
        <w:tc>
          <w:tcPr>
            <w:tcW w:w="599" w:type="dxa"/>
            <w:vMerge w:val="restart"/>
          </w:tcPr>
          <w:p w14:paraId="0C5A8531" w14:textId="77777777" w:rsidR="000334C1" w:rsidRPr="005234B7" w:rsidRDefault="00B4546B" w:rsidP="004A28EA">
            <w:pPr>
              <w:rPr>
                <w:sz w:val="20"/>
                <w:szCs w:val="20"/>
              </w:rPr>
            </w:pPr>
            <w:r w:rsidRPr="005234B7">
              <w:rPr>
                <w:noProof/>
                <w:color w:val="671A64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0AB34F58" wp14:editId="585D89E6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0</wp:posOffset>
                      </wp:positionV>
                      <wp:extent cx="114300" cy="894397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9439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A2387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8A2387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8A2387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8A238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D3FD27C" id="Rectangle 43" o:spid="_x0000_s1026" style="position:absolute;margin-left:9.35pt;margin-top:0;width:9pt;height:704.2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" fillcolor="#984d96" strokecolor="#8a2387" strokeweight=".5pt">
                      <v:fill color2="#831580" rotate="t" colors="0 #984d96;.5 #8f1e8c;1 #83158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6905" w:type="dxa"/>
            <w:vMerge w:val="restart"/>
          </w:tcPr>
          <w:p w14:paraId="07B458D5" w14:textId="77777777" w:rsidR="000334C1" w:rsidRPr="00CA03CC" w:rsidRDefault="001F79DF" w:rsidP="002E7306">
            <w:pPr>
              <w:pStyle w:val="Title"/>
              <w:rPr>
                <w:b/>
                <w:color w:val="8A2387" w:themeColor="accent1"/>
                <w:sz w:val="24"/>
                <w:szCs w:val="24"/>
                <w:lang w:val="it-IT"/>
              </w:rPr>
            </w:pPr>
            <w:r w:rsidRPr="00CA03CC">
              <w:rPr>
                <w:b/>
                <w:color w:val="8A2387" w:themeColor="accent1"/>
                <w:sz w:val="24"/>
                <w:szCs w:val="24"/>
              </w:rPr>
              <w:t>Karen Burdine</w:t>
            </w:r>
          </w:p>
          <w:p w14:paraId="2CC0A76A" w14:textId="77777777" w:rsidR="000334C1" w:rsidRPr="00F77B18" w:rsidRDefault="001F79DF" w:rsidP="00D95FF5">
            <w:pPr>
              <w:pStyle w:val="Subtitle"/>
              <w:rPr>
                <w:sz w:val="24"/>
                <w:szCs w:val="24"/>
                <w:lang w:val="it-IT"/>
              </w:rPr>
            </w:pPr>
            <w:r w:rsidRPr="00F77B18">
              <w:rPr>
                <w:sz w:val="24"/>
                <w:szCs w:val="24"/>
              </w:rPr>
              <w:t xml:space="preserve">Registered Nurse </w:t>
            </w:r>
          </w:p>
          <w:p w14:paraId="75E364A5" w14:textId="77777777" w:rsidR="00E973FF" w:rsidRPr="000A60D8" w:rsidRDefault="00F644B6" w:rsidP="00EC0F79">
            <w:pPr>
              <w:pStyle w:val="Heading1"/>
              <w:rPr>
                <w:b/>
                <w:sz w:val="20"/>
                <w:szCs w:val="20"/>
              </w:rPr>
            </w:pPr>
            <w:r w:rsidRPr="000A60D8">
              <w:rPr>
                <w:b/>
                <w:sz w:val="20"/>
                <w:szCs w:val="20"/>
              </w:rPr>
              <w:t xml:space="preserve">Professional Skills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13"/>
              <w:gridCol w:w="3613"/>
            </w:tblGrid>
            <w:tr w:rsidR="00E973FF" w:rsidRPr="005234B7" w14:paraId="2294534A" w14:textId="77777777" w:rsidTr="00E973FF">
              <w:trPr>
                <w:trHeight w:val="1242"/>
              </w:trPr>
              <w:tc>
                <w:tcPr>
                  <w:tcW w:w="3613" w:type="dxa"/>
                  <w:shd w:val="clear" w:color="auto" w:fill="auto"/>
                </w:tcPr>
                <w:p w14:paraId="2F9917A9" w14:textId="77777777" w:rsidR="00E973FF" w:rsidRPr="005234B7" w:rsidRDefault="00E973FF" w:rsidP="00E973FF">
                  <w:pPr>
                    <w:rPr>
                      <w:sz w:val="20"/>
                      <w:szCs w:val="20"/>
                    </w:rPr>
                  </w:pPr>
                  <w:r w:rsidRPr="005234B7">
                    <w:rPr>
                      <w:sz w:val="20"/>
                      <w:szCs w:val="20"/>
                    </w:rPr>
                    <w:t>Treatment planning</w:t>
                  </w:r>
                </w:p>
                <w:p w14:paraId="1F2D82D7" w14:textId="1BE95C05" w:rsidR="00E973FF" w:rsidRPr="005234B7" w:rsidRDefault="006575B9" w:rsidP="00E973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Discharge Planning</w:t>
                  </w:r>
                </w:p>
                <w:p w14:paraId="300140C8" w14:textId="77777777" w:rsidR="00E973FF" w:rsidRPr="005234B7" w:rsidRDefault="00E973FF" w:rsidP="00E973FF">
                  <w:pPr>
                    <w:rPr>
                      <w:sz w:val="20"/>
                      <w:szCs w:val="20"/>
                    </w:rPr>
                  </w:pPr>
                  <w:r w:rsidRPr="005234B7">
                    <w:rPr>
                      <w:sz w:val="20"/>
                      <w:szCs w:val="20"/>
                    </w:rPr>
                    <w:t>Data Management</w:t>
                  </w:r>
                </w:p>
              </w:tc>
              <w:tc>
                <w:tcPr>
                  <w:tcW w:w="3613" w:type="dxa"/>
                  <w:shd w:val="clear" w:color="auto" w:fill="auto"/>
                </w:tcPr>
                <w:p w14:paraId="3B1F07DB" w14:textId="77777777" w:rsidR="00E973FF" w:rsidRPr="005234B7" w:rsidRDefault="00E973FF" w:rsidP="00E973FF">
                  <w:pPr>
                    <w:rPr>
                      <w:sz w:val="20"/>
                      <w:szCs w:val="20"/>
                    </w:rPr>
                  </w:pPr>
                  <w:r w:rsidRPr="005234B7">
                    <w:rPr>
                      <w:sz w:val="20"/>
                      <w:szCs w:val="20"/>
                    </w:rPr>
                    <w:t>Patient/Client Assessment</w:t>
                  </w:r>
                </w:p>
                <w:p w14:paraId="307D362D" w14:textId="77777777" w:rsidR="00E973FF" w:rsidRPr="005234B7" w:rsidRDefault="0085128E" w:rsidP="00E973FF">
                  <w:pPr>
                    <w:rPr>
                      <w:sz w:val="20"/>
                      <w:szCs w:val="20"/>
                      <w:lang w:val="it-IT"/>
                    </w:rPr>
                  </w:pPr>
                  <w:r w:rsidRPr="005234B7">
                    <w:rPr>
                      <w:sz w:val="20"/>
                      <w:szCs w:val="20"/>
                      <w:lang w:val="it-IT"/>
                    </w:rPr>
                    <w:t>Patient</w:t>
                  </w:r>
                  <w:r w:rsidR="00E973FF" w:rsidRPr="005234B7">
                    <w:rPr>
                      <w:sz w:val="20"/>
                      <w:szCs w:val="20"/>
                      <w:lang w:val="it-IT"/>
                    </w:rPr>
                    <w:t xml:space="preserve"> </w:t>
                  </w:r>
                  <w:r w:rsidRPr="005234B7">
                    <w:rPr>
                      <w:sz w:val="20"/>
                      <w:szCs w:val="20"/>
                      <w:lang w:val="it-IT"/>
                    </w:rPr>
                    <w:t>C</w:t>
                  </w:r>
                  <w:r w:rsidR="00E973FF" w:rsidRPr="005234B7">
                    <w:rPr>
                      <w:sz w:val="20"/>
                      <w:szCs w:val="20"/>
                      <w:lang w:val="it-IT"/>
                    </w:rPr>
                    <w:t xml:space="preserve">are Management </w:t>
                  </w:r>
                </w:p>
                <w:p w14:paraId="4E94191D" w14:textId="77777777" w:rsidR="00E973FF" w:rsidRPr="005234B7" w:rsidRDefault="00E973FF" w:rsidP="00E973FF">
                  <w:pPr>
                    <w:rPr>
                      <w:sz w:val="20"/>
                      <w:szCs w:val="20"/>
                      <w:lang w:val="it-IT"/>
                    </w:rPr>
                  </w:pPr>
                  <w:r w:rsidRPr="005234B7">
                    <w:rPr>
                      <w:sz w:val="20"/>
                      <w:szCs w:val="20"/>
                      <w:lang w:val="it-IT"/>
                    </w:rPr>
                    <w:t>Post-Surgery Care</w:t>
                  </w:r>
                </w:p>
              </w:tc>
            </w:tr>
          </w:tbl>
          <w:p w14:paraId="2F4C0AFC" w14:textId="3C32CDA1" w:rsidR="00F644B6" w:rsidRPr="005234B7" w:rsidRDefault="00960DC6" w:rsidP="005234B7">
            <w:pPr>
              <w:pStyle w:val="Heading1"/>
              <w:tabs>
                <w:tab w:val="center" w:pos="3452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96962928"/>
                <w:placeholder>
                  <w:docPart w:val="4020B4C911744D0F92C940A64113CACA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5234B7">
                  <w:rPr>
                    <w:sz w:val="20"/>
                    <w:szCs w:val="20"/>
                  </w:rPr>
                  <w:t>Experience</w:t>
                </w:r>
              </w:sdtContent>
            </w:sdt>
            <w:r w:rsidR="005234B7" w:rsidRPr="005234B7">
              <w:rPr>
                <w:sz w:val="20"/>
                <w:szCs w:val="20"/>
              </w:rPr>
              <w:tab/>
            </w:r>
          </w:p>
          <w:p w14:paraId="134E3BDE" w14:textId="3CA8E560" w:rsidR="00F644B6" w:rsidRPr="000A60D8" w:rsidRDefault="00E36A20" w:rsidP="00F644B6">
            <w:pPr>
              <w:pStyle w:val="Heading2"/>
              <w:rPr>
                <w:b/>
                <w:color w:val="8A2387" w:themeColor="accent1"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Medical Surgical/</w:t>
            </w:r>
            <w:r w:rsidR="00F644B6" w:rsidRPr="000A60D8">
              <w:rPr>
                <w:b/>
                <w:color w:val="8A2387" w:themeColor="accent1"/>
                <w:sz w:val="20"/>
                <w:szCs w:val="20"/>
              </w:rPr>
              <w:t xml:space="preserve">Peritoneal Dialysis nurse </w:t>
            </w:r>
          </w:p>
          <w:p w14:paraId="3B5B70B7" w14:textId="77777777" w:rsidR="00F644B6" w:rsidRPr="005234B7" w:rsidRDefault="00F644B6" w:rsidP="00F644B6">
            <w:pPr>
              <w:rPr>
                <w:b/>
                <w:bCs/>
                <w:sz w:val="20"/>
                <w:szCs w:val="20"/>
              </w:rPr>
            </w:pPr>
            <w:r w:rsidRPr="005234B7">
              <w:rPr>
                <w:b/>
                <w:bCs/>
                <w:sz w:val="20"/>
                <w:szCs w:val="20"/>
              </w:rPr>
              <w:t xml:space="preserve">UT Southwestern | Dallas, Texas               </w:t>
            </w:r>
          </w:p>
          <w:p w14:paraId="3DFFF7BE" w14:textId="4982D791" w:rsidR="00F644B6" w:rsidRPr="005234B7" w:rsidRDefault="00F644B6" w:rsidP="00F644B6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January 2019</w:t>
            </w:r>
            <w:r w:rsidR="0091643F"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- Current</w:t>
            </w:r>
          </w:p>
          <w:p w14:paraId="36747090" w14:textId="146ABFB5" w:rsidR="00E36A20" w:rsidRPr="005234B7" w:rsidRDefault="00E36A20" w:rsidP="00F644B6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Peritoneal Dialysis</w:t>
            </w:r>
            <w:r w:rsidR="005234B7"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 xml:space="preserve"> </w:t>
            </w:r>
          </w:p>
          <w:p w14:paraId="1FD01702" w14:textId="7A3E03C1" w:rsidR="002A3DBA" w:rsidRPr="005234B7" w:rsidRDefault="00E973FF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5234B7" w:rsidRPr="005234B7">
              <w:rPr>
                <w:sz w:val="20"/>
                <w:szCs w:val="20"/>
              </w:rPr>
              <w:t>Train</w:t>
            </w:r>
            <w:r w:rsidR="00F644B6" w:rsidRPr="005234B7">
              <w:rPr>
                <w:sz w:val="20"/>
                <w:szCs w:val="20"/>
              </w:rPr>
              <w:t xml:space="preserve"> patient and caregivers to </w:t>
            </w:r>
            <w:r w:rsidRPr="005234B7">
              <w:rPr>
                <w:sz w:val="20"/>
                <w:szCs w:val="20"/>
              </w:rPr>
              <w:t>perform</w:t>
            </w:r>
            <w:r w:rsidR="00F644B6" w:rsidRPr="005234B7">
              <w:rPr>
                <w:sz w:val="20"/>
                <w:szCs w:val="20"/>
              </w:rPr>
              <w:t xml:space="preserve"> treatments </w:t>
            </w:r>
            <w:r w:rsidR="002A3DBA" w:rsidRPr="005234B7">
              <w:rPr>
                <w:sz w:val="20"/>
                <w:szCs w:val="20"/>
              </w:rPr>
              <w:t xml:space="preserve">   </w:t>
            </w:r>
          </w:p>
          <w:p w14:paraId="0D0F592F" w14:textId="77777777" w:rsidR="00E973FF" w:rsidRPr="005234B7" w:rsidRDefault="002A3DBA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 </w:t>
            </w:r>
            <w:r w:rsidR="00E973FF" w:rsidRPr="005234B7">
              <w:rPr>
                <w:sz w:val="20"/>
                <w:szCs w:val="20"/>
              </w:rPr>
              <w:t>independently</w:t>
            </w:r>
            <w:r w:rsidR="00F644B6" w:rsidRPr="005234B7">
              <w:rPr>
                <w:sz w:val="20"/>
                <w:szCs w:val="20"/>
              </w:rPr>
              <w:t xml:space="preserve"> with caregiver support</w:t>
            </w:r>
          </w:p>
          <w:p w14:paraId="20DD0F0E" w14:textId="77777777" w:rsidR="002A3DBA" w:rsidRPr="005234B7" w:rsidRDefault="00E973FF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A</w:t>
            </w:r>
            <w:r w:rsidR="00F644B6" w:rsidRPr="005234B7">
              <w:rPr>
                <w:sz w:val="20"/>
                <w:szCs w:val="20"/>
              </w:rPr>
              <w:t xml:space="preserve">ssess patient ability to learn PD modality and create </w:t>
            </w:r>
            <w:r w:rsidR="002A3DBA" w:rsidRPr="005234B7">
              <w:rPr>
                <w:sz w:val="20"/>
                <w:szCs w:val="20"/>
              </w:rPr>
              <w:t xml:space="preserve">   </w:t>
            </w:r>
          </w:p>
          <w:p w14:paraId="5B9761A7" w14:textId="77777777" w:rsidR="00F644B6" w:rsidRPr="005234B7" w:rsidRDefault="002A3DBA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t</w:t>
            </w:r>
            <w:r w:rsidR="00F644B6" w:rsidRPr="005234B7">
              <w:rPr>
                <w:sz w:val="20"/>
                <w:szCs w:val="20"/>
              </w:rPr>
              <w:t xml:space="preserve">raining plans </w:t>
            </w:r>
          </w:p>
          <w:p w14:paraId="598A2E24" w14:textId="77777777" w:rsidR="00E973FF" w:rsidRPr="005234B7" w:rsidRDefault="00E973FF" w:rsidP="002A3DBA">
            <w:pPr>
              <w:ind w:left="180" w:hanging="180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Patient Care including vital signs, initiation and termination of dialysis, documentation, physical assessment</w:t>
            </w:r>
          </w:p>
          <w:p w14:paraId="2518F931" w14:textId="77777777" w:rsidR="00E973FF" w:rsidRPr="005234B7" w:rsidRDefault="00E973FF" w:rsidP="00F644B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Care triage for in-home dialysis patients</w:t>
            </w:r>
          </w:p>
          <w:p w14:paraId="4A1C85AC" w14:textId="3616CDF4" w:rsidR="00E973FF" w:rsidRPr="005234B7" w:rsidRDefault="00E973FF" w:rsidP="002A3DBA">
            <w:pPr>
              <w:ind w:left="180" w:hanging="180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A409E5" w:rsidRPr="005234B7">
              <w:rPr>
                <w:sz w:val="20"/>
                <w:szCs w:val="20"/>
              </w:rPr>
              <w:t>Care</w:t>
            </w:r>
            <w:r w:rsidRPr="005234B7">
              <w:rPr>
                <w:sz w:val="20"/>
                <w:szCs w:val="20"/>
              </w:rPr>
              <w:t xml:space="preserve"> management of patients including assessments, laboratory follow-up, physician meetings and reminders, patient training pre and post home dialysis</w:t>
            </w:r>
          </w:p>
          <w:p w14:paraId="4340EC27" w14:textId="77777777" w:rsidR="00E973FF" w:rsidRPr="005234B7" w:rsidRDefault="00E973FF" w:rsidP="00F644B6">
            <w:pPr>
              <w:rPr>
                <w:sz w:val="20"/>
                <w:szCs w:val="20"/>
                <w:lang w:val="it-IT"/>
              </w:rPr>
            </w:pPr>
          </w:p>
          <w:p w14:paraId="44FBC957" w14:textId="1313F66F" w:rsidR="005234B7" w:rsidRPr="005234B7" w:rsidRDefault="005234B7" w:rsidP="005234B7">
            <w:pPr>
              <w:rPr>
                <w:b/>
                <w:sz w:val="20"/>
                <w:szCs w:val="20"/>
              </w:rPr>
            </w:pPr>
            <w:r w:rsidRPr="005234B7">
              <w:rPr>
                <w:b/>
                <w:sz w:val="20"/>
                <w:szCs w:val="20"/>
              </w:rPr>
              <w:t xml:space="preserve">Medical/Surgical </w:t>
            </w:r>
          </w:p>
          <w:p w14:paraId="419EBC6C" w14:textId="01AF5DFE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-I perform and accurately document physical, psychosocial, and emotional assessments.  </w:t>
            </w:r>
          </w:p>
          <w:p w14:paraId="3FB59C2F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-Actively anticipate patients and/or patient's family needs and expectations and utilize these in conjunction with the assessment to develop an appropriate plan of care for the patient. </w:t>
            </w:r>
          </w:p>
          <w:p w14:paraId="17C9FD6B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-Utilize critical thinking skills in planning and prioritizing nursing care. </w:t>
            </w:r>
          </w:p>
          <w:p w14:paraId="5040F7C1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-Maintain and utilize competencies per unit expectation.</w:t>
            </w:r>
          </w:p>
          <w:p w14:paraId="6913DA5E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-Promptly identify changes in condition as evidenced by nursing assessment, labs, x-rays, etc. </w:t>
            </w:r>
          </w:p>
          <w:p w14:paraId="4EBD0A18" w14:textId="77777777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-Reports changes, take follow-up actions as appropriate. </w:t>
            </w:r>
          </w:p>
          <w:p w14:paraId="0A67DBDC" w14:textId="390A6CCE" w:rsidR="005234B7" w:rsidRPr="005234B7" w:rsidRDefault="005234B7" w:rsidP="005234B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-Actively involve patient, family and/or care-givers.</w:t>
            </w:r>
          </w:p>
          <w:p w14:paraId="5E492DB0" w14:textId="77777777" w:rsidR="005234B7" w:rsidRPr="005234B7" w:rsidRDefault="005234B7" w:rsidP="00F644B6">
            <w:pPr>
              <w:rPr>
                <w:sz w:val="20"/>
                <w:szCs w:val="20"/>
                <w:lang w:val="it-IT"/>
              </w:rPr>
            </w:pPr>
          </w:p>
          <w:p w14:paraId="2CB077C0" w14:textId="77777777" w:rsidR="000334C1" w:rsidRPr="000A60D8" w:rsidRDefault="00FC3691" w:rsidP="00EC0F79">
            <w:pPr>
              <w:pStyle w:val="Heading2"/>
              <w:rPr>
                <w:b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Medical/Surgical Registered Nurse</w:t>
            </w:r>
          </w:p>
          <w:p w14:paraId="08EEC397" w14:textId="77777777" w:rsidR="00FC3691" w:rsidRPr="005234B7" w:rsidRDefault="00FC3691" w:rsidP="00FC3691">
            <w:pPr>
              <w:rPr>
                <w:b/>
                <w:bCs/>
                <w:sz w:val="20"/>
                <w:szCs w:val="20"/>
              </w:rPr>
            </w:pPr>
            <w:r w:rsidRPr="005234B7">
              <w:rPr>
                <w:b/>
                <w:bCs/>
                <w:sz w:val="20"/>
                <w:szCs w:val="20"/>
              </w:rPr>
              <w:t xml:space="preserve">Baylor Scott and White Hospital of Waxahachie | Waxahachie, Texas               </w:t>
            </w:r>
          </w:p>
          <w:p w14:paraId="4AD22C3B" w14:textId="2111F8CF" w:rsidR="00FC3691" w:rsidRPr="005234B7" w:rsidRDefault="00FC3691" w:rsidP="00EC0F79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 xml:space="preserve">July 2016- </w:t>
            </w:r>
            <w:r w:rsidR="0091643F"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>December 2018</w:t>
            </w:r>
          </w:p>
          <w:p w14:paraId="7BF7ABFF" w14:textId="77777777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D</w:t>
            </w:r>
            <w:r w:rsidR="00FC3691" w:rsidRPr="005234B7">
              <w:rPr>
                <w:sz w:val="20"/>
                <w:szCs w:val="20"/>
              </w:rPr>
              <w:t>eliver</w:t>
            </w:r>
            <w:r w:rsidRPr="005234B7">
              <w:rPr>
                <w:sz w:val="20"/>
                <w:szCs w:val="20"/>
              </w:rPr>
              <w:t>ed</w:t>
            </w:r>
            <w:r w:rsidR="00FC3691" w:rsidRPr="005234B7">
              <w:rPr>
                <w:sz w:val="20"/>
                <w:szCs w:val="20"/>
              </w:rPr>
              <w:t xml:space="preserve"> and coordinating patient care</w:t>
            </w:r>
          </w:p>
          <w:p w14:paraId="678E4A4C" w14:textId="77777777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U</w:t>
            </w:r>
            <w:r w:rsidRPr="005234B7">
              <w:rPr>
                <w:sz w:val="20"/>
                <w:szCs w:val="20"/>
              </w:rPr>
              <w:t xml:space="preserve">sed </w:t>
            </w:r>
            <w:r w:rsidR="00FC3691" w:rsidRPr="005234B7">
              <w:rPr>
                <w:sz w:val="20"/>
                <w:szCs w:val="20"/>
              </w:rPr>
              <w:t xml:space="preserve">clinical reasoning </w:t>
            </w:r>
          </w:p>
          <w:p w14:paraId="58C53EC4" w14:textId="77777777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Developed,</w:t>
            </w:r>
            <w:r w:rsidR="00FC3691" w:rsidRPr="005234B7">
              <w:rPr>
                <w:sz w:val="20"/>
                <w:szCs w:val="20"/>
              </w:rPr>
              <w:t xml:space="preserve"> implement</w:t>
            </w:r>
            <w:r w:rsidRPr="005234B7">
              <w:rPr>
                <w:sz w:val="20"/>
                <w:szCs w:val="20"/>
              </w:rPr>
              <w:t xml:space="preserve">ed </w:t>
            </w:r>
            <w:r w:rsidR="00FC3691" w:rsidRPr="005234B7">
              <w:rPr>
                <w:sz w:val="20"/>
                <w:szCs w:val="20"/>
              </w:rPr>
              <w:t>and evaluat</w:t>
            </w:r>
            <w:r w:rsidRPr="005234B7">
              <w:rPr>
                <w:sz w:val="20"/>
                <w:szCs w:val="20"/>
              </w:rPr>
              <w:t>ed</w:t>
            </w:r>
            <w:r w:rsidR="00FC3691" w:rsidRPr="005234B7">
              <w:rPr>
                <w:sz w:val="20"/>
                <w:szCs w:val="20"/>
              </w:rPr>
              <w:t xml:space="preserve"> plan</w:t>
            </w:r>
            <w:r w:rsidRPr="005234B7">
              <w:rPr>
                <w:sz w:val="20"/>
                <w:szCs w:val="20"/>
              </w:rPr>
              <w:t>s</w:t>
            </w:r>
            <w:r w:rsidR="00FC3691" w:rsidRPr="005234B7">
              <w:rPr>
                <w:sz w:val="20"/>
                <w:szCs w:val="20"/>
              </w:rPr>
              <w:t xml:space="preserve"> of care</w:t>
            </w:r>
          </w:p>
          <w:p w14:paraId="2205DA65" w14:textId="2B8A2067" w:rsidR="002A3DBA" w:rsidRPr="005234B7" w:rsidRDefault="002A3DBA" w:rsidP="002A3DBA">
            <w:pPr>
              <w:ind w:left="180" w:hanging="180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Management of emotional and physical patient assessments and need</w:t>
            </w:r>
            <w:r w:rsidR="00FC3691" w:rsidRPr="005234B7">
              <w:rPr>
                <w:sz w:val="20"/>
                <w:szCs w:val="20"/>
              </w:rPr>
              <w:t xml:space="preserve"> </w:t>
            </w:r>
          </w:p>
          <w:p w14:paraId="55980B77" w14:textId="57DFC311" w:rsidR="002A3DBA" w:rsidRPr="005234B7" w:rsidRDefault="002A3DBA" w:rsidP="00EC0F79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Family education and training </w:t>
            </w:r>
          </w:p>
          <w:p w14:paraId="44FCA59A" w14:textId="591E2BEA" w:rsidR="002A3DBA" w:rsidRPr="005234B7" w:rsidRDefault="002A3DBA" w:rsidP="002A3DBA">
            <w:pPr>
              <w:ind w:left="180" w:hanging="180"/>
              <w:rPr>
                <w:sz w:val="20"/>
                <w:szCs w:val="20"/>
                <w:lang w:val="it-IT"/>
              </w:rPr>
            </w:pPr>
            <w:r w:rsidRPr="005234B7">
              <w:rPr>
                <w:sz w:val="20"/>
                <w:szCs w:val="20"/>
              </w:rPr>
              <w:t>- Collaborated with</w:t>
            </w:r>
            <w:r w:rsidR="00FC3691" w:rsidRPr="005234B7">
              <w:rPr>
                <w:sz w:val="20"/>
                <w:szCs w:val="20"/>
              </w:rPr>
              <w:t xml:space="preserve"> medical staff providing quality care in a compassionate and professional manner.</w:t>
            </w:r>
          </w:p>
          <w:p w14:paraId="2B69E8D4" w14:textId="51D24D5E" w:rsidR="0085128E" w:rsidRPr="005234B7" w:rsidRDefault="00E90B93" w:rsidP="002A3DBA">
            <w:pPr>
              <w:ind w:left="180" w:hanging="180"/>
              <w:rPr>
                <w:sz w:val="20"/>
                <w:szCs w:val="20"/>
                <w:lang w:val="it-IT"/>
              </w:rPr>
            </w:pPr>
            <w:r w:rsidRPr="005234B7">
              <w:rPr>
                <w:noProof/>
                <w:color w:val="671A64" w:themeColor="accent1" w:themeShade="BF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5E0133E" wp14:editId="4D03779F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0</wp:posOffset>
                      </wp:positionV>
                      <wp:extent cx="114300" cy="8972550"/>
                      <wp:effectExtent l="0" t="0" r="19050" b="1905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972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1B07353" id="Rectangle 90" o:spid="_x0000_s1026" style="position:absolute;margin-left:-19.85pt;margin-top:0;width:9pt;height:70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" fillcolor="#9a2797 [3028]" strokecolor="#8a2387 [3204]" strokeweight=".5pt">
                      <v:fill color2="#882284 [3172]" rotate="t" colors="0 #984d96;.5 #8f1e8c;1 #83158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4546B" w:rsidRPr="005234B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6EA577CE" wp14:editId="6190018D">
                      <wp:simplePos x="0" y="0"/>
                      <wp:positionH relativeFrom="column">
                        <wp:posOffset>-2442845</wp:posOffset>
                      </wp:positionH>
                      <wp:positionV relativeFrom="paragraph">
                        <wp:posOffset>295275</wp:posOffset>
                      </wp:positionV>
                      <wp:extent cx="20478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BDC9B" w14:textId="77777777" w:rsidR="0027247C" w:rsidRDefault="0027247C" w:rsidP="002A3D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</w:pPr>
                                </w:p>
                                <w:p w14:paraId="68DAE53F" w14:textId="77777777" w:rsidR="0027247C" w:rsidRDefault="0027247C" w:rsidP="002A3D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</w:pPr>
                                </w:p>
                                <w:p w14:paraId="03063CC1" w14:textId="77777777" w:rsidR="002A3DBA" w:rsidRPr="00F77B18" w:rsidRDefault="002A3DBA" w:rsidP="002A3D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F77B18">
                                    <w:rPr>
                                      <w:b/>
                                      <w:bCs/>
                                      <w:color w:val="671A64" w:themeColor="accent1" w:themeShade="BF"/>
                                    </w:rPr>
                                    <w:t>KAREN BURDINE</w:t>
                                  </w:r>
                                </w:p>
                                <w:p w14:paraId="215569CB" w14:textId="77777777" w:rsidR="002A3DBA" w:rsidRPr="00F77B18" w:rsidRDefault="002A3DBA" w:rsidP="002A3DBA">
                                  <w:pPr>
                                    <w:jc w:val="center"/>
                                    <w:rPr>
                                      <w:color w:val="671A64" w:themeColor="accent1" w:themeShade="BF"/>
                                    </w:rPr>
                                  </w:pPr>
                                  <w:r w:rsidRPr="00F77B18">
                                    <w:rPr>
                                      <w:color w:val="671A64" w:themeColor="accent1" w:themeShade="BF"/>
                                    </w:rPr>
                                    <w:t>Registered Nurse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EA57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92.35pt;margin-top:23.25pt;width:161.2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" filled="f" stroked="f">
                      <v:textbox style="mso-fit-shape-to-text:t">
                        <w:txbxContent>
                          <w:p w14:paraId="35CBDC9B" w14:textId="77777777" w:rsidR="0027247C" w:rsidRDefault="0027247C" w:rsidP="002A3DBA">
                            <w:pPr>
                              <w:jc w:val="center"/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</w:pPr>
                          </w:p>
                          <w:p w14:paraId="68DAE53F" w14:textId="77777777" w:rsidR="0027247C" w:rsidRDefault="0027247C" w:rsidP="002A3DBA">
                            <w:pPr>
                              <w:jc w:val="center"/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</w:pPr>
                          </w:p>
                          <w:p w14:paraId="03063CC1" w14:textId="77777777" w:rsidR="002A3DBA" w:rsidRPr="00F77B18" w:rsidRDefault="002A3DBA" w:rsidP="002A3DBA">
                            <w:pPr>
                              <w:jc w:val="center"/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</w:pPr>
                            <w:bookmarkStart w:id="1" w:name="_GoBack"/>
                            <w:bookmarkEnd w:id="1"/>
                            <w:r w:rsidRPr="00F77B18">
                              <w:rPr>
                                <w:b/>
                                <w:bCs/>
                                <w:color w:val="671A64" w:themeColor="accent1" w:themeShade="BF"/>
                              </w:rPr>
                              <w:t>KAREN BURDINE</w:t>
                            </w:r>
                          </w:p>
                          <w:p w14:paraId="215569CB" w14:textId="77777777" w:rsidR="002A3DBA" w:rsidRPr="00F77B18" w:rsidRDefault="002A3DBA" w:rsidP="002A3DBA">
                            <w:pPr>
                              <w:jc w:val="center"/>
                              <w:rPr>
                                <w:color w:val="671A64" w:themeColor="accent1" w:themeShade="BF"/>
                              </w:rPr>
                            </w:pPr>
                            <w:r w:rsidRPr="00F77B18">
                              <w:rPr>
                                <w:color w:val="671A64" w:themeColor="accent1" w:themeShade="BF"/>
                              </w:rPr>
                              <w:t>Registered Nurse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15C55D" w14:textId="5A97E317" w:rsidR="000334C1" w:rsidRPr="000A60D8" w:rsidRDefault="00FC3691" w:rsidP="00D95726">
            <w:pPr>
              <w:pStyle w:val="Heading2"/>
              <w:rPr>
                <w:b/>
                <w:color w:val="8A2387" w:themeColor="accent1"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SICU CC Nurse Intern</w:t>
            </w:r>
          </w:p>
          <w:p w14:paraId="73414B09" w14:textId="77777777" w:rsidR="00FC3691" w:rsidRPr="005234B7" w:rsidRDefault="00FC3691" w:rsidP="00FC3691">
            <w:pPr>
              <w:rPr>
                <w:b/>
                <w:bCs/>
                <w:sz w:val="20"/>
                <w:szCs w:val="20"/>
              </w:rPr>
            </w:pPr>
            <w:r w:rsidRPr="005234B7">
              <w:rPr>
                <w:b/>
                <w:bCs/>
                <w:sz w:val="20"/>
                <w:szCs w:val="20"/>
              </w:rPr>
              <w:t xml:space="preserve">Methodist Dallas Medical Center|Dallas, TX          </w:t>
            </w:r>
          </w:p>
          <w:p w14:paraId="2AE898B3" w14:textId="74336A2C" w:rsidR="00FC3691" w:rsidRPr="005234B7" w:rsidRDefault="00FC3691" w:rsidP="00FC3691">
            <w:pPr>
              <w:spacing w:line="240" w:lineRule="auto"/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</w:pPr>
            <w:r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>September 2015-</w:t>
            </w:r>
            <w:r w:rsidR="0091643F"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>February</w:t>
            </w:r>
            <w:r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 xml:space="preserve"> </w:t>
            </w:r>
            <w:r w:rsidR="0091643F" w:rsidRPr="005234B7"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  <w:t>2016</w:t>
            </w:r>
          </w:p>
          <w:p w14:paraId="3836CB64" w14:textId="77777777" w:rsidR="002A3DBA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-Patient observation and care management</w:t>
            </w:r>
          </w:p>
          <w:p w14:paraId="2925964B" w14:textId="77777777" w:rsidR="002A3DBA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Data tracking spe</w:t>
            </w:r>
            <w:r w:rsidR="00FC3691" w:rsidRPr="005234B7">
              <w:rPr>
                <w:sz w:val="20"/>
                <w:szCs w:val="20"/>
              </w:rPr>
              <w:t xml:space="preserve">cific procedures and prescribed </w:t>
            </w:r>
            <w:r w:rsidRPr="005234B7">
              <w:rPr>
                <w:sz w:val="20"/>
                <w:szCs w:val="20"/>
              </w:rPr>
              <w:t xml:space="preserve">  </w:t>
            </w:r>
          </w:p>
          <w:p w14:paraId="2203825B" w14:textId="77777777" w:rsidR="00FC3691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medicat</w:t>
            </w:r>
            <w:r w:rsidRPr="005234B7">
              <w:rPr>
                <w:sz w:val="20"/>
                <w:szCs w:val="20"/>
              </w:rPr>
              <w:t>ion</w:t>
            </w:r>
          </w:p>
          <w:p w14:paraId="7BAC9EFE" w14:textId="77777777" w:rsidR="002A3DBA" w:rsidRPr="005234B7" w:rsidRDefault="002A3DB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Assisted </w:t>
            </w:r>
            <w:r w:rsidR="00FC3691" w:rsidRPr="005234B7">
              <w:rPr>
                <w:sz w:val="20"/>
                <w:szCs w:val="20"/>
              </w:rPr>
              <w:t xml:space="preserve">doctors in providing physical assessments and </w:t>
            </w:r>
            <w:r w:rsidRPr="005234B7">
              <w:rPr>
                <w:sz w:val="20"/>
                <w:szCs w:val="20"/>
              </w:rPr>
              <w:t xml:space="preserve"> </w:t>
            </w:r>
          </w:p>
          <w:p w14:paraId="285C707C" w14:textId="77777777" w:rsidR="002A3DBA" w:rsidRPr="005234B7" w:rsidRDefault="002A3DBA" w:rsidP="002A3DB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 </w:t>
            </w:r>
            <w:r w:rsidR="00FC3691" w:rsidRPr="005234B7">
              <w:rPr>
                <w:sz w:val="20"/>
                <w:szCs w:val="20"/>
              </w:rPr>
              <w:t>administering treatments</w:t>
            </w:r>
          </w:p>
          <w:p w14:paraId="7D540269" w14:textId="77777777" w:rsidR="00352007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2A3DBA" w:rsidRPr="005234B7">
              <w:rPr>
                <w:sz w:val="20"/>
                <w:szCs w:val="20"/>
              </w:rPr>
              <w:t xml:space="preserve">Monitored </w:t>
            </w:r>
            <w:r w:rsidR="00FC3691" w:rsidRPr="005234B7">
              <w:rPr>
                <w:sz w:val="20"/>
                <w:szCs w:val="20"/>
              </w:rPr>
              <w:t xml:space="preserve">vital signs and ensuring the proper functions of </w:t>
            </w:r>
          </w:p>
          <w:p w14:paraId="1AED6D48" w14:textId="77777777" w:rsidR="00352007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 xml:space="preserve">feeding tubes, ventilators, catheters and other life support </w:t>
            </w:r>
          </w:p>
          <w:p w14:paraId="218635CE" w14:textId="77777777" w:rsidR="00FC3691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equipment</w:t>
            </w:r>
          </w:p>
          <w:p w14:paraId="34CAE0BA" w14:textId="77777777" w:rsidR="00352007" w:rsidRPr="005234B7" w:rsidRDefault="00352007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Attended</w:t>
            </w:r>
            <w:r w:rsidR="00FC3691" w:rsidRPr="005234B7">
              <w:rPr>
                <w:sz w:val="20"/>
                <w:szCs w:val="20"/>
              </w:rPr>
              <w:t xml:space="preserve"> to patient’s overall needs, such as feeding, </w:t>
            </w:r>
            <w:r w:rsidRPr="005234B7">
              <w:rPr>
                <w:sz w:val="20"/>
                <w:szCs w:val="20"/>
              </w:rPr>
              <w:t xml:space="preserve"> </w:t>
            </w:r>
          </w:p>
          <w:p w14:paraId="661BFE95" w14:textId="77777777" w:rsidR="00352007" w:rsidRPr="005234B7" w:rsidRDefault="00352007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 xml:space="preserve">bathing and grooming, dressing replacement, medication </w:t>
            </w:r>
            <w:r w:rsidRPr="005234B7">
              <w:rPr>
                <w:sz w:val="20"/>
                <w:szCs w:val="20"/>
              </w:rPr>
              <w:t xml:space="preserve">   </w:t>
            </w:r>
          </w:p>
          <w:p w14:paraId="5B02911D" w14:textId="77777777" w:rsidR="00FC3691" w:rsidRPr="005234B7" w:rsidRDefault="00352007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intake, and comfort</w:t>
            </w:r>
          </w:p>
          <w:p w14:paraId="0C85F076" w14:textId="77777777" w:rsidR="00FC3691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Worked </w:t>
            </w:r>
            <w:r w:rsidR="00FC3691" w:rsidRPr="005234B7">
              <w:rPr>
                <w:sz w:val="20"/>
                <w:szCs w:val="20"/>
              </w:rPr>
              <w:t xml:space="preserve">efficiently with other CC nurses and PCT’s in the ICU </w:t>
            </w:r>
          </w:p>
          <w:p w14:paraId="09669A10" w14:textId="77777777" w:rsidR="00352007" w:rsidRPr="005234B7" w:rsidRDefault="00352007" w:rsidP="00352007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Provided family education and training</w:t>
            </w:r>
          </w:p>
          <w:p w14:paraId="40311E52" w14:textId="77777777" w:rsidR="00352007" w:rsidRPr="005234B7" w:rsidRDefault="00352007" w:rsidP="00352007">
            <w:pPr>
              <w:rPr>
                <w:sz w:val="20"/>
                <w:szCs w:val="20"/>
              </w:rPr>
            </w:pPr>
          </w:p>
          <w:p w14:paraId="376506B5" w14:textId="77777777" w:rsidR="000334C1" w:rsidRPr="000A60D8" w:rsidRDefault="00FC3691" w:rsidP="00D95726">
            <w:pPr>
              <w:pStyle w:val="Heading2"/>
              <w:rPr>
                <w:b/>
                <w:sz w:val="20"/>
                <w:szCs w:val="20"/>
              </w:rPr>
            </w:pPr>
            <w:r w:rsidRPr="000A60D8">
              <w:rPr>
                <w:b/>
                <w:color w:val="8A2387" w:themeColor="accent1"/>
                <w:sz w:val="20"/>
                <w:szCs w:val="20"/>
              </w:rPr>
              <w:t>Telemetry Technician/Clinical Secretary</w:t>
            </w:r>
          </w:p>
          <w:p w14:paraId="39BF1C34" w14:textId="77777777" w:rsidR="00FC3691" w:rsidRPr="005234B7" w:rsidRDefault="00FC3691" w:rsidP="00D95726">
            <w:pPr>
              <w:rPr>
                <w:b/>
                <w:sz w:val="20"/>
                <w:szCs w:val="20"/>
              </w:rPr>
            </w:pPr>
            <w:r w:rsidRPr="005234B7">
              <w:rPr>
                <w:b/>
                <w:sz w:val="20"/>
                <w:szCs w:val="20"/>
              </w:rPr>
              <w:t xml:space="preserve">Methodist Dallas Medical Center|Dallas, TX          </w:t>
            </w:r>
          </w:p>
          <w:p w14:paraId="73A9D78C" w14:textId="77777777" w:rsidR="00FC3691" w:rsidRPr="005234B7" w:rsidRDefault="00FC3691" w:rsidP="00D95726">
            <w:pPr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</w:pPr>
            <w:r w:rsidRPr="005234B7">
              <w:rPr>
                <w:rFonts w:asciiTheme="majorHAnsi" w:eastAsiaTheme="majorEastAsia" w:hAnsiTheme="majorHAnsi" w:cstheme="majorBidi"/>
                <w:b/>
                <w:bCs/>
                <w:i/>
                <w:sz w:val="20"/>
                <w:szCs w:val="20"/>
              </w:rPr>
              <w:t xml:space="preserve">August 2008-August 2015 </w:t>
            </w:r>
          </w:p>
          <w:p w14:paraId="55BEFBD6" w14:textId="77777777" w:rsidR="001E003A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Monitored </w:t>
            </w:r>
            <w:r w:rsidR="00FC3691" w:rsidRPr="005234B7">
              <w:rPr>
                <w:sz w:val="20"/>
                <w:szCs w:val="20"/>
              </w:rPr>
              <w:t xml:space="preserve">telemetry monitors for all critical units (NCCU, </w:t>
            </w:r>
          </w:p>
          <w:p w14:paraId="1AD022D3" w14:textId="77777777" w:rsidR="00FC3691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</w:t>
            </w:r>
            <w:r w:rsidR="00FC3691" w:rsidRPr="005234B7">
              <w:rPr>
                <w:sz w:val="20"/>
                <w:szCs w:val="20"/>
              </w:rPr>
              <w:t>SICU, and MICU and the ER</w:t>
            </w:r>
            <w:r w:rsidRPr="005234B7">
              <w:rPr>
                <w:sz w:val="20"/>
                <w:szCs w:val="20"/>
              </w:rPr>
              <w:t>)</w:t>
            </w:r>
            <w:r w:rsidR="00FC3691" w:rsidRPr="005234B7">
              <w:rPr>
                <w:sz w:val="20"/>
                <w:szCs w:val="20"/>
              </w:rPr>
              <w:t xml:space="preserve"> </w:t>
            </w:r>
          </w:p>
          <w:p w14:paraId="3DD4C993" w14:textId="77777777" w:rsidR="001E003A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Report</w:t>
            </w:r>
            <w:r w:rsidRPr="005234B7">
              <w:rPr>
                <w:sz w:val="20"/>
                <w:szCs w:val="20"/>
              </w:rPr>
              <w:t>ed</w:t>
            </w:r>
            <w:r w:rsidR="00FC3691" w:rsidRPr="005234B7">
              <w:rPr>
                <w:sz w:val="20"/>
                <w:szCs w:val="20"/>
              </w:rPr>
              <w:t xml:space="preserve"> any rhythm changes (minor or lethal) to the RN</w:t>
            </w:r>
          </w:p>
          <w:p w14:paraId="2745ECD6" w14:textId="77777777" w:rsidR="00FC3691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P</w:t>
            </w:r>
            <w:r w:rsidR="00FC3691" w:rsidRPr="005234B7">
              <w:rPr>
                <w:sz w:val="20"/>
                <w:szCs w:val="20"/>
              </w:rPr>
              <w:t xml:space="preserve">rint telemetry strips at 7p and midnight. </w:t>
            </w:r>
          </w:p>
          <w:p w14:paraId="409B9ED1" w14:textId="77777777" w:rsidR="00FC3691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Maintain</w:t>
            </w:r>
            <w:r w:rsidR="00FC3691" w:rsidRPr="005234B7">
              <w:rPr>
                <w:sz w:val="20"/>
                <w:szCs w:val="20"/>
              </w:rPr>
              <w:t xml:space="preserve"> communication log between</w:t>
            </w:r>
            <w:r w:rsidRPr="005234B7">
              <w:rPr>
                <w:sz w:val="20"/>
                <w:szCs w:val="20"/>
              </w:rPr>
              <w:t xml:space="preserve"> </w:t>
            </w:r>
            <w:r w:rsidR="00FC3691" w:rsidRPr="005234B7">
              <w:rPr>
                <w:sz w:val="20"/>
                <w:szCs w:val="20"/>
              </w:rPr>
              <w:t xml:space="preserve">critical departments </w:t>
            </w:r>
          </w:p>
          <w:p w14:paraId="2D287FEF" w14:textId="77777777" w:rsidR="001E003A" w:rsidRPr="005234B7" w:rsidRDefault="001E003A" w:rsidP="00D95726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Complete</w:t>
            </w:r>
            <w:r w:rsidRPr="005234B7">
              <w:rPr>
                <w:sz w:val="20"/>
                <w:szCs w:val="20"/>
              </w:rPr>
              <w:t>d</w:t>
            </w:r>
            <w:r w:rsidR="00FC3691" w:rsidRPr="005234B7">
              <w:rPr>
                <w:sz w:val="20"/>
                <w:szCs w:val="20"/>
              </w:rPr>
              <w:t xml:space="preserve"> telemetry report</w:t>
            </w:r>
            <w:r w:rsidRPr="005234B7">
              <w:rPr>
                <w:sz w:val="20"/>
                <w:szCs w:val="20"/>
              </w:rPr>
              <w:t>s</w:t>
            </w:r>
            <w:r w:rsidR="00FC3691" w:rsidRPr="005234B7">
              <w:rPr>
                <w:sz w:val="20"/>
                <w:szCs w:val="20"/>
              </w:rPr>
              <w:t xml:space="preserve"> </w:t>
            </w:r>
            <w:r w:rsidRPr="005234B7">
              <w:rPr>
                <w:sz w:val="20"/>
                <w:szCs w:val="20"/>
              </w:rPr>
              <w:t xml:space="preserve">for </w:t>
            </w:r>
            <w:r w:rsidR="00FC3691" w:rsidRPr="005234B7">
              <w:rPr>
                <w:sz w:val="20"/>
                <w:szCs w:val="20"/>
              </w:rPr>
              <w:t xml:space="preserve">patients in the </w:t>
            </w:r>
            <w:r w:rsidRPr="005234B7">
              <w:rPr>
                <w:sz w:val="20"/>
                <w:szCs w:val="20"/>
              </w:rPr>
              <w:t xml:space="preserve">critical </w:t>
            </w:r>
          </w:p>
          <w:p w14:paraId="05C0BCA9" w14:textId="77777777" w:rsidR="001E003A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 departments</w:t>
            </w:r>
            <w:r w:rsidR="00FC3691" w:rsidRPr="005234B7">
              <w:rPr>
                <w:sz w:val="20"/>
                <w:szCs w:val="20"/>
              </w:rPr>
              <w:t xml:space="preserve"> </w:t>
            </w:r>
          </w:p>
          <w:p w14:paraId="4E1241C9" w14:textId="77777777" w:rsidR="000334C1" w:rsidRPr="005234B7" w:rsidRDefault="001E003A" w:rsidP="001E003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Reported </w:t>
            </w:r>
            <w:r w:rsidR="00FC3691" w:rsidRPr="005234B7">
              <w:rPr>
                <w:sz w:val="20"/>
                <w:szCs w:val="20"/>
              </w:rPr>
              <w:t>all lethal rhythm changes to the correct department</w:t>
            </w:r>
          </w:p>
          <w:p w14:paraId="2D72A42C" w14:textId="77777777" w:rsidR="00FC3691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 xml:space="preserve">Transferred patients in/out of the unit </w:t>
            </w:r>
          </w:p>
          <w:p w14:paraId="2210F1E5" w14:textId="77777777" w:rsidR="00FC3691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Scan</w:t>
            </w:r>
            <w:r w:rsidRPr="005234B7">
              <w:rPr>
                <w:sz w:val="20"/>
                <w:szCs w:val="20"/>
              </w:rPr>
              <w:t>ned</w:t>
            </w:r>
            <w:r w:rsidR="00FC3691" w:rsidRPr="005234B7">
              <w:rPr>
                <w:sz w:val="20"/>
                <w:szCs w:val="20"/>
              </w:rPr>
              <w:t xml:space="preserve"> and input all new physician orders.</w:t>
            </w:r>
          </w:p>
          <w:p w14:paraId="7F1CA3B9" w14:textId="77777777" w:rsidR="001E003A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 xml:space="preserve">Deliver specimens to the </w:t>
            </w:r>
            <w:r w:rsidRPr="005234B7">
              <w:rPr>
                <w:sz w:val="20"/>
                <w:szCs w:val="20"/>
              </w:rPr>
              <w:t>lab</w:t>
            </w:r>
          </w:p>
          <w:p w14:paraId="08C1DFA1" w14:textId="77777777" w:rsidR="001E003A" w:rsidRPr="005234B7" w:rsidRDefault="001E003A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>- Couriered blood products from the blood bank</w:t>
            </w:r>
          </w:p>
          <w:p w14:paraId="10ACDADD" w14:textId="77777777" w:rsidR="00FC3691" w:rsidRPr="005234B7" w:rsidRDefault="0085128E" w:rsidP="0085128E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Trained </w:t>
            </w:r>
            <w:r w:rsidR="00FC3691" w:rsidRPr="005234B7">
              <w:rPr>
                <w:sz w:val="20"/>
                <w:szCs w:val="20"/>
              </w:rPr>
              <w:t>new employees on secretarial/telemetry duties</w:t>
            </w:r>
          </w:p>
          <w:p w14:paraId="52550CAD" w14:textId="77777777" w:rsidR="00FC3691" w:rsidRPr="005234B7" w:rsidRDefault="0085128E" w:rsidP="00FC3691">
            <w:pPr>
              <w:spacing w:line="240" w:lineRule="auto"/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- Assisted </w:t>
            </w:r>
            <w:r w:rsidR="00FC3691" w:rsidRPr="005234B7">
              <w:rPr>
                <w:sz w:val="20"/>
                <w:szCs w:val="20"/>
              </w:rPr>
              <w:t xml:space="preserve">charge nurse/RN's with </w:t>
            </w:r>
            <w:r w:rsidRPr="005234B7">
              <w:rPr>
                <w:sz w:val="20"/>
                <w:szCs w:val="20"/>
              </w:rPr>
              <w:t xml:space="preserve">overnight duties as requested </w:t>
            </w:r>
          </w:p>
          <w:p w14:paraId="23D43220" w14:textId="77777777" w:rsidR="00B4546B" w:rsidRPr="005234B7" w:rsidRDefault="0085128E" w:rsidP="00B4546B">
            <w:pPr>
              <w:rPr>
                <w:sz w:val="20"/>
                <w:szCs w:val="20"/>
                <w:lang w:val="it-IT"/>
              </w:rPr>
            </w:pPr>
            <w:r w:rsidRPr="005234B7">
              <w:rPr>
                <w:sz w:val="20"/>
                <w:szCs w:val="20"/>
              </w:rPr>
              <w:t xml:space="preserve">- </w:t>
            </w:r>
            <w:r w:rsidR="00FC3691" w:rsidRPr="005234B7">
              <w:rPr>
                <w:sz w:val="20"/>
                <w:szCs w:val="20"/>
              </w:rPr>
              <w:t>General Office Support</w:t>
            </w:r>
          </w:p>
        </w:tc>
      </w:tr>
      <w:tr w:rsidR="000334C1" w:rsidRPr="005234B7" w14:paraId="582328AB" w14:textId="77777777" w:rsidTr="00881AEB">
        <w:trPr>
          <w:trHeight w:val="4176"/>
        </w:trPr>
        <w:tc>
          <w:tcPr>
            <w:tcW w:w="3248" w:type="dxa"/>
            <w:gridSpan w:val="6"/>
          </w:tcPr>
          <w:p w14:paraId="22F8EE8A" w14:textId="676D78C8" w:rsidR="000334C1" w:rsidRPr="005234B7" w:rsidRDefault="001F79DF" w:rsidP="00773E6D">
            <w:pPr>
              <w:pStyle w:val="AboutMe"/>
              <w:jc w:val="left"/>
              <w:rPr>
                <w:color w:val="671A64" w:themeColor="accent1" w:themeShade="BF"/>
                <w:sz w:val="20"/>
                <w:szCs w:val="20"/>
                <w:lang w:val="it-IT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I'm seeking a diverse nursing opportunity in which I can utilize my clinical education, nursing qualifications, and healthcare experience. My desire is to help continue the highest quality of care and education to patients and their families post hospitalization.</w:t>
            </w:r>
          </w:p>
        </w:tc>
        <w:tc>
          <w:tcPr>
            <w:tcW w:w="599" w:type="dxa"/>
            <w:vMerge/>
          </w:tcPr>
          <w:p w14:paraId="42E3F2CF" w14:textId="77777777" w:rsidR="000334C1" w:rsidRPr="005234B7" w:rsidRDefault="000334C1" w:rsidP="008A171A">
            <w:pPr>
              <w:pStyle w:val="AboutMe"/>
              <w:rPr>
                <w:sz w:val="20"/>
                <w:szCs w:val="20"/>
                <w:lang w:val="it-IT"/>
              </w:rPr>
            </w:pPr>
          </w:p>
        </w:tc>
        <w:tc>
          <w:tcPr>
            <w:tcW w:w="6905" w:type="dxa"/>
            <w:vMerge/>
          </w:tcPr>
          <w:p w14:paraId="3DE6BE66" w14:textId="77777777" w:rsidR="000334C1" w:rsidRPr="005234B7" w:rsidRDefault="000334C1" w:rsidP="008A171A">
            <w:pPr>
              <w:pStyle w:val="AboutMe"/>
              <w:rPr>
                <w:sz w:val="20"/>
                <w:szCs w:val="20"/>
                <w:lang w:val="it-IT"/>
              </w:rPr>
            </w:pPr>
          </w:p>
        </w:tc>
      </w:tr>
      <w:tr w:rsidR="000334C1" w:rsidRPr="005234B7" w14:paraId="2236D626" w14:textId="77777777" w:rsidTr="00881AEB">
        <w:trPr>
          <w:trHeight w:val="540"/>
        </w:trPr>
        <w:tc>
          <w:tcPr>
            <w:tcW w:w="301" w:type="dxa"/>
          </w:tcPr>
          <w:p w14:paraId="57DC0B40" w14:textId="77777777" w:rsidR="000334C1" w:rsidRPr="005234B7" w:rsidRDefault="000334C1" w:rsidP="004A28EA">
            <w:pPr>
              <w:pStyle w:val="Heading4"/>
              <w:rPr>
                <w:color w:val="671A64" w:themeColor="accent1" w:themeShade="BF"/>
                <w:sz w:val="20"/>
                <w:szCs w:val="20"/>
                <w:lang w:val="it-IT"/>
              </w:rPr>
            </w:pPr>
          </w:p>
        </w:tc>
        <w:tc>
          <w:tcPr>
            <w:tcW w:w="2690" w:type="dxa"/>
            <w:gridSpan w:val="4"/>
            <w:tcBorders>
              <w:bottom w:val="single" w:sz="4" w:space="0" w:color="FFFFFF" w:themeColor="background1"/>
            </w:tcBorders>
          </w:tcPr>
          <w:p w14:paraId="6E11ACBA" w14:textId="77777777" w:rsidR="008F080E" w:rsidRPr="005234B7" w:rsidRDefault="008F080E" w:rsidP="004A28EA">
            <w:pPr>
              <w:pStyle w:val="Heading4"/>
              <w:rPr>
                <w:color w:val="671A64" w:themeColor="accent1" w:themeShade="BF"/>
                <w:sz w:val="20"/>
                <w:szCs w:val="20"/>
              </w:rPr>
            </w:pPr>
          </w:p>
          <w:sdt>
            <w:sdtPr>
              <w:rPr>
                <w:color w:val="671A64" w:themeColor="accent1" w:themeShade="BF"/>
                <w:sz w:val="20"/>
                <w:szCs w:val="20"/>
              </w:rPr>
              <w:id w:val="1050265814"/>
              <w:placeholder>
                <w:docPart w:val="03EDDF71D12249E2B09C912DC8E78EC0"/>
              </w:placeholder>
              <w:temporary/>
              <w:showingPlcHdr/>
              <w15:appearance w15:val="hidden"/>
            </w:sdtPr>
            <w:sdtEndPr/>
            <w:sdtContent>
              <w:p w14:paraId="2FA87C01" w14:textId="3B1D4CA2" w:rsidR="000334C1" w:rsidRPr="005234B7" w:rsidRDefault="000334C1" w:rsidP="004A28EA">
                <w:pPr>
                  <w:pStyle w:val="Heading4"/>
                  <w:rPr>
                    <w:color w:val="671A64" w:themeColor="accent1" w:themeShade="BF"/>
                    <w:sz w:val="20"/>
                    <w:szCs w:val="20"/>
                  </w:rPr>
                </w:pPr>
                <w:r w:rsidRPr="000A60D8">
                  <w:rPr>
                    <w:b/>
                    <w:color w:val="8A2387" w:themeColor="accent1"/>
                    <w:sz w:val="20"/>
                    <w:szCs w:val="20"/>
                  </w:rPr>
                  <w:t>C O N T A C T</w:t>
                </w:r>
              </w:p>
            </w:sdtContent>
          </w:sdt>
        </w:tc>
        <w:tc>
          <w:tcPr>
            <w:tcW w:w="257" w:type="dxa"/>
          </w:tcPr>
          <w:p w14:paraId="6DA9FF76" w14:textId="77777777" w:rsidR="000334C1" w:rsidRPr="005234B7" w:rsidRDefault="000334C1" w:rsidP="004A28EA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2DBA4E8D" w14:textId="77777777" w:rsidR="000334C1" w:rsidRPr="005234B7" w:rsidRDefault="000334C1" w:rsidP="005E435A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6905" w:type="dxa"/>
            <w:vMerge/>
          </w:tcPr>
          <w:p w14:paraId="5F64344A" w14:textId="77777777" w:rsidR="000334C1" w:rsidRPr="005234B7" w:rsidRDefault="000334C1" w:rsidP="002E7306">
            <w:pPr>
              <w:pStyle w:val="Title"/>
              <w:rPr>
                <w:sz w:val="20"/>
                <w:szCs w:val="20"/>
              </w:rPr>
            </w:pPr>
          </w:p>
        </w:tc>
      </w:tr>
      <w:tr w:rsidR="00587F6B" w:rsidRPr="005234B7" w14:paraId="23BE8D1F" w14:textId="77777777" w:rsidTr="00A57FCD">
        <w:trPr>
          <w:trHeight w:val="2941"/>
        </w:trPr>
        <w:tc>
          <w:tcPr>
            <w:tcW w:w="3248" w:type="dxa"/>
            <w:gridSpan w:val="6"/>
            <w:vAlign w:val="center"/>
          </w:tcPr>
          <w:p w14:paraId="302F030D" w14:textId="1268CB7B" w:rsidR="00587F6B" w:rsidRPr="005234B7" w:rsidRDefault="00587F6B" w:rsidP="00773E6D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Mrs.Burdine@yahoo.com</w:t>
            </w:r>
          </w:p>
          <w:p w14:paraId="1694DF12" w14:textId="77777777" w:rsidR="00587F6B" w:rsidRPr="005234B7" w:rsidRDefault="00587F6B" w:rsidP="00773E6D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214-909-5251(Cell)</w:t>
            </w:r>
          </w:p>
          <w:p w14:paraId="3F59747C" w14:textId="77777777" w:rsidR="00587F6B" w:rsidRPr="005234B7" w:rsidRDefault="00587F6B" w:rsidP="00773E6D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 xml:space="preserve">1817 Overlook Dr. </w:t>
            </w:r>
          </w:p>
          <w:p w14:paraId="683E64BE" w14:textId="3D67C260" w:rsidR="00587F6B" w:rsidRPr="005234B7" w:rsidRDefault="00587F6B" w:rsidP="005234B7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Lancaster TX, 75146</w:t>
            </w:r>
          </w:p>
        </w:tc>
        <w:tc>
          <w:tcPr>
            <w:tcW w:w="599" w:type="dxa"/>
            <w:vMerge w:val="restart"/>
          </w:tcPr>
          <w:p w14:paraId="3CABB77F" w14:textId="615D77EC" w:rsidR="00587F6B" w:rsidRPr="005234B7" w:rsidRDefault="00587F6B" w:rsidP="004A28EA">
            <w:pPr>
              <w:rPr>
                <w:sz w:val="20"/>
                <w:szCs w:val="20"/>
              </w:rPr>
            </w:pPr>
            <w:r w:rsidRPr="005234B7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05" w:type="dxa"/>
            <w:vMerge/>
          </w:tcPr>
          <w:p w14:paraId="22AB6140" w14:textId="77777777" w:rsidR="00587F6B" w:rsidRPr="005234B7" w:rsidRDefault="00587F6B" w:rsidP="002E7306">
            <w:pPr>
              <w:pStyle w:val="Title"/>
              <w:rPr>
                <w:sz w:val="20"/>
                <w:szCs w:val="20"/>
              </w:rPr>
            </w:pPr>
          </w:p>
        </w:tc>
      </w:tr>
      <w:tr w:rsidR="000334C1" w:rsidRPr="005234B7" w14:paraId="41B3F624" w14:textId="77777777" w:rsidTr="00881AEB">
        <w:trPr>
          <w:trHeight w:val="585"/>
        </w:trPr>
        <w:tc>
          <w:tcPr>
            <w:tcW w:w="428" w:type="dxa"/>
            <w:gridSpan w:val="2"/>
          </w:tcPr>
          <w:p w14:paraId="737F8C91" w14:textId="77777777" w:rsidR="000334C1" w:rsidRPr="005234B7" w:rsidRDefault="000334C1" w:rsidP="00453A7B">
            <w:pPr>
              <w:pStyle w:val="Heading4"/>
              <w:rPr>
                <w:sz w:val="20"/>
                <w:szCs w:val="20"/>
              </w:rPr>
            </w:pPr>
          </w:p>
        </w:tc>
        <w:sdt>
          <w:sdtPr>
            <w:rPr>
              <w:color w:val="671A64" w:themeColor="accent1" w:themeShade="BF"/>
              <w:sz w:val="20"/>
              <w:szCs w:val="20"/>
            </w:rPr>
            <w:id w:val="-1745956179"/>
            <w:placeholder>
              <w:docPart w:val="E1B074B165A34E63B5EF6D51F61E85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63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7F407E13" w14:textId="77777777" w:rsidR="000334C1" w:rsidRPr="005234B7" w:rsidRDefault="000334C1" w:rsidP="00453A7B">
                <w:pPr>
                  <w:pStyle w:val="Heading4"/>
                  <w:rPr>
                    <w:color w:val="671A64" w:themeColor="accent1" w:themeShade="BF"/>
                    <w:sz w:val="20"/>
                    <w:szCs w:val="20"/>
                  </w:rPr>
                </w:pPr>
                <w:r w:rsidRPr="000A60D8">
                  <w:rPr>
                    <w:b/>
                    <w:color w:val="8A2387" w:themeColor="accent1"/>
                    <w:sz w:val="20"/>
                    <w:szCs w:val="20"/>
                  </w:rPr>
                  <w:t>E D u c a t i o n</w:t>
                </w:r>
              </w:p>
            </w:tc>
          </w:sdtContent>
        </w:sdt>
        <w:tc>
          <w:tcPr>
            <w:tcW w:w="257" w:type="dxa"/>
          </w:tcPr>
          <w:p w14:paraId="68319237" w14:textId="77777777" w:rsidR="000334C1" w:rsidRPr="005234B7" w:rsidRDefault="000334C1" w:rsidP="00453A7B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599" w:type="dxa"/>
            <w:vMerge/>
          </w:tcPr>
          <w:p w14:paraId="50C336CC" w14:textId="77777777" w:rsidR="000334C1" w:rsidRPr="005234B7" w:rsidRDefault="000334C1" w:rsidP="005B2877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6905" w:type="dxa"/>
            <w:vMerge/>
          </w:tcPr>
          <w:p w14:paraId="6C1A22BF" w14:textId="77777777" w:rsidR="000334C1" w:rsidRPr="005234B7" w:rsidRDefault="000334C1" w:rsidP="002E7306">
            <w:pPr>
              <w:pStyle w:val="Title"/>
              <w:rPr>
                <w:sz w:val="20"/>
                <w:szCs w:val="20"/>
              </w:rPr>
            </w:pPr>
          </w:p>
        </w:tc>
      </w:tr>
      <w:tr w:rsidR="000334C1" w:rsidRPr="005234B7" w14:paraId="26747135" w14:textId="77777777" w:rsidTr="00881AEB">
        <w:trPr>
          <w:trHeight w:val="170"/>
        </w:trPr>
        <w:tc>
          <w:tcPr>
            <w:tcW w:w="3248" w:type="dxa"/>
            <w:gridSpan w:val="6"/>
          </w:tcPr>
          <w:p w14:paraId="2FF6AD8D" w14:textId="77777777" w:rsidR="000334C1" w:rsidRPr="005234B7" w:rsidRDefault="000334C1" w:rsidP="00453A7B">
            <w:pPr>
              <w:rPr>
                <w:noProof/>
                <w:color w:val="671A64" w:themeColor="accent1" w:themeShade="BF"/>
                <w:sz w:val="20"/>
                <w:szCs w:val="20"/>
                <w:lang w:val="it-IT"/>
              </w:rPr>
            </w:pPr>
          </w:p>
        </w:tc>
        <w:tc>
          <w:tcPr>
            <w:tcW w:w="599" w:type="dxa"/>
            <w:vMerge/>
          </w:tcPr>
          <w:p w14:paraId="256CD856" w14:textId="77777777" w:rsidR="000334C1" w:rsidRPr="005234B7" w:rsidRDefault="000334C1" w:rsidP="00453A7B">
            <w:pPr>
              <w:rPr>
                <w:sz w:val="20"/>
                <w:szCs w:val="20"/>
                <w:lang w:val="it-IT"/>
              </w:rPr>
            </w:pPr>
          </w:p>
        </w:tc>
        <w:tc>
          <w:tcPr>
            <w:tcW w:w="6905" w:type="dxa"/>
            <w:vMerge/>
          </w:tcPr>
          <w:p w14:paraId="5BB4141D" w14:textId="77777777" w:rsidR="000334C1" w:rsidRPr="005234B7" w:rsidRDefault="000334C1" w:rsidP="00453A7B">
            <w:pPr>
              <w:pStyle w:val="Title"/>
              <w:rPr>
                <w:sz w:val="20"/>
                <w:szCs w:val="20"/>
                <w:lang w:val="it-IT"/>
              </w:rPr>
            </w:pPr>
          </w:p>
        </w:tc>
      </w:tr>
      <w:tr w:rsidR="00881AEB" w:rsidRPr="005234B7" w14:paraId="4EEF36DA" w14:textId="77777777" w:rsidTr="00D71F6B">
        <w:trPr>
          <w:trHeight w:val="1107"/>
        </w:trPr>
        <w:tc>
          <w:tcPr>
            <w:tcW w:w="3248" w:type="dxa"/>
            <w:gridSpan w:val="6"/>
          </w:tcPr>
          <w:p w14:paraId="5C27BB78" w14:textId="77777777" w:rsidR="00881AEB" w:rsidRPr="005234B7" w:rsidRDefault="00881AEB" w:rsidP="00B4546B">
            <w:pPr>
              <w:pStyle w:val="Heading5"/>
              <w:rPr>
                <w:noProof/>
                <w:color w:val="671A64" w:themeColor="accent1" w:themeShade="BF"/>
                <w:sz w:val="20"/>
                <w:szCs w:val="20"/>
                <w:lang w:val="it-IT"/>
              </w:rPr>
            </w:pPr>
            <w:r w:rsidRPr="005234B7">
              <w:rPr>
                <w:noProof/>
                <w:color w:val="671A64" w:themeColor="accent1" w:themeShade="BF"/>
                <w:sz w:val="20"/>
                <w:szCs w:val="20"/>
                <w:lang w:val="it-IT"/>
              </w:rPr>
              <w:t>University of Texas at Arlington</w:t>
            </w:r>
          </w:p>
          <w:p w14:paraId="7B4FD3CA" w14:textId="77777777" w:rsidR="00881AEB" w:rsidRPr="005234B7" w:rsidRDefault="00881AEB" w:rsidP="00B4546B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RN to BSN Degree Program</w:t>
            </w:r>
          </w:p>
          <w:p w14:paraId="407CED7C" w14:textId="77777777" w:rsidR="00881AEB" w:rsidRPr="005234B7" w:rsidRDefault="00881AEB" w:rsidP="00B4546B">
            <w:pPr>
              <w:pStyle w:val="Heading6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2020</w:t>
            </w:r>
          </w:p>
        </w:tc>
        <w:tc>
          <w:tcPr>
            <w:tcW w:w="599" w:type="dxa"/>
            <w:vMerge/>
          </w:tcPr>
          <w:p w14:paraId="13AF86B1" w14:textId="77777777" w:rsidR="00881AEB" w:rsidRPr="005234B7" w:rsidRDefault="00881AEB" w:rsidP="00453A7B">
            <w:pPr>
              <w:rPr>
                <w:sz w:val="20"/>
                <w:szCs w:val="20"/>
              </w:rPr>
            </w:pPr>
          </w:p>
        </w:tc>
        <w:tc>
          <w:tcPr>
            <w:tcW w:w="6905" w:type="dxa"/>
            <w:vMerge/>
          </w:tcPr>
          <w:p w14:paraId="4FCEE335" w14:textId="77777777" w:rsidR="00881AEB" w:rsidRPr="005234B7" w:rsidRDefault="00881AEB" w:rsidP="00453A7B">
            <w:pPr>
              <w:pStyle w:val="Title"/>
              <w:rPr>
                <w:sz w:val="20"/>
                <w:szCs w:val="20"/>
              </w:rPr>
            </w:pPr>
          </w:p>
        </w:tc>
      </w:tr>
      <w:tr w:rsidR="00881AEB" w:rsidRPr="005234B7" w14:paraId="03968693" w14:textId="77777777" w:rsidTr="007850D9">
        <w:trPr>
          <w:trHeight w:val="1445"/>
        </w:trPr>
        <w:tc>
          <w:tcPr>
            <w:tcW w:w="3248" w:type="dxa"/>
            <w:gridSpan w:val="6"/>
          </w:tcPr>
          <w:p w14:paraId="44DD8D68" w14:textId="02869C1C" w:rsidR="008F080E" w:rsidRPr="005234B7" w:rsidRDefault="00B4546B" w:rsidP="008F080E">
            <w:pPr>
              <w:spacing w:line="240" w:lineRule="auto"/>
              <w:rPr>
                <w:b/>
                <w:bCs/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b/>
                <w:bCs/>
                <w:color w:val="671A64" w:themeColor="accent1" w:themeShade="BF"/>
                <w:sz w:val="20"/>
                <w:szCs w:val="20"/>
              </w:rPr>
              <w:t xml:space="preserve">EL CENTRO </w:t>
            </w:r>
            <w:r w:rsidR="008F080E" w:rsidRPr="005234B7">
              <w:rPr>
                <w:b/>
                <w:bCs/>
                <w:color w:val="671A64" w:themeColor="accent1" w:themeShade="BF"/>
                <w:sz w:val="20"/>
                <w:szCs w:val="20"/>
              </w:rPr>
              <w:t xml:space="preserve">COLLEGE </w:t>
            </w:r>
          </w:p>
          <w:p w14:paraId="1E211E1F" w14:textId="0DB070A1" w:rsidR="00881AEB" w:rsidRPr="005234B7" w:rsidRDefault="00881AEB" w:rsidP="008F080E">
            <w:pPr>
              <w:spacing w:line="240" w:lineRule="auto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Degree Nursing Program @ Charlton Methodist Hospital</w:t>
            </w:r>
          </w:p>
          <w:p w14:paraId="778D47A7" w14:textId="77777777" w:rsidR="00881AEB" w:rsidRPr="005234B7" w:rsidRDefault="00881AEB" w:rsidP="00881AEB">
            <w:pPr>
              <w:pStyle w:val="Contact1"/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Associate Degree in Nursing</w:t>
            </w:r>
          </w:p>
          <w:p w14:paraId="0202BAF2" w14:textId="77777777" w:rsidR="00881AEB" w:rsidRPr="005234B7" w:rsidRDefault="00881AEB" w:rsidP="00881AEB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ADN: December 2014</w:t>
            </w:r>
          </w:p>
          <w:p w14:paraId="3DCA9155" w14:textId="77777777" w:rsidR="00881AEB" w:rsidRPr="005234B7" w:rsidRDefault="00881AEB" w:rsidP="00881AEB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RN# 885546: March 2020</w:t>
            </w:r>
          </w:p>
          <w:p w14:paraId="6F8959E3" w14:textId="3399B68F" w:rsidR="00881AEB" w:rsidRDefault="00881AEB" w:rsidP="00454BE0">
            <w:pPr>
              <w:rPr>
                <w:color w:val="671A64" w:themeColor="accent1" w:themeShade="BF"/>
                <w:sz w:val="20"/>
                <w:szCs w:val="20"/>
              </w:rPr>
            </w:pPr>
            <w:r w:rsidRPr="005234B7">
              <w:rPr>
                <w:color w:val="671A64" w:themeColor="accent1" w:themeShade="BF"/>
                <w:sz w:val="20"/>
                <w:szCs w:val="20"/>
              </w:rPr>
              <w:t>BLS Certification</w:t>
            </w:r>
            <w:r w:rsidR="00454BE0">
              <w:rPr>
                <w:color w:val="671A64" w:themeColor="accent1" w:themeShade="BF"/>
                <w:sz w:val="20"/>
                <w:szCs w:val="20"/>
              </w:rPr>
              <w:t>: 12/2020</w:t>
            </w:r>
          </w:p>
          <w:p w14:paraId="000D2FCF" w14:textId="5550D266" w:rsidR="00454BE0" w:rsidRPr="005234B7" w:rsidRDefault="00454BE0" w:rsidP="00454BE0">
            <w:pPr>
              <w:rPr>
                <w:color w:val="671A64" w:themeColor="accent1" w:themeShade="BF"/>
                <w:sz w:val="20"/>
                <w:szCs w:val="20"/>
              </w:rPr>
            </w:pPr>
            <w:r>
              <w:rPr>
                <w:color w:val="671A64" w:themeColor="accent1" w:themeShade="BF"/>
                <w:sz w:val="20"/>
                <w:szCs w:val="20"/>
              </w:rPr>
              <w:t>ACLS Certification: 01/2021</w:t>
            </w:r>
          </w:p>
        </w:tc>
        <w:tc>
          <w:tcPr>
            <w:tcW w:w="599" w:type="dxa"/>
            <w:vMerge/>
          </w:tcPr>
          <w:p w14:paraId="14EFB859" w14:textId="77777777" w:rsidR="00881AEB" w:rsidRPr="005234B7" w:rsidRDefault="00881AEB" w:rsidP="00453A7B">
            <w:pPr>
              <w:rPr>
                <w:sz w:val="20"/>
                <w:szCs w:val="20"/>
                <w:lang w:val="it-IT"/>
              </w:rPr>
            </w:pPr>
          </w:p>
        </w:tc>
        <w:tc>
          <w:tcPr>
            <w:tcW w:w="6905" w:type="dxa"/>
            <w:vMerge/>
          </w:tcPr>
          <w:p w14:paraId="4B7FDEE3" w14:textId="77777777" w:rsidR="00881AEB" w:rsidRPr="005234B7" w:rsidRDefault="00881AEB" w:rsidP="00453A7B">
            <w:pPr>
              <w:pStyle w:val="Title"/>
              <w:rPr>
                <w:sz w:val="20"/>
                <w:szCs w:val="20"/>
                <w:lang w:val="it-IT"/>
              </w:rPr>
            </w:pPr>
          </w:p>
        </w:tc>
      </w:tr>
    </w:tbl>
    <w:p w14:paraId="40B56A14" w14:textId="25782745" w:rsidR="00871DB8" w:rsidRPr="005234B7" w:rsidRDefault="003B4AEF">
      <w:pPr>
        <w:rPr>
          <w:sz w:val="20"/>
          <w:szCs w:val="20"/>
        </w:rPr>
      </w:pPr>
      <w:r w:rsidRPr="005234B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DD1B5BB" wp14:editId="2135BF0C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2CA7749" id="Graphic 38" o:spid="_x0000_s1026" style="position:absolute;margin-left:-48.75pt;margin-top:262.4pt;width:9pt;height:16.65pt;z-index:251735040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234B7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25EEE96E" wp14:editId="597DF208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234B7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FBB0B46" wp14:editId="55AC6B9F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234B7"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52A9A1E1" wp14:editId="50B41CE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234B7"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28C51CBD" wp14:editId="2CEC44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234B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00FB37" wp14:editId="63B2710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92C53A6" id="Group 25" o:spid="_x0000_s1026" style="position:absolute;margin-left:-1in;margin-top:1110.55pt;width:210.1pt;height:308.05pt;z-index:251667456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5234B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A60F4D" wp14:editId="30A5D1F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22DCE829" id="Group 13" o:spid="_x0000_s1026" style="position:absolute;margin-left:-1in;margin-top:872.05pt;width:210.15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5234B7" w:rsidSect="00881AEB"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4757F" w14:textId="77777777" w:rsidR="00960DC6" w:rsidRDefault="00960DC6" w:rsidP="00AA35A8">
      <w:pPr>
        <w:spacing w:line="240" w:lineRule="auto"/>
      </w:pPr>
      <w:r>
        <w:separator/>
      </w:r>
    </w:p>
  </w:endnote>
  <w:endnote w:type="continuationSeparator" w:id="0">
    <w:p w14:paraId="5845387A" w14:textId="77777777" w:rsidR="00960DC6" w:rsidRDefault="00960DC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60477" w14:textId="77777777" w:rsidR="00960DC6" w:rsidRDefault="00960DC6" w:rsidP="00AA35A8">
      <w:pPr>
        <w:spacing w:line="240" w:lineRule="auto"/>
      </w:pPr>
      <w:r>
        <w:separator/>
      </w:r>
    </w:p>
  </w:footnote>
  <w:footnote w:type="continuationSeparator" w:id="0">
    <w:p w14:paraId="1C883D3A" w14:textId="77777777" w:rsidR="00960DC6" w:rsidRDefault="00960DC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7878"/>
    <w:multiLevelType w:val="hybridMultilevel"/>
    <w:tmpl w:val="945AE39E"/>
    <w:lvl w:ilvl="0" w:tplc="5F187358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10CE8"/>
    <w:multiLevelType w:val="hybridMultilevel"/>
    <w:tmpl w:val="E96A2CCA"/>
    <w:lvl w:ilvl="0" w:tplc="6D9C56AE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C1078"/>
    <w:multiLevelType w:val="hybridMultilevel"/>
    <w:tmpl w:val="CA385456"/>
    <w:lvl w:ilvl="0" w:tplc="A1163C54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217DB"/>
    <w:multiLevelType w:val="hybridMultilevel"/>
    <w:tmpl w:val="99EA1A8A"/>
    <w:lvl w:ilvl="0" w:tplc="A7D8A440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C1684"/>
    <w:multiLevelType w:val="hybridMultilevel"/>
    <w:tmpl w:val="256268D4"/>
    <w:lvl w:ilvl="0" w:tplc="2AD69A3A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2BCF"/>
    <w:multiLevelType w:val="hybridMultilevel"/>
    <w:tmpl w:val="91C4B2FE"/>
    <w:lvl w:ilvl="0" w:tplc="9DEE4F16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94139"/>
    <w:multiLevelType w:val="hybridMultilevel"/>
    <w:tmpl w:val="FA041490"/>
    <w:lvl w:ilvl="0" w:tplc="2B04AEB6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038FE"/>
    <w:multiLevelType w:val="hybridMultilevel"/>
    <w:tmpl w:val="297E3F64"/>
    <w:lvl w:ilvl="0" w:tplc="91F4D92C">
      <w:start w:val="2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DF"/>
    <w:rsid w:val="000278C9"/>
    <w:rsid w:val="00033263"/>
    <w:rsid w:val="000334C1"/>
    <w:rsid w:val="000873F6"/>
    <w:rsid w:val="000A60D8"/>
    <w:rsid w:val="000B286F"/>
    <w:rsid w:val="000D134B"/>
    <w:rsid w:val="00124ED6"/>
    <w:rsid w:val="00167789"/>
    <w:rsid w:val="00194704"/>
    <w:rsid w:val="001B160B"/>
    <w:rsid w:val="001E003A"/>
    <w:rsid w:val="001F79DF"/>
    <w:rsid w:val="00203213"/>
    <w:rsid w:val="002236D5"/>
    <w:rsid w:val="00243756"/>
    <w:rsid w:val="0027193E"/>
    <w:rsid w:val="0027247C"/>
    <w:rsid w:val="002A3DBA"/>
    <w:rsid w:val="002C4E0C"/>
    <w:rsid w:val="002D2425"/>
    <w:rsid w:val="002E7306"/>
    <w:rsid w:val="00331DCE"/>
    <w:rsid w:val="00352007"/>
    <w:rsid w:val="00352A17"/>
    <w:rsid w:val="003B4AEF"/>
    <w:rsid w:val="004039DA"/>
    <w:rsid w:val="00415CF3"/>
    <w:rsid w:val="00453A7B"/>
    <w:rsid w:val="00454BE0"/>
    <w:rsid w:val="004936B2"/>
    <w:rsid w:val="004A28EA"/>
    <w:rsid w:val="005234B7"/>
    <w:rsid w:val="00587F6B"/>
    <w:rsid w:val="006575B9"/>
    <w:rsid w:val="006A1E18"/>
    <w:rsid w:val="006C134D"/>
    <w:rsid w:val="006C7F5A"/>
    <w:rsid w:val="00773E6D"/>
    <w:rsid w:val="00791376"/>
    <w:rsid w:val="00831977"/>
    <w:rsid w:val="0085128E"/>
    <w:rsid w:val="00871DB8"/>
    <w:rsid w:val="00881AEB"/>
    <w:rsid w:val="00887E05"/>
    <w:rsid w:val="008A171A"/>
    <w:rsid w:val="008F080E"/>
    <w:rsid w:val="008F180B"/>
    <w:rsid w:val="008F48B9"/>
    <w:rsid w:val="009049BC"/>
    <w:rsid w:val="0091643F"/>
    <w:rsid w:val="00960DC6"/>
    <w:rsid w:val="009D646A"/>
    <w:rsid w:val="00A2772A"/>
    <w:rsid w:val="00A409E5"/>
    <w:rsid w:val="00A633B0"/>
    <w:rsid w:val="00AA1166"/>
    <w:rsid w:val="00AA35A8"/>
    <w:rsid w:val="00AE562D"/>
    <w:rsid w:val="00B4546B"/>
    <w:rsid w:val="00B8453F"/>
    <w:rsid w:val="00B85473"/>
    <w:rsid w:val="00BE5968"/>
    <w:rsid w:val="00C62E97"/>
    <w:rsid w:val="00CA03CC"/>
    <w:rsid w:val="00CB3E40"/>
    <w:rsid w:val="00CF22B3"/>
    <w:rsid w:val="00D86385"/>
    <w:rsid w:val="00D95726"/>
    <w:rsid w:val="00D95FF5"/>
    <w:rsid w:val="00DB472D"/>
    <w:rsid w:val="00DC6256"/>
    <w:rsid w:val="00DE5F88"/>
    <w:rsid w:val="00DF2298"/>
    <w:rsid w:val="00E067BA"/>
    <w:rsid w:val="00E36A20"/>
    <w:rsid w:val="00E90B93"/>
    <w:rsid w:val="00E973FF"/>
    <w:rsid w:val="00EB74E8"/>
    <w:rsid w:val="00EC0F79"/>
    <w:rsid w:val="00F30552"/>
    <w:rsid w:val="00F46BDB"/>
    <w:rsid w:val="00F644B6"/>
    <w:rsid w:val="00F673C3"/>
    <w:rsid w:val="00F77B18"/>
    <w:rsid w:val="00FC3691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7B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ill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89A955C2B140EFAA29BD9E7500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B8ED7-E065-4A3F-8CCB-B260073052CD}"/>
      </w:docPartPr>
      <w:docPartBody>
        <w:p w:rsidR="007B305C" w:rsidRDefault="00D358AF">
          <w:pPr>
            <w:pStyle w:val="C089A955C2B140EFAA29BD9E750030F1"/>
          </w:pPr>
          <w:r>
            <w:t>A B O U T  M E</w:t>
          </w:r>
        </w:p>
      </w:docPartBody>
    </w:docPart>
    <w:docPart>
      <w:docPartPr>
        <w:name w:val="4020B4C911744D0F92C940A64113C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58D2E-4A23-43D7-8E2D-81AC5CAF99DE}"/>
      </w:docPartPr>
      <w:docPartBody>
        <w:p w:rsidR="007B305C" w:rsidRDefault="00D358AF">
          <w:pPr>
            <w:pStyle w:val="4020B4C911744D0F92C940A64113CACA"/>
          </w:pPr>
          <w:r>
            <w:t>Experience</w:t>
          </w:r>
        </w:p>
      </w:docPartBody>
    </w:docPart>
    <w:docPart>
      <w:docPartPr>
        <w:name w:val="03EDDF71D12249E2B09C912DC8E7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DA948-7F54-420D-8D96-297D9639EF9F}"/>
      </w:docPartPr>
      <w:docPartBody>
        <w:p w:rsidR="007B305C" w:rsidRDefault="00D358AF">
          <w:pPr>
            <w:pStyle w:val="03EDDF71D12249E2B09C912DC8E78EC0"/>
          </w:pPr>
          <w:r>
            <w:t>C O N T A C T</w:t>
          </w:r>
        </w:p>
      </w:docPartBody>
    </w:docPart>
    <w:docPart>
      <w:docPartPr>
        <w:name w:val="E1B074B165A34E63B5EF6D51F61E8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4DBF-6405-4163-8060-B49DA4B9CB14}"/>
      </w:docPartPr>
      <w:docPartBody>
        <w:p w:rsidR="007B305C" w:rsidRDefault="00D358AF">
          <w:pPr>
            <w:pStyle w:val="E1B074B165A34E63B5EF6D51F61E85EC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02"/>
    <w:rsid w:val="00290102"/>
    <w:rsid w:val="004B284A"/>
    <w:rsid w:val="007B305C"/>
    <w:rsid w:val="008E7F63"/>
    <w:rsid w:val="00B70F78"/>
    <w:rsid w:val="00D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9A955C2B140EFAA29BD9E750030F1">
    <w:name w:val="C089A955C2B140EFAA29BD9E750030F1"/>
  </w:style>
  <w:style w:type="paragraph" w:customStyle="1" w:styleId="4FFF174A410A4E3FA0E0BD0843533E39">
    <w:name w:val="4FFF174A410A4E3FA0E0BD0843533E39"/>
  </w:style>
  <w:style w:type="paragraph" w:customStyle="1" w:styleId="90F61C5CB4584098A039CC8EC51AB4D5">
    <w:name w:val="90F61C5CB4584098A039CC8EC51AB4D5"/>
  </w:style>
  <w:style w:type="paragraph" w:customStyle="1" w:styleId="7B62722FE4754106AD3299E9ED232C8E">
    <w:name w:val="7B62722FE4754106AD3299E9ED232C8E"/>
  </w:style>
  <w:style w:type="paragraph" w:customStyle="1" w:styleId="9BBB465F99FF4B9BA8BA2B34CC6BCF32">
    <w:name w:val="9BBB465F99FF4B9BA8BA2B34CC6BCF32"/>
  </w:style>
  <w:style w:type="paragraph" w:customStyle="1" w:styleId="4020B4C911744D0F92C940A64113CACA">
    <w:name w:val="4020B4C911744D0F92C940A64113CACA"/>
  </w:style>
  <w:style w:type="paragraph" w:customStyle="1" w:styleId="3F4BAE009DC3401FA703DD04749F95ED">
    <w:name w:val="3F4BAE009DC3401FA703DD04749F95ED"/>
  </w:style>
  <w:style w:type="paragraph" w:customStyle="1" w:styleId="552BB6CD13804AE5B9EF5D7D4F35DEF0">
    <w:name w:val="552BB6CD13804AE5B9EF5D7D4F35DEF0"/>
  </w:style>
  <w:style w:type="paragraph" w:customStyle="1" w:styleId="766033EAE51842B8BFDE39C15D4445BC">
    <w:name w:val="766033EAE51842B8BFDE39C15D4445BC"/>
  </w:style>
  <w:style w:type="paragraph" w:customStyle="1" w:styleId="B5F82974B05949E7A3F832941AA41AB2">
    <w:name w:val="B5F82974B05949E7A3F832941AA41AB2"/>
  </w:style>
  <w:style w:type="paragraph" w:customStyle="1" w:styleId="3DBB9E1E0A6D4EB4906E15EE23887E9F">
    <w:name w:val="3DBB9E1E0A6D4EB4906E15EE23887E9F"/>
  </w:style>
  <w:style w:type="paragraph" w:customStyle="1" w:styleId="29C97E78321F455ABFEA66FA2F17A0B4">
    <w:name w:val="29C97E78321F455ABFEA66FA2F17A0B4"/>
  </w:style>
  <w:style w:type="paragraph" w:customStyle="1" w:styleId="E870CB4B8D77474085B110F84DAD49C5">
    <w:name w:val="E870CB4B8D77474085B110F84DAD49C5"/>
  </w:style>
  <w:style w:type="paragraph" w:customStyle="1" w:styleId="64FCC812E2C9472993CF9F0246A65364">
    <w:name w:val="64FCC812E2C9472993CF9F0246A65364"/>
  </w:style>
  <w:style w:type="paragraph" w:customStyle="1" w:styleId="BBFBA36E84E945ECACFDD809373FC7D4">
    <w:name w:val="BBFBA36E84E945ECACFDD809373FC7D4"/>
  </w:style>
  <w:style w:type="paragraph" w:customStyle="1" w:styleId="3339F92EF6E3424EB8D547DB045825B9">
    <w:name w:val="3339F92EF6E3424EB8D547DB045825B9"/>
  </w:style>
  <w:style w:type="paragraph" w:customStyle="1" w:styleId="44C9331E19514B1FA030341188CB8C23">
    <w:name w:val="44C9331E19514B1FA030341188CB8C23"/>
  </w:style>
  <w:style w:type="paragraph" w:customStyle="1" w:styleId="72DE3ECAD9344314B36D47248BB47425">
    <w:name w:val="72DE3ECAD9344314B36D47248BB47425"/>
  </w:style>
  <w:style w:type="paragraph" w:customStyle="1" w:styleId="E6CE727AD8A34575A5FA9306D203D7F3">
    <w:name w:val="E6CE727AD8A34575A5FA9306D203D7F3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FBDA80D0EBF840C19D59E3F8C6F1150B">
    <w:name w:val="FBDA80D0EBF840C19D59E3F8C6F1150B"/>
  </w:style>
  <w:style w:type="paragraph" w:customStyle="1" w:styleId="03EDDF71D12249E2B09C912DC8E78EC0">
    <w:name w:val="03EDDF71D12249E2B09C912DC8E78EC0"/>
  </w:style>
  <w:style w:type="paragraph" w:customStyle="1" w:styleId="0FBCC23236D6497EB949A77E6CEBA5EA">
    <w:name w:val="0FBCC23236D6497EB949A77E6CEBA5EA"/>
  </w:style>
  <w:style w:type="paragraph" w:customStyle="1" w:styleId="347FF09A66EF4D868B21D5DE312BD7C4">
    <w:name w:val="347FF09A66EF4D868B21D5DE312BD7C4"/>
  </w:style>
  <w:style w:type="paragraph" w:customStyle="1" w:styleId="3EFE227F056A402AADB9C8E5B3322FFF">
    <w:name w:val="3EFE227F056A402AADB9C8E5B3322FFF"/>
  </w:style>
  <w:style w:type="paragraph" w:customStyle="1" w:styleId="6F60669D80C5433D9F32F9C261BD2534">
    <w:name w:val="6F60669D80C5433D9F32F9C261BD2534"/>
  </w:style>
  <w:style w:type="paragraph" w:customStyle="1" w:styleId="E1B074B165A34E63B5EF6D51F61E85EC">
    <w:name w:val="E1B074B165A34E63B5EF6D51F61E85EC"/>
  </w:style>
  <w:style w:type="paragraph" w:customStyle="1" w:styleId="8855AC6DA4A948918356A781D4BA0F3D">
    <w:name w:val="8855AC6DA4A948918356A781D4BA0F3D"/>
  </w:style>
  <w:style w:type="paragraph" w:customStyle="1" w:styleId="FCC64FB1FC24467890330BDE7206AD5F">
    <w:name w:val="FCC64FB1FC24467890330BDE7206AD5F"/>
  </w:style>
  <w:style w:type="paragraph" w:customStyle="1" w:styleId="4BC53EB7E53246E4B8750550BD8B8ACA">
    <w:name w:val="4BC53EB7E53246E4B8750550BD8B8ACA"/>
  </w:style>
  <w:style w:type="paragraph" w:customStyle="1" w:styleId="4B060900F2924D998B3BBCCCD7DEF66A">
    <w:name w:val="4B060900F2924D998B3BBCCCD7DEF66A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1982BBC8394E45B48D1F619A44D214F5">
    <w:name w:val="1982BBC8394E45B48D1F619A44D214F5"/>
  </w:style>
  <w:style w:type="paragraph" w:customStyle="1" w:styleId="C35848F8B2634637B07189A36AD06CF5">
    <w:name w:val="C35848F8B2634637B07189A36AD06CF5"/>
  </w:style>
  <w:style w:type="paragraph" w:customStyle="1" w:styleId="83E395B29449441BAA8BE9E34585DCEF">
    <w:name w:val="83E395B29449441BAA8BE9E34585DCEF"/>
  </w:style>
  <w:style w:type="paragraph" w:customStyle="1" w:styleId="ABD6A48E9763435381F3BB42597797C8">
    <w:name w:val="ABD6A48E9763435381F3BB42597797C8"/>
  </w:style>
  <w:style w:type="paragraph" w:customStyle="1" w:styleId="FCDC336076594052AB03522F6A67B969">
    <w:name w:val="FCDC336076594052AB03522F6A67B969"/>
  </w:style>
  <w:style w:type="paragraph" w:customStyle="1" w:styleId="CC2C16E56F66407585DEA5CAC05F3646">
    <w:name w:val="CC2C16E56F66407585DEA5CAC05F3646"/>
  </w:style>
  <w:style w:type="paragraph" w:customStyle="1" w:styleId="42A0D05B99A84218BA77D0C5F3274639">
    <w:name w:val="42A0D05B99A84218BA77D0C5F3274639"/>
    <w:rsid w:val="00290102"/>
  </w:style>
  <w:style w:type="paragraph" w:customStyle="1" w:styleId="2C4BFD6C5DC04CB99424C9FA8C5352A1">
    <w:name w:val="2C4BFD6C5DC04CB99424C9FA8C5352A1"/>
    <w:rsid w:val="00290102"/>
  </w:style>
  <w:style w:type="paragraph" w:customStyle="1" w:styleId="D7820D467D174273A733EE2225229FDE">
    <w:name w:val="D7820D467D174273A733EE2225229FDE"/>
    <w:rsid w:val="00290102"/>
  </w:style>
  <w:style w:type="paragraph" w:customStyle="1" w:styleId="0ABA643CEB3346D1A6CD5CB0A6F86D45">
    <w:name w:val="0ABA643CEB3346D1A6CD5CB0A6F86D45"/>
    <w:rsid w:val="00290102"/>
  </w:style>
  <w:style w:type="paragraph" w:customStyle="1" w:styleId="E0FA0A96E87A436C8455114612B4B650">
    <w:name w:val="E0FA0A96E87A436C8455114612B4B650"/>
    <w:rsid w:val="00290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F2E2E3-A84C-459A-87C5-A0470A06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2019-08-02T18:17:00Z</dcterms:created>
  <dcterms:modified xsi:type="dcterms:W3CDTF">2019-08-02T18:54:00Z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