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DF91" w14:textId="77777777" w:rsidR="00C067C5" w:rsidRPr="001216BB" w:rsidRDefault="001216BB" w:rsidP="00807A2B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1216BB">
        <w:rPr>
          <w:rFonts w:ascii="Times New Roman" w:hAnsi="Times New Roman" w:cs="Times New Roman"/>
          <w:color w:val="000000" w:themeColor="text1"/>
        </w:rPr>
        <w:t>Bina Brenda Bikar</w:t>
      </w:r>
    </w:p>
    <w:tbl>
      <w:tblPr>
        <w:tblStyle w:val="ResumeTable"/>
        <w:tblW w:w="4502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8168"/>
      </w:tblGrid>
      <w:tr w:rsidR="001216BB" w:rsidRPr="001216BB" w14:paraId="450142BD" w14:textId="77777777" w:rsidTr="003C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tblHeader/>
        </w:trPr>
        <w:tc>
          <w:tcPr>
            <w:tcW w:w="5000" w:type="pct"/>
          </w:tcPr>
          <w:p w14:paraId="51A86A42" w14:textId="77777777" w:rsidR="00260D3F" w:rsidRPr="001216BB" w:rsidRDefault="001216BB" w:rsidP="00807A2B">
            <w:pPr>
              <w:pStyle w:val="ContactInf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2313 Willow Oak Dr, Irving, Tx 75060</w:t>
            </w:r>
            <w:r w:rsidR="00260D3F" w:rsidRPr="001216BB">
              <w:rPr>
                <w:rFonts w:ascii="Times New Roman" w:hAnsi="Times New Roman" w:cs="Times New Roman"/>
                <w:color w:val="000000" w:themeColor="text1"/>
              </w:rPr>
              <w:t> | 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915-433-8697| </w:t>
            </w:r>
            <w:hyperlink r:id="rId11" w:history="1">
              <w:r w:rsidR="003C6E3F" w:rsidRPr="003C6E3F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binabrendabikar@gmail.com</w:t>
              </w:r>
            </w:hyperlink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Objective heading:"/>
        <w:tag w:val="Objective heading:"/>
        <w:id w:val="-1471434502"/>
        <w:placeholder>
          <w:docPart w:val="677591CDDD654A1FAA6B8F14DD68704C"/>
        </w:placeholder>
        <w:temporary/>
        <w:showingPlcHdr/>
        <w15:appearance w15:val="hidden"/>
      </w:sdtPr>
      <w:sdtEndPr/>
      <w:sdtContent>
        <w:p w14:paraId="5C6A388E" w14:textId="77777777" w:rsidR="00C067C5" w:rsidRPr="001216BB" w:rsidRDefault="00126049" w:rsidP="00807A2B">
          <w:pPr>
            <w:pStyle w:val="Heading1"/>
            <w:pBdr>
              <w:bottom w:val="double" w:sz="2" w:space="0" w:color="595959" w:themeColor="text1" w:themeTint="A6"/>
            </w:pBdr>
            <w:spacing w:before="120"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07A2B">
            <w:rPr>
              <w:rFonts w:ascii="Times New Roman" w:hAnsi="Times New Roman" w:cs="Times New Roman"/>
              <w:b/>
              <w:color w:val="000000" w:themeColor="text1"/>
            </w:rPr>
            <w:t>Objective</w:t>
          </w:r>
        </w:p>
      </w:sdtContent>
    </w:sdt>
    <w:tbl>
      <w:tblPr>
        <w:tblStyle w:val="ResumeTable"/>
        <w:tblW w:w="4428" w:type="pct"/>
        <w:jc w:val="center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8034"/>
      </w:tblGrid>
      <w:tr w:rsidR="001216BB" w:rsidRPr="001216BB" w14:paraId="4D62F706" w14:textId="77777777" w:rsidTr="0080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  <w:tblHeader/>
          <w:jc w:val="center"/>
        </w:trPr>
        <w:tc>
          <w:tcPr>
            <w:tcW w:w="5000" w:type="pct"/>
          </w:tcPr>
          <w:p w14:paraId="72088F00" w14:textId="77777777" w:rsidR="00812174" w:rsidRPr="001216BB" w:rsidRDefault="001216BB" w:rsidP="005914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Army veteran, seeking a position as a Polysomnographic Technologist/Sleep Tech that will challenge me and utilize my knowledge in sleep medicine to help the organization mission and </w:t>
            </w:r>
            <w:r w:rsidR="003C6E3F">
              <w:rPr>
                <w:rFonts w:ascii="Times New Roman" w:hAnsi="Times New Roman" w:cs="Times New Roman"/>
                <w:color w:val="000000" w:themeColor="text1"/>
              </w:rPr>
              <w:t>company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continue to be successful.</w:t>
            </w:r>
          </w:p>
        </w:tc>
      </w:tr>
    </w:tbl>
    <w:p w14:paraId="68AB7D1D" w14:textId="77777777" w:rsidR="00126049" w:rsidRPr="00807A2B" w:rsidRDefault="000D2343" w:rsidP="00807A2B">
      <w:pPr>
        <w:pStyle w:val="Heading1"/>
        <w:spacing w:before="2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807A2B">
        <w:rPr>
          <w:rFonts w:ascii="Times New Roman" w:hAnsi="Times New Roman" w:cs="Times New Roman"/>
          <w:b/>
          <w:color w:val="000000" w:themeColor="text1"/>
        </w:rPr>
        <w:t>SKILL HIGHLIGHTS</w:t>
      </w:r>
    </w:p>
    <w:tbl>
      <w:tblPr>
        <w:tblStyle w:val="ResumeTable"/>
        <w:tblW w:w="0" w:type="auto"/>
        <w:tblLayout w:type="fixed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4536"/>
        <w:gridCol w:w="4536"/>
      </w:tblGrid>
      <w:tr w:rsidR="00472F49" w:rsidRPr="001216BB" w14:paraId="4FDB7DAA" w14:textId="77777777" w:rsidTr="00472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tblHeader/>
        </w:trPr>
        <w:tc>
          <w:tcPr>
            <w:tcW w:w="4536" w:type="dxa"/>
          </w:tcPr>
          <w:p w14:paraId="15EBBCDF" w14:textId="77777777" w:rsidR="00472F49" w:rsidRDefault="00472F49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Proficient with computer systems software</w:t>
            </w:r>
          </w:p>
          <w:p w14:paraId="0FB969BE" w14:textId="77777777" w:rsidR="00472F49" w:rsidRDefault="00D50650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Patient assessment</w:t>
            </w:r>
          </w:p>
          <w:p w14:paraId="571A5060" w14:textId="77777777" w:rsidR="00472F49" w:rsidRDefault="00472F49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Problem solve and identify solutions</w:t>
            </w:r>
          </w:p>
          <w:p w14:paraId="278A4F1D" w14:textId="77777777" w:rsidR="00472F49" w:rsidRDefault="00D50650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CPAP, BIPAP, Titration</w:t>
            </w:r>
          </w:p>
          <w:p w14:paraId="0009D605" w14:textId="77777777" w:rsidR="00D50650" w:rsidRDefault="00D50650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Disease Control procedure’s</w:t>
            </w:r>
          </w:p>
          <w:p w14:paraId="14642010" w14:textId="77777777" w:rsidR="00472F49" w:rsidRPr="0059145B" w:rsidRDefault="00D50650" w:rsidP="0059145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Patient compliance</w:t>
            </w:r>
          </w:p>
        </w:tc>
        <w:tc>
          <w:tcPr>
            <w:tcW w:w="4536" w:type="dxa"/>
          </w:tcPr>
          <w:p w14:paraId="602EB9AA" w14:textId="77777777" w:rsidR="00472F49" w:rsidRDefault="00472F49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Polysomnographic tes</w:t>
            </w:r>
            <w:r w:rsidR="00D50650">
              <w:rPr>
                <w:rFonts w:ascii="Times New Roman" w:hAnsi="Times New Roman" w:cs="Times New Roman"/>
                <w:color w:val="000000" w:themeColor="text1"/>
              </w:rPr>
              <w:t>ting knowledge</w:t>
            </w:r>
          </w:p>
          <w:p w14:paraId="7B958A8F" w14:textId="77777777" w:rsidR="00472F49" w:rsidRDefault="00472F49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Excellent patient communication skills</w:t>
            </w:r>
          </w:p>
          <w:p w14:paraId="32F19BD7" w14:textId="77777777" w:rsidR="00472F49" w:rsidRDefault="00472F49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Gathers and Analyzes Patient Information</w:t>
            </w:r>
          </w:p>
          <w:p w14:paraId="79F465BD" w14:textId="77777777" w:rsidR="00D50650" w:rsidRDefault="00D50650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Adult critical care and rapid response</w:t>
            </w:r>
          </w:p>
          <w:p w14:paraId="2FEFED4F" w14:textId="77777777" w:rsidR="00D50650" w:rsidRDefault="00D50650" w:rsidP="00807A2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PSG, MSLT, PAP, EKG</w:t>
            </w:r>
          </w:p>
          <w:p w14:paraId="226FCE09" w14:textId="77777777" w:rsidR="00812174" w:rsidRPr="0059145B" w:rsidRDefault="00D50650" w:rsidP="0059145B">
            <w:pPr>
              <w:pStyle w:val="ListParagraph"/>
              <w:numPr>
                <w:ilvl w:val="0"/>
                <w:numId w:val="15"/>
              </w:numPr>
              <w:tabs>
                <w:tab w:val="left" w:pos="-1470"/>
              </w:tabs>
              <w:ind w:hanging="237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Patient and machine calibrations</w:t>
            </w:r>
          </w:p>
          <w:p w14:paraId="363FFD0C" w14:textId="77777777" w:rsidR="00812174" w:rsidRDefault="00812174" w:rsidP="00812174">
            <w:pPr>
              <w:pStyle w:val="ListParagraph"/>
              <w:tabs>
                <w:tab w:val="left" w:pos="-1470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Experience heading:"/>
        <w:tag w:val="Experience heading:"/>
        <w:id w:val="899876606"/>
        <w:placeholder>
          <w:docPart w:val="744F4D9DD98848F2AE83A029F9D7058C"/>
        </w:placeholder>
        <w:temporary/>
        <w:showingPlcHdr/>
        <w15:appearance w15:val="hidden"/>
      </w:sdtPr>
      <w:sdtEndPr/>
      <w:sdtContent>
        <w:p w14:paraId="3270C776" w14:textId="77777777" w:rsidR="00843164" w:rsidRPr="001216BB" w:rsidRDefault="00843164" w:rsidP="00807A2B">
          <w:pPr>
            <w:pStyle w:val="Heading1"/>
            <w:spacing w:before="12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07A2B">
            <w:rPr>
              <w:rFonts w:ascii="Times New Roman" w:hAnsi="Times New Roman" w:cs="Times New Roman"/>
              <w:b/>
              <w:color w:val="000000" w:themeColor="text1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1216BB" w:rsidRPr="001216BB" w14:paraId="620CDFF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BA0D881" w14:textId="77777777" w:rsidR="00843164" w:rsidRPr="007509CD" w:rsidRDefault="00807A2B" w:rsidP="00807A2B">
            <w:pPr>
              <w:pStyle w:val="Dat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2017-Present</w:t>
            </w:r>
          </w:p>
        </w:tc>
        <w:tc>
          <w:tcPr>
            <w:tcW w:w="4087" w:type="pct"/>
          </w:tcPr>
          <w:p w14:paraId="549E9026" w14:textId="77777777" w:rsidR="00843164" w:rsidRPr="001216BB" w:rsidRDefault="00807A2B" w:rsidP="007509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Security Officer</w:t>
            </w:r>
            <w:r w:rsidR="00843164" w:rsidRPr="007509CD">
              <w:rPr>
                <w:rFonts w:ascii="Times New Roman" w:hAnsi="Times New Roman" w:cs="Times New Roman"/>
                <w:b/>
                <w:color w:val="000000" w:themeColor="text1"/>
              </w:rPr>
              <w:t>,  </w:t>
            </w:r>
            <w:r w:rsidRPr="007509CD">
              <w:rPr>
                <w:rStyle w:val="Emphasis"/>
                <w:rFonts w:ascii="Times New Roman" w:hAnsi="Times New Roman" w:cs="Times New Roman"/>
                <w:b/>
                <w:i w:val="0"/>
                <w:color w:val="000000" w:themeColor="text1"/>
              </w:rPr>
              <w:t>Eagle Security</w:t>
            </w:r>
            <w:r w:rsidR="007509CD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 xml:space="preserve"> :</w:t>
            </w:r>
            <w:r>
              <w:rPr>
                <w:rFonts w:ascii="Times New Roman" w:hAnsi="Times New Roman" w:cs="Times New Roman"/>
                <w:color w:val="000000" w:themeColor="text1"/>
              </w:rPr>
              <w:t>Monitor and observe employees and medical faculty</w:t>
            </w:r>
          </w:p>
        </w:tc>
      </w:tr>
      <w:tr w:rsidR="001216BB" w:rsidRPr="001216BB" w14:paraId="3972DFD1" w14:textId="77777777" w:rsidTr="00526C73">
        <w:tc>
          <w:tcPr>
            <w:tcW w:w="913" w:type="pct"/>
          </w:tcPr>
          <w:p w14:paraId="22F9D31D" w14:textId="77777777" w:rsidR="00843164" w:rsidRPr="007509CD" w:rsidRDefault="00807A2B" w:rsidP="00A56910">
            <w:pPr>
              <w:pStyle w:val="Dat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2015</w:t>
            </w:r>
            <w:r w:rsidR="00843164" w:rsidRPr="007509CD">
              <w:rPr>
                <w:rFonts w:ascii="Times New Roman" w:hAnsi="Times New Roman" w:cs="Times New Roman"/>
                <w:b/>
                <w:color w:val="000000" w:themeColor="text1"/>
              </w:rPr>
              <w:t>-</w:t>
            </w:r>
            <w:r w:rsidR="00A56910" w:rsidRPr="007509CD">
              <w:rPr>
                <w:rFonts w:ascii="Times New Roman" w:hAnsi="Times New Roman" w:cs="Times New Roman"/>
                <w:b/>
                <w:color w:val="000000" w:themeColor="text1"/>
              </w:rPr>
              <w:t>2016</w:t>
            </w:r>
          </w:p>
          <w:p w14:paraId="6524D015" w14:textId="77777777" w:rsidR="00A56910" w:rsidRDefault="00A56910" w:rsidP="00A56910"/>
          <w:p w14:paraId="504F9995" w14:textId="77777777" w:rsidR="00812174" w:rsidRDefault="00812174" w:rsidP="00A5691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8C3CECF" w14:textId="77777777" w:rsidR="00A56910" w:rsidRPr="007509CD" w:rsidRDefault="00A56910" w:rsidP="00A5691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2009-2014</w:t>
            </w:r>
          </w:p>
        </w:tc>
        <w:tc>
          <w:tcPr>
            <w:tcW w:w="4087" w:type="pct"/>
          </w:tcPr>
          <w:p w14:paraId="2AE1A155" w14:textId="77777777" w:rsidR="00A56910" w:rsidRDefault="00A56910" w:rsidP="007509C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Paralegal</w:t>
            </w:r>
            <w:r w:rsidR="00843164" w:rsidRPr="007509CD">
              <w:rPr>
                <w:rFonts w:ascii="Times New Roman" w:hAnsi="Times New Roman" w:cs="Times New Roman"/>
                <w:b/>
                <w:color w:val="000000" w:themeColor="text1"/>
              </w:rPr>
              <w:t>,  </w:t>
            </w:r>
            <w:r w:rsidRPr="007509CD">
              <w:rPr>
                <w:rStyle w:val="Emphasis"/>
                <w:rFonts w:ascii="Times New Roman" w:hAnsi="Times New Roman" w:cs="Times New Roman"/>
                <w:b/>
                <w:i w:val="0"/>
                <w:color w:val="000000" w:themeColor="text1"/>
              </w:rPr>
              <w:t>Sam Pettigrew Jr., Law Firm</w:t>
            </w:r>
            <w:r w:rsidR="007509CD">
              <w:rPr>
                <w:rStyle w:val="Emphasis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509CD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>:</w:t>
            </w:r>
            <w:r w:rsidRPr="00A56910">
              <w:rPr>
                <w:rFonts w:ascii="Times New Roman" w:hAnsi="Times New Roman" w:cs="Times New Roman"/>
                <w:color w:val="000000" w:themeColor="text1"/>
              </w:rPr>
              <w:t>Consult with clients and prepare legal document</w:t>
            </w:r>
          </w:p>
          <w:p w14:paraId="2CF71452" w14:textId="77777777" w:rsidR="00812174" w:rsidRDefault="00812174" w:rsidP="007509CD">
            <w:pPr>
              <w:pStyle w:val="ListBullet"/>
              <w:numPr>
                <w:ilvl w:val="0"/>
                <w:numId w:val="0"/>
              </w:numPr>
              <w:ind w:left="101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DD34A7C" w14:textId="77777777" w:rsidR="00812174" w:rsidRDefault="00A56910" w:rsidP="0059145B">
            <w:pPr>
              <w:pStyle w:val="ListBullet"/>
              <w:numPr>
                <w:ilvl w:val="0"/>
                <w:numId w:val="0"/>
              </w:numPr>
              <w:ind w:left="10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b/>
                <w:color w:val="000000" w:themeColor="text1"/>
              </w:rPr>
              <w:t>United States Army</w:t>
            </w:r>
            <w:r w:rsidR="007509CD" w:rsidRPr="007509C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7509CD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>Conduct safety inspections of equipment, supervised $500,000 worth of weapons</w:t>
            </w:r>
          </w:p>
          <w:p w14:paraId="4DDD2F78" w14:textId="77777777" w:rsidR="0059145B" w:rsidRPr="00A56910" w:rsidRDefault="0059145B" w:rsidP="0059145B">
            <w:pPr>
              <w:pStyle w:val="ListBullet"/>
              <w:numPr>
                <w:ilvl w:val="0"/>
                <w:numId w:val="0"/>
              </w:numPr>
              <w:ind w:left="10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Education heading:"/>
        <w:tag w:val="Education heading:"/>
        <w:id w:val="989682148"/>
        <w:placeholder>
          <w:docPart w:val="0C19BE91D69C4BE7AE5C3DBBAB5127EF"/>
        </w:placeholder>
        <w:temporary/>
        <w:showingPlcHdr/>
        <w15:appearance w15:val="hidden"/>
      </w:sdtPr>
      <w:sdtEndPr/>
      <w:sdtContent>
        <w:p w14:paraId="07012ADF" w14:textId="77777777" w:rsidR="00843164" w:rsidRPr="001216BB" w:rsidRDefault="00843164" w:rsidP="00807A2B">
          <w:pPr>
            <w:pStyle w:val="Heading1"/>
            <w:spacing w:before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07A2B">
            <w:rPr>
              <w:rFonts w:ascii="Times New Roman" w:hAnsi="Times New Roman" w:cs="Times New Roman"/>
              <w:b/>
              <w:color w:val="000000" w:themeColor="text1"/>
            </w:rPr>
            <w:t>Education</w:t>
          </w:r>
        </w:p>
      </w:sdtContent>
    </w:sdt>
    <w:tbl>
      <w:tblPr>
        <w:tblStyle w:val="ResumeTable"/>
        <w:tblW w:w="0" w:type="auto"/>
        <w:tblLook w:val="0620" w:firstRow="1" w:lastRow="0" w:firstColumn="0" w:lastColumn="0" w:noHBand="1" w:noVBand="1"/>
        <w:tblDescription w:val="Education table"/>
      </w:tblPr>
      <w:tblGrid>
        <w:gridCol w:w="1017"/>
        <w:gridCol w:w="7382"/>
      </w:tblGrid>
      <w:tr w:rsidR="001216BB" w:rsidRPr="001216BB" w14:paraId="44DDD907" w14:textId="77777777" w:rsidTr="009B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D66D99" w14:textId="77777777" w:rsidR="00843164" w:rsidRPr="007509CD" w:rsidRDefault="00A56910" w:rsidP="007509CD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color w:val="000000" w:themeColor="text1"/>
              </w:rPr>
              <w:t>2019</w:t>
            </w:r>
          </w:p>
          <w:p w14:paraId="07377674" w14:textId="77777777" w:rsidR="007509CD" w:rsidRPr="007509CD" w:rsidRDefault="009B5D38" w:rsidP="007509CD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  <w:p w14:paraId="75C7FAE2" w14:textId="5B810805" w:rsidR="007509CD" w:rsidRDefault="007509CD" w:rsidP="007509CD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509CD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  <w:p w14:paraId="13F09987" w14:textId="1CE99AC4" w:rsidR="00A56910" w:rsidRPr="00A56910" w:rsidRDefault="007509CD" w:rsidP="007509CD">
            <w:pPr>
              <w:spacing w:after="0"/>
              <w:jc w:val="both"/>
            </w:pPr>
            <w:r>
              <w:rPr>
                <w:rFonts w:ascii="Times New Roman" w:hAnsi="Times New Roman" w:cs="Times New Roman"/>
                <w:color w:val="000000" w:themeColor="text1"/>
              </w:rPr>
              <w:t>2014</w:t>
            </w:r>
            <w:r w:rsidR="009B5D38" w:rsidRPr="007509CD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Pr="007509CD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9B5D38" w:rsidRPr="007509C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</w:t>
            </w:r>
          </w:p>
        </w:tc>
        <w:tc>
          <w:tcPr>
            <w:tcW w:w="0" w:type="auto"/>
          </w:tcPr>
          <w:p w14:paraId="103E9967" w14:textId="77777777" w:rsidR="009B5D38" w:rsidRDefault="00A56910" w:rsidP="007509CD">
            <w:pPr>
              <w:widowControl w:val="0"/>
              <w:spacing w:after="0"/>
              <w:jc w:val="both"/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Polysomnographic Technology, Grand Prairie, TX, </w:t>
            </w:r>
            <w:r w:rsidRPr="00A56910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>Concorde Career College</w:t>
            </w:r>
          </w:p>
          <w:p w14:paraId="4C8FB13A" w14:textId="77777777" w:rsidR="009B5D38" w:rsidRDefault="009B5D38" w:rsidP="007509CD">
            <w:pPr>
              <w:widowControl w:val="0"/>
              <w:spacing w:after="0"/>
              <w:ind w:right="432"/>
              <w:jc w:val="both"/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>Esthetician License, Arlington, TX, Ogle School of Hair Skin &amp; Nails</w:t>
            </w:r>
          </w:p>
          <w:p w14:paraId="3F8EC960" w14:textId="77777777" w:rsidR="009B5D38" w:rsidRDefault="007509CD" w:rsidP="007509CD">
            <w:pPr>
              <w:widowControl w:val="0"/>
              <w:spacing w:after="0"/>
              <w:ind w:right="432"/>
              <w:jc w:val="both"/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 xml:space="preserve">Paralegal Diploma, Arlington, TX, Arlington Career College </w:t>
            </w:r>
          </w:p>
          <w:p w14:paraId="63D03067" w14:textId="77777777" w:rsidR="009B5D38" w:rsidRPr="00812174" w:rsidRDefault="00812174" w:rsidP="00812174">
            <w:pPr>
              <w:widowControl w:val="0"/>
              <w:spacing w:after="0"/>
              <w:ind w:right="432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</w:rPr>
              <w:t>Associate Degree, Central Texas College</w:t>
            </w:r>
          </w:p>
        </w:tc>
      </w:tr>
      <w:tr w:rsidR="009B5D38" w:rsidRPr="001216BB" w14:paraId="27083FDD" w14:textId="77777777" w:rsidTr="009B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DBB3D1" w14:textId="77777777" w:rsidR="009B5D38" w:rsidRDefault="009B5D38" w:rsidP="00A56910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08E1D56" w14:textId="77777777" w:rsidR="009B5D38" w:rsidRDefault="009B5D38" w:rsidP="00812174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Leadership heading:"/>
        <w:tag w:val="Leadership heading:"/>
        <w:id w:val="1522211320"/>
        <w:placeholder>
          <w:docPart w:val="67220419529C4D019D9D3A546B0DB23C"/>
        </w:placeholder>
        <w:temporary/>
        <w:showingPlcHdr/>
        <w15:appearance w15:val="hidden"/>
      </w:sdtPr>
      <w:sdtEndPr/>
      <w:sdtContent>
        <w:p w14:paraId="0286D00A" w14:textId="77777777" w:rsidR="00126049" w:rsidRPr="00812174" w:rsidRDefault="00812174" w:rsidP="00BD37FE">
          <w:pPr>
            <w:pStyle w:val="Heading1"/>
            <w:spacing w:before="360"/>
            <w:jc w:val="center"/>
            <w:rPr>
              <w:rFonts w:ascii="Times New Roman" w:eastAsiaTheme="minorHAnsi" w:hAnsi="Times New Roman" w:cs="Times New Roman"/>
              <w:caps w:val="0"/>
              <w:color w:val="000000" w:themeColor="text1"/>
              <w:sz w:val="22"/>
              <w:szCs w:val="22"/>
            </w:rPr>
          </w:pPr>
          <w:r w:rsidRPr="007509CD">
            <w:rPr>
              <w:rFonts w:ascii="Times New Roman" w:hAnsi="Times New Roman" w:cs="Times New Roman"/>
              <w:b/>
              <w:color w:val="000000" w:themeColor="text1"/>
            </w:rPr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1216BB" w:rsidRPr="001216BB" w14:paraId="3DA8012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8E7BF71" w14:textId="77777777" w:rsidR="00260D3F" w:rsidRPr="0059145B" w:rsidRDefault="00812174" w:rsidP="005914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45B">
              <w:rPr>
                <w:rFonts w:ascii="Times New Roman" w:hAnsi="Times New Roman" w:cs="Times New Roman"/>
                <w:color w:val="000000" w:themeColor="text1"/>
              </w:rPr>
              <w:t>Head of Boss Beauty Aesthetics</w:t>
            </w:r>
            <w:r w:rsidR="0059145B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59145B">
              <w:rPr>
                <w:rFonts w:ascii="Times New Roman" w:hAnsi="Times New Roman" w:cs="Times New Roman"/>
                <w:color w:val="000000" w:themeColor="text1"/>
              </w:rPr>
              <w:t xml:space="preserve"> I influence other Esthetician’s to create </w:t>
            </w:r>
            <w:proofErr w:type="spellStart"/>
            <w:r w:rsidR="0059145B" w:rsidRPr="0059145B">
              <w:rPr>
                <w:rFonts w:ascii="Times New Roman" w:hAnsi="Times New Roman" w:cs="Times New Roman"/>
                <w:color w:val="000000" w:themeColor="text1"/>
              </w:rPr>
              <w:t>Microblade</w:t>
            </w:r>
            <w:proofErr w:type="spellEnd"/>
            <w:r w:rsidR="0059145B">
              <w:rPr>
                <w:rFonts w:ascii="Times New Roman" w:hAnsi="Times New Roman" w:cs="Times New Roman"/>
                <w:color w:val="000000" w:themeColor="text1"/>
              </w:rPr>
              <w:t xml:space="preserve"> Brows</w:t>
            </w:r>
            <w:r w:rsidR="0059145B" w:rsidRPr="0059145B">
              <w:rPr>
                <w:rFonts w:ascii="Times New Roman" w:hAnsi="Times New Roman" w:cs="Times New Roman"/>
                <w:color w:val="000000" w:themeColor="text1"/>
              </w:rPr>
              <w:t xml:space="preserve"> and Lash Extensions on their clients for a glamourous look and enhance their client’s natural beauty.</w:t>
            </w:r>
          </w:p>
        </w:tc>
      </w:tr>
    </w:tbl>
    <w:p w14:paraId="71423C35" w14:textId="77777777" w:rsidR="00126049" w:rsidRPr="001216BB" w:rsidRDefault="00126049" w:rsidP="00807A2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1216BB" w:rsidRPr="001216BB" w14:paraId="2268BEE0" w14:textId="77777777" w:rsidTr="00591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  <w:tblHeader/>
        </w:trPr>
        <w:tc>
          <w:tcPr>
            <w:tcW w:w="5000" w:type="pct"/>
          </w:tcPr>
          <w:p w14:paraId="150CAD80" w14:textId="77777777" w:rsidR="00260D3F" w:rsidRPr="001216BB" w:rsidRDefault="00260D3F" w:rsidP="005914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76F53C5" w14:textId="77777777" w:rsidR="00260D3F" w:rsidRPr="001216BB" w:rsidRDefault="00260D3F" w:rsidP="00C231E7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260D3F" w:rsidRPr="001216BB" w:rsidSect="005914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584" w:bottom="1080" w:left="1584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7F99D" w14:textId="77777777" w:rsidR="006A79B6" w:rsidRDefault="006A79B6">
      <w:pPr>
        <w:spacing w:after="0"/>
      </w:pPr>
      <w:r>
        <w:separator/>
      </w:r>
    </w:p>
    <w:p w14:paraId="7DBFE036" w14:textId="77777777" w:rsidR="006A79B6" w:rsidRDefault="006A79B6"/>
  </w:endnote>
  <w:endnote w:type="continuationSeparator" w:id="0">
    <w:p w14:paraId="166EEEAA" w14:textId="77777777" w:rsidR="006A79B6" w:rsidRDefault="006A79B6">
      <w:pPr>
        <w:spacing w:after="0"/>
      </w:pPr>
      <w:r>
        <w:continuationSeparator/>
      </w:r>
    </w:p>
    <w:p w14:paraId="38C6A4F5" w14:textId="77777777" w:rsidR="006A79B6" w:rsidRDefault="006A7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9668D" w14:textId="77777777" w:rsidR="0059145B" w:rsidRDefault="00591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69B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D37FE"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30975" w14:textId="77777777" w:rsidR="0059145B" w:rsidRDefault="00591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D07" w14:textId="77777777" w:rsidR="006A79B6" w:rsidRDefault="006A79B6">
      <w:pPr>
        <w:spacing w:after="0"/>
      </w:pPr>
      <w:r>
        <w:separator/>
      </w:r>
    </w:p>
    <w:p w14:paraId="7FFB49FC" w14:textId="77777777" w:rsidR="006A79B6" w:rsidRDefault="006A79B6"/>
  </w:footnote>
  <w:footnote w:type="continuationSeparator" w:id="0">
    <w:p w14:paraId="7C1172D7" w14:textId="77777777" w:rsidR="006A79B6" w:rsidRDefault="006A79B6">
      <w:pPr>
        <w:spacing w:after="0"/>
      </w:pPr>
      <w:r>
        <w:continuationSeparator/>
      </w:r>
    </w:p>
    <w:p w14:paraId="446F89A8" w14:textId="77777777" w:rsidR="006A79B6" w:rsidRDefault="006A7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58677" w14:textId="77777777" w:rsidR="0059145B" w:rsidRDefault="00591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103F" w14:textId="77777777" w:rsidR="0059145B" w:rsidRDefault="00591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C4206" w14:textId="77777777" w:rsidR="0059145B" w:rsidRDefault="00591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08A38B7"/>
    <w:multiLevelType w:val="hybridMultilevel"/>
    <w:tmpl w:val="1CBE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D1C62"/>
    <w:multiLevelType w:val="hybridMultilevel"/>
    <w:tmpl w:val="33E0A1D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41C90526"/>
    <w:multiLevelType w:val="hybridMultilevel"/>
    <w:tmpl w:val="6B061E66"/>
    <w:lvl w:ilvl="0" w:tplc="115E81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EDD"/>
    <w:multiLevelType w:val="hybridMultilevel"/>
    <w:tmpl w:val="8652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6BB"/>
    <w:rsid w:val="00017A28"/>
    <w:rsid w:val="000C0CA7"/>
    <w:rsid w:val="000D2343"/>
    <w:rsid w:val="000F2762"/>
    <w:rsid w:val="001216BB"/>
    <w:rsid w:val="00126049"/>
    <w:rsid w:val="0014523F"/>
    <w:rsid w:val="00254924"/>
    <w:rsid w:val="002563E8"/>
    <w:rsid w:val="00260D3F"/>
    <w:rsid w:val="003C6E3F"/>
    <w:rsid w:val="00472F49"/>
    <w:rsid w:val="00473254"/>
    <w:rsid w:val="004827F9"/>
    <w:rsid w:val="004D1114"/>
    <w:rsid w:val="00526C73"/>
    <w:rsid w:val="0059145B"/>
    <w:rsid w:val="00650306"/>
    <w:rsid w:val="00693B17"/>
    <w:rsid w:val="006A79B6"/>
    <w:rsid w:val="007509CD"/>
    <w:rsid w:val="00762CE4"/>
    <w:rsid w:val="00797C46"/>
    <w:rsid w:val="00807A2B"/>
    <w:rsid w:val="00812174"/>
    <w:rsid w:val="00843164"/>
    <w:rsid w:val="00854E7D"/>
    <w:rsid w:val="008551F7"/>
    <w:rsid w:val="008A74DF"/>
    <w:rsid w:val="008B5DC0"/>
    <w:rsid w:val="00931654"/>
    <w:rsid w:val="009B5D38"/>
    <w:rsid w:val="00A56910"/>
    <w:rsid w:val="00A82DCC"/>
    <w:rsid w:val="00BD37FE"/>
    <w:rsid w:val="00C02E26"/>
    <w:rsid w:val="00C067C5"/>
    <w:rsid w:val="00C231E7"/>
    <w:rsid w:val="00CC05D9"/>
    <w:rsid w:val="00CD7582"/>
    <w:rsid w:val="00D0020C"/>
    <w:rsid w:val="00D06E8C"/>
    <w:rsid w:val="00D50650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7340"/>
  <w15:chartTrackingRefBased/>
  <w15:docId w15:val="{9C7D852A-565D-45C6-948E-A5B5800E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nabrendabikar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RLStuden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7591CDDD654A1FAA6B8F14DD687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8D6D-F90E-47E3-9571-EE11E977280B}"/>
      </w:docPartPr>
      <w:docPartBody>
        <w:p w:rsidR="00490CC1" w:rsidRDefault="005D21A8">
          <w:pPr>
            <w:pStyle w:val="677591CDDD654A1FAA6B8F14DD68704C"/>
          </w:pPr>
          <w:r w:rsidRPr="00843164">
            <w:t>Objective</w:t>
          </w:r>
        </w:p>
      </w:docPartBody>
    </w:docPart>
    <w:docPart>
      <w:docPartPr>
        <w:name w:val="744F4D9DD98848F2AE83A029F9D70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DAE4A-00C9-4F38-A15E-B267E6C1BDE0}"/>
      </w:docPartPr>
      <w:docPartBody>
        <w:p w:rsidR="00490CC1" w:rsidRDefault="005D21A8">
          <w:pPr>
            <w:pStyle w:val="744F4D9DD98848F2AE83A029F9D7058C"/>
          </w:pPr>
          <w:r w:rsidRPr="00843164">
            <w:t>Experience</w:t>
          </w:r>
        </w:p>
      </w:docPartBody>
    </w:docPart>
    <w:docPart>
      <w:docPartPr>
        <w:name w:val="0C19BE91D69C4BE7AE5C3DBBAB512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417AE-971F-45F2-9AD4-15D7EB825CB9}"/>
      </w:docPartPr>
      <w:docPartBody>
        <w:p w:rsidR="00490CC1" w:rsidRDefault="005D21A8">
          <w:pPr>
            <w:pStyle w:val="0C19BE91D69C4BE7AE5C3DBBAB5127EF"/>
          </w:pPr>
          <w:r w:rsidRPr="00843164">
            <w:t>Education</w:t>
          </w:r>
        </w:p>
      </w:docPartBody>
    </w:docPart>
    <w:docPart>
      <w:docPartPr>
        <w:name w:val="67220419529C4D019D9D3A546B0D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784B-BED1-4FF8-92C3-9055098B0329}"/>
      </w:docPartPr>
      <w:docPartBody>
        <w:p w:rsidR="00490CC1" w:rsidRDefault="00522A73" w:rsidP="00522A73">
          <w:pPr>
            <w:pStyle w:val="67220419529C4D019D9D3A546B0DB23C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73"/>
    <w:rsid w:val="00490CC1"/>
    <w:rsid w:val="00522A73"/>
    <w:rsid w:val="005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EBCFC8E0294D259EAC66C3C748D227">
    <w:name w:val="79EBCFC8E0294D259EAC66C3C748D227"/>
  </w:style>
  <w:style w:type="paragraph" w:customStyle="1" w:styleId="6E7A2F14B5294C73BCFF71AD0FB0E40F">
    <w:name w:val="6E7A2F14B5294C73BCFF71AD0FB0E40F"/>
  </w:style>
  <w:style w:type="paragraph" w:customStyle="1" w:styleId="E070C2F8E8AF4A628F677F03D5F25F90">
    <w:name w:val="E070C2F8E8AF4A628F677F03D5F25F90"/>
  </w:style>
  <w:style w:type="paragraph" w:customStyle="1" w:styleId="34D486CD71DA4971B9086CAACED56BA6">
    <w:name w:val="34D486CD71DA4971B9086CAACED56BA6"/>
  </w:style>
  <w:style w:type="paragraph" w:customStyle="1" w:styleId="677591CDDD654A1FAA6B8F14DD68704C">
    <w:name w:val="677591CDDD654A1FAA6B8F14DD68704C"/>
  </w:style>
  <w:style w:type="paragraph" w:customStyle="1" w:styleId="E3935AFBC7024A54BB6D540DF13E64E4">
    <w:name w:val="E3935AFBC7024A54BB6D540DF13E64E4"/>
  </w:style>
  <w:style w:type="paragraph" w:customStyle="1" w:styleId="D98B089112BD4E6784FD17D759B649A4">
    <w:name w:val="D98B089112BD4E6784FD17D759B649A4"/>
  </w:style>
  <w:style w:type="paragraph" w:customStyle="1" w:styleId="4F4B4EC349F04E7296FE273771FE7666">
    <w:name w:val="4F4B4EC349F04E7296FE273771FE7666"/>
  </w:style>
  <w:style w:type="paragraph" w:customStyle="1" w:styleId="744F4D9DD98848F2AE83A029F9D7058C">
    <w:name w:val="744F4D9DD98848F2AE83A029F9D7058C"/>
  </w:style>
  <w:style w:type="paragraph" w:customStyle="1" w:styleId="968690668CEF4489B3FFC6C5320421B6">
    <w:name w:val="968690668CEF4489B3FFC6C5320421B6"/>
  </w:style>
  <w:style w:type="paragraph" w:customStyle="1" w:styleId="398F30D8968A4F57B7334A45FA449DA6">
    <w:name w:val="398F30D8968A4F57B7334A45FA449DA6"/>
  </w:style>
  <w:style w:type="paragraph" w:customStyle="1" w:styleId="36E97480CB8843668F3E5A9C822AB87C">
    <w:name w:val="36E97480CB8843668F3E5A9C822AB87C"/>
  </w:style>
  <w:style w:type="character" w:styleId="Emphasis">
    <w:name w:val="Emphasis"/>
    <w:basedOn w:val="DefaultParagraphFont"/>
    <w:uiPriority w:val="7"/>
    <w:unhideWhenUsed/>
    <w:qFormat/>
    <w:rsid w:val="00522A73"/>
    <w:rPr>
      <w:i/>
      <w:iCs/>
      <w:color w:val="404040" w:themeColor="text1" w:themeTint="BF"/>
    </w:rPr>
  </w:style>
  <w:style w:type="paragraph" w:customStyle="1" w:styleId="9B2753881311409ABD3777AC7E11790E">
    <w:name w:val="9B2753881311409ABD3777AC7E11790E"/>
  </w:style>
  <w:style w:type="paragraph" w:customStyle="1" w:styleId="E8339F8440434208A9779E799D3896B7">
    <w:name w:val="E8339F8440434208A9779E799D3896B7"/>
  </w:style>
  <w:style w:type="paragraph" w:customStyle="1" w:styleId="B4E57621779D4615898D7FCC090A1A38">
    <w:name w:val="B4E57621779D4615898D7FCC090A1A38"/>
  </w:style>
  <w:style w:type="paragraph" w:customStyle="1" w:styleId="8F5EFC215389464997999C3F22D1C183">
    <w:name w:val="8F5EFC215389464997999C3F22D1C183"/>
  </w:style>
  <w:style w:type="paragraph" w:customStyle="1" w:styleId="79AB3E89453A4019ACE52FEE015C9B7F">
    <w:name w:val="79AB3E89453A4019ACE52FEE015C9B7F"/>
  </w:style>
  <w:style w:type="paragraph" w:customStyle="1" w:styleId="ECF8BABA939F424D8A020E3C10558CEC">
    <w:name w:val="ECF8BABA939F424D8A020E3C10558CEC"/>
  </w:style>
  <w:style w:type="paragraph" w:customStyle="1" w:styleId="1FC13AECC5B84724A105A258BAFE9403">
    <w:name w:val="1FC13AECC5B84724A105A258BAFE9403"/>
  </w:style>
  <w:style w:type="paragraph" w:customStyle="1" w:styleId="0C19BE91D69C4BE7AE5C3DBBAB5127EF">
    <w:name w:val="0C19BE91D69C4BE7AE5C3DBBAB5127EF"/>
  </w:style>
  <w:style w:type="paragraph" w:customStyle="1" w:styleId="EA7A374275A549599251B6828D0770CB">
    <w:name w:val="EA7A374275A549599251B6828D0770CB"/>
  </w:style>
  <w:style w:type="paragraph" w:customStyle="1" w:styleId="968B2898B90542398B2832102F7253D8">
    <w:name w:val="968B2898B90542398B2832102F7253D8"/>
  </w:style>
  <w:style w:type="paragraph" w:customStyle="1" w:styleId="69D1DD8ADACA43C4B70FAC144BC9666F">
    <w:name w:val="69D1DD8ADACA43C4B70FAC144BC9666F"/>
  </w:style>
  <w:style w:type="paragraph" w:customStyle="1" w:styleId="99C0B699D83E462AA2095A4EABFB3CD0">
    <w:name w:val="99C0B699D83E462AA2095A4EABFB3CD0"/>
  </w:style>
  <w:style w:type="paragraph" w:customStyle="1" w:styleId="50AD76A7F649431F9069FB78D92D06DA">
    <w:name w:val="50AD76A7F649431F9069FB78D92D06DA"/>
  </w:style>
  <w:style w:type="paragraph" w:customStyle="1" w:styleId="C1449375D4044349B5DACB2B6BA78F3E">
    <w:name w:val="C1449375D4044349B5DACB2B6BA78F3E"/>
  </w:style>
  <w:style w:type="paragraph" w:customStyle="1" w:styleId="07325DA2E7474E48847EEC137BF52BB0">
    <w:name w:val="07325DA2E7474E48847EEC137BF52BB0"/>
  </w:style>
  <w:style w:type="paragraph" w:customStyle="1" w:styleId="7C457A0225174A6C97E95A5D60039702">
    <w:name w:val="7C457A0225174A6C97E95A5D60039702"/>
  </w:style>
  <w:style w:type="paragraph" w:customStyle="1" w:styleId="06FCE91C7659469FAE2413F5901CF0CB">
    <w:name w:val="06FCE91C7659469FAE2413F5901CF0CB"/>
  </w:style>
  <w:style w:type="paragraph" w:customStyle="1" w:styleId="29A89CD1620F440FAA671A665BDDCEA9">
    <w:name w:val="29A89CD1620F440FAA671A665BDDCEA9"/>
    <w:rsid w:val="00522A73"/>
  </w:style>
  <w:style w:type="paragraph" w:customStyle="1" w:styleId="4D45CBFB3B3C4DA989D248C5F86AD899">
    <w:name w:val="4D45CBFB3B3C4DA989D248C5F86AD899"/>
    <w:rsid w:val="00522A73"/>
  </w:style>
  <w:style w:type="paragraph" w:customStyle="1" w:styleId="B8F4136F31624AD08E9854BC28ABC7E9">
    <w:name w:val="B8F4136F31624AD08E9854BC28ABC7E9"/>
    <w:rsid w:val="00522A73"/>
  </w:style>
  <w:style w:type="paragraph" w:customStyle="1" w:styleId="FC6EB6D197EC4B53891A77F1E511FC40">
    <w:name w:val="FC6EB6D197EC4B53891A77F1E511FC40"/>
    <w:rsid w:val="00522A73"/>
  </w:style>
  <w:style w:type="paragraph" w:customStyle="1" w:styleId="F8A367ACF2AE46D5B81F1059C0DA678C">
    <w:name w:val="F8A367ACF2AE46D5B81F1059C0DA678C"/>
    <w:rsid w:val="00522A73"/>
  </w:style>
  <w:style w:type="paragraph" w:customStyle="1" w:styleId="FAD48E3A5DE1408D872AE693CBF3CA36">
    <w:name w:val="FAD48E3A5DE1408D872AE693CBF3CA36"/>
    <w:rsid w:val="00522A73"/>
  </w:style>
  <w:style w:type="paragraph" w:customStyle="1" w:styleId="5C5660D8656C4A31B87263E3820395BE">
    <w:name w:val="5C5660D8656C4A31B87263E3820395BE"/>
    <w:rsid w:val="00522A73"/>
  </w:style>
  <w:style w:type="paragraph" w:customStyle="1" w:styleId="E4EE4AB594FA4162A003CB1B8328D67D">
    <w:name w:val="E4EE4AB594FA4162A003CB1B8328D67D"/>
    <w:rsid w:val="00522A73"/>
  </w:style>
  <w:style w:type="paragraph" w:customStyle="1" w:styleId="2BAC3590322E40ABB2170CDC81FF8A8A">
    <w:name w:val="2BAC3590322E40ABB2170CDC81FF8A8A"/>
    <w:rsid w:val="00522A73"/>
  </w:style>
  <w:style w:type="paragraph" w:customStyle="1" w:styleId="DE908AF7E6F2449E9AC4ECFE6ABAE0D1">
    <w:name w:val="DE908AF7E6F2449E9AC4ECFE6ABAE0D1"/>
    <w:rsid w:val="00522A73"/>
  </w:style>
  <w:style w:type="paragraph" w:customStyle="1" w:styleId="E8364FB05F954B5ABDB2B2B4954C0F75">
    <w:name w:val="E8364FB05F954B5ABDB2B2B4954C0F75"/>
    <w:rsid w:val="00522A73"/>
  </w:style>
  <w:style w:type="paragraph" w:customStyle="1" w:styleId="D07ECBA3EAF8438EB859185C2F670A77">
    <w:name w:val="D07ECBA3EAF8438EB859185C2F670A77"/>
    <w:rsid w:val="00522A73"/>
  </w:style>
  <w:style w:type="paragraph" w:customStyle="1" w:styleId="67220419529C4D019D9D3A546B0DB23C">
    <w:name w:val="67220419529C4D019D9D3A546B0DB23C"/>
    <w:rsid w:val="00522A73"/>
  </w:style>
  <w:style w:type="paragraph" w:customStyle="1" w:styleId="EFFED2CD016F475489FF6236F2F9446E">
    <w:name w:val="EFFED2CD016F475489FF6236F2F9446E"/>
    <w:rsid w:val="00522A73"/>
  </w:style>
  <w:style w:type="paragraph" w:customStyle="1" w:styleId="3AC6F4C13F3F4B18A5BA6335DC338436">
    <w:name w:val="3AC6F4C13F3F4B18A5BA6335DC338436"/>
    <w:rsid w:val="00522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A0B6FE-20BD-AF48-9409-28453130E5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TXARL Student</dc:creator>
  <cp:lastModifiedBy>bikar bina-brenda</cp:lastModifiedBy>
  <cp:revision>2</cp:revision>
  <cp:lastPrinted>2019-06-19T19:01:00Z</cp:lastPrinted>
  <dcterms:created xsi:type="dcterms:W3CDTF">2019-06-20T12:40:00Z</dcterms:created>
  <dcterms:modified xsi:type="dcterms:W3CDTF">2019-06-20T12:40:00Z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