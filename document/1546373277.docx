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A89DA" w14:textId="5FD50CBF" w:rsidR="003D5A22" w:rsidRPr="00B33900" w:rsidRDefault="003D5A22" w:rsidP="003D5A22"/>
    <w:p w14:paraId="45E7665B" w14:textId="77777777" w:rsidR="003D5A22" w:rsidRDefault="003D5A22" w:rsidP="003D5A22"/>
    <w:p w14:paraId="594E9C0E" w14:textId="77777777" w:rsidR="003D5A22" w:rsidRPr="00BF1587" w:rsidRDefault="003D5A22" w:rsidP="003D5A22">
      <w:pPr>
        <w:rPr>
          <w:rFonts w:ascii="Times New Roman" w:hAnsi="Times New Roman" w:cs="Times New Roman"/>
          <w:sz w:val="24"/>
          <w:szCs w:val="24"/>
        </w:rPr>
      </w:pPr>
      <w:r w:rsidRPr="00BF1587">
        <w:rPr>
          <w:rFonts w:ascii="Times New Roman" w:hAnsi="Times New Roman" w:cs="Times New Roman"/>
          <w:sz w:val="24"/>
          <w:szCs w:val="24"/>
        </w:rPr>
        <w:t>Objective</w:t>
      </w:r>
    </w:p>
    <w:p w14:paraId="37C5AD9D" w14:textId="77777777" w:rsidR="003D5A22" w:rsidRPr="00BF1587" w:rsidRDefault="003D5A22" w:rsidP="003D5A22">
      <w:pPr>
        <w:rPr>
          <w:rFonts w:ascii="Times New Roman" w:hAnsi="Times New Roman" w:cs="Times New Roman"/>
          <w:sz w:val="24"/>
          <w:szCs w:val="24"/>
        </w:rPr>
      </w:pPr>
    </w:p>
    <w:p w14:paraId="35A2226C" w14:textId="7706CB91" w:rsidR="003D5A22" w:rsidRPr="00BF1587" w:rsidRDefault="003D5A22" w:rsidP="003D5A22">
      <w:pPr>
        <w:rPr>
          <w:rFonts w:ascii="Times New Roman" w:hAnsi="Times New Roman" w:cs="Times New Roman"/>
          <w:sz w:val="24"/>
          <w:szCs w:val="24"/>
        </w:rPr>
      </w:pPr>
      <w:r w:rsidRPr="00BF1587">
        <w:rPr>
          <w:rFonts w:ascii="Times New Roman" w:hAnsi="Times New Roman" w:cs="Times New Roman"/>
          <w:sz w:val="24"/>
          <w:szCs w:val="24"/>
        </w:rPr>
        <w:t>A position in the healthcare industry with an empha</w:t>
      </w:r>
      <w:r w:rsidR="00E54D0C">
        <w:rPr>
          <w:rFonts w:ascii="Times New Roman" w:hAnsi="Times New Roman" w:cs="Times New Roman"/>
          <w:sz w:val="24"/>
          <w:szCs w:val="24"/>
        </w:rPr>
        <w:t xml:space="preserve">sis of making my patients live </w:t>
      </w:r>
      <w:r w:rsidRPr="00BF1587">
        <w:rPr>
          <w:rFonts w:ascii="Times New Roman" w:hAnsi="Times New Roman" w:cs="Times New Roman"/>
          <w:sz w:val="24"/>
          <w:szCs w:val="24"/>
        </w:rPr>
        <w:t>better</w:t>
      </w:r>
      <w:r w:rsidR="00E54D0C">
        <w:rPr>
          <w:rFonts w:ascii="Times New Roman" w:hAnsi="Times New Roman" w:cs="Times New Roman"/>
          <w:sz w:val="24"/>
          <w:szCs w:val="24"/>
        </w:rPr>
        <w:t xml:space="preserve"> lives</w:t>
      </w:r>
    </w:p>
    <w:sdt>
      <w:sdtPr>
        <w:rPr>
          <w:rFonts w:ascii="Times New Roman" w:hAnsi="Times New Roman" w:cs="Times New Roman"/>
          <w:sz w:val="24"/>
          <w:szCs w:val="24"/>
        </w:rPr>
        <w:id w:val="1482146"/>
        <w:placeholder>
          <w:docPart w:val="A37529641E43AD4BBE47C0422A30E6D1"/>
        </w:placeholder>
        <w:temporary/>
        <w:showingPlcHdr/>
      </w:sdtPr>
      <w:sdtEndPr/>
      <w:sdtContent>
        <w:p w14:paraId="280F6087" w14:textId="680EC2E5" w:rsidR="003D5A22" w:rsidRPr="00BF1587" w:rsidRDefault="003D5A22" w:rsidP="003D5A22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BF1587">
            <w:rPr>
              <w:rFonts w:ascii="Times New Roman" w:hAnsi="Times New Roman" w:cs="Times New Roman"/>
              <w:sz w:val="24"/>
              <w:szCs w:val="24"/>
            </w:rPr>
            <w:t>Experience</w:t>
          </w:r>
        </w:p>
      </w:sdtContent>
    </w:sdt>
    <w:p w14:paraId="70F6E5F8" w14:textId="28E6E750" w:rsidR="003D5A22" w:rsidRPr="00E54D0C" w:rsidRDefault="003D5A22" w:rsidP="003D5A22">
      <w:pPr>
        <w:pStyle w:val="Heading2"/>
        <w:rPr>
          <w:rFonts w:ascii="Times New Roman" w:hAnsi="Times New Roman" w:cs="Times New Roman"/>
          <w:color w:val="000000" w:themeColor="text1"/>
          <w:szCs w:val="24"/>
        </w:rPr>
      </w:pPr>
      <w:r w:rsidRPr="00E54D0C">
        <w:rPr>
          <w:rFonts w:ascii="Times New Roman" w:hAnsi="Times New Roman" w:cs="Times New Roman"/>
          <w:color w:val="000000" w:themeColor="text1"/>
          <w:szCs w:val="24"/>
        </w:rPr>
        <w:t>Cardinal Health – Lewisville Texas</w:t>
      </w:r>
    </w:p>
    <w:p w14:paraId="44F02D8A" w14:textId="4F009129" w:rsidR="00F711CF" w:rsidRPr="00BF1587" w:rsidRDefault="00F711CF" w:rsidP="00F711CF">
      <w:pPr>
        <w:rPr>
          <w:rFonts w:ascii="Times New Roman" w:hAnsi="Times New Roman" w:cs="Times New Roman"/>
          <w:sz w:val="24"/>
          <w:szCs w:val="24"/>
        </w:rPr>
      </w:pPr>
      <w:r w:rsidRPr="00BF1587">
        <w:rPr>
          <w:rFonts w:ascii="Times New Roman" w:hAnsi="Times New Roman" w:cs="Times New Roman"/>
          <w:sz w:val="24"/>
          <w:szCs w:val="24"/>
        </w:rPr>
        <w:t xml:space="preserve">Case Manager </w:t>
      </w:r>
      <w:r w:rsidR="00EB0836">
        <w:rPr>
          <w:rFonts w:ascii="Times New Roman" w:hAnsi="Times New Roman" w:cs="Times New Roman"/>
          <w:sz w:val="24"/>
          <w:szCs w:val="24"/>
        </w:rPr>
        <w:t>August</w:t>
      </w:r>
      <w:r w:rsidRPr="00BF1587">
        <w:rPr>
          <w:rFonts w:ascii="Times New Roman" w:hAnsi="Times New Roman" w:cs="Times New Roman"/>
          <w:sz w:val="24"/>
          <w:szCs w:val="24"/>
        </w:rPr>
        <w:t xml:space="preserve"> 28, 2017 </w:t>
      </w:r>
      <w:proofErr w:type="gramStart"/>
      <w:r w:rsidRPr="00BF1587">
        <w:rPr>
          <w:rFonts w:ascii="Times New Roman" w:hAnsi="Times New Roman" w:cs="Times New Roman"/>
          <w:sz w:val="24"/>
          <w:szCs w:val="24"/>
        </w:rPr>
        <w:t xml:space="preserve">to </w:t>
      </w:r>
      <w:r w:rsidR="00EB0836">
        <w:rPr>
          <w:rFonts w:ascii="Times New Roman" w:hAnsi="Times New Roman" w:cs="Times New Roman"/>
          <w:sz w:val="24"/>
          <w:szCs w:val="24"/>
        </w:rPr>
        <w:t xml:space="preserve"> October</w:t>
      </w:r>
      <w:proofErr w:type="gramEnd"/>
      <w:r w:rsidR="00EB0836">
        <w:rPr>
          <w:rFonts w:ascii="Times New Roman" w:hAnsi="Times New Roman" w:cs="Times New Roman"/>
          <w:sz w:val="24"/>
          <w:szCs w:val="24"/>
        </w:rPr>
        <w:t xml:space="preserve"> </w:t>
      </w:r>
      <w:r w:rsidRPr="00BF1587">
        <w:rPr>
          <w:rFonts w:ascii="Times New Roman" w:hAnsi="Times New Roman" w:cs="Times New Roman"/>
          <w:sz w:val="24"/>
          <w:szCs w:val="24"/>
        </w:rPr>
        <w:t>28, 2018</w:t>
      </w:r>
    </w:p>
    <w:p w14:paraId="4AE14D82" w14:textId="77777777" w:rsidR="003D5A22" w:rsidRPr="00BF1587" w:rsidRDefault="003D5A22" w:rsidP="003D5A22">
      <w:pPr>
        <w:rPr>
          <w:rFonts w:ascii="Times New Roman" w:hAnsi="Times New Roman" w:cs="Times New Roman"/>
          <w:sz w:val="24"/>
          <w:szCs w:val="24"/>
        </w:rPr>
      </w:pPr>
      <w:r w:rsidRPr="00BF1587">
        <w:rPr>
          <w:rFonts w:ascii="Times New Roman" w:hAnsi="Times New Roman" w:cs="Times New Roman"/>
          <w:sz w:val="24"/>
          <w:szCs w:val="24"/>
        </w:rPr>
        <w:t>Coordinated doctor visits with neurologist in the Washington DC and Baltimore MD area</w:t>
      </w:r>
    </w:p>
    <w:p w14:paraId="40675C27" w14:textId="77777777" w:rsidR="003D5A22" w:rsidRPr="00BF1587" w:rsidRDefault="003D5A22" w:rsidP="003D5A22">
      <w:pPr>
        <w:rPr>
          <w:rFonts w:ascii="Times New Roman" w:hAnsi="Times New Roman" w:cs="Times New Roman"/>
          <w:sz w:val="24"/>
          <w:szCs w:val="24"/>
        </w:rPr>
      </w:pPr>
      <w:r w:rsidRPr="00BF1587">
        <w:rPr>
          <w:rFonts w:ascii="Times New Roman" w:hAnsi="Times New Roman" w:cs="Times New Roman"/>
          <w:sz w:val="24"/>
          <w:szCs w:val="24"/>
        </w:rPr>
        <w:t>Provided Prior Authorization approvals to patients</w:t>
      </w:r>
    </w:p>
    <w:p w14:paraId="58471B88" w14:textId="77777777" w:rsidR="003D5A22" w:rsidRPr="00BF1587" w:rsidRDefault="003D5A22" w:rsidP="003D5A22">
      <w:pPr>
        <w:rPr>
          <w:rFonts w:ascii="Times New Roman" w:hAnsi="Times New Roman" w:cs="Times New Roman"/>
          <w:sz w:val="24"/>
          <w:szCs w:val="24"/>
        </w:rPr>
      </w:pPr>
      <w:r w:rsidRPr="00BF1587">
        <w:rPr>
          <w:rFonts w:ascii="Times New Roman" w:hAnsi="Times New Roman" w:cs="Times New Roman"/>
          <w:sz w:val="24"/>
          <w:szCs w:val="24"/>
        </w:rPr>
        <w:t>Acted as a liaison with Maryland’s Physicians Care, Blue Cross Blue Shield</w:t>
      </w:r>
    </w:p>
    <w:p w14:paraId="7D43AE5E" w14:textId="77777777" w:rsidR="00BF1587" w:rsidRPr="00BF1587" w:rsidRDefault="003D5A22" w:rsidP="00BF1587">
      <w:pPr>
        <w:rPr>
          <w:rFonts w:ascii="Times New Roman" w:hAnsi="Times New Roman" w:cs="Times New Roman"/>
          <w:sz w:val="24"/>
          <w:szCs w:val="24"/>
        </w:rPr>
      </w:pPr>
      <w:r w:rsidRPr="00BF1587">
        <w:rPr>
          <w:rFonts w:ascii="Times New Roman" w:hAnsi="Times New Roman" w:cs="Times New Roman"/>
          <w:sz w:val="24"/>
          <w:szCs w:val="24"/>
        </w:rPr>
        <w:t xml:space="preserve">Conducted Welcome Calls for the </w:t>
      </w:r>
      <w:proofErr w:type="spellStart"/>
      <w:r w:rsidRPr="00BF1587">
        <w:rPr>
          <w:rFonts w:ascii="Times New Roman" w:hAnsi="Times New Roman" w:cs="Times New Roman"/>
          <w:sz w:val="24"/>
          <w:szCs w:val="24"/>
        </w:rPr>
        <w:t>Gilenya</w:t>
      </w:r>
      <w:proofErr w:type="spellEnd"/>
      <w:r w:rsidRPr="00BF1587">
        <w:rPr>
          <w:rFonts w:ascii="Times New Roman" w:hAnsi="Times New Roman" w:cs="Times New Roman"/>
          <w:sz w:val="24"/>
          <w:szCs w:val="24"/>
        </w:rPr>
        <w:t xml:space="preserve"> Go Programs</w:t>
      </w:r>
      <w:r w:rsidR="00BF1587" w:rsidRPr="00BF15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0A86D9" w14:textId="12C7FFA7" w:rsidR="00BF1587" w:rsidRPr="00BF1587" w:rsidRDefault="00BF1587" w:rsidP="00BF1587">
      <w:pPr>
        <w:rPr>
          <w:rFonts w:ascii="Times New Roman" w:hAnsi="Times New Roman" w:cs="Times New Roman"/>
          <w:sz w:val="24"/>
          <w:szCs w:val="24"/>
        </w:rPr>
      </w:pPr>
      <w:r w:rsidRPr="00BF1587">
        <w:rPr>
          <w:rFonts w:ascii="Times New Roman" w:hAnsi="Times New Roman" w:cs="Times New Roman"/>
          <w:sz w:val="24"/>
          <w:szCs w:val="24"/>
        </w:rPr>
        <w:t>Follow up on Appeals and Prior Authorizations on insurance claims</w:t>
      </w:r>
      <w:r w:rsidR="004F1F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F1FD1">
        <w:rPr>
          <w:rFonts w:ascii="Times New Roman" w:hAnsi="Times New Roman" w:cs="Times New Roman"/>
          <w:sz w:val="24"/>
          <w:szCs w:val="24"/>
        </w:rPr>
        <w:t>NextGen</w:t>
      </w:r>
      <w:proofErr w:type="spellEnd"/>
    </w:p>
    <w:p w14:paraId="28E4021C" w14:textId="77777777" w:rsidR="00BF1587" w:rsidRPr="00BF1587" w:rsidRDefault="00BF1587" w:rsidP="00BF1587">
      <w:pPr>
        <w:rPr>
          <w:rFonts w:ascii="Times New Roman" w:hAnsi="Times New Roman" w:cs="Times New Roman"/>
          <w:sz w:val="24"/>
          <w:szCs w:val="24"/>
        </w:rPr>
      </w:pPr>
    </w:p>
    <w:p w14:paraId="3AF828AB" w14:textId="77777777" w:rsidR="003D5A22" w:rsidRPr="00BF1587" w:rsidRDefault="003D5A22" w:rsidP="003D5A22">
      <w:pPr>
        <w:rPr>
          <w:rFonts w:ascii="Times New Roman" w:hAnsi="Times New Roman" w:cs="Times New Roman"/>
          <w:sz w:val="24"/>
          <w:szCs w:val="24"/>
        </w:rPr>
      </w:pPr>
    </w:p>
    <w:p w14:paraId="5D3CF00D" w14:textId="77777777" w:rsidR="003D5A22" w:rsidRPr="00E54D0C" w:rsidRDefault="003D5A22" w:rsidP="003D5A22">
      <w:pPr>
        <w:pStyle w:val="Heading2"/>
        <w:rPr>
          <w:rFonts w:ascii="Times New Roman" w:hAnsi="Times New Roman" w:cs="Times New Roman"/>
          <w:color w:val="000000" w:themeColor="text1"/>
          <w:szCs w:val="24"/>
        </w:rPr>
      </w:pPr>
      <w:r w:rsidRPr="00E54D0C">
        <w:rPr>
          <w:rFonts w:ascii="Times New Roman" w:hAnsi="Times New Roman" w:cs="Times New Roman"/>
          <w:color w:val="000000" w:themeColor="text1"/>
          <w:szCs w:val="24"/>
        </w:rPr>
        <w:t>Medix Staffing/</w:t>
      </w:r>
      <w:proofErr w:type="spellStart"/>
      <w:r w:rsidRPr="00E54D0C">
        <w:rPr>
          <w:rFonts w:ascii="Times New Roman" w:hAnsi="Times New Roman" w:cs="Times New Roman"/>
          <w:color w:val="000000" w:themeColor="text1"/>
          <w:szCs w:val="24"/>
        </w:rPr>
        <w:t>SilverPoint</w:t>
      </w:r>
      <w:proofErr w:type="spellEnd"/>
      <w:r w:rsidRPr="00E54D0C">
        <w:rPr>
          <w:rFonts w:ascii="Times New Roman" w:hAnsi="Times New Roman" w:cs="Times New Roman"/>
          <w:color w:val="000000" w:themeColor="text1"/>
          <w:szCs w:val="24"/>
        </w:rPr>
        <w:t xml:space="preserve"> Pharmacy Services, Irving Texas</w:t>
      </w:r>
    </w:p>
    <w:p w14:paraId="05D20AF4" w14:textId="1E8DBA0E" w:rsidR="003D5A22" w:rsidRPr="00BF1587" w:rsidRDefault="003D5A22" w:rsidP="003D5A22">
      <w:pPr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BF1587">
        <w:rPr>
          <w:rFonts w:ascii="Times New Roman" w:hAnsi="Times New Roman" w:cs="Times New Roman"/>
          <w:sz w:val="24"/>
          <w:szCs w:val="24"/>
        </w:rPr>
        <w:t xml:space="preserve">Intake Coordinator, Med-D Biller </w:t>
      </w:r>
      <w:bookmarkEnd w:id="0"/>
      <w:bookmarkEnd w:id="1"/>
      <w:r w:rsidRPr="00BF1587">
        <w:rPr>
          <w:rFonts w:ascii="Times New Roman" w:hAnsi="Times New Roman" w:cs="Times New Roman"/>
          <w:sz w:val="24"/>
          <w:szCs w:val="24"/>
        </w:rPr>
        <w:t>January 23,2017</w:t>
      </w:r>
      <w:r w:rsidR="00292A9E" w:rsidRPr="00BF1587">
        <w:rPr>
          <w:rFonts w:ascii="Times New Roman" w:hAnsi="Times New Roman" w:cs="Times New Roman"/>
          <w:sz w:val="24"/>
          <w:szCs w:val="24"/>
        </w:rPr>
        <w:t>-August 28, 2017</w:t>
      </w:r>
    </w:p>
    <w:p w14:paraId="65FAD927" w14:textId="708B13B3" w:rsidR="003D5A22" w:rsidRPr="00BF1587" w:rsidRDefault="003D5A22" w:rsidP="003D5A22">
      <w:pPr>
        <w:rPr>
          <w:rFonts w:ascii="Times New Roman" w:hAnsi="Times New Roman" w:cs="Times New Roman"/>
          <w:sz w:val="24"/>
          <w:szCs w:val="24"/>
        </w:rPr>
      </w:pPr>
      <w:bookmarkStart w:id="2" w:name="OLE_LINK3"/>
      <w:bookmarkStart w:id="3" w:name="OLE_LINK4"/>
      <w:r w:rsidRPr="00BF1587">
        <w:rPr>
          <w:rFonts w:ascii="Times New Roman" w:hAnsi="Times New Roman" w:cs="Times New Roman"/>
          <w:sz w:val="24"/>
          <w:szCs w:val="24"/>
        </w:rPr>
        <w:t>Coordinated claims through Framework</w:t>
      </w:r>
      <w:r w:rsidR="004F1FD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F1FD1">
        <w:rPr>
          <w:rFonts w:ascii="Times New Roman" w:hAnsi="Times New Roman" w:cs="Times New Roman"/>
          <w:sz w:val="24"/>
          <w:szCs w:val="24"/>
        </w:rPr>
        <w:t>NextGen</w:t>
      </w:r>
      <w:proofErr w:type="spellEnd"/>
      <w:r w:rsidR="004F1FD1">
        <w:rPr>
          <w:rFonts w:ascii="Times New Roman" w:hAnsi="Times New Roman" w:cs="Times New Roman"/>
          <w:sz w:val="24"/>
          <w:szCs w:val="24"/>
        </w:rPr>
        <w:t xml:space="preserve"> </w:t>
      </w:r>
      <w:r w:rsidRPr="00BF1587">
        <w:rPr>
          <w:rFonts w:ascii="Times New Roman" w:hAnsi="Times New Roman" w:cs="Times New Roman"/>
          <w:sz w:val="24"/>
          <w:szCs w:val="24"/>
        </w:rPr>
        <w:t>using ICD-10 codes</w:t>
      </w:r>
    </w:p>
    <w:p w14:paraId="636994F1" w14:textId="77777777" w:rsidR="003D5A22" w:rsidRPr="00BF1587" w:rsidRDefault="003D5A22" w:rsidP="003D5A22">
      <w:pPr>
        <w:rPr>
          <w:rFonts w:ascii="Times New Roman" w:hAnsi="Times New Roman" w:cs="Times New Roman"/>
          <w:sz w:val="24"/>
          <w:szCs w:val="24"/>
        </w:rPr>
      </w:pPr>
      <w:r w:rsidRPr="00BF1587">
        <w:rPr>
          <w:rFonts w:ascii="Times New Roman" w:hAnsi="Times New Roman" w:cs="Times New Roman"/>
          <w:sz w:val="24"/>
          <w:szCs w:val="24"/>
        </w:rPr>
        <w:t>Acted as a liaison between hospices, doctors,</w:t>
      </w:r>
    </w:p>
    <w:p w14:paraId="3002F71C" w14:textId="6610392D" w:rsidR="003D5A22" w:rsidRDefault="003D5A22" w:rsidP="003D5A22">
      <w:pPr>
        <w:rPr>
          <w:rFonts w:ascii="Times New Roman" w:hAnsi="Times New Roman" w:cs="Times New Roman"/>
          <w:sz w:val="24"/>
          <w:szCs w:val="24"/>
        </w:rPr>
      </w:pPr>
      <w:r w:rsidRPr="00BF1587">
        <w:rPr>
          <w:rFonts w:ascii="Times New Roman" w:hAnsi="Times New Roman" w:cs="Times New Roman"/>
          <w:sz w:val="24"/>
          <w:szCs w:val="24"/>
        </w:rPr>
        <w:t>Initiated prior authorizations for long term care patients</w:t>
      </w:r>
    </w:p>
    <w:p w14:paraId="176E6D7C" w14:textId="5EE8B1D8" w:rsidR="00E54D0C" w:rsidRDefault="00E54D0C" w:rsidP="003D5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Posted credit card payments to hospice and long-term care patients</w:t>
      </w:r>
    </w:p>
    <w:p w14:paraId="079D584A" w14:textId="03690FAD" w:rsidR="00E54D0C" w:rsidRPr="00BF1587" w:rsidRDefault="00E54D0C" w:rsidP="003D5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Authorized medication delivery to patients</w:t>
      </w:r>
    </w:p>
    <w:bookmarkEnd w:id="2"/>
    <w:bookmarkEnd w:id="3"/>
    <w:p w14:paraId="7CCEB45A" w14:textId="77777777" w:rsidR="003D5A22" w:rsidRPr="00BF1587" w:rsidRDefault="003D5A22" w:rsidP="003D5A22">
      <w:pPr>
        <w:pStyle w:val="Heading2"/>
        <w:rPr>
          <w:rFonts w:ascii="Times New Roman" w:hAnsi="Times New Roman" w:cs="Times New Roman"/>
          <w:szCs w:val="24"/>
        </w:rPr>
      </w:pPr>
    </w:p>
    <w:p w14:paraId="20E9CFF7" w14:textId="77777777" w:rsidR="003D5A22" w:rsidRPr="00E54D0C" w:rsidRDefault="003D5A22" w:rsidP="003D5A22">
      <w:pPr>
        <w:pStyle w:val="Heading2"/>
        <w:rPr>
          <w:rFonts w:ascii="Times New Roman" w:hAnsi="Times New Roman" w:cs="Times New Roman"/>
          <w:color w:val="000000" w:themeColor="text1"/>
          <w:szCs w:val="24"/>
        </w:rPr>
      </w:pPr>
      <w:r w:rsidRPr="00E54D0C">
        <w:rPr>
          <w:rFonts w:ascii="Times New Roman" w:hAnsi="Times New Roman" w:cs="Times New Roman"/>
          <w:color w:val="000000" w:themeColor="text1"/>
          <w:szCs w:val="24"/>
        </w:rPr>
        <w:t>PharMerica/CornerStone Staffing, Arlington Texas</w:t>
      </w:r>
    </w:p>
    <w:p w14:paraId="44DC0687" w14:textId="498C0E84" w:rsidR="003D5A22" w:rsidRPr="00BF1587" w:rsidRDefault="003D5A22" w:rsidP="003D5A22">
      <w:pPr>
        <w:rPr>
          <w:rFonts w:ascii="Times New Roman" w:hAnsi="Times New Roman" w:cs="Times New Roman"/>
          <w:sz w:val="24"/>
          <w:szCs w:val="24"/>
        </w:rPr>
      </w:pPr>
      <w:r w:rsidRPr="00BF1587">
        <w:rPr>
          <w:rFonts w:ascii="Times New Roman" w:hAnsi="Times New Roman" w:cs="Times New Roman"/>
          <w:sz w:val="24"/>
          <w:szCs w:val="24"/>
        </w:rPr>
        <w:t>Med-D Biller September 12,2016-</w:t>
      </w:r>
      <w:r w:rsidR="00EB0836">
        <w:rPr>
          <w:rFonts w:ascii="Times New Roman" w:hAnsi="Times New Roman" w:cs="Times New Roman"/>
          <w:sz w:val="24"/>
          <w:szCs w:val="24"/>
        </w:rPr>
        <w:t>, January 20,</w:t>
      </w:r>
      <w:r w:rsidRPr="00BF1587">
        <w:rPr>
          <w:rFonts w:ascii="Times New Roman" w:hAnsi="Times New Roman" w:cs="Times New Roman"/>
          <w:sz w:val="24"/>
          <w:szCs w:val="24"/>
        </w:rPr>
        <w:t>201</w:t>
      </w:r>
      <w:r w:rsidR="00EB0836">
        <w:rPr>
          <w:rFonts w:ascii="Times New Roman" w:hAnsi="Times New Roman" w:cs="Times New Roman"/>
          <w:sz w:val="24"/>
          <w:szCs w:val="24"/>
        </w:rPr>
        <w:t>7</w:t>
      </w:r>
    </w:p>
    <w:p w14:paraId="47F3540A" w14:textId="120A58C9" w:rsidR="003D5A22" w:rsidRPr="00BF1587" w:rsidRDefault="003D5A22" w:rsidP="003D5A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position w:val="-1"/>
          <w:sz w:val="24"/>
          <w:szCs w:val="24"/>
        </w:rPr>
      </w:pPr>
      <w:r w:rsidRPr="00BF1587">
        <w:rPr>
          <w:rFonts w:ascii="Times New Roman" w:hAnsi="Times New Roman" w:cs="Times New Roman"/>
          <w:color w:val="000000"/>
          <w:position w:val="-1"/>
          <w:sz w:val="24"/>
          <w:szCs w:val="24"/>
        </w:rPr>
        <w:t xml:space="preserve">Acted as a liaison for doctors, nurses, administrators, and </w:t>
      </w:r>
      <w:r w:rsidR="00E54D0C" w:rsidRPr="00BF1587">
        <w:rPr>
          <w:rFonts w:ascii="Times New Roman" w:hAnsi="Times New Roman" w:cs="Times New Roman"/>
          <w:color w:val="000000"/>
          <w:position w:val="-1"/>
          <w:sz w:val="24"/>
          <w:szCs w:val="24"/>
        </w:rPr>
        <w:t>long-term</w:t>
      </w:r>
      <w:r w:rsidRPr="00BF1587">
        <w:rPr>
          <w:rFonts w:ascii="Times New Roman" w:hAnsi="Times New Roman" w:cs="Times New Roman"/>
          <w:color w:val="000000"/>
          <w:position w:val="-1"/>
          <w:sz w:val="24"/>
          <w:szCs w:val="24"/>
        </w:rPr>
        <w:t xml:space="preserve"> care patients</w:t>
      </w:r>
    </w:p>
    <w:p w14:paraId="5CEBEC28" w14:textId="58956A68" w:rsidR="003D5A22" w:rsidRPr="00BF1587" w:rsidRDefault="003D5A22" w:rsidP="003D5A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position w:val="-1"/>
          <w:sz w:val="24"/>
          <w:szCs w:val="24"/>
        </w:rPr>
      </w:pPr>
      <w:r w:rsidRPr="00BF1587">
        <w:rPr>
          <w:rFonts w:ascii="Times New Roman" w:hAnsi="Times New Roman" w:cs="Times New Roman"/>
          <w:sz w:val="24"/>
          <w:szCs w:val="24"/>
        </w:rPr>
        <w:t>Review and analyze unpaid and denied claims</w:t>
      </w:r>
      <w:r w:rsidRPr="00BF1587">
        <w:rPr>
          <w:rFonts w:ascii="Times New Roman" w:hAnsi="Times New Roman" w:cs="Times New Roman"/>
          <w:color w:val="000000"/>
          <w:position w:val="-1"/>
          <w:sz w:val="24"/>
          <w:szCs w:val="24"/>
        </w:rPr>
        <w:t xml:space="preserve"> in AS400</w:t>
      </w:r>
      <w:bookmarkStart w:id="4" w:name="_GoBack"/>
      <w:bookmarkEnd w:id="4"/>
    </w:p>
    <w:p w14:paraId="61CFA347" w14:textId="77777777" w:rsidR="003D5A22" w:rsidRPr="00BF1587" w:rsidRDefault="003D5A22" w:rsidP="003D5A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position w:val="-1"/>
          <w:sz w:val="24"/>
          <w:szCs w:val="24"/>
        </w:rPr>
      </w:pPr>
      <w:r w:rsidRPr="00BF1587">
        <w:rPr>
          <w:rFonts w:ascii="Times New Roman" w:hAnsi="Times New Roman" w:cs="Times New Roman"/>
          <w:sz w:val="24"/>
          <w:szCs w:val="24"/>
        </w:rPr>
        <w:t>Work with major Medicare and Medicaid payors such as - Part A, B, C, D and dual-eligible patients Recouped payments for the pharmacies in allotted time</w:t>
      </w:r>
    </w:p>
    <w:p w14:paraId="75B7D872" w14:textId="77777777" w:rsidR="003D5A22" w:rsidRPr="00BF1587" w:rsidRDefault="003D5A22" w:rsidP="003D5A22">
      <w:pPr>
        <w:rPr>
          <w:rFonts w:ascii="Times New Roman" w:hAnsi="Times New Roman" w:cs="Times New Roman"/>
          <w:sz w:val="24"/>
          <w:szCs w:val="24"/>
        </w:rPr>
      </w:pPr>
    </w:p>
    <w:p w14:paraId="28F77EB5" w14:textId="66DC6589" w:rsidR="003D5A22" w:rsidRPr="00E54D0C" w:rsidRDefault="003D5A22" w:rsidP="003D5A22">
      <w:pPr>
        <w:pStyle w:val="Heading2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E54D0C">
        <w:rPr>
          <w:rFonts w:ascii="Times New Roman" w:hAnsi="Times New Roman" w:cs="Times New Roman"/>
          <w:color w:val="000000" w:themeColor="text1"/>
          <w:szCs w:val="24"/>
        </w:rPr>
        <w:t>Medsynergies</w:t>
      </w:r>
      <w:proofErr w:type="spellEnd"/>
      <w:r w:rsidRPr="00E54D0C">
        <w:rPr>
          <w:rFonts w:ascii="Times New Roman" w:hAnsi="Times New Roman" w:cs="Times New Roman"/>
          <w:color w:val="000000" w:themeColor="text1"/>
          <w:szCs w:val="24"/>
        </w:rPr>
        <w:t>, Irving Texas</w:t>
      </w:r>
      <w:r w:rsidR="00EB0836">
        <w:rPr>
          <w:rFonts w:ascii="Times New Roman" w:hAnsi="Times New Roman" w:cs="Times New Roman"/>
          <w:color w:val="000000" w:themeColor="text1"/>
          <w:szCs w:val="24"/>
        </w:rPr>
        <w:tab/>
      </w:r>
      <w:r w:rsidR="00EB0836">
        <w:rPr>
          <w:rFonts w:ascii="Times New Roman" w:hAnsi="Times New Roman" w:cs="Times New Roman"/>
          <w:color w:val="000000" w:themeColor="text1"/>
          <w:szCs w:val="24"/>
        </w:rPr>
        <w:tab/>
      </w:r>
    </w:p>
    <w:p w14:paraId="49E613B0" w14:textId="4FF44E64" w:rsidR="003D5A22" w:rsidRPr="00BF1587" w:rsidRDefault="003D5A22" w:rsidP="003D5A22">
      <w:pPr>
        <w:rPr>
          <w:rFonts w:ascii="Times New Roman" w:hAnsi="Times New Roman" w:cs="Times New Roman"/>
          <w:sz w:val="24"/>
          <w:szCs w:val="24"/>
        </w:rPr>
      </w:pPr>
      <w:r w:rsidRPr="00BF1587">
        <w:rPr>
          <w:rFonts w:ascii="Times New Roman" w:hAnsi="Times New Roman" w:cs="Times New Roman"/>
          <w:sz w:val="24"/>
          <w:szCs w:val="24"/>
        </w:rPr>
        <w:t>Payment Poster/Research A</w:t>
      </w:r>
      <w:r w:rsidR="00E6627C" w:rsidRPr="00BF1587">
        <w:rPr>
          <w:rFonts w:ascii="Times New Roman" w:hAnsi="Times New Roman" w:cs="Times New Roman"/>
          <w:sz w:val="24"/>
          <w:szCs w:val="24"/>
        </w:rPr>
        <w:t>nalyst Oct 15, 201</w:t>
      </w:r>
      <w:r w:rsidR="00CC33F5" w:rsidRPr="00BF1587">
        <w:rPr>
          <w:rFonts w:ascii="Times New Roman" w:hAnsi="Times New Roman" w:cs="Times New Roman"/>
          <w:sz w:val="24"/>
          <w:szCs w:val="24"/>
        </w:rPr>
        <w:t>5</w:t>
      </w:r>
      <w:r w:rsidR="00CD3C61" w:rsidRPr="00BF1587">
        <w:rPr>
          <w:rFonts w:ascii="Times New Roman" w:hAnsi="Times New Roman" w:cs="Times New Roman"/>
          <w:sz w:val="24"/>
          <w:szCs w:val="24"/>
        </w:rPr>
        <w:t>- Aug 02,201</w:t>
      </w:r>
      <w:r w:rsidR="00CC33F5" w:rsidRPr="00BF1587">
        <w:rPr>
          <w:rFonts w:ascii="Times New Roman" w:hAnsi="Times New Roman" w:cs="Times New Roman"/>
          <w:sz w:val="24"/>
          <w:szCs w:val="24"/>
        </w:rPr>
        <w:t>6</w:t>
      </w:r>
    </w:p>
    <w:p w14:paraId="1A8E1757" w14:textId="3D108F00" w:rsidR="003D5A22" w:rsidRPr="00BF1587" w:rsidRDefault="003D5A22" w:rsidP="003D5A22">
      <w:pPr>
        <w:rPr>
          <w:rFonts w:ascii="Times New Roman" w:hAnsi="Times New Roman" w:cs="Times New Roman"/>
          <w:sz w:val="24"/>
          <w:szCs w:val="24"/>
        </w:rPr>
      </w:pPr>
      <w:r w:rsidRPr="00BF1587">
        <w:rPr>
          <w:rFonts w:ascii="Times New Roman" w:hAnsi="Times New Roman" w:cs="Times New Roman"/>
          <w:sz w:val="24"/>
          <w:szCs w:val="24"/>
        </w:rPr>
        <w:t xml:space="preserve">Research and post payments for hospitals payments in </w:t>
      </w:r>
      <w:proofErr w:type="spellStart"/>
      <w:r w:rsidRPr="00BF1587">
        <w:rPr>
          <w:rFonts w:ascii="Times New Roman" w:hAnsi="Times New Roman" w:cs="Times New Roman"/>
          <w:sz w:val="24"/>
          <w:szCs w:val="24"/>
        </w:rPr>
        <w:t>eCW</w:t>
      </w:r>
      <w:proofErr w:type="spellEnd"/>
      <w:r w:rsidRPr="00BF1587">
        <w:rPr>
          <w:rFonts w:ascii="Times New Roman" w:hAnsi="Times New Roman" w:cs="Times New Roman"/>
          <w:sz w:val="24"/>
          <w:szCs w:val="24"/>
        </w:rPr>
        <w:t>, Centricity, Epic</w:t>
      </w:r>
      <w:r w:rsidR="004F1FD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F1FD1">
        <w:rPr>
          <w:rFonts w:ascii="Times New Roman" w:hAnsi="Times New Roman" w:cs="Times New Roman"/>
          <w:sz w:val="24"/>
          <w:szCs w:val="24"/>
        </w:rPr>
        <w:t>NextGen</w:t>
      </w:r>
      <w:proofErr w:type="spellEnd"/>
    </w:p>
    <w:p w14:paraId="58221442" w14:textId="77777777" w:rsidR="003D5A22" w:rsidRPr="00BF1587" w:rsidRDefault="003D5A22" w:rsidP="003D5A22">
      <w:pPr>
        <w:rPr>
          <w:rFonts w:ascii="Times New Roman" w:hAnsi="Times New Roman" w:cs="Times New Roman"/>
          <w:sz w:val="24"/>
          <w:szCs w:val="24"/>
        </w:rPr>
      </w:pPr>
      <w:r w:rsidRPr="00BF1587">
        <w:rPr>
          <w:rFonts w:ascii="Times New Roman" w:hAnsi="Times New Roman" w:cs="Times New Roman"/>
          <w:sz w:val="24"/>
          <w:szCs w:val="24"/>
        </w:rPr>
        <w:t xml:space="preserve">Led access to major clearinghouses as </w:t>
      </w:r>
      <w:proofErr w:type="spellStart"/>
      <w:r w:rsidRPr="00BF1587">
        <w:rPr>
          <w:rFonts w:ascii="Times New Roman" w:hAnsi="Times New Roman" w:cs="Times New Roman"/>
          <w:sz w:val="24"/>
          <w:szCs w:val="24"/>
        </w:rPr>
        <w:t>Payspan</w:t>
      </w:r>
      <w:proofErr w:type="spellEnd"/>
      <w:r w:rsidRPr="00BF15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587">
        <w:rPr>
          <w:rFonts w:ascii="Times New Roman" w:hAnsi="Times New Roman" w:cs="Times New Roman"/>
          <w:sz w:val="24"/>
          <w:szCs w:val="24"/>
        </w:rPr>
        <w:t>Trizetto</w:t>
      </w:r>
      <w:proofErr w:type="spellEnd"/>
      <w:r w:rsidRPr="00BF1587">
        <w:rPr>
          <w:rFonts w:ascii="Times New Roman" w:hAnsi="Times New Roman" w:cs="Times New Roman"/>
          <w:sz w:val="24"/>
          <w:szCs w:val="24"/>
        </w:rPr>
        <w:t xml:space="preserve">, Emdeon, Navicure and </w:t>
      </w:r>
      <w:proofErr w:type="spellStart"/>
      <w:r w:rsidRPr="00BF1587">
        <w:rPr>
          <w:rFonts w:ascii="Times New Roman" w:hAnsi="Times New Roman" w:cs="Times New Roman"/>
          <w:sz w:val="24"/>
          <w:szCs w:val="24"/>
        </w:rPr>
        <w:t>NaviNet</w:t>
      </w:r>
      <w:proofErr w:type="spellEnd"/>
    </w:p>
    <w:p w14:paraId="2E7015E6" w14:textId="580FAFAA" w:rsidR="003D5A22" w:rsidRPr="00BF1587" w:rsidRDefault="003D5A22" w:rsidP="003D5A22">
      <w:pPr>
        <w:rPr>
          <w:rFonts w:ascii="Times New Roman" w:hAnsi="Times New Roman" w:cs="Times New Roman"/>
          <w:sz w:val="24"/>
          <w:szCs w:val="24"/>
        </w:rPr>
      </w:pPr>
      <w:r w:rsidRPr="00BF1587">
        <w:rPr>
          <w:rFonts w:ascii="Times New Roman" w:hAnsi="Times New Roman" w:cs="Times New Roman"/>
          <w:sz w:val="24"/>
          <w:szCs w:val="24"/>
        </w:rPr>
        <w:t>Recouped monetary payments for clinics, hospitals, insurance companies as Cigna, Medicare, Superior, and Humana</w:t>
      </w:r>
    </w:p>
    <w:p w14:paraId="6CD2F0B6" w14:textId="57D73ED8" w:rsidR="00BF1587" w:rsidRPr="00BF1587" w:rsidRDefault="00BF1587" w:rsidP="003D5A22">
      <w:pPr>
        <w:rPr>
          <w:rFonts w:ascii="Times New Roman" w:hAnsi="Times New Roman" w:cs="Times New Roman"/>
          <w:sz w:val="24"/>
          <w:szCs w:val="24"/>
        </w:rPr>
      </w:pPr>
      <w:r w:rsidRPr="00BF1587">
        <w:rPr>
          <w:rFonts w:ascii="Times New Roman" w:hAnsi="Times New Roman" w:cs="Times New Roman"/>
          <w:sz w:val="24"/>
          <w:szCs w:val="24"/>
        </w:rPr>
        <w:lastRenderedPageBreak/>
        <w:t>Follow up on Appeals and Prior Authorizations on insurance claims</w:t>
      </w:r>
    </w:p>
    <w:p w14:paraId="1D04DDF1" w14:textId="77777777" w:rsidR="003D5A22" w:rsidRPr="00BF1587" w:rsidRDefault="003D5A22" w:rsidP="003D5A22">
      <w:pPr>
        <w:rPr>
          <w:rFonts w:ascii="Times New Roman" w:hAnsi="Times New Roman" w:cs="Times New Roman"/>
          <w:sz w:val="24"/>
          <w:szCs w:val="24"/>
        </w:rPr>
      </w:pPr>
    </w:p>
    <w:p w14:paraId="507D16DF" w14:textId="4CB24A29" w:rsidR="00CC33F5" w:rsidRPr="00BF1587" w:rsidRDefault="00CC33F5" w:rsidP="003D5A22">
      <w:pPr>
        <w:pStyle w:val="Heading2"/>
        <w:rPr>
          <w:rFonts w:ascii="Times New Roman" w:eastAsiaTheme="minorEastAsia" w:hAnsi="Times New Roman" w:cs="Times New Roman"/>
          <w:color w:val="0D0D0D" w:themeColor="text1" w:themeTint="F2"/>
          <w:szCs w:val="24"/>
        </w:rPr>
      </w:pPr>
      <w:r w:rsidRPr="00BF1587">
        <w:rPr>
          <w:rFonts w:ascii="Times New Roman" w:eastAsiaTheme="minorEastAsia" w:hAnsi="Times New Roman" w:cs="Times New Roman"/>
          <w:color w:val="0D0D0D" w:themeColor="text1" w:themeTint="F2"/>
          <w:szCs w:val="24"/>
        </w:rPr>
        <w:t>Education</w:t>
      </w:r>
    </w:p>
    <w:p w14:paraId="2CA125FC" w14:textId="1694408D" w:rsidR="003D5A22" w:rsidRPr="00BF1587" w:rsidRDefault="003D5A22" w:rsidP="003D5A22">
      <w:pPr>
        <w:pStyle w:val="Heading2"/>
        <w:rPr>
          <w:rFonts w:ascii="Times New Roman" w:hAnsi="Times New Roman" w:cs="Times New Roman"/>
          <w:szCs w:val="24"/>
        </w:rPr>
      </w:pPr>
      <w:r w:rsidRPr="00E54D0C">
        <w:rPr>
          <w:rFonts w:ascii="Times New Roman" w:hAnsi="Times New Roman" w:cs="Times New Roman"/>
          <w:color w:val="000000" w:themeColor="text1"/>
          <w:szCs w:val="24"/>
        </w:rPr>
        <w:t>South University, Savannah GA Graduated June 2013</w:t>
      </w:r>
    </w:p>
    <w:p w14:paraId="3D3B01A6" w14:textId="77777777" w:rsidR="003D5A22" w:rsidRPr="00BF1587" w:rsidRDefault="003D5A22" w:rsidP="003D5A22">
      <w:pPr>
        <w:rPr>
          <w:rFonts w:ascii="Times New Roman" w:hAnsi="Times New Roman" w:cs="Times New Roman"/>
          <w:sz w:val="24"/>
          <w:szCs w:val="24"/>
        </w:rPr>
      </w:pPr>
      <w:r w:rsidRPr="00BF1587">
        <w:rPr>
          <w:rFonts w:ascii="Times New Roman" w:hAnsi="Times New Roman" w:cs="Times New Roman"/>
          <w:sz w:val="24"/>
          <w:szCs w:val="24"/>
        </w:rPr>
        <w:t>Bachelor of Science-Healthcare Management</w:t>
      </w:r>
    </w:p>
    <w:p w14:paraId="1BBB13A0" w14:textId="77777777" w:rsidR="003D5A22" w:rsidRPr="00BF1587" w:rsidRDefault="003D5A22" w:rsidP="003D5A22">
      <w:pPr>
        <w:rPr>
          <w:rFonts w:ascii="Times New Roman" w:hAnsi="Times New Roman" w:cs="Times New Roman"/>
          <w:color w:val="000000"/>
          <w:spacing w:val="-4"/>
          <w:position w:val="-3"/>
          <w:sz w:val="24"/>
          <w:szCs w:val="24"/>
        </w:rPr>
      </w:pPr>
      <w:r w:rsidRPr="00BF1587">
        <w:rPr>
          <w:rFonts w:ascii="Times New Roman" w:hAnsi="Times New Roman" w:cs="Times New Roman"/>
          <w:color w:val="000000"/>
          <w:spacing w:val="-1"/>
          <w:position w:val="-3"/>
          <w:sz w:val="24"/>
          <w:szCs w:val="24"/>
        </w:rPr>
        <w:t>Management and Strategy Certified</w:t>
      </w:r>
      <w:r w:rsidRPr="00BF1587">
        <w:rPr>
          <w:rFonts w:ascii="Times New Roman" w:hAnsi="Times New Roman" w:cs="Times New Roman"/>
          <w:color w:val="000000"/>
          <w:spacing w:val="-3"/>
          <w:position w:val="-3"/>
          <w:sz w:val="24"/>
          <w:szCs w:val="24"/>
        </w:rPr>
        <w:t xml:space="preserve"> -</w:t>
      </w:r>
      <w:r w:rsidRPr="00BF1587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BF1587">
        <w:rPr>
          <w:rFonts w:ascii="Times New Roman" w:hAnsi="Times New Roman" w:cs="Times New Roman"/>
          <w:color w:val="000000"/>
          <w:spacing w:val="-1"/>
          <w:position w:val="-3"/>
          <w:sz w:val="24"/>
          <w:szCs w:val="24"/>
        </w:rPr>
        <w:t>Downingtown</w:t>
      </w:r>
      <w:r w:rsidRPr="00BF1587">
        <w:rPr>
          <w:rFonts w:ascii="Times New Roman" w:hAnsi="Times New Roman" w:cs="Times New Roman"/>
          <w:color w:val="000000"/>
          <w:position w:val="-3"/>
          <w:sz w:val="24"/>
          <w:szCs w:val="24"/>
        </w:rPr>
        <w:t>,</w:t>
      </w:r>
      <w:r w:rsidRPr="00BF1587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BF1587">
        <w:rPr>
          <w:rFonts w:ascii="Times New Roman" w:hAnsi="Times New Roman" w:cs="Times New Roman"/>
          <w:color w:val="000000"/>
          <w:spacing w:val="-4"/>
          <w:position w:val="-3"/>
          <w:sz w:val="24"/>
          <w:szCs w:val="24"/>
        </w:rPr>
        <w:t>PA 2016</w:t>
      </w:r>
    </w:p>
    <w:p w14:paraId="72EC9E30" w14:textId="77777777" w:rsidR="003D5A22" w:rsidRPr="00BF1587" w:rsidRDefault="003D5A22" w:rsidP="003D5A22">
      <w:pPr>
        <w:rPr>
          <w:rFonts w:ascii="Times New Roman" w:hAnsi="Times New Roman" w:cs="Times New Roman"/>
          <w:sz w:val="24"/>
          <w:szCs w:val="24"/>
        </w:rPr>
      </w:pPr>
      <w:r w:rsidRPr="00BF1587">
        <w:rPr>
          <w:rFonts w:ascii="Times New Roman" w:hAnsi="Times New Roman" w:cs="Times New Roman"/>
          <w:color w:val="000000"/>
          <w:position w:val="-1"/>
          <w:sz w:val="24"/>
          <w:szCs w:val="24"/>
        </w:rPr>
        <w:t>Certification:</w:t>
      </w:r>
      <w:r w:rsidRPr="00BF1587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BF1587">
        <w:rPr>
          <w:rFonts w:ascii="Times New Roman" w:hAnsi="Times New Roman" w:cs="Times New Roman"/>
          <w:color w:val="000000"/>
          <w:spacing w:val="-1"/>
          <w:position w:val="-1"/>
          <w:sz w:val="24"/>
          <w:szCs w:val="24"/>
        </w:rPr>
        <w:t>Six Sigma, White Belt Certified</w:t>
      </w:r>
      <w:r w:rsidRPr="00BF1587">
        <w:rPr>
          <w:rFonts w:ascii="Times New Roman" w:hAnsi="Times New Roman" w:cs="Times New Roman"/>
          <w:color w:val="000000"/>
          <w:position w:val="-1"/>
          <w:sz w:val="24"/>
          <w:szCs w:val="24"/>
        </w:rPr>
        <w:t>,</w:t>
      </w:r>
      <w:r w:rsidRPr="00BF1587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BF1587">
        <w:rPr>
          <w:rFonts w:ascii="Times New Roman" w:hAnsi="Times New Roman" w:cs="Times New Roman"/>
          <w:color w:val="000000"/>
          <w:spacing w:val="-2"/>
          <w:position w:val="-1"/>
          <w:sz w:val="24"/>
          <w:szCs w:val="24"/>
        </w:rPr>
        <w:t>2016</w:t>
      </w:r>
    </w:p>
    <w:p w14:paraId="7A7D990F" w14:textId="77777777" w:rsidR="003D5A22" w:rsidRPr="00BF1587" w:rsidRDefault="003D5A22" w:rsidP="003D5A22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1484071"/>
        <w:placeholder>
          <w:docPart w:val="30D30F29A6C1B54F8C023123AE0F49F2"/>
        </w:placeholder>
        <w:temporary/>
        <w:showingPlcHdr/>
      </w:sdtPr>
      <w:sdtEndPr/>
      <w:sdtContent>
        <w:p w14:paraId="42004C61" w14:textId="03D752A7" w:rsidR="003D5A22" w:rsidRPr="00EB0836" w:rsidRDefault="003D5A22" w:rsidP="00EB0836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BF1587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</w:sdtContent>
    </w:sdt>
    <w:p w14:paraId="60495DD4" w14:textId="32EBDEB1" w:rsidR="00EB0836" w:rsidRDefault="00EB0836" w:rsidP="00EB0836">
      <w:r>
        <w:t xml:space="preserve"> Orinda Palmer Cigna Representative           312-203-6227</w:t>
      </w:r>
    </w:p>
    <w:p w14:paraId="00D4240B" w14:textId="1D22102E" w:rsidR="00EB0836" w:rsidRDefault="00EB0836" w:rsidP="00EB0836">
      <w:r>
        <w:t xml:space="preserve"> Josie Rodriguez Cardinal Health                   469-803-7254</w:t>
      </w:r>
    </w:p>
    <w:p w14:paraId="7BA28762" w14:textId="5116F6AD" w:rsidR="00EB0836" w:rsidRDefault="00EB0836" w:rsidP="00EB0836">
      <w:r>
        <w:t xml:space="preserve"> </w:t>
      </w:r>
      <w:proofErr w:type="spellStart"/>
      <w:r>
        <w:t>Eleasa</w:t>
      </w:r>
      <w:proofErr w:type="spellEnd"/>
      <w:r>
        <w:t xml:space="preserve"> Johnson    CNA                                    804-683-1385</w:t>
      </w:r>
    </w:p>
    <w:p w14:paraId="42C90F52" w14:textId="365DA2C4" w:rsidR="00EB0836" w:rsidRDefault="00EB0836" w:rsidP="00EB0836"/>
    <w:p w14:paraId="413A1B36" w14:textId="77777777" w:rsidR="00EB0836" w:rsidRPr="00EB0836" w:rsidRDefault="00EB0836" w:rsidP="00EB0836"/>
    <w:p w14:paraId="4107282B" w14:textId="4A9CDC4D" w:rsidR="00EB0836" w:rsidRDefault="00EB0836" w:rsidP="00EB0836"/>
    <w:p w14:paraId="7EBC5846" w14:textId="1A9381A0" w:rsidR="00EB0836" w:rsidRDefault="00EB0836" w:rsidP="00EB0836"/>
    <w:p w14:paraId="27E084E8" w14:textId="6B579172" w:rsidR="00EB0836" w:rsidRDefault="00EB0836" w:rsidP="00EB0836"/>
    <w:p w14:paraId="1973A21A" w14:textId="041E7147" w:rsidR="00EB0836" w:rsidRDefault="00EB0836" w:rsidP="00EB0836"/>
    <w:p w14:paraId="1EEC5C41" w14:textId="6C9BEA93" w:rsidR="00EB0836" w:rsidRDefault="00EB0836" w:rsidP="00EB0836"/>
    <w:p w14:paraId="3482F5C0" w14:textId="1F1A9367" w:rsidR="00EB0836" w:rsidRDefault="00EB0836" w:rsidP="00EB0836"/>
    <w:p w14:paraId="5995A94A" w14:textId="5D8C51AD" w:rsidR="00EB0836" w:rsidRDefault="00EB0836" w:rsidP="00EB0836"/>
    <w:p w14:paraId="6B2632DC" w14:textId="337A1A08" w:rsidR="00EB0836" w:rsidRDefault="00EB0836" w:rsidP="00EB0836"/>
    <w:p w14:paraId="6E458556" w14:textId="7C192BAD" w:rsidR="00EB0836" w:rsidRDefault="00EB0836" w:rsidP="00EB0836"/>
    <w:p w14:paraId="6CAD7A5D" w14:textId="77777777" w:rsidR="00EB0836" w:rsidRPr="00EB0836" w:rsidRDefault="00EB0836" w:rsidP="00EB0836"/>
    <w:p w14:paraId="4517D45E" w14:textId="77777777" w:rsidR="00E57716" w:rsidRPr="00BF1587" w:rsidRDefault="00E57716">
      <w:pPr>
        <w:rPr>
          <w:rFonts w:ascii="Times New Roman" w:hAnsi="Times New Roman" w:cs="Times New Roman"/>
          <w:sz w:val="24"/>
          <w:szCs w:val="24"/>
        </w:rPr>
      </w:pPr>
    </w:p>
    <w:sectPr w:rsidR="00E57716" w:rsidRPr="00BF1587" w:rsidSect="00B01F8B">
      <w:headerReference w:type="default" r:id="rId7"/>
      <w:footerReference w:type="default" r:id="rId8"/>
      <w:headerReference w:type="first" r:id="rId9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3F30B" w14:textId="77777777" w:rsidR="00CB6CCF" w:rsidRDefault="00CB6CCF">
      <w:pPr>
        <w:spacing w:line="240" w:lineRule="auto"/>
      </w:pPr>
      <w:r>
        <w:separator/>
      </w:r>
    </w:p>
  </w:endnote>
  <w:endnote w:type="continuationSeparator" w:id="0">
    <w:p w14:paraId="7F62ED3B" w14:textId="77777777" w:rsidR="00CB6CCF" w:rsidRDefault="00CB6C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7519"/>
      <w:docPartObj>
        <w:docPartGallery w:val="Page Numbers (Bottom of Page)"/>
        <w:docPartUnique/>
      </w:docPartObj>
    </w:sdtPr>
    <w:sdtEndPr/>
    <w:sdtContent>
      <w:p w14:paraId="10428C3B" w14:textId="77777777" w:rsidR="00E57716" w:rsidRDefault="00B01F8B">
        <w:pPr>
          <w:pStyle w:val="Footer"/>
        </w:pPr>
        <w:r>
          <w:fldChar w:fldCharType="begin"/>
        </w:r>
        <w:r w:rsidR="008F1C2B">
          <w:instrText xml:space="preserve"> PAGE   \* MERGEFORMAT </w:instrText>
        </w:r>
        <w:r>
          <w:fldChar w:fldCharType="separate"/>
        </w:r>
        <w:r w:rsidR="00AF38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C6618" w14:textId="77777777" w:rsidR="00CB6CCF" w:rsidRDefault="00CB6CCF">
      <w:pPr>
        <w:spacing w:line="240" w:lineRule="auto"/>
      </w:pPr>
      <w:r>
        <w:separator/>
      </w:r>
    </w:p>
  </w:footnote>
  <w:footnote w:type="continuationSeparator" w:id="0">
    <w:p w14:paraId="11B13EFE" w14:textId="77777777" w:rsidR="00CB6CCF" w:rsidRDefault="00CB6C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313D0" w14:textId="77777777" w:rsidR="00E57716" w:rsidRDefault="003E6DD4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16CCB8B1" wp14:editId="0927A4AA">
              <wp:simplePos x="0" y="0"/>
              <wp:positionH relativeFrom="page">
                <wp:posOffset>373380</wp:posOffset>
              </wp:positionH>
              <wp:positionV relativeFrom="page">
                <wp:posOffset>53340</wp:posOffset>
              </wp:positionV>
              <wp:extent cx="7399020" cy="1289050"/>
              <wp:effectExtent l="0" t="0" r="9525" b="19050"/>
              <wp:wrapNone/>
              <wp:docPr id="20" name="Group 20" title="Background graphi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9020" cy="1289050"/>
                        <a:chOff x="4762" y="0"/>
                        <a:chExt cx="7400009" cy="1289431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57871C" id="Group 20" o:spid="_x0000_s1026" alt="Title: Background graphic" style="position:absolute;margin-left:29.4pt;margin-top:4.2pt;width:582.6pt;height:101.5pt;z-index:251664384;mso-width-percent:953;mso-position-horizontal-relative:page;mso-position-vertical-relative:page;mso-width-percent:953" coordorigin="47" coordsize="74000,128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&#13;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&#13;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&#13;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w10:wrap anchorx="page" anchory="page"/>
              <w10:anchorlock/>
            </v:group>
          </w:pict>
        </mc:Fallback>
      </mc:AlternateContent>
    </w:r>
    <w:r w:rsidR="00EE26C7">
      <w:t>Shauntrell Alexander</w:t>
    </w:r>
  </w:p>
  <w:p w14:paraId="020BE1EA" w14:textId="77777777" w:rsidR="00E57716" w:rsidRDefault="00EE26C7">
    <w:pPr>
      <w:pStyle w:val="ContactInfo"/>
    </w:pPr>
    <w:r>
      <w:rPr>
        <w:rStyle w:val="ContactInfoChar"/>
      </w:rPr>
      <w:t>9021 Sunridge Circle Apt 815 Fort Worth, Tx 76120 682-559-7811</w:t>
    </w:r>
  </w:p>
  <w:p w14:paraId="1CE68F33" w14:textId="0F0C0F5D" w:rsidR="00E57716" w:rsidRDefault="004964EA">
    <w:pPr>
      <w:pStyle w:val="ContactInfo"/>
    </w:pPr>
    <w:r>
      <w:rPr>
        <w:rStyle w:val="ContactInfoChar"/>
      </w:rPr>
      <w:t>mariashauntrell@</w:t>
    </w:r>
    <w:r w:rsidR="00EE26C7">
      <w:rPr>
        <w:rStyle w:val="ContactInfoChar"/>
      </w:rPr>
      <w:t>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7D9E3" w14:textId="77777777" w:rsidR="00E57716" w:rsidRDefault="003E6DD4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21C77F2D" wp14:editId="7D66AD06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35" cy="9692005"/>
              <wp:effectExtent l="0" t="0" r="6350" b="1905"/>
              <wp:wrapNone/>
              <wp:docPr id="19" name="Group 19" title="Background graphi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404735" cy="9692005"/>
                        <a:chOff x="0" y="0"/>
                        <a:chExt cx="7404771" cy="9692005"/>
                      </a:xfrm>
                    </wpg:grpSpPr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73497CD0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EE0B7C">
      <w:t>Shauntrell Alexander</w:t>
    </w:r>
  </w:p>
  <w:p w14:paraId="19BEE6EF" w14:textId="77777777" w:rsidR="00E57716" w:rsidRDefault="00927007">
    <w:pPr>
      <w:pStyle w:val="ContactInfo"/>
    </w:pPr>
    <w:r>
      <w:rPr>
        <w:rStyle w:val="ContactInfoChar"/>
      </w:rPr>
      <w:t>9021 Sunridge Circle Apt 815 Fort Worth Texas 76120</w:t>
    </w:r>
    <w:r w:rsidR="008F1C2B">
      <w:t xml:space="preserve"> </w:t>
    </w:r>
    <w:r w:rsidR="0004280B">
      <w:rPr>
        <w:rStyle w:val="ContactInfoChar"/>
      </w:rPr>
      <w:t>817-319-4166</w:t>
    </w:r>
  </w:p>
  <w:p w14:paraId="4BAE0FE7" w14:textId="77777777" w:rsidR="00E57716" w:rsidRDefault="00927007">
    <w:pPr>
      <w:pStyle w:val="ContactInfo"/>
    </w:pPr>
    <w:r>
      <w:rPr>
        <w:rStyle w:val="ContactInfoChar"/>
      </w:rPr>
      <w:t>Khamillejanai2009@gmail.com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B7C"/>
    <w:rsid w:val="0004280B"/>
    <w:rsid w:val="000535BD"/>
    <w:rsid w:val="000D2F43"/>
    <w:rsid w:val="00153DB4"/>
    <w:rsid w:val="00281E02"/>
    <w:rsid w:val="00292A9E"/>
    <w:rsid w:val="002F196A"/>
    <w:rsid w:val="00361E21"/>
    <w:rsid w:val="00363DC1"/>
    <w:rsid w:val="00363E86"/>
    <w:rsid w:val="003D5A22"/>
    <w:rsid w:val="003E6DD4"/>
    <w:rsid w:val="004964EA"/>
    <w:rsid w:val="004F1FD1"/>
    <w:rsid w:val="004F695B"/>
    <w:rsid w:val="00611416"/>
    <w:rsid w:val="006A60B3"/>
    <w:rsid w:val="00734EF0"/>
    <w:rsid w:val="007E5F01"/>
    <w:rsid w:val="0085337B"/>
    <w:rsid w:val="008F1C2B"/>
    <w:rsid w:val="00921BC8"/>
    <w:rsid w:val="00927007"/>
    <w:rsid w:val="0095140F"/>
    <w:rsid w:val="00951A8F"/>
    <w:rsid w:val="009F0CD8"/>
    <w:rsid w:val="00AA5D0B"/>
    <w:rsid w:val="00AF3872"/>
    <w:rsid w:val="00B01F8B"/>
    <w:rsid w:val="00B06938"/>
    <w:rsid w:val="00B33900"/>
    <w:rsid w:val="00B85361"/>
    <w:rsid w:val="00BF1587"/>
    <w:rsid w:val="00BF4542"/>
    <w:rsid w:val="00CB6CCF"/>
    <w:rsid w:val="00CC33F5"/>
    <w:rsid w:val="00CD3C61"/>
    <w:rsid w:val="00D84DCD"/>
    <w:rsid w:val="00E17E26"/>
    <w:rsid w:val="00E54D0C"/>
    <w:rsid w:val="00E57716"/>
    <w:rsid w:val="00E6627C"/>
    <w:rsid w:val="00EB0836"/>
    <w:rsid w:val="00ED4035"/>
    <w:rsid w:val="00EE0B7C"/>
    <w:rsid w:val="00EE26C7"/>
    <w:rsid w:val="00F23962"/>
    <w:rsid w:val="00F534DC"/>
    <w:rsid w:val="00F711CF"/>
    <w:rsid w:val="00F8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3C84D"/>
  <w15:docId w15:val="{40DB5FD8-9248-492A-92A8-25F3D4A8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F8B"/>
  </w:style>
  <w:style w:type="paragraph" w:styleId="Heading1">
    <w:name w:val="heading 1"/>
    <w:basedOn w:val="Normal"/>
    <w:next w:val="Normal"/>
    <w:link w:val="Heading1Char"/>
    <w:uiPriority w:val="9"/>
    <w:qFormat/>
    <w:rsid w:val="00B01F8B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F8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F8B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F8B"/>
  </w:style>
  <w:style w:type="paragraph" w:styleId="Footer">
    <w:name w:val="footer"/>
    <w:basedOn w:val="Normal"/>
    <w:link w:val="FooterChar"/>
    <w:uiPriority w:val="99"/>
    <w:unhideWhenUsed/>
    <w:rsid w:val="00B01F8B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B01F8B"/>
  </w:style>
  <w:style w:type="character" w:styleId="PlaceholderText">
    <w:name w:val="Placeholder Text"/>
    <w:basedOn w:val="DefaultParagraphFont"/>
    <w:uiPriority w:val="99"/>
    <w:semiHidden/>
    <w:rsid w:val="00B01F8B"/>
    <w:rPr>
      <w:color w:val="808080"/>
    </w:rPr>
  </w:style>
  <w:style w:type="paragraph" w:customStyle="1" w:styleId="ContactInfo">
    <w:name w:val="Contact Info"/>
    <w:link w:val="ContactInfoChar"/>
    <w:uiPriority w:val="2"/>
    <w:qFormat/>
    <w:rsid w:val="00B01F8B"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rsid w:val="00B01F8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sid w:val="00B01F8B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F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F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1F8B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F8B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rsid w:val="00B01F8B"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01F8B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4F69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9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%20(x86)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7529641E43AD4BBE47C0422A30E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3B9EE-F4D7-6547-BA78-7163A30011A9}"/>
      </w:docPartPr>
      <w:docPartBody>
        <w:p w:rsidR="00CA0A0F" w:rsidRDefault="005A4B24" w:rsidP="005A4B24">
          <w:pPr>
            <w:pStyle w:val="A37529641E43AD4BBE47C0422A30E6D1"/>
          </w:pPr>
          <w:r>
            <w:t>Experience</w:t>
          </w:r>
        </w:p>
      </w:docPartBody>
    </w:docPart>
    <w:docPart>
      <w:docPartPr>
        <w:name w:val="30D30F29A6C1B54F8C023123AE0F4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EC35C-83D8-4945-842E-1F72B08A4DDA}"/>
      </w:docPartPr>
      <w:docPartBody>
        <w:p w:rsidR="00CA0A0F" w:rsidRDefault="005A4B24" w:rsidP="005A4B24">
          <w:pPr>
            <w:pStyle w:val="30D30F29A6C1B54F8C023123AE0F49F2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885"/>
    <w:rsid w:val="0015477B"/>
    <w:rsid w:val="002C3EC9"/>
    <w:rsid w:val="0033121E"/>
    <w:rsid w:val="005A4B24"/>
    <w:rsid w:val="00915885"/>
    <w:rsid w:val="00CA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EFBA0D343040719786339BF1B9A295">
    <w:name w:val="56EFBA0D343040719786339BF1B9A295"/>
    <w:rsid w:val="002C3EC9"/>
  </w:style>
  <w:style w:type="paragraph" w:customStyle="1" w:styleId="EE38241FFA62482CA5E1915C7475DF8F">
    <w:name w:val="EE38241FFA62482CA5E1915C7475DF8F"/>
    <w:rsid w:val="002C3EC9"/>
  </w:style>
  <w:style w:type="paragraph" w:customStyle="1" w:styleId="AED18E5F32D04BECA840F77062DCE791">
    <w:name w:val="AED18E5F32D04BECA840F77062DCE791"/>
    <w:rsid w:val="002C3EC9"/>
  </w:style>
  <w:style w:type="paragraph" w:customStyle="1" w:styleId="C18F04D29EC3425C9F389E21A1E44FE5">
    <w:name w:val="C18F04D29EC3425C9F389E21A1E44FE5"/>
    <w:rsid w:val="002C3EC9"/>
  </w:style>
  <w:style w:type="paragraph" w:customStyle="1" w:styleId="AEEE9DD1A0F44970AF7B4F77CBE7C14F">
    <w:name w:val="AEEE9DD1A0F44970AF7B4F77CBE7C14F"/>
    <w:rsid w:val="002C3EC9"/>
  </w:style>
  <w:style w:type="paragraph" w:customStyle="1" w:styleId="AD21A2660DDE4665A05BE22130BB7FCB">
    <w:name w:val="AD21A2660DDE4665A05BE22130BB7FCB"/>
    <w:rsid w:val="002C3EC9"/>
  </w:style>
  <w:style w:type="paragraph" w:customStyle="1" w:styleId="DC2FC64184644D8F8269EFDF42102A99">
    <w:name w:val="DC2FC64184644D8F8269EFDF42102A99"/>
    <w:rsid w:val="002C3EC9"/>
  </w:style>
  <w:style w:type="paragraph" w:customStyle="1" w:styleId="6089DC201B874C9B93D0C31E4559EB6B">
    <w:name w:val="6089DC201B874C9B93D0C31E4559EB6B"/>
    <w:rsid w:val="002C3EC9"/>
  </w:style>
  <w:style w:type="paragraph" w:customStyle="1" w:styleId="31E36454ACE245AEB9EBC719FCD2E21C">
    <w:name w:val="31E36454ACE245AEB9EBC719FCD2E21C"/>
    <w:rsid w:val="002C3EC9"/>
  </w:style>
  <w:style w:type="paragraph" w:customStyle="1" w:styleId="FAE6775D3A6942FFB861ADE1B9FDD646">
    <w:name w:val="FAE6775D3A6942FFB861ADE1B9FDD646"/>
    <w:rsid w:val="002C3EC9"/>
  </w:style>
  <w:style w:type="paragraph" w:customStyle="1" w:styleId="467B33613619485EB693A1D7B6728695">
    <w:name w:val="467B33613619485EB693A1D7B6728695"/>
    <w:rsid w:val="002C3EC9"/>
  </w:style>
  <w:style w:type="paragraph" w:customStyle="1" w:styleId="69423D2DD05E4965B654CD2F93A259A7">
    <w:name w:val="69423D2DD05E4965B654CD2F93A259A7"/>
    <w:rsid w:val="002C3EC9"/>
  </w:style>
  <w:style w:type="paragraph" w:customStyle="1" w:styleId="375527EED1764904A1E2DDE1D7840967">
    <w:name w:val="375527EED1764904A1E2DDE1D7840967"/>
    <w:rsid w:val="002C3EC9"/>
  </w:style>
  <w:style w:type="paragraph" w:customStyle="1" w:styleId="ECDD5641A1EF4004B325FD844F7A2A8B">
    <w:name w:val="ECDD5641A1EF4004B325FD844F7A2A8B"/>
    <w:rsid w:val="002C3EC9"/>
  </w:style>
  <w:style w:type="paragraph" w:customStyle="1" w:styleId="675458FFBD594F189740B7BDD45B9FBA">
    <w:name w:val="675458FFBD594F189740B7BDD45B9FBA"/>
    <w:rsid w:val="002C3EC9"/>
  </w:style>
  <w:style w:type="paragraph" w:customStyle="1" w:styleId="73BEC547701F4F5D992E341352A9F642">
    <w:name w:val="73BEC547701F4F5D992E341352A9F642"/>
    <w:rsid w:val="002C3EC9"/>
  </w:style>
  <w:style w:type="paragraph" w:customStyle="1" w:styleId="0942F2C4598244C0B002DE946E9B6871">
    <w:name w:val="0942F2C4598244C0B002DE946E9B6871"/>
    <w:rsid w:val="002C3EC9"/>
  </w:style>
  <w:style w:type="paragraph" w:customStyle="1" w:styleId="A37529641E43AD4BBE47C0422A30E6D1">
    <w:name w:val="A37529641E43AD4BBE47C0422A30E6D1"/>
    <w:rsid w:val="005A4B24"/>
    <w:pPr>
      <w:spacing w:after="0" w:line="240" w:lineRule="auto"/>
    </w:pPr>
    <w:rPr>
      <w:sz w:val="24"/>
      <w:szCs w:val="24"/>
    </w:rPr>
  </w:style>
  <w:style w:type="paragraph" w:customStyle="1" w:styleId="503A16BD6F545F469A2B566268666F3C">
    <w:name w:val="503A16BD6F545F469A2B566268666F3C"/>
    <w:rsid w:val="005A4B24"/>
    <w:pPr>
      <w:spacing w:after="0" w:line="240" w:lineRule="auto"/>
    </w:pPr>
    <w:rPr>
      <w:sz w:val="24"/>
      <w:szCs w:val="24"/>
    </w:rPr>
  </w:style>
  <w:style w:type="paragraph" w:customStyle="1" w:styleId="30D30F29A6C1B54F8C023123AE0F49F2">
    <w:name w:val="30D30F29A6C1B54F8C023123AE0F49F2"/>
    <w:rsid w:val="005A4B24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Office\Root\Templates\1033\ChronologicalResume.dotx</Template>
  <TotalTime>2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shauntrell alexander</dc:creator>
  <cp:keywords/>
  <cp:lastModifiedBy>SHAUNTRELL ALEXANDER</cp:lastModifiedBy>
  <cp:revision>2</cp:revision>
  <cp:lastPrinted>2016-11-11T17:04:00Z</cp:lastPrinted>
  <dcterms:created xsi:type="dcterms:W3CDTF">2019-01-01T18:59:00Z</dcterms:created>
  <dcterms:modified xsi:type="dcterms:W3CDTF">2019-01-01T18:59:00Z</dcterms:modified>
  <cp:version/>
</cp:coreProperties>
</file>