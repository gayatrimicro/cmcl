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71046D" w:rsidRDefault="00C35552" w:rsidP="00E5521B">
            <w:pPr>
              <w:pStyle w:val="Title"/>
              <w:rPr>
                <w:rFonts w:ascii="Times New Roman" w:hAnsi="Times New Roman" w:cs="Times New Roman"/>
              </w:rPr>
            </w:pPr>
            <w:r w:rsidRPr="0071046D">
              <w:rPr>
                <w:rFonts w:ascii="Times New Roman" w:hAnsi="Times New Roman" w:cs="Times New Roman"/>
              </w:rPr>
              <w:t>Shanthally</w:t>
            </w:r>
          </w:p>
          <w:p w:rsidR="00FE18B2" w:rsidRPr="0071046D" w:rsidRDefault="00820D34" w:rsidP="003D2A79">
            <w:pPr>
              <w:pStyle w:val="Subtitle"/>
              <w:rPr>
                <w:rFonts w:ascii="Times New Roman" w:hAnsi="Times New Roman" w:cs="Times New Roman"/>
                <w:b w:val="0"/>
              </w:rPr>
            </w:pPr>
            <w:r w:rsidRPr="0071046D">
              <w:rPr>
                <w:rFonts w:ascii="Times New Roman" w:hAnsi="Times New Roman" w:cs="Times New Roman"/>
                <w:b w:val="0"/>
              </w:rPr>
              <w:t xml:space="preserve"> </w:t>
            </w:r>
            <w:r w:rsidR="003D2A79" w:rsidRPr="0071046D">
              <w:rPr>
                <w:rFonts w:ascii="Times New Roman" w:hAnsi="Times New Roman" w:cs="Times New Roman"/>
                <w:b w:val="0"/>
              </w:rPr>
              <w:t>Salazar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:rsidTr="003D2A79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902D97" w:rsidP="003D2A79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570679301B714C11A587D5D9F6B5926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D2A79">
                        <w:t>212 Modene Ave. Waxahachie TX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3C2D1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E72452D95C94434B8687EF139C6470B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3D2A79" w:rsidP="003D2A79">
                      <w:pPr>
                        <w:pStyle w:val="ContactInfo"/>
                      </w:pPr>
                      <w:r>
                        <w:t>832-605-1013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3C783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C9759A">
                  <w:pPr>
                    <w:pStyle w:val="ContactInfo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DC5603">
                  <w:pPr>
                    <w:pStyle w:val="Icons"/>
                    <w:jc w:val="left"/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41331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902D97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2E29EEC297B54818ADDA7FA6E491D32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Default="00891983" w:rsidP="007850D1">
      <w:r>
        <w:t xml:space="preserve"> T</w:t>
      </w:r>
      <w:r w:rsidR="004E4167">
        <w:t xml:space="preserve">o obtain a </w:t>
      </w:r>
      <w:r w:rsidR="00973FEB">
        <w:t xml:space="preserve">position </w:t>
      </w:r>
      <w:r w:rsidR="006E5124">
        <w:t xml:space="preserve">in a company </w:t>
      </w:r>
      <w:r>
        <w:t>where my knowledge and experience can be utilized as well as enhanced.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00EB0" w:rsidRPr="00565B06" w:rsidTr="00593C17">
        <w:tc>
          <w:tcPr>
            <w:tcW w:w="720" w:type="dxa"/>
            <w:tcMar>
              <w:right w:w="216" w:type="dxa"/>
            </w:tcMar>
            <w:vAlign w:val="bottom"/>
          </w:tcPr>
          <w:p w:rsidR="00600EB0" w:rsidRPr="00565B06" w:rsidRDefault="00600EB0" w:rsidP="00593C1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F674A3A" wp14:editId="6897989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9997C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6yvNOcSEAAPrNAAAO&#10;AAAAAAAAAAAAAAAAAC4CAABkcnMvZTJvRG9jLnhtbFBLAQItABQABgAIAAAAIQAYauyH2QAAAAMB&#10;AAAPAAAAAAAAAAAAAAAAAMsjAABkcnMvZG93bnJldi54bWxQSwUGAAAAAAQABADzAAAA0SQAAAAA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v6cQA&#10;AADbAAAADwAAAGRycy9kb3ducmV2LnhtbESP3WrCQBSE7wXfYTlC73SjUCmpq4il0BYpNBGvT7PH&#10;bDB7NmS3+fHpu4WCl8PMfMNsdoOtRUetrxwrWC4SEMSF0xWXCk756/wJhA/IGmvHpGAkD7vtdLLB&#10;VLuev6jLQikihH2KCkwITSqlLwxZ9AvXEEfv4lqLIcq2lLrFPsJtLVdJspYWK44LBhs6GCqu2Y9V&#10;8P1x/ezPh+M7hUQeby/92FzyTKmH2bB/BhFoCPfwf/tNK1g9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r+n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HkcEA&#10;AADbAAAADwAAAGRycy9kb3ducmV2LnhtbESPy2rDMBBF94X8g5hAd40cL4xxrYQ0EAjZlLpddDlY&#10;Y9nUGhlL8ePvo0Khy8t9HG55XGwvJhp951jBfpeAIK6d7tgo+Pq8vOQgfEDW2DsmBSt5OB42TyUW&#10;2s38QVMVjIgj7AtU0IYwFFL6uiWLfucG4ug1brQYohyN1CPOcdz2Mk2STFrsOBJaHOjcUv1T3W2E&#10;3Pw3pWtmqty94bx/N02Wn5R63i6nVxCBlvAf/mtftYI0g98v8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2R5HBAAAA2wAAAA8AAAAAAAAAAAAAAAAAmAIAAGRycy9kb3du&#10;cmV2LnhtbFBLBQYAAAAABAAEAPUAAACGAwAAAAA=&#10;" path="m35,l49,2r11,8l67,21r3,14l67,48,60,60,49,67,35,70,21,67,10,60,3,48,,35,3,21,10,10,21,2,35,xe" fillcolor="window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J2MUA&#10;AADbAAAADwAAAGRycy9kb3ducmV2LnhtbESPQWvCQBSE7wX/w/IEb3Wj1kaiq0iLIEiltV68PbKv&#10;m9Ds25Bdk9Rf3xUKPQ4z8w2z2vS2Ei01vnSsYDJOQBDnTpdsFJw/d48LED4ga6wck4If8rBZDx5W&#10;mGnX8Qe1p2BEhLDPUEERQp1J6fOCLPqxq4mj9+UaiyHKxkjdYBfhtpLTJHmWFkuOCwXW9FJQ/n26&#10;WgWXWxkOO+O7dDJvzWs6fU/fjlulRsN+uwQRqA//4b/2Xit4msH9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8nYxQAAANsAAAAPAAAAAAAAAAAAAAAAAJgCAABkcnMv&#10;ZG93bnJldi54bWxQSwUGAAAAAAQABAD1AAAAig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FOsYA&#10;AADbAAAADwAAAGRycy9kb3ducmV2LnhtbESPT2vCQBTE7wW/w/IEb3VjCVJSV6lKxR6sf5ocvD2y&#10;r0kw+zZmtxq/fVcoeBxm5jfMZNaZWlyodZVlBaNhBII4t7riQkH6/fH8CsJ5ZI21ZVJwIwezae9p&#10;gom2V97T5eALESDsElRQet8kUrq8JINuaBvi4P3Y1qAPsi2kbvEa4KaWL1E0lgYrDgslNrQoKT8d&#10;fo2Cept1X6vj+XjK5tvN5zKNxzu0Sg363fsbCE+df4T/22utII7h/iX8AD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vFOsYAAADbAAAADwAAAAAAAAAAAAAAAACYAgAAZHJz&#10;L2Rvd25yZXYueG1sUEsFBgAAAAAEAAQA9QAAAIsD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8jsUA&#10;AADbAAAADwAAAGRycy9kb3ducmV2LnhtbESP0WoCMRRE3wv+Q7gF32q2UqWsRqlSURRBt37AZXPd&#10;Xbq5WZOoq1/fFAQfh5k5w4ynranFhZyvLCt47yUgiHOrKy4UHH4Wb58gfEDWWFsmBTfyMJ10XsaY&#10;anvlPV2yUIgIYZ+igjKEJpXS5yUZ9D3bEEfvaJ3BEKUrpHZ4jXBTy36SDKXBiuNCiQ3NS8p/s7NR&#10;8L2Y3fab4cmddst1duhv5/d1XSnVfW2/RiACteEZfrRXWsHHAP6/x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byOxQAAANsAAAAPAAAAAAAAAAAAAAAAAJgCAABkcnMv&#10;ZG93bnJldi54bWxQSwUGAAAAAAQABAD1AAAAigM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600EB0" w:rsidRPr="00565B06" w:rsidRDefault="00902D97" w:rsidP="00600EB0">
            <w:pPr>
              <w:pStyle w:val="Heading1"/>
              <w:tabs>
                <w:tab w:val="left" w:pos="1725"/>
              </w:tabs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2BF7D1D58A0845C0A6B96B568E7CE559"/>
                </w:placeholder>
                <w:temporary/>
                <w:showingPlcHdr/>
                <w15:appearance w15:val="hidden"/>
              </w:sdtPr>
              <w:sdtEndPr/>
              <w:sdtContent>
                <w:r w:rsidR="00600EB0" w:rsidRPr="00565B06">
                  <w:t>Skills</w:t>
                </w:r>
              </w:sdtContent>
            </w:sdt>
            <w:r w:rsidR="00600EB0">
              <w:t xml:space="preserve"> and qualifications</w:t>
            </w:r>
            <w:bookmarkStart w:id="0" w:name="_GoBack"/>
            <w:bookmarkEnd w:id="0"/>
          </w:p>
        </w:tc>
      </w:tr>
    </w:tbl>
    <w:tbl>
      <w:tblPr>
        <w:tblStyle w:val="TableGridLight"/>
        <w:tblW w:w="501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41"/>
      </w:tblGrid>
      <w:tr w:rsidR="00600EB0" w:rsidRPr="00565B06" w:rsidTr="00891983">
        <w:tc>
          <w:tcPr>
            <w:tcW w:w="4320" w:type="dxa"/>
          </w:tcPr>
          <w:p w:rsidR="006E5124" w:rsidRDefault="006E5124" w:rsidP="006E5124">
            <w:pPr>
              <w:pStyle w:val="ListBullet"/>
              <w:spacing w:after="80"/>
            </w:pPr>
            <w:r>
              <w:t>Bilingual fluent in English and Spanish</w:t>
            </w:r>
          </w:p>
          <w:p w:rsidR="006E5124" w:rsidRPr="00565B06" w:rsidRDefault="006E5124" w:rsidP="006E5124">
            <w:pPr>
              <w:pStyle w:val="ListBullet"/>
              <w:spacing w:after="80"/>
            </w:pPr>
            <w:r>
              <w:t>Exceptional ability to work with a diversity of population</w:t>
            </w:r>
          </w:p>
          <w:p w:rsidR="00600EB0" w:rsidRDefault="006E5124" w:rsidP="006E5124">
            <w:pPr>
              <w:pStyle w:val="ListBullet"/>
              <w:spacing w:after="80"/>
            </w:pPr>
            <w:r>
              <w:t>Professional</w:t>
            </w:r>
            <w:r w:rsidR="00B122BC">
              <w:t xml:space="preserve">, mature and dependable </w:t>
            </w:r>
          </w:p>
          <w:p w:rsidR="008507C4" w:rsidRPr="00565B06" w:rsidRDefault="008507C4" w:rsidP="006E5124">
            <w:pPr>
              <w:pStyle w:val="ListBullet"/>
              <w:spacing w:after="80"/>
            </w:pPr>
            <w:r>
              <w:t>Multitasking and fast learner</w:t>
            </w:r>
          </w:p>
        </w:tc>
        <w:tc>
          <w:tcPr>
            <w:tcW w:w="4340" w:type="dxa"/>
            <w:tcMar>
              <w:left w:w="576" w:type="dxa"/>
            </w:tcMar>
          </w:tcPr>
          <w:p w:rsidR="006E5124" w:rsidRDefault="006E5124" w:rsidP="006E5124">
            <w:pPr>
              <w:pStyle w:val="ListBullet"/>
              <w:spacing w:after="80"/>
            </w:pPr>
            <w:r>
              <w:t>Certified as a Phlebotomy Technician</w:t>
            </w:r>
          </w:p>
          <w:p w:rsidR="006E5124" w:rsidRDefault="006E5124" w:rsidP="006E5124">
            <w:pPr>
              <w:pStyle w:val="ListBullet"/>
              <w:spacing w:after="80"/>
            </w:pPr>
            <w:r>
              <w:t>Experience with blood Collection Equipment, Venipuncture and Capillary Procedures</w:t>
            </w:r>
          </w:p>
          <w:p w:rsidR="00600EB0" w:rsidRPr="00565B06" w:rsidRDefault="00E779A6" w:rsidP="00093B9D">
            <w:pPr>
              <w:pStyle w:val="ListBullet"/>
              <w:spacing w:after="80"/>
            </w:pPr>
            <w:r>
              <w:t>Clear understanding of Order of Draw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48"/>
        <w:gridCol w:w="8726"/>
      </w:tblGrid>
      <w:tr w:rsidR="005E088C" w:rsidRPr="00565B06" w:rsidTr="00891983">
        <w:tc>
          <w:tcPr>
            <w:tcW w:w="648" w:type="dxa"/>
            <w:tcMar>
              <w:right w:w="216" w:type="dxa"/>
            </w:tcMar>
            <w:vAlign w:val="bottom"/>
          </w:tcPr>
          <w:p w:rsidR="005E088C" w:rsidRPr="00565B06" w:rsidRDefault="00075B13" w:rsidP="00891983">
            <w:pPr>
              <w:pStyle w:val="Icons"/>
              <w:jc w:val="left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427BF7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26" w:type="dxa"/>
          </w:tcPr>
          <w:p w:rsidR="005E088C" w:rsidRPr="00565B06" w:rsidRDefault="00902D97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951C76AC65D04288AB525B8E5F1CA010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B122BC" w:rsidRPr="00565B06" w:rsidRDefault="00B122BC" w:rsidP="00B122BC">
      <w:pPr>
        <w:pStyle w:val="Heading2"/>
      </w:pPr>
      <w:r>
        <w:t>Administrative Assistant/ Data Entry Clerk</w:t>
      </w:r>
      <w:r w:rsidRPr="00565B06">
        <w:t xml:space="preserve"> | </w:t>
      </w:r>
      <w:r>
        <w:rPr>
          <w:rStyle w:val="Emphasis"/>
        </w:rPr>
        <w:t xml:space="preserve">Select Staffing </w:t>
      </w:r>
    </w:p>
    <w:p w:rsidR="00B122BC" w:rsidRPr="00565B06" w:rsidRDefault="00DC5603" w:rsidP="00B122BC">
      <w:pPr>
        <w:pStyle w:val="Heading3"/>
      </w:pPr>
      <w:r>
        <w:t>2013</w:t>
      </w:r>
      <w:r w:rsidR="00B122BC" w:rsidRPr="00565B06">
        <w:t xml:space="preserve"> – </w:t>
      </w:r>
      <w:r w:rsidR="00B122BC">
        <w:t>2015</w:t>
      </w:r>
    </w:p>
    <w:p w:rsidR="00B122BC" w:rsidRDefault="00B122BC" w:rsidP="00B122BC">
      <w:pPr>
        <w:pStyle w:val="ListParagraph"/>
        <w:numPr>
          <w:ilvl w:val="0"/>
          <w:numId w:val="17"/>
        </w:numPr>
      </w:pPr>
      <w:r>
        <w:t>Screened applicant resumes and coordinated both phone and in person interviews</w:t>
      </w:r>
      <w:r w:rsidR="00DC5603">
        <w:t xml:space="preserve"> in both English and Spanish</w:t>
      </w:r>
      <w:r>
        <w:t xml:space="preserve">. </w:t>
      </w:r>
    </w:p>
    <w:p w:rsidR="00B122BC" w:rsidRDefault="00B122BC" w:rsidP="00B122BC">
      <w:pPr>
        <w:pStyle w:val="ListParagraph"/>
        <w:numPr>
          <w:ilvl w:val="0"/>
          <w:numId w:val="17"/>
        </w:numPr>
      </w:pPr>
      <w:r>
        <w:t>Completed data entry, scanned documents and entered in database.</w:t>
      </w:r>
    </w:p>
    <w:p w:rsidR="00B122BC" w:rsidRPr="00B122BC" w:rsidRDefault="00B122BC" w:rsidP="00B122BC">
      <w:pPr>
        <w:pStyle w:val="Heading2"/>
        <w:numPr>
          <w:ilvl w:val="0"/>
          <w:numId w:val="17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B122BC">
        <w:rPr>
          <w:rFonts w:asciiTheme="minorHAnsi" w:hAnsiTheme="minorHAnsi"/>
          <w:b w:val="0"/>
          <w:color w:val="000000" w:themeColor="text1"/>
          <w:sz w:val="24"/>
          <w:szCs w:val="24"/>
        </w:rPr>
        <w:t>Answered and managed</w:t>
      </w:r>
      <w:r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multiple </w:t>
      </w:r>
      <w:r w:rsidRPr="00B122BC">
        <w:rPr>
          <w:rFonts w:asciiTheme="minorHAnsi" w:hAnsiTheme="minorHAnsi"/>
          <w:b w:val="0"/>
          <w:color w:val="000000" w:themeColor="text1"/>
          <w:sz w:val="24"/>
          <w:szCs w:val="24"/>
        </w:rPr>
        <w:t>incoming and outgoing calls and scheduled interviews.</w:t>
      </w:r>
    </w:p>
    <w:p w:rsidR="00B122BC" w:rsidRPr="00565B06" w:rsidRDefault="00B122BC" w:rsidP="00B122BC">
      <w:pPr>
        <w:pStyle w:val="Heading2"/>
      </w:pPr>
      <w:r>
        <w:t>Machine Operator</w:t>
      </w:r>
      <w:r w:rsidRPr="00565B06">
        <w:t xml:space="preserve"> | </w:t>
      </w:r>
      <w:proofErr w:type="spellStart"/>
      <w:r>
        <w:rPr>
          <w:rStyle w:val="Emphasis"/>
        </w:rPr>
        <w:t>Kohls</w:t>
      </w:r>
      <w:proofErr w:type="spellEnd"/>
      <w:r>
        <w:rPr>
          <w:rStyle w:val="Emphasis"/>
        </w:rPr>
        <w:t xml:space="preserve"> Distribution Center</w:t>
      </w:r>
    </w:p>
    <w:p w:rsidR="00B122BC" w:rsidRPr="00565B06" w:rsidRDefault="00DC5603" w:rsidP="00B122BC">
      <w:pPr>
        <w:pStyle w:val="Heading3"/>
      </w:pPr>
      <w:r>
        <w:t>2012</w:t>
      </w:r>
      <w:r w:rsidR="00B122BC" w:rsidRPr="00565B06">
        <w:t xml:space="preserve"> – </w:t>
      </w:r>
      <w:r>
        <w:t>2013</w:t>
      </w:r>
    </w:p>
    <w:p w:rsidR="00B122BC" w:rsidRDefault="00B122BC" w:rsidP="00B122BC">
      <w:pPr>
        <w:pStyle w:val="ListParagraph"/>
        <w:numPr>
          <w:ilvl w:val="0"/>
          <w:numId w:val="16"/>
        </w:numPr>
        <w:ind w:left="270" w:hanging="270"/>
      </w:pPr>
      <w:r>
        <w:t>Maximized sales by shipping on time and accurately</w:t>
      </w:r>
    </w:p>
    <w:p w:rsidR="00B122BC" w:rsidRDefault="00B122BC" w:rsidP="00B122BC">
      <w:pPr>
        <w:pStyle w:val="ListParagraph"/>
        <w:numPr>
          <w:ilvl w:val="0"/>
          <w:numId w:val="16"/>
        </w:numPr>
        <w:ind w:left="270" w:hanging="270"/>
      </w:pPr>
      <w:r>
        <w:t xml:space="preserve">Operated an electric pallet jack </w:t>
      </w:r>
      <w:r w:rsidR="008507C4">
        <w:t>safely</w:t>
      </w:r>
      <w:r>
        <w:t xml:space="preserve"> to move product and pallets around warehouse while </w:t>
      </w:r>
      <w:r w:rsidR="008507C4">
        <w:t>performing</w:t>
      </w:r>
      <w:r>
        <w:t xml:space="preserve"> the picking operation. </w:t>
      </w:r>
    </w:p>
    <w:p w:rsidR="00B122BC" w:rsidRDefault="00B122BC" w:rsidP="00B122BC">
      <w:pPr>
        <w:pStyle w:val="ListParagraph"/>
        <w:numPr>
          <w:ilvl w:val="0"/>
          <w:numId w:val="16"/>
        </w:numPr>
        <w:ind w:left="270" w:hanging="270"/>
      </w:pPr>
      <w:r>
        <w:t>Assisted team members in</w:t>
      </w:r>
      <w:r w:rsidR="008507C4">
        <w:t xml:space="preserve"> packing,</w:t>
      </w:r>
      <w:r>
        <w:t xml:space="preserve"> picking, staging, loading, unloading, rotation and storage of product. </w:t>
      </w:r>
    </w:p>
    <w:p w:rsidR="00B122BC" w:rsidRDefault="00B122BC" w:rsidP="008507C4">
      <w:pPr>
        <w:pStyle w:val="ListParagraph"/>
        <w:numPr>
          <w:ilvl w:val="0"/>
          <w:numId w:val="16"/>
        </w:numPr>
        <w:ind w:left="270" w:hanging="270"/>
      </w:pPr>
      <w:r>
        <w:t>Stacked and stored pallets</w:t>
      </w:r>
      <w:r w:rsidR="008507C4">
        <w:t xml:space="preserve"> at the end of the shift to keep warehouse clean and organized. </w:t>
      </w:r>
    </w:p>
    <w:p w:rsidR="005E088C" w:rsidRPr="00565B06" w:rsidRDefault="00820D34" w:rsidP="00B47E1E">
      <w:pPr>
        <w:pStyle w:val="Heading2"/>
      </w:pPr>
      <w:r>
        <w:t>Research Technician</w:t>
      </w:r>
      <w:r w:rsidR="005E088C" w:rsidRPr="00565B06">
        <w:t xml:space="preserve"> | </w:t>
      </w:r>
      <w:r>
        <w:rPr>
          <w:rStyle w:val="Emphasis"/>
        </w:rPr>
        <w:t>Pharmaceutical Product Development (PPD)</w:t>
      </w:r>
    </w:p>
    <w:p w:rsidR="005E088C" w:rsidRPr="00565B06" w:rsidRDefault="00DC5603" w:rsidP="004F199F">
      <w:pPr>
        <w:pStyle w:val="Heading3"/>
      </w:pPr>
      <w:r>
        <w:t>2010</w:t>
      </w:r>
      <w:r w:rsidR="005E088C" w:rsidRPr="00565B06">
        <w:t xml:space="preserve"> – </w:t>
      </w:r>
      <w:r>
        <w:t>2012</w:t>
      </w:r>
    </w:p>
    <w:p w:rsidR="008507C4" w:rsidRDefault="008507C4" w:rsidP="008507C4">
      <w:pPr>
        <w:pStyle w:val="ListParagraph"/>
        <w:numPr>
          <w:ilvl w:val="0"/>
          <w:numId w:val="16"/>
        </w:numPr>
        <w:tabs>
          <w:tab w:val="center" w:pos="4320"/>
        </w:tabs>
        <w:ind w:left="270" w:hanging="270"/>
      </w:pPr>
      <w:r>
        <w:t>Interviewed patients to obtain medical information. Obtained and recorded their vital signs.</w:t>
      </w:r>
    </w:p>
    <w:p w:rsidR="008507C4" w:rsidRDefault="00DF2F10" w:rsidP="008507C4">
      <w:pPr>
        <w:pStyle w:val="ListParagraph"/>
        <w:numPr>
          <w:ilvl w:val="0"/>
          <w:numId w:val="16"/>
        </w:numPr>
        <w:ind w:left="270" w:hanging="270"/>
      </w:pPr>
      <w:r>
        <w:t>Performed Venipunctures with the least amount of discomfort, on time. Between 40 to 100 patients a day</w:t>
      </w:r>
    </w:p>
    <w:p w:rsidR="00DF2F10" w:rsidRDefault="008507C4" w:rsidP="00DF2F10">
      <w:pPr>
        <w:pStyle w:val="ListParagraph"/>
        <w:numPr>
          <w:ilvl w:val="0"/>
          <w:numId w:val="16"/>
        </w:numPr>
        <w:tabs>
          <w:tab w:val="center" w:pos="4320"/>
        </w:tabs>
        <w:ind w:left="270" w:hanging="270"/>
      </w:pPr>
      <w:r>
        <w:t>Performed ECG’s accurately</w:t>
      </w:r>
    </w:p>
    <w:p w:rsidR="008507C4" w:rsidRDefault="008507C4" w:rsidP="008507C4">
      <w:pPr>
        <w:tabs>
          <w:tab w:val="center" w:pos="4320"/>
        </w:tabs>
      </w:pPr>
    </w:p>
    <w:p w:rsidR="008507C4" w:rsidRDefault="008507C4" w:rsidP="008507C4">
      <w:pPr>
        <w:tabs>
          <w:tab w:val="center" w:pos="4320"/>
        </w:tabs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368"/>
        <w:gridCol w:w="8006"/>
      </w:tblGrid>
      <w:tr w:rsidR="00891983" w:rsidRPr="00565B06" w:rsidTr="008507C4">
        <w:tc>
          <w:tcPr>
            <w:tcW w:w="1368" w:type="dxa"/>
            <w:tcMar>
              <w:right w:w="216" w:type="dxa"/>
            </w:tcMar>
            <w:vAlign w:val="bottom"/>
          </w:tcPr>
          <w:p w:rsidR="00891983" w:rsidRPr="00565B06" w:rsidRDefault="00891983" w:rsidP="008507C4">
            <w:pPr>
              <w:pStyle w:val="Icons"/>
              <w:ind w:left="720" w:right="-108"/>
              <w:jc w:val="left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EE03451" wp14:editId="6A43E04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676C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6" w:type="dxa"/>
          </w:tcPr>
          <w:p w:rsidR="00891983" w:rsidRPr="00565B06" w:rsidRDefault="00902D97" w:rsidP="00593C17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6CCC5C0BC52411DA19F2777669399DC"/>
                </w:placeholder>
                <w:temporary/>
                <w:showingPlcHdr/>
                <w15:appearance w15:val="hidden"/>
              </w:sdtPr>
              <w:sdtEndPr/>
              <w:sdtContent>
                <w:r w:rsidR="00891983" w:rsidRPr="00565B06">
                  <w:t>Education</w:t>
                </w:r>
              </w:sdtContent>
            </w:sdt>
          </w:p>
        </w:tc>
      </w:tr>
    </w:tbl>
    <w:p w:rsidR="008507C4" w:rsidRDefault="008507C4" w:rsidP="008507C4">
      <w:pPr>
        <w:pStyle w:val="Heading2"/>
      </w:pPr>
    </w:p>
    <w:p w:rsidR="00D05DA8" w:rsidRDefault="00D05DA8" w:rsidP="00D05DA8">
      <w:pPr>
        <w:pStyle w:val="Heading2"/>
        <w:rPr>
          <w:b w:val="0"/>
          <w:color w:val="000000" w:themeColor="text1"/>
        </w:rPr>
      </w:pPr>
      <w:proofErr w:type="spellStart"/>
      <w:r>
        <w:t>Waxahchie</w:t>
      </w:r>
      <w:proofErr w:type="spellEnd"/>
      <w:r>
        <w:t xml:space="preserve"> High School</w:t>
      </w:r>
      <w:r>
        <w:t xml:space="preserve"> | </w:t>
      </w:r>
      <w:r w:rsidRPr="00D05DA8">
        <w:rPr>
          <w:b w:val="0"/>
          <w:color w:val="000000" w:themeColor="text1"/>
        </w:rPr>
        <w:t>Waxahachie TX</w:t>
      </w:r>
      <w:r>
        <w:rPr>
          <w:color w:val="000000" w:themeColor="text1"/>
        </w:rPr>
        <w:t xml:space="preserve"> </w:t>
      </w:r>
      <w:r w:rsidRPr="00D05DA8">
        <w:rPr>
          <w:b w:val="0"/>
          <w:color w:val="000000" w:themeColor="text1"/>
        </w:rPr>
        <w:t>2004-2008</w:t>
      </w:r>
    </w:p>
    <w:p w:rsidR="00D05DA8" w:rsidRPr="00D05DA8" w:rsidRDefault="00D05DA8" w:rsidP="00D05DA8">
      <w:pPr>
        <w:pStyle w:val="Heading2"/>
        <w:rPr>
          <w:b w:val="0"/>
          <w:color w:val="000000" w:themeColor="text1"/>
        </w:rPr>
      </w:pPr>
    </w:p>
    <w:p w:rsidR="008507C4" w:rsidRDefault="008507C4" w:rsidP="008507C4">
      <w:pPr>
        <w:pStyle w:val="Heading2"/>
        <w:rPr>
          <w:rStyle w:val="Emphasis"/>
        </w:rPr>
      </w:pPr>
      <w:r w:rsidRPr="00C9759A">
        <w:rPr>
          <w:color w:val="000000" w:themeColor="text1"/>
        </w:rPr>
        <w:t xml:space="preserve">Medical Assistant | </w:t>
      </w:r>
      <w:r w:rsidRPr="00C9759A">
        <w:t>Gary Job Corps/St Phillips College</w:t>
      </w:r>
      <w:r w:rsidRPr="00C9759A">
        <w:rPr>
          <w:rStyle w:val="Emphasis"/>
          <w:color w:val="77448B" w:themeColor="accent1"/>
        </w:rPr>
        <w:t xml:space="preserve"> </w:t>
      </w:r>
      <w:r>
        <w:rPr>
          <w:rStyle w:val="Emphasis"/>
          <w:b w:val="0"/>
          <w:color w:val="000000" w:themeColor="text1"/>
        </w:rPr>
        <w:t>San Marcos TX</w:t>
      </w:r>
    </w:p>
    <w:p w:rsidR="008507C4" w:rsidRPr="008507C4" w:rsidRDefault="00DC5603" w:rsidP="008507C4">
      <w:pPr>
        <w:pStyle w:val="Heading2"/>
        <w:tabs>
          <w:tab w:val="center" w:pos="4320"/>
        </w:tabs>
        <w:rPr>
          <w:b w:val="0"/>
          <w:iCs/>
          <w:color w:val="4C4C4C" w:themeColor="text2" w:themeTint="BF"/>
        </w:rPr>
      </w:pPr>
      <w:r>
        <w:rPr>
          <w:rStyle w:val="Emphasis"/>
          <w:b w:val="0"/>
        </w:rPr>
        <w:t>2008-2010</w:t>
      </w:r>
      <w:r w:rsidR="008507C4">
        <w:rPr>
          <w:rStyle w:val="Emphasis"/>
          <w:b w:val="0"/>
        </w:rPr>
        <w:t xml:space="preserve"> Certified as an MA, and attended college as well.</w:t>
      </w:r>
      <w:r w:rsidR="008507C4">
        <w:rPr>
          <w:rStyle w:val="Emphasis"/>
          <w:b w:val="0"/>
        </w:rPr>
        <w:tab/>
      </w:r>
    </w:p>
    <w:p w:rsidR="008507C4" w:rsidRDefault="008507C4" w:rsidP="00891983">
      <w:pPr>
        <w:pStyle w:val="Heading2"/>
      </w:pPr>
    </w:p>
    <w:p w:rsidR="00891983" w:rsidRDefault="00891983" w:rsidP="00891983">
      <w:pPr>
        <w:pStyle w:val="Heading2"/>
        <w:rPr>
          <w:rStyle w:val="Emphasis"/>
        </w:rPr>
      </w:pPr>
      <w:r w:rsidRPr="00C9759A">
        <w:rPr>
          <w:color w:val="000000" w:themeColor="text1"/>
        </w:rPr>
        <w:t xml:space="preserve">Certified Phlebotomy Technician </w:t>
      </w:r>
      <w:r w:rsidRPr="00C9759A">
        <w:t xml:space="preserve">| </w:t>
      </w:r>
      <w:r w:rsidRPr="00C9759A">
        <w:rPr>
          <w:rStyle w:val="Emphasis"/>
          <w:color w:val="77448B" w:themeColor="accent1"/>
        </w:rPr>
        <w:t xml:space="preserve">Smithwood Medical Institute </w:t>
      </w:r>
      <w:r w:rsidRPr="00D00D82">
        <w:rPr>
          <w:rStyle w:val="Emphasis"/>
          <w:b w:val="0"/>
          <w:color w:val="000000" w:themeColor="text1"/>
        </w:rPr>
        <w:t>Houston</w:t>
      </w:r>
      <w:r>
        <w:rPr>
          <w:rStyle w:val="Emphasis"/>
          <w:b w:val="0"/>
          <w:color w:val="000000" w:themeColor="text1"/>
        </w:rPr>
        <w:t>,</w:t>
      </w:r>
      <w:r w:rsidRPr="00D00D82">
        <w:rPr>
          <w:rStyle w:val="Emphasis"/>
          <w:b w:val="0"/>
          <w:color w:val="000000" w:themeColor="text1"/>
        </w:rPr>
        <w:t xml:space="preserve"> TX</w:t>
      </w:r>
    </w:p>
    <w:p w:rsidR="00891983" w:rsidRPr="008507C4" w:rsidRDefault="00891983" w:rsidP="008507C4">
      <w:pPr>
        <w:pStyle w:val="Heading2"/>
        <w:rPr>
          <w:b w:val="0"/>
          <w:color w:val="auto"/>
        </w:rPr>
      </w:pPr>
      <w:r w:rsidRPr="00FE5187">
        <w:rPr>
          <w:rStyle w:val="Emphasis"/>
          <w:b w:val="0"/>
        </w:rPr>
        <w:t>2016</w:t>
      </w:r>
      <w:r w:rsidR="008507C4">
        <w:rPr>
          <w:rStyle w:val="Emphasis"/>
          <w:b w:val="0"/>
        </w:rPr>
        <w:t xml:space="preserve"> </w:t>
      </w:r>
      <w:r w:rsidRPr="008507C4">
        <w:rPr>
          <w:b w:val="0"/>
          <w:color w:val="auto"/>
        </w:rPr>
        <w:t>Graduated and completed a 4 week internship at Image Weight Loss Center</w:t>
      </w:r>
    </w:p>
    <w:p w:rsidR="008507C4" w:rsidRDefault="008507C4" w:rsidP="00891983">
      <w:pPr>
        <w:pStyle w:val="Heading2"/>
      </w:pPr>
    </w:p>
    <w:p w:rsidR="00891983" w:rsidRPr="00565B06" w:rsidRDefault="00891983" w:rsidP="00891983">
      <w:pPr>
        <w:pStyle w:val="Heading2"/>
      </w:pPr>
      <w:r w:rsidRPr="00C9759A">
        <w:rPr>
          <w:color w:val="000000" w:themeColor="text1"/>
        </w:rPr>
        <w:t xml:space="preserve">General Nursing Studies </w:t>
      </w:r>
      <w:r w:rsidRPr="00565B06">
        <w:t xml:space="preserve">| </w:t>
      </w:r>
      <w:r w:rsidRPr="00C9759A">
        <w:rPr>
          <w:rStyle w:val="Emphasis"/>
          <w:color w:val="77448B" w:themeColor="accent1"/>
        </w:rPr>
        <w:t xml:space="preserve">Lone Star College </w:t>
      </w:r>
      <w:r w:rsidRPr="00D00D82">
        <w:rPr>
          <w:rStyle w:val="Emphasis"/>
          <w:b w:val="0"/>
          <w:color w:val="000000" w:themeColor="text1"/>
        </w:rPr>
        <w:t>Houston</w:t>
      </w:r>
      <w:r>
        <w:rPr>
          <w:rStyle w:val="Emphasis"/>
          <w:b w:val="0"/>
          <w:color w:val="000000" w:themeColor="text1"/>
        </w:rPr>
        <w:t>,</w:t>
      </w:r>
      <w:r w:rsidRPr="00D00D82">
        <w:rPr>
          <w:rStyle w:val="Emphasis"/>
          <w:b w:val="0"/>
          <w:color w:val="000000" w:themeColor="text1"/>
        </w:rPr>
        <w:t xml:space="preserve"> TX</w:t>
      </w:r>
    </w:p>
    <w:p w:rsidR="00891983" w:rsidRPr="00D05DA8" w:rsidRDefault="00891983" w:rsidP="00D05DA8">
      <w:pPr>
        <w:rPr>
          <w:sz w:val="26"/>
          <w:szCs w:val="26"/>
        </w:rPr>
      </w:pPr>
      <w:r w:rsidRPr="00D05DA8">
        <w:rPr>
          <w:color w:val="000000" w:themeColor="text1"/>
          <w:sz w:val="26"/>
          <w:szCs w:val="26"/>
        </w:rPr>
        <w:t xml:space="preserve">2015 – </w:t>
      </w:r>
      <w:proofErr w:type="gramStart"/>
      <w:r w:rsidR="00D05DA8" w:rsidRPr="00D05DA8">
        <w:rPr>
          <w:color w:val="000000" w:themeColor="text1"/>
          <w:sz w:val="26"/>
          <w:szCs w:val="26"/>
        </w:rPr>
        <w:t>2018  Completed</w:t>
      </w:r>
      <w:proofErr w:type="gramEnd"/>
      <w:r w:rsidR="00D05DA8" w:rsidRPr="00D05DA8">
        <w:rPr>
          <w:color w:val="000000" w:themeColor="text1"/>
          <w:sz w:val="26"/>
          <w:szCs w:val="26"/>
        </w:rPr>
        <w:t xml:space="preserve"> my core classes and Pre-recs to obtain my  Associates.</w:t>
      </w:r>
      <w:r w:rsidR="008507C4" w:rsidRPr="00D05DA8">
        <w:rPr>
          <w:sz w:val="26"/>
          <w:szCs w:val="26"/>
        </w:rPr>
        <w:tab/>
      </w:r>
    </w:p>
    <w:p w:rsidR="00891983" w:rsidRDefault="00891983" w:rsidP="00891983">
      <w:pPr>
        <w:pStyle w:val="Heading2"/>
        <w:rPr>
          <w:color w:val="000000" w:themeColor="text1"/>
        </w:rPr>
      </w:pPr>
      <w:r w:rsidRPr="00C9759A">
        <w:rPr>
          <w:color w:val="000000" w:themeColor="text1"/>
        </w:rPr>
        <w:t>RN Nursing</w:t>
      </w:r>
      <w:r>
        <w:t xml:space="preserve">| </w:t>
      </w:r>
      <w:r w:rsidRPr="00C9759A">
        <w:t>Navarro College</w:t>
      </w:r>
    </w:p>
    <w:p w:rsidR="00891983" w:rsidRPr="00820D34" w:rsidRDefault="00891983" w:rsidP="00891983">
      <w:pPr>
        <w:pStyle w:val="Heading2"/>
        <w:rPr>
          <w:b w:val="0"/>
          <w:color w:val="000000" w:themeColor="text1"/>
        </w:rPr>
      </w:pPr>
      <w:r w:rsidRPr="00820D34">
        <w:rPr>
          <w:b w:val="0"/>
          <w:color w:val="000000" w:themeColor="text1"/>
        </w:rPr>
        <w:t xml:space="preserve">2018- </w:t>
      </w:r>
      <w:r>
        <w:rPr>
          <w:b w:val="0"/>
          <w:color w:val="000000" w:themeColor="text1"/>
        </w:rPr>
        <w:t>Currently attending to obtain Associates in RN.</w:t>
      </w:r>
    </w:p>
    <w:p w:rsidR="00891983" w:rsidRPr="00565B06" w:rsidRDefault="00891983" w:rsidP="00891983">
      <w:pPr>
        <w:pStyle w:val="Heading3"/>
      </w:pPr>
    </w:p>
    <w:p w:rsidR="00891983" w:rsidRPr="00565B06" w:rsidRDefault="00891983" w:rsidP="00891983"/>
    <w:sectPr w:rsidR="00891983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97" w:rsidRDefault="00902D97" w:rsidP="00F534FB">
      <w:pPr>
        <w:spacing w:after="0"/>
      </w:pPr>
      <w:r>
        <w:separator/>
      </w:r>
    </w:p>
  </w:endnote>
  <w:endnote w:type="continuationSeparator" w:id="0">
    <w:p w:rsidR="00902D97" w:rsidRDefault="00902D9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5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97" w:rsidRDefault="00902D97" w:rsidP="00F534FB">
      <w:pPr>
        <w:spacing w:after="0"/>
      </w:pPr>
      <w:r>
        <w:separator/>
      </w:r>
    </w:p>
  </w:footnote>
  <w:footnote w:type="continuationSeparator" w:id="0">
    <w:p w:rsidR="00902D97" w:rsidRDefault="00902D9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0A4C0C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44B76"/>
    <w:multiLevelType w:val="hybridMultilevel"/>
    <w:tmpl w:val="A02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C71D7"/>
    <w:multiLevelType w:val="hybridMultilevel"/>
    <w:tmpl w:val="9CB6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7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0137"/>
    <w:rsid w:val="0006454B"/>
    <w:rsid w:val="00075B13"/>
    <w:rsid w:val="00092692"/>
    <w:rsid w:val="00093B9D"/>
    <w:rsid w:val="00096203"/>
    <w:rsid w:val="000A0229"/>
    <w:rsid w:val="000A6A35"/>
    <w:rsid w:val="000E24AC"/>
    <w:rsid w:val="000E4A73"/>
    <w:rsid w:val="000F79EA"/>
    <w:rsid w:val="00134F92"/>
    <w:rsid w:val="00137DC1"/>
    <w:rsid w:val="00140216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3354"/>
    <w:rsid w:val="00383057"/>
    <w:rsid w:val="0039703C"/>
    <w:rsid w:val="003974BB"/>
    <w:rsid w:val="003A091E"/>
    <w:rsid w:val="003D2A79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4167"/>
    <w:rsid w:val="004E77A5"/>
    <w:rsid w:val="004F1057"/>
    <w:rsid w:val="004F199F"/>
    <w:rsid w:val="004F248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0872"/>
    <w:rsid w:val="00600EB0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E5124"/>
    <w:rsid w:val="006F4D23"/>
    <w:rsid w:val="0071046D"/>
    <w:rsid w:val="007175B9"/>
    <w:rsid w:val="007215A9"/>
    <w:rsid w:val="007253E8"/>
    <w:rsid w:val="00735140"/>
    <w:rsid w:val="00735BA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0D34"/>
    <w:rsid w:val="0083016A"/>
    <w:rsid w:val="00846AAE"/>
    <w:rsid w:val="008507C4"/>
    <w:rsid w:val="00867081"/>
    <w:rsid w:val="00891983"/>
    <w:rsid w:val="008978E8"/>
    <w:rsid w:val="008A02C4"/>
    <w:rsid w:val="008A49A0"/>
    <w:rsid w:val="008A6538"/>
    <w:rsid w:val="008D4FC8"/>
    <w:rsid w:val="008D5A80"/>
    <w:rsid w:val="008E5483"/>
    <w:rsid w:val="008F4532"/>
    <w:rsid w:val="00902D97"/>
    <w:rsid w:val="00933CCA"/>
    <w:rsid w:val="0093795C"/>
    <w:rsid w:val="009411E8"/>
    <w:rsid w:val="00952C89"/>
    <w:rsid w:val="009540F4"/>
    <w:rsid w:val="00956B75"/>
    <w:rsid w:val="00973FEB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22BC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5552"/>
    <w:rsid w:val="00C3763A"/>
    <w:rsid w:val="00C60281"/>
    <w:rsid w:val="00C779DA"/>
    <w:rsid w:val="00C814F7"/>
    <w:rsid w:val="00C81C04"/>
    <w:rsid w:val="00C91B4B"/>
    <w:rsid w:val="00C93DE1"/>
    <w:rsid w:val="00C9759A"/>
    <w:rsid w:val="00CA1ED0"/>
    <w:rsid w:val="00CA2E0A"/>
    <w:rsid w:val="00CB3192"/>
    <w:rsid w:val="00CC1E5C"/>
    <w:rsid w:val="00CD1043"/>
    <w:rsid w:val="00CE2C76"/>
    <w:rsid w:val="00D00D82"/>
    <w:rsid w:val="00D00EB0"/>
    <w:rsid w:val="00D046EF"/>
    <w:rsid w:val="00D05DA8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03"/>
    <w:rsid w:val="00DD2D34"/>
    <w:rsid w:val="00DD467E"/>
    <w:rsid w:val="00DE136D"/>
    <w:rsid w:val="00DE4136"/>
    <w:rsid w:val="00DE4550"/>
    <w:rsid w:val="00DE6534"/>
    <w:rsid w:val="00DF0F24"/>
    <w:rsid w:val="00DF2F10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79A6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5D30"/>
    <w:rsid w:val="00F904FC"/>
    <w:rsid w:val="00F935BF"/>
    <w:rsid w:val="00F94EB5"/>
    <w:rsid w:val="00FA4359"/>
    <w:rsid w:val="00FA4C84"/>
    <w:rsid w:val="00FB0F18"/>
    <w:rsid w:val="00FE18B2"/>
    <w:rsid w:val="00FE5187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5CCEFF-35EB-4079-9940-F588C7C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DF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tey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0679301B714C11A587D5D9F6B59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6F7CB-8D99-4C5A-831E-BAE08B34887B}"/>
      </w:docPartPr>
      <w:docPartBody>
        <w:p w:rsidR="00B608D9" w:rsidRDefault="004F1D36">
          <w:pPr>
            <w:pStyle w:val="570679301B714C11A587D5D9F6B59267"/>
          </w:pPr>
          <w:r w:rsidRPr="009D0878">
            <w:t>Address</w:t>
          </w:r>
        </w:p>
      </w:docPartBody>
    </w:docPart>
    <w:docPart>
      <w:docPartPr>
        <w:name w:val="E72452D95C94434B8687EF139C647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D117-0A58-4600-BAD8-D3D7F671A5F3}"/>
      </w:docPartPr>
      <w:docPartBody>
        <w:p w:rsidR="00B608D9" w:rsidRDefault="004F1D36">
          <w:pPr>
            <w:pStyle w:val="E72452D95C94434B8687EF139C6470BF"/>
          </w:pPr>
          <w:r w:rsidRPr="009D0878">
            <w:t>Phone</w:t>
          </w:r>
        </w:p>
      </w:docPartBody>
    </w:docPart>
    <w:docPart>
      <w:docPartPr>
        <w:name w:val="2E29EEC297B54818ADDA7FA6E491D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7442-5059-4C94-83CD-D224F5AE9971}"/>
      </w:docPartPr>
      <w:docPartBody>
        <w:p w:rsidR="00B608D9" w:rsidRDefault="004F1D36">
          <w:pPr>
            <w:pStyle w:val="2E29EEC297B54818ADDA7FA6E491D323"/>
          </w:pPr>
          <w:r w:rsidRPr="00565B06">
            <w:t>Objective</w:t>
          </w:r>
        </w:p>
      </w:docPartBody>
    </w:docPart>
    <w:docPart>
      <w:docPartPr>
        <w:name w:val="951C76AC65D04288AB525B8E5F1CA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663D7-9933-4EBB-864A-7148486E0238}"/>
      </w:docPartPr>
      <w:docPartBody>
        <w:p w:rsidR="00B608D9" w:rsidRDefault="004F1D36">
          <w:pPr>
            <w:pStyle w:val="951C76AC65D04288AB525B8E5F1CA010"/>
          </w:pPr>
          <w:r w:rsidRPr="00565B06">
            <w:t>Experience</w:t>
          </w:r>
        </w:p>
      </w:docPartBody>
    </w:docPart>
    <w:docPart>
      <w:docPartPr>
        <w:name w:val="2BF7D1D58A0845C0A6B96B568E7CE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38DD8-4033-47B4-A6B6-B68D507E0C4E}"/>
      </w:docPartPr>
      <w:docPartBody>
        <w:p w:rsidR="00B608D9" w:rsidRDefault="00263FDF" w:rsidP="00263FDF">
          <w:pPr>
            <w:pStyle w:val="2BF7D1D58A0845C0A6B96B568E7CE559"/>
          </w:pPr>
          <w:r w:rsidRPr="00565B06">
            <w:t>Skills</w:t>
          </w:r>
        </w:p>
      </w:docPartBody>
    </w:docPart>
    <w:docPart>
      <w:docPartPr>
        <w:name w:val="36CCC5C0BC52411DA19F277766939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6F133-4A6A-4F54-A82F-B518764F5479}"/>
      </w:docPartPr>
      <w:docPartBody>
        <w:p w:rsidR="00B608D9" w:rsidRDefault="00263FDF" w:rsidP="00263FDF">
          <w:pPr>
            <w:pStyle w:val="36CCC5C0BC52411DA19F2777669399DC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DF"/>
    <w:rsid w:val="00145C1D"/>
    <w:rsid w:val="00263FDF"/>
    <w:rsid w:val="004F1D36"/>
    <w:rsid w:val="00602A70"/>
    <w:rsid w:val="00B608D9"/>
    <w:rsid w:val="00E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93765AA6B432190FC33EE9F9E39D7">
    <w:name w:val="CA493765AA6B432190FC33EE9F9E39D7"/>
  </w:style>
  <w:style w:type="paragraph" w:customStyle="1" w:styleId="AD97BBB54FD2437BBF9F8599AEDB3FEB">
    <w:name w:val="AD97BBB54FD2437BBF9F8599AEDB3FEB"/>
  </w:style>
  <w:style w:type="paragraph" w:customStyle="1" w:styleId="570679301B714C11A587D5D9F6B59267">
    <w:name w:val="570679301B714C11A587D5D9F6B59267"/>
  </w:style>
  <w:style w:type="paragraph" w:customStyle="1" w:styleId="E72452D95C94434B8687EF139C6470BF">
    <w:name w:val="E72452D95C94434B8687EF139C6470BF"/>
  </w:style>
  <w:style w:type="paragraph" w:customStyle="1" w:styleId="2F292035C2D04FE0B9FA3F62C88DB9C1">
    <w:name w:val="2F292035C2D04FE0B9FA3F62C88DB9C1"/>
  </w:style>
  <w:style w:type="paragraph" w:customStyle="1" w:styleId="11EF2B1885744E6CB6ED30362CC81014">
    <w:name w:val="11EF2B1885744E6CB6ED30362CC81014"/>
  </w:style>
  <w:style w:type="paragraph" w:customStyle="1" w:styleId="9EAA378537E644DF9D00B3D21621D583">
    <w:name w:val="9EAA378537E644DF9D00B3D21621D583"/>
  </w:style>
  <w:style w:type="paragraph" w:customStyle="1" w:styleId="2E29EEC297B54818ADDA7FA6E491D323">
    <w:name w:val="2E29EEC297B54818ADDA7FA6E491D323"/>
  </w:style>
  <w:style w:type="paragraph" w:customStyle="1" w:styleId="D736A0F4762641CD9596A20DE71D5E9C">
    <w:name w:val="D736A0F4762641CD9596A20DE71D5E9C"/>
  </w:style>
  <w:style w:type="paragraph" w:customStyle="1" w:styleId="40A552E6E4F44FE3BCFE69109E529843">
    <w:name w:val="40A552E6E4F44FE3BCFE69109E529843"/>
  </w:style>
  <w:style w:type="paragraph" w:customStyle="1" w:styleId="B8EBF1B81C714D73B7BED4AA3445119E">
    <w:name w:val="B8EBF1B81C714D73B7BED4AA3445119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4CCAB5C733D47D4BC9FF8C3E0222110">
    <w:name w:val="04CCAB5C733D47D4BC9FF8C3E0222110"/>
  </w:style>
  <w:style w:type="paragraph" w:customStyle="1" w:styleId="CC664D0777B542498C3F5F271651A323">
    <w:name w:val="CC664D0777B542498C3F5F271651A323"/>
  </w:style>
  <w:style w:type="paragraph" w:customStyle="1" w:styleId="52BD4D6AF37F44438DA99D1E23FCF5BA">
    <w:name w:val="52BD4D6AF37F44438DA99D1E23FCF5BA"/>
  </w:style>
  <w:style w:type="paragraph" w:customStyle="1" w:styleId="D0456A0B84324553866DD010662B12F8">
    <w:name w:val="D0456A0B84324553866DD010662B12F8"/>
  </w:style>
  <w:style w:type="paragraph" w:customStyle="1" w:styleId="42E9B39043F9476AA9732DB30CAC2518">
    <w:name w:val="42E9B39043F9476AA9732DB30CAC2518"/>
  </w:style>
  <w:style w:type="paragraph" w:customStyle="1" w:styleId="01BCA546B0AC498BBB290ADCABF7EB50">
    <w:name w:val="01BCA546B0AC498BBB290ADCABF7EB50"/>
  </w:style>
  <w:style w:type="paragraph" w:customStyle="1" w:styleId="B1E7FF7A8E9749C0AB2668A056B11E56">
    <w:name w:val="B1E7FF7A8E9749C0AB2668A056B11E56"/>
  </w:style>
  <w:style w:type="paragraph" w:customStyle="1" w:styleId="AEB171CCE553446BB57E1A3BC88777F0">
    <w:name w:val="AEB171CCE553446BB57E1A3BC88777F0"/>
  </w:style>
  <w:style w:type="paragraph" w:customStyle="1" w:styleId="25244022915F48F2B33DCEE267FB8777">
    <w:name w:val="25244022915F48F2B33DCEE267FB8777"/>
  </w:style>
  <w:style w:type="paragraph" w:customStyle="1" w:styleId="951C76AC65D04288AB525B8E5F1CA010">
    <w:name w:val="951C76AC65D04288AB525B8E5F1CA010"/>
  </w:style>
  <w:style w:type="paragraph" w:customStyle="1" w:styleId="D193C753329C4129ACB6D92F2E613143">
    <w:name w:val="D193C753329C4129ACB6D92F2E613143"/>
  </w:style>
  <w:style w:type="paragraph" w:customStyle="1" w:styleId="53E23DDFCC8C41C780D3AD2C9110D01F">
    <w:name w:val="53E23DDFCC8C41C780D3AD2C9110D01F"/>
  </w:style>
  <w:style w:type="paragraph" w:customStyle="1" w:styleId="D6B80169335B45C5827690CA019211ED">
    <w:name w:val="D6B80169335B45C5827690CA019211ED"/>
  </w:style>
  <w:style w:type="paragraph" w:customStyle="1" w:styleId="E81D055847B54F178739A9A1F9A2FD1C">
    <w:name w:val="E81D055847B54F178739A9A1F9A2FD1C"/>
  </w:style>
  <w:style w:type="paragraph" w:customStyle="1" w:styleId="27B00B4A5B9C44DF8BFC8DE0AD190146">
    <w:name w:val="27B00B4A5B9C44DF8BFC8DE0AD190146"/>
  </w:style>
  <w:style w:type="paragraph" w:customStyle="1" w:styleId="2794CA6C19AF418C91CD93EE3C1DD8AE">
    <w:name w:val="2794CA6C19AF418C91CD93EE3C1DD8AE"/>
  </w:style>
  <w:style w:type="paragraph" w:customStyle="1" w:styleId="95F26C4B2391421A8B2C3E572C388B4F">
    <w:name w:val="95F26C4B2391421A8B2C3E572C388B4F"/>
  </w:style>
  <w:style w:type="paragraph" w:customStyle="1" w:styleId="B3F3991FFBF6465F9EC2A7D3770283F4">
    <w:name w:val="B3F3991FFBF6465F9EC2A7D3770283F4"/>
  </w:style>
  <w:style w:type="paragraph" w:customStyle="1" w:styleId="3B545C60DD8A489493DE181B579BAE5B">
    <w:name w:val="3B545C60DD8A489493DE181B579BAE5B"/>
  </w:style>
  <w:style w:type="paragraph" w:customStyle="1" w:styleId="53E1C8DA1E994395B2815A0CBE69AEA8">
    <w:name w:val="53E1C8DA1E994395B2815A0CBE69AEA8"/>
  </w:style>
  <w:style w:type="paragraph" w:customStyle="1" w:styleId="EBDEE9DC7E424C3DB122697A4E860E86">
    <w:name w:val="EBDEE9DC7E424C3DB122697A4E860E86"/>
  </w:style>
  <w:style w:type="paragraph" w:customStyle="1" w:styleId="C26FB1737B524CB8B009230584393AFD">
    <w:name w:val="C26FB1737B524CB8B009230584393AFD"/>
  </w:style>
  <w:style w:type="paragraph" w:customStyle="1" w:styleId="140F0C6A75CB4D2A990FAEC3159551E3">
    <w:name w:val="140F0C6A75CB4D2A990FAEC3159551E3"/>
  </w:style>
  <w:style w:type="paragraph" w:customStyle="1" w:styleId="627EE0EB65904DB3A82C85946B7EBC3F">
    <w:name w:val="627EE0EB65904DB3A82C85946B7EBC3F"/>
  </w:style>
  <w:style w:type="paragraph" w:customStyle="1" w:styleId="31139F86E12544AAA3F46FFAB7F7FE11">
    <w:name w:val="31139F86E12544AAA3F46FFAB7F7FE11"/>
  </w:style>
  <w:style w:type="paragraph" w:customStyle="1" w:styleId="106AF8816E01470EAD7303E8B8B60602">
    <w:name w:val="106AF8816E01470EAD7303E8B8B60602"/>
  </w:style>
  <w:style w:type="paragraph" w:customStyle="1" w:styleId="9BCD39F88EC44C0C8AE493FE3A39E5E2">
    <w:name w:val="9BCD39F88EC44C0C8AE493FE3A39E5E2"/>
  </w:style>
  <w:style w:type="paragraph" w:customStyle="1" w:styleId="643A1B8852E34BE1B81DE4714991AFE8">
    <w:name w:val="643A1B8852E34BE1B81DE4714991AFE8"/>
  </w:style>
  <w:style w:type="paragraph" w:customStyle="1" w:styleId="2BF7D1D58A0845C0A6B96B568E7CE559">
    <w:name w:val="2BF7D1D58A0845C0A6B96B568E7CE559"/>
    <w:rsid w:val="00263FDF"/>
  </w:style>
  <w:style w:type="paragraph" w:customStyle="1" w:styleId="DF568F63DEAE4CE89116B6AA291C3B13">
    <w:name w:val="DF568F63DEAE4CE89116B6AA291C3B13"/>
    <w:rsid w:val="00263FDF"/>
  </w:style>
  <w:style w:type="paragraph" w:customStyle="1" w:styleId="EF8AD29A5F554981B6E6D32A7B3108B7">
    <w:name w:val="EF8AD29A5F554981B6E6D32A7B3108B7"/>
    <w:rsid w:val="00263FDF"/>
  </w:style>
  <w:style w:type="paragraph" w:customStyle="1" w:styleId="85EB01A0A177495A8C86294A0395E12C">
    <w:name w:val="85EB01A0A177495A8C86294A0395E12C"/>
    <w:rsid w:val="00263FDF"/>
  </w:style>
  <w:style w:type="paragraph" w:customStyle="1" w:styleId="F4A5C31D9F86420DB4D2472AFEB53B64">
    <w:name w:val="F4A5C31D9F86420DB4D2472AFEB53B64"/>
    <w:rsid w:val="00263FDF"/>
  </w:style>
  <w:style w:type="paragraph" w:customStyle="1" w:styleId="F968826C82A14EFCA20F1124E2474ED9">
    <w:name w:val="F968826C82A14EFCA20F1124E2474ED9"/>
    <w:rsid w:val="00263FDF"/>
  </w:style>
  <w:style w:type="paragraph" w:customStyle="1" w:styleId="36CCC5C0BC52411DA19F2777669399DC">
    <w:name w:val="36CCC5C0BC52411DA19F2777669399DC"/>
    <w:rsid w:val="00263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212 Modene Ave. Waxahachie TX</CompanyAddress>
  <CompanyPhone>832-605-1013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Shantey</dc:creator>
  <cp:keywords/>
  <dc:description/>
  <cp:lastModifiedBy>Shanthallyeh Salazar</cp:lastModifiedBy>
  <cp:revision>2</cp:revision>
  <cp:lastPrinted>2019-02-28T18:19:00Z</cp:lastPrinted>
  <dcterms:created xsi:type="dcterms:W3CDTF">2019-02-28T19:29:00Z</dcterms:created>
  <dcterms:modified xsi:type="dcterms:W3CDTF">2019-02-28T19:29:00Z</dcterms:modified>
  <cp:category/>
  <cp:contentStatus/>
</cp:coreProperties>
</file>