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E5521B" w:rsidRPr="00565B06" w:rsidTr="00E5405F">
        <w:trPr>
          <w:gridBefore w:val="1"/>
          <w:gridAfter w:val="1"/>
          <w:wBefore w:w="725" w:type="dxa"/>
          <w:wAfter w:w="9" w:type="dxa"/>
          <w:trHeight w:hRule="exact" w:val="1800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546166" w:rsidP="00E5521B">
            <w:pPr>
              <w:pStyle w:val="Title"/>
            </w:pPr>
            <w:r>
              <w:t>Clara</w:t>
            </w:r>
          </w:p>
          <w:p w:rsidR="00FE18B2" w:rsidRPr="00565B06" w:rsidRDefault="00546166" w:rsidP="00546166">
            <w:pPr>
              <w:pStyle w:val="Subtitle"/>
            </w:pPr>
            <w:r>
              <w:t>Bruce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8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20"/>
              <w:gridCol w:w="365"/>
            </w:tblGrid>
            <w:tr w:rsidR="00323C3F" w:rsidRPr="009D0878" w:rsidTr="00546166">
              <w:trPr>
                <w:trHeight w:val="318"/>
              </w:trPr>
              <w:tc>
                <w:tcPr>
                  <w:tcW w:w="352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30D4C" w:rsidP="00546166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532ED7EDBB2943F88D06B836436021D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46166">
                        <w:t xml:space="preserve">825 Monette Dr. </w:t>
                      </w:r>
                      <w:r w:rsidR="00546166">
                        <w:br/>
                        <w:t>Glenn Heights, TX 75154</w:t>
                      </w:r>
                    </w:sdtContent>
                  </w:sdt>
                </w:p>
              </w:tc>
              <w:tc>
                <w:tcPr>
                  <w:tcW w:w="365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BD2A5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46166">
              <w:trPr>
                <w:trHeight w:val="303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FC42C517D97431093DD2677A3183F5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20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546166" w:rsidP="00546166">
                      <w:pPr>
                        <w:pStyle w:val="ContactInfo"/>
                      </w:pPr>
                      <w:r>
                        <w:t>972.825.7897</w:t>
                      </w:r>
                    </w:p>
                  </w:tc>
                </w:sdtContent>
              </w:sdt>
              <w:tc>
                <w:tcPr>
                  <w:tcW w:w="365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1512A8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46166">
              <w:trPr>
                <w:trHeight w:val="59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916F477A57954C5D8DFCE748C146531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20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546166" w:rsidP="00546166">
                      <w:pPr>
                        <w:pStyle w:val="ContactInfo"/>
                      </w:pPr>
                      <w:r>
                        <w:t>Clarabruce1031@yahoo.com</w:t>
                      </w:r>
                    </w:p>
                  </w:tc>
                </w:sdtContent>
              </w:sdt>
              <w:tc>
                <w:tcPr>
                  <w:tcW w:w="365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2792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  <w:tr w:rsidR="00A77B4D" w:rsidRPr="00565B06" w:rsidTr="00E5405F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D709F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A77B4D" w:rsidRPr="00565B06" w:rsidRDefault="00530D4C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8AEECDD9D0F84C42A33DD002D40EA71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9D1A52" w:rsidP="00B47E1E">
      <w:pPr>
        <w:pStyle w:val="Heading2"/>
      </w:pPr>
      <w:r>
        <w:t xml:space="preserve">Associates in Science, </w:t>
      </w:r>
      <w:r w:rsidR="005D6804">
        <w:t>A.S.</w:t>
      </w:r>
      <w:r w:rsidR="007C0E0E" w:rsidRPr="00565B06">
        <w:t xml:space="preserve"> | </w:t>
      </w:r>
      <w:r w:rsidR="005D6804" w:rsidRPr="00605F64">
        <w:rPr>
          <w:rStyle w:val="Emphasis"/>
          <w:i/>
        </w:rPr>
        <w:t>Navarro College</w:t>
      </w:r>
      <w:r w:rsidR="005D6804">
        <w:rPr>
          <w:rStyle w:val="Emphasis"/>
        </w:rPr>
        <w:t>, Waxahachie, TX</w:t>
      </w:r>
    </w:p>
    <w:p w:rsidR="007C0E0E" w:rsidRDefault="000238E1" w:rsidP="004F199F">
      <w:pPr>
        <w:pStyle w:val="Heading3"/>
      </w:pPr>
      <w:r>
        <w:t>2015</w:t>
      </w:r>
      <w:bookmarkStart w:id="0" w:name="_GoBack"/>
      <w:bookmarkEnd w:id="0"/>
      <w:r w:rsidR="007C0E0E" w:rsidRPr="00565B06">
        <w:t xml:space="preserve"> – </w:t>
      </w:r>
      <w:r w:rsidR="005D6804">
        <w:t>2017</w:t>
      </w:r>
    </w:p>
    <w:p w:rsidR="002575DA" w:rsidRDefault="00E92537" w:rsidP="00E92537">
      <w:pPr>
        <w:pStyle w:val="ListParagraph"/>
        <w:numPr>
          <w:ilvl w:val="0"/>
          <w:numId w:val="23"/>
        </w:numPr>
      </w:pPr>
      <w:r>
        <w:t>3.7 GPA</w:t>
      </w:r>
    </w:p>
    <w:p w:rsidR="005D6804" w:rsidRPr="00565B06" w:rsidRDefault="00A435CD" w:rsidP="002575DA">
      <w:pPr>
        <w:pStyle w:val="ListParagraph"/>
        <w:numPr>
          <w:ilvl w:val="0"/>
          <w:numId w:val="23"/>
        </w:numPr>
      </w:pPr>
      <w:r>
        <w:t>Magna cum laude, and Phi Theta Kappa Honor Society</w:t>
      </w:r>
    </w:p>
    <w:p w:rsidR="007C0E0E" w:rsidRPr="00565B06" w:rsidRDefault="005D6804" w:rsidP="00B47E1E">
      <w:pPr>
        <w:pStyle w:val="Heading2"/>
      </w:pPr>
      <w:r>
        <w:t>High School Diploma</w:t>
      </w:r>
      <w:r w:rsidR="007C0E0E" w:rsidRPr="00565B06">
        <w:t xml:space="preserve"> | </w:t>
      </w:r>
      <w:r w:rsidRPr="00605F64">
        <w:rPr>
          <w:rStyle w:val="Emphasis"/>
          <w:i/>
        </w:rPr>
        <w:t>Daniel Boone High School</w:t>
      </w:r>
      <w:r>
        <w:rPr>
          <w:rStyle w:val="Emphasis"/>
        </w:rPr>
        <w:t>, Grey, TN</w:t>
      </w:r>
    </w:p>
    <w:p w:rsidR="007C0E0E" w:rsidRPr="00565B06" w:rsidRDefault="005D6804" w:rsidP="004F199F">
      <w:pPr>
        <w:pStyle w:val="Heading3"/>
      </w:pPr>
      <w:r>
        <w:t>2006</w:t>
      </w:r>
      <w:r w:rsidR="007C0E0E" w:rsidRPr="00565B06">
        <w:t xml:space="preserve"> – </w:t>
      </w:r>
      <w:r>
        <w:t>2006</w:t>
      </w:r>
    </w:p>
    <w:p w:rsidR="007C0E0E" w:rsidRPr="00565B06" w:rsidRDefault="00444CDD" w:rsidP="002575DA">
      <w:pPr>
        <w:pStyle w:val="ListParagraph"/>
        <w:numPr>
          <w:ilvl w:val="0"/>
          <w:numId w:val="22"/>
        </w:numPr>
      </w:pPr>
      <w:r>
        <w:t>Honor Roll student.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533DA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530D4C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345E3943A889470EB56068583C4F8B81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605F64" w:rsidRDefault="00605F64" w:rsidP="00B47E1E">
      <w:pPr>
        <w:pStyle w:val="Heading2"/>
      </w:pPr>
      <w:r>
        <w:t>Patient Access Representative</w:t>
      </w:r>
      <w:r w:rsidR="005E088C" w:rsidRPr="00565B06">
        <w:t xml:space="preserve"> | </w:t>
      </w:r>
      <w:r>
        <w:rPr>
          <w:rStyle w:val="Emphasis"/>
          <w:i/>
        </w:rPr>
        <w:t>Altus Emergency Center</w:t>
      </w:r>
      <w:r>
        <w:rPr>
          <w:rStyle w:val="Emphasis"/>
        </w:rPr>
        <w:t>, Waxahachie, TX</w:t>
      </w:r>
    </w:p>
    <w:p w:rsidR="005E088C" w:rsidRPr="00565B06" w:rsidRDefault="00605F64" w:rsidP="004F199F">
      <w:pPr>
        <w:pStyle w:val="Heading3"/>
      </w:pPr>
      <w:r>
        <w:t>Feb 2017</w:t>
      </w:r>
      <w:r w:rsidR="005E088C" w:rsidRPr="00565B06">
        <w:t xml:space="preserve"> – </w:t>
      </w:r>
      <w:r>
        <w:t>May 2017</w:t>
      </w:r>
    </w:p>
    <w:p w:rsidR="005E088C" w:rsidRDefault="00250933" w:rsidP="00250933">
      <w:pPr>
        <w:pStyle w:val="ListParagraph"/>
        <w:numPr>
          <w:ilvl w:val="0"/>
          <w:numId w:val="17"/>
        </w:numPr>
      </w:pPr>
      <w:r>
        <w:t>Obtained complete and accurate demographic information and insurance to register patients</w:t>
      </w:r>
    </w:p>
    <w:p w:rsidR="00250933" w:rsidRDefault="00250933" w:rsidP="00250933">
      <w:pPr>
        <w:pStyle w:val="ListParagraph"/>
        <w:numPr>
          <w:ilvl w:val="0"/>
          <w:numId w:val="17"/>
        </w:numPr>
      </w:pPr>
      <w:r>
        <w:t>Collected cash/credit payments</w:t>
      </w:r>
    </w:p>
    <w:p w:rsidR="00250933" w:rsidRDefault="00250933" w:rsidP="00250933">
      <w:pPr>
        <w:pStyle w:val="ListParagraph"/>
        <w:numPr>
          <w:ilvl w:val="0"/>
          <w:numId w:val="17"/>
        </w:numPr>
      </w:pPr>
      <w:r>
        <w:t>Completed and balanced daily financial reports</w:t>
      </w:r>
    </w:p>
    <w:p w:rsidR="00250933" w:rsidRPr="00565B06" w:rsidRDefault="00250933" w:rsidP="00250933">
      <w:pPr>
        <w:pStyle w:val="ListParagraph"/>
        <w:numPr>
          <w:ilvl w:val="0"/>
          <w:numId w:val="17"/>
        </w:numPr>
      </w:pPr>
      <w:r>
        <w:t>Communicated with physician and clinical staff to appropriately take care of our patients</w:t>
      </w:r>
    </w:p>
    <w:p w:rsidR="005E088C" w:rsidRPr="00605F64" w:rsidRDefault="00605F64" w:rsidP="00B47E1E">
      <w:pPr>
        <w:pStyle w:val="Heading2"/>
      </w:pPr>
      <w:r>
        <w:t>Online Banker/Tech Support</w:t>
      </w:r>
      <w:r w:rsidR="005E088C" w:rsidRPr="00565B06">
        <w:t xml:space="preserve"> | </w:t>
      </w:r>
      <w:r w:rsidRPr="00605F64">
        <w:rPr>
          <w:rStyle w:val="Emphasis"/>
          <w:i/>
        </w:rPr>
        <w:t>Capital One Bank</w:t>
      </w:r>
      <w:r>
        <w:rPr>
          <w:rStyle w:val="Emphasis"/>
        </w:rPr>
        <w:t>, Irving, TX</w:t>
      </w:r>
    </w:p>
    <w:p w:rsidR="005E088C" w:rsidRPr="00565B06" w:rsidRDefault="00605F64" w:rsidP="004F199F">
      <w:pPr>
        <w:pStyle w:val="Heading3"/>
      </w:pPr>
      <w:r>
        <w:t>Feb 2012</w:t>
      </w:r>
      <w:r w:rsidR="005E088C" w:rsidRPr="00565B06">
        <w:t xml:space="preserve"> – </w:t>
      </w:r>
      <w:r>
        <w:t>May 2014</w:t>
      </w:r>
    </w:p>
    <w:p w:rsidR="005E088C" w:rsidRDefault="00250933" w:rsidP="00250933">
      <w:pPr>
        <w:pStyle w:val="ListParagraph"/>
        <w:numPr>
          <w:ilvl w:val="0"/>
          <w:numId w:val="18"/>
        </w:numPr>
      </w:pPr>
      <w:r>
        <w:t>Assisted customers with enrolling in online banking, resetting passwords/security questions</w:t>
      </w:r>
    </w:p>
    <w:p w:rsidR="00250933" w:rsidRDefault="00250933" w:rsidP="00250933">
      <w:pPr>
        <w:pStyle w:val="ListParagraph"/>
        <w:numPr>
          <w:ilvl w:val="0"/>
          <w:numId w:val="18"/>
        </w:numPr>
      </w:pPr>
      <w:r>
        <w:t>First and second level technical support along with web chats</w:t>
      </w:r>
    </w:p>
    <w:p w:rsidR="00250933" w:rsidRDefault="00250933" w:rsidP="00250933">
      <w:pPr>
        <w:pStyle w:val="ListParagraph"/>
        <w:numPr>
          <w:ilvl w:val="0"/>
          <w:numId w:val="18"/>
        </w:numPr>
      </w:pPr>
      <w:r>
        <w:t>Also, assisted the customer service department for balances, fee refunds, and escalations.</w:t>
      </w:r>
    </w:p>
    <w:p w:rsidR="00250933" w:rsidRDefault="00250933" w:rsidP="008A466C">
      <w:pPr>
        <w:pStyle w:val="ListParagraph"/>
        <w:numPr>
          <w:ilvl w:val="1"/>
          <w:numId w:val="18"/>
        </w:numPr>
      </w:pPr>
      <w:r>
        <w:t>Most Improved Banker July 2012</w:t>
      </w:r>
      <w:r w:rsidR="008A466C">
        <w:t>, Club 5 April 2014</w:t>
      </w:r>
    </w:p>
    <w:p w:rsidR="000005F8" w:rsidRPr="00605F64" w:rsidRDefault="00605F64" w:rsidP="000005F8">
      <w:pPr>
        <w:pStyle w:val="Heading2"/>
      </w:pPr>
      <w:r>
        <w:t>Customer Care</w:t>
      </w:r>
      <w:r w:rsidR="000005F8" w:rsidRPr="00565B06">
        <w:t xml:space="preserve"> | </w:t>
      </w:r>
      <w:r w:rsidRPr="00605F64">
        <w:rPr>
          <w:rStyle w:val="Emphasis"/>
          <w:i/>
        </w:rPr>
        <w:t>Cross Country Automotive</w:t>
      </w:r>
      <w:r>
        <w:rPr>
          <w:rStyle w:val="Emphasis"/>
        </w:rPr>
        <w:t>, Irving, TX</w:t>
      </w:r>
    </w:p>
    <w:p w:rsidR="000005F8" w:rsidRPr="00565B06" w:rsidRDefault="00250933" w:rsidP="000005F8">
      <w:pPr>
        <w:pStyle w:val="Heading3"/>
      </w:pPr>
      <w:r>
        <w:t>Jan 2011</w:t>
      </w:r>
      <w:r w:rsidR="000005F8" w:rsidRPr="00565B06">
        <w:t xml:space="preserve"> – </w:t>
      </w:r>
      <w:r>
        <w:t>Sept 2011</w:t>
      </w:r>
    </w:p>
    <w:p w:rsidR="000005F8" w:rsidRDefault="00250933" w:rsidP="00250933">
      <w:pPr>
        <w:pStyle w:val="ListParagraph"/>
        <w:numPr>
          <w:ilvl w:val="0"/>
          <w:numId w:val="19"/>
        </w:numPr>
      </w:pPr>
      <w:r>
        <w:t>Worked in the Lexus division for Lexus inform customers to upgrade their subscription</w:t>
      </w:r>
    </w:p>
    <w:p w:rsidR="00250933" w:rsidRDefault="00250933" w:rsidP="00250933">
      <w:pPr>
        <w:pStyle w:val="ListParagraph"/>
        <w:numPr>
          <w:ilvl w:val="0"/>
          <w:numId w:val="19"/>
        </w:numPr>
      </w:pPr>
      <w:r>
        <w:t>Also, assisted the customer service department to p</w:t>
      </w:r>
      <w:r w:rsidR="00CD2BBB">
        <w:t>rovided turn-by-turn directions, contacted Emergency services if we had an airbag deploy, and handled escalations.</w:t>
      </w:r>
    </w:p>
    <w:p w:rsidR="000005F8" w:rsidRPr="00605F64" w:rsidRDefault="00605F64" w:rsidP="000005F8">
      <w:pPr>
        <w:pStyle w:val="Heading2"/>
      </w:pPr>
      <w:r>
        <w:t>Communications Specialist</w:t>
      </w:r>
      <w:r w:rsidR="000005F8" w:rsidRPr="00565B06">
        <w:t xml:space="preserve"> | </w:t>
      </w:r>
      <w:r w:rsidRPr="00605F64">
        <w:rPr>
          <w:rStyle w:val="Emphasis"/>
          <w:i/>
        </w:rPr>
        <w:t>Mountain States Health Alliance</w:t>
      </w:r>
      <w:r>
        <w:rPr>
          <w:rStyle w:val="Emphasis"/>
        </w:rPr>
        <w:t>, Johnson City, TN</w:t>
      </w:r>
    </w:p>
    <w:p w:rsidR="000005F8" w:rsidRPr="00565B06" w:rsidRDefault="00250933" w:rsidP="000005F8">
      <w:pPr>
        <w:pStyle w:val="Heading3"/>
      </w:pPr>
      <w:r>
        <w:t>July 2006</w:t>
      </w:r>
      <w:r w:rsidR="000005F8" w:rsidRPr="00565B06">
        <w:t xml:space="preserve"> – </w:t>
      </w:r>
      <w:r>
        <w:t>Oct 2010</w:t>
      </w:r>
    </w:p>
    <w:p w:rsidR="000005F8" w:rsidRDefault="00CD2BBB" w:rsidP="00CD2BBB">
      <w:pPr>
        <w:pStyle w:val="ListParagraph"/>
        <w:numPr>
          <w:ilvl w:val="0"/>
          <w:numId w:val="20"/>
        </w:numPr>
      </w:pPr>
      <w:r>
        <w:t>Connected our physicians/nurses by phone with outlying hospitals to facilitate transfers</w:t>
      </w:r>
    </w:p>
    <w:p w:rsidR="00CD2BBB" w:rsidRDefault="00CD2BBB" w:rsidP="00CD2BBB">
      <w:pPr>
        <w:pStyle w:val="ListParagraph"/>
        <w:numPr>
          <w:ilvl w:val="0"/>
          <w:numId w:val="20"/>
        </w:numPr>
      </w:pPr>
      <w:r>
        <w:t>Worked with our House Supervisor to make sure the beds in our hospital were clean and we had the availability for the new patient.</w:t>
      </w:r>
    </w:p>
    <w:p w:rsidR="00CD2BBB" w:rsidRPr="00565B06" w:rsidRDefault="00CD2BBB" w:rsidP="00CD2BBB">
      <w:pPr>
        <w:pStyle w:val="ListParagraph"/>
        <w:numPr>
          <w:ilvl w:val="0"/>
          <w:numId w:val="20"/>
        </w:numPr>
      </w:pPr>
      <w:r>
        <w:t>Also, worked closely with WINGS air rescue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A3B83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30D4C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9EE5EBA959C43BE8817298926CE64E7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605F64" w:rsidRDefault="00605F64" w:rsidP="00565B06">
            <w:pPr>
              <w:pStyle w:val="ListBullet"/>
              <w:spacing w:after="80"/>
            </w:pPr>
            <w:r>
              <w:t xml:space="preserve">Prompt and dependable </w:t>
            </w:r>
          </w:p>
          <w:p w:rsidR="00143224" w:rsidRPr="00565B06" w:rsidRDefault="007E0DCB" w:rsidP="00565B06">
            <w:pPr>
              <w:pStyle w:val="ListBullet"/>
              <w:spacing w:after="80"/>
            </w:pPr>
            <w:r>
              <w:t>Conveys a warm, empathetic tone</w:t>
            </w:r>
          </w:p>
          <w:p w:rsidR="00316CE4" w:rsidRDefault="00605F64" w:rsidP="007E0DCB">
            <w:pPr>
              <w:pStyle w:val="ListBullet"/>
              <w:spacing w:after="80"/>
            </w:pPr>
            <w:r>
              <w:t>Detail oriented</w:t>
            </w:r>
          </w:p>
          <w:p w:rsidR="008A466C" w:rsidRPr="00565B06" w:rsidRDefault="008A466C" w:rsidP="007E0DCB">
            <w:pPr>
              <w:pStyle w:val="ListBullet"/>
              <w:spacing w:after="80"/>
            </w:pPr>
            <w:r>
              <w:t>Medical Terminology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605F64" w:rsidP="00565B06">
            <w:pPr>
              <w:pStyle w:val="ListBullet"/>
              <w:spacing w:after="80"/>
            </w:pPr>
            <w:r>
              <w:t>PC/Internet/Email/Fax/Phone</w:t>
            </w:r>
          </w:p>
          <w:p w:rsidR="00F904FC" w:rsidRPr="00565B06" w:rsidRDefault="007E0DCB" w:rsidP="00565B06">
            <w:pPr>
              <w:pStyle w:val="ListBullet"/>
              <w:spacing w:after="80"/>
            </w:pPr>
            <w:proofErr w:type="spellStart"/>
            <w:r>
              <w:t>Tsystem</w:t>
            </w:r>
            <w:proofErr w:type="spellEnd"/>
            <w:r>
              <w:t>/</w:t>
            </w:r>
            <w:proofErr w:type="spellStart"/>
            <w:r>
              <w:t>NextGen</w:t>
            </w:r>
            <w:proofErr w:type="spellEnd"/>
            <w:r>
              <w:t>/</w:t>
            </w:r>
            <w:proofErr w:type="spellStart"/>
            <w:r>
              <w:t>Availity</w:t>
            </w:r>
            <w:proofErr w:type="spellEnd"/>
            <w:r>
              <w:t xml:space="preserve"> </w:t>
            </w:r>
            <w:r w:rsidR="00605F64">
              <w:t>experience</w:t>
            </w:r>
          </w:p>
          <w:p w:rsidR="00F904FC" w:rsidRDefault="00605F64" w:rsidP="00605F64">
            <w:pPr>
              <w:pStyle w:val="ListBullet"/>
              <w:spacing w:after="80"/>
            </w:pPr>
            <w:r>
              <w:t>Microsoft proficient</w:t>
            </w:r>
          </w:p>
          <w:p w:rsidR="008A466C" w:rsidRPr="00565B06" w:rsidRDefault="008A466C" w:rsidP="00605F64">
            <w:pPr>
              <w:pStyle w:val="ListBullet"/>
              <w:spacing w:after="80"/>
            </w:pPr>
            <w:r>
              <w:t>Pre-Nursing degree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7E0DCB" w:rsidRDefault="007E0DCB" w:rsidP="00075B13">
            <w:pPr>
              <w:pStyle w:val="Icons"/>
            </w:pPr>
          </w:p>
          <w:p w:rsidR="007E0DCB" w:rsidRDefault="007E0DCB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1819036" wp14:editId="128657A3">
                      <wp:extent cx="274320" cy="274320"/>
                      <wp:effectExtent l="0" t="0" r="0" b="0"/>
                      <wp:docPr id="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8D0E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Owv4W1wIQAA9M0AAA4A&#10;AAAAAAAAAAAAAAAALgIAAGRycy9lMm9Eb2MueG1sUEsBAi0AFAAGAAgAAAAhABhq7IfZAAAAAwEA&#10;AA8AAAAAAAAAAAAAAAAAyiMAAGRycy9kb3ducmV2LnhtbFBLBQYAAAAABAAEAPMAAADQ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AFcIA&#10;AADaAAAADwAAAGRycy9kb3ducmV2LnhtbESPQYvCMBSE74L/ITxhb5q6gkg1iigL6yKCrXh+Ns+2&#10;2LyUJmurv94sLHgcZuYbZrHqTCXu1LjSsoLxKAJBnFldcq7glH4NZyCcR9ZYWSYFD3KwWvZ7C4y1&#10;bflI98TnIkDYxaig8L6OpXRZQQbdyNbEwbvaxqAPssmlbrANcFPJzyiaSoMlh4UCa9oUlN2SX6Pg&#10;8nM7tOfNfkc+kvvntn3U1zRR6mPQrecgPHX+Hf5vf2sFE/i7Em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QAV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L+F8EA&#10;AADaAAAADwAAAGRycy9kb3ducmV2LnhtbESPzWrDMBCE74W+g9hCb41sE4xxogQ3UCi5hLo55LhY&#10;G9nUWhlLsZ23rwKFHof5+ZjtfrG9mGj0nWMF6SoBQdw43bFRcP7+eCtA+ICssXdMCu7kYb97ftpi&#10;qd3MXzTVwYg4wr5EBW0IQymlb1qy6FduII7e1Y0WQ5SjkXrEOY7bXmZJkkuLHUdCiwMdWmp+6puN&#10;kKO/UHbPTV24d5zTk7nmRaXU68tSbUAEWsJ/+K/9qRWs4XEl3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/hfBAAAA2gAAAA8AAAAAAAAAAAAAAAAAmAIAAGRycy9kb3du&#10;cmV2LnhtbFBLBQYAAAAABAAEAPUAAACGAwAAAAA=&#10;" path="m35,l49,2r11,8l67,21r3,14l67,48,60,60,49,67,35,70,21,67,10,60,3,48,,35,3,21,10,10,21,2,35,xe" fillcolor="window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lgsQA&#10;AADaAAAADwAAAGRycy9kb3ducmV2LnhtbESPQWvCQBSE74X+h+UVequbCDWSugZpEQRRqu2lt0f2&#10;dROafRuyaxL99a4g9DjMzDfMohhtI3rqfO1YQTpJQBCXTtdsFHx/rV/mIHxA1tg4JgVn8lAsHx8W&#10;mGs38IH6YzAiQtjnqKAKoc2l9GVFFv3EtcTR+3WdxRBlZ6TucIhw28hpksykxZrjQoUtvVdU/h1P&#10;VsHPpQ7btfFDlr725iObfma7/Uqp56dx9QYi0Bj+w/f2RiuYwe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JYLEAAAA2gAAAA8AAAAAAAAAAAAAAAAAmAIAAGRycy9k&#10;b3ducmV2LnhtbFBLBQYAAAAABAAEAPUAAACJ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RhMUA&#10;AADaAAAADwAAAGRycy9kb3ducmV2LnhtbESPQWvCQBSE70L/w/IEb7pRii0xq7SWih6qbdRDbo/s&#10;axLMvk2zq6b/3i0IPQ4z8w2TLDpTiwu1rrKsYDyKQBDnVldcKDjs34fPIJxH1lhbJgW/5GAxf+gl&#10;GGt75S+6pL4QAcIuRgWl900spctLMuhGtiEO3rdtDfog20LqFq8Bbmo5iaKpNFhxWCixoWVJ+Sk9&#10;GwX17thtV9lPdjq+7j42b4fH6SdapQb97mUGwlPn/8P39loreIK/K+EG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85GExQAAANoAAAAPAAAAAAAAAAAAAAAAAJgCAABkcnMv&#10;ZG93bnJldi54bWxQSwUGAAAAAAQABAD1AAAAig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PRcEA&#10;AADaAAAADwAAAGRycy9kb3ducmV2LnhtbERP3WrCMBS+H/gO4Qi7m6leiHSNoqJsOAaz6wMcmmNb&#10;bE5qkrV1T28uBrv8+P6zzWha0ZPzjWUF81kCgri0uuFKQfF9fFmB8AFZY2uZFNzJw2Y9ecow1Xbg&#10;M/V5qEQMYZ+igjqELpXSlzUZ9DPbEUfuYp3BEKGrpHY4xHDTykWSLKXBhmNDjR3tayqv+Y9RcDju&#10;7ueP5c3dvt5OebH43P+e2kap5+m4fQURaAz/4j/3u1YQt8Yr8Qb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Qz0XBAAAA2g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7E0DCB" w:rsidRDefault="007E0DCB" w:rsidP="00075B13">
            <w:pPr>
              <w:pStyle w:val="Icons"/>
            </w:pPr>
          </w:p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F3EC9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7E0DCB" w:rsidRDefault="007E0DCB" w:rsidP="00AD6216">
            <w:pPr>
              <w:pStyle w:val="Heading1"/>
              <w:outlineLvl w:val="0"/>
            </w:pPr>
            <w:r>
              <w:t>Certifications</w:t>
            </w:r>
          </w:p>
          <w:p w:rsidR="007E0DCB" w:rsidRDefault="00444CDD" w:rsidP="007E0DCB">
            <w:pPr>
              <w:pStyle w:val="ListParagraph"/>
              <w:numPr>
                <w:ilvl w:val="0"/>
                <w:numId w:val="16"/>
              </w:numPr>
            </w:pPr>
            <w:r>
              <w:t xml:space="preserve">BLS for Healthcare providers </w:t>
            </w:r>
          </w:p>
          <w:p w:rsidR="00AC7C34" w:rsidRPr="00565B06" w:rsidRDefault="007E0DCB" w:rsidP="007E0DCB">
            <w:pPr>
              <w:pStyle w:val="Heading1"/>
              <w:outlineLvl w:val="0"/>
            </w:pPr>
            <w:r>
              <w:t>Activities</w:t>
            </w:r>
          </w:p>
        </w:tc>
      </w:tr>
    </w:tbl>
    <w:p w:rsidR="00316CE4" w:rsidRPr="00565B06" w:rsidRDefault="004930D9" w:rsidP="00605F64">
      <w:pPr>
        <w:pStyle w:val="ListParagraph"/>
        <w:numPr>
          <w:ilvl w:val="0"/>
          <w:numId w:val="16"/>
        </w:numPr>
      </w:pPr>
      <w:r>
        <w:t>I volunteer every week</w:t>
      </w:r>
      <w:r w:rsidR="00605F64">
        <w:t xml:space="preserve"> for Meals on Wheels in Ellis County. I</w:t>
      </w:r>
      <w:r w:rsidR="006140AA">
        <w:t xml:space="preserve"> thoroughly enjoy being able to deliver lunch to the elderly and less fortunate.</w:t>
      </w:r>
    </w:p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D4C" w:rsidRDefault="00530D4C" w:rsidP="00F534FB">
      <w:pPr>
        <w:spacing w:after="0"/>
      </w:pPr>
      <w:r>
        <w:separator/>
      </w:r>
    </w:p>
  </w:endnote>
  <w:endnote w:type="continuationSeparator" w:id="0">
    <w:p w:rsidR="00530D4C" w:rsidRDefault="00530D4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8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D4C" w:rsidRDefault="00530D4C" w:rsidP="00F534FB">
      <w:pPr>
        <w:spacing w:after="0"/>
      </w:pPr>
      <w:r>
        <w:separator/>
      </w:r>
    </w:p>
  </w:footnote>
  <w:footnote w:type="continuationSeparator" w:id="0">
    <w:p w:rsidR="00530D4C" w:rsidRDefault="00530D4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123B95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34534"/>
    <w:multiLevelType w:val="hybridMultilevel"/>
    <w:tmpl w:val="5680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5D1162"/>
    <w:multiLevelType w:val="hybridMultilevel"/>
    <w:tmpl w:val="21CCD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663825"/>
    <w:multiLevelType w:val="hybridMultilevel"/>
    <w:tmpl w:val="AF96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36D539C"/>
    <w:multiLevelType w:val="hybridMultilevel"/>
    <w:tmpl w:val="BCC2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A2632"/>
    <w:multiLevelType w:val="hybridMultilevel"/>
    <w:tmpl w:val="EBE4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70D24"/>
    <w:multiLevelType w:val="hybridMultilevel"/>
    <w:tmpl w:val="20EAF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404FD1"/>
    <w:multiLevelType w:val="hybridMultilevel"/>
    <w:tmpl w:val="8C76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C3682"/>
    <w:multiLevelType w:val="hybridMultilevel"/>
    <w:tmpl w:val="B432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9"/>
  </w:num>
  <w:num w:numId="17">
    <w:abstractNumId w:val="18"/>
  </w:num>
  <w:num w:numId="18">
    <w:abstractNumId w:val="11"/>
  </w:num>
  <w:num w:numId="19">
    <w:abstractNumId w:val="20"/>
  </w:num>
  <w:num w:numId="20">
    <w:abstractNumId w:val="16"/>
  </w:num>
  <w:num w:numId="21">
    <w:abstractNumId w:val="13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FB"/>
    <w:rsid w:val="000005F8"/>
    <w:rsid w:val="00002750"/>
    <w:rsid w:val="00004D4E"/>
    <w:rsid w:val="00011895"/>
    <w:rsid w:val="00013818"/>
    <w:rsid w:val="000238E1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20F23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55B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0933"/>
    <w:rsid w:val="0025163F"/>
    <w:rsid w:val="00254330"/>
    <w:rsid w:val="002575DA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1656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44CDD"/>
    <w:rsid w:val="00465113"/>
    <w:rsid w:val="00467F3F"/>
    <w:rsid w:val="004727C2"/>
    <w:rsid w:val="00476144"/>
    <w:rsid w:val="004915EA"/>
    <w:rsid w:val="004930D9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0D4C"/>
    <w:rsid w:val="005324B1"/>
    <w:rsid w:val="005372FA"/>
    <w:rsid w:val="00546166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6804"/>
    <w:rsid w:val="005E088C"/>
    <w:rsid w:val="005E6E43"/>
    <w:rsid w:val="005F4455"/>
    <w:rsid w:val="00605F64"/>
    <w:rsid w:val="006104FF"/>
    <w:rsid w:val="006140AA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0B0E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DCB"/>
    <w:rsid w:val="007E7052"/>
    <w:rsid w:val="007F71A4"/>
    <w:rsid w:val="008030EE"/>
    <w:rsid w:val="00812148"/>
    <w:rsid w:val="00814B43"/>
    <w:rsid w:val="0083016A"/>
    <w:rsid w:val="008433B7"/>
    <w:rsid w:val="00846AAE"/>
    <w:rsid w:val="00867081"/>
    <w:rsid w:val="00881DB1"/>
    <w:rsid w:val="008978E8"/>
    <w:rsid w:val="008A02C4"/>
    <w:rsid w:val="008A466C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1A52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42CFB"/>
    <w:rsid w:val="00A435CD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7EA0"/>
    <w:rsid w:val="00B204FE"/>
    <w:rsid w:val="00B25746"/>
    <w:rsid w:val="00B25D1D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2BBB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3048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405F"/>
    <w:rsid w:val="00E5521B"/>
    <w:rsid w:val="00E61D86"/>
    <w:rsid w:val="00E61FB1"/>
    <w:rsid w:val="00E63862"/>
    <w:rsid w:val="00E665C1"/>
    <w:rsid w:val="00E72DA3"/>
    <w:rsid w:val="00E92537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1F85"/>
    <w:rsid w:val="00FE2504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1924D-65CA-4689-BD69-02407FB8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5F8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7E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2ED7EDBB2943F88D06B8364360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4C75-B5E2-4056-AFA0-2FB0F8DDB885}"/>
      </w:docPartPr>
      <w:docPartBody>
        <w:p w:rsidR="00EB4DC6" w:rsidRDefault="00810D29">
          <w:pPr>
            <w:pStyle w:val="532ED7EDBB2943F88D06B836436021DC"/>
          </w:pPr>
          <w:r w:rsidRPr="009D0878">
            <w:t>Address</w:t>
          </w:r>
        </w:p>
      </w:docPartBody>
    </w:docPart>
    <w:docPart>
      <w:docPartPr>
        <w:name w:val="DFC42C517D97431093DD2677A3183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B97D3-9611-45D7-92F5-06EBA1C8C3E2}"/>
      </w:docPartPr>
      <w:docPartBody>
        <w:p w:rsidR="00EB4DC6" w:rsidRDefault="00810D29">
          <w:pPr>
            <w:pStyle w:val="DFC42C517D97431093DD2677A3183F5C"/>
          </w:pPr>
          <w:r w:rsidRPr="009D0878">
            <w:t>Phone</w:t>
          </w:r>
        </w:p>
      </w:docPartBody>
    </w:docPart>
    <w:docPart>
      <w:docPartPr>
        <w:name w:val="916F477A57954C5D8DFCE748C1465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AF6D9-E7D7-43BB-B517-9437E6E773DC}"/>
      </w:docPartPr>
      <w:docPartBody>
        <w:p w:rsidR="00EB4DC6" w:rsidRDefault="00810D29">
          <w:pPr>
            <w:pStyle w:val="916F477A57954C5D8DFCE748C1465316"/>
          </w:pPr>
          <w:r w:rsidRPr="009D0878">
            <w:t>Email</w:t>
          </w:r>
        </w:p>
      </w:docPartBody>
    </w:docPart>
    <w:docPart>
      <w:docPartPr>
        <w:name w:val="8AEECDD9D0F84C42A33DD002D40EA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CD8F6-7DC9-4FB1-BF92-21B8A940EB1F}"/>
      </w:docPartPr>
      <w:docPartBody>
        <w:p w:rsidR="00EB4DC6" w:rsidRDefault="00810D29">
          <w:pPr>
            <w:pStyle w:val="8AEECDD9D0F84C42A33DD002D40EA71C"/>
          </w:pPr>
          <w:r w:rsidRPr="00565B06">
            <w:t>Education</w:t>
          </w:r>
        </w:p>
      </w:docPartBody>
    </w:docPart>
    <w:docPart>
      <w:docPartPr>
        <w:name w:val="345E3943A889470EB56068583C4F8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6D994-F391-41A4-8B6A-54BFCFF8F6AE}"/>
      </w:docPartPr>
      <w:docPartBody>
        <w:p w:rsidR="00EB4DC6" w:rsidRDefault="00810D29">
          <w:pPr>
            <w:pStyle w:val="345E3943A889470EB56068583C4F8B81"/>
          </w:pPr>
          <w:r w:rsidRPr="00565B06">
            <w:t>Experience</w:t>
          </w:r>
        </w:p>
      </w:docPartBody>
    </w:docPart>
    <w:docPart>
      <w:docPartPr>
        <w:name w:val="59EE5EBA959C43BE8817298926CE6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6ABA1-BEF8-4623-B3C5-80EA62242707}"/>
      </w:docPartPr>
      <w:docPartBody>
        <w:p w:rsidR="00EB4DC6" w:rsidRDefault="00810D29">
          <w:pPr>
            <w:pStyle w:val="59EE5EBA959C43BE8817298926CE64E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F9"/>
    <w:rsid w:val="002651F9"/>
    <w:rsid w:val="0030228B"/>
    <w:rsid w:val="00737DA0"/>
    <w:rsid w:val="00810D29"/>
    <w:rsid w:val="00826692"/>
    <w:rsid w:val="00A02F73"/>
    <w:rsid w:val="00EB4DC6"/>
    <w:rsid w:val="00EE56B6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797162EA54B34B03776578B741ED5">
    <w:name w:val="0AD797162EA54B34B03776578B741ED5"/>
  </w:style>
  <w:style w:type="paragraph" w:customStyle="1" w:styleId="584D48480E064C4EA655C080E72DA5FC">
    <w:name w:val="584D48480E064C4EA655C080E72DA5FC"/>
  </w:style>
  <w:style w:type="paragraph" w:customStyle="1" w:styleId="532ED7EDBB2943F88D06B836436021DC">
    <w:name w:val="532ED7EDBB2943F88D06B836436021DC"/>
  </w:style>
  <w:style w:type="paragraph" w:customStyle="1" w:styleId="DFC42C517D97431093DD2677A3183F5C">
    <w:name w:val="DFC42C517D97431093DD2677A3183F5C"/>
  </w:style>
  <w:style w:type="paragraph" w:customStyle="1" w:styleId="916F477A57954C5D8DFCE748C1465316">
    <w:name w:val="916F477A57954C5D8DFCE748C1465316"/>
  </w:style>
  <w:style w:type="paragraph" w:customStyle="1" w:styleId="B1580C0CE84F40B39777B844C3EAF01B">
    <w:name w:val="B1580C0CE84F40B39777B844C3EAF01B"/>
  </w:style>
  <w:style w:type="paragraph" w:customStyle="1" w:styleId="AD88597B97D748AEA78D0E81BE738F2C">
    <w:name w:val="AD88597B97D748AEA78D0E81BE738F2C"/>
  </w:style>
  <w:style w:type="paragraph" w:customStyle="1" w:styleId="4823686DACA34FC0834472991E356E54">
    <w:name w:val="4823686DACA34FC0834472991E356E54"/>
  </w:style>
  <w:style w:type="paragraph" w:customStyle="1" w:styleId="7FC5CDD8E2D84F9CA64433FE296E2E05">
    <w:name w:val="7FC5CDD8E2D84F9CA64433FE296E2E05"/>
  </w:style>
  <w:style w:type="paragraph" w:customStyle="1" w:styleId="8AEECDD9D0F84C42A33DD002D40EA71C">
    <w:name w:val="8AEECDD9D0F84C42A33DD002D40EA71C"/>
  </w:style>
  <w:style w:type="paragraph" w:customStyle="1" w:styleId="297FEA72486C4008A6B64DE4C17452B2">
    <w:name w:val="297FEA72486C4008A6B64DE4C17452B2"/>
  </w:style>
  <w:style w:type="character" w:styleId="Emphasis">
    <w:name w:val="Emphasis"/>
    <w:basedOn w:val="DefaultParagraphFont"/>
    <w:uiPriority w:val="11"/>
    <w:qFormat/>
    <w:rsid w:val="002651F9"/>
    <w:rPr>
      <w:b w:val="0"/>
      <w:iCs/>
      <w:color w:val="657C9C" w:themeColor="text2" w:themeTint="BF"/>
      <w:sz w:val="26"/>
    </w:rPr>
  </w:style>
  <w:style w:type="paragraph" w:customStyle="1" w:styleId="1D2CE4F9CBB24207A576BFF030A19013">
    <w:name w:val="1D2CE4F9CBB24207A576BFF030A19013"/>
  </w:style>
  <w:style w:type="paragraph" w:customStyle="1" w:styleId="AA13A6050DF143228B1D229DC1A7C839">
    <w:name w:val="AA13A6050DF143228B1D229DC1A7C839"/>
  </w:style>
  <w:style w:type="paragraph" w:customStyle="1" w:styleId="D6236029E8E744D6AA9BAAB5BBB90186">
    <w:name w:val="D6236029E8E744D6AA9BAAB5BBB90186"/>
  </w:style>
  <w:style w:type="paragraph" w:customStyle="1" w:styleId="8693CD62AA564024820D81295D0DB971">
    <w:name w:val="8693CD62AA564024820D81295D0DB971"/>
  </w:style>
  <w:style w:type="paragraph" w:customStyle="1" w:styleId="8CF07F16D79247AC988E35CB5ED2958A">
    <w:name w:val="8CF07F16D79247AC988E35CB5ED2958A"/>
  </w:style>
  <w:style w:type="paragraph" w:customStyle="1" w:styleId="9BF5B31CDA4B48C8A414D261624BEE2A">
    <w:name w:val="9BF5B31CDA4B48C8A414D261624BEE2A"/>
  </w:style>
  <w:style w:type="paragraph" w:customStyle="1" w:styleId="0AE4DB326104488E9E13B8B912FAB4F2">
    <w:name w:val="0AE4DB326104488E9E13B8B912FAB4F2"/>
  </w:style>
  <w:style w:type="paragraph" w:customStyle="1" w:styleId="1E4DDF72FD9E423193D15EE977ABAFA8">
    <w:name w:val="1E4DDF72FD9E423193D15EE977ABAFA8"/>
  </w:style>
  <w:style w:type="paragraph" w:customStyle="1" w:styleId="1C9CD200BA274252B1CCD9AAE94F65C7">
    <w:name w:val="1C9CD200BA274252B1CCD9AAE94F65C7"/>
  </w:style>
  <w:style w:type="paragraph" w:customStyle="1" w:styleId="345E3943A889470EB56068583C4F8B81">
    <w:name w:val="345E3943A889470EB56068583C4F8B81"/>
  </w:style>
  <w:style w:type="paragraph" w:customStyle="1" w:styleId="FB50431B9ABC4CE7AEDD352141012121">
    <w:name w:val="FB50431B9ABC4CE7AEDD352141012121"/>
  </w:style>
  <w:style w:type="paragraph" w:customStyle="1" w:styleId="A749826E752F44B19068DB27C2578ABC">
    <w:name w:val="A749826E752F44B19068DB27C2578ABC"/>
  </w:style>
  <w:style w:type="paragraph" w:customStyle="1" w:styleId="B6E2D02D1F8D4E529DC5DD55C99317C9">
    <w:name w:val="B6E2D02D1F8D4E529DC5DD55C99317C9"/>
  </w:style>
  <w:style w:type="paragraph" w:customStyle="1" w:styleId="BEA4BE72D09E4983817872C36EDCA17B">
    <w:name w:val="BEA4BE72D09E4983817872C36EDCA17B"/>
  </w:style>
  <w:style w:type="paragraph" w:customStyle="1" w:styleId="7A599E784ABF49D0BC63155427EE39C3">
    <w:name w:val="7A599E784ABF49D0BC63155427EE39C3"/>
  </w:style>
  <w:style w:type="paragraph" w:customStyle="1" w:styleId="AF22042A6259411A92CDE8506026694D">
    <w:name w:val="AF22042A6259411A92CDE8506026694D"/>
  </w:style>
  <w:style w:type="paragraph" w:customStyle="1" w:styleId="B45DFB6FDE45493C8EA7C5C3B15A27BC">
    <w:name w:val="B45DFB6FDE45493C8EA7C5C3B15A27BC"/>
  </w:style>
  <w:style w:type="paragraph" w:customStyle="1" w:styleId="D472FBA9778B489388CFCB64D7F5CF91">
    <w:name w:val="D472FBA9778B489388CFCB64D7F5CF91"/>
  </w:style>
  <w:style w:type="paragraph" w:customStyle="1" w:styleId="02E8BF3E99294172ADF84AE804E652D6">
    <w:name w:val="02E8BF3E99294172ADF84AE804E652D6"/>
  </w:style>
  <w:style w:type="paragraph" w:customStyle="1" w:styleId="E70D72529E204667AD1423C13A196CC8">
    <w:name w:val="E70D72529E204667AD1423C13A196CC8"/>
  </w:style>
  <w:style w:type="paragraph" w:customStyle="1" w:styleId="59EE5EBA959C43BE8817298926CE64E7">
    <w:name w:val="59EE5EBA959C43BE8817298926CE64E7"/>
  </w:style>
  <w:style w:type="paragraph" w:customStyle="1" w:styleId="A6FB91C0329F420795ED9AFB15912B9A">
    <w:name w:val="A6FB91C0329F420795ED9AFB15912B9A"/>
  </w:style>
  <w:style w:type="paragraph" w:customStyle="1" w:styleId="F26562985C424807AA913105597E59AB">
    <w:name w:val="F26562985C424807AA913105597E59AB"/>
  </w:style>
  <w:style w:type="paragraph" w:customStyle="1" w:styleId="0B341AB25E224A6797781570537F4E91">
    <w:name w:val="0B341AB25E224A6797781570537F4E91"/>
  </w:style>
  <w:style w:type="paragraph" w:customStyle="1" w:styleId="0E1FFF98EE0D4D24AAD1CB9E17AAAA0C">
    <w:name w:val="0E1FFF98EE0D4D24AAD1CB9E17AAAA0C"/>
  </w:style>
  <w:style w:type="paragraph" w:customStyle="1" w:styleId="7A2D374B0BB84687B0DE6A39B006673A">
    <w:name w:val="7A2D374B0BB84687B0DE6A39B006673A"/>
  </w:style>
  <w:style w:type="paragraph" w:customStyle="1" w:styleId="93211772CB8D4BC5A528E61BF765BFF6">
    <w:name w:val="93211772CB8D4BC5A528E61BF765BFF6"/>
  </w:style>
  <w:style w:type="paragraph" w:customStyle="1" w:styleId="7D716ABD88514EC6975AD788543DC00A">
    <w:name w:val="7D716ABD88514EC6975AD788543DC00A"/>
  </w:style>
  <w:style w:type="paragraph" w:customStyle="1" w:styleId="364DF8DA82584CF1B0021A3D2CB42105">
    <w:name w:val="364DF8DA82584CF1B0021A3D2CB42105"/>
    <w:rsid w:val="002651F9"/>
  </w:style>
  <w:style w:type="paragraph" w:customStyle="1" w:styleId="73E314D1178448EFADF1534594EAF6DB">
    <w:name w:val="73E314D1178448EFADF1534594EAF6DB"/>
    <w:rsid w:val="002651F9"/>
  </w:style>
  <w:style w:type="paragraph" w:customStyle="1" w:styleId="24816F8BF3D84AC29EE6454156D3EEF4">
    <w:name w:val="24816F8BF3D84AC29EE6454156D3EEF4"/>
    <w:rsid w:val="002651F9"/>
  </w:style>
  <w:style w:type="paragraph" w:customStyle="1" w:styleId="356462D60CB744978F67661BF17B3D4F">
    <w:name w:val="356462D60CB744978F67661BF17B3D4F"/>
    <w:rsid w:val="002651F9"/>
  </w:style>
  <w:style w:type="paragraph" w:customStyle="1" w:styleId="1DD8A4BB2B1E486798B8F30855B02457">
    <w:name w:val="1DD8A4BB2B1E486798B8F30855B02457"/>
    <w:rsid w:val="002651F9"/>
  </w:style>
  <w:style w:type="paragraph" w:customStyle="1" w:styleId="439E82D7DBDF42FBA426A75289526EA1">
    <w:name w:val="439E82D7DBDF42FBA426A75289526EA1"/>
    <w:rsid w:val="002651F9"/>
  </w:style>
  <w:style w:type="paragraph" w:customStyle="1" w:styleId="9741588029874B28A2AC33B4FF216AE5">
    <w:name w:val="9741588029874B28A2AC33B4FF216AE5"/>
    <w:rsid w:val="002651F9"/>
  </w:style>
  <w:style w:type="paragraph" w:customStyle="1" w:styleId="55714B636CD247738467739CE86EFC84">
    <w:name w:val="55714B636CD247738467739CE86EFC84"/>
    <w:rsid w:val="002651F9"/>
  </w:style>
  <w:style w:type="paragraph" w:customStyle="1" w:styleId="1289233CD20D4C19804E5189F210EA66">
    <w:name w:val="1289233CD20D4C19804E5189F210EA66"/>
    <w:rsid w:val="002651F9"/>
  </w:style>
  <w:style w:type="paragraph" w:customStyle="1" w:styleId="F00840FB70EE4A41A7977E2CBDE19722">
    <w:name w:val="F00840FB70EE4A41A7977E2CBDE19722"/>
    <w:rsid w:val="002651F9"/>
  </w:style>
  <w:style w:type="paragraph" w:customStyle="1" w:styleId="52B6AB5975844C34869A31CC149441D6">
    <w:name w:val="52B6AB5975844C34869A31CC149441D6"/>
    <w:rsid w:val="002651F9"/>
  </w:style>
  <w:style w:type="paragraph" w:customStyle="1" w:styleId="ABA3F5058A4147EF88B607026DD65EF2">
    <w:name w:val="ABA3F5058A4147EF88B607026DD65EF2"/>
    <w:rsid w:val="00265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825 Monette Dr. 
Glenn Heights, TX 75154</CompanyAddress>
  <CompanyPhone>972.825.7897</CompanyPhone>
  <CompanyFax/>
  <CompanyEmail>Clarabruce1031@yahoo.com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10564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18</cp:revision>
  <dcterms:created xsi:type="dcterms:W3CDTF">2017-11-13T16:35:00Z</dcterms:created>
  <dcterms:modified xsi:type="dcterms:W3CDTF">2018-03-04T16:46:00Z</dcterms:modified>
  <cp:category/>
  <cp:contentStatus/>
</cp:coreProperties>
</file>