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D03F" w14:textId="77777777" w:rsidR="00816216" w:rsidRPr="00681B4F" w:rsidRDefault="00F2396A" w:rsidP="00141A4C">
      <w:pPr>
        <w:pStyle w:val="Title"/>
        <w:rPr>
          <w:rFonts w:ascii="Times New Roman" w:hAnsi="Times New Roman" w:cs="Times New Roman"/>
        </w:rPr>
      </w:pPr>
      <w:r w:rsidRPr="00681B4F">
        <w:rPr>
          <w:rFonts w:ascii="Times New Roman" w:hAnsi="Times New Roman" w:cs="Times New Roman"/>
        </w:rPr>
        <w:t>Marshae Davis</w:t>
      </w:r>
    </w:p>
    <w:p w14:paraId="33E6DE2C" w14:textId="77777777" w:rsidR="00141A4C" w:rsidRPr="00F03FE8" w:rsidRDefault="00F2396A" w:rsidP="00141A4C">
      <w:pPr>
        <w:rPr>
          <w:rFonts w:ascii="Times New Roman" w:hAnsi="Times New Roman" w:cs="Times New Roman"/>
          <w:b/>
          <w:color w:val="002060"/>
          <w:sz w:val="23"/>
          <w:szCs w:val="23"/>
        </w:rPr>
      </w:pPr>
      <w:r w:rsidRPr="00F03FE8">
        <w:rPr>
          <w:rFonts w:ascii="Times New Roman" w:hAnsi="Times New Roman" w:cs="Times New Roman"/>
          <w:sz w:val="23"/>
          <w:szCs w:val="23"/>
        </w:rPr>
        <w:t>1015 Bending Oak Drive,</w:t>
      </w:r>
      <w:r w:rsidR="00141A4C" w:rsidRPr="00F03FE8">
        <w:rPr>
          <w:rFonts w:ascii="Times New Roman" w:hAnsi="Times New Roman" w:cs="Times New Roman"/>
          <w:sz w:val="23"/>
          <w:szCs w:val="23"/>
        </w:rPr>
        <w:t> </w:t>
      </w:r>
      <w:r w:rsidRPr="00F03FE8">
        <w:rPr>
          <w:rFonts w:ascii="Times New Roman" w:hAnsi="Times New Roman" w:cs="Times New Roman"/>
          <w:sz w:val="23"/>
          <w:szCs w:val="23"/>
        </w:rPr>
        <w:t xml:space="preserve">Cedar Hill, TX 75104 </w:t>
      </w:r>
      <w:r w:rsidR="00141A4C" w:rsidRPr="00F03FE8">
        <w:rPr>
          <w:rFonts w:ascii="Times New Roman" w:hAnsi="Times New Roman" w:cs="Times New Roman"/>
          <w:sz w:val="23"/>
          <w:szCs w:val="23"/>
        </w:rPr>
        <w:t>|</w:t>
      </w:r>
      <w:r w:rsidRPr="00F03FE8">
        <w:rPr>
          <w:rFonts w:ascii="Times New Roman" w:hAnsi="Times New Roman" w:cs="Times New Roman"/>
          <w:sz w:val="23"/>
          <w:szCs w:val="23"/>
        </w:rPr>
        <w:t xml:space="preserve"> 817-525-3435</w:t>
      </w:r>
      <w:r w:rsidR="00141A4C" w:rsidRPr="00F03FE8">
        <w:rPr>
          <w:rFonts w:ascii="Times New Roman" w:hAnsi="Times New Roman" w:cs="Times New Roman"/>
          <w:sz w:val="23"/>
          <w:szCs w:val="23"/>
        </w:rPr>
        <w:t> | </w:t>
      </w:r>
      <w:r w:rsidRPr="00F03FE8">
        <w:rPr>
          <w:rFonts w:ascii="Times New Roman" w:hAnsi="Times New Roman" w:cs="Times New Roman"/>
          <w:b/>
          <w:color w:val="auto"/>
          <w:sz w:val="23"/>
          <w:szCs w:val="23"/>
        </w:rPr>
        <w:t>marshae2d@yahoo.com</w:t>
      </w:r>
    </w:p>
    <w:p w14:paraId="3AE61D4B" w14:textId="77777777" w:rsidR="006270A9" w:rsidRPr="005543FB" w:rsidRDefault="0098689E" w:rsidP="00141A4C">
      <w:pPr>
        <w:pStyle w:val="Heading1"/>
        <w:rPr>
          <w:rFonts w:ascii="Times New Roman" w:hAnsi="Times New Roman" w:cs="Times New Roman"/>
          <w:color w:val="2A7B88"/>
        </w:rPr>
      </w:pPr>
      <w:sdt>
        <w:sdtPr>
          <w:rPr>
            <w:rFonts w:ascii="Times New Roman" w:hAnsi="Times New Roman" w:cs="Times New Roman"/>
            <w:color w:val="2A7B88"/>
          </w:rPr>
          <w:alias w:val="Objective:"/>
          <w:tag w:val="Objective:"/>
          <w:id w:val="-731932020"/>
          <w:placeholder>
            <w:docPart w:val="41A80BEFE1C7401CB8C7C92BBF5904E6"/>
          </w:placeholder>
          <w:temporary/>
          <w:showingPlcHdr/>
          <w15:appearance w15:val="hidden"/>
        </w:sdtPr>
        <w:sdtEndPr/>
        <w:sdtContent>
          <w:r w:rsidR="009D5933" w:rsidRPr="005543FB">
            <w:rPr>
              <w:rFonts w:ascii="Times New Roman" w:hAnsi="Times New Roman" w:cs="Times New Roman"/>
              <w:color w:val="2A7B88"/>
            </w:rPr>
            <w:t>Objective</w:t>
          </w:r>
        </w:sdtContent>
      </w:sdt>
    </w:p>
    <w:p w14:paraId="28FEA1E3" w14:textId="3C733734" w:rsidR="00F2396A" w:rsidRPr="00DD5AC3" w:rsidRDefault="00E81373" w:rsidP="00F2396A">
      <w:pPr>
        <w:rPr>
          <w:rFonts w:ascii="Times New Roman" w:hAnsi="Times New Roman" w:cs="Times New Roman"/>
          <w:sz w:val="23"/>
          <w:szCs w:val="23"/>
        </w:rPr>
      </w:pPr>
      <w:r w:rsidRPr="00DD5AC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Join a</w:t>
      </w:r>
      <w:r w:rsidR="004659D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healthcare </w:t>
      </w:r>
      <w:r w:rsidRPr="00DD5AC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organization as a graduate nurse to use my exceptionally quick learning abilities to work hard</w:t>
      </w:r>
      <w:r w:rsidR="00B607D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</w:t>
      </w:r>
      <w:r w:rsidRPr="00DD5AC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implement health care practices/procedures</w:t>
      </w:r>
      <w:r w:rsidR="00D4056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</w:t>
      </w:r>
      <w:r w:rsidRPr="00DD5AC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</w:t>
      </w:r>
      <w:r w:rsidR="006E534D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="00DD5AC3" w:rsidRPr="00DD5AC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enhance</w:t>
      </w:r>
      <w:r w:rsidRPr="00DD5AC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my nursing experience and skills.</w:t>
      </w:r>
    </w:p>
    <w:p w14:paraId="4B953A8F" w14:textId="6BAA7309" w:rsidR="00F2396A" w:rsidRPr="005543FB" w:rsidRDefault="0098689E" w:rsidP="0047077C">
      <w:pPr>
        <w:pStyle w:val="Heading1"/>
        <w:rPr>
          <w:rFonts w:ascii="Times New Roman" w:eastAsia="Times New Roman" w:hAnsi="Times New Roman" w:cs="Times New Roman"/>
          <w:color w:val="2A7B88"/>
          <w:sz w:val="20"/>
          <w:szCs w:val="20"/>
        </w:rPr>
      </w:pPr>
      <w:sdt>
        <w:sdtPr>
          <w:rPr>
            <w:color w:val="2A7B88"/>
          </w:rPr>
          <w:alias w:val="Education:"/>
          <w:tag w:val="Education:"/>
          <w:id w:val="807127995"/>
          <w:placeholder>
            <w:docPart w:val="302691AEC29B4F2EB0444DF2530A420A"/>
          </w:placeholder>
          <w:temporary/>
          <w:showingPlcHdr/>
          <w15:appearance w15:val="hidden"/>
        </w:sdtPr>
        <w:sdtEndPr/>
        <w:sdtContent>
          <w:r w:rsidR="00F2396A" w:rsidRPr="005543FB">
            <w:rPr>
              <w:rFonts w:ascii="Times New Roman" w:hAnsi="Times New Roman" w:cs="Times New Roman"/>
              <w:color w:val="2A7B88"/>
            </w:rPr>
            <w:t>Education</w:t>
          </w:r>
        </w:sdtContent>
      </w:sdt>
      <w:r w:rsidR="001163C9" w:rsidRPr="005543FB">
        <w:rPr>
          <w:color w:val="2A7B88"/>
        </w:rPr>
        <w:t xml:space="preserve"> &amp; Training</w:t>
      </w:r>
    </w:p>
    <w:p w14:paraId="699A8303" w14:textId="2B4D9EC8" w:rsidR="00F03FE8" w:rsidRPr="00DD5AC3" w:rsidRDefault="00F03FE8" w:rsidP="00F2396A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>Bachelor of Science: Nursing (BSN)</w:t>
      </w: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, Gradu</w:t>
      </w:r>
      <w:r w:rsidR="005C5B58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at</w:t>
      </w:r>
      <w:r w:rsidR="003640B8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ed</w:t>
      </w: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 May 2018</w:t>
      </w:r>
    </w:p>
    <w:p w14:paraId="598110E5" w14:textId="47B2CC69" w:rsidR="00F2396A" w:rsidRPr="00DD5AC3" w:rsidRDefault="00F2396A" w:rsidP="00F2396A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Tarleton State University, Stephenville, TX                                                    </w:t>
      </w:r>
    </w:p>
    <w:p w14:paraId="47720B84" w14:textId="56111824" w:rsidR="00F2396A" w:rsidRPr="00DD5AC3" w:rsidRDefault="00F2396A" w:rsidP="00F2396A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GPA: 3.</w:t>
      </w:r>
      <w:r w:rsidR="005C5B58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8/4.0, Sigma Theta Tau International</w:t>
      </w:r>
    </w:p>
    <w:p w14:paraId="2149FCAA" w14:textId="6645B2CF" w:rsidR="00F03FE8" w:rsidRPr="00DD5AC3" w:rsidRDefault="00F2396A" w:rsidP="00F03FE8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>B</w:t>
      </w:r>
      <w:r w:rsidR="00F03FE8"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 xml:space="preserve">achelor of Art: </w:t>
      </w:r>
      <w:r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>Business Management with an emphasis in Marketing</w:t>
      </w: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, </w:t>
      </w:r>
      <w:r w:rsidR="00DF07E7"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Graduated </w:t>
      </w: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May 2007</w:t>
      </w:r>
      <w:r w:rsidR="00F03FE8"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 </w:t>
      </w:r>
    </w:p>
    <w:p w14:paraId="744DA561" w14:textId="23D79A5F" w:rsidR="00F03FE8" w:rsidRPr="00DD5AC3" w:rsidRDefault="00F03FE8" w:rsidP="00F03FE8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Webster University, St. Louis, MO                                                        </w:t>
      </w:r>
    </w:p>
    <w:p w14:paraId="279E6D48" w14:textId="0F92C7EA" w:rsidR="00F2396A" w:rsidRPr="00DD5AC3" w:rsidRDefault="00F2396A" w:rsidP="00F2396A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GPA: 3.0/4.0, Awarded Beneficial Customer Scholarship, 2006</w:t>
      </w:r>
      <w:bookmarkStart w:id="0" w:name="_Hlk502147649"/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             </w:t>
      </w:r>
    </w:p>
    <w:bookmarkEnd w:id="0"/>
    <w:p w14:paraId="27304BF8" w14:textId="77777777" w:rsidR="00F03FE8" w:rsidRPr="00DD5AC3" w:rsidRDefault="00F2396A" w:rsidP="00F03FE8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>Certificate of Achievement</w:t>
      </w:r>
      <w:r w:rsidR="00F03FE8"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 xml:space="preserve">: </w:t>
      </w:r>
      <w:r w:rsidRPr="00DD5AC3">
        <w:rPr>
          <w:rFonts w:ascii="Times New Roman" w:eastAsia="Times New Roman" w:hAnsi="Times New Roman" w:cs="Times New Roman"/>
          <w:caps w:val="0"/>
          <w:color w:val="auto"/>
          <w:kern w:val="28"/>
          <w:sz w:val="23"/>
          <w:szCs w:val="23"/>
          <w:lang w:eastAsia="en-US"/>
        </w:rPr>
        <w:t>Nursing (LPN)</w:t>
      </w: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, </w:t>
      </w:r>
      <w:r w:rsidR="00DF07E7"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Graduated </w:t>
      </w: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March 2000</w:t>
      </w:r>
      <w:r w:rsidR="00F03FE8"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 </w:t>
      </w:r>
    </w:p>
    <w:p w14:paraId="64C0B46D" w14:textId="3F3D2139" w:rsidR="00F03FE8" w:rsidRPr="00DD5AC3" w:rsidRDefault="00F03FE8" w:rsidP="00F03FE8">
      <w:pPr>
        <w:pStyle w:val="Heading2"/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St. Charles County Community College, St. Peters, MO             </w:t>
      </w:r>
    </w:p>
    <w:p w14:paraId="56347E36" w14:textId="59EE89A4" w:rsidR="006270A9" w:rsidRPr="00DD5AC3" w:rsidRDefault="00F03FE8" w:rsidP="00F2396A">
      <w:pPr>
        <w:pStyle w:val="Heading2"/>
        <w:rPr>
          <w:sz w:val="23"/>
          <w:szCs w:val="23"/>
        </w:rPr>
      </w:pPr>
      <w:r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 xml:space="preserve">Licensed Practical Nursing, </w:t>
      </w:r>
      <w:r w:rsidR="00F2396A" w:rsidRPr="00DD5AC3">
        <w:rPr>
          <w:rFonts w:ascii="Times New Roman" w:eastAsia="Times New Roman" w:hAnsi="Times New Roman" w:cs="Times New Roman"/>
          <w:b w:val="0"/>
          <w:caps w:val="0"/>
          <w:color w:val="auto"/>
          <w:kern w:val="28"/>
          <w:sz w:val="23"/>
          <w:szCs w:val="23"/>
          <w:lang w:eastAsia="en-US"/>
        </w:rPr>
        <w:t>GPA: 3.4/4.0, Dean’s List</w:t>
      </w:r>
      <w:r w:rsidR="009D5933" w:rsidRPr="00DD5AC3">
        <w:rPr>
          <w:sz w:val="23"/>
          <w:szCs w:val="23"/>
        </w:rPr>
        <w:t> </w:t>
      </w:r>
    </w:p>
    <w:p w14:paraId="2EED3E76" w14:textId="5B1B61C1" w:rsidR="001163C9" w:rsidRPr="005543FB" w:rsidRDefault="001163C9" w:rsidP="0047077C">
      <w:pPr>
        <w:spacing w:before="320" w:after="100"/>
        <w:rPr>
          <w:rFonts w:ascii="Times New Roman" w:hAnsi="Times New Roman" w:cs="Times New Roman"/>
          <w:b/>
          <w:color w:val="2A7B88"/>
          <w:sz w:val="28"/>
          <w:szCs w:val="28"/>
        </w:rPr>
      </w:pPr>
      <w:r w:rsidRPr="005543FB">
        <w:rPr>
          <w:rFonts w:ascii="Times New Roman" w:hAnsi="Times New Roman" w:cs="Times New Roman"/>
          <w:b/>
          <w:color w:val="2A7B88"/>
          <w:sz w:val="28"/>
          <w:szCs w:val="28"/>
        </w:rPr>
        <w:t>Clinical Experience</w:t>
      </w:r>
    </w:p>
    <w:p w14:paraId="4CB0440C" w14:textId="77777777" w:rsidR="001163C9" w:rsidRDefault="001163C9" w:rsidP="001163C9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1163C9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6B990CF" w14:textId="03A3BB84" w:rsidR="001163C9" w:rsidRPr="00DD5AC3" w:rsidRDefault="001163C9" w:rsidP="001163C9">
      <w:pPr>
        <w:numPr>
          <w:ilvl w:val="0"/>
          <w:numId w:val="2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DD5AC3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Psych: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Providence at De</w:t>
      </w:r>
      <w:r w:rsidR="00BC2C22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bookmarkStart w:id="1" w:name="_GoBack"/>
      <w:bookmarkEnd w:id="1"/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aul Center, Fall 2016</w:t>
      </w:r>
      <w:r w:rsidRPr="00DD5AC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US"/>
        </w:rPr>
        <w:t xml:space="preserve"> </w:t>
      </w:r>
    </w:p>
    <w:p w14:paraId="591DF912" w14:textId="77777777" w:rsidR="001163C9" w:rsidRPr="00DD5AC3" w:rsidRDefault="001163C9" w:rsidP="001163C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DD5A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US"/>
        </w:rPr>
        <w:t>Med Surg/Maternal Health: </w:t>
      </w:r>
      <w:r w:rsidRPr="00DD5AC3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Baylor Scott &amp; White Hillcrest, Spring 2017</w:t>
      </w:r>
    </w:p>
    <w:p w14:paraId="3E1150B3" w14:textId="03EA9335" w:rsidR="001163C9" w:rsidRPr="001163C9" w:rsidRDefault="001163C9" w:rsidP="001163C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1163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US"/>
        </w:rPr>
        <w:t>Pediatrics:</w:t>
      </w:r>
      <w:r w:rsidRPr="001163C9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 Cooks Children's Medical Center, Fall 2017</w:t>
      </w:r>
    </w:p>
    <w:p w14:paraId="3951C662" w14:textId="0746805C" w:rsidR="001163C9" w:rsidRDefault="001163C9" w:rsidP="001163C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 w:rsidRPr="001163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US"/>
        </w:rPr>
        <w:t>Intensive Care/Leadership &amp; Nursing Management:</w:t>
      </w:r>
      <w:r w:rsidRPr="00DD5AC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US"/>
        </w:rPr>
        <w:t xml:space="preserve"> </w:t>
      </w:r>
      <w:r w:rsidRPr="001163C9"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  <w:t>Providence Hospital, Fall 2017</w:t>
      </w:r>
    </w:p>
    <w:p w14:paraId="36B6EB24" w14:textId="27D8A729" w:rsidR="00EB68F7" w:rsidRPr="005154EE" w:rsidRDefault="00A342DD" w:rsidP="001163C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3"/>
          <w:szCs w:val="23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US"/>
        </w:rPr>
        <w:t>Med Surg-Preceptorship</w:t>
      </w:r>
      <w:r w:rsidR="00F41D9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US"/>
        </w:rPr>
        <w:t xml:space="preserve">: </w:t>
      </w:r>
      <w:r w:rsidR="004D1894" w:rsidRPr="005154EE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US"/>
        </w:rPr>
        <w:t>Texas Health &amp; Resources Cleburne, Spring 2018</w:t>
      </w:r>
    </w:p>
    <w:p w14:paraId="0B5480B0" w14:textId="77777777" w:rsidR="001163C9" w:rsidRPr="00DD5AC3" w:rsidRDefault="001163C9" w:rsidP="001163C9">
      <w:pPr>
        <w:pStyle w:val="ListParagraph"/>
        <w:rPr>
          <w:color w:val="000000"/>
          <w:sz w:val="23"/>
          <w:szCs w:val="23"/>
        </w:rPr>
      </w:pPr>
    </w:p>
    <w:p w14:paraId="1F7CA01C" w14:textId="21CD800C" w:rsidR="002A096C" w:rsidRPr="009D5608" w:rsidRDefault="001163C9" w:rsidP="009D5608">
      <w:pPr>
        <w:pStyle w:val="ListParagraph"/>
        <w:numPr>
          <w:ilvl w:val="0"/>
          <w:numId w:val="30"/>
        </w:numPr>
        <w:rPr>
          <w:color w:val="000000"/>
          <w:sz w:val="23"/>
          <w:szCs w:val="23"/>
        </w:rPr>
      </w:pPr>
      <w:r w:rsidRPr="009D5608">
        <w:rPr>
          <w:color w:val="000000"/>
          <w:sz w:val="23"/>
          <w:szCs w:val="23"/>
        </w:rPr>
        <w:t xml:space="preserve">Proficient in EMR documentation in Epic </w:t>
      </w:r>
    </w:p>
    <w:p w14:paraId="2BDE9846" w14:textId="1022BB6B" w:rsidR="001163C9" w:rsidRPr="00DD5AC3" w:rsidRDefault="001163C9" w:rsidP="002A096C">
      <w:pPr>
        <w:pStyle w:val="ListParagraph"/>
        <w:numPr>
          <w:ilvl w:val="0"/>
          <w:numId w:val="27"/>
        </w:numPr>
        <w:rPr>
          <w:color w:val="000000"/>
          <w:sz w:val="23"/>
          <w:szCs w:val="23"/>
        </w:rPr>
      </w:pPr>
      <w:r w:rsidRPr="00DD5AC3">
        <w:rPr>
          <w:color w:val="000000"/>
          <w:sz w:val="23"/>
          <w:szCs w:val="23"/>
        </w:rPr>
        <w:t>Clinically competent in performing procedures, administering meds, and assessing patient</w:t>
      </w:r>
    </w:p>
    <w:p w14:paraId="15848FDF" w14:textId="77777777" w:rsidR="001163C9" w:rsidRPr="00DD5AC3" w:rsidRDefault="001163C9" w:rsidP="001163C9">
      <w:pPr>
        <w:pStyle w:val="ListParagraph"/>
        <w:numPr>
          <w:ilvl w:val="0"/>
          <w:numId w:val="27"/>
        </w:numPr>
        <w:rPr>
          <w:color w:val="000000"/>
          <w:sz w:val="23"/>
          <w:szCs w:val="23"/>
        </w:rPr>
      </w:pPr>
      <w:r w:rsidRPr="00DD5AC3">
        <w:rPr>
          <w:color w:val="000000"/>
          <w:sz w:val="23"/>
          <w:szCs w:val="23"/>
        </w:rPr>
        <w:t>Trained in culturally competent and age appropriate care</w:t>
      </w:r>
    </w:p>
    <w:p w14:paraId="19901AB5" w14:textId="77777777" w:rsidR="001163C9" w:rsidRPr="00DD5AC3" w:rsidRDefault="001163C9" w:rsidP="001163C9">
      <w:pPr>
        <w:pStyle w:val="ListParagraph"/>
        <w:numPr>
          <w:ilvl w:val="0"/>
          <w:numId w:val="27"/>
        </w:numPr>
        <w:rPr>
          <w:color w:val="000000"/>
          <w:sz w:val="23"/>
          <w:szCs w:val="23"/>
        </w:rPr>
      </w:pPr>
      <w:r w:rsidRPr="00DD5AC3">
        <w:rPr>
          <w:color w:val="000000"/>
          <w:sz w:val="23"/>
          <w:szCs w:val="23"/>
        </w:rPr>
        <w:t>Experienced at developing plan of care to reflect identified needs and expected outcomes</w:t>
      </w:r>
    </w:p>
    <w:p w14:paraId="485D4A2D" w14:textId="77777777" w:rsidR="001163C9" w:rsidRPr="00DD5AC3" w:rsidRDefault="001163C9" w:rsidP="001163C9">
      <w:pPr>
        <w:pStyle w:val="ListParagraph"/>
        <w:numPr>
          <w:ilvl w:val="0"/>
          <w:numId w:val="27"/>
        </w:numPr>
        <w:rPr>
          <w:color w:val="000000"/>
          <w:sz w:val="23"/>
          <w:szCs w:val="23"/>
        </w:rPr>
      </w:pPr>
      <w:r w:rsidRPr="00DD5AC3">
        <w:rPr>
          <w:color w:val="000000"/>
          <w:sz w:val="23"/>
          <w:szCs w:val="23"/>
        </w:rPr>
        <w:t>Practiced in purposeful hourly patient rounding </w:t>
      </w:r>
    </w:p>
    <w:p w14:paraId="32F16DB0" w14:textId="48973B45" w:rsidR="001163C9" w:rsidRPr="00DD5AC3" w:rsidRDefault="001163C9" w:rsidP="002A096C">
      <w:pPr>
        <w:pStyle w:val="ListParagraph"/>
        <w:numPr>
          <w:ilvl w:val="0"/>
          <w:numId w:val="27"/>
        </w:numPr>
        <w:rPr>
          <w:color w:val="000000"/>
          <w:sz w:val="23"/>
          <w:szCs w:val="23"/>
        </w:rPr>
        <w:sectPr w:rsidR="001163C9" w:rsidRPr="00DD5AC3" w:rsidSect="001163C9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DD5AC3">
        <w:rPr>
          <w:color w:val="000000"/>
          <w:sz w:val="23"/>
          <w:szCs w:val="23"/>
        </w:rPr>
        <w:t>Served as Charge Nurse with Leadership Rotation; attended management hudd</w:t>
      </w:r>
      <w:r w:rsidR="002A096C" w:rsidRPr="00DD5AC3">
        <w:rPr>
          <w:color w:val="000000"/>
          <w:sz w:val="23"/>
          <w:szCs w:val="23"/>
        </w:rPr>
        <w:t>l</w:t>
      </w:r>
      <w:r w:rsidR="00DD5AC3">
        <w:rPr>
          <w:color w:val="000000"/>
          <w:sz w:val="23"/>
          <w:szCs w:val="23"/>
        </w:rPr>
        <w:t>e</w:t>
      </w:r>
    </w:p>
    <w:p w14:paraId="091A96BE" w14:textId="77777777" w:rsidR="002A096C" w:rsidRPr="005543FB" w:rsidRDefault="002A096C" w:rsidP="002A096C">
      <w:pPr>
        <w:pStyle w:val="Heading1"/>
        <w:rPr>
          <w:rFonts w:ascii="Times New Roman" w:hAnsi="Times New Roman" w:cs="Times New Roman"/>
          <w:color w:val="2A7B88"/>
        </w:rPr>
      </w:pPr>
      <w:r w:rsidRPr="005543FB">
        <w:rPr>
          <w:rFonts w:ascii="Times New Roman" w:hAnsi="Times New Roman" w:cs="Times New Roman"/>
          <w:color w:val="2A7B88"/>
        </w:rPr>
        <w:t>Work Experience</w:t>
      </w:r>
    </w:p>
    <w:p w14:paraId="5C159C90" w14:textId="23DA33A3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LPN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, First Call/</w:t>
      </w:r>
      <w:proofErr w:type="spellStart"/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CareStaf</w:t>
      </w:r>
      <w:proofErr w:type="spellEnd"/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Healthcare Agency - Dallas, TX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02/15-present                                                                        </w:t>
      </w:r>
    </w:p>
    <w:p w14:paraId="44241A3A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380EFBB6" w14:textId="3412EBD1" w:rsidR="002A096C" w:rsidRPr="00DD5AC3" w:rsidRDefault="002A096C" w:rsidP="00DC533B">
      <w:pPr>
        <w:widowControl w:val="0"/>
        <w:tabs>
          <w:tab w:val="left" w:pos="720"/>
          <w:tab w:val="left" w:pos="6990"/>
          <w:tab w:val="left" w:pos="8625"/>
        </w:tabs>
        <w:overflowPunct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F</w:t>
      </w: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ield/Office Service Coordinator</w:t>
      </w:r>
      <w:r w:rsidRPr="00DD5AC3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,</w:t>
      </w: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Centene Corporation - Dallas, TX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533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04/15-10/15</w:t>
      </w:r>
    </w:p>
    <w:p w14:paraId="31DB4A63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Completed home visits and telephonic state mandated health assessments, identified risk barriers and initiated waiver request for STAR+PLUS MMP members.</w:t>
      </w:r>
    </w:p>
    <w:p w14:paraId="44C18691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Served as liaison between patient/member and appropriate disciplines.</w:t>
      </w:r>
    </w:p>
    <w:p w14:paraId="4F5430E8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Coordinated with community resources to provide durable medical equipment; long term services and supports to members.</w:t>
      </w:r>
    </w:p>
    <w:p w14:paraId="6BE51204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Scheduled daily nursing visits in client’s home providing Medicaid/Medicare services according to care plan. </w:t>
      </w:r>
    </w:p>
    <w:p w14:paraId="4DF10635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Familiar with Medicare and Medicaid Regulations, Waiver Services, Medicaid Recovery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lastRenderedPageBreak/>
        <w:t>Estate Program.</w:t>
      </w:r>
    </w:p>
    <w:p w14:paraId="328808AE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Obtained information required to initiate and/or complete authorization process for new LTSS requests.</w:t>
      </w:r>
    </w:p>
    <w:p w14:paraId="27C1C47E" w14:textId="2F29ED39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Scheduled, cancelled appointments and followed up with patient/member needs and post discharge planning</w:t>
      </w:r>
      <w:r w:rsidR="002205F0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4F9BE1FA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Obtained and coded ICD-9/10 diagnosis; verified patient insurance and eligibility for services or treatment.</w:t>
      </w: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</w:p>
    <w:p w14:paraId="2A39033F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683E500A" w14:textId="6C0AD568" w:rsidR="002A096C" w:rsidRPr="00DD5AC3" w:rsidRDefault="002A096C" w:rsidP="002A096C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LVN</w:t>
      </w:r>
      <w:r w:rsidRPr="00DD5AC3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,</w:t>
      </w: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Dallas Veteran’s Hospital (medical surgical unit)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Dallas, TX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</w:t>
      </w:r>
      <w:r w:rsid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08/13-04/15</w:t>
      </w:r>
    </w:p>
    <w:p w14:paraId="39918CC4" w14:textId="63F2F199" w:rsidR="002A096C" w:rsidRPr="00DD5AC3" w:rsidRDefault="002A096C" w:rsidP="002A096C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LVN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Reliant Rehabilitation Hospital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(acute inpatient rehab unit)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-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Fort Worth, TX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</w:t>
      </w:r>
      <w:r w:rsid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10/10-10/13</w:t>
      </w:r>
    </w:p>
    <w:p w14:paraId="1FD1FBB8" w14:textId="1DA43EF9" w:rsidR="002A096C" w:rsidRPr="00DD5AC3" w:rsidRDefault="002A096C" w:rsidP="002A096C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LVN Advanced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JPS Health Network (specialty outpatient clinics)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Fort Worth, TX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</w:t>
      </w:r>
      <w:r w:rsid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08/08-04/10</w:t>
      </w:r>
    </w:p>
    <w:p w14:paraId="55B28461" w14:textId="6B16B108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LPN/MDS Coordinator</w:t>
      </w:r>
      <w:r w:rsidR="00DD5AC3" w:rsidRPr="00DD5AC3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,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Alexian Bros Lansdowne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St. Louis, MO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01/08-08/08 </w:t>
      </w:r>
    </w:p>
    <w:p w14:paraId="3C8D6278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17075848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Knowledge of MDI/Familiar with Medicare and Medicaid Regulations, and FIM scores.</w:t>
      </w:r>
    </w:p>
    <w:p w14:paraId="0FD28EF6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Coordinated, scheduled, and completed updated MDS, RAPS and care plans according to facility and regulatory standards for long-term care residents.</w:t>
      </w:r>
    </w:p>
    <w:p w14:paraId="1BC32DD0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29C1521D" w14:textId="6ACDD0F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LPN/Charge Nurse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Nazareth Living Center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St. Louis, MO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06/06-10/07</w:t>
      </w:r>
    </w:p>
    <w:p w14:paraId="7877FC4C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2E16E0AD" w14:textId="77FC0346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LPN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Intrepid Nurses Agency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St. Louis, MO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05/06-11/07                                                               </w:t>
      </w:r>
    </w:p>
    <w:p w14:paraId="3EB62A6F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6D86B924" w14:textId="55582568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Field LPN/Intake Coordinator</w:t>
      </w:r>
      <w:r w:rsidR="00DD5AC3" w:rsidRPr="00DD5AC3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,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Pyramid Home Health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St. Louis, MO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07/01-02/06 </w:t>
      </w:r>
    </w:p>
    <w:p w14:paraId="64798B98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25ED2741" w14:textId="77777777" w:rsidR="002A096C" w:rsidRPr="00DD5AC3" w:rsidRDefault="002A096C" w:rsidP="002A096C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Scheduled daily nursing visits in client’s home providing Medicaid/Medicare services according to care plan. </w:t>
      </w:r>
    </w:p>
    <w:p w14:paraId="1607A4B5" w14:textId="77777777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3E468128" w14:textId="23F44ACA" w:rsidR="002A096C" w:rsidRPr="00DD5AC3" w:rsidRDefault="002A096C" w:rsidP="002A096C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D5AC3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LPN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DD5AC3" w:rsidRPr="00DD5AC3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>St Joseph’s Hospital of Kirkwood (medical surgical unit)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-</w:t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St. Louis,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MO </w:t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D5AC3"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DD5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07/00-07/01 </w:t>
      </w:r>
    </w:p>
    <w:bookmarkStart w:id="2" w:name="_Hlk502147917"/>
    <w:p w14:paraId="36DAAF84" w14:textId="77777777" w:rsidR="00962E99" w:rsidRPr="005543FB" w:rsidRDefault="0098689E" w:rsidP="00962E99">
      <w:pPr>
        <w:pStyle w:val="Heading1"/>
        <w:rPr>
          <w:rFonts w:ascii="Times New Roman" w:hAnsi="Times New Roman" w:cs="Times New Roman"/>
          <w:color w:val="2A7B88"/>
        </w:rPr>
      </w:pPr>
      <w:sdt>
        <w:sdtPr>
          <w:rPr>
            <w:rFonts w:ascii="Times New Roman" w:hAnsi="Times New Roman" w:cs="Times New Roman"/>
            <w:color w:val="2A7B88"/>
          </w:rPr>
          <w:alias w:val="Skills &amp; Abilities:"/>
          <w:tag w:val="Skills &amp; Abilities:"/>
          <w:id w:val="258648702"/>
          <w:placeholder>
            <w:docPart w:val="2036BD7279F74799B57A43FC9A167C02"/>
          </w:placeholder>
          <w:temporary/>
          <w:showingPlcHdr/>
          <w15:appearance w15:val="hidden"/>
        </w:sdtPr>
        <w:sdtEndPr/>
        <w:sdtContent>
          <w:r w:rsidR="00962E99" w:rsidRPr="005543FB">
            <w:rPr>
              <w:rFonts w:ascii="Times New Roman" w:hAnsi="Times New Roman" w:cs="Times New Roman"/>
              <w:color w:val="2A7B88"/>
            </w:rPr>
            <w:t>Skills &amp; Abilities</w:t>
          </w:r>
        </w:sdtContent>
      </w:sdt>
      <w:bookmarkEnd w:id="2"/>
    </w:p>
    <w:p w14:paraId="7E8C22E1" w14:textId="77777777" w:rsidR="00962E99" w:rsidRPr="00962E99" w:rsidRDefault="00962E99" w:rsidP="00962E99">
      <w:pPr>
        <w:pStyle w:val="Heading1"/>
        <w:ind w:firstLine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61232053" w14:textId="77777777" w:rsidR="00962E99" w:rsidRPr="005543FB" w:rsidRDefault="00962E99" w:rsidP="0047077C">
      <w:pPr>
        <w:pStyle w:val="Heading1"/>
        <w:numPr>
          <w:ilvl w:val="0"/>
          <w:numId w:val="25"/>
        </w:numPr>
        <w:spacing w:before="0" w:after="0"/>
        <w:rPr>
          <w:rFonts w:ascii="Times New Roman" w:eastAsia="Times New Roman" w:hAnsi="Times New Roman" w:cs="Times New Roman"/>
          <w:b w:val="0"/>
          <w:color w:val="auto"/>
          <w:sz w:val="23"/>
          <w:szCs w:val="23"/>
        </w:rPr>
      </w:pPr>
      <w:r w:rsidRPr="005543FB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Highly motivated to achieve personal and organizational goals.</w:t>
      </w:r>
    </w:p>
    <w:p w14:paraId="1F066E22" w14:textId="267818A7" w:rsidR="00962E99" w:rsidRPr="005543FB" w:rsidRDefault="007E6E11" w:rsidP="0047077C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W</w:t>
      </w:r>
      <w:r w:rsidR="00962E9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ork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ed</w:t>
      </w:r>
      <w:r w:rsidR="00962E9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independently and collaboratively with all members of the interdisciplinary team.</w:t>
      </w:r>
    </w:p>
    <w:p w14:paraId="54BBC280" w14:textId="6941D080" w:rsidR="00962E99" w:rsidRPr="005543FB" w:rsidRDefault="00962E99" w:rsidP="0047077C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Recognized for initiative, self-direction, attention to detail</w:t>
      </w:r>
      <w:r w:rsidR="003D2DCD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and ability to thoroughly perform multi-tasks; compl</w:t>
      </w:r>
      <w:r w:rsidR="007E6E11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ied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with policies and procedur</w:t>
      </w:r>
      <w:r w:rsidR="0006682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e</w:t>
      </w:r>
      <w:r w:rsidR="007E6E11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42219286" w14:textId="0F9C9605" w:rsidR="00962E99" w:rsidRPr="005543FB" w:rsidRDefault="00962E99" w:rsidP="00962E99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Excellent interpersonal</w:t>
      </w:r>
      <w:r w:rsidR="0006682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verbal and written communications, organizational, </w:t>
      </w:r>
      <w:r w:rsidR="0006682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problem-solving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coordinating, data entry, decision making, and leadership skills.</w:t>
      </w:r>
    </w:p>
    <w:p w14:paraId="1CFEF958" w14:textId="2463C3CC" w:rsidR="00962E99" w:rsidRPr="005543FB" w:rsidRDefault="00962E99" w:rsidP="00962E99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Computer capabilities include</w:t>
      </w:r>
      <w:r w:rsidR="0006682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Microsoft office/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E</w:t>
      </w:r>
      <w:r w:rsidR="00066829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MR 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on multiple health data systems. </w:t>
      </w:r>
    </w:p>
    <w:p w14:paraId="4F36706D" w14:textId="77777777" w:rsidR="001C392A" w:rsidRPr="005543FB" w:rsidRDefault="001C392A" w:rsidP="001C392A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Trained, delegated, and supervised other staff in delivering patient care.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</w:p>
    <w:p w14:paraId="7683F756" w14:textId="6FE56270" w:rsidR="001C392A" w:rsidRPr="005543FB" w:rsidRDefault="001C392A" w:rsidP="001C392A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Documented pertinent </w:t>
      </w:r>
      <w:r w:rsidR="005543FB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patient 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information</w:t>
      </w:r>
      <w:r w:rsidR="005543FB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and indexed-abstract patient data from EMR.</w:t>
      </w:r>
    </w:p>
    <w:p w14:paraId="3FB4941B" w14:textId="77777777" w:rsidR="001C392A" w:rsidRPr="005543FB" w:rsidRDefault="001C392A" w:rsidP="001C392A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Educated and triaged patient/member/family on medication and disease management. </w:t>
      </w:r>
    </w:p>
    <w:p w14:paraId="7EE4DD54" w14:textId="547BC48E" w:rsidR="00224218" w:rsidRPr="005543FB" w:rsidRDefault="00681B4F" w:rsidP="005543FB">
      <w:pPr>
        <w:widowControl w:val="0"/>
        <w:numPr>
          <w:ilvl w:val="0"/>
          <w:numId w:val="25"/>
        </w:numPr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P</w:t>
      </w:r>
      <w:r w:rsidR="001C392A" w:rsidRPr="005543FB">
        <w:rPr>
          <w:rFonts w:ascii="Times New Roman" w:hAnsi="Times New Roman" w:cs="Times New Roman"/>
          <w:color w:val="000000" w:themeColor="text1"/>
          <w:sz w:val="23"/>
          <w:szCs w:val="23"/>
        </w:rPr>
        <w:t>rovided direct patient care in a variety of healthcare settings including hospitals (oncology, med-surgical and rehab units), ambulatory/family medicine/specialty clinics, nursing homes (skilled-rehab units), assisted living, and home health/hospice.</w:t>
      </w:r>
    </w:p>
    <w:p w14:paraId="746463CF" w14:textId="617563AC" w:rsidR="005543FB" w:rsidRPr="005543FB" w:rsidRDefault="005543FB" w:rsidP="00224218">
      <w:pPr>
        <w:pStyle w:val="Heading1"/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</w:pPr>
      <w:r w:rsidRPr="005543FB">
        <w:rPr>
          <w:rFonts w:ascii="Times New Roman" w:hAnsi="Times New Roman" w:cs="Times New Roman"/>
          <w:color w:val="2A7B88"/>
          <w:szCs w:val="28"/>
        </w:rPr>
        <w:t>References</w:t>
      </w:r>
      <w:r w:rsidRPr="005543F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- </w:t>
      </w:r>
      <w:r w:rsidRPr="005543FB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Available upon request</w:t>
      </w:r>
    </w:p>
    <w:p w14:paraId="3D195601" w14:textId="77777777" w:rsidR="00681B4F" w:rsidRPr="00681B4F" w:rsidRDefault="00681B4F" w:rsidP="00681B4F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52D59" w14:textId="77777777" w:rsidR="007803D5" w:rsidRPr="00681B4F" w:rsidRDefault="007803D5" w:rsidP="007803D5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A95FA9" w14:textId="77777777" w:rsidR="007803D5" w:rsidRPr="00DF07E7" w:rsidRDefault="007803D5" w:rsidP="007803D5">
      <w:pPr>
        <w:widowControl w:val="0"/>
        <w:overflowPunct w:val="0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</w:p>
    <w:p w14:paraId="49C7B64D" w14:textId="77777777" w:rsidR="007803D5" w:rsidRPr="00DF07E7" w:rsidRDefault="007803D5" w:rsidP="007803D5">
      <w:pPr>
        <w:pStyle w:val="Heading1"/>
        <w:rPr>
          <w:color w:val="000000" w:themeColor="text1"/>
        </w:rPr>
      </w:pPr>
    </w:p>
    <w:p w14:paraId="0DA994FF" w14:textId="77777777" w:rsidR="007803D5" w:rsidRPr="001B29CF" w:rsidRDefault="007803D5" w:rsidP="007803D5">
      <w:pPr>
        <w:pStyle w:val="Heading2"/>
      </w:pPr>
    </w:p>
    <w:p w14:paraId="3DC5B921" w14:textId="77777777" w:rsidR="007803D5" w:rsidRPr="009968AA" w:rsidRDefault="007803D5" w:rsidP="00D42BE0">
      <w:pPr>
        <w:widowControl w:val="0"/>
        <w:tabs>
          <w:tab w:val="left" w:pos="720"/>
          <w:tab w:val="left" w:pos="6990"/>
        </w:tabs>
        <w:overflowPunct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55BED32" w14:textId="77777777" w:rsidR="006270A9" w:rsidRPr="00DF07E7" w:rsidRDefault="006270A9">
      <w:pPr>
        <w:pStyle w:val="Heading1"/>
        <w:rPr>
          <w:color w:val="000000" w:themeColor="text1"/>
        </w:rPr>
      </w:pPr>
    </w:p>
    <w:p w14:paraId="12A77893" w14:textId="77777777" w:rsidR="001B29CF" w:rsidRPr="001B29CF" w:rsidRDefault="001B29CF" w:rsidP="00DF07E7">
      <w:pPr>
        <w:pStyle w:val="Heading2"/>
      </w:pPr>
    </w:p>
    <w:sectPr w:rsidR="001B29CF" w:rsidRPr="001B29CF" w:rsidSect="001163C9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298BF" w14:textId="77777777" w:rsidR="00D83867" w:rsidRDefault="00D83867">
      <w:pPr>
        <w:spacing w:after="0"/>
      </w:pPr>
      <w:r>
        <w:separator/>
      </w:r>
    </w:p>
  </w:endnote>
  <w:endnote w:type="continuationSeparator" w:id="0">
    <w:p w14:paraId="3C6104CF" w14:textId="77777777" w:rsidR="00D83867" w:rsidRDefault="00D83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8BED4" w14:textId="7163EE73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05F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A9AF" w14:textId="77777777" w:rsidR="00D83867" w:rsidRDefault="00D83867">
      <w:pPr>
        <w:spacing w:after="0"/>
      </w:pPr>
      <w:r>
        <w:separator/>
      </w:r>
    </w:p>
  </w:footnote>
  <w:footnote w:type="continuationSeparator" w:id="0">
    <w:p w14:paraId="6FF6E78A" w14:textId="77777777" w:rsidR="00D83867" w:rsidRDefault="00D838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FC1FE9"/>
    <w:multiLevelType w:val="hybridMultilevel"/>
    <w:tmpl w:val="D82E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7368F1"/>
    <w:multiLevelType w:val="hybridMultilevel"/>
    <w:tmpl w:val="5DBC62B4"/>
    <w:lvl w:ilvl="0" w:tplc="8F02B616">
      <w:start w:val="118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9CC2064"/>
    <w:multiLevelType w:val="hybridMultilevel"/>
    <w:tmpl w:val="A5F08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91BC2"/>
    <w:multiLevelType w:val="hybridMultilevel"/>
    <w:tmpl w:val="C3D09BE0"/>
    <w:lvl w:ilvl="0" w:tplc="8F02B616">
      <w:start w:val="118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/>
        <w:bCs/>
        <w:sz w:val="24"/>
        <w:szCs w:val="24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E72AD4"/>
    <w:multiLevelType w:val="hybridMultilevel"/>
    <w:tmpl w:val="78DE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CE26B5"/>
    <w:multiLevelType w:val="hybridMultilevel"/>
    <w:tmpl w:val="5F8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46250"/>
    <w:multiLevelType w:val="multilevel"/>
    <w:tmpl w:val="D71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9"/>
  </w:num>
  <w:num w:numId="18">
    <w:abstractNumId w:val="10"/>
  </w:num>
  <w:num w:numId="19">
    <w:abstractNumId w:val="26"/>
  </w:num>
  <w:num w:numId="20">
    <w:abstractNumId w:val="22"/>
  </w:num>
  <w:num w:numId="21">
    <w:abstractNumId w:val="11"/>
  </w:num>
  <w:num w:numId="22">
    <w:abstractNumId w:val="17"/>
  </w:num>
  <w:num w:numId="23">
    <w:abstractNumId w:val="25"/>
  </w:num>
  <w:num w:numId="24">
    <w:abstractNumId w:val="12"/>
  </w:num>
  <w:num w:numId="25">
    <w:abstractNumId w:val="18"/>
  </w:num>
  <w:num w:numId="26">
    <w:abstractNumId w:val="14"/>
  </w:num>
  <w:num w:numId="27">
    <w:abstractNumId w:val="24"/>
  </w:num>
  <w:num w:numId="28">
    <w:abstractNumId w:val="23"/>
  </w:num>
  <w:num w:numId="29">
    <w:abstractNumId w:val="1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96A"/>
    <w:rsid w:val="00066829"/>
    <w:rsid w:val="00094121"/>
    <w:rsid w:val="000A4F59"/>
    <w:rsid w:val="000F260D"/>
    <w:rsid w:val="001163C9"/>
    <w:rsid w:val="00141A4C"/>
    <w:rsid w:val="001B29CF"/>
    <w:rsid w:val="001C392A"/>
    <w:rsid w:val="001F2980"/>
    <w:rsid w:val="002205F0"/>
    <w:rsid w:val="00224218"/>
    <w:rsid w:val="00226D89"/>
    <w:rsid w:val="0025797F"/>
    <w:rsid w:val="00266994"/>
    <w:rsid w:val="0028220F"/>
    <w:rsid w:val="00290A62"/>
    <w:rsid w:val="002A096C"/>
    <w:rsid w:val="00356C14"/>
    <w:rsid w:val="003640B8"/>
    <w:rsid w:val="0037497F"/>
    <w:rsid w:val="003D2DCD"/>
    <w:rsid w:val="004659D1"/>
    <w:rsid w:val="0047077C"/>
    <w:rsid w:val="004D1894"/>
    <w:rsid w:val="005154EE"/>
    <w:rsid w:val="005543FB"/>
    <w:rsid w:val="005A3886"/>
    <w:rsid w:val="005A6859"/>
    <w:rsid w:val="005C5B58"/>
    <w:rsid w:val="00617B26"/>
    <w:rsid w:val="006270A9"/>
    <w:rsid w:val="00675956"/>
    <w:rsid w:val="00681034"/>
    <w:rsid w:val="00681B4F"/>
    <w:rsid w:val="006E534D"/>
    <w:rsid w:val="007803D5"/>
    <w:rsid w:val="007E6E11"/>
    <w:rsid w:val="008019A6"/>
    <w:rsid w:val="00816216"/>
    <w:rsid w:val="00861D96"/>
    <w:rsid w:val="0087734B"/>
    <w:rsid w:val="00962E99"/>
    <w:rsid w:val="009D5608"/>
    <w:rsid w:val="009D5933"/>
    <w:rsid w:val="00A342DD"/>
    <w:rsid w:val="00A53F05"/>
    <w:rsid w:val="00B607D6"/>
    <w:rsid w:val="00BC2C22"/>
    <w:rsid w:val="00BD4F3C"/>
    <w:rsid w:val="00BD768D"/>
    <w:rsid w:val="00C61F8E"/>
    <w:rsid w:val="00C74654"/>
    <w:rsid w:val="00CB1955"/>
    <w:rsid w:val="00D33C36"/>
    <w:rsid w:val="00D33D2E"/>
    <w:rsid w:val="00D40566"/>
    <w:rsid w:val="00D42BE0"/>
    <w:rsid w:val="00D83867"/>
    <w:rsid w:val="00D94C14"/>
    <w:rsid w:val="00DC533B"/>
    <w:rsid w:val="00DD5AC3"/>
    <w:rsid w:val="00DF07E7"/>
    <w:rsid w:val="00E81373"/>
    <w:rsid w:val="00E83E4B"/>
    <w:rsid w:val="00EA13A7"/>
    <w:rsid w:val="00EB68F7"/>
    <w:rsid w:val="00ED5308"/>
    <w:rsid w:val="00EF05BF"/>
    <w:rsid w:val="00F03FE8"/>
    <w:rsid w:val="00F2396A"/>
    <w:rsid w:val="00F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84D0D5"/>
  <w15:chartTrackingRefBased/>
  <w15:docId w15:val="{FC38CDAF-E408-4EFF-9FBE-7F2B452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92A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DF07E7"/>
    <w:pPr>
      <w:widowControl w:val="0"/>
      <w:overflowPunct w:val="0"/>
      <w:autoSpaceDE w:val="0"/>
      <w:autoSpaceDN w:val="0"/>
      <w:adjustRightInd w:val="0"/>
      <w:spacing w:after="0"/>
      <w:ind w:left="720"/>
      <w:contextualSpacing/>
    </w:pPr>
    <w:rPr>
      <w:rFonts w:ascii="Times New Roman" w:eastAsia="Times New Roman" w:hAnsi="Times New Roman" w:cs="Times New Roman"/>
      <w:color w:val="auto"/>
      <w:kern w:val="28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ha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A80BEFE1C7401CB8C7C92BBF59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E677-2BC9-46F7-9EF4-71CECB8A17D2}"/>
      </w:docPartPr>
      <w:docPartBody>
        <w:p w:rsidR="00685485" w:rsidRDefault="00DA3DF5">
          <w:pPr>
            <w:pStyle w:val="41A80BEFE1C7401CB8C7C92BBF5904E6"/>
          </w:pPr>
          <w:r>
            <w:t>Objective</w:t>
          </w:r>
        </w:p>
      </w:docPartBody>
    </w:docPart>
    <w:docPart>
      <w:docPartPr>
        <w:name w:val="302691AEC29B4F2EB0444DF2530A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A47F-FFB7-4DD6-9962-ABF98E715FC1}"/>
      </w:docPartPr>
      <w:docPartBody>
        <w:p w:rsidR="00685485" w:rsidRDefault="00DA3DF5" w:rsidP="00DA3DF5">
          <w:pPr>
            <w:pStyle w:val="302691AEC29B4F2EB0444DF2530A420A"/>
          </w:pPr>
          <w:r>
            <w:t>Education</w:t>
          </w:r>
        </w:p>
      </w:docPartBody>
    </w:docPart>
    <w:docPart>
      <w:docPartPr>
        <w:name w:val="2036BD7279F74799B57A43FC9A16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E0BF8-8592-46D7-B04D-3FC0C62C2A5E}"/>
      </w:docPartPr>
      <w:docPartBody>
        <w:p w:rsidR="00685485" w:rsidRDefault="00DA3DF5" w:rsidP="00DA3DF5">
          <w:pPr>
            <w:pStyle w:val="2036BD7279F74799B57A43FC9A167C02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DF5"/>
    <w:rsid w:val="00010072"/>
    <w:rsid w:val="005B2EF6"/>
    <w:rsid w:val="00685485"/>
    <w:rsid w:val="00DA3DF5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986F174A84FAB9FC67C411DBFCD09">
    <w:name w:val="E46986F174A84FAB9FC67C411DBFCD09"/>
  </w:style>
  <w:style w:type="paragraph" w:customStyle="1" w:styleId="F60CDA1712BA447FBBC86FFE3B799F95">
    <w:name w:val="F60CDA1712BA447FBBC86FFE3B799F95"/>
  </w:style>
  <w:style w:type="paragraph" w:customStyle="1" w:styleId="89D29DD7A6E044578822DD7A0C1F8771">
    <w:name w:val="89D29DD7A6E044578822DD7A0C1F8771"/>
  </w:style>
  <w:style w:type="paragraph" w:customStyle="1" w:styleId="26F6CCF89CF34F9788458513C8D838E0">
    <w:name w:val="26F6CCF89CF34F9788458513C8D838E0"/>
  </w:style>
  <w:style w:type="paragraph" w:customStyle="1" w:styleId="41A80BEFE1C7401CB8C7C92BBF5904E6">
    <w:name w:val="41A80BEFE1C7401CB8C7C92BBF5904E6"/>
  </w:style>
  <w:style w:type="paragraph" w:customStyle="1" w:styleId="BD504EC30E094FA3BA992E5DEA967883">
    <w:name w:val="BD504EC30E094FA3BA992E5DEA967883"/>
  </w:style>
  <w:style w:type="paragraph" w:customStyle="1" w:styleId="939B595B90DD457D9365F7E548D6CE30">
    <w:name w:val="939B595B90DD457D9365F7E548D6CE30"/>
  </w:style>
  <w:style w:type="paragraph" w:customStyle="1" w:styleId="BE8E8480FF1A4E7CA432F140C13894AA">
    <w:name w:val="BE8E8480FF1A4E7CA432F140C13894AA"/>
  </w:style>
  <w:style w:type="paragraph" w:customStyle="1" w:styleId="67A7FBCBEB1549B983674EA47ABF9474">
    <w:name w:val="67A7FBCBEB1549B983674EA47ABF9474"/>
  </w:style>
  <w:style w:type="paragraph" w:customStyle="1" w:styleId="8FD18422B39D415494BFA5A3ADA1D5E6">
    <w:name w:val="8FD18422B39D415494BFA5A3ADA1D5E6"/>
  </w:style>
  <w:style w:type="paragraph" w:customStyle="1" w:styleId="4643660884AE414D955A719CB687E536">
    <w:name w:val="4643660884AE414D955A719CB687E536"/>
  </w:style>
  <w:style w:type="paragraph" w:customStyle="1" w:styleId="632E8C186D26490B952D34D497B01A39">
    <w:name w:val="632E8C186D26490B952D34D497B01A39"/>
  </w:style>
  <w:style w:type="paragraph" w:customStyle="1" w:styleId="3427AC02FC7048C3B0C4D0658DAF8031">
    <w:name w:val="3427AC02FC7048C3B0C4D0658DAF8031"/>
  </w:style>
  <w:style w:type="paragraph" w:customStyle="1" w:styleId="E573991270DB43AFA313FDB05648E54D">
    <w:name w:val="E573991270DB43AFA313FDB05648E54D"/>
  </w:style>
  <w:style w:type="paragraph" w:customStyle="1" w:styleId="802955C792EC4E4E8B9874FB0189E32F">
    <w:name w:val="802955C792EC4E4E8B9874FB0189E32F"/>
  </w:style>
  <w:style w:type="paragraph" w:customStyle="1" w:styleId="DC1FECDCB06149EAAC7F3F87D1461763">
    <w:name w:val="DC1FECDCB06149EAAC7F3F87D1461763"/>
  </w:style>
  <w:style w:type="paragraph" w:customStyle="1" w:styleId="04BCEF3B188B493AA30EB9F0C761F976">
    <w:name w:val="04BCEF3B188B493AA30EB9F0C761F976"/>
  </w:style>
  <w:style w:type="paragraph" w:customStyle="1" w:styleId="6A3E150DB26842A686D1CFDF11347992">
    <w:name w:val="6A3E150DB26842A686D1CFDF11347992"/>
  </w:style>
  <w:style w:type="paragraph" w:customStyle="1" w:styleId="259C095EDEA4463A865D54CC4DF71453">
    <w:name w:val="259C095EDEA4463A865D54CC4DF71453"/>
  </w:style>
  <w:style w:type="paragraph" w:customStyle="1" w:styleId="B77BB53837004E0696AFB9FD0DB6FFE7">
    <w:name w:val="B77BB53837004E0696AFB9FD0DB6FFE7"/>
  </w:style>
  <w:style w:type="paragraph" w:customStyle="1" w:styleId="48A184060B7B4C45B7744803B4C8DA14">
    <w:name w:val="48A184060B7B4C45B7744803B4C8DA14"/>
  </w:style>
  <w:style w:type="paragraph" w:customStyle="1" w:styleId="93B1DB9DD4F24CEFA5FAED066EF41445">
    <w:name w:val="93B1DB9DD4F24CEFA5FAED066EF41445"/>
  </w:style>
  <w:style w:type="paragraph" w:customStyle="1" w:styleId="D927D249ACD74448AF81D101882911CB">
    <w:name w:val="D927D249ACD74448AF81D101882911CB"/>
  </w:style>
  <w:style w:type="paragraph" w:customStyle="1" w:styleId="8A14B7E5920C4138A4B30A49BB7ED9BA">
    <w:name w:val="8A14B7E5920C4138A4B30A49BB7ED9BA"/>
  </w:style>
  <w:style w:type="paragraph" w:customStyle="1" w:styleId="12C8185274CE4015B7B3C3FC188E0F1A">
    <w:name w:val="12C8185274CE4015B7B3C3FC188E0F1A"/>
  </w:style>
  <w:style w:type="paragraph" w:customStyle="1" w:styleId="95F47BFF3E9A491A80BDAFD15E18F003">
    <w:name w:val="95F47BFF3E9A491A80BDAFD15E18F003"/>
  </w:style>
  <w:style w:type="paragraph" w:customStyle="1" w:styleId="16F98E81F85C41188EA7154D69B0C1AF">
    <w:name w:val="16F98E81F85C41188EA7154D69B0C1AF"/>
  </w:style>
  <w:style w:type="paragraph" w:customStyle="1" w:styleId="0C634C12B57C4CCFAA27232F67AF0308">
    <w:name w:val="0C634C12B57C4CCFAA27232F67AF0308"/>
  </w:style>
  <w:style w:type="paragraph" w:customStyle="1" w:styleId="68FD19B5B9FA4EED944EFA227674AB40">
    <w:name w:val="68FD19B5B9FA4EED944EFA227674AB40"/>
  </w:style>
  <w:style w:type="paragraph" w:customStyle="1" w:styleId="830725BD3B7A4E248F42625628404E69">
    <w:name w:val="830725BD3B7A4E248F42625628404E69"/>
  </w:style>
  <w:style w:type="paragraph" w:customStyle="1" w:styleId="6BFA6950AC294C7692717993B5C030CC">
    <w:name w:val="6BFA6950AC294C7692717993B5C030CC"/>
  </w:style>
  <w:style w:type="paragraph" w:customStyle="1" w:styleId="13EC38A402B5495E8AB7B905218FEF52">
    <w:name w:val="13EC38A402B5495E8AB7B905218FEF52"/>
  </w:style>
  <w:style w:type="paragraph" w:customStyle="1" w:styleId="A92DC38CE7BB4B01850F3066C0E944AF">
    <w:name w:val="A92DC38CE7BB4B01850F3066C0E944AF"/>
  </w:style>
  <w:style w:type="paragraph" w:customStyle="1" w:styleId="302691AEC29B4F2EB0444DF2530A420A">
    <w:name w:val="302691AEC29B4F2EB0444DF2530A420A"/>
    <w:rsid w:val="00DA3DF5"/>
  </w:style>
  <w:style w:type="paragraph" w:customStyle="1" w:styleId="8BEF50AB808D4A929CB1C6513E7611CE">
    <w:name w:val="8BEF50AB808D4A929CB1C6513E7611CE"/>
    <w:rsid w:val="00DA3DF5"/>
  </w:style>
  <w:style w:type="paragraph" w:customStyle="1" w:styleId="9C1DD06BE4F44748888F685C98138993">
    <w:name w:val="9C1DD06BE4F44748888F685C98138993"/>
    <w:rsid w:val="00DA3DF5"/>
  </w:style>
  <w:style w:type="paragraph" w:customStyle="1" w:styleId="CF6AB56C2C8A4C348CFB45CB25BBA0F4">
    <w:name w:val="CF6AB56C2C8A4C348CFB45CB25BBA0F4"/>
    <w:rsid w:val="00DA3DF5"/>
  </w:style>
  <w:style w:type="paragraph" w:customStyle="1" w:styleId="40BE57D98679455EA31D51E01601CD7C">
    <w:name w:val="40BE57D98679455EA31D51E01601CD7C"/>
    <w:rsid w:val="00DA3DF5"/>
  </w:style>
  <w:style w:type="paragraph" w:customStyle="1" w:styleId="2036BD7279F74799B57A43FC9A167C02">
    <w:name w:val="2036BD7279F74799B57A43FC9A167C02"/>
    <w:rsid w:val="00DA3DF5"/>
  </w:style>
  <w:style w:type="paragraph" w:customStyle="1" w:styleId="9D055A861D4B4AC197DDE803CF5420DD">
    <w:name w:val="9D055A861D4B4AC197DDE803CF5420DD"/>
    <w:rsid w:val="00F73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00D20-8D9E-4814-BB00-718116B6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Marshae Davis</dc:creator>
  <cp:keywords/>
  <cp:lastModifiedBy>Marshae Davis</cp:lastModifiedBy>
  <cp:revision>2</cp:revision>
  <cp:lastPrinted>2017-12-27T21:52:00Z</cp:lastPrinted>
  <dcterms:created xsi:type="dcterms:W3CDTF">2018-05-25T12:30:00Z</dcterms:created>
  <dcterms:modified xsi:type="dcterms:W3CDTF">2018-05-25T12:30:00Z</dcterms:modified>
  <cp:version/>
</cp:coreProperties>
</file>