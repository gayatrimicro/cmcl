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39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F301E" w:rsidRPr="00C85B2E" w:rsidTr="00BF301E">
        <w:tc>
          <w:tcPr>
            <w:tcW w:w="2500" w:type="pct"/>
          </w:tcPr>
          <w:sdt>
            <w:sdtPr>
              <w:rPr>
                <w:rFonts w:ascii="Times New Roman" w:hAnsi="Times New Roman"/>
                <w:szCs w:val="24"/>
              </w:rPr>
              <w:id w:val="26081749"/>
              <w:placeholder>
                <w:docPart w:val="A6405884869447E0A128C3A6EF71A38C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BF301E" w:rsidRPr="00C85B2E" w:rsidRDefault="00BF301E" w:rsidP="00BF301E">
                <w:pPr>
                  <w:pStyle w:val="Subsection"/>
                  <w:rPr>
                    <w:rFonts w:ascii="Times New Roman" w:hAnsi="Times New Roman"/>
                    <w:szCs w:val="24"/>
                  </w:rPr>
                </w:pPr>
                <w:proofErr w:type="spellStart"/>
                <w:r w:rsidRPr="00C85B2E">
                  <w:rPr>
                    <w:rFonts w:ascii="Times New Roman" w:hAnsi="Times New Roman"/>
                    <w:szCs w:val="24"/>
                  </w:rPr>
                  <w:t>Mavia</w:t>
                </w:r>
                <w:proofErr w:type="spellEnd"/>
                <w:r w:rsidRPr="00C85B2E">
                  <w:rPr>
                    <w:rFonts w:ascii="Times New Roman" w:hAnsi="Times New Roman"/>
                    <w:szCs w:val="24"/>
                  </w:rPr>
                  <w:t>, Maurice S RN, MSN</w:t>
                </w:r>
              </w:p>
            </w:sdtContent>
          </w:sdt>
          <w:p w:rsidR="00BF301E" w:rsidRPr="00C85B2E" w:rsidRDefault="00BF301E" w:rsidP="00BF301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85B2E">
              <w:rPr>
                <w:rFonts w:ascii="Times New Roman" w:hAnsi="Times New Roman"/>
                <w:sz w:val="24"/>
                <w:szCs w:val="24"/>
              </w:rPr>
              <w:t xml:space="preserve">219 Trevino </w:t>
            </w:r>
            <w:proofErr w:type="spellStart"/>
            <w:r w:rsidRPr="00C85B2E">
              <w:rPr>
                <w:rFonts w:ascii="Times New Roman" w:hAnsi="Times New Roman"/>
                <w:sz w:val="24"/>
                <w:szCs w:val="24"/>
              </w:rPr>
              <w:t>trl</w:t>
            </w:r>
            <w:proofErr w:type="spellEnd"/>
            <w:r w:rsidRPr="00C85B2E">
              <w:rPr>
                <w:rFonts w:ascii="Times New Roman" w:hAnsi="Times New Roman"/>
                <w:sz w:val="24"/>
                <w:szCs w:val="24"/>
              </w:rPr>
              <w:t xml:space="preserve"> Lancaster, TX 76133</w:t>
            </w:r>
          </w:p>
          <w:p w:rsidR="00BF301E" w:rsidRPr="00C85B2E" w:rsidRDefault="00BF301E" w:rsidP="00BF301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85B2E">
              <w:rPr>
                <w:rFonts w:ascii="Times New Roman" w:hAnsi="Times New Roman"/>
                <w:sz w:val="24"/>
                <w:szCs w:val="24"/>
              </w:rPr>
              <w:t>Phone # 8177195012 Email address mauricemavia@yahoo.com</w:t>
            </w:r>
          </w:p>
          <w:p w:rsidR="00BF301E" w:rsidRPr="00C85B2E" w:rsidRDefault="00BF301E" w:rsidP="00BF301E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C85B2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Objectives</w:t>
            </w:r>
          </w:p>
        </w:tc>
        <w:tc>
          <w:tcPr>
            <w:tcW w:w="2500" w:type="pct"/>
          </w:tcPr>
          <w:p w:rsidR="00BF301E" w:rsidRPr="00C85B2E" w:rsidRDefault="00BF301E" w:rsidP="00BF301E">
            <w:pPr>
              <w:pStyle w:val="NoSpacing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3494A" w:rsidRPr="00C85B2E" w:rsidRDefault="00BF301E" w:rsidP="00BF301E">
      <w:pPr>
        <w:rPr>
          <w:rFonts w:ascii="Times New Roman" w:hAnsi="Times New Roman"/>
          <w:b/>
          <w:color w:val="FF0000"/>
          <w:sz w:val="24"/>
          <w:szCs w:val="24"/>
        </w:rPr>
      </w:pPr>
      <w:r w:rsidRPr="00C85B2E">
        <w:rPr>
          <w:rFonts w:ascii="Times New Roman" w:hAnsi="Times New Roman"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editId="1CC565C5">
                <wp:simplePos x="0" y="0"/>
                <wp:positionH relativeFrom="margin">
                  <wp:posOffset>-581891</wp:posOffset>
                </wp:positionH>
                <wp:positionV relativeFrom="margin">
                  <wp:posOffset>-764771</wp:posOffset>
                </wp:positionV>
                <wp:extent cx="7112000" cy="224444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2444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0C764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0C7643" w:rsidRDefault="000C7643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0C764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0C7643" w:rsidRDefault="000C7643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C7643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0C7643" w:rsidRDefault="000C7643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C7643" w:rsidRDefault="00BF301E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  <w:proofErr w:type="gramStart"/>
                            <w:r>
                              <w:rPr>
                                <w:sz w:val="8"/>
                                <w:szCs w:val="8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5.8pt;margin-top:-60.2pt;width:560pt;height:17.65pt;z-index:251658240;visibility:visible;mso-wrap-style:square;mso-width-percent:91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" o:allowincell="f" filled="f" stroked="f">
                <v:textbox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0C7643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0C7643" w:rsidRDefault="000C7643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0C7643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C7643" w:rsidRDefault="000C76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C7643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0C7643" w:rsidRDefault="000C7643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0C7643" w:rsidRDefault="00BF301E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  <w:proofErr w:type="gramStart"/>
                      <w:r>
                        <w:rPr>
                          <w:sz w:val="8"/>
                          <w:szCs w:val="8"/>
                        </w:rPr>
                        <w:t>m</w:t>
                      </w:r>
                      <w:proofErr w:type="gramEnd"/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13494A" w:rsidRPr="00C85B2E">
        <w:rPr>
          <w:rFonts w:ascii="Times New Roman" w:hAnsi="Times New Roman"/>
          <w:color w:val="FF0000"/>
          <w:sz w:val="24"/>
          <w:szCs w:val="24"/>
        </w:rPr>
        <w:t xml:space="preserve">• </w:t>
      </w:r>
      <w:r w:rsidR="0013494A" w:rsidRPr="00C85B2E">
        <w:rPr>
          <w:rFonts w:ascii="Times New Roman" w:hAnsi="Times New Roman"/>
          <w:sz w:val="24"/>
          <w:szCs w:val="24"/>
        </w:rPr>
        <w:t>To provide preceptorship and mentoring</w:t>
      </w:r>
      <w:r w:rsidRPr="00C85B2E">
        <w:rPr>
          <w:rFonts w:ascii="Times New Roman" w:hAnsi="Times New Roman"/>
          <w:b/>
          <w:color w:val="FF0000"/>
          <w:sz w:val="24"/>
          <w:szCs w:val="24"/>
        </w:rPr>
        <w:t xml:space="preserve">, </w:t>
      </w:r>
      <w:r w:rsidR="0013494A" w:rsidRPr="00C85B2E">
        <w:rPr>
          <w:rFonts w:ascii="Times New Roman" w:hAnsi="Times New Roman"/>
          <w:sz w:val="24"/>
          <w:szCs w:val="24"/>
        </w:rPr>
        <w:t>direction, experience,</w:t>
      </w:r>
      <w:r w:rsidRPr="00C85B2E">
        <w:rPr>
          <w:rFonts w:ascii="Times New Roman" w:hAnsi="Times New Roman"/>
          <w:b/>
          <w:sz w:val="24"/>
          <w:szCs w:val="24"/>
        </w:rPr>
        <w:t xml:space="preserve"> and understanding of Clinical documentation improvement. </w:t>
      </w:r>
      <w:r w:rsidR="0013494A" w:rsidRPr="00C85B2E">
        <w:rPr>
          <w:rFonts w:ascii="Times New Roman" w:hAnsi="Times New Roman"/>
          <w:sz w:val="24"/>
          <w:szCs w:val="24"/>
        </w:rPr>
        <w:t xml:space="preserve"> Increase </w:t>
      </w:r>
      <w:r w:rsidRPr="00C85B2E">
        <w:rPr>
          <w:rFonts w:ascii="Times New Roman" w:hAnsi="Times New Roman"/>
          <w:b/>
          <w:sz w:val="24"/>
          <w:szCs w:val="24"/>
        </w:rPr>
        <w:t xml:space="preserve">CDIS </w:t>
      </w:r>
      <w:r w:rsidR="0013494A" w:rsidRPr="00C85B2E">
        <w:rPr>
          <w:rFonts w:ascii="Times New Roman" w:hAnsi="Times New Roman"/>
          <w:sz w:val="24"/>
          <w:szCs w:val="24"/>
        </w:rPr>
        <w:t>awareness</w:t>
      </w:r>
      <w:r w:rsidR="0013494A" w:rsidRPr="00C85B2E">
        <w:rPr>
          <w:rFonts w:ascii="Times New Roman" w:hAnsi="Times New Roman"/>
          <w:color w:val="FF0000"/>
          <w:sz w:val="24"/>
          <w:szCs w:val="24"/>
        </w:rPr>
        <w:t xml:space="preserve">. </w:t>
      </w:r>
    </w:p>
    <w:p w:rsidR="000C7643" w:rsidRPr="00C85B2E" w:rsidRDefault="0013494A" w:rsidP="0013494A">
      <w:pPr>
        <w:rPr>
          <w:rFonts w:ascii="Times New Roman" w:hAnsi="Times New Roman"/>
          <w:sz w:val="24"/>
          <w:szCs w:val="24"/>
        </w:rPr>
      </w:pPr>
      <w:r w:rsidRPr="00C85B2E">
        <w:rPr>
          <w:rFonts w:ascii="Times New Roman" w:hAnsi="Times New Roman"/>
          <w:color w:val="FF0000"/>
          <w:sz w:val="24"/>
          <w:szCs w:val="24"/>
        </w:rPr>
        <w:t xml:space="preserve">• </w:t>
      </w:r>
      <w:r w:rsidRPr="00C85B2E">
        <w:rPr>
          <w:rFonts w:ascii="Times New Roman" w:hAnsi="Times New Roman"/>
          <w:sz w:val="24"/>
          <w:szCs w:val="24"/>
        </w:rPr>
        <w:t>To provide leadership, fellowship, and knowledge with a hands-on approach.</w:t>
      </w:r>
    </w:p>
    <w:p w:rsidR="000C7643" w:rsidRPr="00C85B2E" w:rsidRDefault="00596C27" w:rsidP="00ED2B1C">
      <w:pPr>
        <w:pStyle w:val="Subsection"/>
        <w:rPr>
          <w:rFonts w:ascii="Times New Roman" w:hAnsi="Times New Roman"/>
          <w:color w:val="FF0000"/>
          <w:szCs w:val="24"/>
        </w:rPr>
      </w:pPr>
      <w:r w:rsidRPr="00C85B2E">
        <w:rPr>
          <w:rFonts w:ascii="Times New Roman" w:hAnsi="Times New Roman"/>
          <w:color w:val="FF0000"/>
          <w:szCs w:val="24"/>
        </w:rPr>
        <w:t>Education</w:t>
      </w:r>
    </w:p>
    <w:p w:rsidR="00ED2B1C" w:rsidRPr="00C85B2E" w:rsidRDefault="00ED2B1C" w:rsidP="00ED2B1C">
      <w:pPr>
        <w:pStyle w:val="ListBullet"/>
        <w:rPr>
          <w:rFonts w:ascii="Times New Roman" w:hAnsi="Times New Roman"/>
          <w:sz w:val="24"/>
          <w:szCs w:val="24"/>
        </w:rPr>
      </w:pPr>
      <w:r w:rsidRPr="00C85B2E">
        <w:rPr>
          <w:rFonts w:ascii="Times New Roman" w:hAnsi="Times New Roman"/>
          <w:sz w:val="24"/>
          <w:szCs w:val="24"/>
        </w:rPr>
        <w:t>Kaplan University, MSN Informatics, 2017</w:t>
      </w:r>
    </w:p>
    <w:p w:rsidR="00ED2B1C" w:rsidRPr="00C85B2E" w:rsidRDefault="00ED2B1C" w:rsidP="00ED2B1C">
      <w:pPr>
        <w:pStyle w:val="ListBullet"/>
        <w:rPr>
          <w:rFonts w:ascii="Times New Roman" w:hAnsi="Times New Roman"/>
          <w:sz w:val="24"/>
          <w:szCs w:val="24"/>
        </w:rPr>
      </w:pPr>
      <w:r w:rsidRPr="00C85B2E">
        <w:rPr>
          <w:rFonts w:ascii="Times New Roman" w:hAnsi="Times New Roman"/>
          <w:sz w:val="24"/>
          <w:szCs w:val="24"/>
        </w:rPr>
        <w:t>Kaplan University, Bachelor of Science in Nursing, 2014</w:t>
      </w:r>
    </w:p>
    <w:p w:rsidR="00ED2B1C" w:rsidRPr="00C85B2E" w:rsidRDefault="00ED2B1C" w:rsidP="00ED2B1C">
      <w:pPr>
        <w:pStyle w:val="ListBullet"/>
        <w:rPr>
          <w:rFonts w:ascii="Times New Roman" w:hAnsi="Times New Roman"/>
          <w:sz w:val="24"/>
          <w:szCs w:val="24"/>
        </w:rPr>
      </w:pPr>
      <w:r w:rsidRPr="00C85B2E">
        <w:rPr>
          <w:rFonts w:ascii="Times New Roman" w:hAnsi="Times New Roman"/>
          <w:sz w:val="24"/>
          <w:szCs w:val="24"/>
        </w:rPr>
        <w:t>Pratt Community College Pratt, KS 67124</w:t>
      </w:r>
    </w:p>
    <w:p w:rsidR="000C7643" w:rsidRPr="00C85B2E" w:rsidRDefault="00596C27" w:rsidP="0032316C">
      <w:pPr>
        <w:pStyle w:val="Section"/>
        <w:rPr>
          <w:rFonts w:ascii="Times New Roman" w:hAnsi="Times New Roman"/>
          <w:color w:val="FF0000"/>
          <w:sz w:val="24"/>
          <w:szCs w:val="24"/>
        </w:rPr>
      </w:pPr>
      <w:r w:rsidRPr="00C85B2E">
        <w:rPr>
          <w:rFonts w:ascii="Times New Roman" w:hAnsi="Times New Roman"/>
          <w:color w:val="FF0000"/>
          <w:sz w:val="24"/>
          <w:szCs w:val="24"/>
        </w:rPr>
        <w:t>Experience</w:t>
      </w:r>
    </w:p>
    <w:p w:rsidR="00BF301E" w:rsidRPr="00C85B2E" w:rsidRDefault="0032316C" w:rsidP="0032316C">
      <w:pPr>
        <w:rPr>
          <w:rFonts w:ascii="Times New Roman" w:hAnsi="Times New Roman"/>
          <w:sz w:val="24"/>
          <w:szCs w:val="24"/>
        </w:rPr>
      </w:pPr>
      <w:r w:rsidRPr="00C85B2E">
        <w:rPr>
          <w:rFonts w:ascii="Times New Roman" w:hAnsi="Times New Roman"/>
          <w:sz w:val="24"/>
          <w:szCs w:val="24"/>
        </w:rPr>
        <w:t xml:space="preserve">Charlton Methodist Hospital Dallas, </w:t>
      </w:r>
      <w:r w:rsidR="00BF301E" w:rsidRPr="00C85B2E">
        <w:rPr>
          <w:rFonts w:ascii="Times New Roman" w:hAnsi="Times New Roman"/>
          <w:sz w:val="24"/>
          <w:szCs w:val="24"/>
        </w:rPr>
        <w:t>Clinical Documentation Improvement Specialist since April 2018 to date</w:t>
      </w:r>
    </w:p>
    <w:p w:rsidR="00BF301E" w:rsidRPr="00C85B2E" w:rsidRDefault="00BF301E" w:rsidP="0032316C">
      <w:pPr>
        <w:rPr>
          <w:rFonts w:ascii="Times New Roman" w:hAnsi="Times New Roman"/>
          <w:sz w:val="24"/>
          <w:szCs w:val="24"/>
        </w:rPr>
      </w:pPr>
      <w:r w:rsidRPr="00C85B2E">
        <w:rPr>
          <w:rFonts w:ascii="Times New Roman" w:hAnsi="Times New Roman"/>
          <w:sz w:val="24"/>
          <w:szCs w:val="24"/>
        </w:rPr>
        <w:t xml:space="preserve">Initial &amp; concurrent chart reviews for specificity, querying physicians for missing </w:t>
      </w:r>
      <w:r w:rsidR="00C85B2E" w:rsidRPr="00C85B2E">
        <w:rPr>
          <w:rFonts w:ascii="Times New Roman" w:hAnsi="Times New Roman"/>
          <w:sz w:val="24"/>
          <w:szCs w:val="24"/>
        </w:rPr>
        <w:t xml:space="preserve">diagnosis, diagnosis validation, writing appeal letters for denials </w:t>
      </w:r>
      <w:r w:rsidRPr="00C85B2E">
        <w:rPr>
          <w:rFonts w:ascii="Times New Roman" w:hAnsi="Times New Roman"/>
          <w:sz w:val="24"/>
          <w:szCs w:val="24"/>
        </w:rPr>
        <w:t>etc.</w:t>
      </w:r>
      <w:r w:rsidR="00C85B2E" w:rsidRPr="00C85B2E">
        <w:rPr>
          <w:rFonts w:ascii="Times New Roman" w:hAnsi="Times New Roman"/>
          <w:sz w:val="24"/>
          <w:szCs w:val="24"/>
        </w:rPr>
        <w:t xml:space="preserve"> </w:t>
      </w:r>
    </w:p>
    <w:p w:rsidR="0032316C" w:rsidRPr="00C85B2E" w:rsidRDefault="00BF301E" w:rsidP="0032316C">
      <w:pPr>
        <w:rPr>
          <w:rFonts w:ascii="Times New Roman" w:hAnsi="Times New Roman"/>
          <w:sz w:val="24"/>
          <w:szCs w:val="24"/>
        </w:rPr>
      </w:pPr>
      <w:r w:rsidRPr="00C85B2E">
        <w:rPr>
          <w:rFonts w:ascii="Times New Roman" w:hAnsi="Times New Roman"/>
          <w:sz w:val="24"/>
          <w:szCs w:val="24"/>
        </w:rPr>
        <w:t xml:space="preserve">Charlton Methodist Hospital Dallas, </w:t>
      </w:r>
      <w:r w:rsidR="0032316C" w:rsidRPr="00C85B2E">
        <w:rPr>
          <w:rFonts w:ascii="Times New Roman" w:hAnsi="Times New Roman"/>
          <w:sz w:val="24"/>
          <w:szCs w:val="24"/>
        </w:rPr>
        <w:t xml:space="preserve">staff nurse since April 2013 on a Critical Decision Unit. </w:t>
      </w:r>
    </w:p>
    <w:p w:rsidR="0013494A" w:rsidRPr="00C85B2E" w:rsidRDefault="0013494A" w:rsidP="00BF301E">
      <w:pPr>
        <w:spacing w:before="75" w:after="75" w:line="360" w:lineRule="auto"/>
        <w:ind w:right="72"/>
        <w:rPr>
          <w:rFonts w:ascii="Times New Roman" w:hAnsi="Times New Roman"/>
          <w:sz w:val="24"/>
          <w:szCs w:val="24"/>
        </w:rPr>
      </w:pPr>
      <w:r w:rsidRPr="00C85B2E">
        <w:rPr>
          <w:rFonts w:ascii="Times New Roman" w:eastAsia="Times New Roman" w:hAnsi="Times New Roman"/>
          <w:color w:val="000000"/>
          <w:sz w:val="24"/>
          <w:szCs w:val="24"/>
        </w:rPr>
        <w:t>Providing patient care in a timely and friendly manner</w:t>
      </w:r>
      <w:r w:rsidR="00BF301E" w:rsidRPr="00C85B2E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C85B2E">
        <w:rPr>
          <w:rFonts w:ascii="Times New Roman" w:eastAsia="Times New Roman" w:hAnsi="Times New Roman"/>
          <w:color w:val="000000"/>
          <w:sz w:val="24"/>
          <w:szCs w:val="24"/>
        </w:rPr>
        <w:t>Starting IVs</w:t>
      </w:r>
      <w:r w:rsidR="00BF301E" w:rsidRPr="00C85B2E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C85B2E">
        <w:rPr>
          <w:rFonts w:ascii="Times New Roman" w:eastAsia="Times New Roman" w:hAnsi="Times New Roman"/>
          <w:color w:val="000000"/>
          <w:sz w:val="24"/>
          <w:szCs w:val="24"/>
        </w:rPr>
        <w:t>Communicating with doctors and colleagues</w:t>
      </w:r>
      <w:proofErr w:type="gramStart"/>
      <w:r w:rsidR="00BF301E" w:rsidRPr="00C85B2E">
        <w:rPr>
          <w:rFonts w:ascii="Times New Roman" w:eastAsia="Times New Roman" w:hAnsi="Times New Roman"/>
          <w:color w:val="000000"/>
          <w:sz w:val="24"/>
          <w:szCs w:val="24"/>
        </w:rPr>
        <w:t xml:space="preserve">,  </w:t>
      </w:r>
      <w:r w:rsidRPr="00C85B2E">
        <w:rPr>
          <w:rFonts w:ascii="Times New Roman" w:eastAsia="Times New Roman" w:hAnsi="Times New Roman"/>
          <w:color w:val="000000"/>
          <w:sz w:val="24"/>
          <w:szCs w:val="24"/>
        </w:rPr>
        <w:t>Assisting</w:t>
      </w:r>
      <w:proofErr w:type="gramEnd"/>
      <w:r w:rsidRPr="00C85B2E">
        <w:rPr>
          <w:rFonts w:ascii="Times New Roman" w:eastAsia="Times New Roman" w:hAnsi="Times New Roman"/>
          <w:color w:val="000000"/>
          <w:sz w:val="24"/>
          <w:szCs w:val="24"/>
        </w:rPr>
        <w:t xml:space="preserve"> patients and their families</w:t>
      </w:r>
      <w:r w:rsidR="00BF301E" w:rsidRPr="00C85B2E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C85B2E">
        <w:rPr>
          <w:rFonts w:ascii="Times New Roman" w:eastAsia="Times New Roman" w:hAnsi="Times New Roman"/>
          <w:color w:val="000000"/>
          <w:sz w:val="24"/>
          <w:szCs w:val="24"/>
        </w:rPr>
        <w:t>Educating patients and their families on the unit</w:t>
      </w:r>
      <w:r w:rsidR="00BF301E" w:rsidRPr="00C85B2E">
        <w:rPr>
          <w:rFonts w:ascii="Times New Roman" w:eastAsia="Times New Roman" w:hAnsi="Times New Roman"/>
          <w:color w:val="000000"/>
          <w:sz w:val="24"/>
          <w:szCs w:val="24"/>
        </w:rPr>
        <w:t xml:space="preserve"> &amp; </w:t>
      </w:r>
      <w:r w:rsidRPr="00C85B2E">
        <w:rPr>
          <w:rFonts w:ascii="Times New Roman" w:eastAsia="Times New Roman" w:hAnsi="Times New Roman"/>
          <w:color w:val="000000"/>
          <w:sz w:val="24"/>
          <w:szCs w:val="24"/>
        </w:rPr>
        <w:t>Training new hires</w:t>
      </w:r>
    </w:p>
    <w:p w:rsidR="0013494A" w:rsidRPr="00C85B2E" w:rsidRDefault="0032316C" w:rsidP="0013494A">
      <w:pPr>
        <w:rPr>
          <w:rFonts w:ascii="Times New Roman" w:hAnsi="Times New Roman"/>
          <w:sz w:val="24"/>
          <w:szCs w:val="24"/>
        </w:rPr>
      </w:pPr>
      <w:r w:rsidRPr="00C85B2E">
        <w:rPr>
          <w:rFonts w:ascii="Times New Roman" w:hAnsi="Times New Roman"/>
          <w:sz w:val="24"/>
          <w:szCs w:val="24"/>
        </w:rPr>
        <w:t>JPS ho</w:t>
      </w:r>
      <w:r w:rsidR="0013494A" w:rsidRPr="00C85B2E">
        <w:rPr>
          <w:rFonts w:ascii="Times New Roman" w:hAnsi="Times New Roman"/>
          <w:sz w:val="24"/>
          <w:szCs w:val="24"/>
        </w:rPr>
        <w:t>spital: Dec2014 till June 2015•</w:t>
      </w:r>
      <w:r w:rsidR="0013494A" w:rsidRPr="00C85B2E">
        <w:rPr>
          <w:rFonts w:ascii="Times New Roman" w:hAnsi="Times New Roman"/>
          <w:sz w:val="24"/>
          <w:szCs w:val="24"/>
        </w:rPr>
        <w:tab/>
      </w:r>
    </w:p>
    <w:p w:rsidR="0032316C" w:rsidRPr="00C85B2E" w:rsidRDefault="0032316C" w:rsidP="0032316C">
      <w:pPr>
        <w:rPr>
          <w:rFonts w:ascii="Times New Roman" w:hAnsi="Times New Roman"/>
          <w:sz w:val="24"/>
          <w:szCs w:val="24"/>
        </w:rPr>
      </w:pPr>
      <w:r w:rsidRPr="00C85B2E">
        <w:rPr>
          <w:rFonts w:ascii="Times New Roman" w:hAnsi="Times New Roman"/>
          <w:sz w:val="24"/>
          <w:szCs w:val="24"/>
        </w:rPr>
        <w:t>Texas Rehabilitation Hospital Night shift supervisor July 2011 to April 2014</w:t>
      </w:r>
    </w:p>
    <w:p w:rsidR="0032316C" w:rsidRPr="00C85B2E" w:rsidRDefault="0032316C" w:rsidP="0032316C">
      <w:pPr>
        <w:rPr>
          <w:rFonts w:ascii="Times New Roman" w:hAnsi="Times New Roman"/>
          <w:sz w:val="24"/>
          <w:szCs w:val="24"/>
        </w:rPr>
      </w:pPr>
      <w:r w:rsidRPr="00C85B2E">
        <w:rPr>
          <w:rFonts w:ascii="Times New Roman" w:hAnsi="Times New Roman"/>
          <w:sz w:val="24"/>
          <w:szCs w:val="24"/>
        </w:rPr>
        <w:t>Weatherford Regional Medical Center Charge Nurse / Chemo certified nurse</w:t>
      </w:r>
    </w:p>
    <w:p w:rsidR="0032316C" w:rsidRPr="00C85B2E" w:rsidRDefault="0032316C" w:rsidP="0032316C">
      <w:pPr>
        <w:rPr>
          <w:rFonts w:ascii="Times New Roman" w:hAnsi="Times New Roman"/>
          <w:sz w:val="24"/>
          <w:szCs w:val="24"/>
        </w:rPr>
      </w:pPr>
      <w:r w:rsidRPr="00C85B2E">
        <w:rPr>
          <w:rFonts w:ascii="Times New Roman" w:hAnsi="Times New Roman"/>
          <w:sz w:val="24"/>
          <w:szCs w:val="24"/>
        </w:rPr>
        <w:t xml:space="preserve">Kindred Hospital, Fort Worth </w:t>
      </w:r>
      <w:proofErr w:type="gramStart"/>
      <w:r w:rsidRPr="00C85B2E">
        <w:rPr>
          <w:rFonts w:ascii="Times New Roman" w:hAnsi="Times New Roman"/>
          <w:sz w:val="24"/>
          <w:szCs w:val="24"/>
        </w:rPr>
        <w:t>From</w:t>
      </w:r>
      <w:proofErr w:type="gramEnd"/>
      <w:r w:rsidRPr="00C85B2E">
        <w:rPr>
          <w:rFonts w:ascii="Times New Roman" w:hAnsi="Times New Roman"/>
          <w:sz w:val="24"/>
          <w:szCs w:val="24"/>
        </w:rPr>
        <w:t xml:space="preserve"> 2007 -2011 Worked as Charge Nurse/ House Supervisor </w:t>
      </w:r>
    </w:p>
    <w:p w:rsidR="0032316C" w:rsidRPr="00C85B2E" w:rsidRDefault="0032316C" w:rsidP="0032316C">
      <w:pPr>
        <w:rPr>
          <w:rFonts w:ascii="Times New Roman" w:hAnsi="Times New Roman"/>
          <w:sz w:val="24"/>
          <w:szCs w:val="24"/>
        </w:rPr>
      </w:pPr>
      <w:r w:rsidRPr="00C85B2E">
        <w:rPr>
          <w:rFonts w:ascii="Times New Roman" w:hAnsi="Times New Roman"/>
          <w:sz w:val="24"/>
          <w:szCs w:val="24"/>
        </w:rPr>
        <w:t>Select Specialty Hospital-Wichita, KS, 2006-2007 Staff nurse</w:t>
      </w:r>
    </w:p>
    <w:p w:rsidR="0032316C" w:rsidRPr="00C85B2E" w:rsidRDefault="0032316C" w:rsidP="0032316C">
      <w:pPr>
        <w:rPr>
          <w:rFonts w:ascii="Times New Roman" w:hAnsi="Times New Roman"/>
          <w:sz w:val="24"/>
          <w:szCs w:val="24"/>
        </w:rPr>
      </w:pPr>
      <w:r w:rsidRPr="00C85B2E">
        <w:rPr>
          <w:rFonts w:ascii="Times New Roman" w:hAnsi="Times New Roman"/>
          <w:sz w:val="24"/>
          <w:szCs w:val="24"/>
        </w:rPr>
        <w:t>Health South Rehabilitation Hospital, Fort Worth TX 2007-2008 Worked PRN</w:t>
      </w:r>
    </w:p>
    <w:p w:rsidR="000C7643" w:rsidRPr="00C85B2E" w:rsidRDefault="0032316C" w:rsidP="0032316C">
      <w:pPr>
        <w:rPr>
          <w:rFonts w:ascii="Times New Roman" w:hAnsi="Times New Roman"/>
          <w:sz w:val="24"/>
          <w:szCs w:val="24"/>
        </w:rPr>
      </w:pPr>
      <w:r w:rsidRPr="00C85B2E">
        <w:rPr>
          <w:rFonts w:ascii="Times New Roman" w:hAnsi="Times New Roman"/>
          <w:sz w:val="24"/>
          <w:szCs w:val="24"/>
        </w:rPr>
        <w:t>Friendly Acres, Newton, KS 2002 – 2006 CNA, CMA, then RN in this long-term care facility</w:t>
      </w:r>
    </w:p>
    <w:p w:rsidR="000C7643" w:rsidRPr="00C85B2E" w:rsidRDefault="00596C27">
      <w:pPr>
        <w:pStyle w:val="Section"/>
        <w:rPr>
          <w:rFonts w:ascii="Times New Roman" w:hAnsi="Times New Roman"/>
          <w:color w:val="FF0000"/>
          <w:sz w:val="24"/>
          <w:szCs w:val="24"/>
        </w:rPr>
      </w:pPr>
      <w:r w:rsidRPr="00C85B2E">
        <w:rPr>
          <w:rFonts w:ascii="Times New Roman" w:hAnsi="Times New Roman"/>
          <w:color w:val="FF0000"/>
          <w:sz w:val="24"/>
          <w:szCs w:val="24"/>
        </w:rPr>
        <w:t>Skills</w:t>
      </w:r>
    </w:p>
    <w:p w:rsidR="0032316C" w:rsidRPr="00C85B2E" w:rsidRDefault="0032316C" w:rsidP="00E25C52">
      <w:pPr>
        <w:pStyle w:val="ListBullet"/>
        <w:rPr>
          <w:rFonts w:ascii="Times New Roman" w:hAnsi="Times New Roman"/>
          <w:sz w:val="24"/>
          <w:szCs w:val="24"/>
        </w:rPr>
      </w:pPr>
      <w:r w:rsidRPr="00C85B2E">
        <w:rPr>
          <w:rFonts w:ascii="Times New Roman" w:hAnsi="Times New Roman"/>
          <w:sz w:val="24"/>
          <w:szCs w:val="24"/>
        </w:rPr>
        <w:t>Oncology/ Chemo Certification</w:t>
      </w:r>
      <w:r w:rsidR="00BF301E" w:rsidRPr="00C85B2E">
        <w:rPr>
          <w:rFonts w:ascii="Times New Roman" w:hAnsi="Times New Roman"/>
          <w:sz w:val="24"/>
          <w:szCs w:val="24"/>
        </w:rPr>
        <w:t xml:space="preserve">, </w:t>
      </w:r>
      <w:r w:rsidRPr="00C85B2E">
        <w:rPr>
          <w:rFonts w:ascii="Times New Roman" w:hAnsi="Times New Roman"/>
          <w:sz w:val="24"/>
          <w:szCs w:val="24"/>
        </w:rPr>
        <w:t>ACLS, BLS Certification</w:t>
      </w:r>
      <w:r w:rsidR="00BF301E" w:rsidRPr="00C85B2E">
        <w:rPr>
          <w:rFonts w:ascii="Times New Roman" w:hAnsi="Times New Roman"/>
          <w:sz w:val="24"/>
          <w:szCs w:val="24"/>
        </w:rPr>
        <w:t xml:space="preserve">, </w:t>
      </w:r>
      <w:r w:rsidRPr="00C85B2E">
        <w:rPr>
          <w:rFonts w:ascii="Times New Roman" w:hAnsi="Times New Roman"/>
          <w:sz w:val="24"/>
          <w:szCs w:val="24"/>
        </w:rPr>
        <w:t>Societies and Membership</w:t>
      </w:r>
    </w:p>
    <w:p w:rsidR="0032316C" w:rsidRPr="00C85B2E" w:rsidRDefault="0032316C" w:rsidP="0032316C">
      <w:pPr>
        <w:pStyle w:val="ListBullet"/>
        <w:rPr>
          <w:rFonts w:ascii="Times New Roman" w:hAnsi="Times New Roman"/>
          <w:sz w:val="24"/>
          <w:szCs w:val="24"/>
        </w:rPr>
      </w:pPr>
      <w:r w:rsidRPr="00C85B2E">
        <w:rPr>
          <w:rFonts w:ascii="Times New Roman" w:hAnsi="Times New Roman"/>
          <w:sz w:val="24"/>
          <w:szCs w:val="24"/>
        </w:rPr>
        <w:t>I am a member of American Nurses Association as well as Texas Nurses Association.</w:t>
      </w:r>
    </w:p>
    <w:p w:rsidR="0013494A" w:rsidRPr="00C85B2E" w:rsidRDefault="0013494A" w:rsidP="0013494A">
      <w:pPr>
        <w:pStyle w:val="Subsection"/>
        <w:rPr>
          <w:rFonts w:ascii="Times New Roman" w:hAnsi="Times New Roman"/>
          <w:szCs w:val="24"/>
        </w:rPr>
      </w:pPr>
      <w:r w:rsidRPr="00C85B2E">
        <w:rPr>
          <w:rFonts w:ascii="Times New Roman" w:hAnsi="Times New Roman"/>
          <w:szCs w:val="24"/>
        </w:rPr>
        <w:t>References</w:t>
      </w:r>
    </w:p>
    <w:p w:rsidR="00596C27" w:rsidRPr="00C85B2E" w:rsidRDefault="00596C27" w:rsidP="00596C27">
      <w:pPr>
        <w:rPr>
          <w:rFonts w:ascii="Times New Roman" w:hAnsi="Times New Roman"/>
          <w:sz w:val="24"/>
          <w:szCs w:val="24"/>
        </w:rPr>
      </w:pPr>
      <w:r w:rsidRPr="00C85B2E">
        <w:rPr>
          <w:rFonts w:ascii="Times New Roman" w:hAnsi="Times New Roman"/>
          <w:sz w:val="24"/>
          <w:szCs w:val="24"/>
        </w:rPr>
        <w:t xml:space="preserve">Marie L </w:t>
      </w:r>
      <w:proofErr w:type="spellStart"/>
      <w:r w:rsidRPr="00C85B2E">
        <w:rPr>
          <w:rFonts w:ascii="Times New Roman" w:hAnsi="Times New Roman"/>
          <w:sz w:val="24"/>
          <w:szCs w:val="24"/>
        </w:rPr>
        <w:t>Niragira</w:t>
      </w:r>
      <w:proofErr w:type="spellEnd"/>
      <w:r w:rsidR="00BF301E" w:rsidRPr="00C85B2E">
        <w:rPr>
          <w:rFonts w:ascii="Times New Roman" w:hAnsi="Times New Roman"/>
          <w:sz w:val="24"/>
          <w:szCs w:val="24"/>
        </w:rPr>
        <w:t xml:space="preserve">, </w:t>
      </w:r>
      <w:r w:rsidRPr="00C85B2E">
        <w:rPr>
          <w:rFonts w:ascii="Times New Roman" w:hAnsi="Times New Roman"/>
          <w:sz w:val="24"/>
          <w:szCs w:val="24"/>
        </w:rPr>
        <w:t>RN, MSN, NP</w:t>
      </w:r>
      <w:r w:rsidR="00BF301E" w:rsidRPr="00C85B2E">
        <w:rPr>
          <w:rFonts w:ascii="Times New Roman" w:hAnsi="Times New Roman"/>
          <w:sz w:val="24"/>
          <w:szCs w:val="24"/>
        </w:rPr>
        <w:t xml:space="preserve">, </w:t>
      </w:r>
      <w:r w:rsidRPr="00C85B2E">
        <w:rPr>
          <w:rFonts w:ascii="Times New Roman" w:hAnsi="Times New Roman"/>
          <w:sz w:val="24"/>
          <w:szCs w:val="24"/>
        </w:rPr>
        <w:t>3400 W 1900 Pine St.</w:t>
      </w:r>
      <w:r w:rsidR="00BF301E" w:rsidRPr="00C85B2E">
        <w:rPr>
          <w:rFonts w:ascii="Times New Roman" w:hAnsi="Times New Roman"/>
          <w:sz w:val="24"/>
          <w:szCs w:val="24"/>
        </w:rPr>
        <w:t xml:space="preserve"> </w:t>
      </w:r>
      <w:r w:rsidRPr="00C85B2E">
        <w:rPr>
          <w:rFonts w:ascii="Times New Roman" w:hAnsi="Times New Roman"/>
          <w:sz w:val="24"/>
          <w:szCs w:val="24"/>
        </w:rPr>
        <w:t>Fort Worth, TX 76014</w:t>
      </w:r>
    </w:p>
    <w:p w:rsidR="00596C27" w:rsidRPr="00C85B2E" w:rsidRDefault="00596C27" w:rsidP="00596C27">
      <w:pPr>
        <w:rPr>
          <w:rFonts w:ascii="Times New Roman" w:hAnsi="Times New Roman"/>
          <w:sz w:val="24"/>
          <w:szCs w:val="24"/>
        </w:rPr>
      </w:pPr>
    </w:p>
    <w:p w:rsidR="00596C27" w:rsidRPr="00596C27" w:rsidRDefault="00596C27" w:rsidP="00596C27"/>
    <w:sectPr w:rsidR="00596C27" w:rsidRPr="00596C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862" w:rsidRDefault="004E7862">
      <w:pPr>
        <w:spacing w:after="0" w:line="240" w:lineRule="auto"/>
      </w:pPr>
      <w:r>
        <w:separator/>
      </w:r>
    </w:p>
  </w:endnote>
  <w:endnote w:type="continuationSeparator" w:id="0">
    <w:p w:rsidR="004E7862" w:rsidRDefault="004E7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ntium Basic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B2E" w:rsidRDefault="00C85B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B2E" w:rsidRDefault="00C85B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0C7643" w:rsidRDefault="00596C27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28309B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D15D558" id="AutoShape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65ugIAALw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HPQXrm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C7643" w:rsidRDefault="000C7643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" o:allowincell="f" fillcolor="#d34817 [3204]" stroked="f">
              <v:textbox inset="0,0,0,0">
                <w:txbxContent>
                  <w:p w:rsidR="000C7643" w:rsidRDefault="000C7643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862" w:rsidRDefault="004E7862">
      <w:pPr>
        <w:spacing w:after="0" w:line="240" w:lineRule="auto"/>
      </w:pPr>
      <w:r>
        <w:separator/>
      </w:r>
    </w:p>
  </w:footnote>
  <w:footnote w:type="continuationSeparator" w:id="0">
    <w:p w:rsidR="004E7862" w:rsidRDefault="004E7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B2E" w:rsidRDefault="00C85B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B2E" w:rsidRDefault="00C85B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643" w:rsidRDefault="00596C27">
    <w:pPr>
      <w:pStyle w:val="Header"/>
    </w:pPr>
    <w:r>
      <w:rPr>
        <w:noProof/>
        <w:szCs w:val="1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66D6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6A6FBF" id="AutoShape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TGSeb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D2F8EB4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6A8E18C4"/>
    <w:multiLevelType w:val="hybridMultilevel"/>
    <w:tmpl w:val="AA86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hideGrammaticalErrors/>
  <w:proofState w:spelling="clean" w:grammar="clean"/>
  <w:attachedTemplate r:id="rId1"/>
  <w:styleLockQFSet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6C"/>
    <w:rsid w:val="000C7643"/>
    <w:rsid w:val="0013494A"/>
    <w:rsid w:val="0032316C"/>
    <w:rsid w:val="004E7862"/>
    <w:rsid w:val="00596C27"/>
    <w:rsid w:val="00BF301E"/>
    <w:rsid w:val="00C85B2E"/>
    <w:rsid w:val="00ED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908FE5-98B1-44D9-8A9B-8CCCB8E3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">
    <w:name w:val="Subsectio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NoSpacing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023420\AppData\Roaming\Microsoft\Templates\Resume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405884869447E0A128C3A6EF71A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A6C36-3615-4397-BE29-AD817BC9BA67}"/>
      </w:docPartPr>
      <w:docPartBody>
        <w:p w:rsidR="00000000" w:rsidRDefault="00B03318" w:rsidP="00B03318">
          <w:pPr>
            <w:pStyle w:val="A6405884869447E0A128C3A6EF71A38C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ntium Basic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95"/>
    <w:rsid w:val="00257995"/>
    <w:rsid w:val="0085749D"/>
    <w:rsid w:val="00B0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E67B59E57F1247669BA309CEDE13CB03">
    <w:name w:val="E67B59E57F1247669BA309CEDE13CB03"/>
  </w:style>
  <w:style w:type="paragraph" w:customStyle="1" w:styleId="69D1FE9AD2194C48AA6AA24326A34132">
    <w:name w:val="69D1FE9AD2194C48AA6AA24326A34132"/>
  </w:style>
  <w:style w:type="paragraph" w:customStyle="1" w:styleId="27134C331E4E4A1592457E5B712F1BF9">
    <w:name w:val="27134C331E4E4A1592457E5B712F1BF9"/>
  </w:style>
  <w:style w:type="paragraph" w:customStyle="1" w:styleId="42E8FA4526764C3D86D4B06192ABEF2C">
    <w:name w:val="42E8FA4526764C3D86D4B06192ABEF2C"/>
  </w:style>
  <w:style w:type="paragraph" w:customStyle="1" w:styleId="5389D385E783482FB707B13D422874DA">
    <w:name w:val="5389D385E783482FB707B13D422874DA"/>
  </w:style>
  <w:style w:type="paragraph" w:customStyle="1" w:styleId="3F7704C895FB4538B917828D79E07CCC">
    <w:name w:val="3F7704C895FB4538B917828D79E07CCC"/>
  </w:style>
  <w:style w:type="paragraph" w:customStyle="1" w:styleId="0A53ABD306CB4CD2BFBF4DCC4CBA9AFA">
    <w:name w:val="0A53ABD306CB4CD2BFBF4DCC4CBA9AFA"/>
  </w:style>
  <w:style w:type="paragraph" w:customStyle="1" w:styleId="5C281815324C44B38915A0A2E416D349">
    <w:name w:val="5C281815324C44B38915A0A2E416D349"/>
  </w:style>
  <w:style w:type="paragraph" w:customStyle="1" w:styleId="0ED7E76D1BEC4A4EAC87908ABF2E1947">
    <w:name w:val="0ED7E76D1BEC4A4EAC87908ABF2E1947"/>
  </w:style>
  <w:style w:type="paragraph" w:customStyle="1" w:styleId="B2686DB5A24640CDAD58F7641AC9428D">
    <w:name w:val="B2686DB5A24640CDAD58F7641AC9428D"/>
  </w:style>
  <w:style w:type="paragraph" w:customStyle="1" w:styleId="116CB498D0F54F28834F4655F501EFD4">
    <w:name w:val="116CB498D0F54F28834F4655F501EFD4"/>
  </w:style>
  <w:style w:type="paragraph" w:customStyle="1" w:styleId="1F7FEEE22FD248D28DFBA5C949EAC46E">
    <w:name w:val="1F7FEEE22FD248D28DFBA5C949EAC46E"/>
  </w:style>
  <w:style w:type="paragraph" w:customStyle="1" w:styleId="57E7459508E14C1D915D16D5B9B79329">
    <w:name w:val="57E7459508E14C1D915D16D5B9B79329"/>
  </w:style>
  <w:style w:type="paragraph" w:customStyle="1" w:styleId="A5E68DDFF71444FCB30A99DE559DA525">
    <w:name w:val="A5E68DDFF71444FCB30A99DE559DA525"/>
  </w:style>
  <w:style w:type="paragraph" w:customStyle="1" w:styleId="931223518091474A8EF575822E71494B">
    <w:name w:val="931223518091474A8EF575822E71494B"/>
  </w:style>
  <w:style w:type="paragraph" w:customStyle="1" w:styleId="01AB47F1DA6F4925A828097E77FDDD9D">
    <w:name w:val="01AB47F1DA6F4925A828097E77FDDD9D"/>
  </w:style>
  <w:style w:type="paragraph" w:customStyle="1" w:styleId="63D3828C7306476BAAA1B82D89F14B3D">
    <w:name w:val="63D3828C7306476BAAA1B82D89F14B3D"/>
  </w:style>
  <w:style w:type="paragraph" w:customStyle="1" w:styleId="F78A991F632D4A4A8900AAED0C0DC2D8">
    <w:name w:val="F78A991F632D4A4A8900AAED0C0DC2D8"/>
    <w:rsid w:val="00257995"/>
  </w:style>
  <w:style w:type="paragraph" w:customStyle="1" w:styleId="A6405884869447E0A128C3A6EF71A38C">
    <w:name w:val="A6405884869447E0A128C3A6EF71A38C"/>
    <w:rsid w:val="00B03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525CE676-7876-4578-8C29-2230BA4804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(Equity theme)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Mavia, Maurice S RN, MSN</dc:creator>
  <cp:keywords/>
  <cp:lastModifiedBy>Maurice</cp:lastModifiedBy>
  <cp:revision>2</cp:revision>
  <cp:lastPrinted>2006-03-03T17:08:00Z</cp:lastPrinted>
  <dcterms:created xsi:type="dcterms:W3CDTF">2019-05-19T20:00:00Z</dcterms:created>
  <dcterms:modified xsi:type="dcterms:W3CDTF">2019-05-19T20:00:00Z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