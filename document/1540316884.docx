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4"/>
        <w:gridCol w:w="6728"/>
      </w:tblGrid>
      <w:tr w:rsidR="002C2CDD" w:rsidRPr="00333CD3" w14:paraId="35167BAF" w14:textId="77777777" w:rsidTr="00473E52">
        <w:tc>
          <w:tcPr>
            <w:tcW w:w="3784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314E48D2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D61960" wp14:editId="29984C9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544AAB5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10F5D6460D03FB4FB16681D7CC6B8A83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A5FB2">
                  <w:t>CM</w:t>
                </w:r>
              </w:sdtContent>
            </w:sdt>
          </w:p>
          <w:p w14:paraId="234C6CDE" w14:textId="77777777" w:rsidR="00A50939" w:rsidRPr="00333CD3" w:rsidRDefault="004215EC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76429AA4E2F9147A0779A8B7406888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5F94C8D" w14:textId="77777777" w:rsidR="002C2CDD" w:rsidRPr="00333CD3" w:rsidRDefault="002C2CDD" w:rsidP="007569C1"/>
          <w:p w14:paraId="07FA9724" w14:textId="77777777" w:rsidR="00DF127A" w:rsidRPr="00DF127A" w:rsidRDefault="004215EC" w:rsidP="00DF12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alias w:val="Skills:"/>
                <w:tag w:val="Skills:"/>
                <w:id w:val="1490835561"/>
                <w:placeholder>
                  <w:docPart w:val="AC2368F7AED7334BBE3A4BDDC142120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  <w:r w:rsidR="00DF127A" w:rsidRPr="00DF1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Patient-focused and compassionate professional seeki</w:t>
            </w:r>
            <w:r w:rsidR="00DF127A">
              <w:rPr>
                <w:rFonts w:ascii="Times New Roman" w:eastAsia="Times New Roman" w:hAnsi="Times New Roman" w:cs="Times New Roman"/>
                <w:sz w:val="24"/>
                <w:szCs w:val="24"/>
              </w:rPr>
              <w:t>ng a Registered Nurse position utilizing 6</w:t>
            </w:r>
            <w:r w:rsidR="00DF127A" w:rsidRPr="00DF12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years’ successful track record in nursing profession to contribute to the well-being of patients.</w:t>
            </w:r>
          </w:p>
          <w:p w14:paraId="3384F25B" w14:textId="77777777" w:rsidR="002C2CDD" w:rsidRPr="00333CD3" w:rsidRDefault="002C2CDD" w:rsidP="007569C1">
            <w:pPr>
              <w:pStyle w:val="Heading3"/>
            </w:pPr>
          </w:p>
          <w:p w14:paraId="0E526255" w14:textId="77777777" w:rsidR="00741125" w:rsidRPr="00333CD3" w:rsidRDefault="00741125" w:rsidP="00DF127A"/>
        </w:tc>
        <w:tc>
          <w:tcPr>
            <w:tcW w:w="6728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8"/>
            </w:tblGrid>
            <w:tr w:rsidR="00C612DA" w:rsidRPr="00333CD3" w14:paraId="4C8FD1B9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0992FF1E" w14:textId="77777777" w:rsidR="00C612DA" w:rsidRPr="00333CD3" w:rsidRDefault="004215E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F3F320FD8BDB81488F951A77C7177E0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15DB6">
                        <w:t>Chance McMillan</w:t>
                      </w:r>
                    </w:sdtContent>
                  </w:sdt>
                </w:p>
                <w:p w14:paraId="6751EA21" w14:textId="77777777" w:rsidR="00C612DA" w:rsidRPr="00333CD3" w:rsidRDefault="004215EC" w:rsidP="00115DB6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515ABC0CB3F18468D75B37FDB0E09E5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15DB6">
                        <w:t>Nursing</w:t>
                      </w:r>
                    </w:sdtContent>
                  </w:sdt>
                  <w:r w:rsidR="00115DB6">
                    <w:t xml:space="preserve"> Profession</w:t>
                  </w:r>
                </w:p>
              </w:tc>
            </w:tr>
          </w:tbl>
          <w:p w14:paraId="446D88F6" w14:textId="77777777" w:rsidR="002C2CDD" w:rsidRPr="00333CD3" w:rsidRDefault="004215E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731EE015A440434B9D505A77FDD7CC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43898FAE" w14:textId="19E8FCA0" w:rsidR="00665FBC" w:rsidRPr="00333CD3" w:rsidRDefault="00665FBC" w:rsidP="00665FBC">
            <w:pPr>
              <w:pStyle w:val="Heading4"/>
            </w:pPr>
            <w:r>
              <w:t>Field Nurse</w:t>
            </w:r>
            <w:r w:rsidRPr="00333CD3">
              <w:t xml:space="preserve"> • </w:t>
            </w:r>
            <w:r>
              <w:t>ENCOMPASS HEalth</w:t>
            </w:r>
            <w:r w:rsidRPr="00333CD3">
              <w:t xml:space="preserve"> • </w:t>
            </w:r>
            <w:r>
              <w:t>jan 2017-present</w:t>
            </w:r>
          </w:p>
          <w:p w14:paraId="446E206A" w14:textId="6043FC0B" w:rsidR="00665FBC" w:rsidRDefault="00473E52" w:rsidP="00473E52">
            <w:r>
              <w:t>Work as part of a healthcare team to assess patient needs, plan and modify care, and implement interventions</w:t>
            </w:r>
          </w:p>
          <w:p w14:paraId="0060907D" w14:textId="1393C5C8" w:rsidR="00665FBC" w:rsidRPr="00333CD3" w:rsidRDefault="00DF127A" w:rsidP="007569C1">
            <w:pPr>
              <w:pStyle w:val="Heading4"/>
            </w:pPr>
            <w:r>
              <w:t>Field Nurse</w:t>
            </w:r>
            <w:r w:rsidR="002C2CDD" w:rsidRPr="00333CD3">
              <w:t xml:space="preserve"> • </w:t>
            </w:r>
            <w:r>
              <w:t>Accel At home healthcare</w:t>
            </w:r>
            <w:r w:rsidR="002C2CDD" w:rsidRPr="00333CD3">
              <w:t xml:space="preserve"> • </w:t>
            </w:r>
            <w:r w:rsidR="0082504F">
              <w:t>sep 2015-Jan 2017</w:t>
            </w:r>
          </w:p>
          <w:p w14:paraId="6F062B48" w14:textId="77777777" w:rsidR="002C2CDD" w:rsidRDefault="00DF127A" w:rsidP="007569C1">
            <w:r>
              <w:t>Administer prescribed medications or start intravenous fluids, noting times and amounts on patients’ charts</w:t>
            </w:r>
          </w:p>
          <w:p w14:paraId="5AB763F6" w14:textId="77777777" w:rsidR="00DF127A" w:rsidRDefault="00DF127A" w:rsidP="007569C1"/>
          <w:p w14:paraId="4882C97B" w14:textId="77777777" w:rsidR="00DF127A" w:rsidRPr="00333CD3" w:rsidRDefault="00DF127A" w:rsidP="007569C1">
            <w:r>
              <w:t>Observe patients, charting and reporting changes in patients’ conditions, such as adverse reactions to medication or treatment, and taking any necessary action.</w:t>
            </w:r>
          </w:p>
          <w:p w14:paraId="5C7849DA" w14:textId="77777777" w:rsidR="002C2CDD" w:rsidRPr="00333CD3" w:rsidRDefault="00DF127A" w:rsidP="007569C1">
            <w:pPr>
              <w:pStyle w:val="Heading4"/>
            </w:pPr>
            <w:r>
              <w:t>Field nurse</w:t>
            </w:r>
            <w:r w:rsidR="002C2CDD" w:rsidRPr="00333CD3">
              <w:t xml:space="preserve"> • </w:t>
            </w:r>
            <w:r>
              <w:t>Guardian home healthcare</w:t>
            </w:r>
            <w:r w:rsidR="002C2CDD" w:rsidRPr="00333CD3">
              <w:t xml:space="preserve"> • </w:t>
            </w:r>
            <w:r>
              <w:t>oct 2013-sep 2015</w:t>
            </w:r>
          </w:p>
          <w:p w14:paraId="0DB605B1" w14:textId="77777777" w:rsidR="002C2CDD" w:rsidRDefault="00DF127A" w:rsidP="007569C1">
            <w:r>
              <w:t>Provide basic patient care or treatments, such as taking temperatures or blood pressures, dressing wounds, treating bedsores, giving enemas, or performing catheterizations</w:t>
            </w:r>
          </w:p>
          <w:p w14:paraId="1B051472" w14:textId="77777777" w:rsidR="00DF127A" w:rsidRDefault="00DF127A" w:rsidP="007569C1"/>
          <w:p w14:paraId="44B34A04" w14:textId="77777777" w:rsidR="002C2CDD" w:rsidRPr="00333CD3" w:rsidRDefault="004215E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8BD945D38B41F4AA605C53C7EB2600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2D2B53A5" w14:textId="77777777" w:rsidR="002C2CDD" w:rsidRPr="00333CD3" w:rsidRDefault="00115DB6" w:rsidP="007569C1">
            <w:pPr>
              <w:pStyle w:val="Heading4"/>
            </w:pPr>
            <w:r>
              <w:t>high school diploma</w:t>
            </w:r>
            <w:r w:rsidR="002C2CDD" w:rsidRPr="00333CD3">
              <w:t xml:space="preserve"> • </w:t>
            </w:r>
            <w:r>
              <w:t>May 2008</w:t>
            </w:r>
            <w:r w:rsidR="002C2CDD" w:rsidRPr="00333CD3">
              <w:t xml:space="preserve"> • </w:t>
            </w:r>
            <w:r>
              <w:t>Red Oak High</w:t>
            </w:r>
          </w:p>
          <w:p w14:paraId="7234B2C3" w14:textId="77777777" w:rsidR="002C2CDD" w:rsidRPr="00333CD3" w:rsidRDefault="002C2CDD" w:rsidP="007569C1"/>
          <w:p w14:paraId="6ABACA2A" w14:textId="77777777" w:rsidR="002C2CDD" w:rsidRDefault="00115DB6" w:rsidP="007569C1">
            <w:pPr>
              <w:pStyle w:val="Heading4"/>
            </w:pPr>
            <w:r>
              <w:t>Licensed Vocational nursing</w:t>
            </w:r>
            <w:r w:rsidR="002C2CDD" w:rsidRPr="00333CD3">
              <w:t xml:space="preserve"> • </w:t>
            </w:r>
            <w:r>
              <w:t>may 2010</w:t>
            </w:r>
            <w:r w:rsidR="002C2CDD" w:rsidRPr="00333CD3">
              <w:t xml:space="preserve"> • </w:t>
            </w:r>
            <w:r>
              <w:t>concorde</w:t>
            </w:r>
          </w:p>
          <w:p w14:paraId="64B7345F" w14:textId="77777777" w:rsidR="00473E52" w:rsidRDefault="00473E52" w:rsidP="007569C1">
            <w:pPr>
              <w:pStyle w:val="Heading4"/>
            </w:pPr>
          </w:p>
          <w:p w14:paraId="0848988B" w14:textId="77777777" w:rsidR="00473E52" w:rsidRDefault="00473E52" w:rsidP="00473E52">
            <w:pPr>
              <w:pStyle w:val="Heading4"/>
            </w:pPr>
          </w:p>
          <w:p w14:paraId="06B61CD2" w14:textId="1FF32FAB" w:rsidR="00473E52" w:rsidRDefault="00473E52" w:rsidP="00473E52">
            <w:pPr>
              <w:pStyle w:val="Heading4"/>
            </w:pPr>
            <w:r>
              <w:t>Associates Degree In Nursing</w:t>
            </w:r>
            <w:r w:rsidRPr="00333CD3">
              <w:t xml:space="preserve">• </w:t>
            </w:r>
            <w:r>
              <w:t>may 2018</w:t>
            </w:r>
            <w:r w:rsidRPr="00333CD3">
              <w:t xml:space="preserve"> • </w:t>
            </w:r>
            <w:r>
              <w:t>Tyler Junior COllege</w:t>
            </w:r>
          </w:p>
          <w:p w14:paraId="1AEA99AE" w14:textId="77777777" w:rsidR="00473E52" w:rsidRPr="00333CD3" w:rsidRDefault="00473E52" w:rsidP="00115DB6"/>
        </w:tc>
      </w:tr>
    </w:tbl>
    <w:p w14:paraId="3A93A963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885FE" w14:textId="77777777" w:rsidR="004215EC" w:rsidRDefault="004215EC" w:rsidP="00713050">
      <w:pPr>
        <w:spacing w:line="240" w:lineRule="auto"/>
      </w:pPr>
      <w:r>
        <w:separator/>
      </w:r>
    </w:p>
  </w:endnote>
  <w:endnote w:type="continuationSeparator" w:id="0">
    <w:p w14:paraId="5F9F250C" w14:textId="77777777" w:rsidR="004215EC" w:rsidRDefault="004215E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E9E27A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8266E2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7A0F8A8" wp14:editId="6570165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F85293E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BB19EE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15716E" wp14:editId="09AD456F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A165FF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829E39A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74D56D7" wp14:editId="4D0953B1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6B5E03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0D631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9DC821E" wp14:editId="1B78AA6B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E3FA8F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294EC5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E6EA804844AB8C4090D90B1FDEBE837F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4649035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30C5D25CD900F4E84F3DA5F7E52DC7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0FD06DD" w14:textId="77777777" w:rsidR="00684488" w:rsidRPr="00C2098A" w:rsidRDefault="00115DB6" w:rsidP="00811117">
              <w:pPr>
                <w:pStyle w:val="Footer"/>
              </w:pPr>
              <w:r>
                <w:t>chance_mcmillan@yahoo.com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EBF2D53604E3D546ADFE826C330AD39D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5FD1C4F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D45D0D84643F0349AB7773ECC1279E6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A33DC3C" w14:textId="77777777" w:rsidR="00684488" w:rsidRPr="00C2098A" w:rsidRDefault="00115DB6" w:rsidP="00811117">
              <w:pPr>
                <w:pStyle w:val="Footer"/>
              </w:pPr>
              <w:r>
                <w:t>469-955-0535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AEFD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D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04B9208A" w14:textId="77777777" w:rsidTr="00115DB6">
      <w:trPr>
        <w:trHeight w:val="603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B057AB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F2E8589" wp14:editId="36C5E197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98799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200D9D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AB73FB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C2B68" wp14:editId="30CA0E8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60E52F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1416BE" w14:textId="77777777" w:rsidR="00217980" w:rsidRDefault="00217980" w:rsidP="00217980">
          <w:pPr>
            <w:pStyle w:val="Footer"/>
          </w:pPr>
        </w:p>
      </w:tc>
    </w:tr>
    <w:tr w:rsidR="00217980" w14:paraId="7DDD8AF2" w14:textId="77777777" w:rsidTr="00115DB6">
      <w:trPr>
        <w:trHeight w:val="193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21F35F" w14:textId="77777777" w:rsidR="00811117" w:rsidRPr="00CA3DF1" w:rsidRDefault="004215EC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0AFE9BF7FD21664787FD4FD18E1D5E9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8"/>
              <w:szCs w:val="18"/>
            </w:rPr>
            <w:alias w:val="Twitter handle:"/>
            <w:tag w:val="Twitter handle:"/>
            <w:id w:val="1081720897"/>
            <w:placeholder>
              <w:docPart w:val="4FF3136166A4FC47812BF8985C70799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A8267EB" w14:textId="77777777" w:rsidR="00811117" w:rsidRPr="00115DB6" w:rsidRDefault="00115DB6" w:rsidP="00115DB6">
              <w:pPr>
                <w:pStyle w:val="Footer"/>
                <w:rPr>
                  <w:sz w:val="18"/>
                  <w:szCs w:val="18"/>
                </w:rPr>
              </w:pPr>
              <w:r w:rsidRPr="00115DB6">
                <w:rPr>
                  <w:sz w:val="18"/>
                  <w:szCs w:val="18"/>
                </w:rPr>
                <w:t>chance_mcmillan@yahoo.com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6C83F0EE32242143B7ED0204FF1FF43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7D96521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A099D20" w14:textId="77777777" w:rsidR="00811117" w:rsidRPr="00C2098A" w:rsidRDefault="00115DB6" w:rsidP="00115DB6">
              <w:pPr>
                <w:pStyle w:val="Footer"/>
              </w:pPr>
              <w:r>
                <w:t>469-955-0535</w:t>
              </w:r>
            </w:p>
          </w:sdtContent>
        </w:sdt>
      </w:tc>
    </w:tr>
  </w:tbl>
  <w:p w14:paraId="37285A3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050EF" w14:textId="77777777" w:rsidR="004215EC" w:rsidRDefault="004215EC" w:rsidP="00713050">
      <w:pPr>
        <w:spacing w:line="240" w:lineRule="auto"/>
      </w:pPr>
      <w:r>
        <w:separator/>
      </w:r>
    </w:p>
  </w:footnote>
  <w:footnote w:type="continuationSeparator" w:id="0">
    <w:p w14:paraId="4BF6BA32" w14:textId="77777777" w:rsidR="004215EC" w:rsidRDefault="004215E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FDE02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3D80222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012D9F3" wp14:editId="6E3FFB8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BFE1243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B2E71C15417F25468411E1F3F741FD6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8A5FB2">
                <w:t>CM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72CC3B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0D69557" w14:textId="77777777" w:rsidR="001A5CA9" w:rsidRPr="009B3C40" w:rsidRDefault="004215E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FEC49BD90D8C42409040D83749EF1A6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15DB6">
                      <w:t>Chance McMillan</w:t>
                    </w:r>
                  </w:sdtContent>
                </w:sdt>
              </w:p>
              <w:p w14:paraId="332BECEB" w14:textId="77777777" w:rsidR="001A5CA9" w:rsidRDefault="004215E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C8529DB444D61D4F9D8C6429C22231C4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15DB6">
                      <w:t>Nursing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B3E85519FA7EED43B871DBD20D7F080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4B5C52B7" w14:textId="77777777" w:rsidR="001A5CA9" w:rsidRPr="00F207C0" w:rsidRDefault="001A5CA9" w:rsidP="001A5CA9"/>
      </w:tc>
    </w:tr>
  </w:tbl>
  <w:p w14:paraId="7305A3E7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B2"/>
    <w:rsid w:val="00091382"/>
    <w:rsid w:val="000B0619"/>
    <w:rsid w:val="000B61CA"/>
    <w:rsid w:val="000F7610"/>
    <w:rsid w:val="00114ED7"/>
    <w:rsid w:val="00115DB6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15EC"/>
    <w:rsid w:val="00424DD9"/>
    <w:rsid w:val="0046104A"/>
    <w:rsid w:val="004717C5"/>
    <w:rsid w:val="00473E52"/>
    <w:rsid w:val="00523479"/>
    <w:rsid w:val="00543DB7"/>
    <w:rsid w:val="005729B0"/>
    <w:rsid w:val="00592262"/>
    <w:rsid w:val="00641630"/>
    <w:rsid w:val="00665FBC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6575D"/>
    <w:rsid w:val="007D2696"/>
    <w:rsid w:val="00811117"/>
    <w:rsid w:val="00813464"/>
    <w:rsid w:val="0082504F"/>
    <w:rsid w:val="00841146"/>
    <w:rsid w:val="0088504C"/>
    <w:rsid w:val="0089382B"/>
    <w:rsid w:val="008A1907"/>
    <w:rsid w:val="008A5FB2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127A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00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ncemcmillan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F5D6460D03FB4FB16681D7CC6B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0C6F5-5F63-C342-BD39-6FEC355C3489}"/>
      </w:docPartPr>
      <w:docPartBody>
        <w:p w:rsidR="002E6E7D" w:rsidRDefault="00052E2F">
          <w:pPr>
            <w:pStyle w:val="10F5D6460D03FB4FB16681D7CC6B8A83"/>
          </w:pPr>
          <w:r w:rsidRPr="00333CD3">
            <w:t>YN</w:t>
          </w:r>
        </w:p>
      </w:docPartBody>
    </w:docPart>
    <w:docPart>
      <w:docPartPr>
        <w:name w:val="876429AA4E2F9147A0779A8B74068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D974C-0BAE-3D49-B6B1-88437E5F324F}"/>
      </w:docPartPr>
      <w:docPartBody>
        <w:p w:rsidR="002E6E7D" w:rsidRDefault="00052E2F">
          <w:pPr>
            <w:pStyle w:val="876429AA4E2F9147A0779A8B74068881"/>
          </w:pPr>
          <w:r>
            <w:t>Objective</w:t>
          </w:r>
        </w:p>
      </w:docPartBody>
    </w:docPart>
    <w:docPart>
      <w:docPartPr>
        <w:name w:val="AC2368F7AED7334BBE3A4BDDC1421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9FED-554A-FF47-95D0-52446AF1B01B}"/>
      </w:docPartPr>
      <w:docPartBody>
        <w:p w:rsidR="002E6E7D" w:rsidRDefault="00052E2F">
          <w:pPr>
            <w:pStyle w:val="AC2368F7AED7334BBE3A4BDDC1421207"/>
          </w:pPr>
          <w:r w:rsidRPr="00333CD3">
            <w:t>Skills</w:t>
          </w:r>
        </w:p>
      </w:docPartBody>
    </w:docPart>
    <w:docPart>
      <w:docPartPr>
        <w:name w:val="F3F320FD8BDB81488F951A77C717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C3A1B-6FFA-C542-A18B-230351FA25F9}"/>
      </w:docPartPr>
      <w:docPartBody>
        <w:p w:rsidR="002E6E7D" w:rsidRDefault="00052E2F">
          <w:pPr>
            <w:pStyle w:val="F3F320FD8BDB81488F951A77C7177E0C"/>
          </w:pPr>
          <w:r>
            <w:t>Your Name</w:t>
          </w:r>
        </w:p>
      </w:docPartBody>
    </w:docPart>
    <w:docPart>
      <w:docPartPr>
        <w:name w:val="5515ABC0CB3F18468D75B37FDB0E0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49CE3-C317-3749-A6D3-FE7A7AB6BB22}"/>
      </w:docPartPr>
      <w:docPartBody>
        <w:p w:rsidR="002E6E7D" w:rsidRDefault="00052E2F">
          <w:pPr>
            <w:pStyle w:val="5515ABC0CB3F18468D75B37FDB0E09E5"/>
          </w:pPr>
          <w:r>
            <w:t>Profession or Industry</w:t>
          </w:r>
        </w:p>
      </w:docPartBody>
    </w:docPart>
    <w:docPart>
      <w:docPartPr>
        <w:name w:val="731EE015A440434B9D505A77FDD7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00C57-2CFA-AB43-A21F-8E4806811655}"/>
      </w:docPartPr>
      <w:docPartBody>
        <w:p w:rsidR="002E6E7D" w:rsidRDefault="00052E2F">
          <w:pPr>
            <w:pStyle w:val="731EE015A440434B9D505A77FDD7CC7F"/>
          </w:pPr>
          <w:r w:rsidRPr="00333CD3">
            <w:t>Experience</w:t>
          </w:r>
        </w:p>
      </w:docPartBody>
    </w:docPart>
    <w:docPart>
      <w:docPartPr>
        <w:name w:val="C8BD945D38B41F4AA605C53C7EB26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F9FF9-662D-FF49-A47D-0620EAE0C46B}"/>
      </w:docPartPr>
      <w:docPartBody>
        <w:p w:rsidR="002E6E7D" w:rsidRDefault="00052E2F">
          <w:pPr>
            <w:pStyle w:val="C8BD945D38B41F4AA605C53C7EB26006"/>
          </w:pPr>
          <w:r w:rsidRPr="00333CD3">
            <w:t>Education</w:t>
          </w:r>
        </w:p>
      </w:docPartBody>
    </w:docPart>
    <w:docPart>
      <w:docPartPr>
        <w:name w:val="B2E71C15417F25468411E1F3F741F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E3A53-6CB6-FF47-9CA6-0ACC5750C6ED}"/>
      </w:docPartPr>
      <w:docPartBody>
        <w:p w:rsidR="002E6E7D" w:rsidRDefault="00052E2F">
          <w:pPr>
            <w:pStyle w:val="B2E71C15417F25468411E1F3F741FD63"/>
          </w:pPr>
          <w:r w:rsidRPr="009B3C40">
            <w:t>YN</w:t>
          </w:r>
        </w:p>
      </w:docPartBody>
    </w:docPart>
    <w:docPart>
      <w:docPartPr>
        <w:name w:val="FEC49BD90D8C42409040D83749EF1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5D60-1D07-394D-80BD-2F70575AE58E}"/>
      </w:docPartPr>
      <w:docPartBody>
        <w:p w:rsidR="002E6E7D" w:rsidRDefault="00052E2F">
          <w:pPr>
            <w:pStyle w:val="FEC49BD90D8C42409040D83749EF1A6A"/>
          </w:pPr>
          <w:r>
            <w:t>Your Name</w:t>
          </w:r>
        </w:p>
      </w:docPartBody>
    </w:docPart>
    <w:docPart>
      <w:docPartPr>
        <w:name w:val="C8529DB444D61D4F9D8C6429C2223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A99E5-FD4F-3A4A-B713-901D245BBAA4}"/>
      </w:docPartPr>
      <w:docPartBody>
        <w:p w:rsidR="002E6E7D" w:rsidRDefault="00052E2F">
          <w:pPr>
            <w:pStyle w:val="C8529DB444D61D4F9D8C6429C22231C4"/>
          </w:pPr>
          <w:r>
            <w:t>Profession or Industry</w:t>
          </w:r>
        </w:p>
      </w:docPartBody>
    </w:docPart>
    <w:docPart>
      <w:docPartPr>
        <w:name w:val="B3E85519FA7EED43B871DBD20D7F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45BDD-B4F5-1E41-939B-1233FD624E74}"/>
      </w:docPartPr>
      <w:docPartBody>
        <w:p w:rsidR="002E6E7D" w:rsidRDefault="00052E2F">
          <w:pPr>
            <w:pStyle w:val="B3E85519FA7EED43B871DBD20D7F080E"/>
          </w:pPr>
          <w:r w:rsidRPr="009B3C40">
            <w:t>Link to other online properties: Portfolio/Website/Blog</w:t>
          </w:r>
        </w:p>
      </w:docPartBody>
    </w:docPart>
    <w:docPart>
      <w:docPartPr>
        <w:name w:val="E6EA804844AB8C4090D90B1FDEBE8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3F61-7BDB-4147-A09A-2005661CC056}"/>
      </w:docPartPr>
      <w:docPartBody>
        <w:p w:rsidR="002E6E7D" w:rsidRDefault="00052E2F">
          <w:pPr>
            <w:pStyle w:val="E6EA804844AB8C4090D90B1FDEBE837F"/>
          </w:pPr>
          <w:r>
            <w:t>Email</w:t>
          </w:r>
        </w:p>
      </w:docPartBody>
    </w:docPart>
    <w:docPart>
      <w:docPartPr>
        <w:name w:val="530C5D25CD900F4E84F3DA5F7E52D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6C77F-1F9E-0B43-A2C9-15B4578688CE}"/>
      </w:docPartPr>
      <w:docPartBody>
        <w:p w:rsidR="002E6E7D" w:rsidRDefault="00052E2F">
          <w:pPr>
            <w:pStyle w:val="530C5D25CD900F4E84F3DA5F7E52DC7E"/>
          </w:pPr>
          <w:r>
            <w:t>Twitter handle</w:t>
          </w:r>
        </w:p>
      </w:docPartBody>
    </w:docPart>
    <w:docPart>
      <w:docPartPr>
        <w:name w:val="EBF2D53604E3D546ADFE826C330AD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3D42D-F284-5B4F-86DC-4A233D81B350}"/>
      </w:docPartPr>
      <w:docPartBody>
        <w:p w:rsidR="002E6E7D" w:rsidRDefault="00052E2F">
          <w:pPr>
            <w:pStyle w:val="EBF2D53604E3D546ADFE826C330AD39D"/>
          </w:pPr>
          <w:r>
            <w:t>Telephone</w:t>
          </w:r>
        </w:p>
      </w:docPartBody>
    </w:docPart>
    <w:docPart>
      <w:docPartPr>
        <w:name w:val="D45D0D84643F0349AB7773ECC1279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39D3-EE7D-3C45-832C-D0952EB2B9EC}"/>
      </w:docPartPr>
      <w:docPartBody>
        <w:p w:rsidR="002E6E7D" w:rsidRDefault="00052E2F">
          <w:pPr>
            <w:pStyle w:val="D45D0D84643F0349AB7773ECC1279E60"/>
          </w:pPr>
          <w:r>
            <w:t>LinkedIN URL</w:t>
          </w:r>
        </w:p>
      </w:docPartBody>
    </w:docPart>
    <w:docPart>
      <w:docPartPr>
        <w:name w:val="0AFE9BF7FD21664787FD4FD18E1D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EAE59-6A5F-2341-BB28-95FFF4649DDE}"/>
      </w:docPartPr>
      <w:docPartBody>
        <w:p w:rsidR="002E6E7D" w:rsidRDefault="00052E2F">
          <w:pPr>
            <w:pStyle w:val="0AFE9BF7FD21664787FD4FD18E1D5E92"/>
          </w:pPr>
          <w:r>
            <w:t>Email</w:t>
          </w:r>
        </w:p>
      </w:docPartBody>
    </w:docPart>
    <w:docPart>
      <w:docPartPr>
        <w:name w:val="4FF3136166A4FC47812BF8985C707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F762D-190E-0840-8F87-5156D163F6AE}"/>
      </w:docPartPr>
      <w:docPartBody>
        <w:p w:rsidR="002E6E7D" w:rsidRDefault="00052E2F">
          <w:pPr>
            <w:pStyle w:val="4FF3136166A4FC47812BF8985C707998"/>
          </w:pPr>
          <w:r>
            <w:t>Twitter handle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2F"/>
    <w:rsid w:val="00052E2F"/>
    <w:rsid w:val="002E6E7D"/>
    <w:rsid w:val="0034376B"/>
    <w:rsid w:val="005C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F5D6460D03FB4FB16681D7CC6B8A83">
    <w:name w:val="10F5D6460D03FB4FB16681D7CC6B8A83"/>
  </w:style>
  <w:style w:type="paragraph" w:customStyle="1" w:styleId="876429AA4E2F9147A0779A8B74068881">
    <w:name w:val="876429AA4E2F9147A0779A8B74068881"/>
  </w:style>
  <w:style w:type="paragraph" w:customStyle="1" w:styleId="47345D6FDF028341A99F2C90E5D4D2B0">
    <w:name w:val="47345D6FDF028341A99F2C90E5D4D2B0"/>
  </w:style>
  <w:style w:type="paragraph" w:customStyle="1" w:styleId="AC2368F7AED7334BBE3A4BDDC1421207">
    <w:name w:val="AC2368F7AED7334BBE3A4BDDC1421207"/>
  </w:style>
  <w:style w:type="paragraph" w:customStyle="1" w:styleId="437E80C56EA5B248A528F80E2409AA5D">
    <w:name w:val="437E80C56EA5B248A528F80E2409AA5D"/>
  </w:style>
  <w:style w:type="paragraph" w:customStyle="1" w:styleId="F3F320FD8BDB81488F951A77C7177E0C">
    <w:name w:val="F3F320FD8BDB81488F951A77C7177E0C"/>
  </w:style>
  <w:style w:type="paragraph" w:customStyle="1" w:styleId="5515ABC0CB3F18468D75B37FDB0E09E5">
    <w:name w:val="5515ABC0CB3F18468D75B37FDB0E09E5"/>
  </w:style>
  <w:style w:type="paragraph" w:customStyle="1" w:styleId="7D1D5ED4325F504C9FD1C406336BA5B4">
    <w:name w:val="7D1D5ED4325F504C9FD1C406336BA5B4"/>
  </w:style>
  <w:style w:type="paragraph" w:customStyle="1" w:styleId="731EE015A440434B9D505A77FDD7CC7F">
    <w:name w:val="731EE015A440434B9D505A77FDD7CC7F"/>
  </w:style>
  <w:style w:type="paragraph" w:customStyle="1" w:styleId="474080323918C343BC54F0AD322468F6">
    <w:name w:val="474080323918C343BC54F0AD322468F6"/>
  </w:style>
  <w:style w:type="paragraph" w:customStyle="1" w:styleId="33DE23E7524B5841A23AA730B1C9520A">
    <w:name w:val="33DE23E7524B5841A23AA730B1C9520A"/>
  </w:style>
  <w:style w:type="paragraph" w:customStyle="1" w:styleId="FCB40B4739123C4D804FF78F58B5E03A">
    <w:name w:val="FCB40B4739123C4D804FF78F58B5E03A"/>
  </w:style>
  <w:style w:type="paragraph" w:customStyle="1" w:styleId="3CBB4DF087D7FE43A0F24B1E3BD0F851">
    <w:name w:val="3CBB4DF087D7FE43A0F24B1E3BD0F851"/>
  </w:style>
  <w:style w:type="paragraph" w:customStyle="1" w:styleId="80FF8B08FA8CE846B972DB37726E6C33">
    <w:name w:val="80FF8B08FA8CE846B972DB37726E6C33"/>
  </w:style>
  <w:style w:type="paragraph" w:customStyle="1" w:styleId="02F8323BDD24EE489779AB7003756B82">
    <w:name w:val="02F8323BDD24EE489779AB7003756B82"/>
  </w:style>
  <w:style w:type="paragraph" w:customStyle="1" w:styleId="9A6012ED04E3F149925DEFB1413581D4">
    <w:name w:val="9A6012ED04E3F149925DEFB1413581D4"/>
  </w:style>
  <w:style w:type="paragraph" w:customStyle="1" w:styleId="4DA4537AA7E8474788A289CCABAC5422">
    <w:name w:val="4DA4537AA7E8474788A289CCABAC5422"/>
  </w:style>
  <w:style w:type="paragraph" w:customStyle="1" w:styleId="C8BD945D38B41F4AA605C53C7EB26006">
    <w:name w:val="C8BD945D38B41F4AA605C53C7EB26006"/>
  </w:style>
  <w:style w:type="paragraph" w:customStyle="1" w:styleId="C1B65EB4C0C5C84B97D265206595E114">
    <w:name w:val="C1B65EB4C0C5C84B97D265206595E114"/>
  </w:style>
  <w:style w:type="paragraph" w:customStyle="1" w:styleId="4D05CF076574AE4DA60967845CBA3A77">
    <w:name w:val="4D05CF076574AE4DA60967845CBA3A77"/>
  </w:style>
  <w:style w:type="paragraph" w:customStyle="1" w:styleId="3484925197D46248800D2637EC04BD46">
    <w:name w:val="3484925197D46248800D2637EC04BD46"/>
  </w:style>
  <w:style w:type="paragraph" w:customStyle="1" w:styleId="499751D67672E44A94CFDBE6A07E2994">
    <w:name w:val="499751D67672E44A94CFDBE6A07E2994"/>
  </w:style>
  <w:style w:type="paragraph" w:customStyle="1" w:styleId="E26451B1596100499B789F6BB8CEDEDC">
    <w:name w:val="E26451B1596100499B789F6BB8CEDEDC"/>
  </w:style>
  <w:style w:type="paragraph" w:customStyle="1" w:styleId="08E3A3DED148CB4895F3D91A0185AD40">
    <w:name w:val="08E3A3DED148CB4895F3D91A0185AD40"/>
  </w:style>
  <w:style w:type="paragraph" w:customStyle="1" w:styleId="A15BF279B14271449CBBF946558E521C">
    <w:name w:val="A15BF279B14271449CBBF946558E521C"/>
  </w:style>
  <w:style w:type="paragraph" w:customStyle="1" w:styleId="1AD89E0EE377DC43B4FB30C501554D12">
    <w:name w:val="1AD89E0EE377DC43B4FB30C501554D12"/>
  </w:style>
  <w:style w:type="paragraph" w:customStyle="1" w:styleId="024BA78690107D4796400B1CEE1ED895">
    <w:name w:val="024BA78690107D4796400B1CEE1ED895"/>
  </w:style>
  <w:style w:type="paragraph" w:customStyle="1" w:styleId="A28E504AE059AE4385CB4F5C255580FF">
    <w:name w:val="A28E504AE059AE4385CB4F5C255580FF"/>
  </w:style>
  <w:style w:type="paragraph" w:customStyle="1" w:styleId="B2E71C15417F25468411E1F3F741FD63">
    <w:name w:val="B2E71C15417F25468411E1F3F741FD63"/>
  </w:style>
  <w:style w:type="paragraph" w:customStyle="1" w:styleId="FEC49BD90D8C42409040D83749EF1A6A">
    <w:name w:val="FEC49BD90D8C42409040D83749EF1A6A"/>
  </w:style>
  <w:style w:type="paragraph" w:customStyle="1" w:styleId="C8529DB444D61D4F9D8C6429C22231C4">
    <w:name w:val="C8529DB444D61D4F9D8C6429C22231C4"/>
  </w:style>
  <w:style w:type="paragraph" w:customStyle="1" w:styleId="B3E85519FA7EED43B871DBD20D7F080E">
    <w:name w:val="B3E85519FA7EED43B871DBD20D7F080E"/>
  </w:style>
  <w:style w:type="paragraph" w:customStyle="1" w:styleId="E6EA804844AB8C4090D90B1FDEBE837F">
    <w:name w:val="E6EA804844AB8C4090D90B1FDEBE837F"/>
  </w:style>
  <w:style w:type="paragraph" w:customStyle="1" w:styleId="530C5D25CD900F4E84F3DA5F7E52DC7E">
    <w:name w:val="530C5D25CD900F4E84F3DA5F7E52DC7E"/>
  </w:style>
  <w:style w:type="paragraph" w:customStyle="1" w:styleId="EBF2D53604E3D546ADFE826C330AD39D">
    <w:name w:val="EBF2D53604E3D546ADFE826C330AD39D"/>
  </w:style>
  <w:style w:type="paragraph" w:customStyle="1" w:styleId="D45D0D84643F0349AB7773ECC1279E60">
    <w:name w:val="D45D0D84643F0349AB7773ECC1279E60"/>
  </w:style>
  <w:style w:type="paragraph" w:customStyle="1" w:styleId="0AFE9BF7FD21664787FD4FD18E1D5E92">
    <w:name w:val="0AFE9BF7FD21664787FD4FD18E1D5E92"/>
  </w:style>
  <w:style w:type="paragraph" w:customStyle="1" w:styleId="4FF3136166A4FC47812BF8985C707998">
    <w:name w:val="4FF3136166A4FC47812BF8985C707998"/>
  </w:style>
  <w:style w:type="paragraph" w:customStyle="1" w:styleId="6C83F0EE32242143B7ED0204FF1FF43B">
    <w:name w:val="6C83F0EE32242143B7ED0204FF1FF43B"/>
  </w:style>
  <w:style w:type="paragraph" w:customStyle="1" w:styleId="1606CA18A41FF54F9A91C8C990BFCBF7">
    <w:name w:val="1606CA18A41FF54F9A91C8C990BFCB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chance_mcmillan@yahoo.com</CompanyAddress>
  <CompanyPhone/>
  <CompanyFax>469-955-0535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174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Nursing</dc:subject>
  <dc:creator>Chance McMillan</dc:creator>
  <cp:keywords/>
  <dc:description/>
  <cp:lastModifiedBy>chance_mcmillan@yahoo.com</cp:lastModifiedBy>
  <cp:revision>2</cp:revision>
  <dcterms:created xsi:type="dcterms:W3CDTF">2018-10-23T17:45:00Z</dcterms:created>
  <dcterms:modified xsi:type="dcterms:W3CDTF">2018-10-23T17:45:00Z</dcterms:modified>
</cp:coreProperties>
</file>