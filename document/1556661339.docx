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41211" w14:textId="263A4726" w:rsidR="006B3644" w:rsidRDefault="006B3644" w:rsidP="000C22B2">
      <w:pPr>
        <w:pStyle w:val="Heading3"/>
        <w:rPr>
          <w:rFonts w:asciiTheme="minorHAnsi" w:hAnsiTheme="minorHAnsi" w:cstheme="minorHAnsi"/>
          <w:noProof/>
          <w:sz w:val="21"/>
          <w:szCs w:val="21"/>
        </w:rPr>
      </w:pPr>
      <w:bookmarkStart w:id="0" w:name="_GoBack"/>
      <w:bookmarkEnd w:id="0"/>
    </w:p>
    <w:p w14:paraId="78CF5F29" w14:textId="7B87639C" w:rsidR="000C22B2" w:rsidRPr="000C22B2" w:rsidRDefault="000C22B2" w:rsidP="000C22B2">
      <w:pPr>
        <w:pStyle w:val="Heading3"/>
        <w:rPr>
          <w:rFonts w:cstheme="majorHAnsi"/>
          <w:b/>
          <w:u w:val="single"/>
        </w:rPr>
      </w:pPr>
      <w:r w:rsidRPr="000C22B2">
        <w:rPr>
          <w:rFonts w:cstheme="majorHAnsi"/>
          <w:b/>
          <w:u w:val="single"/>
        </w:rPr>
        <w:t>Clinical Experience</w:t>
      </w:r>
    </w:p>
    <w:p w14:paraId="468297EA" w14:textId="20AB8886" w:rsidR="000C22B2" w:rsidRPr="000C22B2" w:rsidRDefault="000C22B2" w:rsidP="000C22B2">
      <w:pPr>
        <w:pStyle w:val="Heading3"/>
        <w:rPr>
          <w:rFonts w:asciiTheme="minorHAnsi" w:hAnsiTheme="minorHAnsi" w:cstheme="minorHAnsi"/>
          <w:sz w:val="21"/>
          <w:szCs w:val="21"/>
        </w:rPr>
      </w:pPr>
      <w:r w:rsidRPr="000C22B2">
        <w:rPr>
          <w:rFonts w:asciiTheme="minorHAnsi" w:hAnsiTheme="minorHAnsi" w:cstheme="minorHAnsi"/>
          <w:sz w:val="21"/>
          <w:szCs w:val="21"/>
        </w:rPr>
        <w:t>Total Clinical Hours: 988</w:t>
      </w:r>
    </w:p>
    <w:p w14:paraId="2DE6BDBE" w14:textId="309D4F9B" w:rsidR="00750E86" w:rsidRDefault="000C22B2" w:rsidP="00750E86">
      <w:pPr>
        <w:pStyle w:val="Heading3"/>
        <w:rPr>
          <w:rFonts w:asciiTheme="minorHAnsi" w:hAnsiTheme="minorHAnsi" w:cstheme="minorHAnsi"/>
          <w:b/>
          <w:sz w:val="21"/>
          <w:szCs w:val="21"/>
        </w:rPr>
      </w:pPr>
      <w:r w:rsidRPr="006B3644">
        <w:rPr>
          <w:rFonts w:asciiTheme="minorHAnsi" w:hAnsiTheme="minorHAnsi" w:cstheme="minorHAnsi"/>
          <w:b/>
          <w:sz w:val="21"/>
          <w:szCs w:val="21"/>
        </w:rPr>
        <w:t>E</w:t>
      </w:r>
      <w:r w:rsidR="00536C6E" w:rsidRPr="006B3644">
        <w:rPr>
          <w:rFonts w:asciiTheme="minorHAnsi" w:hAnsiTheme="minorHAnsi" w:cstheme="minorHAnsi"/>
          <w:b/>
          <w:sz w:val="21"/>
          <w:szCs w:val="21"/>
        </w:rPr>
        <w:t>mergency Department</w:t>
      </w:r>
      <w:r w:rsidRPr="006B364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36C6E" w:rsidRPr="006B3644">
        <w:rPr>
          <w:rFonts w:asciiTheme="minorHAnsi" w:hAnsiTheme="minorHAnsi" w:cstheme="minorHAnsi"/>
          <w:b/>
          <w:sz w:val="21"/>
          <w:szCs w:val="21"/>
        </w:rPr>
        <w:t>Immersion</w:t>
      </w:r>
      <w:r w:rsidRPr="006B3644">
        <w:rPr>
          <w:rFonts w:asciiTheme="minorHAnsi" w:hAnsiTheme="minorHAnsi" w:cstheme="minorHAnsi"/>
          <w:b/>
          <w:sz w:val="21"/>
          <w:szCs w:val="21"/>
        </w:rPr>
        <w:t xml:space="preserve"> Clinical Hours: 180</w:t>
      </w:r>
    </w:p>
    <w:p w14:paraId="1E03B983" w14:textId="6E5F2590" w:rsidR="00750E86" w:rsidRDefault="00750E86" w:rsidP="00750E86">
      <w:r w:rsidRPr="00750E86">
        <w:t>•</w:t>
      </w:r>
      <w:r w:rsidRPr="00750E86">
        <w:tab/>
        <w:t>Emergency Department: assisted with patient needs and nursing skills under the guidance of a Registered Nurse</w:t>
      </w:r>
    </w:p>
    <w:p w14:paraId="5330EEE3" w14:textId="71832DB3" w:rsidR="00750E86" w:rsidRDefault="00750E86" w:rsidP="00750E86">
      <w:pPr>
        <w:pStyle w:val="ListParagraph"/>
        <w:numPr>
          <w:ilvl w:val="0"/>
          <w:numId w:val="11"/>
        </w:numPr>
      </w:pPr>
      <w:r>
        <w:t>Assisted in CODE blue and Rapid response</w:t>
      </w:r>
    </w:p>
    <w:p w14:paraId="507D0E08" w14:textId="1DF3FC4C" w:rsidR="00750E86" w:rsidRDefault="00750E86" w:rsidP="00750E86">
      <w:pPr>
        <w:pStyle w:val="ListParagraph"/>
        <w:numPr>
          <w:ilvl w:val="0"/>
          <w:numId w:val="11"/>
        </w:numPr>
      </w:pPr>
      <w:r>
        <w:t>Started multiple IV’s</w:t>
      </w:r>
    </w:p>
    <w:p w14:paraId="3422C15B" w14:textId="6DE5481F" w:rsidR="00750E86" w:rsidRPr="00750E86" w:rsidRDefault="00750E86" w:rsidP="00750E86">
      <w:pPr>
        <w:pStyle w:val="ListParagraph"/>
        <w:numPr>
          <w:ilvl w:val="0"/>
          <w:numId w:val="11"/>
        </w:numPr>
      </w:pPr>
      <w:r>
        <w:t>Performed and charted focused assessments on critical patients</w:t>
      </w:r>
    </w:p>
    <w:p w14:paraId="04C584FE" w14:textId="7FDF57D4" w:rsidR="000C22B2" w:rsidRPr="000C22B2" w:rsidRDefault="000C22B2" w:rsidP="000C22B2">
      <w:pPr>
        <w:pStyle w:val="Heading3"/>
        <w:rPr>
          <w:rFonts w:asciiTheme="minorHAnsi" w:hAnsiTheme="minorHAnsi" w:cstheme="minorHAnsi"/>
          <w:sz w:val="21"/>
          <w:szCs w:val="21"/>
        </w:rPr>
      </w:pPr>
      <w:r w:rsidRPr="000C22B2">
        <w:rPr>
          <w:rFonts w:asciiTheme="minorHAnsi" w:hAnsiTheme="minorHAnsi" w:cstheme="minorHAnsi"/>
          <w:sz w:val="21"/>
          <w:szCs w:val="21"/>
        </w:rPr>
        <w:t>•</w:t>
      </w:r>
      <w:r w:rsidRPr="000C22B2">
        <w:rPr>
          <w:rFonts w:asciiTheme="minorHAnsi" w:hAnsiTheme="minorHAnsi" w:cstheme="minorHAnsi"/>
          <w:sz w:val="21"/>
          <w:szCs w:val="21"/>
        </w:rPr>
        <w:tab/>
        <w:t>Medical</w:t>
      </w:r>
      <w:r w:rsidR="001A5C31">
        <w:rPr>
          <w:rFonts w:asciiTheme="minorHAnsi" w:hAnsiTheme="minorHAnsi" w:cstheme="minorHAnsi"/>
          <w:sz w:val="21"/>
          <w:szCs w:val="21"/>
        </w:rPr>
        <w:t>-</w:t>
      </w:r>
      <w:r w:rsidRPr="000C22B2">
        <w:rPr>
          <w:rFonts w:asciiTheme="minorHAnsi" w:hAnsiTheme="minorHAnsi" w:cstheme="minorHAnsi"/>
          <w:sz w:val="21"/>
          <w:szCs w:val="21"/>
        </w:rPr>
        <w:t xml:space="preserve">Surgical Rotation: provided safe and appropriate care to patients under the guidance of a </w:t>
      </w:r>
      <w:r w:rsidR="00DE7E9D">
        <w:rPr>
          <w:rFonts w:asciiTheme="minorHAnsi" w:hAnsiTheme="minorHAnsi" w:cstheme="minorHAnsi"/>
          <w:sz w:val="21"/>
          <w:szCs w:val="21"/>
        </w:rPr>
        <w:t>R</w:t>
      </w:r>
      <w:r w:rsidRPr="000C22B2">
        <w:rPr>
          <w:rFonts w:asciiTheme="minorHAnsi" w:hAnsiTheme="minorHAnsi" w:cstheme="minorHAnsi"/>
          <w:sz w:val="21"/>
          <w:szCs w:val="21"/>
        </w:rPr>
        <w:t xml:space="preserve">egistered </w:t>
      </w:r>
      <w:r w:rsidR="00DE7E9D">
        <w:rPr>
          <w:rFonts w:asciiTheme="minorHAnsi" w:hAnsiTheme="minorHAnsi" w:cstheme="minorHAnsi"/>
          <w:sz w:val="21"/>
          <w:szCs w:val="21"/>
        </w:rPr>
        <w:t>N</w:t>
      </w:r>
      <w:r w:rsidRPr="000C22B2">
        <w:rPr>
          <w:rFonts w:asciiTheme="minorHAnsi" w:hAnsiTheme="minorHAnsi" w:cstheme="minorHAnsi"/>
          <w:sz w:val="21"/>
          <w:szCs w:val="21"/>
        </w:rPr>
        <w:t xml:space="preserve">urse </w:t>
      </w:r>
    </w:p>
    <w:p w14:paraId="15D8329C" w14:textId="43DA8488" w:rsidR="000C22B2" w:rsidRPr="000C22B2" w:rsidRDefault="000C22B2" w:rsidP="000C22B2">
      <w:pPr>
        <w:pStyle w:val="Heading3"/>
        <w:rPr>
          <w:rFonts w:asciiTheme="minorHAnsi" w:hAnsiTheme="minorHAnsi" w:cstheme="minorHAnsi"/>
          <w:sz w:val="21"/>
          <w:szCs w:val="21"/>
        </w:rPr>
      </w:pPr>
      <w:r w:rsidRPr="000C22B2">
        <w:rPr>
          <w:rFonts w:asciiTheme="minorHAnsi" w:hAnsiTheme="minorHAnsi" w:cstheme="minorHAnsi"/>
          <w:sz w:val="21"/>
          <w:szCs w:val="21"/>
        </w:rPr>
        <w:t>•</w:t>
      </w:r>
      <w:r w:rsidRPr="000C22B2">
        <w:rPr>
          <w:rFonts w:asciiTheme="minorHAnsi" w:hAnsiTheme="minorHAnsi" w:cstheme="minorHAnsi"/>
          <w:sz w:val="21"/>
          <w:szCs w:val="21"/>
        </w:rPr>
        <w:tab/>
        <w:t xml:space="preserve">Pediatrics/OB: provided safe and appropriate care to patients alongside a </w:t>
      </w:r>
      <w:r w:rsidR="00DE7E9D">
        <w:rPr>
          <w:rFonts w:asciiTheme="minorHAnsi" w:hAnsiTheme="minorHAnsi" w:cstheme="minorHAnsi"/>
          <w:sz w:val="21"/>
          <w:szCs w:val="21"/>
        </w:rPr>
        <w:t>R</w:t>
      </w:r>
      <w:r w:rsidRPr="000C22B2">
        <w:rPr>
          <w:rFonts w:asciiTheme="minorHAnsi" w:hAnsiTheme="minorHAnsi" w:cstheme="minorHAnsi"/>
          <w:sz w:val="21"/>
          <w:szCs w:val="21"/>
        </w:rPr>
        <w:t xml:space="preserve">egistered </w:t>
      </w:r>
      <w:r w:rsidR="00DE7E9D">
        <w:rPr>
          <w:rFonts w:asciiTheme="minorHAnsi" w:hAnsiTheme="minorHAnsi" w:cstheme="minorHAnsi"/>
          <w:sz w:val="21"/>
          <w:szCs w:val="21"/>
        </w:rPr>
        <w:t>N</w:t>
      </w:r>
      <w:r w:rsidRPr="000C22B2">
        <w:rPr>
          <w:rFonts w:asciiTheme="minorHAnsi" w:hAnsiTheme="minorHAnsi" w:cstheme="minorHAnsi"/>
          <w:sz w:val="21"/>
          <w:szCs w:val="21"/>
        </w:rPr>
        <w:t xml:space="preserve">urse </w:t>
      </w:r>
    </w:p>
    <w:p w14:paraId="11C0A716" w14:textId="15A6F5E6" w:rsidR="00DE7E9D" w:rsidRDefault="000C22B2" w:rsidP="000C22B2">
      <w:pPr>
        <w:pStyle w:val="Heading3"/>
        <w:rPr>
          <w:rFonts w:asciiTheme="minorHAnsi" w:hAnsiTheme="minorHAnsi" w:cstheme="minorHAnsi"/>
          <w:sz w:val="21"/>
          <w:szCs w:val="21"/>
        </w:rPr>
      </w:pPr>
      <w:r w:rsidRPr="000C22B2">
        <w:rPr>
          <w:rFonts w:asciiTheme="minorHAnsi" w:hAnsiTheme="minorHAnsi" w:cstheme="minorHAnsi"/>
          <w:sz w:val="21"/>
          <w:szCs w:val="21"/>
        </w:rPr>
        <w:t>•</w:t>
      </w:r>
      <w:r w:rsidRPr="000C22B2">
        <w:rPr>
          <w:rFonts w:asciiTheme="minorHAnsi" w:hAnsiTheme="minorHAnsi" w:cstheme="minorHAnsi"/>
          <w:sz w:val="21"/>
          <w:szCs w:val="21"/>
        </w:rPr>
        <w:tab/>
        <w:t xml:space="preserve">Critical Care ICU: learned to titrate medications and provide safe and attentive care to patients under the supervision of a </w:t>
      </w:r>
      <w:r w:rsidR="00DE7E9D">
        <w:rPr>
          <w:rFonts w:asciiTheme="minorHAnsi" w:hAnsiTheme="minorHAnsi" w:cstheme="minorHAnsi"/>
          <w:sz w:val="21"/>
          <w:szCs w:val="21"/>
        </w:rPr>
        <w:t>R</w:t>
      </w:r>
      <w:r w:rsidRPr="000C22B2">
        <w:rPr>
          <w:rFonts w:asciiTheme="minorHAnsi" w:hAnsiTheme="minorHAnsi" w:cstheme="minorHAnsi"/>
          <w:sz w:val="21"/>
          <w:szCs w:val="21"/>
        </w:rPr>
        <w:t>egistered</w:t>
      </w:r>
      <w:r>
        <w:t xml:space="preserve"> </w:t>
      </w:r>
      <w:r w:rsidR="00DE7E9D">
        <w:rPr>
          <w:rFonts w:asciiTheme="minorHAnsi" w:hAnsiTheme="minorHAnsi" w:cstheme="minorHAnsi"/>
          <w:sz w:val="21"/>
          <w:szCs w:val="21"/>
        </w:rPr>
        <w:t>N</w:t>
      </w:r>
      <w:r w:rsidRPr="000C22B2">
        <w:rPr>
          <w:rFonts w:asciiTheme="minorHAnsi" w:hAnsiTheme="minorHAnsi" w:cstheme="minorHAnsi"/>
          <w:sz w:val="21"/>
          <w:szCs w:val="21"/>
        </w:rPr>
        <w:t>urse</w:t>
      </w:r>
    </w:p>
    <w:p w14:paraId="18925F9C" w14:textId="519BBE16" w:rsidR="00D70063" w:rsidRDefault="00D70063" w:rsidP="00D70063">
      <w:pPr>
        <w:pStyle w:val="Heading3"/>
        <w:rPr>
          <w:rFonts w:cstheme="majorHAnsi"/>
          <w:b/>
          <w:u w:val="single"/>
        </w:rPr>
      </w:pPr>
      <w:r w:rsidRPr="00B530FE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2D50EBDC" wp14:editId="45D40A39">
                <wp:simplePos x="0" y="0"/>
                <wp:positionH relativeFrom="page">
                  <wp:posOffset>607695</wp:posOffset>
                </wp:positionH>
                <wp:positionV relativeFrom="margin">
                  <wp:align>center</wp:align>
                </wp:positionV>
                <wp:extent cx="2148840" cy="8458200"/>
                <wp:effectExtent l="0" t="0" r="3810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845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EC27E" w14:textId="77777777" w:rsidR="00D70063" w:rsidRDefault="00D70063" w:rsidP="00D70063">
                            <w:pPr>
                              <w:pStyle w:val="Photo"/>
                            </w:pPr>
                          </w:p>
                          <w:sdt>
                            <w:sdtPr>
                              <w:rPr>
                                <w:b/>
                                <w:sz w:val="52"/>
                                <w:szCs w:val="52"/>
                              </w:rPr>
                              <w:alias w:val="Your Name"/>
                              <w:tag w:val="Your Name"/>
                              <w:id w:val="-1489158292"/>
                              <w:placeholder>
                                <w:docPart w:val="0E0F037DB0974D8B84BC0273A4FA8047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32280A74" w14:textId="2FFCDBF3" w:rsidR="00D70063" w:rsidRPr="00732F1A" w:rsidRDefault="005A5E21" w:rsidP="00DE66CD">
                                <w:pPr>
                                  <w:pStyle w:val="Title"/>
                                  <w:rPr>
                                    <w:b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b/>
                                    <w:sz w:val="52"/>
                                    <w:szCs w:val="52"/>
                                  </w:rPr>
                                  <w:t>Sedona</w:t>
                                </w:r>
                                <w:r w:rsidR="007B4019">
                                  <w:rPr>
                                    <w:b/>
                                    <w:sz w:val="52"/>
                                    <w:szCs w:val="52"/>
                                  </w:rPr>
                                  <w:br/>
                                </w:r>
                                <w:r>
                                  <w:rPr>
                                    <w:b/>
                                    <w:sz w:val="52"/>
                                    <w:szCs w:val="52"/>
                                  </w:rPr>
                                  <w:t xml:space="preserve"> Goad</w:t>
                                </w:r>
                              </w:p>
                            </w:sdtContent>
                          </w:sdt>
                          <w:p w14:paraId="4525E433" w14:textId="4E2D4D0D" w:rsidR="00D70063" w:rsidRDefault="00226535" w:rsidP="00D70063">
                            <w:pPr>
                              <w:pStyle w:val="Heading1"/>
                            </w:pPr>
                            <w:sdt>
                              <w:sdtPr>
                                <w:id w:val="-1270160369"/>
                                <w:placeholder>
                                  <w:docPart w:val="154A3ADFA85B4FB3AECD08D0E42FEAAF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="00D70063">
                                  <w:t>Objective</w:t>
                                </w:r>
                              </w:sdtContent>
                            </w:sdt>
                          </w:p>
                          <w:p w14:paraId="3AF1DAEB" w14:textId="3E01D872" w:rsidR="004F682C" w:rsidRPr="004F682C" w:rsidRDefault="004F682C" w:rsidP="007733D7">
                            <w:pPr>
                              <w:jc w:val="center"/>
                            </w:pPr>
                            <w:r>
                              <w:t>Obtain a</w:t>
                            </w:r>
                            <w:r w:rsidR="007733D7">
                              <w:t xml:space="preserve">n Emergency Room </w:t>
                            </w:r>
                            <w:r>
                              <w:t xml:space="preserve">Nursing Position </w:t>
                            </w:r>
                            <w:r w:rsidR="007733D7">
                              <w:t xml:space="preserve">in the </w:t>
                            </w:r>
                            <w:r>
                              <w:t xml:space="preserve">Dallas </w:t>
                            </w:r>
                            <w:r w:rsidR="007733D7">
                              <w:t>area</w:t>
                            </w:r>
                            <w:r>
                              <w:t>.</w:t>
                            </w:r>
                          </w:p>
                          <w:p w14:paraId="028423AD" w14:textId="5486B07B" w:rsidR="000C22B2" w:rsidRPr="000C22B2" w:rsidRDefault="000C22B2" w:rsidP="000C22B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</w:pPr>
                            <w:r w:rsidRPr="000C22B2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14:paraId="2FBA7335" w14:textId="29C0BDDA" w:rsidR="000C22B2" w:rsidRDefault="000C22B2" w:rsidP="000C22B2">
                            <w:r>
                              <w:t xml:space="preserve">University of Mary Hardin-Baylor, Belton, Texas Bachelor of Science in </w:t>
                            </w:r>
                            <w:r w:rsidR="007B4019">
                              <w:t>N</w:t>
                            </w:r>
                            <w:r>
                              <w:t>ursing</w:t>
                            </w:r>
                            <w:r w:rsidR="007B4019">
                              <w:t xml:space="preserve"> (BSN).</w:t>
                            </w:r>
                            <w:r>
                              <w:t xml:space="preserve"> Expected Graduation:          May 2019</w:t>
                            </w:r>
                          </w:p>
                          <w:p w14:paraId="5B8B7ADF" w14:textId="77777777" w:rsidR="00D70063" w:rsidRDefault="00F07860" w:rsidP="00D70063">
                            <w:pPr>
                              <w:pStyle w:val="Heading2"/>
                            </w:pPr>
                            <w:r>
                              <w:t>Certifications</w:t>
                            </w:r>
                          </w:p>
                          <w:p w14:paraId="10F5AA56" w14:textId="3A4F5F23" w:rsidR="00F07860" w:rsidRDefault="007B4019" w:rsidP="007B4019">
                            <w:pPr>
                              <w:pStyle w:val="ListParagraph"/>
                            </w:pPr>
                            <w:r>
                              <w:t>American Heart Association BCLS CPR</w:t>
                            </w:r>
                          </w:p>
                          <w:sdt>
                            <w:sdtPr>
                              <w:id w:val="-26178941"/>
                              <w:placeholder>
                                <w:docPart w:val="09E46925EC8F42C4B0E02BF41C33CEEC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3B94593E" w14:textId="77777777" w:rsidR="00D70063" w:rsidRDefault="00D70063" w:rsidP="00D70063">
                                <w:pPr>
                                  <w:pStyle w:val="Heading2"/>
                                </w:pPr>
                                <w:r>
                                  <w:t>Vitals</w:t>
                                </w:r>
                              </w:p>
                            </w:sdtContent>
                          </w:sdt>
                          <w:p w14:paraId="45307B9C" w14:textId="77777777" w:rsidR="00D70063" w:rsidRDefault="00EB4DCF" w:rsidP="00D70063">
                            <w:pPr>
                              <w:pStyle w:val="ContactInfo"/>
                            </w:pPr>
                            <w:r>
                              <w:t>103 Tranquility Lane</w:t>
                            </w:r>
                          </w:p>
                          <w:p w14:paraId="7002F293" w14:textId="77777777" w:rsidR="00EB4DCF" w:rsidRDefault="00EB4DCF" w:rsidP="00D70063">
                            <w:pPr>
                              <w:pStyle w:val="ContactInfo"/>
                            </w:pPr>
                            <w:r>
                              <w:t>Waxahachie, TX 75165</w:t>
                            </w:r>
                          </w:p>
                          <w:p w14:paraId="3C20E89D" w14:textId="77777777" w:rsidR="00D70063" w:rsidRDefault="00D70063" w:rsidP="00D70063">
                            <w:pPr>
                              <w:pStyle w:val="ContactInfo"/>
                            </w:pPr>
                            <w:r>
                              <w:rPr>
                                <w:rStyle w:val="Strong"/>
                              </w:rPr>
                              <w:t>T</w:t>
                            </w:r>
                            <w:r>
                              <w:t xml:space="preserve"> </w:t>
                            </w:r>
                            <w:r w:rsidR="00EB4DCF">
                              <w:t>(214) 470-0596</w:t>
                            </w:r>
                          </w:p>
                          <w:p w14:paraId="5588A893" w14:textId="2A00F45A" w:rsidR="00D70063" w:rsidRDefault="00D70063" w:rsidP="00D70063">
                            <w:pPr>
                              <w:pStyle w:val="ContactInfo"/>
                            </w:pPr>
                            <w:r>
                              <w:rPr>
                                <w:rStyle w:val="Strong"/>
                              </w:rPr>
                              <w:t>E</w:t>
                            </w:r>
                            <w:r>
                              <w:t xml:space="preserve"> </w:t>
                            </w:r>
                            <w:hyperlink r:id="rId8" w:history="1">
                              <w:r w:rsidR="007B4019" w:rsidRPr="008A393F">
                                <w:rPr>
                                  <w:rStyle w:val="Hyperlink"/>
                                </w:rPr>
                                <w:t>Sedona.goad@gmail.com</w:t>
                              </w:r>
                            </w:hyperlink>
                          </w:p>
                          <w:p w14:paraId="2191F5B2" w14:textId="01AAD9F2" w:rsidR="007B4019" w:rsidRDefault="007B4019" w:rsidP="00D70063">
                            <w:pPr>
                              <w:pStyle w:val="ContactInfo"/>
                            </w:pPr>
                          </w:p>
                          <w:p w14:paraId="1277C3B4" w14:textId="179B7902" w:rsidR="007B4019" w:rsidRDefault="007B4019" w:rsidP="00D70063">
                            <w:pPr>
                              <w:pStyle w:val="ContactInfo"/>
                            </w:pPr>
                          </w:p>
                          <w:p w14:paraId="1BDD9810" w14:textId="77777777" w:rsidR="007B4019" w:rsidRDefault="007B4019" w:rsidP="007B4019">
                            <w:pPr>
                              <w:pStyle w:val="ContactInfo"/>
                              <w:spacing w:after="0" w:line="360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427DF713" w14:textId="77777777" w:rsidR="007B4019" w:rsidRDefault="007B4019" w:rsidP="00D70063">
                            <w:pPr>
                              <w:pStyle w:val="ContactInfo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50EB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47.85pt;margin-top:0;width:169.2pt;height:66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" filled="f" stroked="f">
                <v:textbox inset="0,0,0,0">
                  <w:txbxContent>
                    <w:p w14:paraId="166EC27E" w14:textId="77777777" w:rsidR="00D70063" w:rsidRDefault="00D70063" w:rsidP="00D70063">
                      <w:pPr>
                        <w:pStyle w:val="Photo"/>
                      </w:pPr>
                    </w:p>
                    <w:sdt>
                      <w:sdtPr>
                        <w:rPr>
                          <w:b/>
                          <w:sz w:val="52"/>
                          <w:szCs w:val="52"/>
                        </w:rPr>
                        <w:alias w:val="Your Name"/>
                        <w:tag w:val="Your Name"/>
                        <w:id w:val="-1489158292"/>
                        <w:placeholder>
                          <w:docPart w:val="0E0F037DB0974D8B84BC0273A4FA8047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15:appearance w15:val="hidden"/>
                        <w:text w:multiLine="1"/>
                      </w:sdtPr>
                      <w:sdtEndPr/>
                      <w:sdtContent>
                        <w:p w14:paraId="32280A74" w14:textId="2FFCDBF3" w:rsidR="00D70063" w:rsidRPr="00732F1A" w:rsidRDefault="005A5E21" w:rsidP="00DE66CD">
                          <w:pPr>
                            <w:pStyle w:val="Title"/>
                            <w:rPr>
                              <w:b/>
                              <w:sz w:val="52"/>
                              <w:szCs w:val="52"/>
                            </w:rPr>
                          </w:pPr>
                          <w:r>
                            <w:rPr>
                              <w:b/>
                              <w:sz w:val="52"/>
                              <w:szCs w:val="52"/>
                            </w:rPr>
                            <w:t>Sedona</w:t>
                          </w:r>
                          <w:r w:rsidR="007B4019">
                            <w:rPr>
                              <w:b/>
                              <w:sz w:val="52"/>
                              <w:szCs w:val="52"/>
                            </w:rPr>
                            <w:br/>
                          </w:r>
                          <w:r>
                            <w:rPr>
                              <w:b/>
                              <w:sz w:val="52"/>
                              <w:szCs w:val="52"/>
                            </w:rPr>
                            <w:t xml:space="preserve"> Goad</w:t>
                          </w:r>
                        </w:p>
                      </w:sdtContent>
                    </w:sdt>
                    <w:p w14:paraId="4525E433" w14:textId="4E2D4D0D" w:rsidR="00D70063" w:rsidRDefault="006F59D1" w:rsidP="00D70063">
                      <w:pPr>
                        <w:pStyle w:val="Heading1"/>
                      </w:pPr>
                      <w:sdt>
                        <w:sdtPr>
                          <w:id w:val="-1270160369"/>
                          <w:placeholder>
                            <w:docPart w:val="154A3ADFA85B4FB3AECD08D0E42FEAAF"/>
                          </w:placeholder>
                          <w:temporary/>
                          <w:showingPlcHdr/>
                          <w15:appearance w15:val="hidden"/>
                        </w:sdtPr>
                        <w:sdtEndPr/>
                        <w:sdtContent>
                          <w:r w:rsidR="00D70063">
                            <w:t>Objective</w:t>
                          </w:r>
                        </w:sdtContent>
                      </w:sdt>
                    </w:p>
                    <w:p w14:paraId="3AF1DAEB" w14:textId="3E01D872" w:rsidR="004F682C" w:rsidRPr="004F682C" w:rsidRDefault="004F682C" w:rsidP="007733D7">
                      <w:pPr>
                        <w:jc w:val="center"/>
                      </w:pPr>
                      <w:r>
                        <w:t>Obtain a</w:t>
                      </w:r>
                      <w:r w:rsidR="007733D7">
                        <w:t xml:space="preserve">n Emergency Room </w:t>
                      </w:r>
                      <w:r>
                        <w:t xml:space="preserve">Nursing Position </w:t>
                      </w:r>
                      <w:r w:rsidR="007733D7">
                        <w:t xml:space="preserve">in the </w:t>
                      </w:r>
                      <w:r>
                        <w:t xml:space="preserve">Dallas </w:t>
                      </w:r>
                      <w:r w:rsidR="007733D7">
                        <w:t>area</w:t>
                      </w:r>
                      <w:bookmarkStart w:id="1" w:name="_GoBack"/>
                      <w:bookmarkEnd w:id="1"/>
                      <w:r>
                        <w:t>.</w:t>
                      </w:r>
                    </w:p>
                    <w:p w14:paraId="028423AD" w14:textId="5486B07B" w:rsidR="000C22B2" w:rsidRPr="000C22B2" w:rsidRDefault="000C22B2" w:rsidP="000C22B2">
                      <w:pPr>
                        <w:jc w:val="center"/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</w:pPr>
                      <w:r w:rsidRPr="000C22B2"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t>Education</w:t>
                      </w:r>
                    </w:p>
                    <w:p w14:paraId="2FBA7335" w14:textId="29C0BDDA" w:rsidR="000C22B2" w:rsidRDefault="000C22B2" w:rsidP="000C22B2">
                      <w:r>
                        <w:t xml:space="preserve">University of Mary Hardin-Baylor, Belton, Texas Bachelor of Science in </w:t>
                      </w:r>
                      <w:r w:rsidR="007B4019">
                        <w:t>N</w:t>
                      </w:r>
                      <w:r>
                        <w:t>ursing</w:t>
                      </w:r>
                      <w:r w:rsidR="007B4019">
                        <w:t xml:space="preserve"> (BSN).</w:t>
                      </w:r>
                      <w:r>
                        <w:t xml:space="preserve"> Expected Graduation:          May 2019</w:t>
                      </w:r>
                    </w:p>
                    <w:p w14:paraId="5B8B7ADF" w14:textId="77777777" w:rsidR="00D70063" w:rsidRDefault="00F07860" w:rsidP="00D70063">
                      <w:pPr>
                        <w:pStyle w:val="Heading2"/>
                      </w:pPr>
                      <w:r>
                        <w:t>Certifications</w:t>
                      </w:r>
                    </w:p>
                    <w:p w14:paraId="10F5AA56" w14:textId="3A4F5F23" w:rsidR="00F07860" w:rsidRDefault="007B4019" w:rsidP="007B4019">
                      <w:pPr>
                        <w:pStyle w:val="ListParagraph"/>
                      </w:pPr>
                      <w:r>
                        <w:t>American Heart Association BCLS CPR</w:t>
                      </w:r>
                    </w:p>
                    <w:sdt>
                      <w:sdtPr>
                        <w:id w:val="-26178941"/>
                        <w:placeholder>
                          <w:docPart w:val="09E46925EC8F42C4B0E02BF41C33CEEC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p w14:paraId="3B94593E" w14:textId="77777777" w:rsidR="00D70063" w:rsidRDefault="00D70063" w:rsidP="00D70063">
                          <w:pPr>
                            <w:pStyle w:val="Heading2"/>
                          </w:pPr>
                          <w:r>
                            <w:t>Vitals</w:t>
                          </w:r>
                        </w:p>
                      </w:sdtContent>
                    </w:sdt>
                    <w:p w14:paraId="45307B9C" w14:textId="77777777" w:rsidR="00D70063" w:rsidRDefault="00EB4DCF" w:rsidP="00D70063">
                      <w:pPr>
                        <w:pStyle w:val="ContactInfo"/>
                      </w:pPr>
                      <w:r>
                        <w:t>103 Tranquility Lane</w:t>
                      </w:r>
                    </w:p>
                    <w:p w14:paraId="7002F293" w14:textId="77777777" w:rsidR="00EB4DCF" w:rsidRDefault="00EB4DCF" w:rsidP="00D70063">
                      <w:pPr>
                        <w:pStyle w:val="ContactInfo"/>
                      </w:pPr>
                      <w:r>
                        <w:t>Waxahachie, TX 75165</w:t>
                      </w:r>
                    </w:p>
                    <w:p w14:paraId="3C20E89D" w14:textId="77777777" w:rsidR="00D70063" w:rsidRDefault="00D70063" w:rsidP="00D70063">
                      <w:pPr>
                        <w:pStyle w:val="ContactInfo"/>
                      </w:pPr>
                      <w:r>
                        <w:rPr>
                          <w:rStyle w:val="Strong"/>
                        </w:rPr>
                        <w:t>T</w:t>
                      </w:r>
                      <w:r>
                        <w:t xml:space="preserve"> </w:t>
                      </w:r>
                      <w:r w:rsidR="00EB4DCF">
                        <w:t>(214) 470-0596</w:t>
                      </w:r>
                    </w:p>
                    <w:p w14:paraId="5588A893" w14:textId="2A00F45A" w:rsidR="00D70063" w:rsidRDefault="00D70063" w:rsidP="00D70063">
                      <w:pPr>
                        <w:pStyle w:val="ContactInfo"/>
                      </w:pPr>
                      <w:r>
                        <w:rPr>
                          <w:rStyle w:val="Strong"/>
                        </w:rPr>
                        <w:t>E</w:t>
                      </w:r>
                      <w:r>
                        <w:t xml:space="preserve"> </w:t>
                      </w:r>
                      <w:hyperlink r:id="rId9" w:history="1">
                        <w:r w:rsidR="007B4019" w:rsidRPr="008A393F">
                          <w:rPr>
                            <w:rStyle w:val="Hyperlink"/>
                          </w:rPr>
                          <w:t>Sedona.goad@gmail.com</w:t>
                        </w:r>
                      </w:hyperlink>
                    </w:p>
                    <w:p w14:paraId="2191F5B2" w14:textId="01AAD9F2" w:rsidR="007B4019" w:rsidRDefault="007B4019" w:rsidP="00D70063">
                      <w:pPr>
                        <w:pStyle w:val="ContactInfo"/>
                      </w:pPr>
                    </w:p>
                    <w:p w14:paraId="1277C3B4" w14:textId="179B7902" w:rsidR="007B4019" w:rsidRDefault="007B4019" w:rsidP="00D70063">
                      <w:pPr>
                        <w:pStyle w:val="ContactInfo"/>
                      </w:pPr>
                    </w:p>
                    <w:p w14:paraId="1BDD9810" w14:textId="77777777" w:rsidR="007B4019" w:rsidRDefault="007B4019" w:rsidP="007B4019">
                      <w:pPr>
                        <w:pStyle w:val="ContactInfo"/>
                        <w:spacing w:after="0" w:line="360" w:lineRule="auto"/>
                        <w:rPr>
                          <w:sz w:val="24"/>
                          <w:szCs w:val="24"/>
                          <w:u w:val="single"/>
                        </w:rPr>
                      </w:pPr>
                    </w:p>
                    <w:p w14:paraId="427DF713" w14:textId="77777777" w:rsidR="007B4019" w:rsidRDefault="007B4019" w:rsidP="00D70063">
                      <w:pPr>
                        <w:pStyle w:val="ContactInfo"/>
                      </w:pP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 w:rsidR="00B530FE" w:rsidRPr="00B530FE">
        <w:rPr>
          <w:rFonts w:cstheme="majorHAnsi"/>
          <w:b/>
          <w:u w:val="single"/>
        </w:rPr>
        <w:t>Work Experience</w:t>
      </w:r>
    </w:p>
    <w:p w14:paraId="1CDAD5CB" w14:textId="77777777" w:rsidR="00E14B1A" w:rsidRDefault="00E14B1A" w:rsidP="00E14B1A">
      <w:pPr>
        <w:spacing w:after="0" w:line="360" w:lineRule="auto"/>
        <w:rPr>
          <w:rFonts w:asciiTheme="majorHAnsi" w:hAnsiTheme="majorHAnsi" w:cstheme="majorHAnsi"/>
          <w:i/>
          <w:sz w:val="30"/>
          <w:szCs w:val="30"/>
        </w:rPr>
      </w:pPr>
      <w:r>
        <w:rPr>
          <w:rFonts w:asciiTheme="majorHAnsi" w:hAnsiTheme="majorHAnsi" w:cstheme="majorHAnsi"/>
          <w:i/>
          <w:sz w:val="30"/>
          <w:szCs w:val="30"/>
        </w:rPr>
        <w:t>University of Mary Hardin-Baylor Physical Plant</w:t>
      </w:r>
    </w:p>
    <w:p w14:paraId="124899A0" w14:textId="77777777" w:rsidR="00E14B1A" w:rsidRDefault="00E14B1A" w:rsidP="00E14B1A">
      <w:pPr>
        <w:spacing w:after="0"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May 2015 – Present</w:t>
      </w:r>
    </w:p>
    <w:p w14:paraId="063A508B" w14:textId="77777777" w:rsidR="00E14B1A" w:rsidRPr="00E14B1A" w:rsidRDefault="00E14B1A" w:rsidP="00E14B1A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</w:rPr>
      </w:pPr>
      <w:r>
        <w:rPr>
          <w:rFonts w:cstheme="minorHAnsi"/>
          <w:b/>
        </w:rPr>
        <w:t>Receptionist</w:t>
      </w:r>
    </w:p>
    <w:p w14:paraId="06308791" w14:textId="77777777" w:rsidR="00E14B1A" w:rsidRDefault="00E14B1A" w:rsidP="00E14B1A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Organize work orders</w:t>
      </w:r>
    </w:p>
    <w:p w14:paraId="0ECD7974" w14:textId="77777777" w:rsidR="00E14B1A" w:rsidRDefault="00E14B1A" w:rsidP="00E14B1A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Assign work order to correct employee</w:t>
      </w:r>
    </w:p>
    <w:p w14:paraId="6F1DE26D" w14:textId="33D296C7" w:rsidR="00E14B1A" w:rsidRPr="00E14B1A" w:rsidRDefault="00E14B1A" w:rsidP="00E14B1A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Answer front desk phone and use customer service</w:t>
      </w:r>
    </w:p>
    <w:p w14:paraId="426AA576" w14:textId="73FB0423" w:rsidR="00D70063" w:rsidRDefault="00A831C4" w:rsidP="00E14B1A">
      <w:pPr>
        <w:pStyle w:val="Heading4"/>
        <w:spacing w:line="360" w:lineRule="auto"/>
      </w:pPr>
      <w:r>
        <w:t xml:space="preserve">T Bar M Camps, Spicewood, </w:t>
      </w:r>
      <w:r w:rsidR="007B5205">
        <w:t>TX</w:t>
      </w:r>
    </w:p>
    <w:p w14:paraId="105A65C7" w14:textId="266AD502" w:rsidR="00D70063" w:rsidRDefault="00A831C4" w:rsidP="00E14B1A">
      <w:pPr>
        <w:pStyle w:val="Heading5"/>
        <w:spacing w:line="360" w:lineRule="auto"/>
      </w:pPr>
      <w:r>
        <w:t>May 2018 – August 2018</w:t>
      </w:r>
    </w:p>
    <w:p w14:paraId="76FF48D3" w14:textId="4A967CAF" w:rsidR="00A831C4" w:rsidRDefault="00A831C4" w:rsidP="00E14B1A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 w:rsidRPr="00536C6E">
        <w:rPr>
          <w:b/>
        </w:rPr>
        <w:t>Nurse’s assistant</w:t>
      </w:r>
    </w:p>
    <w:p w14:paraId="0A3A1C1F" w14:textId="3731ABC4" w:rsidR="004F682C" w:rsidRPr="00536C6E" w:rsidRDefault="004F682C" w:rsidP="004F682C">
      <w:pPr>
        <w:pStyle w:val="ListParagraph"/>
        <w:numPr>
          <w:ilvl w:val="1"/>
          <w:numId w:val="2"/>
        </w:numPr>
        <w:spacing w:line="360" w:lineRule="auto"/>
        <w:rPr>
          <w:b/>
        </w:rPr>
      </w:pPr>
      <w:r>
        <w:t>Shadow 10 different nurses for a week at a time as they provided care</w:t>
      </w:r>
    </w:p>
    <w:p w14:paraId="3A99B612" w14:textId="0A2591D0" w:rsidR="00A831C4" w:rsidRDefault="00A831C4" w:rsidP="00A831C4">
      <w:pPr>
        <w:pStyle w:val="ListParagraph"/>
        <w:numPr>
          <w:ilvl w:val="1"/>
          <w:numId w:val="2"/>
        </w:numPr>
      </w:pPr>
      <w:r>
        <w:t>Provide care for injure</w:t>
      </w:r>
      <w:r w:rsidR="001A5C31">
        <w:t>d campers</w:t>
      </w:r>
      <w:r>
        <w:t xml:space="preserve"> </w:t>
      </w:r>
    </w:p>
    <w:p w14:paraId="35EAAE46" w14:textId="49A38969" w:rsidR="00A831C4" w:rsidRDefault="00A831C4" w:rsidP="00A831C4">
      <w:pPr>
        <w:pStyle w:val="ListParagraph"/>
        <w:numPr>
          <w:ilvl w:val="1"/>
          <w:numId w:val="2"/>
        </w:numPr>
      </w:pPr>
      <w:r>
        <w:t>Distribute</w:t>
      </w:r>
      <w:r w:rsidR="001A5C31">
        <w:t xml:space="preserve"> prescription</w:t>
      </w:r>
      <w:r>
        <w:t xml:space="preserve"> medications to correct campers during meal times</w:t>
      </w:r>
      <w:r w:rsidR="001A5C31">
        <w:t xml:space="preserve"> using patient safety measures</w:t>
      </w:r>
    </w:p>
    <w:p w14:paraId="072C9630" w14:textId="21DB6D31" w:rsidR="00A831C4" w:rsidRDefault="00A831C4" w:rsidP="00A831C4">
      <w:pPr>
        <w:pStyle w:val="ListParagraph"/>
        <w:numPr>
          <w:ilvl w:val="1"/>
          <w:numId w:val="2"/>
        </w:numPr>
      </w:pPr>
      <w:r>
        <w:t>Transport camper</w:t>
      </w:r>
      <w:r w:rsidR="001A5C31">
        <w:t>s</w:t>
      </w:r>
      <w:r>
        <w:t xml:space="preserve"> to medical center if need</w:t>
      </w:r>
      <w:r w:rsidR="00A169DF">
        <w:t>ed</w:t>
      </w:r>
    </w:p>
    <w:p w14:paraId="766F48FB" w14:textId="4CD702D4" w:rsidR="007B4019" w:rsidRPr="001A5C31" w:rsidRDefault="00A831C4" w:rsidP="007B4019">
      <w:pPr>
        <w:pStyle w:val="ListParagraph"/>
        <w:numPr>
          <w:ilvl w:val="1"/>
          <w:numId w:val="2"/>
        </w:numPr>
        <w:sectPr w:rsidR="007B4019" w:rsidRPr="001A5C31" w:rsidSect="00FD7C04">
          <w:headerReference w:type="default" r:id="rId10"/>
          <w:pgSz w:w="12240" w:h="15840"/>
          <w:pgMar w:top="1080" w:right="1080" w:bottom="1080" w:left="4867" w:header="576" w:footer="720" w:gutter="0"/>
          <w:cols w:space="720"/>
          <w:titlePg/>
          <w:docGrid w:linePitch="360"/>
        </w:sectPr>
      </w:pPr>
      <w:r>
        <w:t>Handle medical insurance and fees for</w:t>
      </w:r>
      <w:r w:rsidR="001A5C31">
        <w:t xml:space="preserve"> facility</w:t>
      </w:r>
    </w:p>
    <w:p w14:paraId="06B60C61" w14:textId="77777777" w:rsidR="007B4019" w:rsidRPr="007B4019" w:rsidRDefault="007B4019" w:rsidP="007B4019">
      <w:pPr>
        <w:rPr>
          <w:rFonts w:cstheme="minorHAnsi"/>
        </w:rPr>
        <w:sectPr w:rsidR="007B4019" w:rsidRPr="007B4019" w:rsidSect="007B4019">
          <w:type w:val="continuous"/>
          <w:pgSz w:w="12240" w:h="15840"/>
          <w:pgMar w:top="1080" w:right="1080" w:bottom="1080" w:left="4867" w:header="576" w:footer="720" w:gutter="0"/>
          <w:cols w:space="720"/>
          <w:titlePg/>
          <w:docGrid w:linePitch="360"/>
        </w:sectPr>
      </w:pPr>
    </w:p>
    <w:p w14:paraId="608F19D2" w14:textId="77777777" w:rsidR="007B4019" w:rsidRPr="007B4019" w:rsidRDefault="007B4019" w:rsidP="007B4019">
      <w:pPr>
        <w:rPr>
          <w:rFonts w:cstheme="minorHAnsi"/>
        </w:rPr>
      </w:pPr>
    </w:p>
    <w:sectPr w:rsidR="007B4019" w:rsidRPr="007B4019" w:rsidSect="007B4019">
      <w:type w:val="continuous"/>
      <w:pgSz w:w="12240" w:h="15840"/>
      <w:pgMar w:top="1080" w:right="1080" w:bottom="1080" w:left="4867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2998A2" w14:textId="77777777" w:rsidR="00226535" w:rsidRDefault="00226535" w:rsidP="00187B92">
      <w:pPr>
        <w:spacing w:after="0" w:line="240" w:lineRule="auto"/>
      </w:pPr>
      <w:r>
        <w:separator/>
      </w:r>
    </w:p>
  </w:endnote>
  <w:endnote w:type="continuationSeparator" w:id="0">
    <w:p w14:paraId="775DD7C9" w14:textId="77777777" w:rsidR="00226535" w:rsidRDefault="00226535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973DCD" w14:textId="77777777" w:rsidR="00226535" w:rsidRDefault="00226535" w:rsidP="00187B92">
      <w:pPr>
        <w:spacing w:after="0" w:line="240" w:lineRule="auto"/>
      </w:pPr>
      <w:r>
        <w:separator/>
      </w:r>
    </w:p>
  </w:footnote>
  <w:footnote w:type="continuationSeparator" w:id="0">
    <w:p w14:paraId="2ABC62A7" w14:textId="77777777" w:rsidR="00226535" w:rsidRDefault="00226535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204205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2C66D3" w14:textId="77777777" w:rsidR="009F0771" w:rsidRDefault="00187B9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6D95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7BEDECE7" wp14:editId="71A65DF0">
                  <wp:simplePos x="0" y="0"/>
                  <mc:AlternateContent>
                    <mc:Choice Requires="wp14">
                      <wp:positionH relativeFrom="page">
                        <wp14:pctPosHOffset>8800</wp14:pctPosHOffset>
                      </wp:positionH>
                    </mc:Choice>
                    <mc:Fallback>
                      <wp:positionH relativeFrom="page">
                        <wp:posOffset>683895</wp:posOffset>
                      </wp:positionH>
                    </mc:Fallback>
                  </mc:AlternateContent>
                  <wp:positionV relativeFrom="margin">
                    <wp:posOffset>0</wp:posOffset>
                  </wp:positionV>
                  <wp:extent cx="2148840" cy="8458200"/>
                  <wp:effectExtent l="0" t="0" r="3810" b="0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8840" cy="845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2A4F1C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385"/>
                              </w:tblGrid>
                              <w:tr w:rsidR="002C0739" w14:paraId="5DD22AA5" w14:textId="77777777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sdt>
                                    <w:sdtPr>
                                      <w:alias w:val="Your Name"/>
                                      <w:tag w:val="Your Name"/>
                                      <w:id w:val="-1618598207"/>
                                      <w:placeholder>
                                        <w:docPart w:val="78BF847A113549FEAB6F7CC0D3FDB8E6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p w14:paraId="6936473D" w14:textId="0CECB013" w:rsidR="002C0739" w:rsidRPr="00187B92" w:rsidRDefault="007B4019" w:rsidP="00187B92">
                                        <w:pPr>
                                          <w:pStyle w:val="Title"/>
                                        </w:pPr>
                                        <w:r>
                                          <w:t>Sedona</w:t>
                                        </w:r>
                                        <w:r>
                                          <w:br/>
                                          <w:t xml:space="preserve"> Goad</w:t>
                                        </w:r>
                                      </w:p>
                                    </w:sdtContent>
                                  </w:sdt>
                                  <w:p w14:paraId="6257CFF7" w14:textId="77777777" w:rsidR="002C0739" w:rsidRPr="00970D57" w:rsidRDefault="00226535" w:rsidP="00970D57">
                                    <w:pPr>
                                      <w:pStyle w:val="Subtitle"/>
                                    </w:pPr>
                                    <w:sdt>
                                      <w:sdtPr>
                                        <w:alias w:val="Position Title"/>
                                        <w:tag w:val=""/>
                                        <w:id w:val="-132793840"/>
                                        <w:placeholder>
                                          <w:docPart w:val="141EDA92B5E447FE9F3756C5B0E20355"/>
                                        </w:placeholder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EndPr/>
                                      <w:sdtContent>
                                        <w:r w:rsidR="00F07860">
                                          <w:t>Nursing Student graduating in May of 2019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14:paraId="62BAD5B4" w14:textId="77777777" w:rsidR="009F0771" w:rsidRDefault="00226535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BEDECE7"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alt="Sidebar text box" style="position:absolute;left:0;text-align:left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absolute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2A4F1C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385"/>
                        </w:tblGrid>
                        <w:tr w:rsidR="002C0739" w14:paraId="5DD22AA5" w14:textId="77777777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sdt>
                              <w:sdtPr>
                                <w:alias w:val="Your Name"/>
                                <w:tag w:val="Your Name"/>
                                <w:id w:val="-1618598207"/>
                                <w:placeholder>
                                  <w:docPart w:val="78BF847A113549FEAB6F7CC0D3FDB8E6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14:paraId="6936473D" w14:textId="0CECB013" w:rsidR="002C0739" w:rsidRPr="00187B92" w:rsidRDefault="007B4019" w:rsidP="00187B92">
                                  <w:pPr>
                                    <w:pStyle w:val="Title"/>
                                  </w:pPr>
                                  <w:r>
                                    <w:t>Sedona</w:t>
                                  </w:r>
                                  <w:r>
                                    <w:br/>
                                    <w:t xml:space="preserve"> Goad</w:t>
                                  </w:r>
                                </w:p>
                              </w:sdtContent>
                            </w:sdt>
                            <w:p w14:paraId="6257CFF7" w14:textId="77777777" w:rsidR="002C0739" w:rsidRPr="00970D57" w:rsidRDefault="00012720" w:rsidP="00970D57">
                              <w:pPr>
                                <w:pStyle w:val="Subtitle"/>
                              </w:pPr>
                              <w:sdt>
                                <w:sdtPr>
                                  <w:alias w:val="Position Title"/>
                                  <w:tag w:val=""/>
                                  <w:id w:val="-132793840"/>
                                  <w:placeholder>
                                    <w:docPart w:val="141EDA92B5E447FE9F3756C5B0E20355"/>
                                  </w:placeholder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EndPr/>
                                <w:sdtContent>
                                  <w:r w:rsidR="00F07860">
                                    <w:t>Nursing Student graduating in May of 2019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14:paraId="62BAD5B4" w14:textId="77777777" w:rsidR="009F0771" w:rsidRDefault="00012720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733D4"/>
    <w:multiLevelType w:val="hybridMultilevel"/>
    <w:tmpl w:val="049064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9C7E4A"/>
    <w:multiLevelType w:val="hybridMultilevel"/>
    <w:tmpl w:val="0720A732"/>
    <w:lvl w:ilvl="0" w:tplc="C994C638">
      <w:numFmt w:val="bullet"/>
      <w:lvlText w:val="•"/>
      <w:lvlJc w:val="left"/>
      <w:pPr>
        <w:ind w:left="1080" w:hanging="72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E1E93"/>
    <w:multiLevelType w:val="hybridMultilevel"/>
    <w:tmpl w:val="25522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10E39"/>
    <w:multiLevelType w:val="hybridMultilevel"/>
    <w:tmpl w:val="935A4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374A5"/>
    <w:multiLevelType w:val="hybridMultilevel"/>
    <w:tmpl w:val="C41C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03C21"/>
    <w:multiLevelType w:val="hybridMultilevel"/>
    <w:tmpl w:val="E154F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5335CB"/>
    <w:multiLevelType w:val="hybridMultilevel"/>
    <w:tmpl w:val="D5AA5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004E4B"/>
    <w:multiLevelType w:val="hybridMultilevel"/>
    <w:tmpl w:val="284EB88C"/>
    <w:lvl w:ilvl="0" w:tplc="635C4620">
      <w:numFmt w:val="bullet"/>
      <w:lvlText w:val="•"/>
      <w:lvlJc w:val="left"/>
      <w:pPr>
        <w:ind w:left="1080" w:hanging="720"/>
      </w:pPr>
      <w:rPr>
        <w:rFonts w:ascii="Calibri Light" w:eastAsiaTheme="minorEastAsia" w:hAnsi="Calibri Light" w:cs="Calibri Light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87899"/>
    <w:multiLevelType w:val="hybridMultilevel"/>
    <w:tmpl w:val="E6DAC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961A3"/>
    <w:multiLevelType w:val="hybridMultilevel"/>
    <w:tmpl w:val="0EA07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D1087D"/>
    <w:multiLevelType w:val="hybridMultilevel"/>
    <w:tmpl w:val="913E87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3"/>
  </w:num>
  <w:num w:numId="5">
    <w:abstractNumId w:val="9"/>
  </w:num>
  <w:num w:numId="6">
    <w:abstractNumId w:val="1"/>
  </w:num>
  <w:num w:numId="7">
    <w:abstractNumId w:val="7"/>
  </w:num>
  <w:num w:numId="8">
    <w:abstractNumId w:val="6"/>
  </w:num>
  <w:num w:numId="9">
    <w:abstractNumId w:val="0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1C4"/>
    <w:rsid w:val="00012720"/>
    <w:rsid w:val="00014178"/>
    <w:rsid w:val="000C22B2"/>
    <w:rsid w:val="000D10F9"/>
    <w:rsid w:val="00157B6F"/>
    <w:rsid w:val="00187B92"/>
    <w:rsid w:val="001A5C31"/>
    <w:rsid w:val="0021097C"/>
    <w:rsid w:val="00226535"/>
    <w:rsid w:val="00263A66"/>
    <w:rsid w:val="00293B83"/>
    <w:rsid w:val="002C0739"/>
    <w:rsid w:val="002E4B49"/>
    <w:rsid w:val="002F1E9B"/>
    <w:rsid w:val="00317ECC"/>
    <w:rsid w:val="0039505A"/>
    <w:rsid w:val="00486E5D"/>
    <w:rsid w:val="004F682C"/>
    <w:rsid w:val="00536C6E"/>
    <w:rsid w:val="00581FC8"/>
    <w:rsid w:val="005A5E21"/>
    <w:rsid w:val="006A3CE7"/>
    <w:rsid w:val="006B3644"/>
    <w:rsid w:val="006B6D95"/>
    <w:rsid w:val="006F59D1"/>
    <w:rsid w:val="00716F98"/>
    <w:rsid w:val="00732F1A"/>
    <w:rsid w:val="00750E86"/>
    <w:rsid w:val="007733D7"/>
    <w:rsid w:val="00791308"/>
    <w:rsid w:val="007B4019"/>
    <w:rsid w:val="007B5205"/>
    <w:rsid w:val="008737AD"/>
    <w:rsid w:val="00897E3F"/>
    <w:rsid w:val="008C33FB"/>
    <w:rsid w:val="00A169DF"/>
    <w:rsid w:val="00A831C4"/>
    <w:rsid w:val="00AE41EA"/>
    <w:rsid w:val="00B35643"/>
    <w:rsid w:val="00B530FE"/>
    <w:rsid w:val="00D70063"/>
    <w:rsid w:val="00DE2305"/>
    <w:rsid w:val="00DE66CD"/>
    <w:rsid w:val="00DE7E9D"/>
    <w:rsid w:val="00E14B1A"/>
    <w:rsid w:val="00E37EF2"/>
    <w:rsid w:val="00EB4DCF"/>
    <w:rsid w:val="00F07860"/>
    <w:rsid w:val="00FD7C04"/>
    <w:rsid w:val="00FE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3F779C"/>
  <w15:chartTrackingRefBased/>
  <w15:docId w15:val="{6E40A9D6-5429-403D-BA65-F6ABBF466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4DCF"/>
  </w:style>
  <w:style w:type="paragraph" w:styleId="Heading1">
    <w:name w:val="heading 1"/>
    <w:basedOn w:val="Normal"/>
    <w:next w:val="Normal"/>
    <w:link w:val="Heading1Char"/>
    <w:uiPriority w:val="9"/>
    <w:qFormat/>
    <w:rsid w:val="00EB4DC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DC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4DC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4DC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B4D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D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DC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DC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DC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DCF"/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B4DC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B4DC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B4DC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EB4DCF"/>
    <w:rPr>
      <w:rFonts w:asciiTheme="majorHAnsi" w:eastAsiaTheme="majorEastAsia" w:hAnsiTheme="majorHAnsi" w:cstheme="majorBidi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hAnsiTheme="majorHAnsi"/>
      <w:color w:val="2A4F1C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2A4F1C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rsid w:val="00187B92"/>
    <w:pPr>
      <w:spacing w:after="120"/>
    </w:pPr>
    <w:rPr>
      <w:lang w:eastAsia="ja-JP"/>
    </w:rPr>
  </w:style>
  <w:style w:type="character" w:styleId="Strong">
    <w:name w:val="Strong"/>
    <w:basedOn w:val="DefaultParagraphFont"/>
    <w:uiPriority w:val="22"/>
    <w:qFormat/>
    <w:rsid w:val="00EB4DC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B4DCF"/>
    <w:pPr>
      <w:pBdr>
        <w:top w:val="single" w:sz="6" w:space="8" w:color="C0CF3A" w:themeColor="accent3"/>
        <w:bottom w:val="single" w:sz="6" w:space="8" w:color="C0CF3A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B4DCF"/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paragraph" w:customStyle="1" w:styleId="Photo">
    <w:name w:val="Photo"/>
    <w:basedOn w:val="Normal"/>
    <w:rsid w:val="00187B92"/>
    <w:pPr>
      <w:pBdr>
        <w:top w:val="single" w:sz="18" w:space="2" w:color="2A4F1C" w:themeColor="accent1" w:themeShade="80"/>
        <w:bottom w:val="single" w:sz="18" w:space="2" w:color="2A4F1C" w:themeColor="accent1" w:themeShade="80"/>
      </w:pBdr>
      <w:spacing w:after="0" w:line="240" w:lineRule="auto"/>
      <w:jc w:val="center"/>
    </w:pPr>
    <w:rPr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DCF"/>
    <w:pPr>
      <w:numPr>
        <w:ilvl w:val="1"/>
      </w:numPr>
      <w:jc w:val="center"/>
    </w:pPr>
    <w:rPr>
      <w:color w:val="455F5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DCF"/>
    <w:rPr>
      <w:color w:val="455F51" w:themeColor="text2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paragraph" w:styleId="ListParagraph">
    <w:name w:val="List Paragraph"/>
    <w:basedOn w:val="Normal"/>
    <w:uiPriority w:val="34"/>
    <w:qFormat/>
    <w:rsid w:val="00A831C4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EB4DC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DC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DC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DCF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4DC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EB4DCF"/>
    <w:rPr>
      <w:i/>
      <w:iCs/>
      <w:color w:val="000000" w:themeColor="text1"/>
    </w:rPr>
  </w:style>
  <w:style w:type="paragraph" w:styleId="NoSpacing">
    <w:name w:val="No Spacing"/>
    <w:uiPriority w:val="1"/>
    <w:qFormat/>
    <w:rsid w:val="00EB4DC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4DCF"/>
    <w:pPr>
      <w:spacing w:before="160"/>
      <w:ind w:left="720" w:right="720"/>
      <w:jc w:val="center"/>
    </w:pPr>
    <w:rPr>
      <w:i/>
      <w:iCs/>
      <w:color w:val="939F27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B4DCF"/>
    <w:rPr>
      <w:i/>
      <w:iCs/>
      <w:color w:val="939F27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DC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E762A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DCF"/>
    <w:rPr>
      <w:rFonts w:asciiTheme="majorHAnsi" w:eastAsiaTheme="majorEastAsia" w:hAnsiTheme="majorHAnsi" w:cstheme="majorBidi"/>
      <w:caps/>
      <w:color w:val="3E762A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B4DC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B4DC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B4DC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B4DC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B4DC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4DC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63A66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A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dona.goad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edona.goad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dona\AppData\Roaming\Microsoft\Templates\Resume%20(Profession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E0F037DB0974D8B84BC0273A4FA80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A0C58-E37D-4CD2-91AD-2A9FE719ADA4}"/>
      </w:docPartPr>
      <w:docPartBody>
        <w:p w:rsidR="00B00A5A" w:rsidRDefault="002956D8">
          <w:pPr>
            <w:pStyle w:val="0E0F037DB0974D8B84BC0273A4FA8047"/>
          </w:pPr>
          <w:r>
            <w:rPr>
              <w:rStyle w:val="PlaceholderText"/>
            </w:rPr>
            <w:t>Your Name</w:t>
          </w:r>
        </w:p>
      </w:docPartBody>
    </w:docPart>
    <w:docPart>
      <w:docPartPr>
        <w:name w:val="154A3ADFA85B4FB3AECD08D0E42FEA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0530D-A499-4343-B5EB-BD4FD508083B}"/>
      </w:docPartPr>
      <w:docPartBody>
        <w:p w:rsidR="00B00A5A" w:rsidRDefault="002956D8">
          <w:pPr>
            <w:pStyle w:val="154A3ADFA85B4FB3AECD08D0E42FEAAF"/>
          </w:pPr>
          <w:r>
            <w:t>Objective</w:t>
          </w:r>
        </w:p>
      </w:docPartBody>
    </w:docPart>
    <w:docPart>
      <w:docPartPr>
        <w:name w:val="09E46925EC8F42C4B0E02BF41C33C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EEF812-B9F6-4A5C-B370-DEC44EB5A800}"/>
      </w:docPartPr>
      <w:docPartBody>
        <w:p w:rsidR="00B00A5A" w:rsidRDefault="002956D8">
          <w:pPr>
            <w:pStyle w:val="09E46925EC8F42C4B0E02BF41C33CEEC"/>
          </w:pPr>
          <w:r>
            <w:t>Vitals</w:t>
          </w:r>
        </w:p>
      </w:docPartBody>
    </w:docPart>
    <w:docPart>
      <w:docPartPr>
        <w:name w:val="78BF847A113549FEAB6F7CC0D3FDB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66BB1F-4898-4D5E-9972-18FAF5FE1C1C}"/>
      </w:docPartPr>
      <w:docPartBody>
        <w:p w:rsidR="00B00A5A" w:rsidRDefault="002956D8">
          <w:pPr>
            <w:pStyle w:val="78BF847A113549FEAB6F7CC0D3FDB8E6"/>
          </w:pPr>
          <w:r>
            <w:t>Your Name</w:t>
          </w:r>
        </w:p>
      </w:docPartBody>
    </w:docPart>
    <w:docPart>
      <w:docPartPr>
        <w:name w:val="141EDA92B5E447FE9F3756C5B0E20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C4FD03-C26E-4636-99CE-023994D5A450}"/>
      </w:docPartPr>
      <w:docPartBody>
        <w:p w:rsidR="00B00A5A" w:rsidRDefault="002956D8">
          <w:pPr>
            <w:pStyle w:val="141EDA92B5E447FE9F3756C5B0E20355"/>
          </w:pPr>
          <w:r>
            <w:t>Position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B61"/>
    <w:rsid w:val="00002543"/>
    <w:rsid w:val="0009634D"/>
    <w:rsid w:val="002956D8"/>
    <w:rsid w:val="004331B2"/>
    <w:rsid w:val="00532B61"/>
    <w:rsid w:val="005D021A"/>
    <w:rsid w:val="00872AED"/>
    <w:rsid w:val="00971FD2"/>
    <w:rsid w:val="00B00A5A"/>
    <w:rsid w:val="00B53A55"/>
    <w:rsid w:val="00BE26E0"/>
    <w:rsid w:val="00F4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B9BC952F73422A837FBCC601E41E6E">
    <w:name w:val="9DB9BC952F73422A837FBCC601E41E6E"/>
  </w:style>
  <w:style w:type="paragraph" w:customStyle="1" w:styleId="FE6F1450A9384E9EA6FAB320D12CD325">
    <w:name w:val="FE6F1450A9384E9EA6FAB320D12CD325"/>
  </w:style>
  <w:style w:type="paragraph" w:customStyle="1" w:styleId="E7A3D75D596243BE875C4AEF23ED5900">
    <w:name w:val="E7A3D75D596243BE875C4AEF23ED5900"/>
  </w:style>
  <w:style w:type="paragraph" w:customStyle="1" w:styleId="7EAC50381EDC4288BD764052687D2147">
    <w:name w:val="7EAC50381EDC4288BD764052687D2147"/>
  </w:style>
  <w:style w:type="paragraph" w:customStyle="1" w:styleId="21710B9E2CC84357A31608458797DC24">
    <w:name w:val="21710B9E2CC84357A31608458797DC24"/>
  </w:style>
  <w:style w:type="paragraph" w:customStyle="1" w:styleId="1BCCC126E26E49729B780C7268C9365A">
    <w:name w:val="1BCCC126E26E49729B780C7268C9365A"/>
  </w:style>
  <w:style w:type="paragraph" w:customStyle="1" w:styleId="E1A7FA1F5216416A919FEF13E56B1747">
    <w:name w:val="E1A7FA1F5216416A919FEF13E56B1747"/>
  </w:style>
  <w:style w:type="paragraph" w:customStyle="1" w:styleId="6B7C690C2ED24705B6977429F7517EBB">
    <w:name w:val="6B7C690C2ED24705B6977429F7517EBB"/>
  </w:style>
  <w:style w:type="paragraph" w:customStyle="1" w:styleId="E451A17CA07F4E31A54CEF9B49262811">
    <w:name w:val="E451A17CA07F4E31A54CEF9B49262811"/>
  </w:style>
  <w:style w:type="paragraph" w:customStyle="1" w:styleId="65B3852CA48344959778BFC11E0974EF">
    <w:name w:val="65B3852CA48344959778BFC11E0974EF"/>
  </w:style>
  <w:style w:type="paragraph" w:customStyle="1" w:styleId="BB46F21384C44AEDB3CF2517FBC9CC69">
    <w:name w:val="BB46F21384C44AEDB3CF2517FBC9CC69"/>
  </w:style>
  <w:style w:type="paragraph" w:customStyle="1" w:styleId="A0601DDE91344ECCB569C67D77B9B747">
    <w:name w:val="A0601DDE91344ECCB569C67D77B9B747"/>
  </w:style>
  <w:style w:type="paragraph" w:customStyle="1" w:styleId="FBFAAA858F1B4B23A3C0B9E2DCEE4565">
    <w:name w:val="FBFAAA858F1B4B23A3C0B9E2DCEE4565"/>
  </w:style>
  <w:style w:type="paragraph" w:customStyle="1" w:styleId="5A731FF439434DE89A578A813931C61B">
    <w:name w:val="5A731FF439434DE89A578A813931C61B"/>
  </w:style>
  <w:style w:type="paragraph" w:customStyle="1" w:styleId="3967D63C79C1467DB22E6BA4B9204080">
    <w:name w:val="3967D63C79C1467DB22E6BA4B9204080"/>
  </w:style>
  <w:style w:type="paragraph" w:customStyle="1" w:styleId="89387EBC75644D71AA6DB1E4A77E2103">
    <w:name w:val="89387EBC75644D71AA6DB1E4A77E2103"/>
  </w:style>
  <w:style w:type="paragraph" w:customStyle="1" w:styleId="E4507DB3BC754B30B175EC7A61D2059E">
    <w:name w:val="E4507DB3BC754B30B175EC7A61D2059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E0F037DB0974D8B84BC0273A4FA8047">
    <w:name w:val="0E0F037DB0974D8B84BC0273A4FA8047"/>
  </w:style>
  <w:style w:type="paragraph" w:customStyle="1" w:styleId="D9876EAD66B74CA58BC9B16B2B72F3B6">
    <w:name w:val="D9876EAD66B74CA58BC9B16B2B72F3B6"/>
  </w:style>
  <w:style w:type="paragraph" w:customStyle="1" w:styleId="154A3ADFA85B4FB3AECD08D0E42FEAAF">
    <w:name w:val="154A3ADFA85B4FB3AECD08D0E42FEAAF"/>
  </w:style>
  <w:style w:type="paragraph" w:customStyle="1" w:styleId="0DF1659582B34537842C36BDC4268634">
    <w:name w:val="0DF1659582B34537842C36BDC4268634"/>
  </w:style>
  <w:style w:type="paragraph" w:customStyle="1" w:styleId="5471F30CB31F4BFAAB7C00DB692FE17C">
    <w:name w:val="5471F30CB31F4BFAAB7C00DB692FE17C"/>
  </w:style>
  <w:style w:type="paragraph" w:customStyle="1" w:styleId="B7974137F55D4558B7890CC7A9F789FD">
    <w:name w:val="B7974137F55D4558B7890CC7A9F789FD"/>
  </w:style>
  <w:style w:type="paragraph" w:customStyle="1" w:styleId="09E46925EC8F42C4B0E02BF41C33CEEC">
    <w:name w:val="09E46925EC8F42C4B0E02BF41C33CEEC"/>
  </w:style>
  <w:style w:type="paragraph" w:customStyle="1" w:styleId="29AA51B99CA64987AC40FB5A09600619">
    <w:name w:val="29AA51B99CA64987AC40FB5A09600619"/>
  </w:style>
  <w:style w:type="paragraph" w:customStyle="1" w:styleId="551C897E05CF42DDA2A73B4A47FF21E1">
    <w:name w:val="551C897E05CF42DDA2A73B4A47FF21E1"/>
  </w:style>
  <w:style w:type="paragraph" w:customStyle="1" w:styleId="DF41AF57F3EA4623B0584B26D1CBF1DA">
    <w:name w:val="DF41AF57F3EA4623B0584B26D1CBF1DA"/>
  </w:style>
  <w:style w:type="paragraph" w:customStyle="1" w:styleId="78BF847A113549FEAB6F7CC0D3FDB8E6">
    <w:name w:val="78BF847A113549FEAB6F7CC0D3FDB8E6"/>
  </w:style>
  <w:style w:type="paragraph" w:customStyle="1" w:styleId="141EDA92B5E447FE9F3756C5B0E20355">
    <w:name w:val="141EDA92B5E447FE9F3756C5B0E20355"/>
  </w:style>
  <w:style w:type="paragraph" w:customStyle="1" w:styleId="4F8AE2C862F44B0AA7BF25949A4357CE">
    <w:name w:val="4F8AE2C862F44B0AA7BF25949A4357CE"/>
    <w:rsid w:val="00532B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Nursing Student graduating in May of 2019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(Professional)</Template>
  <TotalTime>0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Sedona
 Goad</dc:creator>
  <cp:keywords/>
  <dc:description/>
  <cp:lastModifiedBy>1702-H6DDCH2</cp:lastModifiedBy>
  <cp:revision>2</cp:revision>
  <dcterms:created xsi:type="dcterms:W3CDTF">2019-04-24T06:58:00Z</dcterms:created>
  <dcterms:modified xsi:type="dcterms:W3CDTF">2019-04-24T06:58:00Z</dcterms:modified>
</cp:coreProperties>
</file>