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092F69" w14:textId="6C6CA696" w:rsidR="00F94C16" w:rsidRDefault="000201D0" w:rsidP="00F94C16">
      <w:pPr>
        <w:pStyle w:val="Heading1"/>
        <w:rPr>
          <w:sz w:val="18"/>
          <w:szCs w:val="18"/>
        </w:rPr>
      </w:pPr>
      <w:r w:rsidRPr="00330DA0">
        <w:rPr>
          <w:sz w:val="18"/>
          <w:szCs w:val="18"/>
        </w:rPr>
        <w:t>Objective</w:t>
      </w:r>
    </w:p>
    <w:p w14:paraId="1F3FB85D" w14:textId="00877408" w:rsidR="00F94C16" w:rsidRPr="00F94C16" w:rsidRDefault="00F94C16" w:rsidP="00F94C16">
      <w:pPr>
        <w:pStyle w:val="BodyText"/>
        <w:rPr>
          <w:sz w:val="18"/>
          <w:szCs w:val="18"/>
        </w:rPr>
      </w:pPr>
      <w:r>
        <w:rPr>
          <w:sz w:val="18"/>
          <w:szCs w:val="18"/>
        </w:rPr>
        <w:t xml:space="preserve">I wish to </w:t>
      </w:r>
      <w:r w:rsidR="005876AD">
        <w:rPr>
          <w:sz w:val="18"/>
          <w:szCs w:val="18"/>
        </w:rPr>
        <w:t>work as a staff RN at Crescent Medical Center providing safe and effective care to patients within the hospital.</w:t>
      </w:r>
      <w:bookmarkStart w:id="0" w:name="_GoBack"/>
      <w:bookmarkEnd w:id="0"/>
      <w:r w:rsidR="005876AD">
        <w:rPr>
          <w:sz w:val="18"/>
          <w:szCs w:val="18"/>
        </w:rPr>
        <w:t xml:space="preserve"> </w:t>
      </w:r>
    </w:p>
    <w:p w14:paraId="0144EB4C" w14:textId="77777777" w:rsidR="00F015DE" w:rsidRPr="00330DA0" w:rsidRDefault="000201D0" w:rsidP="00D15BA3">
      <w:pPr>
        <w:pStyle w:val="Heading1"/>
        <w:ind w:left="0" w:firstLine="0"/>
        <w:rPr>
          <w:sz w:val="18"/>
          <w:szCs w:val="18"/>
        </w:rPr>
      </w:pPr>
      <w:r w:rsidRPr="00330DA0">
        <w:rPr>
          <w:sz w:val="18"/>
          <w:szCs w:val="18"/>
        </w:rPr>
        <w:t>Experience</w:t>
      </w:r>
    </w:p>
    <w:sdt>
      <w:sdtPr>
        <w:rPr>
          <w:rFonts w:asciiTheme="minorHAnsi" w:eastAsiaTheme="minorEastAsia" w:hAnsiTheme="minorHAnsi" w:cstheme="minorBidi"/>
          <w:b w:val="0"/>
          <w:bCs w:val="0"/>
          <w:color w:val="auto"/>
          <w:sz w:val="18"/>
          <w:szCs w:val="18"/>
        </w:rPr>
        <w:id w:val="9459739"/>
        <w:placeholder>
          <w:docPart w:val="471EBEE63C442142AE53065A7E5AC0C8"/>
        </w:placeholder>
      </w:sdtPr>
      <w:sdtContent>
        <w:p w14:paraId="59B800C0" w14:textId="282C69BB" w:rsidR="00EB5450" w:rsidRDefault="00EB5450">
          <w:pPr>
            <w:pStyle w:val="Heading2"/>
            <w:rPr>
              <w:rFonts w:asciiTheme="minorHAnsi" w:eastAsiaTheme="minorEastAsia" w:hAnsiTheme="minorHAnsi" w:cstheme="minorBidi"/>
              <w:bCs w:val="0"/>
              <w:color w:val="auto"/>
              <w:sz w:val="18"/>
              <w:szCs w:val="18"/>
            </w:rPr>
          </w:pPr>
          <w:r>
            <w:rPr>
              <w:rFonts w:asciiTheme="minorHAnsi" w:eastAsiaTheme="minorEastAsia" w:hAnsiTheme="minorHAnsi" w:cstheme="minorBidi"/>
              <w:bCs w:val="0"/>
              <w:color w:val="auto"/>
              <w:sz w:val="18"/>
              <w:szCs w:val="18"/>
            </w:rPr>
            <w:t>John Peter Smith</w:t>
          </w:r>
          <w:r>
            <w:rPr>
              <w:rFonts w:asciiTheme="minorHAnsi" w:eastAsiaTheme="minorEastAsia" w:hAnsiTheme="minorHAnsi" w:cstheme="minorBidi"/>
              <w:bCs w:val="0"/>
              <w:color w:val="auto"/>
              <w:sz w:val="18"/>
              <w:szCs w:val="18"/>
            </w:rPr>
            <w:tab/>
            <w:t>September 2018-Present</w:t>
          </w:r>
        </w:p>
        <w:p w14:paraId="332B88D0" w14:textId="3DFC3B9E" w:rsidR="00EB5450" w:rsidRPr="00EB5450" w:rsidRDefault="00EB5450" w:rsidP="00EB5450">
          <w:pPr>
            <w:pStyle w:val="BodyText"/>
            <w:rPr>
              <w:sz w:val="18"/>
              <w:szCs w:val="18"/>
            </w:rPr>
          </w:pPr>
          <w:r w:rsidRPr="00EB5450">
            <w:rPr>
              <w:sz w:val="18"/>
              <w:szCs w:val="18"/>
            </w:rPr>
            <w:t xml:space="preserve">Provide care </w:t>
          </w:r>
          <w:r>
            <w:rPr>
              <w:sz w:val="18"/>
              <w:szCs w:val="18"/>
            </w:rPr>
            <w:t>to</w:t>
          </w:r>
          <w:r w:rsidR="00433C5D">
            <w:rPr>
              <w:sz w:val="18"/>
              <w:szCs w:val="18"/>
            </w:rPr>
            <w:t xml:space="preserve"> patients on a Med/Tele unit. Also</w:t>
          </w:r>
          <w:r>
            <w:rPr>
              <w:sz w:val="18"/>
              <w:szCs w:val="18"/>
            </w:rPr>
            <w:t xml:space="preserve"> function in the capacity</w:t>
          </w:r>
          <w:r w:rsidR="00433C5D">
            <w:rPr>
              <w:sz w:val="18"/>
              <w:szCs w:val="18"/>
            </w:rPr>
            <w:t xml:space="preserve"> of a Team Leader al</w:t>
          </w:r>
          <w:r>
            <w:rPr>
              <w:sz w:val="18"/>
              <w:szCs w:val="18"/>
            </w:rPr>
            <w:t xml:space="preserve">lowing me to assist my team </w:t>
          </w:r>
          <w:r w:rsidR="00433C5D">
            <w:rPr>
              <w:sz w:val="18"/>
              <w:szCs w:val="18"/>
            </w:rPr>
            <w:t>with</w:t>
          </w:r>
          <w:r>
            <w:rPr>
              <w:sz w:val="18"/>
              <w:szCs w:val="18"/>
            </w:rPr>
            <w:t xml:space="preserve"> providing the most appropriate and safest care to our patients</w:t>
          </w:r>
          <w:r w:rsidR="00433C5D">
            <w:rPr>
              <w:sz w:val="18"/>
              <w:szCs w:val="18"/>
            </w:rPr>
            <w:t xml:space="preserve">. </w:t>
          </w:r>
        </w:p>
        <w:p w14:paraId="72EFE0A9" w14:textId="21493091" w:rsidR="00185E33" w:rsidRPr="00330DA0" w:rsidRDefault="00185E33">
          <w:pPr>
            <w:pStyle w:val="Heading2"/>
            <w:rPr>
              <w:sz w:val="18"/>
              <w:szCs w:val="18"/>
            </w:rPr>
          </w:pPr>
          <w:r w:rsidRPr="00330DA0">
            <w:rPr>
              <w:sz w:val="18"/>
              <w:szCs w:val="18"/>
            </w:rPr>
            <w:t>Parkland hospital</w:t>
          </w:r>
          <w:r w:rsidR="00EB5450">
            <w:rPr>
              <w:sz w:val="18"/>
              <w:szCs w:val="18"/>
            </w:rPr>
            <w:tab/>
            <w:t>March 2015-September 2018</w:t>
          </w:r>
        </w:p>
        <w:p w14:paraId="2A50AB5E" w14:textId="2F927C5B" w:rsidR="00185E33" w:rsidRPr="00330DA0" w:rsidRDefault="00185E33" w:rsidP="00185E33">
          <w:pPr>
            <w:pStyle w:val="BodyText"/>
            <w:rPr>
              <w:sz w:val="18"/>
              <w:szCs w:val="18"/>
            </w:rPr>
          </w:pPr>
          <w:r w:rsidRPr="00330DA0">
            <w:rPr>
              <w:sz w:val="18"/>
              <w:szCs w:val="18"/>
            </w:rPr>
            <w:t>Work</w:t>
          </w:r>
          <w:r w:rsidR="009B05B5" w:rsidRPr="00330DA0">
            <w:rPr>
              <w:sz w:val="18"/>
              <w:szCs w:val="18"/>
            </w:rPr>
            <w:t>ing</w:t>
          </w:r>
          <w:r w:rsidRPr="00330DA0">
            <w:rPr>
              <w:sz w:val="18"/>
              <w:szCs w:val="18"/>
            </w:rPr>
            <w:t xml:space="preserve"> as a</w:t>
          </w:r>
          <w:r w:rsidR="009B05B5" w:rsidRPr="00330DA0">
            <w:rPr>
              <w:sz w:val="18"/>
              <w:szCs w:val="18"/>
            </w:rPr>
            <w:t>n</w:t>
          </w:r>
          <w:r w:rsidRPr="00330DA0">
            <w:rPr>
              <w:sz w:val="18"/>
              <w:szCs w:val="18"/>
            </w:rPr>
            <w:t xml:space="preserve"> RN in the Jail Health setting, providing </w:t>
          </w:r>
          <w:r w:rsidR="009B05B5" w:rsidRPr="00330DA0">
            <w:rPr>
              <w:sz w:val="18"/>
              <w:szCs w:val="18"/>
            </w:rPr>
            <w:t xml:space="preserve">routine and emergent </w:t>
          </w:r>
          <w:r w:rsidRPr="00330DA0">
            <w:rPr>
              <w:sz w:val="18"/>
              <w:szCs w:val="18"/>
            </w:rPr>
            <w:t>care to patients of multiple acuity levels.</w:t>
          </w:r>
        </w:p>
      </w:sdtContent>
    </w:sdt>
    <w:p w14:paraId="4C037735" w14:textId="0E0BB9A2" w:rsidR="00F015DE" w:rsidRPr="00330DA0" w:rsidRDefault="00470559">
      <w:pPr>
        <w:pStyle w:val="Heading2"/>
        <w:rPr>
          <w:sz w:val="18"/>
          <w:szCs w:val="18"/>
        </w:rPr>
      </w:pPr>
      <w:r w:rsidRPr="00330DA0">
        <w:rPr>
          <w:sz w:val="18"/>
          <w:szCs w:val="18"/>
        </w:rPr>
        <w:t>Supplemental Healthcare</w:t>
      </w:r>
      <w:r w:rsidR="000201D0" w:rsidRPr="00330DA0">
        <w:rPr>
          <w:sz w:val="18"/>
          <w:szCs w:val="18"/>
        </w:rPr>
        <w:tab/>
      </w:r>
      <w:r w:rsidR="00185E33" w:rsidRPr="00330DA0">
        <w:rPr>
          <w:sz w:val="18"/>
          <w:szCs w:val="18"/>
        </w:rPr>
        <w:t>August 2014-May 2015</w:t>
      </w:r>
    </w:p>
    <w:sdt>
      <w:sdtPr>
        <w:rPr>
          <w:sz w:val="18"/>
          <w:szCs w:val="18"/>
        </w:rPr>
        <w:id w:val="9459741"/>
        <w:placeholder>
          <w:docPart w:val="005A176D5F3FA947A7DDC9D3F75365A4"/>
        </w:placeholder>
      </w:sdtPr>
      <w:sdtContent>
        <w:p w14:paraId="3C0119BA" w14:textId="21B98022" w:rsidR="00F015DE" w:rsidRPr="00330DA0" w:rsidRDefault="00470559">
          <w:pPr>
            <w:pStyle w:val="BodyText"/>
            <w:rPr>
              <w:sz w:val="18"/>
              <w:szCs w:val="18"/>
            </w:rPr>
          </w:pPr>
          <w:r w:rsidRPr="00330DA0">
            <w:rPr>
              <w:sz w:val="18"/>
              <w:szCs w:val="18"/>
            </w:rPr>
            <w:t>Work</w:t>
          </w:r>
          <w:r w:rsidR="009B05B5" w:rsidRPr="00330DA0">
            <w:rPr>
              <w:sz w:val="18"/>
              <w:szCs w:val="18"/>
            </w:rPr>
            <w:t>ed</w:t>
          </w:r>
          <w:r w:rsidRPr="00330DA0">
            <w:rPr>
              <w:sz w:val="18"/>
              <w:szCs w:val="18"/>
            </w:rPr>
            <w:t xml:space="preserve"> as a traveling nurse in the </w:t>
          </w:r>
          <w:r w:rsidR="00EE2891" w:rsidRPr="00330DA0">
            <w:rPr>
              <w:sz w:val="18"/>
              <w:szCs w:val="18"/>
            </w:rPr>
            <w:t>DFW</w:t>
          </w:r>
          <w:r w:rsidR="009B05B5" w:rsidRPr="00330DA0">
            <w:rPr>
              <w:sz w:val="18"/>
              <w:szCs w:val="18"/>
            </w:rPr>
            <w:t xml:space="preserve"> area, s</w:t>
          </w:r>
          <w:r w:rsidRPr="00330DA0">
            <w:rPr>
              <w:sz w:val="18"/>
              <w:szCs w:val="18"/>
            </w:rPr>
            <w:t xml:space="preserve">pecializing in Cardiac </w:t>
          </w:r>
          <w:r w:rsidR="003F56C2" w:rsidRPr="00330DA0">
            <w:rPr>
              <w:sz w:val="18"/>
              <w:szCs w:val="18"/>
            </w:rPr>
            <w:t>Step-down</w:t>
          </w:r>
          <w:r w:rsidRPr="00330DA0">
            <w:rPr>
              <w:sz w:val="18"/>
              <w:szCs w:val="18"/>
            </w:rPr>
            <w:t xml:space="preserve"> u</w:t>
          </w:r>
          <w:r w:rsidR="003F56C2" w:rsidRPr="00330DA0">
            <w:rPr>
              <w:sz w:val="18"/>
              <w:szCs w:val="18"/>
            </w:rPr>
            <w:t xml:space="preserve">nits. </w:t>
          </w:r>
        </w:p>
      </w:sdtContent>
    </w:sdt>
    <w:p w14:paraId="1144C1F9" w14:textId="77777777" w:rsidR="00F015DE" w:rsidRPr="00330DA0" w:rsidRDefault="00EB5450">
      <w:pPr>
        <w:pStyle w:val="Heading2"/>
        <w:rPr>
          <w:sz w:val="18"/>
          <w:szCs w:val="18"/>
        </w:rPr>
      </w:pPr>
      <w:sdt>
        <w:sdtPr>
          <w:rPr>
            <w:sz w:val="18"/>
            <w:szCs w:val="18"/>
          </w:rPr>
          <w:id w:val="9459744"/>
          <w:placeholder>
            <w:docPart w:val="77F568FE4953214B98BB740C2CFE1FC1"/>
          </w:placeholder>
        </w:sdtPr>
        <w:sdtContent>
          <w:r w:rsidR="003F56C2" w:rsidRPr="00330DA0">
            <w:rPr>
              <w:sz w:val="18"/>
              <w:szCs w:val="18"/>
            </w:rPr>
            <w:t>University of Toledo Medical Center</w:t>
          </w:r>
        </w:sdtContent>
      </w:sdt>
      <w:r w:rsidR="000201D0" w:rsidRPr="00330DA0">
        <w:rPr>
          <w:sz w:val="18"/>
          <w:szCs w:val="18"/>
        </w:rPr>
        <w:tab/>
      </w:r>
      <w:r w:rsidR="003F56C2" w:rsidRPr="00330DA0">
        <w:rPr>
          <w:sz w:val="18"/>
          <w:szCs w:val="18"/>
        </w:rPr>
        <w:t>October 2013-July 2014</w:t>
      </w:r>
    </w:p>
    <w:p w14:paraId="15D2394A" w14:textId="77777777" w:rsidR="003F56C2" w:rsidRPr="00330DA0" w:rsidRDefault="00FF09F3" w:rsidP="003F56C2">
      <w:pPr>
        <w:pStyle w:val="BodyText"/>
        <w:rPr>
          <w:sz w:val="18"/>
          <w:szCs w:val="18"/>
        </w:rPr>
      </w:pPr>
      <w:r w:rsidRPr="00330DA0">
        <w:rPr>
          <w:sz w:val="18"/>
          <w:szCs w:val="18"/>
        </w:rPr>
        <w:t xml:space="preserve">Provide care to patients in cardiac emergencies, as an RN, </w:t>
      </w:r>
      <w:r w:rsidR="003F56C2" w:rsidRPr="00330DA0">
        <w:rPr>
          <w:sz w:val="18"/>
          <w:szCs w:val="18"/>
        </w:rPr>
        <w:t>on a Cardi</w:t>
      </w:r>
      <w:r w:rsidRPr="00330DA0">
        <w:rPr>
          <w:sz w:val="18"/>
          <w:szCs w:val="18"/>
        </w:rPr>
        <w:t>ac Step-down unit. Focusing o</w:t>
      </w:r>
      <w:r w:rsidR="003F56C2" w:rsidRPr="00330DA0">
        <w:rPr>
          <w:sz w:val="18"/>
          <w:szCs w:val="18"/>
        </w:rPr>
        <w:t>n providing care to patients with Left Ventricular Assist Devices (LVAD)</w:t>
      </w:r>
    </w:p>
    <w:p w14:paraId="3CEC7877" w14:textId="77777777" w:rsidR="00F015DE" w:rsidRPr="00330DA0" w:rsidRDefault="00EB5450">
      <w:pPr>
        <w:pStyle w:val="Heading2"/>
        <w:rPr>
          <w:sz w:val="18"/>
          <w:szCs w:val="18"/>
        </w:rPr>
      </w:pPr>
      <w:sdt>
        <w:sdtPr>
          <w:rPr>
            <w:sz w:val="18"/>
            <w:szCs w:val="18"/>
          </w:rPr>
          <w:id w:val="9459746"/>
          <w:placeholder>
            <w:docPart w:val="B36DBA4C3C2AE64291EC37C5C8A8AA3D"/>
          </w:placeholder>
        </w:sdtPr>
        <w:sdtContent>
          <w:r w:rsidR="007C423A" w:rsidRPr="00330DA0">
            <w:rPr>
              <w:sz w:val="18"/>
              <w:szCs w:val="18"/>
            </w:rPr>
            <w:t>The Toledo Hospital</w:t>
          </w:r>
          <w:r w:rsidR="00FF09F3" w:rsidRPr="00330DA0">
            <w:rPr>
              <w:sz w:val="18"/>
              <w:szCs w:val="18"/>
            </w:rPr>
            <w:t xml:space="preserve"> Emergency Department</w:t>
          </w:r>
        </w:sdtContent>
      </w:sdt>
      <w:r w:rsidR="000201D0" w:rsidRPr="00330DA0">
        <w:rPr>
          <w:sz w:val="18"/>
          <w:szCs w:val="18"/>
        </w:rPr>
        <w:tab/>
      </w:r>
      <w:r w:rsidR="007C423A" w:rsidRPr="00330DA0">
        <w:rPr>
          <w:sz w:val="18"/>
          <w:szCs w:val="18"/>
        </w:rPr>
        <w:t>October 2012-October 2013</w:t>
      </w:r>
    </w:p>
    <w:sdt>
      <w:sdtPr>
        <w:rPr>
          <w:sz w:val="18"/>
          <w:szCs w:val="18"/>
        </w:rPr>
        <w:id w:val="9459747"/>
        <w:placeholder>
          <w:docPart w:val="9E9C22A1A9DC5A44902FCF7957967352"/>
        </w:placeholder>
      </w:sdtPr>
      <w:sdtContent>
        <w:p w14:paraId="56D649FE" w14:textId="5136DE98" w:rsidR="00F015DE" w:rsidRPr="00330DA0" w:rsidRDefault="00FF09F3">
          <w:pPr>
            <w:pStyle w:val="BodyText"/>
            <w:rPr>
              <w:sz w:val="18"/>
              <w:szCs w:val="18"/>
            </w:rPr>
          </w:pPr>
          <w:r w:rsidRPr="00330DA0">
            <w:rPr>
              <w:sz w:val="18"/>
              <w:szCs w:val="18"/>
            </w:rPr>
            <w:t xml:space="preserve">Emergently </w:t>
          </w:r>
          <w:r w:rsidR="00B00479" w:rsidRPr="00330DA0">
            <w:rPr>
              <w:sz w:val="18"/>
              <w:szCs w:val="18"/>
            </w:rPr>
            <w:t xml:space="preserve">care for patients, as a RN, </w:t>
          </w:r>
          <w:r w:rsidRPr="00330DA0">
            <w:rPr>
              <w:sz w:val="18"/>
              <w:szCs w:val="18"/>
            </w:rPr>
            <w:t xml:space="preserve">in a level </w:t>
          </w:r>
          <w:r w:rsidR="00330DA0" w:rsidRPr="00330DA0">
            <w:rPr>
              <w:sz w:val="18"/>
              <w:szCs w:val="18"/>
            </w:rPr>
            <w:t>one-trauma</w:t>
          </w:r>
          <w:r w:rsidRPr="00330DA0">
            <w:rPr>
              <w:sz w:val="18"/>
              <w:szCs w:val="18"/>
            </w:rPr>
            <w:t xml:space="preserve"> center</w:t>
          </w:r>
          <w:r w:rsidR="006D2FBF" w:rsidRPr="00330DA0">
            <w:rPr>
              <w:sz w:val="18"/>
              <w:szCs w:val="18"/>
            </w:rPr>
            <w:t>, including pediatric patients.</w:t>
          </w:r>
        </w:p>
      </w:sdtContent>
    </w:sdt>
    <w:p w14:paraId="75E16A2A" w14:textId="77777777" w:rsidR="00F015DE" w:rsidRPr="00330DA0" w:rsidRDefault="000201D0">
      <w:pPr>
        <w:pStyle w:val="Heading1"/>
        <w:rPr>
          <w:sz w:val="18"/>
          <w:szCs w:val="18"/>
        </w:rPr>
      </w:pPr>
      <w:r w:rsidRPr="00330DA0">
        <w:rPr>
          <w:sz w:val="18"/>
          <w:szCs w:val="18"/>
        </w:rPr>
        <w:t>Education</w:t>
      </w:r>
    </w:p>
    <w:p w14:paraId="63B2C5BE" w14:textId="77777777" w:rsidR="00F015DE" w:rsidRPr="00330DA0" w:rsidRDefault="00EB5450">
      <w:pPr>
        <w:pStyle w:val="Heading2"/>
        <w:rPr>
          <w:sz w:val="18"/>
          <w:szCs w:val="18"/>
        </w:rPr>
      </w:pPr>
      <w:sdt>
        <w:sdtPr>
          <w:rPr>
            <w:sz w:val="18"/>
            <w:szCs w:val="18"/>
          </w:rPr>
          <w:id w:val="9459748"/>
          <w:placeholder>
            <w:docPart w:val="9BBCBF5C829FAD47B2DC9B92CC12C79C"/>
          </w:placeholder>
        </w:sdtPr>
        <w:sdtContent>
          <w:r w:rsidR="00FF09F3" w:rsidRPr="00330DA0">
            <w:rPr>
              <w:sz w:val="18"/>
              <w:szCs w:val="18"/>
            </w:rPr>
            <w:t>University of Toledo</w:t>
          </w:r>
        </w:sdtContent>
      </w:sdt>
      <w:r w:rsidR="000201D0" w:rsidRPr="00330DA0">
        <w:rPr>
          <w:sz w:val="18"/>
          <w:szCs w:val="18"/>
        </w:rPr>
        <w:tab/>
      </w:r>
      <w:r w:rsidR="00FF09F3" w:rsidRPr="00330DA0">
        <w:rPr>
          <w:sz w:val="18"/>
          <w:szCs w:val="18"/>
        </w:rPr>
        <w:t>August 2008-August 2012</w:t>
      </w:r>
    </w:p>
    <w:sdt>
      <w:sdtPr>
        <w:rPr>
          <w:sz w:val="18"/>
          <w:szCs w:val="18"/>
        </w:rPr>
        <w:id w:val="9459749"/>
        <w:placeholder>
          <w:docPart w:val="47026E7C6E59EB43B8D1E158DDED5785"/>
        </w:placeholder>
      </w:sdtPr>
      <w:sdtContent>
        <w:p w14:paraId="57136E14" w14:textId="77777777" w:rsidR="00330DA0" w:rsidRDefault="00FF09F3">
          <w:pPr>
            <w:pStyle w:val="BodyText"/>
            <w:rPr>
              <w:sz w:val="18"/>
              <w:szCs w:val="18"/>
            </w:rPr>
          </w:pPr>
          <w:r w:rsidRPr="00330DA0">
            <w:rPr>
              <w:sz w:val="18"/>
              <w:szCs w:val="18"/>
            </w:rPr>
            <w:t xml:space="preserve">Bachelors of Science in Nursing </w:t>
          </w:r>
        </w:p>
        <w:p w14:paraId="0C3216F6" w14:textId="14A94E84" w:rsidR="00330DA0" w:rsidRPr="00330DA0" w:rsidRDefault="00330DA0">
          <w:pPr>
            <w:pStyle w:val="BodyText"/>
            <w:rPr>
              <w:b/>
              <w:sz w:val="18"/>
              <w:szCs w:val="18"/>
            </w:rPr>
          </w:pPr>
          <w:r>
            <w:rPr>
              <w:b/>
              <w:sz w:val="18"/>
              <w:szCs w:val="18"/>
            </w:rPr>
            <w:t xml:space="preserve">Walden University                                                            </w:t>
          </w:r>
          <w:r>
            <w:rPr>
              <w:b/>
              <w:sz w:val="18"/>
              <w:szCs w:val="18"/>
            </w:rPr>
            <w:tab/>
          </w:r>
          <w:r>
            <w:rPr>
              <w:b/>
              <w:sz w:val="18"/>
              <w:szCs w:val="18"/>
            </w:rPr>
            <w:tab/>
            <w:t xml:space="preserve">January 2017- Present </w:t>
          </w:r>
        </w:p>
        <w:p w14:paraId="5C58E6DC" w14:textId="49ED9121" w:rsidR="00F015DE" w:rsidRPr="00330DA0" w:rsidRDefault="000B2204">
          <w:pPr>
            <w:pStyle w:val="BodyText"/>
            <w:rPr>
              <w:sz w:val="18"/>
              <w:szCs w:val="18"/>
            </w:rPr>
          </w:pPr>
          <w:r>
            <w:rPr>
              <w:sz w:val="18"/>
              <w:szCs w:val="18"/>
            </w:rPr>
            <w:t>MSN-</w:t>
          </w:r>
          <w:r w:rsidR="00EB5450">
            <w:rPr>
              <w:sz w:val="18"/>
              <w:szCs w:val="18"/>
            </w:rPr>
            <w:t>Nursing Education</w:t>
          </w:r>
          <w:r>
            <w:rPr>
              <w:sz w:val="18"/>
              <w:szCs w:val="18"/>
            </w:rPr>
            <w:t xml:space="preserve"> </w:t>
          </w:r>
        </w:p>
      </w:sdtContent>
    </w:sdt>
    <w:p w14:paraId="599D61C8" w14:textId="77777777" w:rsidR="00F015DE" w:rsidRPr="00330DA0" w:rsidRDefault="000201D0" w:rsidP="00EB5450">
      <w:pPr>
        <w:pStyle w:val="Heading1"/>
        <w:ind w:left="0" w:firstLine="0"/>
        <w:rPr>
          <w:sz w:val="18"/>
          <w:szCs w:val="18"/>
        </w:rPr>
      </w:pPr>
      <w:r w:rsidRPr="00330DA0">
        <w:rPr>
          <w:sz w:val="18"/>
          <w:szCs w:val="18"/>
        </w:rPr>
        <w:t>Skills</w:t>
      </w:r>
    </w:p>
    <w:sdt>
      <w:sdtPr>
        <w:rPr>
          <w:sz w:val="18"/>
          <w:szCs w:val="18"/>
        </w:rPr>
        <w:id w:val="9459754"/>
        <w:placeholder>
          <w:docPart w:val="85A5615B484CF746A72695016C02AA32"/>
        </w:placeholder>
      </w:sdtPr>
      <w:sdtEndPr>
        <w:rPr>
          <w:sz w:val="20"/>
          <w:szCs w:val="22"/>
        </w:rPr>
      </w:sdtEndPr>
      <w:sdtContent>
        <w:p w14:paraId="5D2431F1" w14:textId="1776FA72" w:rsidR="00433C5D" w:rsidRPr="00433C5D" w:rsidRDefault="00F75A60" w:rsidP="00433C5D">
          <w:pPr>
            <w:pStyle w:val="BodyText"/>
            <w:numPr>
              <w:ilvl w:val="0"/>
              <w:numId w:val="11"/>
            </w:numPr>
            <w:rPr>
              <w:sz w:val="18"/>
              <w:szCs w:val="18"/>
            </w:rPr>
          </w:pPr>
          <w:r w:rsidRPr="00330DA0">
            <w:rPr>
              <w:sz w:val="18"/>
              <w:szCs w:val="18"/>
            </w:rPr>
            <w:t xml:space="preserve"> </w:t>
          </w:r>
          <w:r w:rsidR="00433C5D" w:rsidRPr="00433C5D">
            <w:rPr>
              <w:sz w:val="18"/>
              <w:szCs w:val="18"/>
            </w:rPr>
            <w:t xml:space="preserve">Familiarity working as a team leader ensuring the policy and procedures are being followed amongst staff. </w:t>
          </w:r>
        </w:p>
        <w:p w14:paraId="4501DF07" w14:textId="77777777" w:rsidR="00B00479" w:rsidRPr="00330DA0" w:rsidRDefault="004458D9" w:rsidP="00F75A60">
          <w:pPr>
            <w:pStyle w:val="BodyText"/>
            <w:numPr>
              <w:ilvl w:val="0"/>
              <w:numId w:val="11"/>
            </w:numPr>
            <w:rPr>
              <w:sz w:val="18"/>
              <w:szCs w:val="18"/>
            </w:rPr>
          </w:pPr>
          <w:r w:rsidRPr="00330DA0">
            <w:rPr>
              <w:sz w:val="18"/>
              <w:szCs w:val="18"/>
            </w:rPr>
            <w:t>Familiarity</w:t>
          </w:r>
          <w:r w:rsidR="00F75A60" w:rsidRPr="00330DA0">
            <w:rPr>
              <w:sz w:val="18"/>
              <w:szCs w:val="18"/>
            </w:rPr>
            <w:t xml:space="preserve"> with patient triage in the emergency room setting to make sure patients receive the correct level of care.</w:t>
          </w:r>
        </w:p>
        <w:p w14:paraId="73D5E7E1" w14:textId="2A7EBAF6" w:rsidR="00515E29" w:rsidRPr="00330DA0" w:rsidRDefault="00515E29" w:rsidP="00F75A60">
          <w:pPr>
            <w:pStyle w:val="BodyText"/>
            <w:numPr>
              <w:ilvl w:val="0"/>
              <w:numId w:val="11"/>
            </w:numPr>
            <w:rPr>
              <w:sz w:val="18"/>
              <w:szCs w:val="18"/>
            </w:rPr>
          </w:pPr>
          <w:r w:rsidRPr="00330DA0">
            <w:rPr>
              <w:sz w:val="18"/>
              <w:szCs w:val="18"/>
            </w:rPr>
            <w:t>Knowledge of communication</w:t>
          </w:r>
          <w:r w:rsidR="003525CA" w:rsidRPr="00330DA0">
            <w:rPr>
              <w:sz w:val="18"/>
              <w:szCs w:val="18"/>
            </w:rPr>
            <w:t xml:space="preserve"> with medical providers and various other</w:t>
          </w:r>
          <w:r w:rsidRPr="00330DA0">
            <w:rPr>
              <w:sz w:val="18"/>
              <w:szCs w:val="18"/>
            </w:rPr>
            <w:t xml:space="preserve"> staff to improve the patient condition and administer appropriate care to patients.</w:t>
          </w:r>
        </w:p>
        <w:p w14:paraId="49716EDB" w14:textId="200F11E2" w:rsidR="003525CA" w:rsidRPr="00330DA0" w:rsidRDefault="009B764C" w:rsidP="00F75A60">
          <w:pPr>
            <w:pStyle w:val="BodyText"/>
            <w:numPr>
              <w:ilvl w:val="0"/>
              <w:numId w:val="11"/>
            </w:numPr>
            <w:rPr>
              <w:sz w:val="18"/>
              <w:szCs w:val="18"/>
            </w:rPr>
          </w:pPr>
          <w:r w:rsidRPr="00330DA0">
            <w:rPr>
              <w:sz w:val="18"/>
              <w:szCs w:val="18"/>
            </w:rPr>
            <w:t>Involvement</w:t>
          </w:r>
          <w:r w:rsidR="003525CA" w:rsidRPr="00330DA0">
            <w:rPr>
              <w:sz w:val="18"/>
              <w:szCs w:val="18"/>
            </w:rPr>
            <w:t xml:space="preserve"> </w:t>
          </w:r>
          <w:r>
            <w:rPr>
              <w:sz w:val="18"/>
              <w:szCs w:val="18"/>
            </w:rPr>
            <w:t xml:space="preserve">with </w:t>
          </w:r>
          <w:r w:rsidR="003525CA" w:rsidRPr="00330DA0">
            <w:rPr>
              <w:sz w:val="18"/>
              <w:szCs w:val="18"/>
            </w:rPr>
            <w:t>supervising the onboarding process of newly hired staff as a preceptor in the correctional health setting.</w:t>
          </w:r>
        </w:p>
        <w:p w14:paraId="5AD73353" w14:textId="22F57D66" w:rsidR="003525CA" w:rsidRPr="00D15BA3" w:rsidRDefault="00515E29" w:rsidP="00D15BA3">
          <w:pPr>
            <w:pStyle w:val="BodyText"/>
            <w:numPr>
              <w:ilvl w:val="0"/>
              <w:numId w:val="11"/>
            </w:numPr>
            <w:rPr>
              <w:sz w:val="18"/>
              <w:szCs w:val="18"/>
            </w:rPr>
          </w:pPr>
          <w:r w:rsidRPr="00330DA0">
            <w:rPr>
              <w:sz w:val="18"/>
              <w:szCs w:val="18"/>
            </w:rPr>
            <w:t>Various certifications including:</w:t>
          </w:r>
          <w:r w:rsidR="00D15BA3">
            <w:rPr>
              <w:sz w:val="18"/>
              <w:szCs w:val="18"/>
            </w:rPr>
            <w:t xml:space="preserve"> </w:t>
          </w:r>
          <w:r w:rsidRPr="00D15BA3">
            <w:rPr>
              <w:sz w:val="18"/>
              <w:szCs w:val="18"/>
            </w:rPr>
            <w:t xml:space="preserve">CPR/BLS </w:t>
          </w:r>
          <w:r w:rsidR="003525CA" w:rsidRPr="00D15BA3">
            <w:rPr>
              <w:sz w:val="18"/>
              <w:szCs w:val="18"/>
            </w:rPr>
            <w:t>and ACLS</w:t>
          </w:r>
        </w:p>
        <w:p w14:paraId="7AB56B2A" w14:textId="2898526A" w:rsidR="00B33081" w:rsidRDefault="00EB5450" w:rsidP="003525CA">
          <w:pPr>
            <w:pStyle w:val="BodyText"/>
          </w:pPr>
        </w:p>
      </w:sdtContent>
    </w:sdt>
    <w:p w14:paraId="67EBA7A0" w14:textId="77777777" w:rsidR="00B33081" w:rsidRPr="00B33081" w:rsidRDefault="00B33081" w:rsidP="00B33081"/>
    <w:p w14:paraId="1F881E1B" w14:textId="77777777" w:rsidR="00B33081" w:rsidRPr="00B33081" w:rsidRDefault="00B33081" w:rsidP="00B33081"/>
    <w:p w14:paraId="4B200153" w14:textId="0E784292" w:rsidR="00F015DE" w:rsidRPr="00B33081" w:rsidRDefault="00F015DE" w:rsidP="00B33081">
      <w:pPr>
        <w:tabs>
          <w:tab w:val="left" w:pos="4800"/>
        </w:tabs>
      </w:pPr>
    </w:p>
    <w:sectPr w:rsidR="00F015DE" w:rsidRPr="00B33081" w:rsidSect="00F015DE">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47D4FA" w14:textId="77777777" w:rsidR="00F94C16" w:rsidRDefault="00F94C16">
      <w:r>
        <w:separator/>
      </w:r>
    </w:p>
  </w:endnote>
  <w:endnote w:type="continuationSeparator" w:id="0">
    <w:p w14:paraId="769864AB" w14:textId="77777777" w:rsidR="00F94C16" w:rsidRDefault="00F94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70326" w14:textId="13CC5DED" w:rsidR="00F94C16" w:rsidRDefault="00F94C16" w:rsidP="009B11C2">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D15D2" w14:textId="77777777" w:rsidR="00F94C16" w:rsidRDefault="00F94C16">
      <w:r>
        <w:separator/>
      </w:r>
    </w:p>
  </w:footnote>
  <w:footnote w:type="continuationSeparator" w:id="0">
    <w:p w14:paraId="17187C95" w14:textId="77777777" w:rsidR="00F94C16" w:rsidRDefault="00F94C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tblGrid>
    <w:tr w:rsidR="00F94C16" w:rsidRPr="00545179" w14:paraId="7DDB4113" w14:textId="77777777">
      <w:tc>
        <w:tcPr>
          <w:tcW w:w="9288" w:type="dxa"/>
          <w:vAlign w:val="center"/>
        </w:tcPr>
        <w:p w14:paraId="12BA741A" w14:textId="77777777" w:rsidR="00F94C16" w:rsidRDefault="00F94C16">
          <w:pPr>
            <w:pStyle w:val="Title"/>
          </w:pPr>
          <w:r>
            <w:fldChar w:fldCharType="begin"/>
          </w:r>
          <w:r>
            <w:instrText xml:space="preserve"> PLACEHOLDER </w:instrText>
          </w:r>
          <w:r>
            <w:fldChar w:fldCharType="begin"/>
          </w:r>
          <w:r>
            <w:instrText xml:space="preserve"> IF </w:instrText>
          </w:r>
          <w:fldSimple w:instr=" USERNAME ">
            <w:r>
              <w:rPr>
                <w:noProof/>
              </w:rPr>
              <w:instrText>Charmaine Robinson</w:instrText>
            </w:r>
          </w:fldSimple>
          <w:r>
            <w:instrText xml:space="preserve">="" "[Your Name]" </w:instrText>
          </w:r>
          <w:fldSimple w:instr=" USERNAME ">
            <w:r>
              <w:rPr>
                <w:noProof/>
              </w:rPr>
              <w:instrText>Charmaine Robinson</w:instrText>
            </w:r>
          </w:fldSimple>
          <w:r>
            <w:fldChar w:fldCharType="separate"/>
          </w:r>
          <w:r>
            <w:rPr>
              <w:noProof/>
            </w:rPr>
            <w:instrText>Charmaine Robinson</w:instrText>
          </w:r>
          <w:r>
            <w:fldChar w:fldCharType="end"/>
          </w:r>
          <w:r>
            <w:instrText xml:space="preserve"> \* MERGEFORMAT</w:instrText>
          </w:r>
          <w:r>
            <w:fldChar w:fldCharType="separate"/>
          </w:r>
          <w:r w:rsidR="005876AD">
            <w:t xml:space="preserve">Charmaine </w:t>
          </w:r>
          <w:r w:rsidR="005876AD">
            <w:rPr>
              <w:noProof/>
            </w:rPr>
            <w:t>Robinson</w:t>
          </w:r>
          <w:r>
            <w:fldChar w:fldCharType="end"/>
          </w:r>
        </w:p>
        <w:p w14:paraId="1604BDAC" w14:textId="48193149" w:rsidR="00F94C16" w:rsidRDefault="00F94C16" w:rsidP="003525CA">
          <w:pPr>
            <w:pStyle w:val="ContactDetails"/>
          </w:pPr>
          <w:r>
            <w:t>3025 Keri Dr. Lancaster TX, 75146</w:t>
          </w:r>
          <w:r>
            <w:br/>
            <w:t xml:space="preserve">Phone: 313-717-9342 </w:t>
          </w:r>
          <w:r>
            <w:sym w:font="Wingdings 2" w:char="F097"/>
          </w:r>
          <w:r>
            <w:t xml:space="preserve"> E-Mail: charob08@gmail.com </w:t>
          </w:r>
        </w:p>
      </w:tc>
    </w:tr>
  </w:tbl>
  <w:p w14:paraId="5F5C6E3C" w14:textId="77777777" w:rsidR="00F94C16" w:rsidRDefault="00F94C1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660E043C"/>
    <w:multiLevelType w:val="multilevel"/>
    <w:tmpl w:val="947263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738200D9"/>
    <w:multiLevelType w:val="hybridMultilevel"/>
    <w:tmpl w:val="94726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470559"/>
    <w:rsid w:val="000201D0"/>
    <w:rsid w:val="000A6CC2"/>
    <w:rsid w:val="000B2204"/>
    <w:rsid w:val="000B233E"/>
    <w:rsid w:val="00185E33"/>
    <w:rsid w:val="001D675C"/>
    <w:rsid w:val="001F21FF"/>
    <w:rsid w:val="00297A30"/>
    <w:rsid w:val="00330DA0"/>
    <w:rsid w:val="003525CA"/>
    <w:rsid w:val="003F0420"/>
    <w:rsid w:val="003F56C2"/>
    <w:rsid w:val="00433C5D"/>
    <w:rsid w:val="00437BEB"/>
    <w:rsid w:val="004458D9"/>
    <w:rsid w:val="00470559"/>
    <w:rsid w:val="004D6E96"/>
    <w:rsid w:val="00515E29"/>
    <w:rsid w:val="00517861"/>
    <w:rsid w:val="00545179"/>
    <w:rsid w:val="005876AD"/>
    <w:rsid w:val="00665972"/>
    <w:rsid w:val="00687078"/>
    <w:rsid w:val="006D2FBF"/>
    <w:rsid w:val="006D7C61"/>
    <w:rsid w:val="00717B22"/>
    <w:rsid w:val="00775F97"/>
    <w:rsid w:val="0078650F"/>
    <w:rsid w:val="007A657D"/>
    <w:rsid w:val="007C423A"/>
    <w:rsid w:val="008118CC"/>
    <w:rsid w:val="00995900"/>
    <w:rsid w:val="009B05B5"/>
    <w:rsid w:val="009B11C2"/>
    <w:rsid w:val="009B764C"/>
    <w:rsid w:val="00B00479"/>
    <w:rsid w:val="00B33081"/>
    <w:rsid w:val="00BA551E"/>
    <w:rsid w:val="00CD22A3"/>
    <w:rsid w:val="00D15BA3"/>
    <w:rsid w:val="00D516FC"/>
    <w:rsid w:val="00DC103D"/>
    <w:rsid w:val="00EB5450"/>
    <w:rsid w:val="00EE2891"/>
    <w:rsid w:val="00F015DE"/>
    <w:rsid w:val="00F75A60"/>
    <w:rsid w:val="00F94C16"/>
    <w:rsid w:val="00FF09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DBA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4F81BD"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4F81BD"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4F81BD"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4F81BD"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365F91" w:themeColor="accent1" w:themeShade="BF"/>
      <w:sz w:val="28"/>
      <w:szCs w:val="28"/>
    </w:rPr>
  </w:style>
  <w:style w:type="paragraph" w:customStyle="1" w:styleId="D25DE845820FD240B0F20B5B88042B8B">
    <w:name w:val="D25DE845820FD240B0F20B5B88042B8B"/>
    <w:rsid w:val="00B00479"/>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4F81BD"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4F81BD"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4F81BD"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4F81BD"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365F91" w:themeColor="accent1" w:themeShade="BF"/>
      <w:sz w:val="28"/>
      <w:szCs w:val="28"/>
    </w:rPr>
  </w:style>
  <w:style w:type="paragraph" w:customStyle="1" w:styleId="D25DE845820FD240B0F20B5B88042B8B">
    <w:name w:val="D25DE845820FD240B0F20B5B88042B8B"/>
    <w:rsid w:val="00B00479"/>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1EBEE63C442142AE53065A7E5AC0C8"/>
        <w:category>
          <w:name w:val="General"/>
          <w:gallery w:val="placeholder"/>
        </w:category>
        <w:types>
          <w:type w:val="bbPlcHdr"/>
        </w:types>
        <w:behaviors>
          <w:behavior w:val="content"/>
        </w:behaviors>
        <w:guid w:val="{B42BC382-9EC1-E949-A370-0E5FE32AF0A3}"/>
      </w:docPartPr>
      <w:docPartBody>
        <w:p w:rsidR="00C728F1" w:rsidRDefault="00C728F1">
          <w:pPr>
            <w:pStyle w:val="471EBEE63C442142AE53065A7E5AC0C8"/>
          </w:pPr>
          <w:r>
            <w:t>Lorem ipsum dolor</w:t>
          </w:r>
        </w:p>
      </w:docPartBody>
    </w:docPart>
    <w:docPart>
      <w:docPartPr>
        <w:name w:val="005A176D5F3FA947A7DDC9D3F75365A4"/>
        <w:category>
          <w:name w:val="General"/>
          <w:gallery w:val="placeholder"/>
        </w:category>
        <w:types>
          <w:type w:val="bbPlcHdr"/>
        </w:types>
        <w:behaviors>
          <w:behavior w:val="content"/>
        </w:behaviors>
        <w:guid w:val="{90290CEA-23FC-AA49-9FB6-F3094636D283}"/>
      </w:docPartPr>
      <w:docPartBody>
        <w:p w:rsidR="00C728F1" w:rsidRDefault="00C728F1">
          <w:pPr>
            <w:pStyle w:val="005A176D5F3FA947A7DDC9D3F75365A4"/>
          </w:pPr>
          <w:r>
            <w:t>Etiam cursus suscipit enim. Nulla facilisi. Integer eleifend diam eu diam. Donec dapibus enim sollicitudin nulla. Nam hendrerit. Nunc id nisi. Curabitur sed neque. Pellentesque placerat consequat pede.</w:t>
          </w:r>
        </w:p>
      </w:docPartBody>
    </w:docPart>
    <w:docPart>
      <w:docPartPr>
        <w:name w:val="77F568FE4953214B98BB740C2CFE1FC1"/>
        <w:category>
          <w:name w:val="General"/>
          <w:gallery w:val="placeholder"/>
        </w:category>
        <w:types>
          <w:type w:val="bbPlcHdr"/>
        </w:types>
        <w:behaviors>
          <w:behavior w:val="content"/>
        </w:behaviors>
        <w:guid w:val="{4459A393-F3A1-DD49-BB46-D3E2CCFCA386}"/>
      </w:docPartPr>
      <w:docPartBody>
        <w:p w:rsidR="00C728F1" w:rsidRDefault="00C728F1">
          <w:pPr>
            <w:pStyle w:val="77F568FE4953214B98BB740C2CFE1FC1"/>
          </w:pPr>
          <w:r>
            <w:t>Lorem ipsum dolor</w:t>
          </w:r>
        </w:p>
      </w:docPartBody>
    </w:docPart>
    <w:docPart>
      <w:docPartPr>
        <w:name w:val="B36DBA4C3C2AE64291EC37C5C8A8AA3D"/>
        <w:category>
          <w:name w:val="General"/>
          <w:gallery w:val="placeholder"/>
        </w:category>
        <w:types>
          <w:type w:val="bbPlcHdr"/>
        </w:types>
        <w:behaviors>
          <w:behavior w:val="content"/>
        </w:behaviors>
        <w:guid w:val="{A7FB982E-AE48-7348-B20A-96753652AEA4}"/>
      </w:docPartPr>
      <w:docPartBody>
        <w:p w:rsidR="00C728F1" w:rsidRDefault="00C728F1">
          <w:pPr>
            <w:pStyle w:val="B36DBA4C3C2AE64291EC37C5C8A8AA3D"/>
          </w:pPr>
          <w:r>
            <w:t>Lorem ipsum dolor</w:t>
          </w:r>
        </w:p>
      </w:docPartBody>
    </w:docPart>
    <w:docPart>
      <w:docPartPr>
        <w:name w:val="9E9C22A1A9DC5A44902FCF7957967352"/>
        <w:category>
          <w:name w:val="General"/>
          <w:gallery w:val="placeholder"/>
        </w:category>
        <w:types>
          <w:type w:val="bbPlcHdr"/>
        </w:types>
        <w:behaviors>
          <w:behavior w:val="content"/>
        </w:behaviors>
        <w:guid w:val="{0C8D78C4-8852-6A49-8129-E7C0DC0527E8}"/>
      </w:docPartPr>
      <w:docPartBody>
        <w:p w:rsidR="00C728F1" w:rsidRDefault="00C728F1">
          <w:pPr>
            <w:pStyle w:val="9E9C22A1A9DC5A44902FCF7957967352"/>
          </w:pPr>
          <w:r>
            <w:t>Etiam cursus suscipit enim. Nulla facilisi. Integer eleifend diam eu diam. Donec dapibus enim sollicitudin nulla. Nam hendrerit. Nunc id nisi. Curabitur sed neque. Pellentesque placerat consequat pede.</w:t>
          </w:r>
        </w:p>
      </w:docPartBody>
    </w:docPart>
    <w:docPart>
      <w:docPartPr>
        <w:name w:val="9BBCBF5C829FAD47B2DC9B92CC12C79C"/>
        <w:category>
          <w:name w:val="General"/>
          <w:gallery w:val="placeholder"/>
        </w:category>
        <w:types>
          <w:type w:val="bbPlcHdr"/>
        </w:types>
        <w:behaviors>
          <w:behavior w:val="content"/>
        </w:behaviors>
        <w:guid w:val="{B7C8C75A-AF1D-1A42-ABC9-4EE868EF0744}"/>
      </w:docPartPr>
      <w:docPartBody>
        <w:p w:rsidR="00C728F1" w:rsidRDefault="00C728F1">
          <w:pPr>
            <w:pStyle w:val="9BBCBF5C829FAD47B2DC9B92CC12C79C"/>
          </w:pPr>
          <w:r>
            <w:t>Aliquam dapibus.</w:t>
          </w:r>
        </w:p>
      </w:docPartBody>
    </w:docPart>
    <w:docPart>
      <w:docPartPr>
        <w:name w:val="47026E7C6E59EB43B8D1E158DDED5785"/>
        <w:category>
          <w:name w:val="General"/>
          <w:gallery w:val="placeholder"/>
        </w:category>
        <w:types>
          <w:type w:val="bbPlcHdr"/>
        </w:types>
        <w:behaviors>
          <w:behavior w:val="content"/>
        </w:behaviors>
        <w:guid w:val="{B321C1E6-BBAD-9848-AAFA-7EB1382C2D4A}"/>
      </w:docPartPr>
      <w:docPartBody>
        <w:p w:rsidR="00C728F1" w:rsidRDefault="00C728F1">
          <w:pPr>
            <w:pStyle w:val="47026E7C6E59EB43B8D1E158DDED578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5A5615B484CF746A72695016C02AA32"/>
        <w:category>
          <w:name w:val="General"/>
          <w:gallery w:val="placeholder"/>
        </w:category>
        <w:types>
          <w:type w:val="bbPlcHdr"/>
        </w:types>
        <w:behaviors>
          <w:behavior w:val="content"/>
        </w:behaviors>
        <w:guid w:val="{683FD5FA-13E6-9147-82DA-4D31D73FEF17}"/>
      </w:docPartPr>
      <w:docPartBody>
        <w:p w:rsidR="00C728F1" w:rsidRDefault="00C728F1">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C728F1" w:rsidRDefault="00C728F1">
          <w:pPr>
            <w:pStyle w:val="85A5615B484CF746A72695016C02AA32"/>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8F1"/>
    <w:rsid w:val="00550968"/>
    <w:rsid w:val="008A2AE0"/>
    <w:rsid w:val="00C66FB2"/>
    <w:rsid w:val="00C72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A807481E79204D861EBFAF99546554">
    <w:name w:val="54A807481E79204D861EBFAF99546554"/>
  </w:style>
  <w:style w:type="paragraph" w:customStyle="1" w:styleId="471EBEE63C442142AE53065A7E5AC0C8">
    <w:name w:val="471EBEE63C442142AE53065A7E5AC0C8"/>
  </w:style>
  <w:style w:type="paragraph" w:customStyle="1" w:styleId="005A176D5F3FA947A7DDC9D3F75365A4">
    <w:name w:val="005A176D5F3FA947A7DDC9D3F75365A4"/>
  </w:style>
  <w:style w:type="paragraph" w:customStyle="1" w:styleId="77F568FE4953214B98BB740C2CFE1FC1">
    <w:name w:val="77F568FE4953214B98BB740C2CFE1FC1"/>
  </w:style>
  <w:style w:type="paragraph" w:customStyle="1" w:styleId="9237C9D10C3DD14FA0431A93011AA601">
    <w:name w:val="9237C9D10C3DD14FA0431A93011AA601"/>
  </w:style>
  <w:style w:type="paragraph" w:customStyle="1" w:styleId="B36DBA4C3C2AE64291EC37C5C8A8AA3D">
    <w:name w:val="B36DBA4C3C2AE64291EC37C5C8A8AA3D"/>
  </w:style>
  <w:style w:type="paragraph" w:customStyle="1" w:styleId="9E9C22A1A9DC5A44902FCF7957967352">
    <w:name w:val="9E9C22A1A9DC5A44902FCF7957967352"/>
  </w:style>
  <w:style w:type="paragraph" w:customStyle="1" w:styleId="9BBCBF5C829FAD47B2DC9B92CC12C79C">
    <w:name w:val="9BBCBF5C829FAD47B2DC9B92CC12C79C"/>
  </w:style>
  <w:style w:type="paragraph" w:customStyle="1" w:styleId="47026E7C6E59EB43B8D1E158DDED5785">
    <w:name w:val="47026E7C6E59EB43B8D1E158DDED5785"/>
  </w:style>
  <w:style w:type="paragraph" w:customStyle="1" w:styleId="C068B6761DF2EE419544EC11720E2CD4">
    <w:name w:val="C068B6761DF2EE419544EC11720E2CD4"/>
  </w:style>
  <w:style w:type="paragraph" w:customStyle="1" w:styleId="D25DE845820FD240B0F20B5B88042B8B">
    <w:name w:val="D25DE845820FD240B0F20B5B88042B8B"/>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85A5615B484CF746A72695016C02AA32">
    <w:name w:val="85A5615B484CF746A72695016C02AA3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A807481E79204D861EBFAF99546554">
    <w:name w:val="54A807481E79204D861EBFAF99546554"/>
  </w:style>
  <w:style w:type="paragraph" w:customStyle="1" w:styleId="471EBEE63C442142AE53065A7E5AC0C8">
    <w:name w:val="471EBEE63C442142AE53065A7E5AC0C8"/>
  </w:style>
  <w:style w:type="paragraph" w:customStyle="1" w:styleId="005A176D5F3FA947A7DDC9D3F75365A4">
    <w:name w:val="005A176D5F3FA947A7DDC9D3F75365A4"/>
  </w:style>
  <w:style w:type="paragraph" w:customStyle="1" w:styleId="77F568FE4953214B98BB740C2CFE1FC1">
    <w:name w:val="77F568FE4953214B98BB740C2CFE1FC1"/>
  </w:style>
  <w:style w:type="paragraph" w:customStyle="1" w:styleId="9237C9D10C3DD14FA0431A93011AA601">
    <w:name w:val="9237C9D10C3DD14FA0431A93011AA601"/>
  </w:style>
  <w:style w:type="paragraph" w:customStyle="1" w:styleId="B36DBA4C3C2AE64291EC37C5C8A8AA3D">
    <w:name w:val="B36DBA4C3C2AE64291EC37C5C8A8AA3D"/>
  </w:style>
  <w:style w:type="paragraph" w:customStyle="1" w:styleId="9E9C22A1A9DC5A44902FCF7957967352">
    <w:name w:val="9E9C22A1A9DC5A44902FCF7957967352"/>
  </w:style>
  <w:style w:type="paragraph" w:customStyle="1" w:styleId="9BBCBF5C829FAD47B2DC9B92CC12C79C">
    <w:name w:val="9BBCBF5C829FAD47B2DC9B92CC12C79C"/>
  </w:style>
  <w:style w:type="paragraph" w:customStyle="1" w:styleId="47026E7C6E59EB43B8D1E158DDED5785">
    <w:name w:val="47026E7C6E59EB43B8D1E158DDED5785"/>
  </w:style>
  <w:style w:type="paragraph" w:customStyle="1" w:styleId="C068B6761DF2EE419544EC11720E2CD4">
    <w:name w:val="C068B6761DF2EE419544EC11720E2CD4"/>
  </w:style>
  <w:style w:type="paragraph" w:customStyle="1" w:styleId="D25DE845820FD240B0F20B5B88042B8B">
    <w:name w:val="D25DE845820FD240B0F20B5B88042B8B"/>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85A5615B484CF746A72695016C02AA32">
    <w:name w:val="85A5615B484CF746A72695016C02AA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05F1E-E95A-CE43-8DB1-31EFBAF9E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Initials Resume.dotx</Template>
  <TotalTime>1</TotalTime>
  <Pages>2</Pages>
  <Words>278</Words>
  <Characters>1585</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1860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Charmaine Robinson</dc:creator>
  <cp:keywords/>
  <dc:description/>
  <cp:lastModifiedBy>Charmaine Robinson</cp:lastModifiedBy>
  <cp:revision>2</cp:revision>
  <cp:lastPrinted>2014-11-12T18:05:00Z</cp:lastPrinted>
  <dcterms:created xsi:type="dcterms:W3CDTF">2018-11-14T11:24:00Z</dcterms:created>
  <dcterms:modified xsi:type="dcterms:W3CDTF">2018-11-14T11:24:00Z</dcterms:modified>
  <cp:category/>
</cp:coreProperties>
</file>