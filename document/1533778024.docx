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9CF6A" w14:textId="77777777" w:rsidR="00182343" w:rsidRDefault="00280BE6">
      <w:pPr>
        <w:pStyle w:val="Name"/>
      </w:pPr>
      <w:r>
        <w:t xml:space="preserve">lizbeth rivera </w:t>
      </w:r>
    </w:p>
    <w:p w14:paraId="4306F245" w14:textId="2E8754F1" w:rsidR="00182343" w:rsidRDefault="00F57245">
      <w:pPr>
        <w:pStyle w:val="ContactInfo"/>
      </w:pPr>
      <w:r>
        <w:t>2725</w:t>
      </w:r>
      <w:r w:rsidR="00280BE6">
        <w:t xml:space="preserve"> </w:t>
      </w:r>
      <w:r>
        <w:t xml:space="preserve">Gant </w:t>
      </w:r>
      <w:r w:rsidR="00EF49EC">
        <w:t xml:space="preserve">Dr. </w:t>
      </w:r>
      <w:r w:rsidR="00280BE6">
        <w:t xml:space="preserve"> </w:t>
      </w:r>
      <w:r>
        <w:t>Lancaster</w:t>
      </w:r>
      <w:r w:rsidR="00280BE6">
        <w:t xml:space="preserve">, TX. </w:t>
      </w:r>
      <w:hyperlink r:id="rId8" w:history="1">
        <w:r w:rsidR="00571AE1">
          <w:rPr>
            <w:rStyle w:val="Hyperlink"/>
          </w:rPr>
          <w:t>75</w:t>
        </w:r>
        <w:bookmarkStart w:id="0" w:name="_GoBack"/>
        <w:bookmarkEnd w:id="0"/>
        <w:r w:rsidR="00850418">
          <w:rPr>
            <w:rStyle w:val="Hyperlink"/>
          </w:rPr>
          <w:t>134</w:t>
        </w:r>
        <w:r w:rsidR="00653605" w:rsidRPr="00FC365A">
          <w:rPr>
            <w:rStyle w:val="Hyperlink"/>
          </w:rPr>
          <w:t>/833-577-9105/hectorliz06@gmail.com</w:t>
        </w:r>
      </w:hyperlink>
      <w:r w:rsidR="00653605">
        <w:t xml:space="preserve"> </w:t>
      </w:r>
    </w:p>
    <w:sdt>
      <w:sdtPr>
        <w:id w:val="-1179423465"/>
        <w:placeholder>
          <w:docPart w:val="B2599E01B1B4A948AD68D1A14661D4C9"/>
        </w:placeholder>
        <w:temporary/>
        <w:showingPlcHdr/>
        <w15:appearance w15:val="hidden"/>
      </w:sdtPr>
      <w:sdtEndPr/>
      <w:sdtContent>
        <w:p w14:paraId="7C8915F5" w14:textId="77777777" w:rsidR="00182343" w:rsidRDefault="0068199F">
          <w:pPr>
            <w:pStyle w:val="Heading1"/>
          </w:pPr>
          <w:r>
            <w:t>Objective</w:t>
          </w:r>
        </w:p>
      </w:sdtContent>
    </w:sdt>
    <w:p w14:paraId="321C507D" w14:textId="55AF1C97" w:rsidR="00182343" w:rsidRDefault="00227751">
      <w:r>
        <w:t xml:space="preserve">To bring my strong sense of </w:t>
      </w:r>
      <w:r w:rsidR="000F6B97">
        <w:t>dedication</w:t>
      </w:r>
      <w:r w:rsidR="00355A44">
        <w:t xml:space="preserve">, motivation, and </w:t>
      </w:r>
      <w:r w:rsidR="00F72C5D">
        <w:t xml:space="preserve">responsibility </w:t>
      </w:r>
      <w:r w:rsidR="00635250">
        <w:t xml:space="preserve">to a well established company. </w:t>
      </w:r>
    </w:p>
    <w:sdt>
      <w:sdtPr>
        <w:id w:val="1728489637"/>
        <w:placeholder>
          <w:docPart w:val="8F133D3F8820AD4D84DB25661E144DAE"/>
        </w:placeholder>
        <w:temporary/>
        <w:showingPlcHdr/>
        <w15:appearance w15:val="hidden"/>
      </w:sdtPr>
      <w:sdtEndPr/>
      <w:sdtContent>
        <w:p w14:paraId="0348A840" w14:textId="77777777" w:rsidR="00182343" w:rsidRDefault="0068199F">
          <w:pPr>
            <w:pStyle w:val="Heading1"/>
          </w:pPr>
          <w:r>
            <w:t>Experience</w:t>
          </w:r>
        </w:p>
      </w:sdtContent>
    </w:sdt>
    <w:p w14:paraId="156B54C0" w14:textId="1875F2B6" w:rsidR="00182343" w:rsidRDefault="005D2337">
      <w:r>
        <w:t>Colony Ridge Land</w:t>
      </w:r>
    </w:p>
    <w:p w14:paraId="519F17C0" w14:textId="2E313E44" w:rsidR="00182343" w:rsidRDefault="005D2337">
      <w:r>
        <w:t>Supervisor</w:t>
      </w:r>
      <w:r w:rsidR="00892894">
        <w:t xml:space="preserve">/ July </w:t>
      </w:r>
      <w:r w:rsidR="009A0B98">
        <w:t>2014-June 2018</w:t>
      </w:r>
    </w:p>
    <w:p w14:paraId="7D64A395" w14:textId="4B1FDB27" w:rsidR="00A85B29" w:rsidRDefault="00BD21F4" w:rsidP="00A85B29">
      <w:pPr>
        <w:pStyle w:val="ListBullet"/>
      </w:pPr>
      <w:r>
        <w:t xml:space="preserve">Solve any </w:t>
      </w:r>
      <w:r w:rsidR="00013400">
        <w:t>problems</w:t>
      </w:r>
      <w:r w:rsidR="00A85B29">
        <w:t>, concerns, or any questions that my team and customers have.</w:t>
      </w:r>
    </w:p>
    <w:p w14:paraId="20274954" w14:textId="1563F8FA" w:rsidR="00A85B29" w:rsidRDefault="00885A20" w:rsidP="00A85B29">
      <w:pPr>
        <w:pStyle w:val="ListBullet"/>
      </w:pPr>
      <w:r>
        <w:t xml:space="preserve">Ensure we have proper documentation for files. </w:t>
      </w:r>
    </w:p>
    <w:p w14:paraId="37534C0A" w14:textId="6385EEB5" w:rsidR="00885A20" w:rsidRDefault="00885A20" w:rsidP="00A85B29">
      <w:pPr>
        <w:pStyle w:val="ListBullet"/>
      </w:pPr>
      <w:r>
        <w:t>Mail letters to customers.</w:t>
      </w:r>
    </w:p>
    <w:p w14:paraId="231C2E20" w14:textId="5FAD139C" w:rsidR="00830035" w:rsidRDefault="00830035" w:rsidP="00830035">
      <w:pPr>
        <w:pStyle w:val="ListBullet"/>
      </w:pPr>
      <w:r>
        <w:t xml:space="preserve">Enter data to company system, excel spreadsheets, and </w:t>
      </w:r>
      <w:r w:rsidR="002970CF">
        <w:t>sales numbers.</w:t>
      </w:r>
    </w:p>
    <w:p w14:paraId="0DD637C5" w14:textId="3A5E44E7" w:rsidR="002970CF" w:rsidRDefault="002970CF" w:rsidP="00830035">
      <w:pPr>
        <w:pStyle w:val="ListBullet"/>
      </w:pPr>
      <w:r>
        <w:t xml:space="preserve">Explain loan originator </w:t>
      </w:r>
      <w:r w:rsidR="009A658C">
        <w:t xml:space="preserve">documents, pre-development </w:t>
      </w:r>
      <w:r w:rsidR="00E9150E">
        <w:t xml:space="preserve">documents, and </w:t>
      </w:r>
      <w:r w:rsidR="004E1735">
        <w:t>deed restrictions.</w:t>
      </w:r>
    </w:p>
    <w:p w14:paraId="4D861FC5" w14:textId="6937946B" w:rsidR="00820A0D" w:rsidRDefault="00175A68" w:rsidP="00830035">
      <w:pPr>
        <w:pStyle w:val="ListBullet"/>
      </w:pPr>
      <w:r>
        <w:t xml:space="preserve">Provide customer with </w:t>
      </w:r>
      <w:r w:rsidR="005B1FC6">
        <w:t xml:space="preserve">plat of property being purchased </w:t>
      </w:r>
    </w:p>
    <w:p w14:paraId="2482EB37" w14:textId="2BA3E784" w:rsidR="00EB54AA" w:rsidRDefault="00EB54AA" w:rsidP="00830035">
      <w:pPr>
        <w:pStyle w:val="ListBullet"/>
      </w:pPr>
      <w:r>
        <w:t>45wpm</w:t>
      </w:r>
    </w:p>
    <w:p w14:paraId="49F58227" w14:textId="33019AA4" w:rsidR="00EB54AA" w:rsidRDefault="00EB54AA" w:rsidP="00830035">
      <w:pPr>
        <w:pStyle w:val="ListBullet"/>
      </w:pPr>
      <w:r>
        <w:t xml:space="preserve">Fax and scan documentation </w:t>
      </w:r>
    </w:p>
    <w:p w14:paraId="5F9649C3" w14:textId="09D53477" w:rsidR="00E26106" w:rsidRDefault="00BD11D4" w:rsidP="00830035">
      <w:pPr>
        <w:pStyle w:val="ListBullet"/>
      </w:pPr>
      <w:r>
        <w:t xml:space="preserve">Answer phone calls on an everyday basis. </w:t>
      </w:r>
    </w:p>
    <w:p w14:paraId="5CFC87C3" w14:textId="5F9819ED" w:rsidR="009858CA" w:rsidRDefault="009858CA" w:rsidP="00DD2B60">
      <w:pPr>
        <w:pStyle w:val="ListBullet"/>
        <w:numPr>
          <w:ilvl w:val="0"/>
          <w:numId w:val="0"/>
        </w:numPr>
      </w:pPr>
      <w:r>
        <w:t>AutoZone</w:t>
      </w:r>
    </w:p>
    <w:p w14:paraId="4147B42F" w14:textId="3897D232" w:rsidR="00965B59" w:rsidRDefault="00965B59" w:rsidP="00F11A6F">
      <w:pPr>
        <w:pStyle w:val="ListBullet"/>
        <w:numPr>
          <w:ilvl w:val="0"/>
          <w:numId w:val="0"/>
        </w:numPr>
      </w:pPr>
      <w:r>
        <w:t>Commercial delivery driver/ July 2013-May 2014</w:t>
      </w:r>
    </w:p>
    <w:p w14:paraId="33678BC0" w14:textId="2D404217" w:rsidR="00965B59" w:rsidRDefault="00646D4D" w:rsidP="00965B59">
      <w:pPr>
        <w:pStyle w:val="ListBullet"/>
        <w:numPr>
          <w:ilvl w:val="0"/>
          <w:numId w:val="15"/>
        </w:numPr>
      </w:pPr>
      <w:r>
        <w:t xml:space="preserve">Delivered auto parts to </w:t>
      </w:r>
      <w:r w:rsidR="007C2616">
        <w:t>mechanic shops</w:t>
      </w:r>
    </w:p>
    <w:p w14:paraId="1773C759" w14:textId="0D1A6A80" w:rsidR="006D5BBB" w:rsidRDefault="007C2616" w:rsidP="006D5BBB">
      <w:pPr>
        <w:pStyle w:val="ListBullet"/>
        <w:numPr>
          <w:ilvl w:val="0"/>
          <w:numId w:val="15"/>
        </w:numPr>
      </w:pPr>
      <w:r>
        <w:t>Searched</w:t>
      </w:r>
      <w:r w:rsidR="006D5BBB">
        <w:t xml:space="preserve"> and ordered parts.</w:t>
      </w:r>
    </w:p>
    <w:p w14:paraId="49746566" w14:textId="52288E67" w:rsidR="006D5BBB" w:rsidRDefault="00EA48C8" w:rsidP="006D5BBB">
      <w:pPr>
        <w:pStyle w:val="ListBullet"/>
        <w:numPr>
          <w:ilvl w:val="0"/>
          <w:numId w:val="15"/>
        </w:numPr>
      </w:pPr>
      <w:r>
        <w:t>Inventory</w:t>
      </w:r>
    </w:p>
    <w:p w14:paraId="78EBE8D8" w14:textId="7D95CDE5" w:rsidR="00EA48C8" w:rsidRDefault="00EA48C8" w:rsidP="006D5BBB">
      <w:pPr>
        <w:pStyle w:val="ListBullet"/>
        <w:numPr>
          <w:ilvl w:val="0"/>
          <w:numId w:val="15"/>
        </w:numPr>
      </w:pPr>
      <w:r>
        <w:t xml:space="preserve">Helped customer with check engine lights, windshield wipers installation, </w:t>
      </w:r>
      <w:r w:rsidR="00F5781D">
        <w:t>battery installation.</w:t>
      </w:r>
    </w:p>
    <w:p w14:paraId="7708D687" w14:textId="3A059808" w:rsidR="00F5781D" w:rsidRDefault="00C14FAC" w:rsidP="006D5BBB">
      <w:pPr>
        <w:pStyle w:val="ListBullet"/>
        <w:numPr>
          <w:ilvl w:val="0"/>
          <w:numId w:val="15"/>
        </w:numPr>
      </w:pPr>
      <w:r>
        <w:t xml:space="preserve">Cash </w:t>
      </w:r>
      <w:r w:rsidR="00D95877">
        <w:t>register</w:t>
      </w:r>
    </w:p>
    <w:sdt>
      <w:sdtPr>
        <w:id w:val="720946933"/>
        <w:placeholder>
          <w:docPart w:val="2B4AC866E567CB43B1862B45835C6774"/>
        </w:placeholder>
        <w:temporary/>
        <w:showingPlcHdr/>
        <w15:appearance w15:val="hidden"/>
      </w:sdtPr>
      <w:sdtEndPr/>
      <w:sdtContent>
        <w:p w14:paraId="60E361F2" w14:textId="77777777" w:rsidR="00182343" w:rsidRDefault="0068199F">
          <w:pPr>
            <w:pStyle w:val="Heading1"/>
          </w:pPr>
          <w:r>
            <w:t>Education</w:t>
          </w:r>
        </w:p>
      </w:sdtContent>
    </w:sdt>
    <w:p w14:paraId="68AF675C" w14:textId="55655C01" w:rsidR="00182343" w:rsidRDefault="00F81B8A" w:rsidP="00300E01">
      <w:r>
        <w:t>Computer office specialist certificate.</w:t>
      </w:r>
      <w:r w:rsidR="00300E01">
        <w:t xml:space="preserve"> </w:t>
      </w:r>
      <w:r w:rsidR="00B57B3E">
        <w:t>2008</w:t>
      </w:r>
    </w:p>
    <w:p w14:paraId="2C877E43" w14:textId="1DA33F06" w:rsidR="00B57B3E" w:rsidRDefault="00E63B90" w:rsidP="00300E01">
      <w:r>
        <w:t>G.E.D. 2012</w:t>
      </w:r>
    </w:p>
    <w:p w14:paraId="04F9CD0F" w14:textId="76F4FC82" w:rsidR="00DD2B60" w:rsidRDefault="000D3316" w:rsidP="00300E01">
      <w:r>
        <w:t xml:space="preserve">Bachelor’s in culinary management. </w:t>
      </w:r>
      <w:r w:rsidR="00030BE3">
        <w:t>201</w:t>
      </w:r>
      <w:r w:rsidR="00B31E7B">
        <w:t>5-</w:t>
      </w:r>
      <w:r w:rsidR="00030BE3">
        <w:t>201</w:t>
      </w:r>
      <w:r w:rsidR="00B31E7B">
        <w:t>6</w:t>
      </w:r>
      <w:r w:rsidR="00DD2B60">
        <w:t xml:space="preserve"> (break)</w:t>
      </w:r>
    </w:p>
    <w:sectPr w:rsidR="00DD2B60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52592" w14:textId="77777777" w:rsidR="008123C1" w:rsidRDefault="008123C1">
      <w:r>
        <w:separator/>
      </w:r>
    </w:p>
  </w:endnote>
  <w:endnote w:type="continuationSeparator" w:id="0">
    <w:p w14:paraId="5A32C6FC" w14:textId="77777777" w:rsidR="008123C1" w:rsidRDefault="00812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A9414" w14:textId="77777777" w:rsidR="00182343" w:rsidRDefault="0068199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5F4C3" w14:textId="77777777" w:rsidR="008123C1" w:rsidRDefault="008123C1">
      <w:r>
        <w:separator/>
      </w:r>
    </w:p>
  </w:footnote>
  <w:footnote w:type="continuationSeparator" w:id="0">
    <w:p w14:paraId="1DADFECE" w14:textId="77777777" w:rsidR="008123C1" w:rsidRDefault="00812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A18A5" w14:textId="77777777" w:rsidR="00182343" w:rsidRDefault="0068199F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B4B1580" wp14:editId="4A84AF42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0EE9318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DE14F" w14:textId="77777777" w:rsidR="00182343" w:rsidRDefault="0068199F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F44560F" wp14:editId="5BA66A8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524252" w14:textId="77777777" w:rsidR="00182343" w:rsidRDefault="00182343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F44560F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1A524252" w14:textId="77777777" w:rsidR="00182343" w:rsidRDefault="00182343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6828DB"/>
    <w:multiLevelType w:val="hybridMultilevel"/>
    <w:tmpl w:val="1A1C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1524F"/>
    <w:multiLevelType w:val="hybridMultilevel"/>
    <w:tmpl w:val="E3304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E6"/>
    <w:rsid w:val="00013400"/>
    <w:rsid w:val="00030BE3"/>
    <w:rsid w:val="000D3316"/>
    <w:rsid w:val="000F6B97"/>
    <w:rsid w:val="00175A68"/>
    <w:rsid w:val="00182343"/>
    <w:rsid w:val="001C4736"/>
    <w:rsid w:val="002275C3"/>
    <w:rsid w:val="00227751"/>
    <w:rsid w:val="00280BE6"/>
    <w:rsid w:val="002970CF"/>
    <w:rsid w:val="00300E01"/>
    <w:rsid w:val="00355A44"/>
    <w:rsid w:val="00425F76"/>
    <w:rsid w:val="0045687A"/>
    <w:rsid w:val="004E1735"/>
    <w:rsid w:val="00571AE1"/>
    <w:rsid w:val="005B1FC6"/>
    <w:rsid w:val="005D2337"/>
    <w:rsid w:val="005D2983"/>
    <w:rsid w:val="00635250"/>
    <w:rsid w:val="00646D4D"/>
    <w:rsid w:val="00653605"/>
    <w:rsid w:val="0068199F"/>
    <w:rsid w:val="006D5BBB"/>
    <w:rsid w:val="00722551"/>
    <w:rsid w:val="007C2616"/>
    <w:rsid w:val="008123C1"/>
    <w:rsid w:val="008152B8"/>
    <w:rsid w:val="00820A0D"/>
    <w:rsid w:val="00830035"/>
    <w:rsid w:val="00850418"/>
    <w:rsid w:val="00885A20"/>
    <w:rsid w:val="00892894"/>
    <w:rsid w:val="00965B59"/>
    <w:rsid w:val="009858CA"/>
    <w:rsid w:val="009A0B98"/>
    <w:rsid w:val="009A658C"/>
    <w:rsid w:val="00A85B29"/>
    <w:rsid w:val="00B31E7B"/>
    <w:rsid w:val="00B57B3E"/>
    <w:rsid w:val="00BD11D4"/>
    <w:rsid w:val="00BD21F4"/>
    <w:rsid w:val="00C14FAC"/>
    <w:rsid w:val="00D95877"/>
    <w:rsid w:val="00DD2B60"/>
    <w:rsid w:val="00E04D2C"/>
    <w:rsid w:val="00E26106"/>
    <w:rsid w:val="00E63B90"/>
    <w:rsid w:val="00E9150E"/>
    <w:rsid w:val="00EA48C8"/>
    <w:rsid w:val="00EB54AA"/>
    <w:rsid w:val="00EF49EC"/>
    <w:rsid w:val="00F11A6F"/>
    <w:rsid w:val="00F14DFA"/>
    <w:rsid w:val="00F57245"/>
    <w:rsid w:val="00F5781D"/>
    <w:rsid w:val="00F72C5D"/>
    <w:rsid w:val="00F81B8A"/>
    <w:rsid w:val="00FF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A4778"/>
  <w15:chartTrackingRefBased/>
  <w15:docId w15:val="{8C75F8D7-E701-7545-B645-A7A116C7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653605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6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7093/833-577-9105/hectorliz06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A61ECCF-94A7-E344-80FF-174069A4E70D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599E01B1B4A948AD68D1A14661D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B62EF-9DE4-854E-8155-D9971B579866}"/>
      </w:docPartPr>
      <w:docPartBody>
        <w:p w:rsidR="004C5EE2" w:rsidRDefault="00D558AA">
          <w:pPr>
            <w:pStyle w:val="B2599E01B1B4A948AD68D1A14661D4C9"/>
          </w:pPr>
          <w:r>
            <w:t>Objective</w:t>
          </w:r>
        </w:p>
      </w:docPartBody>
    </w:docPart>
    <w:docPart>
      <w:docPartPr>
        <w:name w:val="8F133D3F8820AD4D84DB25661E144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528B8-949D-FD40-8B14-14F66A5E4455}"/>
      </w:docPartPr>
      <w:docPartBody>
        <w:p w:rsidR="004C5EE2" w:rsidRDefault="00D558AA">
          <w:pPr>
            <w:pStyle w:val="8F133D3F8820AD4D84DB25661E144DAE"/>
          </w:pPr>
          <w:r>
            <w:t>Experience</w:t>
          </w:r>
        </w:p>
      </w:docPartBody>
    </w:docPart>
    <w:docPart>
      <w:docPartPr>
        <w:name w:val="2B4AC866E567CB43B1862B45835C6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246BA-B6D6-284A-A937-A8F934D9EDF1}"/>
      </w:docPartPr>
      <w:docPartBody>
        <w:p w:rsidR="004C5EE2" w:rsidRDefault="00D558AA">
          <w:pPr>
            <w:pStyle w:val="2B4AC866E567CB43B1862B45835C677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AA"/>
    <w:rsid w:val="00005A06"/>
    <w:rsid w:val="003F15D5"/>
    <w:rsid w:val="004C5EE2"/>
    <w:rsid w:val="007B71E7"/>
    <w:rsid w:val="00D5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7233A973A0B24F9AD826D208B89426">
    <w:name w:val="9A7233A973A0B24F9AD826D208B89426"/>
  </w:style>
  <w:style w:type="paragraph" w:customStyle="1" w:styleId="9F39A1E89E341B4F9764AEA0A1A657ED">
    <w:name w:val="9F39A1E89E341B4F9764AEA0A1A657ED"/>
  </w:style>
  <w:style w:type="paragraph" w:customStyle="1" w:styleId="B2599E01B1B4A948AD68D1A14661D4C9">
    <w:name w:val="B2599E01B1B4A948AD68D1A14661D4C9"/>
  </w:style>
  <w:style w:type="paragraph" w:customStyle="1" w:styleId="178D36ECF144C24D9EA40AA14E27C656">
    <w:name w:val="178D36ECF144C24D9EA40AA14E27C656"/>
  </w:style>
  <w:style w:type="paragraph" w:customStyle="1" w:styleId="8F133D3F8820AD4D84DB25661E144DAE">
    <w:name w:val="8F133D3F8820AD4D84DB25661E144DAE"/>
  </w:style>
  <w:style w:type="paragraph" w:customStyle="1" w:styleId="C46EEAB9D66CC74DBFB8C55F20CDEE63">
    <w:name w:val="C46EEAB9D66CC74DBFB8C55F20CDEE63"/>
  </w:style>
  <w:style w:type="paragraph" w:customStyle="1" w:styleId="7E659633E4720441A7AF142BE992AC60">
    <w:name w:val="7E659633E4720441A7AF142BE992AC6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8E49BD5182C0B54FA37AF53433520406">
    <w:name w:val="8E49BD5182C0B54FA37AF53433520406"/>
  </w:style>
  <w:style w:type="paragraph" w:customStyle="1" w:styleId="2B4AC866E567CB43B1862B45835C6774">
    <w:name w:val="2B4AC866E567CB43B1862B45835C6774"/>
  </w:style>
  <w:style w:type="paragraph" w:customStyle="1" w:styleId="D77CBBB77982D8409B95F0AD2B7E28F8">
    <w:name w:val="D77CBBB77982D8409B95F0AD2B7E28F8"/>
  </w:style>
  <w:style w:type="paragraph" w:customStyle="1" w:styleId="A727279FCABF1D4BB4284C10B23737AD">
    <w:name w:val="A727279FCABF1D4BB4284C10B23737AD"/>
  </w:style>
  <w:style w:type="paragraph" w:customStyle="1" w:styleId="673ED054B97AE645BB85EE58829CE5D9">
    <w:name w:val="673ED054B97AE645BB85EE58829CE5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10C78-446D-9943-A955-1BACCCA840C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%7b1A61ECCF-94A7-E344-80FF-174069A4E70D%7dtf50002018.dotx</Template>
  <TotalTime>3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 Rivera</dc:creator>
  <cp:keywords/>
  <dc:description/>
  <cp:lastModifiedBy>Lizbeth Rivera</cp:lastModifiedBy>
  <cp:revision>6</cp:revision>
  <dcterms:created xsi:type="dcterms:W3CDTF">2018-06-25T20:53:00Z</dcterms:created>
  <dcterms:modified xsi:type="dcterms:W3CDTF">2018-08-07T15:24:00Z</dcterms:modified>
</cp:coreProperties>
</file>