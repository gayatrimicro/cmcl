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B8D05" w14:textId="12F9A3C5" w:rsidR="00BC2C80" w:rsidRDefault="00513B48">
      <w:pPr>
        <w:pStyle w:val="Name"/>
      </w:pPr>
      <w:r>
        <w:t xml:space="preserve">Suzzy </w:t>
      </w:r>
      <w:proofErr w:type="spellStart"/>
      <w:r>
        <w:t>amenrayo</w:t>
      </w:r>
      <w:proofErr w:type="spellEnd"/>
      <w:r>
        <w:t xml:space="preserve"> john</w:t>
      </w:r>
    </w:p>
    <w:p w14:paraId="3E01CF0F" w14:textId="4E648033" w:rsidR="009E4D86" w:rsidRDefault="000554E2">
      <w:pPr>
        <w:pStyle w:val="ContactInfo"/>
      </w:pPr>
      <w:r>
        <w:t>532 Shell Street Cedar Hill</w:t>
      </w:r>
      <w:r w:rsidR="00513B48">
        <w:t xml:space="preserve"> Texas </w:t>
      </w:r>
      <w:r w:rsidR="00720EEC">
        <w:t>75103</w:t>
      </w:r>
    </w:p>
    <w:p w14:paraId="00CA672D" w14:textId="032F91C0" w:rsidR="00CB457D" w:rsidRPr="00CB457D" w:rsidRDefault="00CB457D">
      <w:pPr>
        <w:pStyle w:val="ContactInfo"/>
        <w:rPr>
          <w:color w:val="53C3C7" w:themeColor="hyperlink"/>
          <w:u w:val="single"/>
        </w:rPr>
      </w:pPr>
      <w:r>
        <w:t>Mobile:</w:t>
      </w:r>
      <w:r w:rsidR="00F04368">
        <w:t xml:space="preserve"> </w:t>
      </w:r>
      <w:r w:rsidR="00DB3E5E">
        <w:t>4692</w:t>
      </w:r>
      <w:r w:rsidR="00D2450D">
        <w:t>639787</w:t>
      </w:r>
      <w:r w:rsidR="009E4D86">
        <w:t xml:space="preserve"> </w:t>
      </w:r>
      <w:r w:rsidR="00830AFE">
        <w:t xml:space="preserve"> </w:t>
      </w:r>
      <w:hyperlink r:id="rId8" w:history="1">
        <w:r w:rsidRPr="00167D22">
          <w:rPr>
            <w:rStyle w:val="Hyperlink"/>
          </w:rPr>
          <w:t>suzzyamenrayo@yahoo.com</w:t>
        </w:r>
      </w:hyperlink>
    </w:p>
    <w:sdt>
      <w:sdtPr>
        <w:id w:val="-1179423465"/>
        <w:placeholder>
          <w:docPart w:val="A34567702687CF479F721F97054153F4"/>
        </w:placeholder>
        <w:temporary/>
        <w:showingPlcHdr/>
        <w15:appearance w15:val="hidden"/>
      </w:sdtPr>
      <w:sdtEndPr/>
      <w:sdtContent>
        <w:p w14:paraId="7355407B" w14:textId="77777777" w:rsidR="00BC2C80" w:rsidRDefault="00736380">
          <w:pPr>
            <w:pStyle w:val="Heading1"/>
          </w:pPr>
          <w:r>
            <w:t>Objective</w:t>
          </w:r>
        </w:p>
      </w:sdtContent>
    </w:sdt>
    <w:p w14:paraId="28979EC7" w14:textId="4E0309E0" w:rsidR="00BC2C80" w:rsidRDefault="007027F3">
      <w:r>
        <w:t>To strive for excellence at all time</w:t>
      </w:r>
      <w:r w:rsidR="00E42290">
        <w:t xml:space="preserve"> and</w:t>
      </w:r>
      <w:r>
        <w:t xml:space="preserve"> to deliver</w:t>
      </w:r>
      <w:r w:rsidR="00E42290">
        <w:t xml:space="preserve"> optimal</w:t>
      </w:r>
      <w:r w:rsidR="00105F9D">
        <w:t xml:space="preserve"> solutions to my</w:t>
      </w:r>
      <w:r>
        <w:t xml:space="preserve"> </w:t>
      </w:r>
      <w:r w:rsidR="00105F9D">
        <w:t>organization using strong analytical and administrative skills to attain</w:t>
      </w:r>
      <w:r w:rsidR="00AD6038">
        <w:t xml:space="preserve"> proficiency thus, adding value to the organization and society at large </w:t>
      </w:r>
    </w:p>
    <w:p w14:paraId="5BB307F1" w14:textId="77777777" w:rsidR="00BC2C80" w:rsidRDefault="00C96332">
      <w:pPr>
        <w:pStyle w:val="Heading1"/>
      </w:pPr>
      <w:sdt>
        <w:sdtPr>
          <w:id w:val="1728489637"/>
          <w:placeholder>
            <w:docPart w:val="4BBFCFC9572A6D4E8F298980986243F6"/>
          </w:placeholder>
          <w:temporary/>
          <w:showingPlcHdr/>
          <w15:appearance w15:val="hidden"/>
        </w:sdtPr>
        <w:sdtEndPr/>
        <w:sdtContent>
          <w:r w:rsidR="00736380">
            <w:t>Experience</w:t>
          </w:r>
        </w:sdtContent>
      </w:sdt>
    </w:p>
    <w:p w14:paraId="1C8F2A67" w14:textId="4FFAC5FB" w:rsidR="005E571A" w:rsidRDefault="005E571A" w:rsidP="0011398E">
      <w:pPr>
        <w:rPr>
          <w:b/>
        </w:rPr>
      </w:pPr>
      <w:r>
        <w:rPr>
          <w:b/>
        </w:rPr>
        <w:t>Alliance One ( North Texas Toll Authority)</w:t>
      </w:r>
    </w:p>
    <w:p w14:paraId="207D9B8F" w14:textId="6CFE761D" w:rsidR="00E16071" w:rsidRDefault="00130CE4" w:rsidP="0011398E">
      <w:pPr>
        <w:rPr>
          <w:b/>
        </w:rPr>
      </w:pPr>
      <w:r>
        <w:rPr>
          <w:b/>
        </w:rPr>
        <w:t xml:space="preserve">Customer Service Representatives </w:t>
      </w:r>
      <w:r w:rsidR="006E2427">
        <w:rPr>
          <w:b/>
        </w:rPr>
        <w:t>/</w:t>
      </w:r>
      <w:r w:rsidR="008A774D">
        <w:rPr>
          <w:b/>
        </w:rPr>
        <w:t xml:space="preserve"> </w:t>
      </w:r>
      <w:r w:rsidR="003D1CAB">
        <w:rPr>
          <w:b/>
        </w:rPr>
        <w:t xml:space="preserve">September </w:t>
      </w:r>
      <w:r w:rsidR="009544BB">
        <w:rPr>
          <w:b/>
        </w:rPr>
        <w:t xml:space="preserve"> 2017 </w:t>
      </w:r>
      <w:r w:rsidR="006E2427">
        <w:rPr>
          <w:b/>
        </w:rPr>
        <w:t>till date</w:t>
      </w:r>
    </w:p>
    <w:p w14:paraId="628A06E6" w14:textId="0410E116" w:rsidR="0011398E" w:rsidRDefault="00AE40E1" w:rsidP="00AE40E1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Receiving inbound calls</w:t>
      </w:r>
    </w:p>
    <w:p w14:paraId="0A308FFF" w14:textId="4E8B355B" w:rsidR="00AE40E1" w:rsidRDefault="00AE40E1" w:rsidP="00AE40E1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Listening to Customer an helping them with there issues</w:t>
      </w:r>
    </w:p>
    <w:p w14:paraId="11CA2120" w14:textId="10990F90" w:rsidR="00CD1C49" w:rsidRPr="00AE40E1" w:rsidRDefault="00AE40E1" w:rsidP="00F551B1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Documenting all statements after each call</w:t>
      </w:r>
    </w:p>
    <w:p w14:paraId="4582D020" w14:textId="0047BD3E" w:rsidR="00CD1C49" w:rsidRDefault="007232F3" w:rsidP="00F551B1">
      <w:pPr>
        <w:rPr>
          <w:b/>
        </w:rPr>
      </w:pPr>
      <w:r>
        <w:rPr>
          <w:b/>
        </w:rPr>
        <w:t xml:space="preserve">Stryker communication </w:t>
      </w:r>
      <w:bookmarkStart w:id="0" w:name="_GoBack"/>
      <w:bookmarkEnd w:id="0"/>
    </w:p>
    <w:p w14:paraId="54217F5C" w14:textId="311BB3AD" w:rsidR="001C25AB" w:rsidRDefault="007232F3" w:rsidP="00AA545A">
      <w:r>
        <w:t xml:space="preserve">Quality control </w:t>
      </w:r>
      <w:r w:rsidR="008A5A42">
        <w:t>/feb 2017 till July</w:t>
      </w:r>
    </w:p>
    <w:p w14:paraId="161D034C" w14:textId="10A342F6" w:rsidR="001C6F0D" w:rsidRDefault="007252A9" w:rsidP="00397B6D">
      <w:pPr>
        <w:pStyle w:val="ListParagraph"/>
        <w:numPr>
          <w:ilvl w:val="0"/>
          <w:numId w:val="20"/>
        </w:numPr>
      </w:pPr>
      <w:r>
        <w:t xml:space="preserve">Inspections of products to ensure there is no defect </w:t>
      </w:r>
    </w:p>
    <w:p w14:paraId="38758CB1" w14:textId="63BA6501" w:rsidR="007252A9" w:rsidRDefault="003B122B" w:rsidP="00397B6D">
      <w:pPr>
        <w:pStyle w:val="ListParagraph"/>
        <w:numPr>
          <w:ilvl w:val="0"/>
          <w:numId w:val="20"/>
        </w:numPr>
      </w:pPr>
      <w:r>
        <w:t xml:space="preserve">Testing </w:t>
      </w:r>
      <w:r w:rsidR="007252A9">
        <w:t xml:space="preserve">of the boom after </w:t>
      </w:r>
      <w:r w:rsidR="00935243">
        <w:t xml:space="preserve">installation to ensure is working </w:t>
      </w:r>
      <w:proofErr w:type="spellStart"/>
      <w:r w:rsidR="00773C99">
        <w:rPr>
          <w:i/>
        </w:rPr>
        <w:t>r</w:t>
      </w:r>
      <w:r w:rsidR="00935243">
        <w:t>properly</w:t>
      </w:r>
      <w:proofErr w:type="spellEnd"/>
      <w:r w:rsidR="00935243">
        <w:t xml:space="preserve"> </w:t>
      </w:r>
    </w:p>
    <w:p w14:paraId="024DC52A" w14:textId="617ED605" w:rsidR="007252A9" w:rsidRPr="007232F3" w:rsidRDefault="00361E60" w:rsidP="00935243">
      <w:pPr>
        <w:pStyle w:val="ListParagraph"/>
        <w:numPr>
          <w:ilvl w:val="0"/>
          <w:numId w:val="20"/>
        </w:numPr>
      </w:pPr>
      <w:r>
        <w:t xml:space="preserve">Filling out </w:t>
      </w:r>
      <w:r w:rsidR="00935243">
        <w:t>DHR</w:t>
      </w:r>
      <w:r w:rsidR="00BA341C">
        <w:t xml:space="preserve"> </w:t>
      </w:r>
      <w:r>
        <w:t>(</w:t>
      </w:r>
      <w:r w:rsidR="00BA341C">
        <w:t xml:space="preserve">Device </w:t>
      </w:r>
      <w:r w:rsidR="0011398E">
        <w:t>History Report</w:t>
      </w:r>
    </w:p>
    <w:p w14:paraId="5896DBCF" w14:textId="5760DAFB" w:rsidR="00FF566F" w:rsidRDefault="00FF566F">
      <w:pPr>
        <w:rPr>
          <w:b/>
        </w:rPr>
      </w:pPr>
      <w:r>
        <w:rPr>
          <w:b/>
        </w:rPr>
        <w:t xml:space="preserve">Gamestop </w:t>
      </w:r>
    </w:p>
    <w:p w14:paraId="0E0455EB" w14:textId="345B05F4" w:rsidR="00FF566F" w:rsidRPr="00FF566F" w:rsidRDefault="00FF566F">
      <w:r>
        <w:t xml:space="preserve">Quality control / 2016 - </w:t>
      </w:r>
      <w:r w:rsidR="008746DF">
        <w:t>2017</w:t>
      </w:r>
    </w:p>
    <w:p w14:paraId="7E44859C" w14:textId="1C0E7E07" w:rsidR="00BC2C80" w:rsidRDefault="009C512E">
      <w:r w:rsidRPr="00B528A2">
        <w:rPr>
          <w:b/>
        </w:rPr>
        <w:t>Warri</w:t>
      </w:r>
      <w:r>
        <w:t xml:space="preserve"> </w:t>
      </w:r>
      <w:r w:rsidRPr="00B528A2">
        <w:rPr>
          <w:b/>
        </w:rPr>
        <w:t>refinery</w:t>
      </w:r>
      <w:r>
        <w:t xml:space="preserve"> </w:t>
      </w:r>
      <w:r w:rsidRPr="00B528A2">
        <w:rPr>
          <w:b/>
        </w:rPr>
        <w:t>and</w:t>
      </w:r>
      <w:r>
        <w:t xml:space="preserve"> </w:t>
      </w:r>
      <w:r w:rsidRPr="00B528A2">
        <w:rPr>
          <w:b/>
        </w:rPr>
        <w:t>petrochemical</w:t>
      </w:r>
      <w:r>
        <w:t xml:space="preserve"> </w:t>
      </w:r>
      <w:r w:rsidRPr="00783CC6">
        <w:rPr>
          <w:b/>
        </w:rPr>
        <w:t>company</w:t>
      </w:r>
      <w:r>
        <w:t xml:space="preserve"> </w:t>
      </w:r>
    </w:p>
    <w:p w14:paraId="25C6A271" w14:textId="19C2A5B7" w:rsidR="00BC2C80" w:rsidRPr="00C2465B" w:rsidRDefault="00C2465B">
      <w:r>
        <w:t>External operator / 2013 - 2016</w:t>
      </w:r>
    </w:p>
    <w:p w14:paraId="09A24026" w14:textId="2BE95FFE" w:rsidR="00BC2C80" w:rsidRDefault="00B5694B" w:rsidP="00137B44">
      <w:pPr>
        <w:pStyle w:val="ListBullet"/>
      </w:pPr>
      <w:r>
        <w:t>Production of demineralized water for steam generation</w:t>
      </w:r>
      <w:r w:rsidR="00933EE6">
        <w:t xml:space="preserve"> </w:t>
      </w:r>
    </w:p>
    <w:p w14:paraId="306849F1" w14:textId="3C70800B" w:rsidR="00933EE6" w:rsidRDefault="00933EE6" w:rsidP="00137B44">
      <w:pPr>
        <w:pStyle w:val="ListBullet"/>
      </w:pPr>
      <w:r>
        <w:t xml:space="preserve">Potable water for drinking </w:t>
      </w:r>
    </w:p>
    <w:p w14:paraId="5D5573A6" w14:textId="3B279D7A" w:rsidR="00EB2767" w:rsidRDefault="00933EE6" w:rsidP="00E67C32">
      <w:pPr>
        <w:pStyle w:val="ListBullet"/>
      </w:pPr>
      <w:r>
        <w:t>Monitoring o</w:t>
      </w:r>
      <w:r w:rsidR="00E67C32">
        <w:t>f compressors</w:t>
      </w:r>
    </w:p>
    <w:p w14:paraId="5B4A588F" w14:textId="6905AA1D" w:rsidR="00F44BCA" w:rsidRDefault="00A84BEE" w:rsidP="00A84BEE">
      <w:pPr>
        <w:pStyle w:val="ListBullet"/>
        <w:numPr>
          <w:ilvl w:val="0"/>
          <w:numId w:val="0"/>
        </w:numPr>
      </w:pPr>
      <w:r w:rsidRPr="00B528A2">
        <w:rPr>
          <w:b/>
        </w:rPr>
        <w:t>Tyonex</w:t>
      </w:r>
      <w:r>
        <w:t xml:space="preserve"> </w:t>
      </w:r>
      <w:r w:rsidRPr="00B528A2">
        <w:rPr>
          <w:b/>
        </w:rPr>
        <w:t>Nigeria</w:t>
      </w:r>
      <w:r>
        <w:t xml:space="preserve"> </w:t>
      </w:r>
      <w:r w:rsidRPr="00B528A2">
        <w:rPr>
          <w:b/>
        </w:rPr>
        <w:t>limited</w:t>
      </w:r>
    </w:p>
    <w:p w14:paraId="400F49C0" w14:textId="3DE1708F" w:rsidR="00A84BEE" w:rsidRDefault="009052AA" w:rsidP="00A84BEE">
      <w:pPr>
        <w:pStyle w:val="ListBullet"/>
        <w:numPr>
          <w:ilvl w:val="0"/>
          <w:numId w:val="0"/>
        </w:numPr>
      </w:pPr>
      <w:r>
        <w:t>Medical representatives / 2011</w:t>
      </w:r>
    </w:p>
    <w:p w14:paraId="7B2EE63C" w14:textId="06B7387F" w:rsidR="00CE3F8E" w:rsidRDefault="00B25F5D" w:rsidP="00137F57">
      <w:pPr>
        <w:pStyle w:val="ListBullet"/>
      </w:pPr>
      <w:r>
        <w:lastRenderedPageBreak/>
        <w:t xml:space="preserve">Marketing of drugs in </w:t>
      </w:r>
      <w:proofErr w:type="spellStart"/>
      <w:r>
        <w:t>hospital,pharmaceutical</w:t>
      </w:r>
      <w:proofErr w:type="spellEnd"/>
      <w:r>
        <w:t xml:space="preserve"> </w:t>
      </w:r>
      <w:proofErr w:type="spellStart"/>
      <w:r>
        <w:t>stores,</w:t>
      </w:r>
      <w:r w:rsidR="00824FAE">
        <w:t>and</w:t>
      </w:r>
      <w:proofErr w:type="spellEnd"/>
      <w:r w:rsidR="00824FAE">
        <w:t xml:space="preserve"> pms.</w:t>
      </w:r>
    </w:p>
    <w:p w14:paraId="6470910D" w14:textId="10F38370" w:rsidR="00417577" w:rsidRDefault="00824FAE" w:rsidP="00E67C32">
      <w:pPr>
        <w:pStyle w:val="ListBullet"/>
      </w:pPr>
      <w:r>
        <w:t xml:space="preserve">Detailing the Doctor </w:t>
      </w:r>
      <w:r w:rsidR="00D4593A">
        <w:t>and pharmacy about the efficacy of the drugs</w:t>
      </w:r>
    </w:p>
    <w:p w14:paraId="0CA7E4C3" w14:textId="67929916" w:rsidR="009052AA" w:rsidRDefault="00014A41" w:rsidP="004F5271">
      <w:pPr>
        <w:pStyle w:val="ListBullet"/>
        <w:numPr>
          <w:ilvl w:val="0"/>
          <w:numId w:val="0"/>
        </w:numPr>
        <w:ind w:left="216" w:hanging="216"/>
      </w:pPr>
      <w:r w:rsidRPr="00B47705">
        <w:rPr>
          <w:b/>
        </w:rPr>
        <w:t>BHN</w:t>
      </w:r>
      <w:r>
        <w:t xml:space="preserve"> </w:t>
      </w:r>
      <w:r w:rsidRPr="00B47705">
        <w:rPr>
          <w:b/>
        </w:rPr>
        <w:t>PLC</w:t>
      </w:r>
    </w:p>
    <w:p w14:paraId="7E07C9E3" w14:textId="3324A7DA" w:rsidR="00014A41" w:rsidRDefault="00014A41" w:rsidP="004F5271">
      <w:pPr>
        <w:pStyle w:val="ListBullet"/>
        <w:numPr>
          <w:ilvl w:val="0"/>
          <w:numId w:val="0"/>
        </w:numPr>
        <w:ind w:left="216" w:hanging="216"/>
      </w:pPr>
      <w:r>
        <w:t>Tracking Manager</w:t>
      </w:r>
      <w:r w:rsidR="00137F57">
        <w:t xml:space="preserve"> / 2008</w:t>
      </w:r>
    </w:p>
    <w:p w14:paraId="007F0CA8" w14:textId="71015087" w:rsidR="00014A41" w:rsidRDefault="002C2899" w:rsidP="00510C84">
      <w:pPr>
        <w:pStyle w:val="ListBullet"/>
        <w:numPr>
          <w:ilvl w:val="0"/>
          <w:numId w:val="0"/>
        </w:numPr>
      </w:pPr>
      <w:r>
        <w:t xml:space="preserve">Tracking of trucks using geo-positioning systems </w:t>
      </w:r>
    </w:p>
    <w:p w14:paraId="5C7DDD5E" w14:textId="743EE22D" w:rsidR="00417577" w:rsidRDefault="002C2899" w:rsidP="00E67C32">
      <w:pPr>
        <w:pStyle w:val="ListBullet"/>
      </w:pPr>
      <w:r>
        <w:t>Training of new sta</w:t>
      </w:r>
      <w:r w:rsidR="00137F57">
        <w:t>ff</w:t>
      </w:r>
    </w:p>
    <w:p w14:paraId="58B92356" w14:textId="67EF6CEE" w:rsidR="00417577" w:rsidRDefault="00E911B8" w:rsidP="00E911B8">
      <w:pPr>
        <w:pStyle w:val="ListBullet"/>
        <w:numPr>
          <w:ilvl w:val="0"/>
          <w:numId w:val="0"/>
        </w:numPr>
      </w:pPr>
      <w:proofErr w:type="spellStart"/>
      <w:r w:rsidRPr="00B47705">
        <w:rPr>
          <w:b/>
        </w:rPr>
        <w:t>Ituah</w:t>
      </w:r>
      <w:proofErr w:type="spellEnd"/>
      <w:r>
        <w:t xml:space="preserve"> </w:t>
      </w:r>
      <w:r w:rsidRPr="00B47705">
        <w:rPr>
          <w:b/>
        </w:rPr>
        <w:t>Hospital</w:t>
      </w:r>
    </w:p>
    <w:p w14:paraId="40C5DE04" w14:textId="2CAFC9BF" w:rsidR="002074DB" w:rsidRDefault="006A3591" w:rsidP="00E911B8">
      <w:pPr>
        <w:pStyle w:val="ListBullet"/>
        <w:numPr>
          <w:ilvl w:val="0"/>
          <w:numId w:val="0"/>
        </w:numPr>
      </w:pPr>
      <w:r>
        <w:t xml:space="preserve">Laboratory assistant </w:t>
      </w:r>
      <w:r w:rsidR="00B47705">
        <w:t xml:space="preserve">/ </w:t>
      </w:r>
      <w:r w:rsidR="00EB2767">
        <w:t>2005</w:t>
      </w:r>
    </w:p>
    <w:p w14:paraId="72CCC55E" w14:textId="591C7F68" w:rsidR="006A3591" w:rsidRDefault="006A3591" w:rsidP="006A3591">
      <w:pPr>
        <w:pStyle w:val="ListBullet"/>
      </w:pPr>
      <w:r>
        <w:t xml:space="preserve">Taking of blood samples </w:t>
      </w:r>
    </w:p>
    <w:p w14:paraId="0FE180F2" w14:textId="21F47AC6" w:rsidR="006A3591" w:rsidRPr="00A84BEE" w:rsidRDefault="00D05DD5" w:rsidP="006A3591">
      <w:pPr>
        <w:pStyle w:val="ListBullet"/>
      </w:pPr>
      <w:r>
        <w:t xml:space="preserve">Carry out different types of laboratory text </w:t>
      </w:r>
    </w:p>
    <w:sdt>
      <w:sdtPr>
        <w:id w:val="720946933"/>
        <w:placeholder>
          <w:docPart w:val="5C251D68FD1D9A41B504B21F1014DD71"/>
        </w:placeholder>
        <w:temporary/>
        <w:showingPlcHdr/>
        <w15:appearance w15:val="hidden"/>
      </w:sdtPr>
      <w:sdtEndPr/>
      <w:sdtContent>
        <w:p w14:paraId="30839519" w14:textId="77777777" w:rsidR="00BC2C80" w:rsidRDefault="00736380">
          <w:pPr>
            <w:pStyle w:val="Heading1"/>
          </w:pPr>
          <w:r>
            <w:t>Education</w:t>
          </w:r>
        </w:p>
      </w:sdtContent>
    </w:sdt>
    <w:p w14:paraId="7BD03862" w14:textId="54962B2E" w:rsidR="00257BF0" w:rsidRPr="00257BF0" w:rsidRDefault="00FE6FAC" w:rsidP="00257BF0">
      <w:r>
        <w:t>Degree</w:t>
      </w:r>
      <w:r w:rsidR="00DE2AEF">
        <w:t xml:space="preserve"> </w:t>
      </w:r>
      <w:r w:rsidR="001D37E6">
        <w:t>Evaluated by WES equivalent to US Bachelors Degree 2017</w:t>
      </w:r>
    </w:p>
    <w:p w14:paraId="3DAD7C0A" w14:textId="0BDE4CDF" w:rsidR="00861AF2" w:rsidRDefault="00292FDF">
      <w:r>
        <w:t>National youth service corp 2011</w:t>
      </w:r>
    </w:p>
    <w:p w14:paraId="42FBA8C3" w14:textId="0F8287C9" w:rsidR="00BC2C80" w:rsidRDefault="00C15B86">
      <w:r>
        <w:t xml:space="preserve">Higher </w:t>
      </w:r>
      <w:r w:rsidR="000634C4">
        <w:t>national diploma microbiology</w:t>
      </w:r>
      <w:r w:rsidR="00CA568C">
        <w:t xml:space="preserve"> </w:t>
      </w:r>
      <w:r w:rsidR="004D0D1E">
        <w:t>2009</w:t>
      </w:r>
      <w:r w:rsidR="00714935">
        <w:t xml:space="preserve"> </w:t>
      </w:r>
      <w:r w:rsidR="00F47EAA">
        <w:t xml:space="preserve">. </w:t>
      </w:r>
    </w:p>
    <w:p w14:paraId="75221056" w14:textId="42A2A48D" w:rsidR="004D0D1E" w:rsidRDefault="004D0D1E">
      <w:r>
        <w:t>National</w:t>
      </w:r>
      <w:r w:rsidR="00CA568C">
        <w:t xml:space="preserve"> diploma science technology 2006</w:t>
      </w:r>
    </w:p>
    <w:p w14:paraId="019D290C" w14:textId="08E34CAB" w:rsidR="0034745E" w:rsidRDefault="0034745E">
      <w:r>
        <w:t>Diploma in computer studies 2003</w:t>
      </w:r>
    </w:p>
    <w:p w14:paraId="7BF1DE1F" w14:textId="39389038" w:rsidR="0034745E" w:rsidRDefault="0034745E">
      <w:r>
        <w:t>High school certificate 2000</w:t>
      </w:r>
    </w:p>
    <w:p w14:paraId="6248FC62" w14:textId="42C9401D" w:rsidR="00861AF2" w:rsidRDefault="00861AF2">
      <w:r>
        <w:t xml:space="preserve">Leaving school certification 1995 </w:t>
      </w:r>
    </w:p>
    <w:p w14:paraId="4B862205" w14:textId="3C13C410" w:rsidR="00BC2C80" w:rsidRDefault="00F12889">
      <w:pPr>
        <w:pStyle w:val="Heading1"/>
      </w:pPr>
      <w:r>
        <w:t>p</w:t>
      </w:r>
      <w:r w:rsidR="00D756DB">
        <w:t>erson</w:t>
      </w:r>
      <w:r w:rsidR="00EB2767">
        <w:t xml:space="preserve">AL SKILLS </w:t>
      </w:r>
    </w:p>
    <w:p w14:paraId="28987EC7" w14:textId="01A578D5" w:rsidR="00BC2C80" w:rsidRDefault="00ED1367" w:rsidP="00ED1367">
      <w:pPr>
        <w:pStyle w:val="ListBullet"/>
      </w:pPr>
      <w:r>
        <w:t>A</w:t>
      </w:r>
      <w:r w:rsidR="00A90E1D">
        <w:t xml:space="preserve">bility to work with little or no supervision </w:t>
      </w:r>
    </w:p>
    <w:p w14:paraId="457DAEBE" w14:textId="61EB335C" w:rsidR="00A90E1D" w:rsidRDefault="00A90E1D" w:rsidP="00ED1367">
      <w:pPr>
        <w:pStyle w:val="ListBullet"/>
      </w:pPr>
      <w:r>
        <w:t xml:space="preserve">Ability to work under pressure </w:t>
      </w:r>
    </w:p>
    <w:p w14:paraId="1C46C473" w14:textId="1AEA4FD5" w:rsidR="00A90E1D" w:rsidRDefault="00E41F1F" w:rsidP="00ED1367">
      <w:pPr>
        <w:pStyle w:val="ListBullet"/>
      </w:pPr>
      <w:r>
        <w:t xml:space="preserve">Team player </w:t>
      </w:r>
    </w:p>
    <w:p w14:paraId="2A055C6C" w14:textId="0C9F276A" w:rsidR="00E41F1F" w:rsidRDefault="00E41F1F" w:rsidP="00ED1367">
      <w:pPr>
        <w:pStyle w:val="ListBullet"/>
      </w:pPr>
      <w:r>
        <w:t xml:space="preserve">Ability to manage people and resources </w:t>
      </w:r>
    </w:p>
    <w:p w14:paraId="3BF6F844" w14:textId="3C11A51A" w:rsidR="00E41F1F" w:rsidRDefault="00C25A00" w:rsidP="00ED1367">
      <w:pPr>
        <w:pStyle w:val="ListBullet"/>
      </w:pPr>
      <w:r>
        <w:t>Eager to lean</w:t>
      </w:r>
    </w:p>
    <w:sectPr w:rsidR="00E41F1F">
      <w:head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DB180" w14:textId="77777777" w:rsidR="00C96332" w:rsidRDefault="00C96332">
      <w:r>
        <w:separator/>
      </w:r>
    </w:p>
  </w:endnote>
  <w:endnote w:type="continuationSeparator" w:id="0">
    <w:p w14:paraId="1E99CCD5" w14:textId="77777777" w:rsidR="00C96332" w:rsidRDefault="00C9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1A176" w14:textId="77777777" w:rsidR="00C96332" w:rsidRDefault="00C96332">
      <w:r>
        <w:separator/>
      </w:r>
    </w:p>
  </w:footnote>
  <w:footnote w:type="continuationSeparator" w:id="0">
    <w:p w14:paraId="316EA02C" w14:textId="77777777" w:rsidR="00C96332" w:rsidRDefault="00C96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70573" w14:textId="77777777" w:rsidR="00BC2C80" w:rsidRDefault="0073638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78D5B37" wp14:editId="74F1094B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F405104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C0E8A" w14:textId="77777777" w:rsidR="00BC2C80" w:rsidRDefault="0073638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DFE8AEA" wp14:editId="092418D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D99DD0" w14:textId="77777777" w:rsidR="00BC2C80" w:rsidRDefault="00BC2C8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DFE8AEA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8D99DD0" w14:textId="77777777" w:rsidR="00BC2C80" w:rsidRDefault="00BC2C8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7pt;height:15.7pt" o:bullet="t">
        <v:imagedata r:id="rId1" o:title="Word Work File L_"/>
      </v:shape>
    </w:pict>
  </w:numPicBullet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214C22"/>
    <w:multiLevelType w:val="hybridMultilevel"/>
    <w:tmpl w:val="510A4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16332A"/>
    <w:multiLevelType w:val="hybridMultilevel"/>
    <w:tmpl w:val="3DE2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43002"/>
    <w:multiLevelType w:val="hybridMultilevel"/>
    <w:tmpl w:val="CDE6A9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F2F7E"/>
    <w:multiLevelType w:val="hybridMultilevel"/>
    <w:tmpl w:val="79A0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B42C7"/>
    <w:multiLevelType w:val="hybridMultilevel"/>
    <w:tmpl w:val="B9521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15CF9"/>
    <w:multiLevelType w:val="hybridMultilevel"/>
    <w:tmpl w:val="EAA2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416C3"/>
    <w:multiLevelType w:val="hybridMultilevel"/>
    <w:tmpl w:val="81F8A6FE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90196"/>
    <w:multiLevelType w:val="hybridMultilevel"/>
    <w:tmpl w:val="FD16C8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000DCC"/>
    <w:multiLevelType w:val="hybridMultilevel"/>
    <w:tmpl w:val="19C86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36407A"/>
    <w:multiLevelType w:val="hybridMultilevel"/>
    <w:tmpl w:val="9938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E29D0"/>
    <w:multiLevelType w:val="hybridMultilevel"/>
    <w:tmpl w:val="95F8B2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417FA"/>
    <w:multiLevelType w:val="hybridMultilevel"/>
    <w:tmpl w:val="1ED09A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1"/>
  </w:num>
  <w:num w:numId="14">
    <w:abstractNumId w:val="14"/>
  </w:num>
  <w:num w:numId="15">
    <w:abstractNumId w:val="23"/>
  </w:num>
  <w:num w:numId="16">
    <w:abstractNumId w:val="13"/>
  </w:num>
  <w:num w:numId="17">
    <w:abstractNumId w:val="10"/>
  </w:num>
  <w:num w:numId="18">
    <w:abstractNumId w:val="22"/>
  </w:num>
  <w:num w:numId="19">
    <w:abstractNumId w:val="18"/>
  </w:num>
  <w:num w:numId="20">
    <w:abstractNumId w:val="15"/>
  </w:num>
  <w:num w:numId="21">
    <w:abstractNumId w:val="12"/>
  </w:num>
  <w:num w:numId="22">
    <w:abstractNumId w:val="19"/>
  </w:num>
  <w:num w:numId="23">
    <w:abstractNumId w:val="2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B81"/>
    <w:rsid w:val="0000443A"/>
    <w:rsid w:val="00014A41"/>
    <w:rsid w:val="0002143B"/>
    <w:rsid w:val="00026896"/>
    <w:rsid w:val="00035EA3"/>
    <w:rsid w:val="000554E2"/>
    <w:rsid w:val="000633BF"/>
    <w:rsid w:val="000634C4"/>
    <w:rsid w:val="000C0C59"/>
    <w:rsid w:val="000E68FB"/>
    <w:rsid w:val="00105F9D"/>
    <w:rsid w:val="0011398E"/>
    <w:rsid w:val="00130CE4"/>
    <w:rsid w:val="00137B44"/>
    <w:rsid w:val="00137F57"/>
    <w:rsid w:val="00163E81"/>
    <w:rsid w:val="00175561"/>
    <w:rsid w:val="001C25AB"/>
    <w:rsid w:val="001C6F0D"/>
    <w:rsid w:val="001D37E6"/>
    <w:rsid w:val="001F4537"/>
    <w:rsid w:val="002026B2"/>
    <w:rsid w:val="002074DB"/>
    <w:rsid w:val="002226A8"/>
    <w:rsid w:val="002457AA"/>
    <w:rsid w:val="002469C1"/>
    <w:rsid w:val="00257BF0"/>
    <w:rsid w:val="00292FDF"/>
    <w:rsid w:val="002C2899"/>
    <w:rsid w:val="0034745E"/>
    <w:rsid w:val="00361E60"/>
    <w:rsid w:val="00397B6D"/>
    <w:rsid w:val="003B122B"/>
    <w:rsid w:val="003D1CAB"/>
    <w:rsid w:val="00417577"/>
    <w:rsid w:val="00423971"/>
    <w:rsid w:val="00427679"/>
    <w:rsid w:val="00471653"/>
    <w:rsid w:val="00476495"/>
    <w:rsid w:val="00491EE9"/>
    <w:rsid w:val="004C1913"/>
    <w:rsid w:val="004D0D1E"/>
    <w:rsid w:val="004D6C49"/>
    <w:rsid w:val="004F5271"/>
    <w:rsid w:val="00510C84"/>
    <w:rsid w:val="00513755"/>
    <w:rsid w:val="00513B48"/>
    <w:rsid w:val="00563D99"/>
    <w:rsid w:val="005673F2"/>
    <w:rsid w:val="005E1C3B"/>
    <w:rsid w:val="005E571A"/>
    <w:rsid w:val="005F10A2"/>
    <w:rsid w:val="005F1C4E"/>
    <w:rsid w:val="00612A4F"/>
    <w:rsid w:val="0069520E"/>
    <w:rsid w:val="006A3591"/>
    <w:rsid w:val="006C755C"/>
    <w:rsid w:val="006E1A16"/>
    <w:rsid w:val="006E2427"/>
    <w:rsid w:val="007027F3"/>
    <w:rsid w:val="00713743"/>
    <w:rsid w:val="00714935"/>
    <w:rsid w:val="00720EEC"/>
    <w:rsid w:val="007232F3"/>
    <w:rsid w:val="007252A9"/>
    <w:rsid w:val="00736380"/>
    <w:rsid w:val="0074308A"/>
    <w:rsid w:val="00755C62"/>
    <w:rsid w:val="00773C99"/>
    <w:rsid w:val="00783CC6"/>
    <w:rsid w:val="007A13C8"/>
    <w:rsid w:val="007B7456"/>
    <w:rsid w:val="00824FAE"/>
    <w:rsid w:val="00830AFE"/>
    <w:rsid w:val="008613EF"/>
    <w:rsid w:val="00861AF2"/>
    <w:rsid w:val="008746DF"/>
    <w:rsid w:val="008A5A42"/>
    <w:rsid w:val="008A774D"/>
    <w:rsid w:val="009052AA"/>
    <w:rsid w:val="00905D1B"/>
    <w:rsid w:val="00926CAB"/>
    <w:rsid w:val="00933EE6"/>
    <w:rsid w:val="00935243"/>
    <w:rsid w:val="009544BB"/>
    <w:rsid w:val="0099503C"/>
    <w:rsid w:val="009C512E"/>
    <w:rsid w:val="009E4D86"/>
    <w:rsid w:val="00A141AF"/>
    <w:rsid w:val="00A5076B"/>
    <w:rsid w:val="00A5098C"/>
    <w:rsid w:val="00A84BEE"/>
    <w:rsid w:val="00A90E1D"/>
    <w:rsid w:val="00A970DA"/>
    <w:rsid w:val="00AA545A"/>
    <w:rsid w:val="00AD6038"/>
    <w:rsid w:val="00AE40E1"/>
    <w:rsid w:val="00AF0E4B"/>
    <w:rsid w:val="00B25F5D"/>
    <w:rsid w:val="00B47705"/>
    <w:rsid w:val="00B528A2"/>
    <w:rsid w:val="00B5694B"/>
    <w:rsid w:val="00B80B81"/>
    <w:rsid w:val="00B850EF"/>
    <w:rsid w:val="00BA341C"/>
    <w:rsid w:val="00BC1CBF"/>
    <w:rsid w:val="00BC2C80"/>
    <w:rsid w:val="00BF2044"/>
    <w:rsid w:val="00C15B86"/>
    <w:rsid w:val="00C2465B"/>
    <w:rsid w:val="00C25A00"/>
    <w:rsid w:val="00C53DE7"/>
    <w:rsid w:val="00C57FA0"/>
    <w:rsid w:val="00C77C3F"/>
    <w:rsid w:val="00C96332"/>
    <w:rsid w:val="00CA568C"/>
    <w:rsid w:val="00CB457D"/>
    <w:rsid w:val="00CD1C49"/>
    <w:rsid w:val="00CE3F8E"/>
    <w:rsid w:val="00D05DD5"/>
    <w:rsid w:val="00D2450D"/>
    <w:rsid w:val="00D2670F"/>
    <w:rsid w:val="00D4593A"/>
    <w:rsid w:val="00D47E06"/>
    <w:rsid w:val="00D746A5"/>
    <w:rsid w:val="00D756DB"/>
    <w:rsid w:val="00DA2CF7"/>
    <w:rsid w:val="00DB3E5E"/>
    <w:rsid w:val="00DC30D6"/>
    <w:rsid w:val="00DE2AEF"/>
    <w:rsid w:val="00DE4448"/>
    <w:rsid w:val="00E16071"/>
    <w:rsid w:val="00E235EE"/>
    <w:rsid w:val="00E41F1F"/>
    <w:rsid w:val="00E42290"/>
    <w:rsid w:val="00E6373C"/>
    <w:rsid w:val="00E67C32"/>
    <w:rsid w:val="00E911B8"/>
    <w:rsid w:val="00EB2767"/>
    <w:rsid w:val="00EB48A6"/>
    <w:rsid w:val="00ED1367"/>
    <w:rsid w:val="00F04368"/>
    <w:rsid w:val="00F12889"/>
    <w:rsid w:val="00F347AB"/>
    <w:rsid w:val="00F44BCA"/>
    <w:rsid w:val="00F47EAA"/>
    <w:rsid w:val="00F551B1"/>
    <w:rsid w:val="00F575AA"/>
    <w:rsid w:val="00FE6FAC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306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customStyle="1" w:styleId="4BBFCFC9572A6D4E8F298980986243F6">
    <w:name w:val="4BBFCFC9572A6D4E8F298980986243F6"/>
    <w:rsid w:val="00AF0E4B"/>
    <w:pPr>
      <w:spacing w:after="0" w:line="240" w:lineRule="auto"/>
    </w:pPr>
    <w:rPr>
      <w:rFonts w:eastAsiaTheme="minorEastAsia"/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830AFE"/>
    <w:rPr>
      <w:color w:val="53C3C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zzyamenrayo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ar/mobile/Containers/Data/Application/3D31B198-FE94-4940-93E0-072C2A0931BA/Library/Application%20Support/Microsoft/AppData/Office/15.0/DTS/en-US%7b294F9FFA-FA70-D445-890A-3BD8CEFD54D2%7d/%7b92406B04-BB90-6D4C-AB7D-D61BE9CFF406%7dtf163921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4567702687CF479F721F9705415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C8DFB-8352-1E44-9363-31FED242AD21}"/>
      </w:docPartPr>
      <w:docPartBody>
        <w:p w:rsidR="000A11DC" w:rsidRDefault="00511D6E">
          <w:pPr>
            <w:pStyle w:val="A34567702687CF479F721F97054153F4"/>
          </w:pPr>
          <w:r>
            <w:t>Objective</w:t>
          </w:r>
        </w:p>
      </w:docPartBody>
    </w:docPart>
    <w:docPart>
      <w:docPartPr>
        <w:name w:val="4BBFCFC9572A6D4E8F29898098624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5A609-DCB1-174C-82B9-0EF2348FD0AF}"/>
      </w:docPartPr>
      <w:docPartBody>
        <w:p w:rsidR="000A11DC" w:rsidRDefault="00511D6E">
          <w:pPr>
            <w:pStyle w:val="4BBFCFC9572A6D4E8F298980986243F6"/>
          </w:pPr>
          <w:r>
            <w:t>Experience</w:t>
          </w:r>
        </w:p>
      </w:docPartBody>
    </w:docPart>
    <w:docPart>
      <w:docPartPr>
        <w:name w:val="5C251D68FD1D9A41B504B21F1014D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D81F6-D6DF-7649-AB6B-47DB970808EC}"/>
      </w:docPartPr>
      <w:docPartBody>
        <w:p w:rsidR="000A11DC" w:rsidRDefault="00511D6E">
          <w:pPr>
            <w:pStyle w:val="5C251D68FD1D9A41B504B21F1014DD7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D6E"/>
    <w:rsid w:val="000A11DC"/>
    <w:rsid w:val="001E54DF"/>
    <w:rsid w:val="00335103"/>
    <w:rsid w:val="00511D6E"/>
    <w:rsid w:val="005376C0"/>
    <w:rsid w:val="005E7231"/>
    <w:rsid w:val="005F4A7C"/>
    <w:rsid w:val="006D156B"/>
    <w:rsid w:val="007121E3"/>
    <w:rsid w:val="009F264D"/>
    <w:rsid w:val="00BB5651"/>
    <w:rsid w:val="00BE4B12"/>
    <w:rsid w:val="00D8237A"/>
    <w:rsid w:val="00FF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60E6C4A0A5A74B9786FF62A2BDEF28">
    <w:name w:val="DF60E6C4A0A5A74B9786FF62A2BDEF28"/>
  </w:style>
  <w:style w:type="paragraph" w:customStyle="1" w:styleId="DF893D5333019D468162DD9603CA7287">
    <w:name w:val="DF893D5333019D468162DD9603CA7287"/>
  </w:style>
  <w:style w:type="paragraph" w:customStyle="1" w:styleId="A34567702687CF479F721F97054153F4">
    <w:name w:val="A34567702687CF479F721F97054153F4"/>
  </w:style>
  <w:style w:type="paragraph" w:customStyle="1" w:styleId="427941CA64A26541AC830784425BD5B3">
    <w:name w:val="427941CA64A26541AC830784425BD5B3"/>
  </w:style>
  <w:style w:type="paragraph" w:customStyle="1" w:styleId="4BBFCFC9572A6D4E8F298980986243F6">
    <w:name w:val="4BBFCFC9572A6D4E8F298980986243F6"/>
  </w:style>
  <w:style w:type="paragraph" w:customStyle="1" w:styleId="8381494B6E9463449B2776434E3BEE2D">
    <w:name w:val="8381494B6E9463449B2776434E3BEE2D"/>
  </w:style>
  <w:style w:type="paragraph" w:customStyle="1" w:styleId="3270DEF6EA2C3546BEDD4A7F9D3C41D7">
    <w:name w:val="3270DEF6EA2C3546BEDD4A7F9D3C41D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0FDEFB4D1E03DA42995530A49ABD64A5">
    <w:name w:val="0FDEFB4D1E03DA42995530A49ABD64A5"/>
  </w:style>
  <w:style w:type="paragraph" w:customStyle="1" w:styleId="5C251D68FD1D9A41B504B21F1014DD71">
    <w:name w:val="5C251D68FD1D9A41B504B21F1014DD71"/>
  </w:style>
  <w:style w:type="paragraph" w:customStyle="1" w:styleId="BAA076B895063E41B06899B52AFAF4BD">
    <w:name w:val="BAA076B895063E41B06899B52AFAF4BD"/>
  </w:style>
  <w:style w:type="paragraph" w:customStyle="1" w:styleId="62D2604FBBBD144285B1AD1A88C7667D">
    <w:name w:val="62D2604FBBBD144285B1AD1A88C7667D"/>
  </w:style>
  <w:style w:type="paragraph" w:customStyle="1" w:styleId="D2641D34164D4848BCA6973010419C3C">
    <w:name w:val="D2641D34164D4848BCA6973010419C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E3FC7-F3EF-0348-ABA1-053F0894603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%7b92406B04-BB90-6D4C-AB7D-D61BE9CFF406%7dtf16392110.dotx</Template>
  <TotalTime>559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suzzyamenrayo82@gmail.com</dc:creator>
  <cp:keywords/>
  <dc:description/>
  <cp:lastModifiedBy>Microsoft Office User</cp:lastModifiedBy>
  <cp:revision>7</cp:revision>
  <dcterms:created xsi:type="dcterms:W3CDTF">2017-11-01T14:02:00Z</dcterms:created>
  <dcterms:modified xsi:type="dcterms:W3CDTF">2018-09-12T15:56:00Z</dcterms:modified>
</cp:coreProperties>
</file>