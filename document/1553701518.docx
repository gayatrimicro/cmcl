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4F63022C" w14:textId="77777777" w:rsidTr="00C420C8">
        <w:tc>
          <w:tcPr>
            <w:tcW w:w="3023" w:type="dxa"/>
          </w:tcPr>
          <w:p w14:paraId="60247B38" w14:textId="77777777" w:rsidR="00C420C8" w:rsidRPr="005152F2" w:rsidRDefault="002B257A" w:rsidP="003856C9">
            <w:pPr>
              <w:pStyle w:val="Heading1"/>
            </w:pPr>
            <w:r>
              <w:t>yeselia Reynoso</w:t>
            </w:r>
          </w:p>
          <w:p w14:paraId="72980E73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11639DB" wp14:editId="0CB66665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7B299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E6F3C53" w14:textId="77777777" w:rsidR="00C420C8" w:rsidRPr="00C420C8" w:rsidRDefault="002B257A" w:rsidP="00441EB9">
            <w:pPr>
              <w:pStyle w:val="Heading3"/>
            </w:pPr>
            <w:r>
              <w:t>yeselia626@yahoo.com</w:t>
            </w:r>
          </w:p>
          <w:p w14:paraId="1C6A2162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4C82F061" wp14:editId="564CA236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164A19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E8F6F4A" w14:textId="4AA399DB" w:rsidR="00C420C8" w:rsidRPr="00C420C8" w:rsidRDefault="007425CC" w:rsidP="002B257A">
            <w:pPr>
              <w:pStyle w:val="Heading3"/>
            </w:pPr>
            <w:r>
              <w:t>714-604-9</w:t>
            </w:r>
            <w:r w:rsidR="003E6D70">
              <w:t>573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4317B862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4FAD36AF" w14:textId="77777777" w:rsidR="00C420C8" w:rsidRPr="00441EB9" w:rsidRDefault="00792282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950 Shady cove Pl desoto, tx 75115</w:t>
                  </w:r>
                </w:p>
              </w:tc>
            </w:tr>
            <w:tr w:rsidR="00C420C8" w:rsidRPr="005152F2" w14:paraId="29BC1736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00095528" w14:textId="77777777" w:rsidR="00C420C8" w:rsidRDefault="00D9450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1972D5F559E4D99ADE1C11906C7626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011492F0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4F7DDD0" wp14:editId="4405597E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5A73730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D55A588" w14:textId="0F92913E" w:rsidR="00C420C8" w:rsidRDefault="00B66E2C" w:rsidP="00D11C4D">
                  <w:r>
                    <w:t>I am a recent social work graduate</w:t>
                  </w:r>
                  <w:r w:rsidR="00FC03A6">
                    <w:t xml:space="preserve"> currently seeking a</w:t>
                  </w:r>
                  <w:r w:rsidR="000C3197">
                    <w:t xml:space="preserve"> career within the field of social services </w:t>
                  </w:r>
                  <w:r>
                    <w:t>in order to gain experience.</w:t>
                  </w:r>
                </w:p>
              </w:tc>
            </w:tr>
            <w:tr w:rsidR="00C420C8" w:rsidRPr="005152F2" w14:paraId="548D19A2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2FD32F5E" w14:textId="77777777" w:rsidR="00C420C8" w:rsidRDefault="00D945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D174F216CF542BABFBE0F39B956032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53CCF068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1C4703F4" wp14:editId="6B6F5E90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54EE4DC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82F95A7" w14:textId="653021E3" w:rsidR="00C420C8" w:rsidRPr="005152F2" w:rsidRDefault="00FC03A6" w:rsidP="00463463">
                  <w:r>
                    <w:t>I am an especially friendly individual with exceptional communication skills. I am also a quick learner and work</w:t>
                  </w:r>
                  <w:r w:rsidR="008E78CD">
                    <w:t xml:space="preserve"> </w:t>
                  </w:r>
                  <w:r>
                    <w:t xml:space="preserve">well with other individuals. </w:t>
                  </w:r>
                </w:p>
              </w:tc>
            </w:tr>
          </w:tbl>
          <w:p w14:paraId="441D4055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13EE1B5B" w14:textId="77777777" w:rsidTr="00424870">
              <w:trPr>
                <w:trHeight w:val="3065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139C69C" w14:textId="77777777" w:rsidR="00C420C8" w:rsidRPr="005152F2" w:rsidRDefault="002B257A" w:rsidP="008F6337">
                  <w:pPr>
                    <w:pStyle w:val="Heading2"/>
                  </w:pPr>
                  <w:r>
                    <w:t>Education</w:t>
                  </w:r>
                </w:p>
                <w:p w14:paraId="77DBC294" w14:textId="77777777" w:rsidR="00DE576F" w:rsidRDefault="00DE576F" w:rsidP="00DE576F">
                  <w:pPr>
                    <w:pStyle w:val="Heading4"/>
                  </w:pPr>
                  <w:r>
                    <w:t>Associate’s of Science</w:t>
                  </w:r>
                  <w:r w:rsidR="00313894">
                    <w:t>: 05/2017</w:t>
                  </w:r>
                </w:p>
                <w:p w14:paraId="44C4AC77" w14:textId="77777777" w:rsidR="00DE576F" w:rsidRDefault="00DE576F" w:rsidP="002B257A">
                  <w:r>
                    <w:t>Navarro College</w:t>
                  </w:r>
                  <w:r w:rsidR="009C715C">
                    <w:t>- Corsicana, TX</w:t>
                  </w:r>
                </w:p>
                <w:p w14:paraId="48191F15" w14:textId="77777777" w:rsidR="00DE576F" w:rsidRDefault="00DE576F" w:rsidP="002B257A">
                  <w:r>
                    <w:t>Overall GPA 3.7/4.0</w:t>
                  </w:r>
                </w:p>
                <w:p w14:paraId="06CA37E8" w14:textId="2C66C7A9" w:rsidR="00DE576F" w:rsidRDefault="00DE576F" w:rsidP="00DE576F">
                  <w:pPr>
                    <w:pStyle w:val="Heading4"/>
                  </w:pPr>
                  <w:r w:rsidRPr="00173EC6">
                    <w:rPr>
                      <w:rFonts w:asciiTheme="minorHAnsi" w:hAnsiTheme="minorHAnsi"/>
                    </w:rPr>
                    <w:t xml:space="preserve">Bachelor of </w:t>
                  </w:r>
                  <w:r w:rsidR="00D94500">
                    <w:rPr>
                      <w:rFonts w:asciiTheme="minorHAnsi" w:hAnsiTheme="minorHAnsi"/>
                    </w:rPr>
                    <w:t>science</w:t>
                  </w:r>
                  <w:bookmarkStart w:id="0" w:name="_GoBack"/>
                  <w:bookmarkEnd w:id="0"/>
                  <w:r w:rsidR="00313894">
                    <w:t>: 05/2019</w:t>
                  </w:r>
                </w:p>
                <w:p w14:paraId="16CF7981" w14:textId="77777777" w:rsidR="00DE576F" w:rsidRDefault="00DE576F" w:rsidP="00DE576F">
                  <w:r>
                    <w:t>Bradley University</w:t>
                  </w:r>
                  <w:r w:rsidR="009C715C">
                    <w:t>- Peoria, IL</w:t>
                  </w:r>
                </w:p>
                <w:p w14:paraId="2C02DB86" w14:textId="77777777" w:rsidR="00B0614B" w:rsidRDefault="00313894" w:rsidP="00B0614B">
                  <w:r>
                    <w:t xml:space="preserve">Social Work Major </w:t>
                  </w:r>
                  <w:r w:rsidR="00DE576F">
                    <w:t>Overall GPA 3.</w:t>
                  </w:r>
                  <w:r w:rsidR="008A4180">
                    <w:t>7</w:t>
                  </w:r>
                  <w:r w:rsidR="00DE576F">
                    <w:t>/4.0</w:t>
                  </w:r>
                </w:p>
                <w:p w14:paraId="578AE662" w14:textId="77777777" w:rsidR="00424870" w:rsidRDefault="00424870" w:rsidP="00B0614B">
                  <w:r>
                    <w:t>Awarded a Spot on The Dean’s List</w:t>
                  </w:r>
                </w:p>
                <w:p w14:paraId="1EB3D260" w14:textId="77777777" w:rsidR="00B66E2C" w:rsidRDefault="00B66E2C" w:rsidP="00B0614B">
                  <w:r>
                    <w:t>College of Liberal Arts and Sciences Social Work Honor Student</w:t>
                  </w:r>
                </w:p>
                <w:p w14:paraId="739A7FF8" w14:textId="58EEE6E8" w:rsidR="00E17E50" w:rsidRPr="005152F2" w:rsidRDefault="00E17E50" w:rsidP="00E17E50">
                  <w:pPr>
                    <w:pStyle w:val="Heading2"/>
                  </w:pPr>
                  <w:r>
                    <w:t>Work experience</w:t>
                  </w:r>
                </w:p>
                <w:p w14:paraId="30FDBD9C" w14:textId="77777777" w:rsidR="00E17E50" w:rsidRPr="009D6F94" w:rsidRDefault="00E17E50" w:rsidP="00E17E50">
                  <w:pPr>
                    <w:rPr>
                      <w:b/>
                    </w:rPr>
                  </w:pPr>
                  <w:r>
                    <w:rPr>
                      <w:b/>
                    </w:rPr>
                    <w:t>Peoria Public Housing Authority Intern (01/2019-05/2019) Peoria, IL</w:t>
                  </w:r>
                </w:p>
                <w:p w14:paraId="30750283" w14:textId="33DE9A82" w:rsidR="004E3963" w:rsidRDefault="004E3963" w:rsidP="00E17E50">
                  <w:r>
                    <w:t>My purpose at Peoria Housing Authority (Sterling Towers) was to network and become familiar</w:t>
                  </w:r>
                  <w:r>
                    <w:t xml:space="preserve"> with the community. I also learned to conduct client outreach, intakes, assessments, and conduct cost saving analysis. Also focused heavily on building client files according to the Housing of Urban Development’s (HUD) standards.</w:t>
                  </w:r>
                </w:p>
              </w:tc>
            </w:tr>
            <w:tr w:rsidR="00C420C8" w14:paraId="44D34F8E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09C3BA4" w14:textId="77777777" w:rsidR="00C420C8" w:rsidRPr="005152F2" w:rsidRDefault="002B257A" w:rsidP="008F6337">
                  <w:pPr>
                    <w:pStyle w:val="Heading2"/>
                  </w:pPr>
                  <w:r>
                    <w:t>Volunteer Experience or leadership</w:t>
                  </w:r>
                </w:p>
                <w:p w14:paraId="537987D6" w14:textId="44873650" w:rsidR="00B554F7" w:rsidRPr="009D6F94" w:rsidRDefault="00B554F7" w:rsidP="00B554F7">
                  <w:pPr>
                    <w:rPr>
                      <w:b/>
                    </w:rPr>
                  </w:pPr>
                  <w:r w:rsidRPr="009D6F94">
                    <w:rPr>
                      <w:b/>
                    </w:rPr>
                    <w:t>Common Place</w:t>
                  </w:r>
                  <w:r>
                    <w:rPr>
                      <w:b/>
                    </w:rPr>
                    <w:t xml:space="preserve"> (02/2018-04/2018)</w:t>
                  </w:r>
                  <w:r w:rsidR="00DB56E0">
                    <w:rPr>
                      <w:b/>
                    </w:rPr>
                    <w:t xml:space="preserve"> Peoria, IL</w:t>
                  </w:r>
                </w:p>
                <w:p w14:paraId="785D0770" w14:textId="77777777" w:rsidR="00B554F7" w:rsidRDefault="00B554F7" w:rsidP="00B554F7">
                  <w:r>
                    <w:t>At Common Place my purpose was to aide children with homework as well as look after them during the after-school hours.</w:t>
                  </w:r>
                </w:p>
                <w:p w14:paraId="74A8C44A" w14:textId="311522BA" w:rsidR="00FC03A6" w:rsidRPr="009D6F94" w:rsidRDefault="00392562" w:rsidP="00FC03A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Office of Diversity and Inclusion </w:t>
                  </w:r>
                  <w:r w:rsidR="00FC03A6" w:rsidRPr="009D6F94">
                    <w:rPr>
                      <w:b/>
                    </w:rPr>
                    <w:t xml:space="preserve">Mentor </w:t>
                  </w:r>
                  <w:r w:rsidR="00AA0C99">
                    <w:rPr>
                      <w:b/>
                    </w:rPr>
                    <w:t>(08/2018-05/2019)</w:t>
                  </w:r>
                  <w:r w:rsidR="00DB56E0">
                    <w:rPr>
                      <w:b/>
                    </w:rPr>
                    <w:t xml:space="preserve"> Peoria, IL</w:t>
                  </w:r>
                </w:p>
                <w:p w14:paraId="097F3031" w14:textId="137FE37D" w:rsidR="00FC03A6" w:rsidRDefault="00FC03A6" w:rsidP="00FC03A6">
                  <w:r>
                    <w:t xml:space="preserve">ODI is a diversity club </w:t>
                  </w:r>
                  <w:r w:rsidR="00D37C10">
                    <w:t>at Bradley University</w:t>
                  </w:r>
                  <w:r w:rsidR="009D6F94">
                    <w:t xml:space="preserve"> where students come together and share their unique experiences and perspectives. As an ODI mentor I am obligated to attend to</w:t>
                  </w:r>
                  <w:r w:rsidR="00B554F7">
                    <w:t xml:space="preserve"> two</w:t>
                  </w:r>
                  <w:r w:rsidR="009D6F94">
                    <w:t xml:space="preserve"> freshman mentees and help them with their transition into college. </w:t>
                  </w:r>
                </w:p>
                <w:p w14:paraId="7D306659" w14:textId="52520E5C" w:rsidR="00C420C8" w:rsidRPr="00280B52" w:rsidRDefault="00B554F7" w:rsidP="00280B52">
                  <w:r>
                    <w:t xml:space="preserve"> </w:t>
                  </w:r>
                </w:p>
              </w:tc>
            </w:tr>
            <w:tr w:rsidR="00C420C8" w14:paraId="033DAFEE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799FD1B9" w14:textId="77777777" w:rsidR="00C420C8" w:rsidRDefault="00C420C8" w:rsidP="008F6337"/>
              </w:tc>
            </w:tr>
          </w:tbl>
          <w:p w14:paraId="7092EB8A" w14:textId="77777777" w:rsidR="00C420C8" w:rsidRPr="005152F2" w:rsidRDefault="00C420C8" w:rsidP="003856C9"/>
        </w:tc>
      </w:tr>
    </w:tbl>
    <w:p w14:paraId="24573843" w14:textId="0B6C4AE3" w:rsidR="003F5FDB" w:rsidRDefault="003F5FDB" w:rsidP="00C11FB0">
      <w:pPr>
        <w:pStyle w:val="NoSpacing"/>
        <w:jc w:val="both"/>
      </w:pPr>
    </w:p>
    <w:sectPr w:rsidR="003F5FDB" w:rsidSect="00FE20E6"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EA361" w14:textId="77777777" w:rsidR="00651299" w:rsidRDefault="00651299" w:rsidP="003856C9">
      <w:pPr>
        <w:spacing w:after="0" w:line="240" w:lineRule="auto"/>
      </w:pPr>
      <w:r>
        <w:separator/>
      </w:r>
    </w:p>
  </w:endnote>
  <w:endnote w:type="continuationSeparator" w:id="0">
    <w:p w14:paraId="73BC32BB" w14:textId="77777777" w:rsidR="00651299" w:rsidRDefault="0065129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1270E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6917CF5" wp14:editId="5673A83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F8FF4DE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A13DD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44FAAA4" wp14:editId="6F52232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234FBD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476CD" w14:textId="77777777" w:rsidR="00651299" w:rsidRDefault="00651299" w:rsidP="003856C9">
      <w:pPr>
        <w:spacing w:after="0" w:line="240" w:lineRule="auto"/>
      </w:pPr>
      <w:r>
        <w:separator/>
      </w:r>
    </w:p>
  </w:footnote>
  <w:footnote w:type="continuationSeparator" w:id="0">
    <w:p w14:paraId="03C44399" w14:textId="77777777" w:rsidR="00651299" w:rsidRDefault="0065129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2B537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E09C87C" wp14:editId="485D09D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1DDF177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7A"/>
    <w:rsid w:val="00052BE1"/>
    <w:rsid w:val="0007412A"/>
    <w:rsid w:val="000A0B5A"/>
    <w:rsid w:val="000C3197"/>
    <w:rsid w:val="0010199E"/>
    <w:rsid w:val="0010257B"/>
    <w:rsid w:val="001166C2"/>
    <w:rsid w:val="001503AC"/>
    <w:rsid w:val="00173EC6"/>
    <w:rsid w:val="001765FE"/>
    <w:rsid w:val="0019561F"/>
    <w:rsid w:val="001B32D2"/>
    <w:rsid w:val="0024525A"/>
    <w:rsid w:val="00272389"/>
    <w:rsid w:val="00280B52"/>
    <w:rsid w:val="00283B81"/>
    <w:rsid w:val="00293B83"/>
    <w:rsid w:val="002A3621"/>
    <w:rsid w:val="002A4C3B"/>
    <w:rsid w:val="002B257A"/>
    <w:rsid w:val="002B3890"/>
    <w:rsid w:val="002B7747"/>
    <w:rsid w:val="002C77B9"/>
    <w:rsid w:val="002F485A"/>
    <w:rsid w:val="003053D9"/>
    <w:rsid w:val="00313894"/>
    <w:rsid w:val="003615AB"/>
    <w:rsid w:val="003856C9"/>
    <w:rsid w:val="00392562"/>
    <w:rsid w:val="00396369"/>
    <w:rsid w:val="003E6D70"/>
    <w:rsid w:val="003F4D31"/>
    <w:rsid w:val="003F5FDB"/>
    <w:rsid w:val="00424870"/>
    <w:rsid w:val="004312DB"/>
    <w:rsid w:val="0043426C"/>
    <w:rsid w:val="00441EB9"/>
    <w:rsid w:val="00463463"/>
    <w:rsid w:val="00473EF8"/>
    <w:rsid w:val="004760E5"/>
    <w:rsid w:val="004D22BB"/>
    <w:rsid w:val="004E3963"/>
    <w:rsid w:val="005152F2"/>
    <w:rsid w:val="005246B9"/>
    <w:rsid w:val="00534E4E"/>
    <w:rsid w:val="0053677C"/>
    <w:rsid w:val="00551D35"/>
    <w:rsid w:val="005562D4"/>
    <w:rsid w:val="00557019"/>
    <w:rsid w:val="005674AC"/>
    <w:rsid w:val="00580925"/>
    <w:rsid w:val="00587CCA"/>
    <w:rsid w:val="005A1E51"/>
    <w:rsid w:val="005A4C60"/>
    <w:rsid w:val="005A7E57"/>
    <w:rsid w:val="00616FF4"/>
    <w:rsid w:val="00651299"/>
    <w:rsid w:val="006A3CE7"/>
    <w:rsid w:val="006E01E7"/>
    <w:rsid w:val="007425CC"/>
    <w:rsid w:val="00743379"/>
    <w:rsid w:val="00747550"/>
    <w:rsid w:val="007524E0"/>
    <w:rsid w:val="007803B7"/>
    <w:rsid w:val="00792282"/>
    <w:rsid w:val="007A7C08"/>
    <w:rsid w:val="007B2F5C"/>
    <w:rsid w:val="007C5F05"/>
    <w:rsid w:val="00825ED8"/>
    <w:rsid w:val="00832043"/>
    <w:rsid w:val="00832F81"/>
    <w:rsid w:val="00841714"/>
    <w:rsid w:val="008501C7"/>
    <w:rsid w:val="008A4180"/>
    <w:rsid w:val="008C7CA2"/>
    <w:rsid w:val="008E78CD"/>
    <w:rsid w:val="008F6337"/>
    <w:rsid w:val="00914DAF"/>
    <w:rsid w:val="00923E42"/>
    <w:rsid w:val="0093286E"/>
    <w:rsid w:val="009C715C"/>
    <w:rsid w:val="009D1627"/>
    <w:rsid w:val="009D6F94"/>
    <w:rsid w:val="00A42F91"/>
    <w:rsid w:val="00AA0C99"/>
    <w:rsid w:val="00AF1258"/>
    <w:rsid w:val="00B01E52"/>
    <w:rsid w:val="00B0614B"/>
    <w:rsid w:val="00B550FC"/>
    <w:rsid w:val="00B554F7"/>
    <w:rsid w:val="00B66E2C"/>
    <w:rsid w:val="00B85871"/>
    <w:rsid w:val="00B93310"/>
    <w:rsid w:val="00BB3B21"/>
    <w:rsid w:val="00BC1F18"/>
    <w:rsid w:val="00BD2E58"/>
    <w:rsid w:val="00BF6BAB"/>
    <w:rsid w:val="00C007A5"/>
    <w:rsid w:val="00C11FB0"/>
    <w:rsid w:val="00C420C8"/>
    <w:rsid w:val="00C4403A"/>
    <w:rsid w:val="00CE6306"/>
    <w:rsid w:val="00D11C4D"/>
    <w:rsid w:val="00D37C10"/>
    <w:rsid w:val="00D5067A"/>
    <w:rsid w:val="00D94500"/>
    <w:rsid w:val="00DB56E0"/>
    <w:rsid w:val="00DC0F74"/>
    <w:rsid w:val="00DC79BB"/>
    <w:rsid w:val="00DE576F"/>
    <w:rsid w:val="00DF0A0F"/>
    <w:rsid w:val="00E17E50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C03A6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16F0F8"/>
  <w15:chartTrackingRefBased/>
  <w15:docId w15:val="{D5E3BD65-7C2B-4945-8E08-8EDC5A69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dy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972D5F559E4D99ADE1C11906C76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6A2A7-4FEB-406F-8A5D-2D5EF979AE70}"/>
      </w:docPartPr>
      <w:docPartBody>
        <w:p w:rsidR="008645D7" w:rsidRDefault="003348C0">
          <w:pPr>
            <w:pStyle w:val="51972D5F559E4D99ADE1C11906C76263"/>
          </w:pPr>
          <w:r>
            <w:t>Objective</w:t>
          </w:r>
        </w:p>
      </w:docPartBody>
    </w:docPart>
    <w:docPart>
      <w:docPartPr>
        <w:name w:val="FD174F216CF542BABFBE0F39B9560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3769B-8337-4E53-9A5D-E20855478DEF}"/>
      </w:docPartPr>
      <w:docPartBody>
        <w:p w:rsidR="008645D7" w:rsidRDefault="003348C0">
          <w:pPr>
            <w:pStyle w:val="FD174F216CF542BABFBE0F39B956032F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26"/>
    <w:rsid w:val="003348C0"/>
    <w:rsid w:val="008645D7"/>
    <w:rsid w:val="00B56726"/>
    <w:rsid w:val="00CE455A"/>
    <w:rsid w:val="00F2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E596BEC0CC47D2BFD7639623EAFF6E">
    <w:name w:val="C6E596BEC0CC47D2BFD7639623EAFF6E"/>
  </w:style>
  <w:style w:type="paragraph" w:customStyle="1" w:styleId="F4ADCA27AEE84FDB8EFEECC2C76C4612">
    <w:name w:val="F4ADCA27AEE84FDB8EFEECC2C76C4612"/>
  </w:style>
  <w:style w:type="paragraph" w:customStyle="1" w:styleId="D0E9D8B82FAB49AA9FD60511BE9E5FC9">
    <w:name w:val="D0E9D8B82FAB49AA9FD60511BE9E5FC9"/>
  </w:style>
  <w:style w:type="paragraph" w:customStyle="1" w:styleId="C6F4E788757141F18409B04E21CFE79A">
    <w:name w:val="C6F4E788757141F18409B04E21CFE79A"/>
  </w:style>
  <w:style w:type="paragraph" w:customStyle="1" w:styleId="42910FECF5464C2595A5CA0EDA3816EE">
    <w:name w:val="42910FECF5464C2595A5CA0EDA3816EE"/>
  </w:style>
  <w:style w:type="paragraph" w:customStyle="1" w:styleId="51972D5F559E4D99ADE1C11906C76263">
    <w:name w:val="51972D5F559E4D99ADE1C11906C76263"/>
  </w:style>
  <w:style w:type="paragraph" w:customStyle="1" w:styleId="27F8B020BAAF42389924D829002C273E">
    <w:name w:val="27F8B020BAAF42389924D829002C273E"/>
  </w:style>
  <w:style w:type="paragraph" w:customStyle="1" w:styleId="FD174F216CF542BABFBE0F39B956032F">
    <w:name w:val="FD174F216CF542BABFBE0F39B956032F"/>
  </w:style>
  <w:style w:type="paragraph" w:customStyle="1" w:styleId="07C69F3EDE914F8385A7FA46EFFA3F36">
    <w:name w:val="07C69F3EDE914F8385A7FA46EFFA3F36"/>
  </w:style>
  <w:style w:type="paragraph" w:customStyle="1" w:styleId="A524036D37D64D97BBE94E1E03BE366D">
    <w:name w:val="A524036D37D64D97BBE94E1E03BE366D"/>
  </w:style>
  <w:style w:type="paragraph" w:customStyle="1" w:styleId="EBB99216B289442EACCE32867D7A7FC8">
    <w:name w:val="EBB99216B289442EACCE32867D7A7FC8"/>
  </w:style>
  <w:style w:type="paragraph" w:customStyle="1" w:styleId="E5FB47DD3DDF4B609BDB885B38FBDC65">
    <w:name w:val="E5FB47DD3DDF4B609BDB885B38FBDC65"/>
  </w:style>
  <w:style w:type="paragraph" w:customStyle="1" w:styleId="A818CDE1200B45588684FF9E14660CC5">
    <w:name w:val="A818CDE1200B45588684FF9E14660CC5"/>
  </w:style>
  <w:style w:type="paragraph" w:customStyle="1" w:styleId="2D66459D4CE54F27AD1EEA3B0E59A42D">
    <w:name w:val="2D66459D4CE54F27AD1EEA3B0E59A42D"/>
  </w:style>
  <w:style w:type="paragraph" w:customStyle="1" w:styleId="087B9E5647B04D8C9E0596113B848D42">
    <w:name w:val="087B9E5647B04D8C9E0596113B848D42"/>
  </w:style>
  <w:style w:type="paragraph" w:customStyle="1" w:styleId="CC9C1F2289C7460F908B4DBEAF515223">
    <w:name w:val="CC9C1F2289C7460F908B4DBEAF515223"/>
  </w:style>
  <w:style w:type="paragraph" w:customStyle="1" w:styleId="66781F892B4B4A9CADB56589B0450781">
    <w:name w:val="66781F892B4B4A9CADB56589B0450781"/>
  </w:style>
  <w:style w:type="paragraph" w:customStyle="1" w:styleId="D8376806ECDC4457B798AAE86A493B3D">
    <w:name w:val="D8376806ECDC4457B798AAE86A493B3D"/>
  </w:style>
  <w:style w:type="paragraph" w:customStyle="1" w:styleId="7EC1955EE34640E0B84563AB6AEDEC33">
    <w:name w:val="7EC1955EE34640E0B84563AB6AEDEC33"/>
  </w:style>
  <w:style w:type="paragraph" w:customStyle="1" w:styleId="21EEF836C47F41CD9542110BCA48541A">
    <w:name w:val="21EEF836C47F41CD9542110BCA48541A"/>
  </w:style>
  <w:style w:type="paragraph" w:customStyle="1" w:styleId="676D740B64DD40708CB1D61B0C8B9075">
    <w:name w:val="676D740B64DD40708CB1D61B0C8B9075"/>
  </w:style>
  <w:style w:type="paragraph" w:customStyle="1" w:styleId="A30561AA40D8462CBFA758D4C9F0B51C">
    <w:name w:val="A30561AA40D8462CBFA758D4C9F0B51C"/>
  </w:style>
  <w:style w:type="paragraph" w:customStyle="1" w:styleId="65BCC4492B95491DADC44FC87C7786BA">
    <w:name w:val="65BCC4492B95491DADC44FC87C7786BA"/>
  </w:style>
  <w:style w:type="paragraph" w:customStyle="1" w:styleId="A8E3103E5ADC4C6CAF866D7DB0DA8FA7">
    <w:name w:val="A8E3103E5ADC4C6CAF866D7DB0DA8FA7"/>
  </w:style>
  <w:style w:type="paragraph" w:customStyle="1" w:styleId="ED0F0115B79846A0B604AA97AC52810C">
    <w:name w:val="ED0F0115B79846A0B604AA97AC52810C"/>
    <w:rsid w:val="00B56726"/>
  </w:style>
  <w:style w:type="paragraph" w:customStyle="1" w:styleId="25446CC23A134F1581ACBDAE78E0788D">
    <w:name w:val="25446CC23A134F1581ACBDAE78E0788D"/>
    <w:rsid w:val="00B56726"/>
  </w:style>
  <w:style w:type="paragraph" w:customStyle="1" w:styleId="7C688CE253384669B4C7DB9BDAA29DF5">
    <w:name w:val="7C688CE253384669B4C7DB9BDAA29DF5"/>
    <w:rsid w:val="00B56726"/>
  </w:style>
  <w:style w:type="paragraph" w:customStyle="1" w:styleId="8251DAEC4742440DB9C30378696A3E5E">
    <w:name w:val="8251DAEC4742440DB9C30378696A3E5E"/>
    <w:rsid w:val="00B56726"/>
  </w:style>
  <w:style w:type="paragraph" w:customStyle="1" w:styleId="3831B1CC45E34CC4BE32F73851D338D1">
    <w:name w:val="3831B1CC45E34CC4BE32F73851D338D1"/>
    <w:rsid w:val="00B56726"/>
  </w:style>
  <w:style w:type="paragraph" w:customStyle="1" w:styleId="8FEC157079FA4BB59F084C0D83A6755A">
    <w:name w:val="8FEC157079FA4BB59F084C0D83A6755A"/>
    <w:rsid w:val="00B56726"/>
  </w:style>
  <w:style w:type="paragraph" w:customStyle="1" w:styleId="F855B510EA224100903AE89BFA4EFBB2">
    <w:name w:val="F855B510EA224100903AE89BFA4EFBB2"/>
    <w:rsid w:val="00B56726"/>
  </w:style>
  <w:style w:type="paragraph" w:customStyle="1" w:styleId="85E9928639BA492D9D7D3F462258864F">
    <w:name w:val="85E9928639BA492D9D7D3F462258864F"/>
    <w:rsid w:val="00B567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6418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Reynoso</dc:creator>
  <cp:keywords/>
  <dc:description/>
  <cp:lastModifiedBy>Celia Reynoso</cp:lastModifiedBy>
  <cp:revision>23</cp:revision>
  <cp:lastPrinted>2019-02-11T19:03:00Z</cp:lastPrinted>
  <dcterms:created xsi:type="dcterms:W3CDTF">2018-10-05T16:09:00Z</dcterms:created>
  <dcterms:modified xsi:type="dcterms:W3CDTF">2019-03-26T20:44:00Z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