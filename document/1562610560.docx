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59438" w14:textId="525ACCB7" w:rsidR="00394A6D" w:rsidRDefault="00FB315B">
      <w:pPr>
        <w:pStyle w:val="Title"/>
      </w:pPr>
      <w:sdt>
        <w:sdtPr>
          <w:alias w:val="Enter your name:"/>
          <w:tag w:val=""/>
          <w:id w:val="-328297061"/>
          <w:placeholder>
            <w:docPart w:val="B82BFD60F2044C64B4CE576A16AD507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366676">
            <w:t>Berenice Hinostroza</w:t>
          </w:r>
        </w:sdtContent>
      </w:sdt>
    </w:p>
    <w:p w14:paraId="48A3E170" w14:textId="77777777" w:rsidR="00394A6D" w:rsidRDefault="00366676" w:rsidP="001705AC">
      <w:pPr>
        <w:contextualSpacing/>
      </w:pPr>
      <w:r>
        <w:t xml:space="preserve">2703 </w:t>
      </w:r>
      <w:proofErr w:type="spellStart"/>
      <w:r>
        <w:t>Garapan</w:t>
      </w:r>
      <w:proofErr w:type="spellEnd"/>
      <w:r>
        <w:t xml:space="preserve"> Dr. Dallas, TX 75224 </w:t>
      </w:r>
      <w:r w:rsidR="007D00B3">
        <w:t>| </w:t>
      </w:r>
      <w:r>
        <w:t>(469)-789-4926</w:t>
      </w:r>
      <w:r w:rsidR="007D00B3">
        <w:t> | </w:t>
      </w:r>
      <w:r>
        <w:t>Berenice.hinostroza23@gmail.com</w:t>
      </w:r>
    </w:p>
    <w:sdt>
      <w:sdtPr>
        <w:alias w:val="Education:"/>
        <w:tag w:val="Education:"/>
        <w:id w:val="1513793667"/>
        <w:placeholder>
          <w:docPart w:val="90CE507C0CD74991B4AD840A9EECC3C9"/>
        </w:placeholder>
        <w:temporary/>
        <w:showingPlcHdr/>
        <w15:appearance w15:val="hidden"/>
      </w:sdtPr>
      <w:sdtEndPr/>
      <w:sdtContent>
        <w:p w14:paraId="520C6F43" w14:textId="77777777" w:rsidR="00394A6D" w:rsidRDefault="007D00B3" w:rsidP="001705AC">
          <w:pPr>
            <w:pStyle w:val="Heading1"/>
          </w:pPr>
          <w:r>
            <w:t>Education</w:t>
          </w:r>
        </w:p>
      </w:sdtContent>
    </w:sdt>
    <w:p w14:paraId="4215348E" w14:textId="77777777" w:rsidR="00394A6D" w:rsidRDefault="00366676">
      <w:pPr>
        <w:pStyle w:val="Heading2"/>
      </w:pPr>
      <w:r>
        <w:t>BACHELor of science</w:t>
      </w:r>
      <w:r w:rsidR="007D00B3">
        <w:t> | </w:t>
      </w:r>
      <w:r>
        <w:t>august 2016-may 2019</w:t>
      </w:r>
      <w:r w:rsidR="007D00B3">
        <w:t> | </w:t>
      </w:r>
      <w:r>
        <w:t>University of North texas at dallas</w:t>
      </w:r>
    </w:p>
    <w:p w14:paraId="5FEB5BD1" w14:textId="3F95032D" w:rsidR="00366676" w:rsidRDefault="00FB315B" w:rsidP="00353A1B">
      <w:pPr>
        <w:pStyle w:val="ListBullet"/>
        <w:numPr>
          <w:ilvl w:val="0"/>
          <w:numId w:val="18"/>
        </w:numPr>
      </w:pPr>
      <w:sdt>
        <w:sdtPr>
          <w:alias w:val="Major:"/>
          <w:tag w:val="Major:"/>
          <w:id w:val="673618560"/>
          <w:placeholder>
            <w:docPart w:val="5D804392F27B4414BBCCD5A3086C759C"/>
          </w:placeholder>
          <w:temporary/>
          <w:showingPlcHdr/>
          <w15:appearance w15:val="hidden"/>
        </w:sdtPr>
        <w:sdtEndPr/>
        <w:sdtContent>
          <w:r w:rsidR="00D33143">
            <w:t>Major</w:t>
          </w:r>
        </w:sdtContent>
      </w:sdt>
      <w:r w:rsidR="007D00B3">
        <w:t xml:space="preserve">: </w:t>
      </w:r>
      <w:r w:rsidR="00366676">
        <w:t>Biology</w:t>
      </w:r>
      <w:r w:rsidR="00353A1B">
        <w:tab/>
      </w:r>
      <w:r w:rsidR="00353A1B">
        <w:tab/>
      </w:r>
      <w:r w:rsidR="00353A1B">
        <w:tab/>
      </w:r>
      <w:sdt>
        <w:sdtPr>
          <w:alias w:val="Minor:"/>
          <w:tag w:val="Minor:"/>
          <w:id w:val="-1428026952"/>
          <w:placeholder>
            <w:docPart w:val="123860E9495D40F7A0F041FE109ACF61"/>
          </w:placeholder>
          <w:temporary/>
          <w:showingPlcHdr/>
          <w15:appearance w15:val="hidden"/>
        </w:sdtPr>
        <w:sdtEndPr/>
        <w:sdtContent>
          <w:r w:rsidR="00D33143">
            <w:t>Minor</w:t>
          </w:r>
        </w:sdtContent>
      </w:sdt>
      <w:r w:rsidR="007D00B3">
        <w:t xml:space="preserve">: </w:t>
      </w:r>
      <w:r w:rsidR="00366676">
        <w:t>Psychology</w:t>
      </w:r>
    </w:p>
    <w:p w14:paraId="632E4866" w14:textId="77777777" w:rsidR="00366676" w:rsidRDefault="00366676" w:rsidP="00366676">
      <w:pPr>
        <w:pStyle w:val="ListBullet"/>
      </w:pPr>
      <w:r>
        <w:t>Dean’s list every semester</w:t>
      </w:r>
      <w:r>
        <w:tab/>
      </w:r>
      <w:r>
        <w:tab/>
      </w:r>
      <w:r w:rsidRPr="00366676">
        <w:rPr>
          <w:shd w:val="clear" w:color="auto" w:fill="FFFFFF"/>
        </w:rPr>
        <w:t>GPA: 3.</w:t>
      </w:r>
      <w:r>
        <w:rPr>
          <w:shd w:val="clear" w:color="auto" w:fill="FFFFFF"/>
        </w:rPr>
        <w:t>7</w:t>
      </w:r>
      <w:r w:rsidRPr="00366676">
        <w:rPr>
          <w:shd w:val="clear" w:color="auto" w:fill="FFFFFF"/>
        </w:rPr>
        <w:t xml:space="preserve"> out of 4.00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Magna Cum Laude</w:t>
      </w:r>
    </w:p>
    <w:p w14:paraId="019C6B57" w14:textId="77777777" w:rsidR="00394A6D" w:rsidRDefault="00366676">
      <w:pPr>
        <w:pStyle w:val="Heading2"/>
      </w:pPr>
      <w:r>
        <w:t>high school diploma</w:t>
      </w:r>
      <w:r w:rsidR="007D00B3">
        <w:t> | </w:t>
      </w:r>
      <w:r>
        <w:t>aug. 2012-may 2016</w:t>
      </w:r>
      <w:r w:rsidR="007D00B3">
        <w:t> |</w:t>
      </w:r>
      <w:r>
        <w:t xml:space="preserve"> Yvonne A.  Ewell townview magnet center</w:t>
      </w:r>
    </w:p>
    <w:p w14:paraId="68CEACDD" w14:textId="77777777" w:rsidR="00394A6D" w:rsidRPr="00366676" w:rsidRDefault="00366676">
      <w:pPr>
        <w:pStyle w:val="ListBullet"/>
      </w:pPr>
      <w:r w:rsidRPr="00366676">
        <w:t xml:space="preserve">Attended </w:t>
      </w:r>
      <w:r w:rsidRPr="00366676">
        <w:rPr>
          <w:rFonts w:cs="Arial"/>
          <w:color w:val="222222"/>
          <w:shd w:val="clear" w:color="auto" w:fill="FFFFFF"/>
        </w:rPr>
        <w:t>Rosie M. Collins Sorrells School of Education and Social Services</w:t>
      </w:r>
    </w:p>
    <w:p w14:paraId="5BCA8655" w14:textId="2473EC2F" w:rsidR="00366676" w:rsidRPr="00366676" w:rsidRDefault="00366676">
      <w:pPr>
        <w:pStyle w:val="ListBullet"/>
      </w:pPr>
      <w:r>
        <w:t>GPA: 3.</w:t>
      </w:r>
      <w:r w:rsidR="00873284">
        <w:t>8</w:t>
      </w:r>
      <w:r>
        <w:t xml:space="preserve"> out of 4.00           Rank: 5 out of 71   Graduated with high honors</w:t>
      </w:r>
    </w:p>
    <w:sdt>
      <w:sdtPr>
        <w:alias w:val="Skills &amp; Abilities:"/>
        <w:tag w:val="Skills &amp; Abilities:"/>
        <w:id w:val="495469907"/>
        <w:placeholder>
          <w:docPart w:val="1021C6B08EDD42488C66FE288A3A1905"/>
        </w:placeholder>
        <w:temporary/>
        <w:showingPlcHdr/>
        <w15:appearance w15:val="hidden"/>
      </w:sdtPr>
      <w:sdtEndPr/>
      <w:sdtContent>
        <w:p w14:paraId="03904D57" w14:textId="77777777" w:rsidR="00394A6D" w:rsidRDefault="007D00B3">
          <w:pPr>
            <w:pStyle w:val="Heading1"/>
          </w:pPr>
          <w:r>
            <w:t>Skills &amp; Abilities</w:t>
          </w:r>
        </w:p>
      </w:sdtContent>
    </w:sdt>
    <w:p w14:paraId="0F62C198" w14:textId="5C760944" w:rsidR="001C6EE4" w:rsidRDefault="001C6EE4" w:rsidP="001705AC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t xml:space="preserve">Management </w:t>
      </w:r>
      <w:r w:rsidR="004B3520">
        <w:tab/>
      </w:r>
      <w:r w:rsidR="00353A1B">
        <w:t xml:space="preserve">     </w:t>
      </w:r>
      <w:r>
        <w:t>Sales</w:t>
      </w:r>
      <w:r w:rsidR="004B3520">
        <w:tab/>
      </w:r>
      <w:r>
        <w:t>Communication</w:t>
      </w:r>
      <w:r w:rsidR="001705AC">
        <w:tab/>
      </w:r>
      <w:r w:rsidR="00353A1B">
        <w:t xml:space="preserve">       </w:t>
      </w:r>
      <w:r>
        <w:t>Basic Life Support and CPR certified</w:t>
      </w:r>
    </w:p>
    <w:p w14:paraId="32357998" w14:textId="183CCAC3" w:rsidR="001705AC" w:rsidRDefault="004B3520" w:rsidP="001705AC">
      <w:pPr>
        <w:pStyle w:val="ListBullet"/>
        <w:numPr>
          <w:ilvl w:val="0"/>
          <w:numId w:val="0"/>
        </w:numPr>
        <w:spacing w:line="276" w:lineRule="auto"/>
        <w:ind w:left="360" w:hanging="360"/>
      </w:pPr>
      <w:r>
        <w:t xml:space="preserve">Customer service </w:t>
      </w:r>
      <w:r w:rsidR="001705AC">
        <w:tab/>
      </w:r>
      <w:r w:rsidR="004F0B77">
        <w:t xml:space="preserve">Bilingual </w:t>
      </w:r>
      <w:r w:rsidR="00B37BB9">
        <w:t>(Spanish and English)</w:t>
      </w:r>
      <w:r w:rsidR="001705AC">
        <w:tab/>
      </w:r>
      <w:r w:rsidR="004F0B77">
        <w:t xml:space="preserve">Proficient with Microsoft Word </w:t>
      </w:r>
      <w:r w:rsidR="001705AC">
        <w:t xml:space="preserve">&amp; </w:t>
      </w:r>
      <w:r w:rsidR="004F0B77">
        <w:t>PowerPoint</w:t>
      </w:r>
    </w:p>
    <w:p w14:paraId="45F5B3BD" w14:textId="3DD993A9" w:rsidR="001705AC" w:rsidRDefault="001705AC" w:rsidP="00353A1B">
      <w:pPr>
        <w:pStyle w:val="Heading1"/>
        <w:spacing w:after="0"/>
      </w:pPr>
      <w:r>
        <w:t xml:space="preserve">Leadership </w:t>
      </w:r>
    </w:p>
    <w:p w14:paraId="5F029129" w14:textId="77777777" w:rsidR="001705AC" w:rsidRDefault="001705AC" w:rsidP="00353A1B">
      <w:pPr>
        <w:pStyle w:val="Heading1"/>
        <w:spacing w:after="0"/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</w:rPr>
      </w:pPr>
    </w:p>
    <w:p w14:paraId="42B338C5" w14:textId="77777777" w:rsidR="001803A8" w:rsidRDefault="001803A8" w:rsidP="001803A8">
      <w:pPr>
        <w:pStyle w:val="ListBullet"/>
        <w:numPr>
          <w:ilvl w:val="0"/>
          <w:numId w:val="23"/>
        </w:numPr>
      </w:pPr>
      <w:r>
        <w:t>League of United Latin American Citizens (LULAC) member</w:t>
      </w:r>
    </w:p>
    <w:p w14:paraId="4FF14B70" w14:textId="77777777" w:rsidR="001705AC" w:rsidRDefault="001705AC" w:rsidP="00353A1B">
      <w:pPr>
        <w:pStyle w:val="ListBullet"/>
        <w:numPr>
          <w:ilvl w:val="0"/>
          <w:numId w:val="23"/>
        </w:numPr>
        <w:spacing w:after="0"/>
      </w:pPr>
      <w:bookmarkStart w:id="0" w:name="_GoBack"/>
      <w:bookmarkEnd w:id="0"/>
      <w:r>
        <w:t>UNT Dallas National Society of Leadership and Success member</w:t>
      </w:r>
    </w:p>
    <w:p w14:paraId="440C476F" w14:textId="4BF12408" w:rsidR="001705AC" w:rsidRDefault="00353A1B" w:rsidP="001705AC">
      <w:pPr>
        <w:pStyle w:val="ListBullet"/>
        <w:numPr>
          <w:ilvl w:val="0"/>
          <w:numId w:val="23"/>
        </w:numPr>
      </w:pPr>
      <w:r>
        <w:t xml:space="preserve">UNT Dallas </w:t>
      </w:r>
      <w:r w:rsidR="001705AC">
        <w:t>Girls Helping Girls member</w:t>
      </w:r>
    </w:p>
    <w:p w14:paraId="16BBC4B7" w14:textId="64970A4B" w:rsidR="001705AC" w:rsidRDefault="00353A1B" w:rsidP="001705AC">
      <w:pPr>
        <w:pStyle w:val="ListBullet"/>
        <w:numPr>
          <w:ilvl w:val="0"/>
          <w:numId w:val="23"/>
        </w:numPr>
      </w:pPr>
      <w:r>
        <w:t xml:space="preserve">UNT Dallas </w:t>
      </w:r>
      <w:r w:rsidR="001705AC">
        <w:t>Biology Club member</w:t>
      </w:r>
    </w:p>
    <w:sdt>
      <w:sdtPr>
        <w:alias w:val="Experience:"/>
        <w:tag w:val="Experience:"/>
        <w:id w:val="1494989950"/>
        <w:placeholder>
          <w:docPart w:val="410DDC9207404B989DC3459EF7D7D1A8"/>
        </w:placeholder>
        <w:temporary/>
        <w:showingPlcHdr/>
        <w15:appearance w15:val="hidden"/>
      </w:sdtPr>
      <w:sdtEndPr/>
      <w:sdtContent>
        <w:p w14:paraId="475AF9ED" w14:textId="77777777" w:rsidR="00394A6D" w:rsidRDefault="007D00B3">
          <w:pPr>
            <w:pStyle w:val="Heading1"/>
          </w:pPr>
          <w:r>
            <w:t>Experience</w:t>
          </w:r>
        </w:p>
      </w:sdtContent>
    </w:sdt>
    <w:p w14:paraId="0832E646" w14:textId="77777777" w:rsidR="00394A6D" w:rsidRDefault="00366676">
      <w:pPr>
        <w:pStyle w:val="Heading2"/>
      </w:pPr>
      <w:r>
        <w:t xml:space="preserve">Personal attendant </w:t>
      </w:r>
      <w:r w:rsidR="007D00B3">
        <w:t>| </w:t>
      </w:r>
      <w:sdt>
        <w:sdtPr>
          <w:alias w:val="Enter company for job1:"/>
          <w:tag w:val="Enter company for job1:"/>
          <w:id w:val="2063141089"/>
          <w:placeholder>
            <w:docPart w:val="909A1420DCEA40BBA4C713E10E4DBE1A"/>
          </w:placeholder>
          <w:temporary/>
          <w:showingPlcHdr/>
          <w15:appearance w15:val="hidden"/>
          <w:text/>
        </w:sdtPr>
        <w:sdtEndPr/>
        <w:sdtContent>
          <w:r w:rsidR="007D00B3">
            <w:t>Company</w:t>
          </w:r>
        </w:sdtContent>
      </w:sdt>
      <w:r w:rsidR="007D00B3">
        <w:t> | </w:t>
      </w:r>
      <w:r w:rsidR="001C6EE4">
        <w:t>august 2017</w:t>
      </w:r>
      <w:r w:rsidR="0077621B">
        <w:t xml:space="preserve"> - </w:t>
      </w:r>
      <w:r w:rsidR="001C6EE4">
        <w:t>present</w:t>
      </w:r>
    </w:p>
    <w:p w14:paraId="51D99F6D" w14:textId="77777777" w:rsidR="001705AC" w:rsidRPr="00353A1B" w:rsidRDefault="004B3520" w:rsidP="00353A1B">
      <w:pPr>
        <w:pStyle w:val="ListBullet"/>
        <w:rPr>
          <w:color w:val="auto"/>
        </w:rPr>
      </w:pPr>
      <w:r w:rsidRPr="00353A1B">
        <w:rPr>
          <w:color w:val="auto"/>
        </w:rPr>
        <w:t xml:space="preserve">Assisted a young woman who suffers from </w:t>
      </w:r>
      <w:r w:rsidRPr="00353A1B">
        <w:rPr>
          <w:rStyle w:val="Emphasis"/>
          <w:rFonts w:cs="Arial"/>
          <w:bCs/>
          <w:i w:val="0"/>
          <w:iCs w:val="0"/>
          <w:color w:val="auto"/>
          <w:shd w:val="clear" w:color="auto" w:fill="FFFFFF"/>
        </w:rPr>
        <w:t>Lennox</w:t>
      </w:r>
      <w:r w:rsidRPr="00353A1B">
        <w:rPr>
          <w:color w:val="auto"/>
          <w:shd w:val="clear" w:color="auto" w:fill="FFFFFF"/>
        </w:rPr>
        <w:t>-</w:t>
      </w:r>
      <w:proofErr w:type="spellStart"/>
      <w:r w:rsidRPr="00353A1B">
        <w:rPr>
          <w:color w:val="auto"/>
          <w:shd w:val="clear" w:color="auto" w:fill="FFFFFF"/>
        </w:rPr>
        <w:t>Gastaut</w:t>
      </w:r>
      <w:proofErr w:type="spellEnd"/>
      <w:r w:rsidRPr="00353A1B">
        <w:rPr>
          <w:color w:val="auto"/>
          <w:shd w:val="clear" w:color="auto" w:fill="FFFFFF"/>
        </w:rPr>
        <w:t> </w:t>
      </w:r>
      <w:r w:rsidRPr="00353A1B">
        <w:rPr>
          <w:rStyle w:val="Emphasis"/>
          <w:rFonts w:cs="Arial"/>
          <w:bCs/>
          <w:i w:val="0"/>
          <w:iCs w:val="0"/>
          <w:color w:val="auto"/>
          <w:shd w:val="clear" w:color="auto" w:fill="FFFFFF"/>
        </w:rPr>
        <w:t>syndrome</w:t>
      </w:r>
      <w:r w:rsidRPr="00353A1B">
        <w:rPr>
          <w:color w:val="auto"/>
          <w:shd w:val="clear" w:color="auto" w:fill="FFFFFF"/>
        </w:rPr>
        <w:t> (LGS)</w:t>
      </w:r>
      <w:r w:rsidRPr="00353A1B">
        <w:rPr>
          <w:color w:val="auto"/>
          <w:shd w:val="clear" w:color="auto" w:fill="FFFFFF"/>
        </w:rPr>
        <w:t xml:space="preserve"> with daily activities such as bathing, dressing, preparing meals, </w:t>
      </w:r>
      <w:r w:rsidR="001705AC" w:rsidRPr="00353A1B">
        <w:rPr>
          <w:color w:val="auto"/>
          <w:shd w:val="clear" w:color="auto" w:fill="FFFFFF"/>
        </w:rPr>
        <w:t xml:space="preserve">and </w:t>
      </w:r>
      <w:r w:rsidRPr="00353A1B">
        <w:rPr>
          <w:color w:val="auto"/>
          <w:shd w:val="clear" w:color="auto" w:fill="FFFFFF"/>
        </w:rPr>
        <w:t>basic housekeeping</w:t>
      </w:r>
    </w:p>
    <w:p w14:paraId="20046491" w14:textId="49233849" w:rsidR="001705AC" w:rsidRPr="00353A1B" w:rsidRDefault="001705AC" w:rsidP="00353A1B">
      <w:pPr>
        <w:pStyle w:val="ListBullet"/>
        <w:rPr>
          <w:color w:val="auto"/>
        </w:rPr>
      </w:pPr>
      <w:r w:rsidRPr="00353A1B">
        <w:rPr>
          <w:color w:val="auto"/>
          <w:shd w:val="clear" w:color="auto" w:fill="FFFFFF"/>
        </w:rPr>
        <w:t>M</w:t>
      </w:r>
      <w:r w:rsidR="004B3520" w:rsidRPr="00353A1B">
        <w:rPr>
          <w:color w:val="auto"/>
          <w:shd w:val="clear" w:color="auto" w:fill="FFFFFF"/>
        </w:rPr>
        <w:t>edication assistance</w:t>
      </w:r>
    </w:p>
    <w:p w14:paraId="7F7E1319" w14:textId="77777777" w:rsidR="00394A6D" w:rsidRDefault="00366676">
      <w:pPr>
        <w:pStyle w:val="Heading2"/>
      </w:pPr>
      <w:r>
        <w:t>Research interviewer</w:t>
      </w:r>
      <w:r w:rsidR="007D00B3">
        <w:t> | </w:t>
      </w:r>
      <w:r>
        <w:t>nielsen</w:t>
      </w:r>
      <w:r w:rsidR="007D00B3">
        <w:t> | </w:t>
      </w:r>
      <w:r>
        <w:t xml:space="preserve">february 2017 </w:t>
      </w:r>
      <w:r w:rsidR="001C6EE4">
        <w:t>–</w:t>
      </w:r>
      <w:r w:rsidR="0077621B">
        <w:t xml:space="preserve"> </w:t>
      </w:r>
      <w:r w:rsidR="001C6EE4">
        <w:t>january 2018</w:t>
      </w:r>
    </w:p>
    <w:p w14:paraId="79AE9CE1" w14:textId="77777777" w:rsidR="001705AC" w:rsidRPr="001705AC" w:rsidRDefault="004B3520" w:rsidP="00353A1B">
      <w:pPr>
        <w:pStyle w:val="ListBullet"/>
        <w:rPr>
          <w:rFonts w:eastAsia="Times New Roman" w:cs="Arial"/>
          <w:lang w:eastAsia="en-US"/>
        </w:rPr>
      </w:pPr>
      <w:r w:rsidRPr="001705AC">
        <w:t>Manage</w:t>
      </w:r>
      <w:r w:rsidRPr="001705AC">
        <w:t>d</w:t>
      </w:r>
      <w:r w:rsidRPr="001705AC">
        <w:t xml:space="preserve"> large amounts outbound calls in a timely manner</w:t>
      </w:r>
    </w:p>
    <w:p w14:paraId="42E12D68" w14:textId="77777777" w:rsidR="001705AC" w:rsidRPr="001705AC" w:rsidRDefault="004B3520" w:rsidP="00353A1B">
      <w:pPr>
        <w:pStyle w:val="ListBullet"/>
        <w:rPr>
          <w:lang w:eastAsia="en-US"/>
        </w:rPr>
      </w:pPr>
      <w:r w:rsidRPr="001705AC">
        <w:rPr>
          <w:lang w:eastAsia="en-US"/>
        </w:rPr>
        <w:t>Follow</w:t>
      </w:r>
      <w:r w:rsidRPr="001705AC">
        <w:rPr>
          <w:lang w:eastAsia="en-US"/>
        </w:rPr>
        <w:t>ed</w:t>
      </w:r>
      <w:r w:rsidRPr="001705AC">
        <w:rPr>
          <w:lang w:eastAsia="en-US"/>
        </w:rPr>
        <w:t xml:space="preserve"> strict guidelines for obtaining consistent unbiased data</w:t>
      </w:r>
    </w:p>
    <w:p w14:paraId="7975B295" w14:textId="0BC9EB2C" w:rsidR="001705AC" w:rsidRPr="001705AC" w:rsidRDefault="001705AC" w:rsidP="00353A1B">
      <w:pPr>
        <w:pStyle w:val="ListBullet"/>
        <w:rPr>
          <w:lang w:eastAsia="en-US"/>
        </w:rPr>
      </w:pPr>
      <w:r w:rsidRPr="001705AC">
        <w:rPr>
          <w:lang w:eastAsia="en-US"/>
        </w:rPr>
        <w:t>Persuade</w:t>
      </w:r>
      <w:r w:rsidR="00353A1B">
        <w:rPr>
          <w:lang w:eastAsia="en-US"/>
        </w:rPr>
        <w:t>d</w:t>
      </w:r>
      <w:r w:rsidRPr="001705AC">
        <w:rPr>
          <w:lang w:eastAsia="en-US"/>
        </w:rPr>
        <w:t xml:space="preserve"> reluctant respondents to participate in surveys and diaries</w:t>
      </w:r>
    </w:p>
    <w:p w14:paraId="48CA21FC" w14:textId="64C3039F" w:rsidR="001C6EE4" w:rsidRDefault="001705AC" w:rsidP="001C6EE4">
      <w:pPr>
        <w:pStyle w:val="Heading2"/>
      </w:pPr>
      <w:r>
        <w:t>Assistant branch Manager</w:t>
      </w:r>
      <w:r w:rsidR="001C6EE4">
        <w:t> | subway | may 2016 – february 2017</w:t>
      </w:r>
    </w:p>
    <w:p w14:paraId="2836DD13" w14:textId="3D8EC3B2" w:rsidR="001705AC" w:rsidRPr="001705AC" w:rsidRDefault="001705AC" w:rsidP="00B4668B">
      <w:pPr>
        <w:numPr>
          <w:ilvl w:val="0"/>
          <w:numId w:val="19"/>
        </w:numPr>
        <w:spacing w:after="0"/>
        <w:textAlignment w:val="baseline"/>
        <w:rPr>
          <w:rFonts w:eastAsia="Times New Roman" w:cs="Arial"/>
          <w:color w:val="auto"/>
          <w:spacing w:val="3"/>
          <w:lang w:eastAsia="en-US"/>
        </w:rPr>
      </w:pPr>
      <w:r w:rsidRPr="001705AC">
        <w:rPr>
          <w:rFonts w:eastAsia="Times New Roman" w:cs="Arial"/>
          <w:color w:val="auto"/>
          <w:spacing w:val="3"/>
          <w:lang w:eastAsia="en-US"/>
        </w:rPr>
        <w:t>Perform</w:t>
      </w:r>
      <w:r w:rsidRPr="001705AC">
        <w:rPr>
          <w:rFonts w:eastAsia="Times New Roman" w:cs="Arial"/>
          <w:color w:val="auto"/>
          <w:spacing w:val="3"/>
          <w:lang w:eastAsia="en-US"/>
        </w:rPr>
        <w:t>ed</w:t>
      </w:r>
      <w:r w:rsidRPr="001705AC">
        <w:rPr>
          <w:rFonts w:eastAsia="Times New Roman" w:cs="Arial"/>
          <w:color w:val="auto"/>
          <w:spacing w:val="3"/>
          <w:lang w:eastAsia="en-US"/>
        </w:rPr>
        <w:t xml:space="preserve"> paperwork duties and assist</w:t>
      </w:r>
      <w:r w:rsidRPr="001705AC">
        <w:rPr>
          <w:rFonts w:eastAsia="Times New Roman" w:cs="Arial"/>
          <w:color w:val="auto"/>
          <w:spacing w:val="3"/>
          <w:lang w:eastAsia="en-US"/>
        </w:rPr>
        <w:t xml:space="preserve">ed </w:t>
      </w:r>
      <w:r w:rsidRPr="001705AC">
        <w:rPr>
          <w:rFonts w:eastAsia="Times New Roman" w:cs="Arial"/>
          <w:color w:val="auto"/>
          <w:spacing w:val="3"/>
          <w:lang w:eastAsia="en-US"/>
        </w:rPr>
        <w:t xml:space="preserve">with product orders and inventory </w:t>
      </w:r>
    </w:p>
    <w:p w14:paraId="4696A9AB" w14:textId="6135119F" w:rsidR="001705AC" w:rsidRPr="001705AC" w:rsidRDefault="00353A1B" w:rsidP="001C6EE4">
      <w:pPr>
        <w:pStyle w:val="ListBullet"/>
        <w:numPr>
          <w:ilvl w:val="0"/>
          <w:numId w:val="19"/>
        </w:numPr>
        <w:rPr>
          <w:color w:val="auto"/>
        </w:rPr>
      </w:pPr>
      <w:r>
        <w:rPr>
          <w:rFonts w:cs="Arial"/>
          <w:color w:val="auto"/>
          <w:spacing w:val="3"/>
        </w:rPr>
        <w:t>S</w:t>
      </w:r>
      <w:r w:rsidR="001705AC" w:rsidRPr="001705AC">
        <w:rPr>
          <w:rFonts w:cs="Arial"/>
          <w:color w:val="auto"/>
          <w:spacing w:val="3"/>
        </w:rPr>
        <w:t>upervise</w:t>
      </w:r>
      <w:r>
        <w:rPr>
          <w:rFonts w:cs="Arial"/>
          <w:color w:val="auto"/>
          <w:spacing w:val="3"/>
        </w:rPr>
        <w:t>d</w:t>
      </w:r>
      <w:r w:rsidR="001705AC" w:rsidRPr="001705AC">
        <w:rPr>
          <w:rFonts w:cs="Arial"/>
          <w:color w:val="auto"/>
          <w:spacing w:val="3"/>
        </w:rPr>
        <w:t xml:space="preserve"> daily operations to ensure that food safety, product preparation, cleanliness and inventory control standards are maintained.</w:t>
      </w:r>
    </w:p>
    <w:p w14:paraId="02531D52" w14:textId="77777777" w:rsidR="001C6EE4" w:rsidRDefault="001C6EE4" w:rsidP="001C6EE4">
      <w:pPr>
        <w:pStyle w:val="Heading2"/>
      </w:pPr>
      <w:r>
        <w:t>General sales assistant | bodas y quinceaneras | february 2016 – may 2016</w:t>
      </w:r>
    </w:p>
    <w:p w14:paraId="499871A9" w14:textId="3DD64208" w:rsidR="001C6EE4" w:rsidRPr="00353A1B" w:rsidRDefault="00353A1B" w:rsidP="004F0B77">
      <w:pPr>
        <w:pStyle w:val="ListBullet"/>
        <w:numPr>
          <w:ilvl w:val="0"/>
          <w:numId w:val="19"/>
        </w:numPr>
        <w:rPr>
          <w:color w:val="auto"/>
        </w:rPr>
      </w:pPr>
      <w:r w:rsidRPr="00353A1B">
        <w:rPr>
          <w:rFonts w:cs="Helvetica"/>
          <w:color w:val="auto"/>
          <w:shd w:val="clear" w:color="auto" w:fill="FFFFFF"/>
        </w:rPr>
        <w:t>Maintaining outstanding store condition and visual merchandising standards</w:t>
      </w:r>
    </w:p>
    <w:p w14:paraId="5FB00F6F" w14:textId="49668EFE" w:rsidR="00353A1B" w:rsidRPr="00353A1B" w:rsidRDefault="00353A1B" w:rsidP="004F0B77">
      <w:pPr>
        <w:pStyle w:val="ListBullet"/>
        <w:numPr>
          <w:ilvl w:val="0"/>
          <w:numId w:val="19"/>
        </w:numPr>
        <w:rPr>
          <w:color w:val="auto"/>
        </w:rPr>
      </w:pPr>
      <w:r w:rsidRPr="00353A1B">
        <w:rPr>
          <w:rFonts w:cs="Helvetica"/>
          <w:color w:val="auto"/>
          <w:shd w:val="clear" w:color="auto" w:fill="FFFFFF"/>
        </w:rPr>
        <w:t>E</w:t>
      </w:r>
      <w:r w:rsidRPr="00353A1B">
        <w:rPr>
          <w:rFonts w:cs="Helvetica"/>
          <w:color w:val="auto"/>
          <w:shd w:val="clear" w:color="auto" w:fill="FFFFFF"/>
        </w:rPr>
        <w:t>nsu</w:t>
      </w:r>
      <w:r w:rsidRPr="00353A1B">
        <w:rPr>
          <w:rFonts w:cs="Helvetica"/>
          <w:color w:val="auto"/>
          <w:shd w:val="clear" w:color="auto" w:fill="FFFFFF"/>
        </w:rPr>
        <w:t>red</w:t>
      </w:r>
      <w:r w:rsidRPr="00353A1B">
        <w:rPr>
          <w:rFonts w:cs="Helvetica"/>
          <w:color w:val="auto"/>
          <w:shd w:val="clear" w:color="auto" w:fill="FFFFFF"/>
        </w:rPr>
        <w:t xml:space="preserve"> high levels of customer satisfaction through excellent sales service</w:t>
      </w:r>
    </w:p>
    <w:sectPr w:rsidR="00353A1B" w:rsidRPr="00353A1B" w:rsidSect="00353A1B">
      <w:footerReference w:type="default" r:id="rId7"/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2811A" w14:textId="77777777" w:rsidR="00FB315B" w:rsidRDefault="00FB315B">
      <w:pPr>
        <w:spacing w:after="0"/>
      </w:pPr>
      <w:r>
        <w:separator/>
      </w:r>
    </w:p>
  </w:endnote>
  <w:endnote w:type="continuationSeparator" w:id="0">
    <w:p w14:paraId="455D4AE7" w14:textId="77777777" w:rsidR="00FB315B" w:rsidRDefault="00FB31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52CCA2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C7F59" w14:textId="77777777" w:rsidR="00FB315B" w:rsidRDefault="00FB315B">
      <w:pPr>
        <w:spacing w:after="0"/>
      </w:pPr>
      <w:r>
        <w:separator/>
      </w:r>
    </w:p>
  </w:footnote>
  <w:footnote w:type="continuationSeparator" w:id="0">
    <w:p w14:paraId="65D3E177" w14:textId="77777777" w:rsidR="00FB315B" w:rsidRDefault="00FB31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5AB6C6B"/>
    <w:multiLevelType w:val="multilevel"/>
    <w:tmpl w:val="29CA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CA312B"/>
    <w:multiLevelType w:val="multilevel"/>
    <w:tmpl w:val="14624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64519"/>
    <w:multiLevelType w:val="hybridMultilevel"/>
    <w:tmpl w:val="3368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3A59EB"/>
    <w:multiLevelType w:val="multilevel"/>
    <w:tmpl w:val="CDA6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4"/>
  </w:num>
  <w:num w:numId="20">
    <w:abstractNumId w:val="11"/>
  </w:num>
  <w:num w:numId="21">
    <w:abstractNumId w:val="10"/>
  </w:num>
  <w:num w:numId="22">
    <w:abstractNumId w:val="1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76"/>
    <w:rsid w:val="001705AC"/>
    <w:rsid w:val="001803A8"/>
    <w:rsid w:val="001C6EE4"/>
    <w:rsid w:val="00353A1B"/>
    <w:rsid w:val="00366676"/>
    <w:rsid w:val="00374627"/>
    <w:rsid w:val="00394A6D"/>
    <w:rsid w:val="003F19B9"/>
    <w:rsid w:val="004476A1"/>
    <w:rsid w:val="004B3520"/>
    <w:rsid w:val="004F0B77"/>
    <w:rsid w:val="005114E7"/>
    <w:rsid w:val="005E5E55"/>
    <w:rsid w:val="00616068"/>
    <w:rsid w:val="006E401C"/>
    <w:rsid w:val="0077621B"/>
    <w:rsid w:val="007963CE"/>
    <w:rsid w:val="007D00B3"/>
    <w:rsid w:val="00873284"/>
    <w:rsid w:val="008916B6"/>
    <w:rsid w:val="008E10EB"/>
    <w:rsid w:val="009763C8"/>
    <w:rsid w:val="00A8131A"/>
    <w:rsid w:val="00B37BB9"/>
    <w:rsid w:val="00B769EE"/>
    <w:rsid w:val="00C57E43"/>
    <w:rsid w:val="00C72B59"/>
    <w:rsid w:val="00CC75DB"/>
    <w:rsid w:val="00D33143"/>
    <w:rsid w:val="00D56207"/>
    <w:rsid w:val="00D765AF"/>
    <w:rsid w:val="00DD4208"/>
    <w:rsid w:val="00EA2B92"/>
    <w:rsid w:val="00EF45F4"/>
    <w:rsid w:val="00FB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3A6A3"/>
  <w15:chartTrackingRefBased/>
  <w15:docId w15:val="{3C75E1B3-574E-4A76-B946-888F3177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enic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2BFD60F2044C64B4CE576A16AD5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9E5C6-40ED-47F3-BF3B-C2EAA7ADE1BC}"/>
      </w:docPartPr>
      <w:docPartBody>
        <w:p w:rsidR="00CC4427" w:rsidRDefault="005621B2">
          <w:pPr>
            <w:pStyle w:val="B82BFD60F2044C64B4CE576A16AD507C"/>
          </w:pPr>
          <w:r>
            <w:t>Your Name</w:t>
          </w:r>
        </w:p>
      </w:docPartBody>
    </w:docPart>
    <w:docPart>
      <w:docPartPr>
        <w:name w:val="90CE507C0CD74991B4AD840A9EECC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B08C4-340D-4B15-89C7-6064FF875B6C}"/>
      </w:docPartPr>
      <w:docPartBody>
        <w:p w:rsidR="00CC4427" w:rsidRDefault="005621B2">
          <w:pPr>
            <w:pStyle w:val="90CE507C0CD74991B4AD840A9EECC3C9"/>
          </w:pPr>
          <w:r>
            <w:t>Education</w:t>
          </w:r>
        </w:p>
      </w:docPartBody>
    </w:docPart>
    <w:docPart>
      <w:docPartPr>
        <w:name w:val="5D804392F27B4414BBCCD5A3086C7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3140C-C935-4FE4-BC7D-309CF8763C99}"/>
      </w:docPartPr>
      <w:docPartBody>
        <w:p w:rsidR="00CC4427" w:rsidRDefault="005621B2">
          <w:pPr>
            <w:pStyle w:val="5D804392F27B4414BBCCD5A3086C759C"/>
          </w:pPr>
          <w:r>
            <w:t>Major</w:t>
          </w:r>
        </w:p>
      </w:docPartBody>
    </w:docPart>
    <w:docPart>
      <w:docPartPr>
        <w:name w:val="123860E9495D40F7A0F041FE109AC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9C6FF-8063-4486-A441-07951A80F1B3}"/>
      </w:docPartPr>
      <w:docPartBody>
        <w:p w:rsidR="00CC4427" w:rsidRDefault="005621B2">
          <w:pPr>
            <w:pStyle w:val="123860E9495D40F7A0F041FE109ACF61"/>
          </w:pPr>
          <w:r>
            <w:t>Minor</w:t>
          </w:r>
        </w:p>
      </w:docPartBody>
    </w:docPart>
    <w:docPart>
      <w:docPartPr>
        <w:name w:val="1021C6B08EDD42488C66FE288A3A1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4B636-CEC5-49D6-A618-412945AFBF89}"/>
      </w:docPartPr>
      <w:docPartBody>
        <w:p w:rsidR="00CC4427" w:rsidRDefault="005621B2">
          <w:pPr>
            <w:pStyle w:val="1021C6B08EDD42488C66FE288A3A1905"/>
          </w:pPr>
          <w:r>
            <w:t>Skills &amp; Abilities</w:t>
          </w:r>
        </w:p>
      </w:docPartBody>
    </w:docPart>
    <w:docPart>
      <w:docPartPr>
        <w:name w:val="410DDC9207404B989DC3459EF7D7D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16BA8-47BE-48C3-963B-D9F9711DE5C5}"/>
      </w:docPartPr>
      <w:docPartBody>
        <w:p w:rsidR="00CC4427" w:rsidRDefault="005621B2">
          <w:pPr>
            <w:pStyle w:val="410DDC9207404B989DC3459EF7D7D1A8"/>
          </w:pPr>
          <w:r>
            <w:t>Experience</w:t>
          </w:r>
        </w:p>
      </w:docPartBody>
    </w:docPart>
    <w:docPart>
      <w:docPartPr>
        <w:name w:val="909A1420DCEA40BBA4C713E10E4DB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60413-BFF3-469E-A1B9-B3CF340B6CA2}"/>
      </w:docPartPr>
      <w:docPartBody>
        <w:p w:rsidR="00CC4427" w:rsidRDefault="005621B2">
          <w:pPr>
            <w:pStyle w:val="909A1420DCEA40BBA4C713E10E4DBE1A"/>
          </w:pPr>
          <w: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6F"/>
    <w:rsid w:val="000F1201"/>
    <w:rsid w:val="005621B2"/>
    <w:rsid w:val="00A81F6F"/>
    <w:rsid w:val="00CC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2BFD60F2044C64B4CE576A16AD507C">
    <w:name w:val="B82BFD60F2044C64B4CE576A16AD507C"/>
  </w:style>
  <w:style w:type="paragraph" w:customStyle="1" w:styleId="3BFEA60D2DEA4EFFAE0B4BFCBB56CD38">
    <w:name w:val="3BFEA60D2DEA4EFFAE0B4BFCBB56CD38"/>
  </w:style>
  <w:style w:type="paragraph" w:customStyle="1" w:styleId="F79C5B646AC842B6B8ADC46B890BF5B7">
    <w:name w:val="F79C5B646AC842B6B8ADC46B890BF5B7"/>
  </w:style>
  <w:style w:type="paragraph" w:customStyle="1" w:styleId="9561FE70B2DD43D9A73D57C43E4B5881">
    <w:name w:val="9561FE70B2DD43D9A73D57C43E4B5881"/>
  </w:style>
  <w:style w:type="paragraph" w:customStyle="1" w:styleId="A95305DA07D449499FF0B7EA10BF5699">
    <w:name w:val="A95305DA07D449499FF0B7EA10BF5699"/>
  </w:style>
  <w:style w:type="paragraph" w:customStyle="1" w:styleId="217587C1C14C475CB7A417F940970C9C">
    <w:name w:val="217587C1C14C475CB7A417F940970C9C"/>
  </w:style>
  <w:style w:type="paragraph" w:customStyle="1" w:styleId="13F3D70B9063487DAA74C99D256D1627">
    <w:name w:val="13F3D70B9063487DAA74C99D256D1627"/>
  </w:style>
  <w:style w:type="paragraph" w:customStyle="1" w:styleId="90CE507C0CD74991B4AD840A9EECC3C9">
    <w:name w:val="90CE507C0CD74991B4AD840A9EECC3C9"/>
  </w:style>
  <w:style w:type="paragraph" w:customStyle="1" w:styleId="EE5664C05F89435EA6FF1A07D1B1D3FF">
    <w:name w:val="EE5664C05F89435EA6FF1A07D1B1D3FF"/>
  </w:style>
  <w:style w:type="paragraph" w:customStyle="1" w:styleId="7B2E34A6507847A995DDF30E28DCA984">
    <w:name w:val="7B2E34A6507847A995DDF30E28DCA984"/>
  </w:style>
  <w:style w:type="paragraph" w:customStyle="1" w:styleId="C1EA515B2A994CADAE9A8197D1B9ACD5">
    <w:name w:val="C1EA515B2A994CADAE9A8197D1B9ACD5"/>
  </w:style>
  <w:style w:type="paragraph" w:customStyle="1" w:styleId="5D804392F27B4414BBCCD5A3086C759C">
    <w:name w:val="5D804392F27B4414BBCCD5A3086C759C"/>
  </w:style>
  <w:style w:type="paragraph" w:customStyle="1" w:styleId="15BBAC2E27AE498089EEDA596C706748">
    <w:name w:val="15BBAC2E27AE498089EEDA596C706748"/>
  </w:style>
  <w:style w:type="paragraph" w:customStyle="1" w:styleId="123860E9495D40F7A0F041FE109ACF61">
    <w:name w:val="123860E9495D40F7A0F041FE109ACF61"/>
  </w:style>
  <w:style w:type="paragraph" w:customStyle="1" w:styleId="BEF34B3969DA4B6A9420286B083CDEA2">
    <w:name w:val="BEF34B3969DA4B6A9420286B083CDEA2"/>
  </w:style>
  <w:style w:type="paragraph" w:customStyle="1" w:styleId="DEEB4A2638C34190BD4F93DFA2CBB1AF">
    <w:name w:val="DEEB4A2638C34190BD4F93DFA2CBB1AF"/>
  </w:style>
  <w:style w:type="paragraph" w:customStyle="1" w:styleId="D2494B15B50E4244AB400851EF67F7BE">
    <w:name w:val="D2494B15B50E4244AB400851EF67F7BE"/>
  </w:style>
  <w:style w:type="paragraph" w:customStyle="1" w:styleId="79EA60C948D34C7D8E49FB6CDDADFE36">
    <w:name w:val="79EA60C948D34C7D8E49FB6CDDADFE36"/>
  </w:style>
  <w:style w:type="paragraph" w:customStyle="1" w:styleId="9D4784C85303469DB93C289F65756729">
    <w:name w:val="9D4784C85303469DB93C289F65756729"/>
  </w:style>
  <w:style w:type="paragraph" w:customStyle="1" w:styleId="1021C6B08EDD42488C66FE288A3A1905">
    <w:name w:val="1021C6B08EDD42488C66FE288A3A1905"/>
  </w:style>
  <w:style w:type="paragraph" w:customStyle="1" w:styleId="0C3250CB9A4D40EE8663EFAA124349C5">
    <w:name w:val="0C3250CB9A4D40EE8663EFAA124349C5"/>
  </w:style>
  <w:style w:type="paragraph" w:customStyle="1" w:styleId="497EF80757A04262A888DEF54B2340FF">
    <w:name w:val="497EF80757A04262A888DEF54B2340FF"/>
  </w:style>
  <w:style w:type="paragraph" w:customStyle="1" w:styleId="F26146B933CC4952BF920CB5D49DBE4E">
    <w:name w:val="F26146B933CC4952BF920CB5D49DBE4E"/>
  </w:style>
  <w:style w:type="paragraph" w:customStyle="1" w:styleId="A27EB44B74B048C4B366E48F7E5A5042">
    <w:name w:val="A27EB44B74B048C4B366E48F7E5A5042"/>
  </w:style>
  <w:style w:type="paragraph" w:customStyle="1" w:styleId="3CFE0E4241044399842F8B6C92DB2950">
    <w:name w:val="3CFE0E4241044399842F8B6C92DB2950"/>
  </w:style>
  <w:style w:type="paragraph" w:customStyle="1" w:styleId="CC591B578485403A953DEC21FDC35151">
    <w:name w:val="CC591B578485403A953DEC21FDC35151"/>
  </w:style>
  <w:style w:type="paragraph" w:customStyle="1" w:styleId="0E6663C22E0F483DBABFF71A30F7F6F5">
    <w:name w:val="0E6663C22E0F483DBABFF71A30F7F6F5"/>
  </w:style>
  <w:style w:type="paragraph" w:customStyle="1" w:styleId="D2CE60EE8C0848199B837F99314E774F">
    <w:name w:val="D2CE60EE8C0848199B837F99314E774F"/>
  </w:style>
  <w:style w:type="paragraph" w:customStyle="1" w:styleId="410DDC9207404B989DC3459EF7D7D1A8">
    <w:name w:val="410DDC9207404B989DC3459EF7D7D1A8"/>
  </w:style>
  <w:style w:type="paragraph" w:customStyle="1" w:styleId="6425CCBBD70543998D85CBFF51E94E45">
    <w:name w:val="6425CCBBD70543998D85CBFF51E94E45"/>
  </w:style>
  <w:style w:type="paragraph" w:customStyle="1" w:styleId="909A1420DCEA40BBA4C713E10E4DBE1A">
    <w:name w:val="909A1420DCEA40BBA4C713E10E4DBE1A"/>
  </w:style>
  <w:style w:type="paragraph" w:customStyle="1" w:styleId="B50C12367C5C4A43845BB2EDE04FD3C0">
    <w:name w:val="B50C12367C5C4A43845BB2EDE04FD3C0"/>
  </w:style>
  <w:style w:type="paragraph" w:customStyle="1" w:styleId="270E3EC2BE2C471C813EF2BFDA7589BA">
    <w:name w:val="270E3EC2BE2C471C813EF2BFDA7589BA"/>
  </w:style>
  <w:style w:type="paragraph" w:customStyle="1" w:styleId="A54300CFB2034F74AD8F7E854B8EEB29">
    <w:name w:val="A54300CFB2034F74AD8F7E854B8EEB29"/>
  </w:style>
  <w:style w:type="paragraph" w:customStyle="1" w:styleId="1E9074E03BDF48DE94ACFED181F159FA">
    <w:name w:val="1E9074E03BDF48DE94ACFED181F159FA"/>
  </w:style>
  <w:style w:type="paragraph" w:customStyle="1" w:styleId="DA7E2B3D48EB41A294474D4C25050C2F">
    <w:name w:val="DA7E2B3D48EB41A294474D4C25050C2F"/>
  </w:style>
  <w:style w:type="paragraph" w:customStyle="1" w:styleId="7F9ED01FBEEA42FCA436CAFAC79255B7">
    <w:name w:val="7F9ED01FBEEA42FCA436CAFAC79255B7"/>
    <w:rsid w:val="00A81F6F"/>
  </w:style>
  <w:style w:type="paragraph" w:customStyle="1" w:styleId="15395DE529D04CA498C8D465AF59F03C">
    <w:name w:val="15395DE529D04CA498C8D465AF59F03C"/>
    <w:rsid w:val="00A81F6F"/>
  </w:style>
  <w:style w:type="paragraph" w:customStyle="1" w:styleId="D2A05203D0594272944522F7FD32954F">
    <w:name w:val="D2A05203D0594272944522F7FD32954F"/>
    <w:rsid w:val="00CC4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186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Berenice Hinostroza</dc:creator>
  <cp:keywords/>
  <dc:description>Berenice Hinostroza</dc:description>
  <cp:lastModifiedBy>Berenice Hinostroza</cp:lastModifiedBy>
  <cp:revision>4</cp:revision>
  <dcterms:created xsi:type="dcterms:W3CDTF">2019-05-24T17:42:00Z</dcterms:created>
  <dcterms:modified xsi:type="dcterms:W3CDTF">2019-05-30T18:51:00Z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