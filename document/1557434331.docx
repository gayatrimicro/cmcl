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61" w:rsidRDefault="00792DC0">
      <w:pPr>
        <w:pStyle w:val="Name"/>
      </w:pPr>
      <w:r>
        <w:t>Dominica Thompson</w:t>
      </w:r>
    </w:p>
    <w:p w:rsidR="008C5861" w:rsidRDefault="00932CFA">
      <w:pPr>
        <w:pStyle w:val="ContactInfo"/>
      </w:pPr>
      <w:r>
        <w:t xml:space="preserve">719 Dover </w:t>
      </w:r>
      <w:proofErr w:type="spellStart"/>
      <w:r>
        <w:t>st</w:t>
      </w:r>
      <w:proofErr w:type="spellEnd"/>
      <w:r>
        <w:t xml:space="preserve"> Dallas </w:t>
      </w:r>
      <w:proofErr w:type="spellStart"/>
      <w:r>
        <w:t>Tx</w:t>
      </w:r>
      <w:proofErr w:type="spellEnd"/>
      <w:r>
        <w:t xml:space="preserve"> 75216 pH:214-874-1409</w:t>
      </w:r>
      <w:r w:rsidR="00CB7B12">
        <w:t xml:space="preserve"> thompsondominica@yahoo.com</w:t>
      </w:r>
    </w:p>
    <w:p w:rsidR="00AF35E7" w:rsidRDefault="00AF35E7" w:rsidP="00AF35E7">
      <w:pPr>
        <w:pStyle w:val="Heading1"/>
      </w:pPr>
      <w:r>
        <w:t>Professional Summary</w:t>
      </w:r>
    </w:p>
    <w:p w:rsidR="00AF35E7" w:rsidRPr="00AF35E7" w:rsidRDefault="00A14150" w:rsidP="00AF35E7">
      <w:r>
        <w:t xml:space="preserve">Detail-oriented caregiver with 12 years of relevant </w:t>
      </w:r>
      <w:r w:rsidR="00071FE7">
        <w:t xml:space="preserve">experience along with additional experience derived from Nursing Aide role. </w:t>
      </w:r>
    </w:p>
    <w:p w:rsidR="008C5861" w:rsidRPr="00AF35E7" w:rsidRDefault="008C5861" w:rsidP="00AF35E7"/>
    <w:sdt>
      <w:sdtPr>
        <w:id w:val="1728489637"/>
        <w:placeholder>
          <w:docPart w:val="B0D0B23F13DEEB4BA4D726C91C5E6CEB"/>
        </w:placeholder>
        <w:temporary/>
        <w:showingPlcHdr/>
        <w15:appearance w15:val="hidden"/>
      </w:sdtPr>
      <w:sdtEndPr/>
      <w:sdtContent>
        <w:p w:rsidR="008C5861" w:rsidRDefault="00891CA1">
          <w:pPr>
            <w:pStyle w:val="Heading1"/>
          </w:pPr>
          <w:r>
            <w:t>Experience</w:t>
          </w:r>
        </w:p>
      </w:sdtContent>
    </w:sdt>
    <w:p w:rsidR="008C5861" w:rsidRDefault="00EF13B3">
      <w:r>
        <w:t>At Home Personal Care</w:t>
      </w:r>
    </w:p>
    <w:p w:rsidR="008C5861" w:rsidRDefault="00F43038">
      <w:r>
        <w:t>Private Caregiver 2012- Current</w:t>
      </w:r>
    </w:p>
    <w:p w:rsidR="008C5861" w:rsidRDefault="00513FC9">
      <w:pPr>
        <w:pStyle w:val="ListBullet"/>
      </w:pPr>
      <w:r>
        <w:t xml:space="preserve">Dependable </w:t>
      </w:r>
    </w:p>
    <w:p w:rsidR="00513FC9" w:rsidRDefault="00513FC9">
      <w:pPr>
        <w:pStyle w:val="ListBullet"/>
      </w:pPr>
      <w:r>
        <w:t>Bed baths/showers</w:t>
      </w:r>
    </w:p>
    <w:p w:rsidR="00513FC9" w:rsidRDefault="00513FC9">
      <w:pPr>
        <w:pStyle w:val="ListBullet"/>
      </w:pPr>
      <w:r>
        <w:t>Feeding/dressing</w:t>
      </w:r>
    </w:p>
    <w:p w:rsidR="00513FC9" w:rsidRDefault="00446E9A">
      <w:pPr>
        <w:pStyle w:val="ListBullet"/>
      </w:pPr>
      <w:r>
        <w:t>Dementia/Memory care</w:t>
      </w:r>
      <w:r w:rsidR="00542154">
        <w:t xml:space="preserve"> and Rehab Care</w:t>
      </w:r>
    </w:p>
    <w:p w:rsidR="00446E9A" w:rsidRDefault="00446E9A" w:rsidP="00446E9A">
      <w:pPr>
        <w:pStyle w:val="ListBullet"/>
      </w:pPr>
      <w:r>
        <w:t>Excellent communication skills</w:t>
      </w:r>
    </w:p>
    <w:p w:rsidR="00446E9A" w:rsidRDefault="00446E9A" w:rsidP="00446E9A">
      <w:pPr>
        <w:pStyle w:val="ListBullet"/>
      </w:pPr>
      <w:r>
        <w:t>Incontinence Care</w:t>
      </w:r>
    </w:p>
    <w:p w:rsidR="00446E9A" w:rsidRDefault="00446E9A" w:rsidP="00446E9A">
      <w:pPr>
        <w:pStyle w:val="ListBullet"/>
      </w:pPr>
      <w:r>
        <w:t>Light housekeeping</w:t>
      </w:r>
    </w:p>
    <w:sdt>
      <w:sdtPr>
        <w:id w:val="720946933"/>
        <w:placeholder>
          <w:docPart w:val="785CDBC1113AF44397F9A9D24B1688EE"/>
        </w:placeholder>
        <w:temporary/>
        <w:showingPlcHdr/>
        <w15:appearance w15:val="hidden"/>
      </w:sdtPr>
      <w:sdtEndPr/>
      <w:sdtContent>
        <w:p w:rsidR="008C5861" w:rsidRDefault="00891CA1">
          <w:pPr>
            <w:pStyle w:val="Heading1"/>
          </w:pPr>
          <w:r>
            <w:t>Education</w:t>
          </w:r>
        </w:p>
      </w:sdtContent>
    </w:sdt>
    <w:p w:rsidR="008C5861" w:rsidRDefault="00954ECF">
      <w:r>
        <w:t xml:space="preserve">C E Global Health Education Network Inc. </w:t>
      </w:r>
    </w:p>
    <w:p w:rsidR="00954ECF" w:rsidRDefault="00954ECF">
      <w:r>
        <w:t xml:space="preserve">Certified </w:t>
      </w:r>
      <w:r w:rsidR="002E3E03">
        <w:t>Nursing Assistant</w:t>
      </w:r>
    </w:p>
    <w:p w:rsidR="002E3E03" w:rsidRDefault="002E3E03">
      <w:r>
        <w:t>CPR Certified</w:t>
      </w:r>
    </w:p>
    <w:sdt>
      <w:sdtPr>
        <w:id w:val="520597245"/>
        <w:placeholder>
          <w:docPart w:val="4D88FA37D112E840B9A6BBFCE8E52676"/>
        </w:placeholder>
        <w:temporary/>
        <w:showingPlcHdr/>
        <w15:appearance w15:val="hidden"/>
      </w:sdtPr>
      <w:sdtEndPr/>
      <w:sdtContent>
        <w:p w:rsidR="008C5861" w:rsidRDefault="00891CA1">
          <w:pPr>
            <w:pStyle w:val="Heading1"/>
          </w:pPr>
          <w:r>
            <w:t>Awards and Acknowledgements</w:t>
          </w:r>
        </w:p>
      </w:sdtContent>
    </w:sdt>
    <w:p w:rsidR="008C5861" w:rsidRDefault="002E3E03">
      <w:pPr>
        <w:pStyle w:val="ListBullet"/>
      </w:pPr>
      <w:r>
        <w:t>Awarded caregiver of the year with Current Company</w:t>
      </w:r>
      <w:bookmarkStart w:id="0" w:name="_GoBack"/>
      <w:bookmarkEnd w:id="0"/>
    </w:p>
    <w:sectPr w:rsidR="008C5861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CA1" w:rsidRDefault="00891CA1">
      <w:r>
        <w:separator/>
      </w:r>
    </w:p>
  </w:endnote>
  <w:endnote w:type="continuationSeparator" w:id="0">
    <w:p w:rsidR="00891CA1" w:rsidRDefault="00891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861" w:rsidRDefault="00891CA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CA1" w:rsidRDefault="00891CA1">
      <w:r>
        <w:separator/>
      </w:r>
    </w:p>
  </w:footnote>
  <w:footnote w:type="continuationSeparator" w:id="0">
    <w:p w:rsidR="00891CA1" w:rsidRDefault="00891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861" w:rsidRDefault="00891CA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A387D8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861" w:rsidRDefault="00891CA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C5861" w:rsidRDefault="008C586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8C5861" w:rsidRDefault="008C586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C0"/>
    <w:rsid w:val="00071FE7"/>
    <w:rsid w:val="002E3E03"/>
    <w:rsid w:val="00446E9A"/>
    <w:rsid w:val="00513FC9"/>
    <w:rsid w:val="00542154"/>
    <w:rsid w:val="00792DC0"/>
    <w:rsid w:val="00891CA1"/>
    <w:rsid w:val="008C5861"/>
    <w:rsid w:val="00932CFA"/>
    <w:rsid w:val="00954ECF"/>
    <w:rsid w:val="00A14150"/>
    <w:rsid w:val="00AF35E7"/>
    <w:rsid w:val="00CB7B12"/>
    <w:rsid w:val="00EF13B3"/>
    <w:rsid w:val="00F4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5CEA"/>
  <w15:chartTrackingRefBased/>
  <w15:docId w15:val="{A8630D11-26D8-904E-8C86-AB32CFC2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3BDB84A-5CF3-F840-97B9-090FAF2B0D45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D0B23F13DEEB4BA4D726C91C5E6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FBDB8-C679-054B-9775-2711F8C0975C}"/>
      </w:docPartPr>
      <w:docPartBody>
        <w:p w:rsidR="00000000" w:rsidRDefault="00DE7DFF">
          <w:pPr>
            <w:pStyle w:val="B0D0B23F13DEEB4BA4D726C91C5E6CEB"/>
          </w:pPr>
          <w:r>
            <w:t>Experience</w:t>
          </w:r>
        </w:p>
      </w:docPartBody>
    </w:docPart>
    <w:docPart>
      <w:docPartPr>
        <w:name w:val="785CDBC1113AF44397F9A9D24B168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70476-3102-B64D-A91F-DC5AA63729A2}"/>
      </w:docPartPr>
      <w:docPartBody>
        <w:p w:rsidR="00000000" w:rsidRDefault="00DE7DFF">
          <w:pPr>
            <w:pStyle w:val="785CDBC1113AF44397F9A9D24B1688EE"/>
          </w:pPr>
          <w:r>
            <w:t>Education</w:t>
          </w:r>
        </w:p>
      </w:docPartBody>
    </w:docPart>
    <w:docPart>
      <w:docPartPr>
        <w:name w:val="4D88FA37D112E840B9A6BBFCE8E52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49DC6-11E0-894D-8BCD-867E61B0CE5F}"/>
      </w:docPartPr>
      <w:docPartBody>
        <w:p w:rsidR="00000000" w:rsidRDefault="00DE7DFF">
          <w:pPr>
            <w:pStyle w:val="4D88FA37D112E840B9A6BBFCE8E52676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FF"/>
    <w:rsid w:val="00D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79EFA2EEA9474094E908642B5ECAB9">
    <w:name w:val="1579EFA2EEA9474094E908642B5ECAB9"/>
  </w:style>
  <w:style w:type="paragraph" w:customStyle="1" w:styleId="76F38EFDB0040D489189F275AA8335F0">
    <w:name w:val="76F38EFDB0040D489189F275AA8335F0"/>
  </w:style>
  <w:style w:type="paragraph" w:customStyle="1" w:styleId="E410DF6B4A61D74CAD2E218773FA104A">
    <w:name w:val="E410DF6B4A61D74CAD2E218773FA104A"/>
  </w:style>
  <w:style w:type="paragraph" w:customStyle="1" w:styleId="E4BB0BD4D342C845996F75A9A335EC5D">
    <w:name w:val="E4BB0BD4D342C845996F75A9A335EC5D"/>
  </w:style>
  <w:style w:type="paragraph" w:customStyle="1" w:styleId="B0D0B23F13DEEB4BA4D726C91C5E6CEB">
    <w:name w:val="B0D0B23F13DEEB4BA4D726C91C5E6CEB"/>
  </w:style>
  <w:style w:type="paragraph" w:customStyle="1" w:styleId="A3C04960AD91604BB3FCB1B497B8A74A">
    <w:name w:val="A3C04960AD91604BB3FCB1B497B8A74A"/>
  </w:style>
  <w:style w:type="paragraph" w:customStyle="1" w:styleId="7FFEF1A5D81FE544A2147E42564887EE">
    <w:name w:val="7FFEF1A5D81FE544A2147E42564887E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D2B7AF55AE341D4CBB87D48029194F9C">
    <w:name w:val="D2B7AF55AE341D4CBB87D48029194F9C"/>
  </w:style>
  <w:style w:type="paragraph" w:customStyle="1" w:styleId="785CDBC1113AF44397F9A9D24B1688EE">
    <w:name w:val="785CDBC1113AF44397F9A9D24B1688EE"/>
  </w:style>
  <w:style w:type="paragraph" w:customStyle="1" w:styleId="C5A71E842C9433459C541704EB4A01FE">
    <w:name w:val="C5A71E842C9433459C541704EB4A01FE"/>
  </w:style>
  <w:style w:type="paragraph" w:customStyle="1" w:styleId="4D88FA37D112E840B9A6BBFCE8E52676">
    <w:name w:val="4D88FA37D112E840B9A6BBFCE8E52676"/>
  </w:style>
  <w:style w:type="paragraph" w:customStyle="1" w:styleId="31ECBBE12CD5D04093F2557A0C5FD56C">
    <w:name w:val="31ECBBE12CD5D04093F2557A0C5FD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4147F-F305-8B48-90F2-3AB1D207A68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{33BDB84A-5CF3-F840-97B9-090FAF2B0D45}tf50002018.dotx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14</cp:revision>
  <dcterms:created xsi:type="dcterms:W3CDTF">2019-05-01T14:47:00Z</dcterms:created>
  <dcterms:modified xsi:type="dcterms:W3CDTF">2019-05-01T14:57:00Z</dcterms:modified>
</cp:coreProperties>
</file>