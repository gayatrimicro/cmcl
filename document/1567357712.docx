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6240E" w14:textId="77777777" w:rsidR="00CA7C59" w:rsidRPr="00D5519F" w:rsidRDefault="00544D63">
      <w:pPr>
        <w:pStyle w:val="Name"/>
        <w:rPr>
          <w:rFonts w:asciiTheme="majorHAnsi" w:hAnsiTheme="majorHAnsi"/>
          <w:sz w:val="40"/>
          <w:szCs w:val="40"/>
        </w:rPr>
      </w:pPr>
      <w:r w:rsidRPr="00D5519F">
        <w:rPr>
          <w:rFonts w:asciiTheme="majorHAnsi" w:hAnsiTheme="majorHAnsi"/>
          <w:sz w:val="40"/>
          <w:szCs w:val="40"/>
        </w:rPr>
        <w:t>Taneshia Ragsdale</w:t>
      </w:r>
    </w:p>
    <w:p w14:paraId="58A217B5" w14:textId="77777777" w:rsidR="00D5519F" w:rsidRPr="00D5519F" w:rsidRDefault="00D5519F" w:rsidP="00D5519F">
      <w:pPr>
        <w:jc w:val="center"/>
        <w:rPr>
          <w:sz w:val="24"/>
          <w:szCs w:val="24"/>
        </w:rPr>
      </w:pPr>
      <w:r w:rsidRPr="00D5519F">
        <w:rPr>
          <w:sz w:val="24"/>
          <w:szCs w:val="24"/>
        </w:rPr>
        <w:t xml:space="preserve">Email: </w:t>
      </w:r>
      <w:hyperlink r:id="rId8" w:history="1">
        <w:r w:rsidRPr="00D5519F">
          <w:rPr>
            <w:rStyle w:val="Hyperlink"/>
            <w:sz w:val="24"/>
            <w:szCs w:val="24"/>
          </w:rPr>
          <w:t>taneshia_ragsdale@Yahoo.com</w:t>
        </w:r>
      </w:hyperlink>
    </w:p>
    <w:p w14:paraId="5D7466E0" w14:textId="77777777" w:rsidR="00D5519F" w:rsidRPr="00D5519F" w:rsidRDefault="0075447E" w:rsidP="00D5519F">
      <w:pPr>
        <w:jc w:val="center"/>
        <w:rPr>
          <w:sz w:val="24"/>
          <w:szCs w:val="24"/>
        </w:rPr>
      </w:pPr>
      <w:r>
        <w:rPr>
          <w:sz w:val="24"/>
          <w:szCs w:val="24"/>
        </w:rPr>
        <w:t>Phone: (414)722-5692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2"/>
        <w:gridCol w:w="6521"/>
        <w:gridCol w:w="7"/>
      </w:tblGrid>
      <w:tr w:rsidR="00CA7C59" w14:paraId="49241D8A" w14:textId="77777777" w:rsidTr="00095B9A">
        <w:tc>
          <w:tcPr>
            <w:tcW w:w="5000" w:type="pct"/>
            <w:gridSpan w:val="3"/>
          </w:tcPr>
          <w:p w14:paraId="559B7D56" w14:textId="77777777" w:rsidR="00CA7C59" w:rsidRPr="00544D63" w:rsidRDefault="00CA7C59">
            <w:pPr>
              <w:pStyle w:val="SectionTitle"/>
              <w:rPr>
                <w:b/>
              </w:rPr>
            </w:pPr>
            <w:r w:rsidRPr="00544D63">
              <w:rPr>
                <w:b/>
              </w:rPr>
              <w:t>objective</w:t>
            </w:r>
          </w:p>
        </w:tc>
      </w:tr>
      <w:tr w:rsidR="00CA7C59" w14:paraId="64F73EB0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098E140C" w14:textId="77777777" w:rsidR="007C6F70" w:rsidRDefault="007C6F70"/>
          <w:p w14:paraId="2AA3CCD4" w14:textId="77777777" w:rsidR="007C6F70" w:rsidRDefault="007C6F70"/>
          <w:p w14:paraId="68F5AAE5" w14:textId="77777777" w:rsidR="007C6F70" w:rsidRDefault="007C6F70"/>
          <w:p w14:paraId="33A9F0C7" w14:textId="77777777" w:rsidR="007C6F70" w:rsidRDefault="007C6F70"/>
        </w:tc>
        <w:tc>
          <w:tcPr>
            <w:tcW w:w="3774" w:type="pct"/>
          </w:tcPr>
          <w:p w14:paraId="1986D71D" w14:textId="77777777" w:rsidR="00CA7C59" w:rsidRDefault="00544D63" w:rsidP="00544D63">
            <w:r w:rsidRPr="00544D63">
              <w:t>Seek a position enabling me to utilize my diverse skills, knowledge and experience that simultaneously offer an opportunity for growth and advancement.</w:t>
            </w:r>
          </w:p>
        </w:tc>
      </w:tr>
      <w:tr w:rsidR="007C6F70" w14:paraId="5CD71AAD" w14:textId="77777777" w:rsidTr="00694A1D">
        <w:tc>
          <w:tcPr>
            <w:tcW w:w="5000" w:type="pct"/>
            <w:gridSpan w:val="3"/>
          </w:tcPr>
          <w:p w14:paraId="7C2CC6E4" w14:textId="77777777" w:rsidR="007C6F70" w:rsidRPr="004D1812" w:rsidRDefault="007C6F70" w:rsidP="00694A1D">
            <w:pPr>
              <w:pStyle w:val="SectionTitle"/>
              <w:rPr>
                <w:b/>
              </w:rPr>
            </w:pPr>
            <w:r>
              <w:rPr>
                <w:b/>
              </w:rPr>
              <w:t xml:space="preserve">Qualifications </w:t>
            </w:r>
          </w:p>
        </w:tc>
      </w:tr>
      <w:tr w:rsidR="007C6F70" w14:paraId="12BF2F66" w14:textId="77777777" w:rsidTr="00694A1D">
        <w:trPr>
          <w:gridAfter w:val="1"/>
          <w:wAfter w:w="4" w:type="pct"/>
        </w:trPr>
        <w:tc>
          <w:tcPr>
            <w:tcW w:w="1222" w:type="pct"/>
          </w:tcPr>
          <w:p w14:paraId="432756CF" w14:textId="77777777" w:rsidR="007C6F70" w:rsidRDefault="007C6F70" w:rsidP="00694A1D"/>
        </w:tc>
        <w:tc>
          <w:tcPr>
            <w:tcW w:w="3774" w:type="pct"/>
          </w:tcPr>
          <w:p w14:paraId="573A159F" w14:textId="77777777" w:rsidR="00FF77BF" w:rsidRDefault="00FF77BF" w:rsidP="007C6F70">
            <w:pPr>
              <w:pStyle w:val="Achievement"/>
            </w:pPr>
            <w:r>
              <w:t>Great Leadership skills.</w:t>
            </w:r>
          </w:p>
          <w:p w14:paraId="6A5C471B" w14:textId="77777777" w:rsidR="007C6F70" w:rsidRPr="007C6F70" w:rsidRDefault="007C6F70" w:rsidP="007C6F70">
            <w:pPr>
              <w:pStyle w:val="Achievement"/>
            </w:pPr>
            <w:r w:rsidRPr="007C6F70">
              <w:t>Great customer service skills and outstandi</w:t>
            </w:r>
            <w:r>
              <w:t>ng attention to details</w:t>
            </w:r>
            <w:r w:rsidRPr="007C6F70">
              <w:t>.</w:t>
            </w:r>
          </w:p>
          <w:p w14:paraId="7120C88C" w14:textId="77777777" w:rsidR="007C6F70" w:rsidRPr="007C6F70" w:rsidRDefault="007C6F70" w:rsidP="007C6F70">
            <w:pPr>
              <w:pStyle w:val="Achievement"/>
            </w:pPr>
            <w:r w:rsidRPr="007C6F70">
              <w:t>Great with working under little or no supervisor.</w:t>
            </w:r>
          </w:p>
          <w:p w14:paraId="11BA98BA" w14:textId="77777777" w:rsidR="007C6F70" w:rsidRPr="007C6F70" w:rsidRDefault="007C6F70" w:rsidP="007C6F70">
            <w:pPr>
              <w:pStyle w:val="Achievement"/>
            </w:pPr>
            <w:r w:rsidRPr="007C6F70">
              <w:t>Good at pleasing my customers</w:t>
            </w:r>
            <w:r w:rsidR="00FF77BF">
              <w:t>/coworkers</w:t>
            </w:r>
            <w:r w:rsidRPr="007C6F70">
              <w:t>.</w:t>
            </w:r>
          </w:p>
          <w:p w14:paraId="3E81C068" w14:textId="77777777" w:rsidR="007C6F70" w:rsidRDefault="007C6F70" w:rsidP="007C6F70">
            <w:pPr>
              <w:pStyle w:val="Achievement"/>
            </w:pPr>
            <w:r w:rsidRPr="007C6F70">
              <w:t>Good at working in any environment.</w:t>
            </w:r>
          </w:p>
        </w:tc>
      </w:tr>
      <w:tr w:rsidR="007C6F70" w14:paraId="0BE7160C" w14:textId="77777777" w:rsidTr="00694A1D">
        <w:tc>
          <w:tcPr>
            <w:tcW w:w="5000" w:type="pct"/>
            <w:gridSpan w:val="3"/>
          </w:tcPr>
          <w:p w14:paraId="4B8A18D2" w14:textId="77777777" w:rsidR="007C6F70" w:rsidRPr="004D1812" w:rsidRDefault="007C6F70" w:rsidP="00694A1D">
            <w:pPr>
              <w:pStyle w:val="SectionTitle"/>
              <w:rPr>
                <w:b/>
              </w:rPr>
            </w:pPr>
            <w:r>
              <w:rPr>
                <w:b/>
              </w:rPr>
              <w:t>Strengths</w:t>
            </w:r>
          </w:p>
        </w:tc>
      </w:tr>
      <w:tr w:rsidR="007C6F70" w14:paraId="1EFF6063" w14:textId="77777777" w:rsidTr="00694A1D">
        <w:trPr>
          <w:gridAfter w:val="1"/>
          <w:wAfter w:w="4" w:type="pct"/>
        </w:trPr>
        <w:tc>
          <w:tcPr>
            <w:tcW w:w="1222" w:type="pct"/>
          </w:tcPr>
          <w:p w14:paraId="3B457119" w14:textId="77777777" w:rsidR="007C6F70" w:rsidRDefault="007C6F70" w:rsidP="00694A1D"/>
        </w:tc>
        <w:tc>
          <w:tcPr>
            <w:tcW w:w="3774" w:type="pct"/>
          </w:tcPr>
          <w:p w14:paraId="7210A266" w14:textId="77777777" w:rsidR="0051637A" w:rsidRPr="0051637A" w:rsidRDefault="0051637A" w:rsidP="0051637A">
            <w:pPr>
              <w:pStyle w:val="Achievement"/>
            </w:pPr>
            <w:r>
              <w:t>Epic certified.</w:t>
            </w:r>
          </w:p>
          <w:p w14:paraId="0333067D" w14:textId="77777777" w:rsidR="0051637A" w:rsidRDefault="0051637A" w:rsidP="007C6F70">
            <w:pPr>
              <w:pStyle w:val="Achievement"/>
            </w:pPr>
            <w:r w:rsidRPr="0051637A">
              <w:t>Good at working with Windows 2000/XP, MS Word, Excel</w:t>
            </w:r>
            <w:r>
              <w:t>.</w:t>
            </w:r>
          </w:p>
          <w:p w14:paraId="578C9E62" w14:textId="77777777" w:rsidR="007C6F70" w:rsidRPr="007C6F70" w:rsidRDefault="007C6F70" w:rsidP="007C6F70">
            <w:pPr>
              <w:pStyle w:val="Achievement"/>
            </w:pPr>
            <w:r w:rsidRPr="007C6F70">
              <w:t>Outstanding problem solving and active listening skills.</w:t>
            </w:r>
          </w:p>
          <w:p w14:paraId="48A4FF8D" w14:textId="77777777" w:rsidR="007C6F70" w:rsidRPr="007C6F70" w:rsidRDefault="007C6F70" w:rsidP="007C6F70">
            <w:pPr>
              <w:pStyle w:val="Achievement"/>
            </w:pPr>
            <w:r w:rsidRPr="007C6F70">
              <w:t>Great with working with different groups of people.</w:t>
            </w:r>
          </w:p>
          <w:p w14:paraId="7CECAEEB" w14:textId="77777777" w:rsidR="007C6F70" w:rsidRDefault="007C6F70" w:rsidP="007C6F70">
            <w:pPr>
              <w:pStyle w:val="Achievement"/>
            </w:pPr>
            <w:r w:rsidRPr="007C6F70">
              <w:t>Strong records of time management and decision making skills</w:t>
            </w:r>
          </w:p>
        </w:tc>
      </w:tr>
      <w:tr w:rsidR="00CA7C59" w14:paraId="0F8E2F69" w14:textId="77777777" w:rsidTr="00095B9A">
        <w:tc>
          <w:tcPr>
            <w:tcW w:w="5000" w:type="pct"/>
            <w:gridSpan w:val="3"/>
          </w:tcPr>
          <w:p w14:paraId="462188E9" w14:textId="77777777" w:rsidR="00CA7C59" w:rsidRPr="00544D63" w:rsidRDefault="00CA7C59">
            <w:pPr>
              <w:pStyle w:val="SectionTitle"/>
              <w:rPr>
                <w:b/>
              </w:rPr>
            </w:pPr>
            <w:r w:rsidRPr="00544D63">
              <w:rPr>
                <w:b/>
              </w:rPr>
              <w:t>Experience</w:t>
            </w:r>
          </w:p>
        </w:tc>
      </w:tr>
      <w:tr w:rsidR="00CA7C59" w14:paraId="44428C08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5CBD7DAC" w14:textId="77777777" w:rsidR="00CA7C59" w:rsidRDefault="00CA7C59"/>
        </w:tc>
        <w:tc>
          <w:tcPr>
            <w:tcW w:w="3774" w:type="pct"/>
          </w:tcPr>
          <w:p w14:paraId="6C8B27F7" w14:textId="77777777" w:rsidR="00CA7C59" w:rsidRDefault="00E02A1F">
            <w:pPr>
              <w:pStyle w:val="CompanyName1"/>
              <w:tabs>
                <w:tab w:val="right" w:pos="-12412"/>
              </w:tabs>
            </w:pPr>
            <w:r>
              <w:t>2018</w:t>
            </w:r>
            <w:r w:rsidR="00A43D86">
              <w:t>-2019</w:t>
            </w:r>
            <w:r w:rsidR="00CA7C59">
              <w:tab/>
            </w:r>
            <w:r>
              <w:t>Children’s Hospital</w:t>
            </w:r>
            <w:r w:rsidR="00544D63">
              <w:t xml:space="preserve"> of Wisconsin</w:t>
            </w:r>
            <w:r w:rsidR="00CA7C59">
              <w:tab/>
            </w:r>
            <w:r>
              <w:t>Milwaukee</w:t>
            </w:r>
            <w:r w:rsidR="00544D63">
              <w:t>, WI</w:t>
            </w:r>
          </w:p>
          <w:p w14:paraId="318931EE" w14:textId="77777777" w:rsidR="00CA7C59" w:rsidRDefault="005B03CE">
            <w:pPr>
              <w:pStyle w:val="JobTitle"/>
            </w:pPr>
            <w:r>
              <w:t xml:space="preserve">Lead </w:t>
            </w:r>
            <w:r w:rsidR="003B0372">
              <w:t>Clinic</w:t>
            </w:r>
            <w:r w:rsidR="00E02A1F">
              <w:t xml:space="preserve"> </w:t>
            </w:r>
            <w:r w:rsidR="00544D63">
              <w:t xml:space="preserve">Service </w:t>
            </w:r>
            <w:r w:rsidR="00465B5F">
              <w:t>Representative</w:t>
            </w:r>
          </w:p>
          <w:p w14:paraId="774D5365" w14:textId="77777777" w:rsidR="00184AE3" w:rsidRDefault="00184AE3" w:rsidP="00D5519F">
            <w:pPr>
              <w:pStyle w:val="Achievement"/>
            </w:pPr>
            <w:r>
              <w:t xml:space="preserve">Oversee the daily activities of the registration area to insure </w:t>
            </w:r>
            <w:r w:rsidR="00FF77BF">
              <w:t>department</w:t>
            </w:r>
            <w:r>
              <w:t xml:space="preserve"> standards are met.</w:t>
            </w:r>
          </w:p>
          <w:p w14:paraId="6C854505" w14:textId="77777777" w:rsidR="00CA7C59" w:rsidRPr="00C42F2A" w:rsidRDefault="00184AE3" w:rsidP="00D5519F">
            <w:pPr>
              <w:pStyle w:val="Achievement"/>
            </w:pPr>
            <w:r>
              <w:t>Works closely and professionally with nursing and ancillary departments in efforts to maintain a teamwork approach.</w:t>
            </w:r>
          </w:p>
          <w:p w14:paraId="4FB5D06B" w14:textId="77777777" w:rsidR="00184AE3" w:rsidRDefault="00184AE3" w:rsidP="00D5519F">
            <w:pPr>
              <w:pStyle w:val="Achievement"/>
            </w:pPr>
            <w:r>
              <w:t>Maintain QA statistics (including patient wait times, etc.) and report results to manager.</w:t>
            </w:r>
          </w:p>
          <w:p w14:paraId="0D097F9A" w14:textId="77777777" w:rsidR="00184AE3" w:rsidRDefault="00184AE3" w:rsidP="00184AE3">
            <w:pPr>
              <w:pStyle w:val="Achievement"/>
            </w:pPr>
            <w:r>
              <w:t xml:space="preserve"> When appropriate, relieve staff members during sick/vacation time.</w:t>
            </w:r>
          </w:p>
          <w:p w14:paraId="4070EB8C" w14:textId="77777777" w:rsidR="007C6F70" w:rsidRDefault="00184AE3" w:rsidP="00184AE3">
            <w:pPr>
              <w:pStyle w:val="Achievement"/>
            </w:pPr>
            <w:r>
              <w:t>Assist clinic manager</w:t>
            </w:r>
            <w:r w:rsidR="00F47AE6" w:rsidRPr="00F47AE6">
              <w:t xml:space="preserve"> in educating registration staff of any changes pertinent to their roles</w:t>
            </w:r>
            <w:r>
              <w:t>.</w:t>
            </w:r>
          </w:p>
          <w:p w14:paraId="470920F7" w14:textId="77777777" w:rsidR="00D5519F" w:rsidRDefault="00184AE3" w:rsidP="00184AE3">
            <w:pPr>
              <w:pStyle w:val="Achievement"/>
            </w:pPr>
            <w:r w:rsidRPr="00184AE3">
              <w:t>Serves as a liaison between patient/family and medical support staff. All other duties as assigned.</w:t>
            </w:r>
          </w:p>
        </w:tc>
      </w:tr>
      <w:tr w:rsidR="00CA7C59" w14:paraId="73807BE7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4802E2C0" w14:textId="77777777" w:rsidR="00CA7C59" w:rsidRDefault="00CA7C59"/>
          <w:p w14:paraId="31C1C368" w14:textId="77777777" w:rsidR="007C6F70" w:rsidRDefault="007C6F70"/>
          <w:p w14:paraId="71723695" w14:textId="77777777" w:rsidR="007C6F70" w:rsidRDefault="007C6F70"/>
        </w:tc>
        <w:tc>
          <w:tcPr>
            <w:tcW w:w="3774" w:type="pct"/>
          </w:tcPr>
          <w:p w14:paraId="45A4EF1C" w14:textId="77777777" w:rsidR="00CA7C59" w:rsidRDefault="00544D63">
            <w:pPr>
              <w:pStyle w:val="CompanyName"/>
            </w:pPr>
            <w:r>
              <w:t>201</w:t>
            </w:r>
            <w:r w:rsidR="00E02A1F">
              <w:t>6-2018</w:t>
            </w:r>
            <w:r w:rsidR="00095B9A">
              <w:tab/>
            </w:r>
            <w:r w:rsidR="00E02A1F">
              <w:t>Froedtert &amp; Medical College Of WI</w:t>
            </w:r>
            <w:r w:rsidR="00095B9A">
              <w:tab/>
            </w:r>
            <w:r w:rsidR="00E02A1F">
              <w:t>Brookfield</w:t>
            </w:r>
            <w:r>
              <w:t>, WI</w:t>
            </w:r>
          </w:p>
          <w:p w14:paraId="6375DE1C" w14:textId="77777777" w:rsidR="00CA7C59" w:rsidRDefault="00E02A1F">
            <w:pPr>
              <w:pStyle w:val="JobTitle"/>
            </w:pPr>
            <w:r w:rsidRPr="00E02A1F">
              <w:t xml:space="preserve">Patient Access Service </w:t>
            </w:r>
            <w:r w:rsidR="00465B5F" w:rsidRPr="00E02A1F">
              <w:t>Representative</w:t>
            </w:r>
          </w:p>
          <w:p w14:paraId="3BD6C950" w14:textId="77777777" w:rsidR="007A232C" w:rsidRDefault="007A232C" w:rsidP="007A232C">
            <w:pPr>
              <w:pStyle w:val="Achievement"/>
              <w:numPr>
                <w:ilvl w:val="0"/>
                <w:numId w:val="31"/>
              </w:numPr>
            </w:pPr>
            <w:r w:rsidRPr="00D5519F">
              <w:t>Greets and arrives patients. Verifies and updates demographic information.</w:t>
            </w:r>
          </w:p>
          <w:p w14:paraId="39F5E68B" w14:textId="77777777" w:rsidR="007A232C" w:rsidRPr="00C42F2A" w:rsidRDefault="007A232C" w:rsidP="007A232C">
            <w:pPr>
              <w:pStyle w:val="Achievement"/>
            </w:pPr>
            <w:r w:rsidRPr="00D5519F">
              <w:t>Collects monies for copays, supplies, and services rendered. Balances daily cash collections. Obtains patient signatures.</w:t>
            </w:r>
          </w:p>
          <w:p w14:paraId="299A2C3A" w14:textId="77777777" w:rsidR="007A232C" w:rsidRDefault="007A232C" w:rsidP="007A232C">
            <w:pPr>
              <w:pStyle w:val="Achievement"/>
            </w:pPr>
            <w:r w:rsidRPr="00D5519F">
              <w:t xml:space="preserve">Assists patients with appointment scheduling and forms. </w:t>
            </w:r>
          </w:p>
          <w:p w14:paraId="1A9F7CB9" w14:textId="77777777" w:rsidR="00D5519F" w:rsidRDefault="007A232C" w:rsidP="007A232C">
            <w:pPr>
              <w:pStyle w:val="Achievement"/>
            </w:pPr>
            <w:r w:rsidRPr="00E02A1F">
              <w:t>Serves as a liaison between patient/family</w:t>
            </w:r>
            <w:r>
              <w:t xml:space="preserve"> </w:t>
            </w:r>
            <w:r w:rsidRPr="00E02A1F">
              <w:t>and medical support staff.</w:t>
            </w:r>
            <w:r w:rsidRPr="00D5519F">
              <w:t xml:space="preserve"> All other duties as assigned</w:t>
            </w:r>
            <w:r>
              <w:t>.</w:t>
            </w:r>
          </w:p>
        </w:tc>
      </w:tr>
      <w:tr w:rsidR="00CA7C59" w14:paraId="3B46231A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231E3DB0" w14:textId="77777777" w:rsidR="00CA7C59" w:rsidRDefault="00CA7C59"/>
        </w:tc>
        <w:tc>
          <w:tcPr>
            <w:tcW w:w="3774" w:type="pct"/>
          </w:tcPr>
          <w:p w14:paraId="5A314AA6" w14:textId="77777777" w:rsidR="00CA7C59" w:rsidRDefault="00544D63">
            <w:pPr>
              <w:pStyle w:val="CompanyName"/>
            </w:pPr>
            <w:r>
              <w:t>201</w:t>
            </w:r>
            <w:r w:rsidR="00E02A1F">
              <w:t>4-2016</w:t>
            </w:r>
            <w:r w:rsidR="00095B9A">
              <w:tab/>
            </w:r>
            <w:r w:rsidR="00E02A1F">
              <w:t>Landmark Credit Union</w:t>
            </w:r>
            <w:r w:rsidR="00465B5F">
              <w:t xml:space="preserve">                         </w:t>
            </w:r>
            <w:r w:rsidR="00E02A1F">
              <w:t>Wauwatosa</w:t>
            </w:r>
            <w:r>
              <w:t>, WI</w:t>
            </w:r>
          </w:p>
          <w:p w14:paraId="3009A79C" w14:textId="77777777" w:rsidR="00CA7C59" w:rsidRDefault="00E02A1F">
            <w:pPr>
              <w:pStyle w:val="JobTitle"/>
            </w:pPr>
            <w:r>
              <w:t>Teller I</w:t>
            </w:r>
            <w:r w:rsidR="00544D63">
              <w:t xml:space="preserve"> </w:t>
            </w:r>
          </w:p>
          <w:p w14:paraId="7D6FD553" w14:textId="77777777" w:rsidR="00E02A1F" w:rsidRPr="00E02A1F" w:rsidRDefault="00E02A1F" w:rsidP="00E02A1F">
            <w:pPr>
              <w:pStyle w:val="Achievement"/>
            </w:pPr>
            <w:r w:rsidRPr="00E02A1F">
              <w:t>Making cashier checks and money orders, closing out savi</w:t>
            </w:r>
            <w:bookmarkStart w:id="0" w:name="_GoBack"/>
            <w:bookmarkEnd w:id="0"/>
            <w:r w:rsidRPr="00E02A1F">
              <w:t>ng account, as well as helping members open checking and saving accounts.</w:t>
            </w:r>
          </w:p>
          <w:p w14:paraId="4657C032" w14:textId="77777777" w:rsidR="00E02A1F" w:rsidRPr="00E02A1F" w:rsidRDefault="00E02A1F" w:rsidP="00E02A1F">
            <w:pPr>
              <w:pStyle w:val="Achievement"/>
            </w:pPr>
            <w:r w:rsidRPr="00E02A1F">
              <w:t>Calling member service when needed to help assist members with any problems, balancing the ATM before every shift when asked.</w:t>
            </w:r>
          </w:p>
          <w:p w14:paraId="2F751F7F" w14:textId="77777777" w:rsidR="00CA7C59" w:rsidRDefault="00E02A1F" w:rsidP="00E02A1F">
            <w:pPr>
              <w:pStyle w:val="Achievement"/>
            </w:pPr>
            <w:r w:rsidRPr="00E02A1F">
              <w:t>When needed as the receptionist, I help to assist members in person as well as over the phone with questions about accounts as well as loans.</w:t>
            </w:r>
          </w:p>
        </w:tc>
      </w:tr>
      <w:tr w:rsidR="00CA7C59" w14:paraId="5CD9CFE5" w14:textId="77777777" w:rsidTr="00095B9A">
        <w:tc>
          <w:tcPr>
            <w:tcW w:w="5000" w:type="pct"/>
            <w:gridSpan w:val="3"/>
          </w:tcPr>
          <w:p w14:paraId="0CBD7FBB" w14:textId="77777777" w:rsidR="00CA7C59" w:rsidRPr="00544D63" w:rsidRDefault="00CA7C59">
            <w:pPr>
              <w:pStyle w:val="SectionTitle"/>
              <w:rPr>
                <w:b/>
              </w:rPr>
            </w:pPr>
            <w:r w:rsidRPr="00544D63">
              <w:rPr>
                <w:b/>
              </w:rPr>
              <w:t>Education</w:t>
            </w:r>
          </w:p>
        </w:tc>
      </w:tr>
      <w:tr w:rsidR="00CA7C59" w14:paraId="243284B5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2B096F6A" w14:textId="77777777" w:rsidR="00CA7C59" w:rsidRDefault="00CA7C59"/>
        </w:tc>
        <w:tc>
          <w:tcPr>
            <w:tcW w:w="3774" w:type="pct"/>
          </w:tcPr>
          <w:p w14:paraId="24040C94" w14:textId="77777777" w:rsidR="00CA7C59" w:rsidRDefault="000F775A" w:rsidP="007D48EE">
            <w:pPr>
              <w:pStyle w:val="CompanyName1"/>
            </w:pPr>
            <w:r>
              <w:t>2010-2013</w:t>
            </w:r>
            <w:r w:rsidR="007044DA">
              <w:t xml:space="preserve">   </w:t>
            </w:r>
            <w:r>
              <w:t xml:space="preserve">University of Wisconsin Parkside              </w:t>
            </w:r>
            <w:r w:rsidR="00465B5F">
              <w:t>Kenosha, WI</w:t>
            </w:r>
          </w:p>
          <w:p w14:paraId="4A633FCA" w14:textId="77777777" w:rsidR="004D1812" w:rsidRDefault="004D1812" w:rsidP="000F775A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5C9300CC" w14:textId="77777777" w:rsidR="004D1812" w:rsidRDefault="00F04974" w:rsidP="004D1812">
            <w:pPr>
              <w:pStyle w:val="Achievement"/>
              <w:numPr>
                <w:ilvl w:val="0"/>
                <w:numId w:val="0"/>
              </w:numPr>
              <w:jc w:val="left"/>
            </w:pPr>
            <w:r>
              <w:t>2013-2017</w:t>
            </w:r>
            <w:r w:rsidR="000F775A">
              <w:t xml:space="preserve"> </w:t>
            </w:r>
            <w:r w:rsidR="000F775A">
              <w:tab/>
              <w:t xml:space="preserve">University of Wisconsin Milwaukee          </w:t>
            </w:r>
            <w:proofErr w:type="spellStart"/>
            <w:r w:rsidR="00465B5F">
              <w:t>Milwaukee</w:t>
            </w:r>
            <w:proofErr w:type="spellEnd"/>
            <w:r w:rsidR="00465B5F">
              <w:t>, WI</w:t>
            </w:r>
          </w:p>
          <w:p w14:paraId="0E9278D7" w14:textId="77777777" w:rsidR="004D1812" w:rsidRPr="00C42F2A" w:rsidRDefault="004D1812" w:rsidP="000F775A">
            <w:pPr>
              <w:pStyle w:val="Achievement"/>
              <w:numPr>
                <w:ilvl w:val="0"/>
                <w:numId w:val="0"/>
              </w:numPr>
              <w:ind w:left="360"/>
            </w:pPr>
          </w:p>
        </w:tc>
      </w:tr>
      <w:tr w:rsidR="00CA7C59" w14:paraId="17EE123A" w14:textId="77777777" w:rsidTr="00095B9A">
        <w:tc>
          <w:tcPr>
            <w:tcW w:w="5000" w:type="pct"/>
            <w:gridSpan w:val="3"/>
          </w:tcPr>
          <w:p w14:paraId="4119DADC" w14:textId="77777777" w:rsidR="004D1812" w:rsidRPr="004D1812" w:rsidRDefault="00712962" w:rsidP="004D1812">
            <w:pPr>
              <w:pStyle w:val="SectionTitle"/>
              <w:rPr>
                <w:b/>
              </w:rPr>
            </w:pPr>
            <w:r>
              <w:rPr>
                <w:b/>
              </w:rPr>
              <w:t xml:space="preserve">VOlunteer Experience </w:t>
            </w:r>
          </w:p>
        </w:tc>
      </w:tr>
      <w:tr w:rsidR="000F775A" w14:paraId="76F107B5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233DE88E" w14:textId="77777777" w:rsidR="000F775A" w:rsidRDefault="000F775A"/>
        </w:tc>
        <w:tc>
          <w:tcPr>
            <w:tcW w:w="3774" w:type="pct"/>
          </w:tcPr>
          <w:p w14:paraId="190F4CE1" w14:textId="77777777" w:rsidR="000F775A" w:rsidRDefault="007A437F" w:rsidP="00B2222D">
            <w:pPr>
              <w:pStyle w:val="CompanyName1"/>
              <w:tabs>
                <w:tab w:val="right" w:pos="-12412"/>
              </w:tabs>
            </w:pPr>
            <w:r>
              <w:t>2011-2017</w:t>
            </w:r>
            <w:r w:rsidR="00465B5F">
              <w:tab/>
              <w:t xml:space="preserve">American Cancer Society                    </w:t>
            </w:r>
            <w:r w:rsidR="000F775A">
              <w:t>Kenosha, WI</w:t>
            </w:r>
          </w:p>
          <w:p w14:paraId="7B051D8A" w14:textId="77777777" w:rsidR="000F775A" w:rsidRDefault="000F775A" w:rsidP="00B2222D">
            <w:pPr>
              <w:pStyle w:val="JobTitle"/>
            </w:pPr>
            <w:r w:rsidRPr="000F775A">
              <w:t>Prevention and Awareness Intern</w:t>
            </w:r>
            <w:r>
              <w:t xml:space="preserve"> </w:t>
            </w:r>
          </w:p>
          <w:p w14:paraId="0E4B341E" w14:textId="77777777" w:rsidR="000F775A" w:rsidRDefault="000F775A" w:rsidP="000F775A">
            <w:pPr>
              <w:pStyle w:val="Achievement"/>
            </w:pPr>
            <w:r w:rsidRPr="000F775A">
              <w:t>Assist with the Cancer Prevention Study (CPS-3), Kenosha 5K walk/run, Relay for Life, and the No Tan Pledge.</w:t>
            </w:r>
          </w:p>
          <w:p w14:paraId="761B1579" w14:textId="77777777" w:rsidR="000F775A" w:rsidRPr="00C42F2A" w:rsidRDefault="000F775A" w:rsidP="000F775A">
            <w:pPr>
              <w:pStyle w:val="Achievement"/>
            </w:pPr>
            <w:r w:rsidRPr="000F775A">
              <w:t>Recruit volunteers, request donations, staff information tables, assist with marketing.</w:t>
            </w:r>
          </w:p>
          <w:p w14:paraId="0813B41A" w14:textId="77777777" w:rsidR="000F775A" w:rsidRDefault="000F775A" w:rsidP="000F775A">
            <w:pPr>
              <w:pStyle w:val="Achievement"/>
            </w:pPr>
            <w:r w:rsidRPr="000F775A">
              <w:t>Visit local high schools in Kenosha to provide information about tanning</w:t>
            </w:r>
            <w:r>
              <w:t>/cancer</w:t>
            </w:r>
            <w:r w:rsidRPr="000F775A">
              <w:t xml:space="preserve"> awareness and the No Tan Pledge.</w:t>
            </w:r>
          </w:p>
        </w:tc>
      </w:tr>
    </w:tbl>
    <w:p w14:paraId="17C1A8C9" w14:textId="77777777" w:rsidR="00CA7C59" w:rsidRDefault="00712962" w:rsidP="00712962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A7C59" w:rsidSect="006572F4">
      <w:headerReference w:type="default" r:id="rId9"/>
      <w:footerReference w:type="default" r:id="rId10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13DA" w14:textId="77777777" w:rsidR="007208FA" w:rsidRDefault="007208FA">
      <w:r>
        <w:separator/>
      </w:r>
    </w:p>
  </w:endnote>
  <w:endnote w:type="continuationSeparator" w:id="0">
    <w:p w14:paraId="714147CA" w14:textId="77777777" w:rsidR="007208FA" w:rsidRDefault="0072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EF7B" w14:textId="77777777" w:rsidR="00095B9A" w:rsidRDefault="00095B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42106" w14:textId="77777777" w:rsidR="007208FA" w:rsidRDefault="007208FA">
      <w:r>
        <w:separator/>
      </w:r>
    </w:p>
  </w:footnote>
  <w:footnote w:type="continuationSeparator" w:id="0">
    <w:p w14:paraId="39958F71" w14:textId="77777777" w:rsidR="007208FA" w:rsidRDefault="0072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172A" w14:textId="77777777"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36241BE"/>
    <w:multiLevelType w:val="hybridMultilevel"/>
    <w:tmpl w:val="A400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4502DED"/>
    <w:multiLevelType w:val="hybridMultilevel"/>
    <w:tmpl w:val="0F769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9"/>
  </w:num>
  <w:num w:numId="20">
    <w:abstractNumId w:val="1"/>
  </w:num>
  <w:num w:numId="21">
    <w:abstractNumId w:val="4"/>
  </w:num>
  <w:num w:numId="22">
    <w:abstractNumId w:val="7"/>
  </w:num>
  <w:num w:numId="23">
    <w:abstractNumId w:val="8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3"/>
  </w:num>
  <w:num w:numId="30">
    <w:abstractNumId w:val="6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63"/>
    <w:rsid w:val="00006A3E"/>
    <w:rsid w:val="00094606"/>
    <w:rsid w:val="00095B9A"/>
    <w:rsid w:val="000A3F3C"/>
    <w:rsid w:val="000F775A"/>
    <w:rsid w:val="00144399"/>
    <w:rsid w:val="00184AE3"/>
    <w:rsid w:val="003B0372"/>
    <w:rsid w:val="003C15DA"/>
    <w:rsid w:val="00465B5F"/>
    <w:rsid w:val="004874EC"/>
    <w:rsid w:val="004D1812"/>
    <w:rsid w:val="0051637A"/>
    <w:rsid w:val="00520181"/>
    <w:rsid w:val="00544D63"/>
    <w:rsid w:val="005B03CE"/>
    <w:rsid w:val="006572F4"/>
    <w:rsid w:val="007044DA"/>
    <w:rsid w:val="00712962"/>
    <w:rsid w:val="007208FA"/>
    <w:rsid w:val="0075447E"/>
    <w:rsid w:val="007A232C"/>
    <w:rsid w:val="007A437F"/>
    <w:rsid w:val="007B2B63"/>
    <w:rsid w:val="007C6F70"/>
    <w:rsid w:val="007D48EE"/>
    <w:rsid w:val="0080794E"/>
    <w:rsid w:val="00812257"/>
    <w:rsid w:val="008B0AFD"/>
    <w:rsid w:val="008C65FB"/>
    <w:rsid w:val="00910B3E"/>
    <w:rsid w:val="00A023AE"/>
    <w:rsid w:val="00A43D86"/>
    <w:rsid w:val="00B35EBC"/>
    <w:rsid w:val="00B82D62"/>
    <w:rsid w:val="00BD5CB2"/>
    <w:rsid w:val="00C42F2A"/>
    <w:rsid w:val="00CA7C59"/>
    <w:rsid w:val="00D5519F"/>
    <w:rsid w:val="00DD668A"/>
    <w:rsid w:val="00E02A1F"/>
    <w:rsid w:val="00E11459"/>
    <w:rsid w:val="00E90738"/>
    <w:rsid w:val="00F04974"/>
    <w:rsid w:val="00F47AE6"/>
    <w:rsid w:val="00F528F8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D26AC"/>
  <w15:docId w15:val="{188C3CC4-CC68-4F4C-B9AF-3248102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F70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12962"/>
    <w:pPr>
      <w:ind w:left="720"/>
      <w:contextualSpacing/>
    </w:pPr>
  </w:style>
  <w:style w:type="character" w:styleId="Hyperlink">
    <w:name w:val="Hyperlink"/>
    <w:basedOn w:val="DefaultParagraphFont"/>
    <w:unhideWhenUsed/>
    <w:rsid w:val="00D55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eshia_ragsdal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ttr6388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C:\Users\fttr6388\AppData\Roaming\Microsoft\Templates\MS_ElegantResume.dotx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Froedtert Health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Ragsdale, Taneshia</dc:creator>
  <cp:lastModifiedBy>Vanessa Edwards</cp:lastModifiedBy>
  <cp:revision>2</cp:revision>
  <cp:lastPrinted>2017-06-15T18:39:00Z</cp:lastPrinted>
  <dcterms:created xsi:type="dcterms:W3CDTF">2019-06-12T14:36:00Z</dcterms:created>
  <dcterms:modified xsi:type="dcterms:W3CDTF">2019-06-12T14:36:00Z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