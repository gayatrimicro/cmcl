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8BDA03D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FE0AD8">
              <w:t>T</w:t>
            </w:r>
            <w:sdt>
              <w:sdtPr>
                <w:alias w:val="Initials:"/>
                <w:tag w:val="Initials:"/>
                <w:id w:val="-606576828"/>
                <w:placeholder>
                  <w:docPart w:val="63FCE24C93A241828D73322E6D5511D5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FE0AD8">
                  <w:t>H</w:t>
                </w:r>
              </w:sdtContent>
            </w:sdt>
          </w:p>
          <w:p w:rsidR="00A50939" w:rsidRPr="00333CD3" w:rsidRDefault="004A7E7A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9E5EC7AE86C4418A8E87FED14FDCDC31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:rsidR="002C2CDD" w:rsidRPr="00333CD3" w:rsidRDefault="00FE0AD8" w:rsidP="007569C1">
            <w:r>
              <w:t>To gain experience in the medical field as an upcoming nursing student, also to challenge myself and learn and grow from superiors in the nursing</w:t>
            </w:r>
            <w:r w:rsidR="00DF6EC3">
              <w:t>/medical</w:t>
            </w:r>
            <w:r>
              <w:t xml:space="preserve"> field.</w:t>
            </w:r>
          </w:p>
          <w:p w:rsidR="002C2CDD" w:rsidRPr="00333CD3" w:rsidRDefault="004A7E7A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6AB408BDCB2C4214A49D4196E72CBEA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:rsidR="00FD04B4" w:rsidRDefault="00FE0AD8" w:rsidP="00FE0AD8">
            <w:r>
              <w:t xml:space="preserve">CPR Certified, Computer Literate, Personal experience with elderly family members who require full-time care/assistance, great customer service skills over the phone and in person, very professional and friendly personality. </w:t>
            </w:r>
            <w:r w:rsidR="00565AC9">
              <w:t xml:space="preserve">Taking vitals, blood glucose, tracheostomy care, urinary catheter care, bed bath for patients. Assistance to patients with daily living needs.  Patient turning to prevent pressure ulcers. Prevention of HAI. Phlebotomy. </w:t>
            </w:r>
            <w:bookmarkStart w:id="0" w:name="_GoBack"/>
            <w:bookmarkEnd w:id="0"/>
          </w:p>
          <w:p w:rsidR="00FD04B4" w:rsidRPr="00FD04B4" w:rsidRDefault="00FD04B4" w:rsidP="00FD04B4"/>
          <w:p w:rsidR="00FD04B4" w:rsidRPr="00FD04B4" w:rsidRDefault="00FD04B4" w:rsidP="00FD04B4"/>
          <w:p w:rsidR="00FD04B4" w:rsidRPr="00FD04B4" w:rsidRDefault="00FD04B4" w:rsidP="00FD04B4"/>
          <w:p w:rsidR="00FD04B4" w:rsidRPr="00FD04B4" w:rsidRDefault="00FD04B4" w:rsidP="00FD04B4"/>
          <w:p w:rsidR="00FD04B4" w:rsidRPr="00FD04B4" w:rsidRDefault="00FD04B4" w:rsidP="00FD04B4"/>
          <w:p w:rsidR="00741125" w:rsidRPr="00FD04B4" w:rsidRDefault="00741125" w:rsidP="00FD04B4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333CD3" w:rsidRDefault="004A7E7A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2EB881670ADF46749B9728BF10653853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E0AD8">
                        <w:t>Tierra henderson</w:t>
                      </w:r>
                    </w:sdtContent>
                  </w:sdt>
                </w:p>
                <w:p w:rsidR="00C612DA" w:rsidRPr="00333CD3" w:rsidRDefault="004A7E7A" w:rsidP="00FE0AD8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F66F43B2463A46A2970184DFE17A2848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E0AD8">
                        <w:t>Nursing Student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8C15AB96CFCF4E02845D8B97D6FED4AF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E0AD8">
                        <w:t xml:space="preserve">Mountain view college </w:t>
                      </w:r>
                      <w:r w:rsidR="00FE0AD8">
                        <w:br/>
                        <w:t>Fall 2017</w:t>
                      </w:r>
                    </w:sdtContent>
                  </w:sdt>
                </w:p>
              </w:tc>
            </w:tr>
          </w:tbl>
          <w:p w:rsidR="002C2CDD" w:rsidRPr="00333CD3" w:rsidRDefault="004A7E7A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0D4A0B121C734728B5C2B6C1D93068B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:rsidR="002C2CDD" w:rsidRPr="00333CD3" w:rsidRDefault="00F36B44" w:rsidP="007569C1">
            <w:pPr>
              <w:pStyle w:val="Heading4"/>
            </w:pPr>
            <w:r>
              <w:t>Tech support</w:t>
            </w:r>
            <w:r w:rsidR="002C2CDD" w:rsidRPr="00333CD3">
              <w:t xml:space="preserve"> • </w:t>
            </w:r>
            <w:r>
              <w:t>telvista</w:t>
            </w:r>
            <w:r w:rsidR="002C2CDD" w:rsidRPr="00333CD3">
              <w:t xml:space="preserve"> • </w:t>
            </w:r>
            <w:r>
              <w:t xml:space="preserve">september 2016- present </w:t>
            </w:r>
          </w:p>
          <w:p w:rsidR="00F36B44" w:rsidRDefault="00F36B44" w:rsidP="007569C1">
            <w:pPr>
              <w:pStyle w:val="Heading4"/>
              <w:rPr>
                <w:rFonts w:asciiTheme="minorHAnsi" w:eastAsiaTheme="minorHAnsi" w:hAnsiTheme="minorHAnsi" w:cstheme="minorBidi"/>
                <w:bCs/>
                <w:iCs w:val="0"/>
                <w:caps w:val="0"/>
              </w:rPr>
            </w:pPr>
            <w:r w:rsidRPr="00F36B44">
              <w:rPr>
                <w:rFonts w:asciiTheme="minorHAnsi" w:eastAsiaTheme="minorHAnsi" w:hAnsiTheme="minorHAnsi" w:cstheme="minorBidi"/>
                <w:bCs/>
                <w:iCs w:val="0"/>
                <w:caps w:val="0"/>
              </w:rPr>
              <w:t xml:space="preserve">Troubleshooting for Verizon FiOS customers in a call center setting. Providing customers with great customer service </w:t>
            </w:r>
            <w:r>
              <w:rPr>
                <w:rFonts w:asciiTheme="minorHAnsi" w:eastAsiaTheme="minorHAnsi" w:hAnsiTheme="minorHAnsi" w:cstheme="minorBidi"/>
                <w:bCs/>
                <w:iCs w:val="0"/>
                <w:caps w:val="0"/>
              </w:rPr>
              <w:t>and resolving issues with Voice</w:t>
            </w:r>
            <w:r w:rsidRPr="00F36B44">
              <w:rPr>
                <w:rFonts w:asciiTheme="minorHAnsi" w:eastAsiaTheme="minorHAnsi" w:hAnsiTheme="minorHAnsi" w:cstheme="minorBidi"/>
                <w:bCs/>
                <w:iCs w:val="0"/>
                <w:caps w:val="0"/>
              </w:rPr>
              <w:t>, Data and Vid</w:t>
            </w:r>
            <w:r w:rsidR="00DF6EC3">
              <w:rPr>
                <w:rFonts w:asciiTheme="minorHAnsi" w:eastAsiaTheme="minorHAnsi" w:hAnsiTheme="minorHAnsi" w:cstheme="minorBidi"/>
                <w:bCs/>
                <w:iCs w:val="0"/>
                <w:caps w:val="0"/>
              </w:rPr>
              <w:t>eo services provided by Verizon</w:t>
            </w:r>
            <w:r w:rsidRPr="00F36B44">
              <w:rPr>
                <w:rFonts w:asciiTheme="minorHAnsi" w:eastAsiaTheme="minorHAnsi" w:hAnsiTheme="minorHAnsi" w:cstheme="minorBidi"/>
                <w:bCs/>
                <w:iCs w:val="0"/>
                <w:caps w:val="0"/>
              </w:rPr>
              <w:t>, also dispatching out field technicia</w:t>
            </w:r>
            <w:r>
              <w:rPr>
                <w:rFonts w:asciiTheme="minorHAnsi" w:eastAsiaTheme="minorHAnsi" w:hAnsiTheme="minorHAnsi" w:cstheme="minorBidi"/>
                <w:bCs/>
                <w:iCs w:val="0"/>
                <w:caps w:val="0"/>
              </w:rPr>
              <w:t>ns. Meeting weekly goals in 5 star service provided to customers.</w:t>
            </w:r>
          </w:p>
          <w:p w:rsidR="00F36B44" w:rsidRDefault="00F36B44" w:rsidP="007569C1">
            <w:pPr>
              <w:pStyle w:val="Heading4"/>
              <w:rPr>
                <w:rFonts w:asciiTheme="minorHAnsi" w:eastAsiaTheme="minorHAnsi" w:hAnsiTheme="minorHAnsi" w:cstheme="minorBidi"/>
                <w:bCs/>
                <w:iCs w:val="0"/>
                <w:caps w:val="0"/>
              </w:rPr>
            </w:pPr>
          </w:p>
          <w:p w:rsidR="002C2CDD" w:rsidRPr="00333CD3" w:rsidRDefault="00F36B44" w:rsidP="007569C1">
            <w:pPr>
              <w:pStyle w:val="Heading4"/>
            </w:pPr>
            <w:r>
              <w:t>check operations</w:t>
            </w:r>
            <w:r w:rsidR="002C2CDD" w:rsidRPr="00333CD3">
              <w:t xml:space="preserve"> • </w:t>
            </w:r>
            <w:r>
              <w:t>bank of america</w:t>
            </w:r>
            <w:r w:rsidR="002C2CDD" w:rsidRPr="00333CD3">
              <w:t xml:space="preserve"> • </w:t>
            </w:r>
            <w:r>
              <w:t>february 2015-sept 2016</w:t>
            </w:r>
          </w:p>
          <w:p w:rsidR="009E4F86" w:rsidRDefault="009E4F86" w:rsidP="009E4F86">
            <w:pPr>
              <w:rPr>
                <w:bCs/>
              </w:rPr>
            </w:pPr>
            <w:r w:rsidRPr="009E4F86">
              <w:rPr>
                <w:bCs/>
              </w:rPr>
              <w:t>Receive, open, and scan over 50 packages per hour from financial centers received by Dallas LTPS for storage, investigate incoming research request to provide resolution with customer disputes.</w:t>
            </w:r>
            <w:r w:rsidR="00DF6EC3">
              <w:rPr>
                <w:bCs/>
              </w:rPr>
              <w:t xml:space="preserve"> Send research back to </w:t>
            </w:r>
            <w:r>
              <w:rPr>
                <w:bCs/>
              </w:rPr>
              <w:t>banking centers for further resolve.</w:t>
            </w:r>
          </w:p>
          <w:p w:rsidR="00565AC9" w:rsidRPr="00565AC9" w:rsidRDefault="00565AC9" w:rsidP="009E4F86">
            <w:pPr>
              <w:rPr>
                <w:b/>
                <w:bCs/>
              </w:rPr>
            </w:pPr>
          </w:p>
          <w:p w:rsidR="00565AC9" w:rsidRPr="009E4F86" w:rsidRDefault="00565AC9" w:rsidP="009E4F86">
            <w:pPr>
              <w:rPr>
                <w:b/>
                <w:bCs/>
              </w:rPr>
            </w:pPr>
          </w:p>
          <w:p w:rsidR="002C2CDD" w:rsidRDefault="002C2CDD" w:rsidP="007569C1"/>
          <w:p w:rsidR="00565AC9" w:rsidRPr="00333CD3" w:rsidRDefault="00565AC9" w:rsidP="007569C1"/>
          <w:p w:rsidR="002C2CDD" w:rsidRPr="00333CD3" w:rsidRDefault="004A7E7A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891CCB6E3A0A4225B6D47A9E79D3550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:rsidR="002C2CDD" w:rsidRDefault="009E4F86" w:rsidP="007569C1">
            <w:pPr>
              <w:pStyle w:val="Heading4"/>
            </w:pPr>
            <w:r>
              <w:t>Associate of science</w:t>
            </w:r>
            <w:r w:rsidR="002C2CDD" w:rsidRPr="00333CD3">
              <w:t xml:space="preserve"> • </w:t>
            </w:r>
            <w:r>
              <w:t>may 2017</w:t>
            </w:r>
            <w:r w:rsidR="002C2CDD" w:rsidRPr="00333CD3">
              <w:t xml:space="preserve"> • </w:t>
            </w:r>
            <w:r>
              <w:t>cedar valley college</w:t>
            </w:r>
          </w:p>
          <w:p w:rsidR="009E4F86" w:rsidRPr="00333CD3" w:rsidRDefault="009E4F86" w:rsidP="007569C1">
            <w:pPr>
              <w:pStyle w:val="Heading4"/>
            </w:pPr>
          </w:p>
          <w:p w:rsidR="002C2CDD" w:rsidRDefault="009E4F86" w:rsidP="009E4F86">
            <w:pPr>
              <w:pStyle w:val="Heading4"/>
            </w:pPr>
            <w:r>
              <w:t xml:space="preserve">Acceptance into mountainview college of nursing </w:t>
            </w:r>
            <w:r w:rsidR="002C2CDD" w:rsidRPr="00333CD3">
              <w:t xml:space="preserve">• </w:t>
            </w:r>
            <w:r>
              <w:t xml:space="preserve">fall 2017 </w:t>
            </w:r>
          </w:p>
          <w:p w:rsidR="00DF6EC3" w:rsidRPr="00333CD3" w:rsidRDefault="009E4F86" w:rsidP="009E4F86">
            <w:r>
              <w:t xml:space="preserve">With </w:t>
            </w:r>
            <w:r w:rsidR="00FD04B4">
              <w:t xml:space="preserve">a </w:t>
            </w:r>
            <w:r>
              <w:t>HESI a2 composite score of 84% and a prerequisite GPA of a 3.0 f</w:t>
            </w:r>
            <w:r w:rsidR="00FD04B4">
              <w:t xml:space="preserve">or courses: Intro to Psychology; Anatomy and Physiology I &amp; II , and College Algebra </w:t>
            </w:r>
          </w:p>
          <w:p w:rsidR="002C2CDD" w:rsidRPr="00333CD3" w:rsidRDefault="004A7E7A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3F64AB974CE24E368C31BD01AA56B80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:rsidR="00741125" w:rsidRDefault="00FD04B4" w:rsidP="00FD04B4">
            <w:r>
              <w:t>My volunteer experience includes shadowing Queen Erving, RN, working for multiple home health agencies. I shadowed her while doing house visits to check on various patients, checking their vitals, writing down their meds, and just watching her evaluate them as current and/or new patients to the agency. Summer 2014 and Summer 2015.</w:t>
            </w:r>
          </w:p>
          <w:p w:rsidR="00DF6EC3" w:rsidRDefault="00DF6EC3" w:rsidP="00FD04B4"/>
          <w:p w:rsidR="00DF6EC3" w:rsidRDefault="00DF6EC3" w:rsidP="00FD04B4">
            <w:r>
              <w:t xml:space="preserve">As of Jan of January of 2018 I am officially in my second semester of Nursing school. I have gone through a semester of clinical rotation at Parkland Hospital, where I </w:t>
            </w:r>
            <w:r w:rsidR="00565AC9">
              <w:t xml:space="preserve">shadowed various RNs of </w:t>
            </w:r>
            <w:r>
              <w:t>different units of the hospital assisting with Patient Care.</w:t>
            </w:r>
          </w:p>
          <w:p w:rsidR="00565AC9" w:rsidRDefault="00565AC9" w:rsidP="00FD04B4"/>
          <w:p w:rsidR="00565AC9" w:rsidRPr="00333CD3" w:rsidRDefault="00565AC9" w:rsidP="00FD04B4"/>
        </w:tc>
      </w:tr>
    </w:tbl>
    <w:p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E7A" w:rsidRDefault="004A7E7A" w:rsidP="00713050">
      <w:pPr>
        <w:spacing w:line="240" w:lineRule="auto"/>
      </w:pPr>
      <w:r>
        <w:separator/>
      </w:r>
    </w:p>
  </w:endnote>
  <w:endnote w:type="continuationSeparator" w:id="0">
    <w:p w:rsidR="004A7E7A" w:rsidRDefault="004A7E7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7190C3A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384pyNAgAABc5AAAOAAAAAAAAAAAAAAAAAC4CAABkcnMv&#10;ZTJvRG9jLnhtbFBLAQItABQABgAIAAAAIQBoRxvQ2AAAAAMBAAAPAAAAAAAAAAAAAAAAAI4KAABk&#10;cnMvZG93bnJldi54bWxQSwUGAAAAAAQABADzAAAAkwsAAAAA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44B8D24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flpB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ISfN+WkEgAAFWUAAA4AAAAAAAAAAAAAAAAALgIAAGRycy9lMm9Eb2Mu&#10;eG1sUEsBAi0AFAAGAAgAAAAhAGhHG9DYAAAAAwEAAA8AAAAAAAAAAAAAAAAA/hQAAGRycy9kb3du&#10;cmV2LnhtbFBLBQYAAAAABAAEAPMAAAAD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2D2AB9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TbLREAALF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KWKNNstEQAAsV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628A24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BEweV1uBEAAOZjAAAOAAAAAAAAAAAAAAAAAC4CAABkcnMvZTJvRG9jLnhtbFBLAQIt&#10;ABQABgAIAAAAIQBoRxvQ2AAAAAMBAAAPAAAAAAAAAAAAAAAAABIUAABkcnMvZG93bnJldi54bWxQ&#10;SwUGAAAAAAQABADzAAAAFx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5AABC19C6D9344A5812B8459AF94F0D1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3F64AB974CE24E368C31BD01AA56B80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5AC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F22DBB6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U+Jg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YYilPi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E0EAF15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G0ph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cN4BtKYSAAAYZQAADgAAAAAAAAAAAAAAAAAuAgAAZHJzL2Uyb0Rv&#10;Yy54bWxQSwECLQAUAAYACAAAACEAaEcb0NgAAAADAQAADwAAAAAAAAAAAAAAAAAAFQAAZHJzL2Rv&#10;d25yZXYueG1sUEsFBgAAAAAEAAQA8wAAAAU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+mRMYA&#10;AADbAAAADwAAAGRycy9kb3ducmV2LnhtbESPQWvCQBSE74X+h+UJvdWNrRVJXaW0FduDQlQ8v2af&#10;2dDs2zS7xtRf7wqCx2FmvmEms85WoqXGl44VDPoJCOLc6ZILBdvN/HEMwgdkjZVjUvBPHmbT+7sJ&#10;ptodOaN2HQoRIexTVGBCqFMpfW7Iou+7mjh6e9dYDFE2hdQNHiPcVvIpSUbSYslxwWBN74by3/XB&#10;Kji134ts+PEzyHbLocHRkj4PfyulHnrd2yuIQF24ha/tL63g+QUuX+IPkN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+mRMYAAADbAAAADwAAAAAAAAAAAAAAAACYAgAAZHJz&#10;L2Rvd25yZXYueG1sUEsFBgAAAAAEAAQA9QAAAIsD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2j58QA&#10;AADbAAAADwAAAGRycy9kb3ducmV2LnhtbESPS2vDMBCE74X+B7GFXkoi14WQOJFNKBgKSQ95HHJc&#10;rPWDWCtjKbbz76NCIcdhZr5hNtlkWjFQ7xrLCj7nEQjiwuqGKwXnUz5bgnAeWWNrmRTcyUGWvr5s&#10;MNF25AMNR1+JAGGXoILa+y6R0hU1GXRz2xEHr7S9QR9kX0nd4xjgppVxFC2kwYbDQo0dfddUXI83&#10;o2B16crtR7zbx1ct89L/0pTLm1Lvb9N2DcLT5J/h//aPVvC1gL8v4QfI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to+fEAAAA2wAAAA8AAAAAAAAAAAAAAAAAmAIAAGRycy9k&#10;b3ducmV2LnhtbFBLBQYAAAAABAAEAPUAAACJAw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B1DC5C1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UgMBEAALJ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LFj1SAwEQAAsl0AAA4A&#10;AAAAAAAAAAAAAAAALgIAAGRycy9lMm9Eb2MueG1sUEsBAi0AFAAGAAgAAAAhAGhHG9DYAAAAAwEA&#10;AA8AAAAAAAAAAAAAAAAAihMAAGRycy9kb3ducmV2LnhtbFBLBQYAAAAABAAEAPMAAACP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5119B9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OtitB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ALo62K0EQAA5mMAAA4AAAAAAAAAAAAAAAAALgIAAGRycy9lMm9Eb2MueG1sUEsBAi0AFAAG&#10;AAgAAAAhAGhHG9DYAAAAAwEAAA8AAAAAAAAAAAAAAAAADhQAAGRycy9kb3ducmV2LnhtbFBLBQYA&#10;AAAABAAEAPMAAAAT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4A7E7A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6F132BC5D8D34EBC971A593D28A8A7C5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7D468466A9E1456682F7802616B3BF1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E0CA03A19141499D8633E4E21A399D86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E7A" w:rsidRDefault="004A7E7A" w:rsidP="00713050">
      <w:pPr>
        <w:spacing w:line="240" w:lineRule="auto"/>
      </w:pPr>
      <w:r>
        <w:separator/>
      </w:r>
    </w:p>
  </w:footnote>
  <w:footnote w:type="continuationSeparator" w:id="0">
    <w:p w:rsidR="004A7E7A" w:rsidRDefault="004A7E7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732FB63" wp14:editId="69E2D1B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092C60C3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Na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ekoNa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FE0AD8">
                <w:t>H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4A7E7A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FE0AD8">
                      <w:t>Tierra henderson</w:t>
                    </w:r>
                  </w:sdtContent>
                </w:sdt>
              </w:p>
              <w:p w:rsidR="001A5CA9" w:rsidRDefault="004A7E7A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FE0AD8">
                      <w:t>Nursing Student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FE0AD8">
                      <w:t xml:space="preserve">Mountain view college </w:t>
                    </w:r>
                    <w:r w:rsidR="00FE0AD8">
                      <w:br/>
                      <w:t>Fall 2017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A5767"/>
    <w:multiLevelType w:val="hybridMultilevel"/>
    <w:tmpl w:val="6E60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D8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4A7E7A"/>
    <w:rsid w:val="00523479"/>
    <w:rsid w:val="00543DB7"/>
    <w:rsid w:val="00565AC9"/>
    <w:rsid w:val="005729B0"/>
    <w:rsid w:val="005A6B18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9E4F86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DF6EC3"/>
    <w:rsid w:val="00E02DCD"/>
    <w:rsid w:val="00E12C60"/>
    <w:rsid w:val="00E22E87"/>
    <w:rsid w:val="00E57630"/>
    <w:rsid w:val="00E77310"/>
    <w:rsid w:val="00E86C2B"/>
    <w:rsid w:val="00EF7CC9"/>
    <w:rsid w:val="00F207C0"/>
    <w:rsid w:val="00F20AE5"/>
    <w:rsid w:val="00F36B44"/>
    <w:rsid w:val="00F645C7"/>
    <w:rsid w:val="00FD04B4"/>
    <w:rsid w:val="00FE0AD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C88DC"/>
  <w15:chartTrackingRefBased/>
  <w15:docId w15:val="{FE5EBE36-3F04-47E7-9758-8FDBC924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qFormat/>
    <w:rsid w:val="009E4F86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erra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FCE24C93A241828D73322E6D551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8FF47-A66E-46C1-80C2-74B77D43894E}"/>
      </w:docPartPr>
      <w:docPartBody>
        <w:p w:rsidR="00E04074" w:rsidRDefault="00111B39">
          <w:pPr>
            <w:pStyle w:val="63FCE24C93A241828D73322E6D5511D5"/>
          </w:pPr>
          <w:r w:rsidRPr="00333CD3">
            <w:t>YN</w:t>
          </w:r>
        </w:p>
      </w:docPartBody>
    </w:docPart>
    <w:docPart>
      <w:docPartPr>
        <w:name w:val="9E5EC7AE86C4418A8E87FED14FDCD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33554-F4BE-4758-A6D7-92CD3D412C00}"/>
      </w:docPartPr>
      <w:docPartBody>
        <w:p w:rsidR="00E04074" w:rsidRDefault="00111B39">
          <w:pPr>
            <w:pStyle w:val="9E5EC7AE86C4418A8E87FED14FDCDC31"/>
          </w:pPr>
          <w:r>
            <w:t>Objective</w:t>
          </w:r>
        </w:p>
      </w:docPartBody>
    </w:docPart>
    <w:docPart>
      <w:docPartPr>
        <w:name w:val="6AB408BDCB2C4214A49D4196E72CB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E054F-0426-4459-AEBC-AC03E06A103F}"/>
      </w:docPartPr>
      <w:docPartBody>
        <w:p w:rsidR="00E04074" w:rsidRDefault="00111B39">
          <w:pPr>
            <w:pStyle w:val="6AB408BDCB2C4214A49D4196E72CBEA7"/>
          </w:pPr>
          <w:r w:rsidRPr="00333CD3">
            <w:t>Skills</w:t>
          </w:r>
        </w:p>
      </w:docPartBody>
    </w:docPart>
    <w:docPart>
      <w:docPartPr>
        <w:name w:val="2EB881670ADF46749B9728BF10653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FCE71-1C60-4996-BC51-CEAEB66E865E}"/>
      </w:docPartPr>
      <w:docPartBody>
        <w:p w:rsidR="00E04074" w:rsidRDefault="00111B39">
          <w:pPr>
            <w:pStyle w:val="2EB881670ADF46749B9728BF10653853"/>
          </w:pPr>
          <w:r>
            <w:t>Your Name</w:t>
          </w:r>
        </w:p>
      </w:docPartBody>
    </w:docPart>
    <w:docPart>
      <w:docPartPr>
        <w:name w:val="F66F43B2463A46A2970184DFE17A2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279CA-19CD-4B10-8499-3CF5BA0B84BD}"/>
      </w:docPartPr>
      <w:docPartBody>
        <w:p w:rsidR="00E04074" w:rsidRDefault="00111B39">
          <w:pPr>
            <w:pStyle w:val="F66F43B2463A46A2970184DFE17A2848"/>
          </w:pPr>
          <w:r>
            <w:t>Profession or Industry</w:t>
          </w:r>
        </w:p>
      </w:docPartBody>
    </w:docPart>
    <w:docPart>
      <w:docPartPr>
        <w:name w:val="8C15AB96CFCF4E02845D8B97D6FED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871ED-1598-4C86-A712-22A3BD8E6037}"/>
      </w:docPartPr>
      <w:docPartBody>
        <w:p w:rsidR="00E04074" w:rsidRDefault="00111B39">
          <w:pPr>
            <w:pStyle w:val="8C15AB96CFCF4E02845D8B97D6FED4AF"/>
          </w:pPr>
          <w:r w:rsidRPr="00333CD3">
            <w:t>Link to other online properties: Portfolio/Website/Blog</w:t>
          </w:r>
        </w:p>
      </w:docPartBody>
    </w:docPart>
    <w:docPart>
      <w:docPartPr>
        <w:name w:val="0D4A0B121C734728B5C2B6C1D9306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7FB8C-669D-45FF-8501-7E7B96CDF6C6}"/>
      </w:docPartPr>
      <w:docPartBody>
        <w:p w:rsidR="00E04074" w:rsidRDefault="00111B39">
          <w:pPr>
            <w:pStyle w:val="0D4A0B121C734728B5C2B6C1D93068BE"/>
          </w:pPr>
          <w:r w:rsidRPr="00333CD3">
            <w:t>Experience</w:t>
          </w:r>
        </w:p>
      </w:docPartBody>
    </w:docPart>
    <w:docPart>
      <w:docPartPr>
        <w:name w:val="891CCB6E3A0A4225B6D47A9E79D35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928C4-7D7D-42AA-8E42-21F504B7BAA8}"/>
      </w:docPartPr>
      <w:docPartBody>
        <w:p w:rsidR="00E04074" w:rsidRDefault="00111B39">
          <w:pPr>
            <w:pStyle w:val="891CCB6E3A0A4225B6D47A9E79D35502"/>
          </w:pPr>
          <w:r w:rsidRPr="00333CD3">
            <w:t>Education</w:t>
          </w:r>
        </w:p>
      </w:docPartBody>
    </w:docPart>
    <w:docPart>
      <w:docPartPr>
        <w:name w:val="6F132BC5D8D34EBC971A593D28A8A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2B33C-4638-4984-8771-1C8C2ADEA7FA}"/>
      </w:docPartPr>
      <w:docPartBody>
        <w:p w:rsidR="00E04074" w:rsidRDefault="00111B39">
          <w:pPr>
            <w:pStyle w:val="6F132BC5D8D34EBC971A593D28A8A7C5"/>
          </w:pPr>
          <w:r w:rsidRPr="00333CD3">
            <w:t>Date Earned</w:t>
          </w:r>
        </w:p>
      </w:docPartBody>
    </w:docPart>
    <w:docPart>
      <w:docPartPr>
        <w:name w:val="5AABC19C6D9344A5812B8459AF94F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12363-E8B4-4283-A03D-9FA506551386}"/>
      </w:docPartPr>
      <w:docPartBody>
        <w:p w:rsidR="00E04074" w:rsidRDefault="00111B39">
          <w:pPr>
            <w:pStyle w:val="5AABC19C6D9344A5812B8459AF94F0D1"/>
          </w:pPr>
          <w:r w:rsidRPr="00333CD3">
            <w:t>School</w:t>
          </w:r>
        </w:p>
      </w:docPartBody>
    </w:docPart>
    <w:docPart>
      <w:docPartPr>
        <w:name w:val="7D468466A9E1456682F7802616B3B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F2FF1-AD5A-4C1D-A703-EF63A0859CDB}"/>
      </w:docPartPr>
      <w:docPartBody>
        <w:p w:rsidR="00E04074" w:rsidRDefault="00111B39">
          <w:pPr>
            <w:pStyle w:val="7D468466A9E1456682F7802616B3BF1D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3F64AB974CE24E368C31BD01AA56B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D81AB-1AC9-4E31-9546-89EF10FAA335}"/>
      </w:docPartPr>
      <w:docPartBody>
        <w:p w:rsidR="00E04074" w:rsidRDefault="00111B39">
          <w:pPr>
            <w:pStyle w:val="3F64AB974CE24E368C31BD01AA56B804"/>
          </w:pPr>
          <w:r w:rsidRPr="00333CD3">
            <w:t>Volunteer Experience or Leadership</w:t>
          </w:r>
        </w:p>
      </w:docPartBody>
    </w:docPart>
    <w:docPart>
      <w:docPartPr>
        <w:name w:val="E0CA03A19141499D8633E4E21A399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8F9B1-AF94-4B8C-AC10-2016A8B7D191}"/>
      </w:docPartPr>
      <w:docPartBody>
        <w:p w:rsidR="00E04074" w:rsidRDefault="00111B39">
          <w:pPr>
            <w:pStyle w:val="E0CA03A19141499D8633E4E21A399D86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B39"/>
    <w:rsid w:val="00007E13"/>
    <w:rsid w:val="00084A61"/>
    <w:rsid w:val="00111B39"/>
    <w:rsid w:val="00E0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FCE24C93A241828D73322E6D5511D5">
    <w:name w:val="63FCE24C93A241828D73322E6D5511D5"/>
  </w:style>
  <w:style w:type="paragraph" w:customStyle="1" w:styleId="9E5EC7AE86C4418A8E87FED14FDCDC31">
    <w:name w:val="9E5EC7AE86C4418A8E87FED14FDCDC31"/>
  </w:style>
  <w:style w:type="paragraph" w:customStyle="1" w:styleId="3447257F9AEC4DEDBFD4A2B4DE3F800B">
    <w:name w:val="3447257F9AEC4DEDBFD4A2B4DE3F800B"/>
  </w:style>
  <w:style w:type="paragraph" w:customStyle="1" w:styleId="6AB408BDCB2C4214A49D4196E72CBEA7">
    <w:name w:val="6AB408BDCB2C4214A49D4196E72CBEA7"/>
  </w:style>
  <w:style w:type="paragraph" w:customStyle="1" w:styleId="6698FAD8EA5F4374A78292084DA07EA1">
    <w:name w:val="6698FAD8EA5F4374A78292084DA07EA1"/>
  </w:style>
  <w:style w:type="paragraph" w:customStyle="1" w:styleId="2EB881670ADF46749B9728BF10653853">
    <w:name w:val="2EB881670ADF46749B9728BF10653853"/>
  </w:style>
  <w:style w:type="paragraph" w:customStyle="1" w:styleId="F66F43B2463A46A2970184DFE17A2848">
    <w:name w:val="F66F43B2463A46A2970184DFE17A2848"/>
  </w:style>
  <w:style w:type="paragraph" w:customStyle="1" w:styleId="8C15AB96CFCF4E02845D8B97D6FED4AF">
    <w:name w:val="8C15AB96CFCF4E02845D8B97D6FED4AF"/>
  </w:style>
  <w:style w:type="paragraph" w:customStyle="1" w:styleId="0D4A0B121C734728B5C2B6C1D93068BE">
    <w:name w:val="0D4A0B121C734728B5C2B6C1D93068BE"/>
  </w:style>
  <w:style w:type="paragraph" w:customStyle="1" w:styleId="18B1BFECFBF34B7C8BF3D86D1D901846">
    <w:name w:val="18B1BFECFBF34B7C8BF3D86D1D901846"/>
  </w:style>
  <w:style w:type="paragraph" w:customStyle="1" w:styleId="B013EE9D902B4E7C9C21E9DC0C178F89">
    <w:name w:val="B013EE9D902B4E7C9C21E9DC0C178F89"/>
  </w:style>
  <w:style w:type="paragraph" w:customStyle="1" w:styleId="464179AE21A04FC4888E3C67FCE3092F">
    <w:name w:val="464179AE21A04FC4888E3C67FCE3092F"/>
  </w:style>
  <w:style w:type="paragraph" w:customStyle="1" w:styleId="3BEA5C69D87244C99A91869A587ABFC1">
    <w:name w:val="3BEA5C69D87244C99A91869A587ABFC1"/>
  </w:style>
  <w:style w:type="paragraph" w:customStyle="1" w:styleId="FE013F5352DF473A8CABB9B76C5B1E41">
    <w:name w:val="FE013F5352DF473A8CABB9B76C5B1E41"/>
  </w:style>
  <w:style w:type="paragraph" w:customStyle="1" w:styleId="4A46F96345414E60B3344451A05C9600">
    <w:name w:val="4A46F96345414E60B3344451A05C9600"/>
  </w:style>
  <w:style w:type="paragraph" w:customStyle="1" w:styleId="0D393DE058B64A07BA90C65E3BBD5620">
    <w:name w:val="0D393DE058B64A07BA90C65E3BBD5620"/>
  </w:style>
  <w:style w:type="paragraph" w:customStyle="1" w:styleId="90D6C5FFAACA4374855D2C02D10E7183">
    <w:name w:val="90D6C5FFAACA4374855D2C02D10E7183"/>
  </w:style>
  <w:style w:type="paragraph" w:customStyle="1" w:styleId="891CCB6E3A0A4225B6D47A9E79D35502">
    <w:name w:val="891CCB6E3A0A4225B6D47A9E79D35502"/>
  </w:style>
  <w:style w:type="paragraph" w:customStyle="1" w:styleId="3F6631ECE53248CF8945ED7E4D7DF441">
    <w:name w:val="3F6631ECE53248CF8945ED7E4D7DF441"/>
  </w:style>
  <w:style w:type="paragraph" w:customStyle="1" w:styleId="D532B2C07C5648BA9BD8F6A8EDDD300C">
    <w:name w:val="D532B2C07C5648BA9BD8F6A8EDDD300C"/>
  </w:style>
  <w:style w:type="paragraph" w:customStyle="1" w:styleId="97A5A33345EC4B72ACEDA74B306B364A">
    <w:name w:val="97A5A33345EC4B72ACEDA74B306B364A"/>
  </w:style>
  <w:style w:type="paragraph" w:customStyle="1" w:styleId="63F935E9241A466BAC29A27EB8AB03C4">
    <w:name w:val="63F935E9241A466BAC29A27EB8AB03C4"/>
  </w:style>
  <w:style w:type="paragraph" w:customStyle="1" w:styleId="53DC749CCA99446297E0B52230244100">
    <w:name w:val="53DC749CCA99446297E0B52230244100"/>
  </w:style>
  <w:style w:type="paragraph" w:customStyle="1" w:styleId="6F132BC5D8D34EBC971A593D28A8A7C5">
    <w:name w:val="6F132BC5D8D34EBC971A593D28A8A7C5"/>
  </w:style>
  <w:style w:type="paragraph" w:customStyle="1" w:styleId="5AABC19C6D9344A5812B8459AF94F0D1">
    <w:name w:val="5AABC19C6D9344A5812B8459AF94F0D1"/>
  </w:style>
  <w:style w:type="paragraph" w:customStyle="1" w:styleId="7D468466A9E1456682F7802616B3BF1D">
    <w:name w:val="7D468466A9E1456682F7802616B3BF1D"/>
  </w:style>
  <w:style w:type="paragraph" w:customStyle="1" w:styleId="3F64AB974CE24E368C31BD01AA56B804">
    <w:name w:val="3F64AB974CE24E368C31BD01AA56B804"/>
  </w:style>
  <w:style w:type="paragraph" w:customStyle="1" w:styleId="E0CA03A19141499D8633E4E21A399D86">
    <w:name w:val="E0CA03A19141499D8633E4E21A399D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53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Nursing Student</dc:subject>
  <dc:creator>Tierra henderson</dc:creator>
  <cp:keywords/>
  <dc:description>Mountain view college 
Fall 2017</dc:description>
  <cp:lastModifiedBy>Henderson, Ti'erra Tre'mique</cp:lastModifiedBy>
  <cp:revision>3</cp:revision>
  <dcterms:created xsi:type="dcterms:W3CDTF">2017-07-10T13:58:00Z</dcterms:created>
  <dcterms:modified xsi:type="dcterms:W3CDTF">2018-03-29T05:18:00Z</dcterms:modified>
</cp:coreProperties>
</file>