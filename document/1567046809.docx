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19D" w:rsidRDefault="00C43A6E">
      <w:pPr>
        <w:pStyle w:val="Name"/>
      </w:pPr>
      <w:bookmarkStart w:id="0" w:name="_GoBack"/>
      <w:bookmarkEnd w:id="0"/>
      <w:r>
        <w:t>Fecheat holman</w:t>
      </w:r>
    </w:p>
    <w:p w:rsidR="002F519D" w:rsidRDefault="00BA207C">
      <w:pPr>
        <w:pStyle w:val="ContactInfo"/>
      </w:pPr>
      <w:r>
        <w:t>4008 David Phillips. 214-723-0415. Meyeon4008@gmail.com</w:t>
      </w:r>
    </w:p>
    <w:sdt>
      <w:sdtPr>
        <w:id w:val="-1179423465"/>
        <w:placeholder>
          <w:docPart w:val="16F55976F7EE72478F31962D5EFD77AD"/>
        </w:placeholder>
        <w:temporary/>
        <w:showingPlcHdr/>
        <w15:appearance w15:val="hidden"/>
      </w:sdtPr>
      <w:sdtEndPr/>
      <w:sdtContent>
        <w:p w:rsidR="002F519D" w:rsidRDefault="00882616">
          <w:pPr>
            <w:pStyle w:val="Heading1"/>
          </w:pPr>
          <w:r>
            <w:t>Objective</w:t>
          </w:r>
        </w:p>
      </w:sdtContent>
    </w:sdt>
    <w:p w:rsidR="002F519D" w:rsidRDefault="00A57B04">
      <w:r>
        <w:t>To get started right away, with a new career</w:t>
      </w:r>
    </w:p>
    <w:sdt>
      <w:sdtPr>
        <w:id w:val="1728489637"/>
        <w:placeholder>
          <w:docPart w:val="A226B11CE006864F87AC5E3FE8542F46"/>
        </w:placeholder>
        <w:temporary/>
        <w:showingPlcHdr/>
        <w15:appearance w15:val="hidden"/>
      </w:sdtPr>
      <w:sdtEndPr/>
      <w:sdtContent>
        <w:p w:rsidR="002F519D" w:rsidRDefault="00882616">
          <w:pPr>
            <w:pStyle w:val="Heading1"/>
          </w:pPr>
          <w:r>
            <w:t>Experience</w:t>
          </w:r>
        </w:p>
      </w:sdtContent>
    </w:sdt>
    <w:p w:rsidR="002F519D" w:rsidRPr="00E06A4C" w:rsidRDefault="00722FF4">
      <w:pPr>
        <w:rPr>
          <w:b/>
        </w:rPr>
      </w:pPr>
      <w:r w:rsidRPr="00E06A4C">
        <w:rPr>
          <w:b/>
        </w:rPr>
        <w:t>UT Southwestern</w:t>
      </w:r>
    </w:p>
    <w:p w:rsidR="002F519D" w:rsidRPr="00A86597" w:rsidRDefault="00722FF4">
      <w:pPr>
        <w:rPr>
          <w:u w:val="single"/>
        </w:rPr>
      </w:pPr>
      <w:r w:rsidRPr="00A86597">
        <w:rPr>
          <w:u w:val="single"/>
        </w:rPr>
        <w:t>P.C.T Nov-2014- Mar-2019</w:t>
      </w:r>
    </w:p>
    <w:p w:rsidR="002F519D" w:rsidRDefault="009004F9" w:rsidP="009004F9">
      <w:pPr>
        <w:pStyle w:val="ListBullet"/>
      </w:pPr>
      <w:r>
        <w:t>Provided patient care, collect monitor and documented patient data.</w:t>
      </w:r>
    </w:p>
    <w:p w:rsidR="009004F9" w:rsidRDefault="009004F9" w:rsidP="009004F9">
      <w:pPr>
        <w:pStyle w:val="ListBullet"/>
      </w:pPr>
      <w:r>
        <w:t xml:space="preserve">Performed basic hygiene care </w:t>
      </w:r>
    </w:p>
    <w:p w:rsidR="009004F9" w:rsidRDefault="009004F9" w:rsidP="009004F9">
      <w:pPr>
        <w:pStyle w:val="ListBullet"/>
      </w:pPr>
      <w:r>
        <w:t>Transfer and transported patients</w:t>
      </w:r>
    </w:p>
    <w:p w:rsidR="009004F9" w:rsidRPr="00E06A4C" w:rsidRDefault="00125E15" w:rsidP="009004F9">
      <w:pPr>
        <w:pStyle w:val="ListBullet"/>
        <w:numPr>
          <w:ilvl w:val="0"/>
          <w:numId w:val="0"/>
        </w:numPr>
        <w:ind w:left="216"/>
        <w:rPr>
          <w:b/>
        </w:rPr>
      </w:pPr>
      <w:r w:rsidRPr="00E06A4C">
        <w:rPr>
          <w:b/>
        </w:rPr>
        <w:t xml:space="preserve">Select </w:t>
      </w:r>
      <w:r w:rsidR="00416D3B" w:rsidRPr="00E06A4C">
        <w:rPr>
          <w:b/>
        </w:rPr>
        <w:t>Specialty</w:t>
      </w:r>
    </w:p>
    <w:p w:rsidR="00125E15" w:rsidRPr="00B271D1" w:rsidRDefault="00125E15" w:rsidP="009004F9">
      <w:pPr>
        <w:pStyle w:val="ListBullet"/>
        <w:numPr>
          <w:ilvl w:val="0"/>
          <w:numId w:val="0"/>
        </w:numPr>
        <w:ind w:left="216"/>
        <w:rPr>
          <w:u w:val="single"/>
        </w:rPr>
      </w:pPr>
      <w:r w:rsidRPr="00B271D1">
        <w:rPr>
          <w:u w:val="single"/>
        </w:rPr>
        <w:t>P.C.T Aug-2009- Oct-2014</w:t>
      </w:r>
    </w:p>
    <w:p w:rsidR="00416D3B" w:rsidRDefault="00416D3B" w:rsidP="009004F9">
      <w:pPr>
        <w:pStyle w:val="ListBullet"/>
        <w:numPr>
          <w:ilvl w:val="0"/>
          <w:numId w:val="0"/>
        </w:numPr>
        <w:ind w:left="216"/>
      </w:pPr>
      <w:r>
        <w:t xml:space="preserve">Performed adl’s </w:t>
      </w:r>
    </w:p>
    <w:p w:rsidR="00416D3B" w:rsidRDefault="00416D3B" w:rsidP="009004F9">
      <w:pPr>
        <w:pStyle w:val="ListBullet"/>
        <w:numPr>
          <w:ilvl w:val="0"/>
          <w:numId w:val="0"/>
        </w:numPr>
        <w:ind w:left="216"/>
      </w:pPr>
      <w:r>
        <w:t>Inserted in an out caths</w:t>
      </w:r>
    </w:p>
    <w:p w:rsidR="00416D3B" w:rsidRDefault="00416D3B" w:rsidP="009004F9">
      <w:pPr>
        <w:pStyle w:val="ListBullet"/>
        <w:numPr>
          <w:ilvl w:val="0"/>
          <w:numId w:val="0"/>
        </w:numPr>
        <w:ind w:left="216"/>
      </w:pPr>
      <w:r>
        <w:t>Glucose checks</w:t>
      </w:r>
    </w:p>
    <w:p w:rsidR="00833157" w:rsidRPr="00E06A4C" w:rsidRDefault="00192226" w:rsidP="009004F9">
      <w:pPr>
        <w:pStyle w:val="ListBullet"/>
        <w:numPr>
          <w:ilvl w:val="0"/>
          <w:numId w:val="0"/>
        </w:numPr>
        <w:ind w:left="216"/>
        <w:rPr>
          <w:b/>
        </w:rPr>
      </w:pPr>
      <w:r w:rsidRPr="00E06A4C">
        <w:rPr>
          <w:b/>
        </w:rPr>
        <w:t xml:space="preserve">Meadow </w:t>
      </w:r>
      <w:r w:rsidR="00833157" w:rsidRPr="00E06A4C">
        <w:rPr>
          <w:b/>
        </w:rPr>
        <w:t>Rehabilitation</w:t>
      </w:r>
    </w:p>
    <w:p w:rsidR="00192226" w:rsidRDefault="00833157" w:rsidP="009004F9">
      <w:pPr>
        <w:pStyle w:val="ListBullet"/>
        <w:numPr>
          <w:ilvl w:val="0"/>
          <w:numId w:val="0"/>
        </w:numPr>
        <w:ind w:left="216"/>
        <w:rPr>
          <w:u w:val="single"/>
        </w:rPr>
      </w:pPr>
      <w:r w:rsidRPr="00B271D1">
        <w:rPr>
          <w:u w:val="single"/>
        </w:rPr>
        <w:t>Nursing Assistant. Oct-2007 Aug-2009</w:t>
      </w:r>
      <w:r w:rsidR="00192226" w:rsidRPr="00B271D1">
        <w:rPr>
          <w:u w:val="single"/>
        </w:rPr>
        <w:t xml:space="preserve"> </w:t>
      </w:r>
    </w:p>
    <w:p w:rsidR="00B271D1" w:rsidRPr="00C43A6E" w:rsidRDefault="00B271D1" w:rsidP="00D21C18">
      <w:pPr>
        <w:pStyle w:val="ListBullet"/>
        <w:numPr>
          <w:ilvl w:val="0"/>
          <w:numId w:val="0"/>
        </w:numPr>
        <w:ind w:left="216"/>
      </w:pPr>
      <w:r w:rsidRPr="00C43A6E">
        <w:t xml:space="preserve">Adls </w:t>
      </w:r>
    </w:p>
    <w:p w:rsidR="00B271D1" w:rsidRPr="00C43A6E" w:rsidRDefault="00B271D1" w:rsidP="009004F9">
      <w:pPr>
        <w:pStyle w:val="ListBullet"/>
        <w:numPr>
          <w:ilvl w:val="0"/>
          <w:numId w:val="0"/>
        </w:numPr>
        <w:ind w:left="216"/>
      </w:pPr>
      <w:r w:rsidRPr="00C43A6E">
        <w:t xml:space="preserve">Rehab </w:t>
      </w:r>
    </w:p>
    <w:p w:rsidR="00B271D1" w:rsidRPr="00A63E40" w:rsidRDefault="00B271D1" w:rsidP="009004F9">
      <w:pPr>
        <w:pStyle w:val="ListBullet"/>
        <w:numPr>
          <w:ilvl w:val="0"/>
          <w:numId w:val="0"/>
        </w:numPr>
        <w:ind w:left="216"/>
      </w:pPr>
      <w:r w:rsidRPr="00A63E40">
        <w:t>Monitoring pts</w:t>
      </w:r>
    </w:p>
    <w:p w:rsidR="00B271D1" w:rsidRPr="00B271D1" w:rsidRDefault="00B271D1" w:rsidP="009004F9">
      <w:pPr>
        <w:pStyle w:val="ListBullet"/>
        <w:numPr>
          <w:ilvl w:val="0"/>
          <w:numId w:val="0"/>
        </w:numPr>
        <w:ind w:left="216"/>
        <w:rPr>
          <w:u w:val="single"/>
        </w:rPr>
      </w:pPr>
    </w:p>
    <w:p w:rsidR="00A86597" w:rsidRDefault="00A86597" w:rsidP="009004F9">
      <w:pPr>
        <w:pStyle w:val="ListBullet"/>
        <w:numPr>
          <w:ilvl w:val="0"/>
          <w:numId w:val="0"/>
        </w:numPr>
        <w:ind w:left="216"/>
      </w:pPr>
    </w:p>
    <w:sdt>
      <w:sdtPr>
        <w:id w:val="720946933"/>
        <w:placeholder>
          <w:docPart w:val="342FCBDB0A406D449E17E9487B414FC3"/>
        </w:placeholder>
        <w:temporary/>
        <w:showingPlcHdr/>
        <w15:appearance w15:val="hidden"/>
      </w:sdtPr>
      <w:sdtEndPr/>
      <w:sdtContent>
        <w:p w:rsidR="002F519D" w:rsidRDefault="00882616">
          <w:pPr>
            <w:pStyle w:val="Heading1"/>
          </w:pPr>
          <w:r>
            <w:t>Education</w:t>
          </w:r>
        </w:p>
      </w:sdtContent>
    </w:sdt>
    <w:p w:rsidR="002F519D" w:rsidRDefault="00C43A6E">
      <w:r>
        <w:t xml:space="preserve">Graduated High School </w:t>
      </w:r>
    </w:p>
    <w:p w:rsidR="00C43A6E" w:rsidRDefault="00C43A6E">
      <w:r>
        <w:t>MAY 2003</w:t>
      </w:r>
    </w:p>
    <w:sdt>
      <w:sdtPr>
        <w:id w:val="520597245"/>
        <w:placeholder>
          <w:docPart w:val="765B380D95ADC54CB3E147963D4BAE91"/>
        </w:placeholder>
        <w:temporary/>
        <w:showingPlcHdr/>
        <w15:appearance w15:val="hidden"/>
      </w:sdtPr>
      <w:sdtEndPr/>
      <w:sdtContent>
        <w:p w:rsidR="002F519D" w:rsidRDefault="00882616">
          <w:pPr>
            <w:pStyle w:val="Heading1"/>
          </w:pPr>
          <w:r>
            <w:t>Awards and Acknowledgements</w:t>
          </w:r>
        </w:p>
      </w:sdtContent>
    </w:sdt>
    <w:p w:rsidR="002F519D" w:rsidRDefault="00C43A6E" w:rsidP="00C43A6E">
      <w:pPr>
        <w:pStyle w:val="ListBullet"/>
        <w:numPr>
          <w:ilvl w:val="0"/>
          <w:numId w:val="0"/>
        </w:numPr>
        <w:ind w:left="216"/>
      </w:pPr>
      <w:r>
        <w:t>Team player</w:t>
      </w:r>
    </w:p>
    <w:p w:rsidR="00C43A6E" w:rsidRDefault="00C43A6E" w:rsidP="00C43A6E">
      <w:pPr>
        <w:pStyle w:val="ListBullet"/>
        <w:numPr>
          <w:ilvl w:val="0"/>
          <w:numId w:val="0"/>
        </w:numPr>
        <w:ind w:left="216"/>
      </w:pPr>
      <w:r>
        <w:t>Fast Learner</w:t>
      </w:r>
    </w:p>
    <w:p w:rsidR="00C43A6E" w:rsidRDefault="00C43A6E" w:rsidP="00C43A6E">
      <w:pPr>
        <w:pStyle w:val="ListBullet"/>
        <w:numPr>
          <w:ilvl w:val="0"/>
          <w:numId w:val="0"/>
        </w:numPr>
        <w:ind w:left="216"/>
      </w:pPr>
    </w:p>
    <w:sectPr w:rsidR="00C43A6E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2616" w:rsidRDefault="00882616">
      <w:r>
        <w:separator/>
      </w:r>
    </w:p>
  </w:endnote>
  <w:endnote w:type="continuationSeparator" w:id="0">
    <w:p w:rsidR="00882616" w:rsidRDefault="00882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19D" w:rsidRDefault="0088261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2616" w:rsidRDefault="00882616">
      <w:r>
        <w:separator/>
      </w:r>
    </w:p>
  </w:footnote>
  <w:footnote w:type="continuationSeparator" w:id="0">
    <w:p w:rsidR="00882616" w:rsidRDefault="008826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19D" w:rsidRDefault="00882616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21F51382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19D" w:rsidRDefault="00882616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F519D" w:rsidRDefault="002F519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2F519D" w:rsidRDefault="002F519D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/>
  <w:attachedTemplate r:id="rId1"/>
  <w:defaultTabStop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02"/>
    <w:rsid w:val="00114208"/>
    <w:rsid w:val="00125E15"/>
    <w:rsid w:val="00192226"/>
    <w:rsid w:val="002F519D"/>
    <w:rsid w:val="00416D3B"/>
    <w:rsid w:val="00451F02"/>
    <w:rsid w:val="005D6646"/>
    <w:rsid w:val="00722FF4"/>
    <w:rsid w:val="00833157"/>
    <w:rsid w:val="00882616"/>
    <w:rsid w:val="009004F9"/>
    <w:rsid w:val="00A57B04"/>
    <w:rsid w:val="00A63E40"/>
    <w:rsid w:val="00A86597"/>
    <w:rsid w:val="00B271D1"/>
    <w:rsid w:val="00BA207C"/>
    <w:rsid w:val="00C43A6E"/>
    <w:rsid w:val="00D21C18"/>
    <w:rsid w:val="00E0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8B4D6B2-CB88-B940-A83C-F122AB88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FF1105A9-4573-CF4C-B607-21F661B1D350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6F55976F7EE72478F31962D5EFD7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5018D-EACA-1F44-97C4-73D16B5114E8}"/>
      </w:docPartPr>
      <w:docPartBody>
        <w:p w:rsidR="000E46AE" w:rsidRDefault="008E2C88">
          <w:pPr>
            <w:pStyle w:val="16F55976F7EE72478F31962D5EFD77AD"/>
          </w:pPr>
          <w:r>
            <w:t>Objective</w:t>
          </w:r>
        </w:p>
      </w:docPartBody>
    </w:docPart>
    <w:docPart>
      <w:docPartPr>
        <w:name w:val="A226B11CE006864F87AC5E3FE8542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71E0D-B44B-504C-AE30-2CE076A23D72}"/>
      </w:docPartPr>
      <w:docPartBody>
        <w:p w:rsidR="000E46AE" w:rsidRDefault="008E2C88">
          <w:pPr>
            <w:pStyle w:val="A226B11CE006864F87AC5E3FE8542F46"/>
          </w:pPr>
          <w:r>
            <w:t>Experience</w:t>
          </w:r>
        </w:p>
      </w:docPartBody>
    </w:docPart>
    <w:docPart>
      <w:docPartPr>
        <w:name w:val="342FCBDB0A406D449E17E9487B414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C9895-17F4-7245-B69E-B83CF5DF8A5F}"/>
      </w:docPartPr>
      <w:docPartBody>
        <w:p w:rsidR="000E46AE" w:rsidRDefault="008E2C88">
          <w:pPr>
            <w:pStyle w:val="342FCBDB0A406D449E17E9487B414FC3"/>
          </w:pPr>
          <w:r>
            <w:t>Education</w:t>
          </w:r>
        </w:p>
      </w:docPartBody>
    </w:docPart>
    <w:docPart>
      <w:docPartPr>
        <w:name w:val="765B380D95ADC54CB3E147963D4BA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AD720-A559-CF4D-810C-07DDCFF8DDC9}"/>
      </w:docPartPr>
      <w:docPartBody>
        <w:p w:rsidR="000E46AE" w:rsidRDefault="008E2C88">
          <w:pPr>
            <w:pStyle w:val="765B380D95ADC54CB3E147963D4BAE91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88"/>
    <w:rsid w:val="000E46AE"/>
    <w:rsid w:val="008E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E73EE8BD4F024EA9BCCE7E819DAECB">
    <w:name w:val="54E73EE8BD4F024EA9BCCE7E819DAECB"/>
  </w:style>
  <w:style w:type="paragraph" w:customStyle="1" w:styleId="C457274049EE5B4EA6B6394279A8EA8D">
    <w:name w:val="C457274049EE5B4EA6B6394279A8EA8D"/>
  </w:style>
  <w:style w:type="paragraph" w:customStyle="1" w:styleId="16F55976F7EE72478F31962D5EFD77AD">
    <w:name w:val="16F55976F7EE72478F31962D5EFD77AD"/>
  </w:style>
  <w:style w:type="paragraph" w:customStyle="1" w:styleId="876CE7F1FEF7934E80372283C4905F06">
    <w:name w:val="876CE7F1FEF7934E80372283C4905F06"/>
  </w:style>
  <w:style w:type="paragraph" w:customStyle="1" w:styleId="A226B11CE006864F87AC5E3FE8542F46">
    <w:name w:val="A226B11CE006864F87AC5E3FE8542F46"/>
  </w:style>
  <w:style w:type="paragraph" w:customStyle="1" w:styleId="BC49DFA8528FE14FBC1B0770A7D450F5">
    <w:name w:val="BC49DFA8528FE14FBC1B0770A7D450F5"/>
  </w:style>
  <w:style w:type="paragraph" w:customStyle="1" w:styleId="7DE0741A4595A144B83440645F22E57A">
    <w:name w:val="7DE0741A4595A144B83440645F22E57A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3A88969566D25F4CA5A500BE2D38F3C6">
    <w:name w:val="3A88969566D25F4CA5A500BE2D38F3C6"/>
  </w:style>
  <w:style w:type="paragraph" w:customStyle="1" w:styleId="342FCBDB0A406D449E17E9487B414FC3">
    <w:name w:val="342FCBDB0A406D449E17E9487B414FC3"/>
  </w:style>
  <w:style w:type="paragraph" w:customStyle="1" w:styleId="6E3D07876326EA46A121602BCFD134E7">
    <w:name w:val="6E3D07876326EA46A121602BCFD134E7"/>
  </w:style>
  <w:style w:type="paragraph" w:customStyle="1" w:styleId="765B380D95ADC54CB3E147963D4BAE91">
    <w:name w:val="765B380D95ADC54CB3E147963D4BAE91"/>
  </w:style>
  <w:style w:type="paragraph" w:customStyle="1" w:styleId="979231785A77C844A4CD6B85C570001A">
    <w:name w:val="979231785A77C844A4CD6B85C5700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E2338-240A-8D4A-9B3B-2C4EE9493DF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%7bFF1105A9-4573-CF4C-B607-21F661B1D350%7dtf50002018.dotx</Template>
  <TotalTime>1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Fecheat Holman</dc:creator>
  <cp:keywords/>
  <dc:description/>
  <cp:lastModifiedBy>Fecheat Holman</cp:lastModifiedBy>
  <cp:revision>2</cp:revision>
  <dcterms:created xsi:type="dcterms:W3CDTF">2019-06-20T14:43:00Z</dcterms:created>
  <dcterms:modified xsi:type="dcterms:W3CDTF">2019-06-20T14:43:00Z</dcterms:modified>
</cp:coreProperties>
</file>