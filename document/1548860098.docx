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216" w:rsidRPr="00CE0DBF" w:rsidRDefault="00EE5797" w:rsidP="00141A4C">
      <w:pPr>
        <w:pStyle w:val="Title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SANDRA D. HAYES </w:t>
      </w:r>
      <w:r w:rsidR="00C53F24" w:rsidRPr="00CE0DBF">
        <w:rPr>
          <w:rFonts w:ascii="Times New Roman" w:hAnsi="Times New Roman" w:cs="Times New Roman"/>
          <w:b/>
          <w:sz w:val="24"/>
          <w:szCs w:val="24"/>
        </w:rPr>
        <w:t>RN, BSN</w:t>
      </w:r>
    </w:p>
    <w:p w:rsidR="00141A4C" w:rsidRPr="00CE0DBF" w:rsidRDefault="002454A4" w:rsidP="00141A4C">
      <w:pPr>
        <w:rPr>
          <w:rFonts w:ascii="Times New Roman" w:hAnsi="Times New Roman" w:cs="Times New Roman"/>
          <w:sz w:val="24"/>
          <w:szCs w:val="24"/>
        </w:rPr>
      </w:pPr>
      <w:r w:rsidRPr="00CE0DBF">
        <w:rPr>
          <w:rFonts w:ascii="Times New Roman" w:hAnsi="Times New Roman" w:cs="Times New Roman"/>
          <w:sz w:val="24"/>
          <w:szCs w:val="24"/>
        </w:rPr>
        <w:t>P.O. Box 3027 Desoto, Texas 75123</w:t>
      </w:r>
      <w:r w:rsidR="00141A4C" w:rsidRPr="00CE0DBF">
        <w:rPr>
          <w:rFonts w:ascii="Times New Roman" w:hAnsi="Times New Roman" w:cs="Times New Roman"/>
          <w:sz w:val="24"/>
          <w:szCs w:val="24"/>
        </w:rPr>
        <w:t> | </w:t>
      </w:r>
      <w:r w:rsidRPr="00CE0DBF">
        <w:rPr>
          <w:rFonts w:ascii="Times New Roman" w:hAnsi="Times New Roman" w:cs="Times New Roman"/>
          <w:sz w:val="24"/>
          <w:szCs w:val="24"/>
        </w:rPr>
        <w:t>972-974-5727</w:t>
      </w:r>
      <w:r w:rsidR="00141A4C" w:rsidRPr="00CE0DBF">
        <w:rPr>
          <w:rFonts w:ascii="Times New Roman" w:hAnsi="Times New Roman" w:cs="Times New Roman"/>
          <w:sz w:val="24"/>
          <w:szCs w:val="24"/>
        </w:rPr>
        <w:t> | </w:t>
      </w:r>
      <w:r w:rsidRPr="00CE0DBF">
        <w:rPr>
          <w:rFonts w:ascii="Times New Roman" w:hAnsi="Times New Roman" w:cs="Times New Roman"/>
          <w:sz w:val="24"/>
          <w:szCs w:val="24"/>
        </w:rPr>
        <w:t>Johnm.bendy@gmail.com</w:t>
      </w:r>
    </w:p>
    <w:p w:rsidR="00032595" w:rsidRDefault="00032595" w:rsidP="00141A4C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:rsidR="006270A9" w:rsidRPr="00CE0DBF" w:rsidRDefault="00C53F24" w:rsidP="00141A4C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CE0DBF">
        <w:rPr>
          <w:rFonts w:ascii="Times New Roman" w:hAnsi="Times New Roman" w:cs="Times New Roman"/>
          <w:sz w:val="24"/>
          <w:szCs w:val="24"/>
        </w:rPr>
        <w:t>OBJECTIVE</w:t>
      </w:r>
      <w:r w:rsidR="00EE5797">
        <w:rPr>
          <w:rFonts w:ascii="Times New Roman" w:hAnsi="Times New Roman" w:cs="Times New Roman"/>
          <w:sz w:val="24"/>
          <w:szCs w:val="24"/>
        </w:rPr>
        <w:t>:</w:t>
      </w:r>
    </w:p>
    <w:p w:rsidR="00C01AFA" w:rsidRDefault="00032595">
      <w:pPr>
        <w:pStyle w:val="Heading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Case Manager’s position within your organization </w:t>
      </w:r>
    </w:p>
    <w:p w:rsidR="00032595" w:rsidRDefault="00032595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:rsidR="00032595" w:rsidRDefault="00032595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:rsidR="006270A9" w:rsidRPr="00CE0DBF" w:rsidRDefault="00C53F24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CE0DBF">
        <w:rPr>
          <w:rFonts w:ascii="Times New Roman" w:hAnsi="Times New Roman" w:cs="Times New Roman"/>
          <w:sz w:val="24"/>
          <w:szCs w:val="24"/>
        </w:rPr>
        <w:t>EDUCATION</w:t>
      </w:r>
      <w:r w:rsidR="00EE5797">
        <w:rPr>
          <w:rFonts w:ascii="Times New Roman" w:hAnsi="Times New Roman" w:cs="Times New Roman"/>
          <w:sz w:val="24"/>
          <w:szCs w:val="24"/>
        </w:rPr>
        <w:t>:</w:t>
      </w:r>
    </w:p>
    <w:p w:rsidR="00CE0DBF" w:rsidRPr="00CE0DBF" w:rsidRDefault="00CE0DBF" w:rsidP="00CE0D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E0DBF">
        <w:rPr>
          <w:rFonts w:ascii="Times New Roman" w:hAnsi="Times New Roman" w:cs="Times New Roman"/>
          <w:sz w:val="24"/>
          <w:szCs w:val="24"/>
        </w:rPr>
        <w:t>Texas Woman’s University |</w:t>
      </w:r>
      <w:r w:rsidR="002454A4" w:rsidRPr="00CE0DBF">
        <w:rPr>
          <w:rFonts w:ascii="Times New Roman" w:hAnsi="Times New Roman" w:cs="Times New Roman"/>
          <w:sz w:val="24"/>
          <w:szCs w:val="24"/>
        </w:rPr>
        <w:t xml:space="preserve"> Bachelor of Science</w:t>
      </w:r>
      <w:r w:rsidR="009D5933" w:rsidRPr="00CE0DBF">
        <w:rPr>
          <w:rFonts w:ascii="Times New Roman" w:hAnsi="Times New Roman" w:cs="Times New Roman"/>
          <w:sz w:val="24"/>
          <w:szCs w:val="24"/>
        </w:rPr>
        <w:t> </w:t>
      </w:r>
      <w:r w:rsidRPr="00CE0DBF">
        <w:rPr>
          <w:rFonts w:ascii="Times New Roman" w:hAnsi="Times New Roman" w:cs="Times New Roman"/>
          <w:sz w:val="24"/>
          <w:szCs w:val="24"/>
        </w:rPr>
        <w:t>Nursing |</w:t>
      </w:r>
      <w:r w:rsidR="002454A4" w:rsidRPr="00CE0DBF">
        <w:rPr>
          <w:rFonts w:ascii="Times New Roman" w:hAnsi="Times New Roman" w:cs="Times New Roman"/>
          <w:sz w:val="24"/>
          <w:szCs w:val="24"/>
        </w:rPr>
        <w:t>2000</w:t>
      </w:r>
    </w:p>
    <w:p w:rsidR="00CE0DBF" w:rsidRPr="00CE0DBF" w:rsidRDefault="00CE0DBF" w:rsidP="00CE0D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E0DBF">
        <w:rPr>
          <w:rFonts w:ascii="Times New Roman" w:hAnsi="Times New Roman" w:cs="Times New Roman"/>
          <w:sz w:val="24"/>
          <w:szCs w:val="24"/>
        </w:rPr>
        <w:t>Dallas County Community College | Associated of Arts &amp; Science |1995</w:t>
      </w:r>
    </w:p>
    <w:p w:rsidR="00032595" w:rsidRDefault="00032595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:rsidR="006270A9" w:rsidRPr="00CE0DBF" w:rsidRDefault="00CE0DBF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CE0DBF">
        <w:rPr>
          <w:rFonts w:ascii="Times New Roman" w:hAnsi="Times New Roman" w:cs="Times New Roman"/>
          <w:sz w:val="24"/>
          <w:szCs w:val="24"/>
        </w:rPr>
        <w:t>EXPERIENCE</w:t>
      </w:r>
      <w:r w:rsidR="00EE5797">
        <w:rPr>
          <w:rFonts w:ascii="Times New Roman" w:hAnsi="Times New Roman" w:cs="Times New Roman"/>
          <w:sz w:val="24"/>
          <w:szCs w:val="24"/>
        </w:rPr>
        <w:t>:</w:t>
      </w:r>
    </w:p>
    <w:p w:rsidR="002454A4" w:rsidRPr="00EE5797" w:rsidRDefault="002454A4" w:rsidP="00EE5797">
      <w:pPr>
        <w:pStyle w:val="ListParagraph"/>
        <w:numPr>
          <w:ilvl w:val="0"/>
          <w:numId w:val="3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E5797">
        <w:rPr>
          <w:rFonts w:ascii="Times New Roman" w:hAnsi="Times New Roman" w:cs="Times New Roman"/>
          <w:sz w:val="24"/>
          <w:szCs w:val="24"/>
        </w:rPr>
        <w:t xml:space="preserve">9 Years of Acute Care Nurse Case Management </w:t>
      </w:r>
      <w:r w:rsidRPr="00EE5797">
        <w:rPr>
          <w:rFonts w:ascii="Times New Roman" w:hAnsi="Times New Roman" w:cs="Times New Roman"/>
          <w:b/>
          <w:i/>
          <w:sz w:val="24"/>
          <w:szCs w:val="24"/>
        </w:rPr>
        <w:t>(</w:t>
      </w:r>
      <w:r w:rsidR="00D656DA">
        <w:rPr>
          <w:rFonts w:ascii="Times New Roman" w:hAnsi="Times New Roman" w:cs="Times New Roman"/>
          <w:b/>
          <w:i/>
          <w:sz w:val="24"/>
          <w:szCs w:val="24"/>
        </w:rPr>
        <w:t>current</w:t>
      </w:r>
      <w:r w:rsidRPr="00EE5797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2454A4" w:rsidRDefault="002454A4" w:rsidP="00EE5797">
      <w:pPr>
        <w:pStyle w:val="ListParagraph"/>
        <w:numPr>
          <w:ilvl w:val="0"/>
          <w:numId w:val="3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E5797">
        <w:rPr>
          <w:rFonts w:ascii="Times New Roman" w:hAnsi="Times New Roman" w:cs="Times New Roman"/>
          <w:sz w:val="24"/>
          <w:szCs w:val="24"/>
        </w:rPr>
        <w:t>1</w:t>
      </w:r>
      <w:r w:rsidR="003175D4" w:rsidRPr="00EE5797">
        <w:rPr>
          <w:rFonts w:ascii="Times New Roman" w:hAnsi="Times New Roman" w:cs="Times New Roman"/>
          <w:sz w:val="24"/>
          <w:szCs w:val="24"/>
        </w:rPr>
        <w:t>0 Years of Clinical Experience: Intensive Care &amp;</w:t>
      </w:r>
      <w:r w:rsidRPr="00EE5797">
        <w:rPr>
          <w:rFonts w:ascii="Times New Roman" w:hAnsi="Times New Roman" w:cs="Times New Roman"/>
          <w:sz w:val="24"/>
          <w:szCs w:val="24"/>
        </w:rPr>
        <w:t xml:space="preserve"> Med</w:t>
      </w:r>
      <w:r w:rsidR="003175D4" w:rsidRPr="00EE5797">
        <w:rPr>
          <w:rFonts w:ascii="Times New Roman" w:hAnsi="Times New Roman" w:cs="Times New Roman"/>
          <w:sz w:val="24"/>
          <w:szCs w:val="24"/>
        </w:rPr>
        <w:t>ical Surgical</w:t>
      </w:r>
    </w:p>
    <w:p w:rsidR="00C01AFA" w:rsidRPr="00EE5797" w:rsidRDefault="00C01AFA" w:rsidP="00EE5797">
      <w:pPr>
        <w:pStyle w:val="ListParagraph"/>
        <w:numPr>
          <w:ilvl w:val="0"/>
          <w:numId w:val="3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Years of LTAC Experience (Texas Specialty, Select, Life Care &amp; Kindred)</w:t>
      </w:r>
    </w:p>
    <w:p w:rsidR="0017535F" w:rsidRPr="00EE5797" w:rsidRDefault="003175D4" w:rsidP="00EE5797">
      <w:pPr>
        <w:pStyle w:val="ListParagraph"/>
        <w:numPr>
          <w:ilvl w:val="0"/>
          <w:numId w:val="3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E5797">
        <w:rPr>
          <w:rFonts w:ascii="Times New Roman" w:hAnsi="Times New Roman" w:cs="Times New Roman"/>
          <w:sz w:val="24"/>
          <w:szCs w:val="24"/>
        </w:rPr>
        <w:t>Management/Leadership roles: Dir of</w:t>
      </w:r>
      <w:r w:rsidR="0017535F" w:rsidRPr="00EE5797">
        <w:rPr>
          <w:rFonts w:ascii="Times New Roman" w:hAnsi="Times New Roman" w:cs="Times New Roman"/>
          <w:sz w:val="24"/>
          <w:szCs w:val="24"/>
        </w:rPr>
        <w:t xml:space="preserve"> Case Management, Assistant Dir of Nursing </w:t>
      </w:r>
    </w:p>
    <w:p w:rsidR="003175D4" w:rsidRPr="00EE5797" w:rsidRDefault="003175D4" w:rsidP="00D656D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E5797">
        <w:rPr>
          <w:rFonts w:ascii="Times New Roman" w:hAnsi="Times New Roman" w:cs="Times New Roman"/>
          <w:sz w:val="24"/>
          <w:szCs w:val="24"/>
        </w:rPr>
        <w:t>Nu</w:t>
      </w:r>
      <w:r w:rsidR="00D656DA">
        <w:rPr>
          <w:rFonts w:ascii="Times New Roman" w:hAnsi="Times New Roman" w:cs="Times New Roman"/>
          <w:sz w:val="24"/>
          <w:szCs w:val="24"/>
        </w:rPr>
        <w:t>rsing Supervisor &amp; Charge Nurse</w:t>
      </w:r>
    </w:p>
    <w:p w:rsidR="003175D4" w:rsidRPr="00EE5797" w:rsidRDefault="003175D4" w:rsidP="00EE5797">
      <w:pPr>
        <w:pStyle w:val="ListParagraph"/>
        <w:numPr>
          <w:ilvl w:val="0"/>
          <w:numId w:val="3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E5797">
        <w:rPr>
          <w:rFonts w:ascii="Times New Roman" w:hAnsi="Times New Roman" w:cs="Times New Roman"/>
          <w:sz w:val="24"/>
          <w:szCs w:val="24"/>
        </w:rPr>
        <w:t>Software Experience:</w:t>
      </w:r>
      <w:r w:rsidR="00CE0DBF" w:rsidRPr="00EE5797">
        <w:rPr>
          <w:rFonts w:ascii="Times New Roman" w:hAnsi="Times New Roman" w:cs="Times New Roman"/>
          <w:sz w:val="24"/>
          <w:szCs w:val="24"/>
        </w:rPr>
        <w:t xml:space="preserve"> Epic, </w:t>
      </w:r>
      <w:proofErr w:type="spellStart"/>
      <w:r w:rsidR="00CE0DBF" w:rsidRPr="00EE5797">
        <w:rPr>
          <w:rFonts w:ascii="Times New Roman" w:hAnsi="Times New Roman" w:cs="Times New Roman"/>
          <w:sz w:val="24"/>
          <w:szCs w:val="24"/>
        </w:rPr>
        <w:t>Medi</w:t>
      </w:r>
      <w:proofErr w:type="spellEnd"/>
      <w:r w:rsidR="00CE0DBF" w:rsidRPr="00EE5797">
        <w:rPr>
          <w:rFonts w:ascii="Times New Roman" w:hAnsi="Times New Roman" w:cs="Times New Roman"/>
          <w:sz w:val="24"/>
          <w:szCs w:val="24"/>
        </w:rPr>
        <w:t>-tech,</w:t>
      </w:r>
      <w:r w:rsidRPr="00EE5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97">
        <w:rPr>
          <w:rFonts w:ascii="Times New Roman" w:hAnsi="Times New Roman" w:cs="Times New Roman"/>
          <w:sz w:val="24"/>
          <w:szCs w:val="24"/>
        </w:rPr>
        <w:t>Interqual</w:t>
      </w:r>
      <w:proofErr w:type="spellEnd"/>
      <w:r w:rsidRPr="00EE5797">
        <w:rPr>
          <w:rFonts w:ascii="Times New Roman" w:hAnsi="Times New Roman" w:cs="Times New Roman"/>
          <w:sz w:val="24"/>
          <w:szCs w:val="24"/>
        </w:rPr>
        <w:t xml:space="preserve"> (IQ), </w:t>
      </w:r>
      <w:proofErr w:type="spellStart"/>
      <w:r w:rsidRPr="00EE5797">
        <w:rPr>
          <w:rFonts w:ascii="Times New Roman" w:hAnsi="Times New Roman" w:cs="Times New Roman"/>
          <w:sz w:val="24"/>
          <w:szCs w:val="24"/>
        </w:rPr>
        <w:t>Milliman</w:t>
      </w:r>
      <w:proofErr w:type="spellEnd"/>
      <w:r w:rsidRPr="00EE5797">
        <w:rPr>
          <w:rFonts w:ascii="Times New Roman" w:hAnsi="Times New Roman" w:cs="Times New Roman"/>
          <w:sz w:val="24"/>
          <w:szCs w:val="24"/>
        </w:rPr>
        <w:t xml:space="preserve">, All Scripts &amp; </w:t>
      </w:r>
      <w:proofErr w:type="spellStart"/>
      <w:r w:rsidRPr="00EE5797">
        <w:rPr>
          <w:rFonts w:ascii="Times New Roman" w:hAnsi="Times New Roman" w:cs="Times New Roman"/>
          <w:sz w:val="24"/>
          <w:szCs w:val="24"/>
        </w:rPr>
        <w:t>Curaspan</w:t>
      </w:r>
      <w:proofErr w:type="spellEnd"/>
      <w:r w:rsidRPr="00EE5797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D656DA" w:rsidRDefault="00D656DA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:rsidR="006270A9" w:rsidRPr="00CE0DBF" w:rsidRDefault="00EE5797">
      <w:pPr>
        <w:pStyle w:val="Heading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HISTORY:</w:t>
      </w:r>
      <w:r w:rsidR="00C01AF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56DA" w:rsidRDefault="00D656DA" w:rsidP="00E34A3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C3556" w:rsidRPr="00CE0DBF" w:rsidRDefault="003232AF" w:rsidP="00E34A39">
      <w:pPr>
        <w:spacing w:after="0"/>
        <w:rPr>
          <w:rStyle w:val="lrzxr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E0DBF">
        <w:rPr>
          <w:rFonts w:ascii="Times New Roman" w:hAnsi="Times New Roman" w:cs="Times New Roman"/>
          <w:b/>
          <w:sz w:val="24"/>
          <w:szCs w:val="24"/>
        </w:rPr>
        <w:t xml:space="preserve">Medical City </w:t>
      </w:r>
      <w:r w:rsidR="00C53F24" w:rsidRPr="00CE0DBF">
        <w:rPr>
          <w:rFonts w:ascii="Times New Roman" w:hAnsi="Times New Roman" w:cs="Times New Roman"/>
          <w:b/>
          <w:sz w:val="24"/>
          <w:szCs w:val="24"/>
        </w:rPr>
        <w:t>Dallas</w:t>
      </w:r>
      <w:r w:rsidR="00C53F24" w:rsidRPr="00CE0DBF">
        <w:rPr>
          <w:rFonts w:ascii="Times New Roman" w:hAnsi="Times New Roman" w:cs="Times New Roman"/>
          <w:sz w:val="24"/>
          <w:szCs w:val="24"/>
        </w:rPr>
        <w:t xml:space="preserve"> </w:t>
      </w:r>
      <w:r w:rsidR="00766CE5" w:rsidRPr="00CE0DBF">
        <w:rPr>
          <w:rFonts w:ascii="Times New Roman" w:hAnsi="Times New Roman" w:cs="Times New Roman"/>
          <w:sz w:val="24"/>
          <w:szCs w:val="24"/>
        </w:rPr>
        <w:t>|</w:t>
      </w:r>
      <w:r w:rsidR="00C53F24" w:rsidRPr="00CE0DBF">
        <w:rPr>
          <w:rStyle w:val="w8qarf"/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7777</w:t>
      </w:r>
      <w:r w:rsidRPr="00CE0DBF">
        <w:rPr>
          <w:rStyle w:val="lrzxr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Forest Ln, Dallas, TX </w:t>
      </w:r>
      <w:r w:rsidR="00766CE5" w:rsidRPr="00CE0DBF">
        <w:rPr>
          <w:rStyle w:val="lrzxr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|</w:t>
      </w:r>
      <w:r w:rsidR="00E34A39" w:rsidRPr="00CE0DBF">
        <w:rPr>
          <w:rStyle w:val="lrzxr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D656DA" w:rsidRPr="00D656DA">
        <w:rPr>
          <w:rStyle w:val="lrzxr"/>
          <w:rFonts w:ascii="Times New Roman" w:hAnsi="Times New Roman" w:cs="Times New Roman"/>
          <w:b/>
          <w:i/>
          <w:color w:val="222222"/>
          <w:sz w:val="24"/>
          <w:szCs w:val="24"/>
          <w:shd w:val="clear" w:color="auto" w:fill="FFFFFF"/>
        </w:rPr>
        <w:t>(c</w:t>
      </w:r>
      <w:r w:rsidR="00766CE5" w:rsidRPr="00D656DA">
        <w:rPr>
          <w:rStyle w:val="lrzxr"/>
          <w:rFonts w:ascii="Times New Roman" w:hAnsi="Times New Roman" w:cs="Times New Roman"/>
          <w:b/>
          <w:i/>
          <w:color w:val="222222"/>
          <w:sz w:val="24"/>
          <w:szCs w:val="24"/>
          <w:shd w:val="clear" w:color="auto" w:fill="FFFFFF"/>
        </w:rPr>
        <w:t>urrent</w:t>
      </w:r>
      <w:r w:rsidR="00D656DA" w:rsidRPr="00D656DA">
        <w:rPr>
          <w:rStyle w:val="lrzxr"/>
          <w:rFonts w:ascii="Times New Roman" w:hAnsi="Times New Roman" w:cs="Times New Roman"/>
          <w:b/>
          <w:i/>
          <w:color w:val="222222"/>
          <w:sz w:val="24"/>
          <w:szCs w:val="24"/>
          <w:shd w:val="clear" w:color="auto" w:fill="FFFFFF"/>
        </w:rPr>
        <w:t>)</w:t>
      </w:r>
      <w:r w:rsidR="00E34A39" w:rsidRPr="00CE0DBF">
        <w:rPr>
          <w:rStyle w:val="lrzxr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-</w:t>
      </w:r>
      <w:r w:rsidR="00766CE5" w:rsidRPr="00CE0DBF">
        <w:rPr>
          <w:rStyle w:val="lrzxr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E34A39" w:rsidRPr="00CE0DBF">
        <w:rPr>
          <w:rStyle w:val="lrzxr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2/2017</w:t>
      </w:r>
    </w:p>
    <w:p w:rsidR="00C53F24" w:rsidRPr="00CE0DBF" w:rsidRDefault="00EE5797" w:rsidP="00DC3556">
      <w:pPr>
        <w:spacing w:after="0"/>
        <w:rPr>
          <w:rStyle w:val="lrzxr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Style w:val="lrzxr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Position: </w:t>
      </w:r>
      <w:r w:rsidR="00C53F24" w:rsidRPr="00CE0DBF">
        <w:rPr>
          <w:rStyle w:val="lrzxr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Case Manager: </w:t>
      </w:r>
    </w:p>
    <w:p w:rsidR="00C53F24" w:rsidRPr="00EE5797" w:rsidRDefault="00E34A39" w:rsidP="00EE5797">
      <w:pPr>
        <w:pStyle w:val="ListParagraph"/>
        <w:numPr>
          <w:ilvl w:val="0"/>
          <w:numId w:val="3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E5797">
        <w:rPr>
          <w:rStyle w:val="lrzxr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Discharge p</w:t>
      </w:r>
      <w:r w:rsidR="00C53F24" w:rsidRPr="00EE5797">
        <w:rPr>
          <w:rStyle w:val="lrzxr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lanning</w:t>
      </w:r>
      <w:r w:rsidRPr="00EE5797">
        <w:rPr>
          <w:rStyle w:val="lrzxr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="00C53F24" w:rsidRPr="00EE5797">
        <w:rPr>
          <w:rStyle w:val="lrzxr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patient population critical units; [CVICU, MICU &amp; SICU]</w:t>
      </w:r>
    </w:p>
    <w:p w:rsidR="00DC3556" w:rsidRPr="00CE0DBF" w:rsidRDefault="00DC3556" w:rsidP="00DC355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7535F" w:rsidRPr="00CE0DBF" w:rsidRDefault="0017535F" w:rsidP="00DC35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E0DBF">
        <w:rPr>
          <w:rFonts w:ascii="Times New Roman" w:hAnsi="Times New Roman" w:cs="Times New Roman"/>
          <w:b/>
          <w:sz w:val="24"/>
          <w:szCs w:val="24"/>
        </w:rPr>
        <w:t xml:space="preserve">Charlton Methodist Medical </w:t>
      </w:r>
      <w:r w:rsidR="00766CE5" w:rsidRPr="00CE0DBF">
        <w:rPr>
          <w:rFonts w:ascii="Times New Roman" w:hAnsi="Times New Roman" w:cs="Times New Roman"/>
          <w:b/>
          <w:sz w:val="24"/>
          <w:szCs w:val="24"/>
        </w:rPr>
        <w:t>Center</w:t>
      </w:r>
      <w:r w:rsidR="00766CE5" w:rsidRPr="00CE0DBF">
        <w:rPr>
          <w:rFonts w:ascii="Times New Roman" w:hAnsi="Times New Roman" w:cs="Times New Roman"/>
          <w:sz w:val="24"/>
          <w:szCs w:val="24"/>
        </w:rPr>
        <w:t xml:space="preserve"> | 3500</w:t>
      </w:r>
      <w:r w:rsidR="00D656DA">
        <w:rPr>
          <w:rFonts w:ascii="Times New Roman" w:hAnsi="Times New Roman" w:cs="Times New Roman"/>
          <w:sz w:val="24"/>
          <w:szCs w:val="24"/>
        </w:rPr>
        <w:t xml:space="preserve"> W. Wheatland R</w:t>
      </w:r>
      <w:r w:rsidR="003232AF" w:rsidRPr="00CE0DBF">
        <w:rPr>
          <w:rFonts w:ascii="Times New Roman" w:hAnsi="Times New Roman" w:cs="Times New Roman"/>
          <w:sz w:val="24"/>
          <w:szCs w:val="24"/>
        </w:rPr>
        <w:t xml:space="preserve">d Dallas, </w:t>
      </w:r>
      <w:r w:rsidR="00766CE5" w:rsidRPr="00CE0DBF">
        <w:rPr>
          <w:rFonts w:ascii="Times New Roman" w:hAnsi="Times New Roman" w:cs="Times New Roman"/>
          <w:sz w:val="24"/>
          <w:szCs w:val="24"/>
        </w:rPr>
        <w:t>TX</w:t>
      </w:r>
      <w:r w:rsidR="003232AF" w:rsidRPr="00CE0DBF">
        <w:rPr>
          <w:rFonts w:ascii="Times New Roman" w:hAnsi="Times New Roman" w:cs="Times New Roman"/>
          <w:sz w:val="24"/>
          <w:szCs w:val="24"/>
        </w:rPr>
        <w:t xml:space="preserve"> </w:t>
      </w:r>
      <w:r w:rsidR="00766CE5" w:rsidRPr="00CE0DBF">
        <w:rPr>
          <w:rFonts w:ascii="Times New Roman" w:hAnsi="Times New Roman" w:cs="Times New Roman"/>
          <w:sz w:val="24"/>
          <w:szCs w:val="24"/>
        </w:rPr>
        <w:t>| 10/2011-7/2018</w:t>
      </w:r>
    </w:p>
    <w:p w:rsidR="00DC3556" w:rsidRPr="00CE0DBF" w:rsidRDefault="0017535F" w:rsidP="00DC35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E0DBF">
        <w:rPr>
          <w:rFonts w:ascii="Times New Roman" w:hAnsi="Times New Roman" w:cs="Times New Roman"/>
          <w:sz w:val="24"/>
          <w:szCs w:val="24"/>
        </w:rPr>
        <w:t xml:space="preserve">Position: Case Manager </w:t>
      </w:r>
    </w:p>
    <w:p w:rsidR="0017535F" w:rsidRPr="00CE0DBF" w:rsidRDefault="0017535F" w:rsidP="00DC35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E0DBF">
        <w:rPr>
          <w:rFonts w:ascii="Times New Roman" w:hAnsi="Times New Roman" w:cs="Times New Roman"/>
          <w:sz w:val="24"/>
          <w:szCs w:val="24"/>
        </w:rPr>
        <w:t xml:space="preserve">Previous Position: Community Base Case Manager </w:t>
      </w:r>
    </w:p>
    <w:p w:rsidR="00DC3556" w:rsidRPr="00EE5797" w:rsidRDefault="00DC3556" w:rsidP="00EE5797">
      <w:pPr>
        <w:pStyle w:val="ListParagraph"/>
        <w:numPr>
          <w:ilvl w:val="0"/>
          <w:numId w:val="3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E5797">
        <w:rPr>
          <w:rFonts w:ascii="Times New Roman" w:hAnsi="Times New Roman" w:cs="Times New Roman"/>
          <w:sz w:val="24"/>
          <w:szCs w:val="24"/>
        </w:rPr>
        <w:t xml:space="preserve">Discharge planning </w:t>
      </w:r>
    </w:p>
    <w:p w:rsidR="00DC3556" w:rsidRPr="00EE5797" w:rsidRDefault="00DC3556" w:rsidP="00EE5797">
      <w:pPr>
        <w:pStyle w:val="ListParagraph"/>
        <w:numPr>
          <w:ilvl w:val="0"/>
          <w:numId w:val="3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E5797">
        <w:rPr>
          <w:rFonts w:ascii="Times New Roman" w:hAnsi="Times New Roman" w:cs="Times New Roman"/>
          <w:sz w:val="24"/>
          <w:szCs w:val="24"/>
        </w:rPr>
        <w:t xml:space="preserve">Utilization Review </w:t>
      </w:r>
    </w:p>
    <w:p w:rsidR="0017535F" w:rsidRPr="00EE5797" w:rsidRDefault="0017535F" w:rsidP="00EE5797">
      <w:pPr>
        <w:pStyle w:val="ListParagraph"/>
        <w:numPr>
          <w:ilvl w:val="0"/>
          <w:numId w:val="3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E5797">
        <w:rPr>
          <w:rFonts w:ascii="Times New Roman" w:hAnsi="Times New Roman" w:cs="Times New Roman"/>
          <w:sz w:val="24"/>
          <w:szCs w:val="24"/>
        </w:rPr>
        <w:t xml:space="preserve">Facilitated </w:t>
      </w:r>
      <w:r w:rsidR="00DC3556" w:rsidRPr="00EE5797">
        <w:rPr>
          <w:rFonts w:ascii="Times New Roman" w:hAnsi="Times New Roman" w:cs="Times New Roman"/>
          <w:sz w:val="24"/>
          <w:szCs w:val="24"/>
        </w:rPr>
        <w:t xml:space="preserve">and created </w:t>
      </w:r>
      <w:r w:rsidRPr="00EE5797">
        <w:rPr>
          <w:rFonts w:ascii="Times New Roman" w:hAnsi="Times New Roman" w:cs="Times New Roman"/>
          <w:sz w:val="24"/>
          <w:szCs w:val="24"/>
        </w:rPr>
        <w:t xml:space="preserve">discharge interventions for preventable readmissions </w:t>
      </w:r>
    </w:p>
    <w:p w:rsidR="00DC3556" w:rsidRPr="00EE5797" w:rsidRDefault="00DC3556" w:rsidP="00EE5797">
      <w:pPr>
        <w:pStyle w:val="ListParagraph"/>
        <w:numPr>
          <w:ilvl w:val="0"/>
          <w:numId w:val="3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E5797">
        <w:rPr>
          <w:rFonts w:ascii="Times New Roman" w:hAnsi="Times New Roman" w:cs="Times New Roman"/>
          <w:sz w:val="24"/>
          <w:szCs w:val="24"/>
        </w:rPr>
        <w:t>Educated hospital staff on interventions and goals for readmission program</w:t>
      </w:r>
    </w:p>
    <w:p w:rsidR="00CE0DBF" w:rsidRPr="00CE0DBF" w:rsidRDefault="00CE0DBF" w:rsidP="00766CE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66CE5" w:rsidRPr="00CE0DBF" w:rsidRDefault="00766CE5" w:rsidP="00766CE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0DBF">
        <w:rPr>
          <w:rFonts w:ascii="Times New Roman" w:hAnsi="Times New Roman" w:cs="Times New Roman"/>
          <w:b/>
          <w:sz w:val="24"/>
          <w:szCs w:val="24"/>
        </w:rPr>
        <w:t xml:space="preserve">Parkland </w:t>
      </w:r>
      <w:r w:rsidR="00E34A39" w:rsidRPr="00CE0DBF">
        <w:rPr>
          <w:rFonts w:ascii="Times New Roman" w:hAnsi="Times New Roman" w:cs="Times New Roman"/>
          <w:b/>
          <w:sz w:val="24"/>
          <w:szCs w:val="24"/>
        </w:rPr>
        <w:t>Hospital |</w:t>
      </w:r>
      <w:r w:rsidRPr="00CE0DB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E0DB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5200 Harry Hines Blvd, Dallas, TX </w:t>
      </w:r>
      <w:r w:rsidRPr="00CE0DBF">
        <w:rPr>
          <w:rFonts w:ascii="Times New Roman" w:hAnsi="Times New Roman" w:cs="Times New Roman"/>
          <w:b/>
          <w:sz w:val="24"/>
          <w:szCs w:val="24"/>
        </w:rPr>
        <w:t xml:space="preserve">| </w:t>
      </w:r>
      <w:r w:rsidR="00E34A39" w:rsidRPr="00CE0DBF">
        <w:rPr>
          <w:rFonts w:ascii="Times New Roman" w:hAnsi="Times New Roman" w:cs="Times New Roman"/>
          <w:sz w:val="24"/>
          <w:szCs w:val="24"/>
        </w:rPr>
        <w:t>2000-2001 &amp; 2015-2016</w:t>
      </w:r>
    </w:p>
    <w:p w:rsidR="00766CE5" w:rsidRPr="00CE0DBF" w:rsidRDefault="00766CE5" w:rsidP="00766C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E0DBF">
        <w:rPr>
          <w:rFonts w:ascii="Times New Roman" w:hAnsi="Times New Roman" w:cs="Times New Roman"/>
          <w:sz w:val="24"/>
          <w:szCs w:val="24"/>
        </w:rPr>
        <w:t xml:space="preserve">Position: PRN Case manager/Float </w:t>
      </w:r>
    </w:p>
    <w:p w:rsidR="00E34A39" w:rsidRPr="00CE0DBF" w:rsidRDefault="00E34A39" w:rsidP="00766C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E0DBF">
        <w:rPr>
          <w:rFonts w:ascii="Times New Roman" w:hAnsi="Times New Roman" w:cs="Times New Roman"/>
          <w:sz w:val="24"/>
          <w:szCs w:val="24"/>
        </w:rPr>
        <w:t>Previous: Staff Nurse ICU/MICU</w:t>
      </w:r>
    </w:p>
    <w:p w:rsidR="00766CE5" w:rsidRPr="00EE5797" w:rsidRDefault="00766CE5" w:rsidP="00EE5797">
      <w:pPr>
        <w:pStyle w:val="ListParagraph"/>
        <w:numPr>
          <w:ilvl w:val="0"/>
          <w:numId w:val="3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E5797">
        <w:rPr>
          <w:rFonts w:ascii="Times New Roman" w:hAnsi="Times New Roman" w:cs="Times New Roman"/>
          <w:sz w:val="24"/>
          <w:szCs w:val="24"/>
        </w:rPr>
        <w:t xml:space="preserve">Discharge planning </w:t>
      </w:r>
      <w:r w:rsidR="00EE5797" w:rsidRPr="00EE5797">
        <w:rPr>
          <w:rFonts w:ascii="Times New Roman" w:hAnsi="Times New Roman" w:cs="Times New Roman"/>
          <w:sz w:val="24"/>
          <w:szCs w:val="24"/>
        </w:rPr>
        <w:t>&amp; utilization r</w:t>
      </w:r>
      <w:r w:rsidRPr="00EE5797">
        <w:rPr>
          <w:rFonts w:ascii="Times New Roman" w:hAnsi="Times New Roman" w:cs="Times New Roman"/>
          <w:sz w:val="24"/>
          <w:szCs w:val="24"/>
        </w:rPr>
        <w:t xml:space="preserve">eview </w:t>
      </w:r>
    </w:p>
    <w:p w:rsidR="00E34A39" w:rsidRPr="00EE5797" w:rsidRDefault="00E34A39" w:rsidP="00EE5797">
      <w:pPr>
        <w:pStyle w:val="ListParagraph"/>
        <w:numPr>
          <w:ilvl w:val="0"/>
          <w:numId w:val="3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E5797">
        <w:rPr>
          <w:rFonts w:ascii="Times New Roman" w:hAnsi="Times New Roman" w:cs="Times New Roman"/>
          <w:sz w:val="24"/>
          <w:szCs w:val="24"/>
        </w:rPr>
        <w:t xml:space="preserve">Staff Nurse, I interned and worked in Medical Intensive Care </w:t>
      </w:r>
    </w:p>
    <w:p w:rsidR="00E34A39" w:rsidRPr="00CE0DBF" w:rsidRDefault="00E34A39" w:rsidP="00E34A3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34A39" w:rsidRPr="00CE0DBF" w:rsidRDefault="00E34A39" w:rsidP="00E34A3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0DBF">
        <w:rPr>
          <w:rFonts w:ascii="Times New Roman" w:hAnsi="Times New Roman" w:cs="Times New Roman"/>
          <w:b/>
          <w:sz w:val="24"/>
          <w:szCs w:val="24"/>
        </w:rPr>
        <w:t xml:space="preserve">William P. Clements </w:t>
      </w:r>
      <w:r w:rsidR="00EE5797">
        <w:rPr>
          <w:rFonts w:ascii="Times New Roman" w:hAnsi="Times New Roman" w:cs="Times New Roman"/>
          <w:b/>
          <w:sz w:val="24"/>
          <w:szCs w:val="24"/>
        </w:rPr>
        <w:t xml:space="preserve">| </w:t>
      </w:r>
      <w:r w:rsidR="00EE5797" w:rsidRPr="00EE579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6201 Harry Hines Blvd, Dallas, TX</w:t>
      </w:r>
      <w:r w:rsidR="00D656D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| 5/2008-2/2012</w:t>
      </w:r>
    </w:p>
    <w:p w:rsidR="00766CE5" w:rsidRPr="00CE0DBF" w:rsidRDefault="00EE5797" w:rsidP="00766C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Position: </w:t>
      </w:r>
      <w:r w:rsidR="00E34A39" w:rsidRPr="00CE0DBF">
        <w:rPr>
          <w:rFonts w:ascii="Times New Roman" w:hAnsi="Times New Roman" w:cs="Times New Roman"/>
          <w:sz w:val="24"/>
          <w:szCs w:val="24"/>
        </w:rPr>
        <w:t xml:space="preserve">Case Manager </w:t>
      </w:r>
    </w:p>
    <w:p w:rsidR="00E34A39" w:rsidRPr="00CE0DBF" w:rsidRDefault="00EE5797" w:rsidP="00CE0DBF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Discharge p</w:t>
      </w:r>
      <w:r w:rsidR="00E34A39" w:rsidRPr="00CE0DBF">
        <w:rPr>
          <w:rFonts w:ascii="Times New Roman" w:hAnsi="Times New Roman" w:cs="Times New Roman"/>
          <w:sz w:val="24"/>
          <w:szCs w:val="24"/>
        </w:rPr>
        <w:t xml:space="preserve">lanning &amp; </w:t>
      </w:r>
      <w:r>
        <w:rPr>
          <w:rFonts w:ascii="Times New Roman" w:hAnsi="Times New Roman" w:cs="Times New Roman"/>
          <w:sz w:val="24"/>
          <w:szCs w:val="24"/>
        </w:rPr>
        <w:t>u</w:t>
      </w:r>
      <w:r w:rsidR="00E34A39" w:rsidRPr="00CE0DBF">
        <w:rPr>
          <w:rFonts w:ascii="Times New Roman" w:hAnsi="Times New Roman" w:cs="Times New Roman"/>
          <w:sz w:val="24"/>
          <w:szCs w:val="24"/>
        </w:rPr>
        <w:t>tilization</w:t>
      </w:r>
      <w:r>
        <w:rPr>
          <w:rFonts w:ascii="Times New Roman" w:hAnsi="Times New Roman" w:cs="Times New Roman"/>
          <w:sz w:val="24"/>
          <w:szCs w:val="24"/>
        </w:rPr>
        <w:t xml:space="preserve"> review </w:t>
      </w:r>
    </w:p>
    <w:p w:rsidR="00CE0DBF" w:rsidRPr="00CE0DBF" w:rsidRDefault="00E34A39" w:rsidP="00CE0DB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CE0DBF">
        <w:rPr>
          <w:rFonts w:ascii="Times New Roman" w:hAnsi="Times New Roman" w:cs="Times New Roman"/>
          <w:sz w:val="24"/>
          <w:szCs w:val="24"/>
        </w:rPr>
        <w:t xml:space="preserve">Patient population [Heart Failure, Heart &amp; Lung Transplants, </w:t>
      </w:r>
    </w:p>
    <w:p w:rsidR="00E34A39" w:rsidRPr="00CE0DBF" w:rsidRDefault="00E34A39" w:rsidP="00CE0DB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CE0DBF">
        <w:rPr>
          <w:rFonts w:ascii="Times New Roman" w:hAnsi="Times New Roman" w:cs="Times New Roman"/>
          <w:sz w:val="24"/>
          <w:szCs w:val="24"/>
        </w:rPr>
        <w:t xml:space="preserve">Cardiac Surgeries &amp; LVAD’s </w:t>
      </w:r>
    </w:p>
    <w:p w:rsidR="00766CE5" w:rsidRPr="00CE0DBF" w:rsidRDefault="00766CE5" w:rsidP="00766CE5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CE0DBF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</w:p>
    <w:p w:rsidR="00766CE5" w:rsidRPr="00CE0DBF" w:rsidRDefault="00766CE5" w:rsidP="00766CE5">
      <w:pPr>
        <w:pStyle w:val="ListParagraph"/>
        <w:spacing w:after="0"/>
        <w:ind w:left="1800"/>
        <w:rPr>
          <w:rFonts w:ascii="Times New Roman" w:hAnsi="Times New Roman" w:cs="Times New Roman"/>
          <w:sz w:val="24"/>
          <w:szCs w:val="24"/>
        </w:rPr>
      </w:pPr>
    </w:p>
    <w:p w:rsidR="00766CE5" w:rsidRPr="00CE0DBF" w:rsidRDefault="00766CE5" w:rsidP="00766C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66CE5" w:rsidRPr="00CE0DBF" w:rsidRDefault="00766CE5" w:rsidP="00766CE5">
      <w:pPr>
        <w:rPr>
          <w:rFonts w:ascii="Times New Roman" w:hAnsi="Times New Roman" w:cs="Times New Roman"/>
          <w:sz w:val="24"/>
          <w:szCs w:val="24"/>
        </w:rPr>
      </w:pPr>
    </w:p>
    <w:p w:rsidR="00DC3556" w:rsidRPr="00CE0DBF" w:rsidRDefault="00DC3556" w:rsidP="00DC355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E0DBF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DC3556" w:rsidRPr="00CE0DBF" w:rsidSect="00617B26">
      <w:footerReference w:type="default" r:id="rId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2C93" w:rsidRDefault="005E2C93">
      <w:pPr>
        <w:spacing w:after="0"/>
      </w:pPr>
      <w:r>
        <w:separator/>
      </w:r>
    </w:p>
  </w:endnote>
  <w:endnote w:type="continuationSeparator" w:id="0">
    <w:p w:rsidR="005E2C93" w:rsidRDefault="005E2C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032595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2C93" w:rsidRDefault="005E2C93">
      <w:pPr>
        <w:spacing w:after="0"/>
      </w:pPr>
      <w:r>
        <w:separator/>
      </w:r>
    </w:p>
  </w:footnote>
  <w:footnote w:type="continuationSeparator" w:id="0">
    <w:p w:rsidR="005E2C93" w:rsidRDefault="005E2C9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48064CB"/>
    <w:multiLevelType w:val="hybridMultilevel"/>
    <w:tmpl w:val="7C821E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BCE7DA8"/>
    <w:multiLevelType w:val="hybridMultilevel"/>
    <w:tmpl w:val="201A0180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0C1E7B09"/>
    <w:multiLevelType w:val="hybridMultilevel"/>
    <w:tmpl w:val="D4E6F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244748D"/>
    <w:multiLevelType w:val="hybridMultilevel"/>
    <w:tmpl w:val="279CEB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73B3E37"/>
    <w:multiLevelType w:val="hybridMultilevel"/>
    <w:tmpl w:val="2758C1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D745016"/>
    <w:multiLevelType w:val="hybridMultilevel"/>
    <w:tmpl w:val="D66C96E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E1B5488"/>
    <w:multiLevelType w:val="hybridMultilevel"/>
    <w:tmpl w:val="579A37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E4D54AF"/>
    <w:multiLevelType w:val="hybridMultilevel"/>
    <w:tmpl w:val="2E5E4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0379BE"/>
    <w:multiLevelType w:val="hybridMultilevel"/>
    <w:tmpl w:val="9DA2DF58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5" w15:restartNumberingAfterBreak="0">
    <w:nsid w:val="41EB0B42"/>
    <w:multiLevelType w:val="hybridMultilevel"/>
    <w:tmpl w:val="4A5071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EB1F83"/>
    <w:multiLevelType w:val="hybridMultilevel"/>
    <w:tmpl w:val="032CEB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8E13144"/>
    <w:multiLevelType w:val="hybridMultilevel"/>
    <w:tmpl w:val="85A0F38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54284512"/>
    <w:multiLevelType w:val="hybridMultilevel"/>
    <w:tmpl w:val="B9B4B8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8A7E81"/>
    <w:multiLevelType w:val="hybridMultilevel"/>
    <w:tmpl w:val="AE1615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BFA1F5F"/>
    <w:multiLevelType w:val="hybridMultilevel"/>
    <w:tmpl w:val="5CB63C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34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5" w15:restartNumberingAfterBreak="0">
    <w:nsid w:val="7BF23DB6"/>
    <w:multiLevelType w:val="hybridMultilevel"/>
    <w:tmpl w:val="70FAA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8"/>
  </w:num>
  <w:num w:numId="15">
    <w:abstractNumId w:val="28"/>
  </w:num>
  <w:num w:numId="16">
    <w:abstractNumId w:val="15"/>
  </w:num>
  <w:num w:numId="17">
    <w:abstractNumId w:val="20"/>
  </w:num>
  <w:num w:numId="18">
    <w:abstractNumId w:val="11"/>
  </w:num>
  <w:num w:numId="19">
    <w:abstractNumId w:val="34"/>
  </w:num>
  <w:num w:numId="20">
    <w:abstractNumId w:val="29"/>
  </w:num>
  <w:num w:numId="21">
    <w:abstractNumId w:val="12"/>
  </w:num>
  <w:num w:numId="22">
    <w:abstractNumId w:val="19"/>
  </w:num>
  <w:num w:numId="23">
    <w:abstractNumId w:val="33"/>
  </w:num>
  <w:num w:numId="24">
    <w:abstractNumId w:val="35"/>
  </w:num>
  <w:num w:numId="25">
    <w:abstractNumId w:val="31"/>
  </w:num>
  <w:num w:numId="26">
    <w:abstractNumId w:val="16"/>
  </w:num>
  <w:num w:numId="27">
    <w:abstractNumId w:val="22"/>
  </w:num>
  <w:num w:numId="28">
    <w:abstractNumId w:val="26"/>
  </w:num>
  <w:num w:numId="29">
    <w:abstractNumId w:val="17"/>
  </w:num>
  <w:num w:numId="30">
    <w:abstractNumId w:val="23"/>
  </w:num>
  <w:num w:numId="31">
    <w:abstractNumId w:val="25"/>
  </w:num>
  <w:num w:numId="32">
    <w:abstractNumId w:val="13"/>
  </w:num>
  <w:num w:numId="33">
    <w:abstractNumId w:val="21"/>
  </w:num>
  <w:num w:numId="34">
    <w:abstractNumId w:val="24"/>
  </w:num>
  <w:num w:numId="35">
    <w:abstractNumId w:val="32"/>
  </w:num>
  <w:num w:numId="36">
    <w:abstractNumId w:val="27"/>
  </w:num>
  <w:num w:numId="37">
    <w:abstractNumId w:val="14"/>
  </w:num>
  <w:num w:numId="38">
    <w:abstractNumId w:val="10"/>
  </w:num>
  <w:num w:numId="3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4A4"/>
    <w:rsid w:val="00024160"/>
    <w:rsid w:val="00032595"/>
    <w:rsid w:val="000A4F59"/>
    <w:rsid w:val="00141A4C"/>
    <w:rsid w:val="0017535F"/>
    <w:rsid w:val="001B29CF"/>
    <w:rsid w:val="002454A4"/>
    <w:rsid w:val="0028220F"/>
    <w:rsid w:val="003175D4"/>
    <w:rsid w:val="003232AF"/>
    <w:rsid w:val="00356C14"/>
    <w:rsid w:val="003A1BAE"/>
    <w:rsid w:val="005E2C93"/>
    <w:rsid w:val="00617B26"/>
    <w:rsid w:val="006270A9"/>
    <w:rsid w:val="00675956"/>
    <w:rsid w:val="00681034"/>
    <w:rsid w:val="00766CE5"/>
    <w:rsid w:val="00816216"/>
    <w:rsid w:val="0087734B"/>
    <w:rsid w:val="009818FC"/>
    <w:rsid w:val="009D5933"/>
    <w:rsid w:val="00AD3708"/>
    <w:rsid w:val="00BD768D"/>
    <w:rsid w:val="00C01AFA"/>
    <w:rsid w:val="00C53F24"/>
    <w:rsid w:val="00C61F8E"/>
    <w:rsid w:val="00CE0DBF"/>
    <w:rsid w:val="00D656DA"/>
    <w:rsid w:val="00D87B8B"/>
    <w:rsid w:val="00DC3556"/>
    <w:rsid w:val="00E34A39"/>
    <w:rsid w:val="00E83E4B"/>
    <w:rsid w:val="00EE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CFAE50"/>
  <w15:chartTrackingRefBased/>
  <w15:docId w15:val="{29022CBD-A722-48B4-874C-55A2365F7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2454A4"/>
    <w:pPr>
      <w:ind w:left="720"/>
      <w:contextualSpacing/>
    </w:pPr>
  </w:style>
  <w:style w:type="character" w:customStyle="1" w:styleId="w8qarf">
    <w:name w:val="w8qarf"/>
    <w:basedOn w:val="DefaultParagraphFont"/>
    <w:rsid w:val="003232AF"/>
  </w:style>
  <w:style w:type="character" w:customStyle="1" w:styleId="lrzxr">
    <w:name w:val="lrzxr"/>
    <w:basedOn w:val="DefaultParagraphFont"/>
    <w:rsid w:val="003232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RG3151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E18FDA-B9A0-4961-9988-3042F4C7C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1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Hayes Sandra - Dallas</dc:creator>
  <cp:keywords/>
  <cp:lastModifiedBy>Hayes Sandra - Dallas</cp:lastModifiedBy>
  <cp:revision>3</cp:revision>
  <cp:lastPrinted>2018-11-23T20:40:00Z</cp:lastPrinted>
  <dcterms:created xsi:type="dcterms:W3CDTF">2018-12-05T15:19:00Z</dcterms:created>
  <dcterms:modified xsi:type="dcterms:W3CDTF">2019-01-14T16:16:00Z</dcterms:modified>
  <cp:version/>
</cp:coreProperties>
</file>