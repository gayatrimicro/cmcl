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2D96E" w14:textId="79C67A3F" w:rsidR="009C4C2A" w:rsidRDefault="009A654B" w:rsidP="007E3DA2">
      <w:pPr>
        <w:pStyle w:val="ContactInfo"/>
      </w:pPr>
      <w:r>
        <w:rPr>
          <w:rStyle w:val="Emphasis"/>
        </w:rPr>
        <w:t>Patient2010@live.com</w:t>
      </w:r>
      <w:r w:rsidR="007E3DA2">
        <w:br/>
      </w:r>
      <w:r>
        <w:t>469-563-8768</w:t>
      </w:r>
    </w:p>
    <w:p w14:paraId="4E4CC975" w14:textId="27BD7795" w:rsidR="009A654B" w:rsidRPr="00293282" w:rsidRDefault="009A654B" w:rsidP="007E3DA2">
      <w:pPr>
        <w:pStyle w:val="ContactInfo"/>
      </w:pPr>
      <w:r>
        <w:t>2009 Shawn</w:t>
      </w:r>
      <w:r w:rsidR="00865DFA">
        <w:t>ee Trail Heartland, Tx</w:t>
      </w:r>
    </w:p>
    <w:p w14:paraId="1B0C1FF0" w14:textId="184698CC" w:rsidR="009C4C2A" w:rsidRPr="00293282" w:rsidRDefault="005555B2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EF220F6DDE994634A85E98BEAFF556D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9A654B">
            <w:t xml:space="preserve">patient jorkey 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5181BE8E" w14:textId="77777777" w:rsidTr="001E7033">
        <w:tc>
          <w:tcPr>
            <w:tcW w:w="1915" w:type="dxa"/>
          </w:tcPr>
          <w:p w14:paraId="3B31FEE6" w14:textId="5A49D6F7" w:rsidR="009B4D16" w:rsidRPr="00293282" w:rsidRDefault="009A654B">
            <w:pPr>
              <w:pStyle w:val="Heading1"/>
            </w:pPr>
            <w:r>
              <w:t>professional Summery</w:t>
            </w:r>
          </w:p>
        </w:tc>
        <w:tc>
          <w:tcPr>
            <w:tcW w:w="7830" w:type="dxa"/>
            <w:tcMar>
              <w:left w:w="274" w:type="dxa"/>
            </w:tcMar>
          </w:tcPr>
          <w:p w14:paraId="61E195DB" w14:textId="77777777" w:rsidR="002F5AF9" w:rsidRDefault="009A654B" w:rsidP="007E3DA2">
            <w:r w:rsidRPr="009A654B">
              <w:t xml:space="preserve">Nursing Assistant with </w:t>
            </w:r>
            <w:r w:rsidR="00F81534">
              <w:t xml:space="preserve">14 </w:t>
            </w:r>
            <w:proofErr w:type="spellStart"/>
            <w:r w:rsidR="00F81534">
              <w:t>year</w:t>
            </w:r>
            <w:r w:rsidR="002F5AF9">
              <w:t>s</w:t>
            </w:r>
            <w:r w:rsidR="00F81534">
              <w:t xml:space="preserve"> </w:t>
            </w:r>
            <w:r w:rsidRPr="009A654B">
              <w:t>experience</w:t>
            </w:r>
            <w:proofErr w:type="spellEnd"/>
            <w:r w:rsidRPr="009A654B">
              <w:t xml:space="preserve"> serving chronically ill patient</w:t>
            </w:r>
            <w:r w:rsidR="00F81534">
              <w:t>s with mental health</w:t>
            </w:r>
            <w:r w:rsidR="002F5AF9">
              <w:t>, dementia and Alzheimer.</w:t>
            </w:r>
            <w:r w:rsidRPr="009A654B">
              <w:t xml:space="preserve"> Patient and highly compassionate.</w:t>
            </w:r>
          </w:p>
          <w:p w14:paraId="6397CC33" w14:textId="79CA5310" w:rsidR="002F5AF9" w:rsidRPr="00293282" w:rsidRDefault="002F5AF9" w:rsidP="002F5AF9">
            <w:pPr>
              <w:pStyle w:val="Heading1"/>
            </w:pPr>
            <w:r w:rsidRPr="002F5AF9">
              <w:t>CERTIFICATIONS AND LICENSES</w:t>
            </w:r>
            <w:r w:rsidRPr="002F5AF9">
              <w:tab/>
            </w:r>
            <w:r w:rsidRPr="002F5AF9">
              <w:rPr>
                <w:color w:val="000000" w:themeColor="text1"/>
                <w:sz w:val="22"/>
                <w:szCs w:val="22"/>
              </w:rPr>
              <w:t>Certified Nursing assistant (CNA), CPR, BSL, and First Aid Certifed</w:t>
            </w:r>
          </w:p>
        </w:tc>
      </w:tr>
      <w:tr w:rsidR="009B4D16" w:rsidRPr="00293282" w14:paraId="628921D6" w14:textId="77777777" w:rsidTr="00452C8E">
        <w:trPr>
          <w:trHeight w:val="9674"/>
        </w:trPr>
        <w:tc>
          <w:tcPr>
            <w:tcW w:w="1915" w:type="dxa"/>
          </w:tcPr>
          <w:p w14:paraId="79783B5A" w14:textId="77777777" w:rsidR="009B4D16" w:rsidRPr="00293282" w:rsidRDefault="005555B2" w:rsidP="00C70F03">
            <w:pPr>
              <w:pStyle w:val="Heading1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4EDF4A631D6C4C6CA245BA01E81F463E"/>
                </w:placeholder>
                <w:temporary/>
                <w:showingPlcHdr/>
                <w15:appearance w15:val="hidden"/>
              </w:sdtPr>
              <w:sdtEndPr/>
              <w:sdtContent>
                <w:r w:rsidR="007E3DA2"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275D56DC" w14:textId="30671CCB" w:rsidR="009A654B" w:rsidRDefault="009A654B" w:rsidP="009A654B">
            <w:pPr>
              <w:pStyle w:val="ListBullet"/>
            </w:pPr>
            <w:r>
              <w:t>Understanding mobility assistance needs</w:t>
            </w:r>
          </w:p>
          <w:p w14:paraId="426D7F95" w14:textId="77777777" w:rsidR="009A654B" w:rsidRDefault="009A654B" w:rsidP="009A654B">
            <w:pPr>
              <w:pStyle w:val="ListBullet"/>
            </w:pPr>
            <w:r>
              <w:t>Excellent attention to detail</w:t>
            </w:r>
          </w:p>
          <w:p w14:paraId="17F5921B" w14:textId="6F278A1B" w:rsidR="009A654B" w:rsidRDefault="009A654B" w:rsidP="00F81534">
            <w:pPr>
              <w:pStyle w:val="ListBullet"/>
            </w:pPr>
            <w:r>
              <w:t xml:space="preserve">Calm and level-headed </w:t>
            </w:r>
          </w:p>
          <w:p w14:paraId="31979A9D" w14:textId="77777777" w:rsidR="007E59B8" w:rsidRDefault="009A654B" w:rsidP="009A654B">
            <w:pPr>
              <w:pStyle w:val="ListBullet"/>
            </w:pPr>
            <w:r>
              <w:t>Quick problem solver</w:t>
            </w:r>
          </w:p>
          <w:p w14:paraId="443708FD" w14:textId="77777777" w:rsidR="009A654B" w:rsidRDefault="009A654B" w:rsidP="009A654B">
            <w:pPr>
              <w:pStyle w:val="ListBullet"/>
            </w:pPr>
            <w:r>
              <w:t>Good bedside manner</w:t>
            </w:r>
          </w:p>
          <w:p w14:paraId="5CC7E0C7" w14:textId="77777777" w:rsidR="009A654B" w:rsidRDefault="009A654B" w:rsidP="009A654B">
            <w:pPr>
              <w:pStyle w:val="ListBullet"/>
            </w:pPr>
            <w:r>
              <w:t>Excellent listener</w:t>
            </w:r>
          </w:p>
          <w:p w14:paraId="55FDFC8E" w14:textId="77777777" w:rsidR="009A654B" w:rsidRDefault="009A654B" w:rsidP="009A654B">
            <w:pPr>
              <w:pStyle w:val="ListBullet"/>
            </w:pPr>
            <w:r>
              <w:t>People person</w:t>
            </w:r>
          </w:p>
          <w:p w14:paraId="681BA0DE" w14:textId="77777777" w:rsidR="009A654B" w:rsidRDefault="009A654B" w:rsidP="009A654B">
            <w:pPr>
              <w:pStyle w:val="ListBullet"/>
            </w:pPr>
            <w:r>
              <w:t xml:space="preserve">Organized </w:t>
            </w:r>
          </w:p>
          <w:p w14:paraId="4BAEDA40" w14:textId="77777777" w:rsidR="009A654B" w:rsidRDefault="009A654B" w:rsidP="009A654B">
            <w:pPr>
              <w:pStyle w:val="ListBullet"/>
            </w:pPr>
            <w:r>
              <w:t>Patient care</w:t>
            </w:r>
          </w:p>
          <w:p w14:paraId="4E3EB5C2" w14:textId="77777777" w:rsidR="009A654B" w:rsidRDefault="009A654B" w:rsidP="009A654B">
            <w:pPr>
              <w:pStyle w:val="ListBullet"/>
            </w:pPr>
            <w:r>
              <w:t>Team leadership</w:t>
            </w:r>
          </w:p>
          <w:p w14:paraId="65198DC0" w14:textId="77777777" w:rsidR="009A654B" w:rsidRDefault="009A654B" w:rsidP="009A654B">
            <w:pPr>
              <w:pStyle w:val="ListBullet"/>
            </w:pPr>
            <w:r>
              <w:t>Customer service</w:t>
            </w:r>
          </w:p>
          <w:p w14:paraId="03989FFC" w14:textId="77777777" w:rsidR="009A654B" w:rsidRDefault="009A654B" w:rsidP="009A654B">
            <w:pPr>
              <w:pStyle w:val="ListBullet"/>
            </w:pPr>
            <w:r>
              <w:t>Observant</w:t>
            </w:r>
          </w:p>
          <w:p w14:paraId="08C88D7C" w14:textId="2E0FFA0C" w:rsidR="009A654B" w:rsidRDefault="009A654B" w:rsidP="009A654B">
            <w:pPr>
              <w:pStyle w:val="ListBullet"/>
            </w:pPr>
            <w:r>
              <w:t xml:space="preserve">Communicating with patients and families </w:t>
            </w:r>
            <w:r w:rsidR="00F81534">
              <w:t xml:space="preserve">and nurses </w:t>
            </w:r>
            <w:r>
              <w:t>to ensure that proper care guidelines are followed</w:t>
            </w:r>
          </w:p>
          <w:p w14:paraId="5819D921" w14:textId="77777777" w:rsidR="009A654B" w:rsidRDefault="009A654B" w:rsidP="009A654B">
            <w:pPr>
              <w:pStyle w:val="ListBullet"/>
            </w:pPr>
            <w:r>
              <w:t>Provide good hygiene and skin care for all patients</w:t>
            </w:r>
          </w:p>
          <w:p w14:paraId="0D90ECB1" w14:textId="77777777" w:rsidR="009A654B" w:rsidRDefault="009A654B" w:rsidP="009A654B">
            <w:pPr>
              <w:pStyle w:val="ListBullet"/>
            </w:pPr>
            <w:r>
              <w:t>Able to work under pressure</w:t>
            </w:r>
          </w:p>
          <w:p w14:paraId="75092C96" w14:textId="77777777" w:rsidR="009A654B" w:rsidRDefault="009A654B" w:rsidP="009A654B">
            <w:pPr>
              <w:pStyle w:val="ListBullet"/>
            </w:pPr>
            <w:r>
              <w:t>Able to work in teams</w:t>
            </w:r>
          </w:p>
          <w:p w14:paraId="4DC970EF" w14:textId="77777777" w:rsidR="009A654B" w:rsidRDefault="009A654B" w:rsidP="009A654B">
            <w:pPr>
              <w:pStyle w:val="ListBullet"/>
            </w:pPr>
            <w:r>
              <w:t>Handy and responsive to all situations</w:t>
            </w:r>
          </w:p>
          <w:p w14:paraId="1035223B" w14:textId="77777777" w:rsidR="009A654B" w:rsidRDefault="009A654B" w:rsidP="009A654B">
            <w:pPr>
              <w:pStyle w:val="ListBullet"/>
            </w:pPr>
            <w:r>
              <w:t>Able to use computers, internet and all laboratory equipment</w:t>
            </w:r>
          </w:p>
          <w:p w14:paraId="390DBCC8" w14:textId="77777777" w:rsidR="009A654B" w:rsidRDefault="009A654B" w:rsidP="009A654B">
            <w:pPr>
              <w:pStyle w:val="ListBullet"/>
            </w:pPr>
            <w:r>
              <w:t>Hard worker</w:t>
            </w:r>
          </w:p>
          <w:p w14:paraId="44D4C149" w14:textId="77777777" w:rsidR="009A654B" w:rsidRDefault="009A654B" w:rsidP="009A654B">
            <w:pPr>
              <w:pStyle w:val="ListBullet"/>
            </w:pPr>
            <w:r>
              <w:t xml:space="preserve">Charting skills </w:t>
            </w:r>
          </w:p>
          <w:p w14:paraId="674E01A1" w14:textId="77777777" w:rsidR="009A654B" w:rsidRDefault="009A654B" w:rsidP="009A654B">
            <w:pPr>
              <w:pStyle w:val="ListBullet"/>
            </w:pPr>
            <w:r>
              <w:t>Patient care and safety</w:t>
            </w:r>
          </w:p>
          <w:p w14:paraId="08CCB73E" w14:textId="77777777" w:rsidR="009A654B" w:rsidRDefault="009A654B" w:rsidP="009A654B">
            <w:pPr>
              <w:pStyle w:val="ListBullet"/>
            </w:pPr>
            <w:r>
              <w:t xml:space="preserve">Glucose checks </w:t>
            </w:r>
          </w:p>
          <w:p w14:paraId="35B9C36C" w14:textId="77777777" w:rsidR="00865DFA" w:rsidRDefault="00865DFA" w:rsidP="009A654B">
            <w:pPr>
              <w:pStyle w:val="ListBullet"/>
            </w:pPr>
            <w:r>
              <w:t>Privacy/HIPAA regulations</w:t>
            </w:r>
          </w:p>
          <w:p w14:paraId="1B6EA986" w14:textId="77777777" w:rsidR="00865DFA" w:rsidRDefault="00865DFA" w:rsidP="009A654B">
            <w:pPr>
              <w:pStyle w:val="ListBullet"/>
            </w:pPr>
            <w:proofErr w:type="gramStart"/>
            <w:r>
              <w:t>Provide assistance</w:t>
            </w:r>
            <w:proofErr w:type="gramEnd"/>
            <w:r>
              <w:t xml:space="preserve"> in numerous department including ICU</w:t>
            </w:r>
            <w:r w:rsidR="00F81534">
              <w:t xml:space="preserve">, ER, Med Surg and Telemetry </w:t>
            </w:r>
          </w:p>
          <w:p w14:paraId="1C757EAB" w14:textId="08C879E3" w:rsidR="00452C8E" w:rsidRPr="00293282" w:rsidRDefault="00452C8E" w:rsidP="009A654B">
            <w:pPr>
              <w:pStyle w:val="ListBullet"/>
            </w:pPr>
            <w:r>
              <w:t>Understand hospital codes and taking standard procedures</w:t>
            </w:r>
          </w:p>
        </w:tc>
      </w:tr>
      <w:tr w:rsidR="009B4D16" w:rsidRPr="00293282" w14:paraId="022EC271" w14:textId="77777777" w:rsidTr="001E7033">
        <w:tc>
          <w:tcPr>
            <w:tcW w:w="1915" w:type="dxa"/>
          </w:tcPr>
          <w:p w14:paraId="41E40607" w14:textId="1B9FA6DA" w:rsidR="009B4D16" w:rsidRPr="00293282" w:rsidRDefault="005555B2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31F0EC1897DD427E850712264E0D082C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7BD914B3" w14:textId="2713F0C4" w:rsidR="00F81FE2" w:rsidRPr="00F81FE2" w:rsidRDefault="00F81FE2" w:rsidP="00F81FE2">
            <w:pPr>
              <w:pStyle w:val="Heading1"/>
              <w:jc w:val="left"/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1.</w:t>
            </w: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</w: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:u w:val="single"/>
                <w14:ligatures w14:val="standardContextual"/>
              </w:rPr>
              <w:t>PCT/Telemetry/Med Surg</w:t>
            </w:r>
          </w:p>
          <w:p w14:paraId="51FC1A13" w14:textId="77777777" w:rsidR="00F81FE2" w:rsidRPr="00F81FE2" w:rsidRDefault="00F81FE2" w:rsidP="00F81FE2">
            <w:pPr>
              <w:pStyle w:val="Heading1"/>
              <w:jc w:val="left"/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 xml:space="preserve">             2017 to current</w:t>
            </w:r>
          </w:p>
          <w:p w14:paraId="4F813F44" w14:textId="77777777" w:rsidR="00F81FE2" w:rsidRPr="00F81FE2" w:rsidRDefault="00F81FE2" w:rsidP="00F81FE2">
            <w:pPr>
              <w:pStyle w:val="Heading1"/>
              <w:jc w:val="left"/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bookmarkStart w:id="0" w:name="_GoBack"/>
            <w:bookmarkEnd w:id="0"/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 xml:space="preserve">             City Hospital At White Rock</w:t>
            </w:r>
          </w:p>
          <w:p w14:paraId="2C64F0EA" w14:textId="77777777" w:rsidR="00F81FE2" w:rsidRPr="00F81FE2" w:rsidRDefault="00F81FE2" w:rsidP="00F81FE2">
            <w:pPr>
              <w:pStyle w:val="Heading1"/>
              <w:jc w:val="left"/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•</w:t>
            </w: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</w:r>
            <w:proofErr w:type="gramStart"/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I.V</w:t>
            </w:r>
            <w:proofErr w:type="gramEnd"/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 xml:space="preserve"> removal</w:t>
            </w:r>
          </w:p>
          <w:p w14:paraId="377B1959" w14:textId="77777777" w:rsidR="00F81FE2" w:rsidRPr="00F81FE2" w:rsidRDefault="00F81FE2" w:rsidP="00F81FE2">
            <w:pPr>
              <w:pStyle w:val="Heading1"/>
              <w:jc w:val="left"/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•</w:t>
            </w: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  <w:t>Catheter removal</w:t>
            </w:r>
          </w:p>
          <w:p w14:paraId="08884B18" w14:textId="77777777" w:rsidR="00F81FE2" w:rsidRPr="00F81FE2" w:rsidRDefault="00F81FE2" w:rsidP="00F81FE2">
            <w:pPr>
              <w:pStyle w:val="Heading1"/>
              <w:jc w:val="left"/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•</w:t>
            </w: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  <w:t>Assisted with all ADL’s</w:t>
            </w:r>
          </w:p>
          <w:p w14:paraId="6FB59070" w14:textId="77777777" w:rsidR="00F81FE2" w:rsidRPr="00F81FE2" w:rsidRDefault="00F81FE2" w:rsidP="00F81FE2">
            <w:pPr>
              <w:pStyle w:val="Heading1"/>
              <w:jc w:val="left"/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•</w:t>
            </w: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  <w:t>Obtained specimens, weights and vitals</w:t>
            </w:r>
          </w:p>
          <w:p w14:paraId="0EB1B57B" w14:textId="0C182DDB" w:rsidR="00F81FE2" w:rsidRPr="00F81FE2" w:rsidRDefault="00F81FE2" w:rsidP="00F81FE2">
            <w:pPr>
              <w:pStyle w:val="Heading1"/>
              <w:jc w:val="left"/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•</w:t>
            </w: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  <w:t>Assisted with adequate nutrition and fluid intake and output</w:t>
            </w:r>
            <w:r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 xml:space="preserve"> </w:t>
            </w: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Etc</w:t>
            </w:r>
          </w:p>
          <w:p w14:paraId="528BF1C5" w14:textId="77777777" w:rsidR="00F81FE2" w:rsidRPr="00F81FE2" w:rsidRDefault="00F81FE2" w:rsidP="00F81FE2">
            <w:pPr>
              <w:pStyle w:val="Heading1"/>
              <w:jc w:val="left"/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</w:p>
          <w:p w14:paraId="5DC6F459" w14:textId="77777777" w:rsidR="00F81FE2" w:rsidRPr="00F81FE2" w:rsidRDefault="00F81FE2" w:rsidP="00F81FE2">
            <w:pPr>
              <w:pStyle w:val="Heading1"/>
              <w:jc w:val="left"/>
              <w:rPr>
                <w:b/>
                <w:bCs/>
                <w:color w:val="404040" w:themeColor="text1" w:themeTint="BF"/>
                <w:sz w:val="22"/>
                <w:szCs w:val="22"/>
                <w:u w:val="single"/>
                <w14:ligatures w14:val="standardContextual"/>
              </w:rPr>
            </w:pP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2.</w:t>
            </w: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</w: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:u w:val="single"/>
                <w14:ligatures w14:val="standardContextual"/>
              </w:rPr>
              <w:t>PCT/Telemetry</w:t>
            </w:r>
          </w:p>
          <w:p w14:paraId="3498D5BF" w14:textId="77777777" w:rsidR="00F81FE2" w:rsidRPr="00F81FE2" w:rsidRDefault="00F81FE2" w:rsidP="00F81FE2">
            <w:pPr>
              <w:pStyle w:val="Heading1"/>
              <w:jc w:val="left"/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 xml:space="preserve">             March 2016 to June 2016</w:t>
            </w:r>
          </w:p>
          <w:p w14:paraId="664CCAF0" w14:textId="77777777" w:rsidR="00F81FE2" w:rsidRPr="00F81FE2" w:rsidRDefault="00F81FE2" w:rsidP="00F81FE2">
            <w:pPr>
              <w:pStyle w:val="Heading1"/>
              <w:jc w:val="left"/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 xml:space="preserve">             Wulnut Hill Medical Center</w:t>
            </w:r>
          </w:p>
          <w:p w14:paraId="2B124F20" w14:textId="77777777" w:rsidR="00F81FE2" w:rsidRPr="00F81FE2" w:rsidRDefault="00F81FE2" w:rsidP="00F81FE2">
            <w:pPr>
              <w:pStyle w:val="Heading1"/>
              <w:jc w:val="left"/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•</w:t>
            </w:r>
            <w:r w:rsidRPr="00F81FE2">
              <w:rPr>
                <w:b/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</w: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Assisted with all ADL’s</w:t>
            </w:r>
          </w:p>
          <w:p w14:paraId="787254B7" w14:textId="77777777" w:rsidR="00F81FE2" w:rsidRPr="00F81FE2" w:rsidRDefault="00F81FE2" w:rsidP="00F81FE2">
            <w:pPr>
              <w:pStyle w:val="Heading1"/>
              <w:jc w:val="left"/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•</w:t>
            </w: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  <w:t>Obtained specimens, weights and vitals</w:t>
            </w:r>
          </w:p>
          <w:p w14:paraId="5528E55E" w14:textId="77777777" w:rsidR="00F81FE2" w:rsidRPr="00F81FE2" w:rsidRDefault="00F81FE2" w:rsidP="00F81FE2">
            <w:pPr>
              <w:pStyle w:val="Heading1"/>
              <w:jc w:val="left"/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</w:pP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>•</w:t>
            </w:r>
            <w:r w:rsidRPr="00F81FE2">
              <w:rPr>
                <w:bCs/>
                <w:color w:val="404040" w:themeColor="text1" w:themeTint="BF"/>
                <w:sz w:val="22"/>
                <w:szCs w:val="22"/>
                <w14:ligatures w14:val="standardContextual"/>
              </w:rPr>
              <w:tab/>
              <w:t>Assisted with adequate nutrition and fluid intake and output</w:t>
            </w:r>
          </w:p>
          <w:p w14:paraId="28CA1D58" w14:textId="77777777" w:rsidR="00F81FE2" w:rsidRDefault="00F81FE2" w:rsidP="00F81FE2">
            <w:pPr>
              <w:pStyle w:val="Heading2"/>
            </w:pPr>
          </w:p>
          <w:p w14:paraId="3C9424DC" w14:textId="691A15FB" w:rsidR="00F81FE2" w:rsidRPr="00F81FE2" w:rsidRDefault="00F81FE2" w:rsidP="00F81FE2">
            <w:pPr>
              <w:pStyle w:val="Heading2"/>
              <w:rPr>
                <w:u w:val="single"/>
              </w:rPr>
            </w:pPr>
            <w:r w:rsidRPr="00F81FE2">
              <w:t>3.</w:t>
            </w:r>
            <w:r w:rsidRPr="00F81FE2">
              <w:tab/>
            </w:r>
            <w:r w:rsidRPr="00F81FE2">
              <w:rPr>
                <w:u w:val="single"/>
              </w:rPr>
              <w:t>Caregiver/Med Aide</w:t>
            </w:r>
          </w:p>
          <w:p w14:paraId="1A56EDEE" w14:textId="77777777" w:rsidR="00F81FE2" w:rsidRPr="00F81FE2" w:rsidRDefault="00F81FE2" w:rsidP="00F81FE2">
            <w:pPr>
              <w:pStyle w:val="Heading2"/>
            </w:pPr>
            <w:r w:rsidRPr="00F81FE2">
              <w:t xml:space="preserve">             April 2013 to November 2016</w:t>
            </w:r>
          </w:p>
          <w:p w14:paraId="13F28D6B" w14:textId="77777777" w:rsidR="00F81FE2" w:rsidRPr="00F81FE2" w:rsidRDefault="00F81FE2" w:rsidP="00F81FE2">
            <w:pPr>
              <w:pStyle w:val="Heading2"/>
            </w:pPr>
            <w:r w:rsidRPr="00F81FE2">
              <w:t xml:space="preserve">             Brookdale Senior living-Rockwall Texas</w:t>
            </w:r>
          </w:p>
          <w:p w14:paraId="5B28000F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>
              <w:t>•</w:t>
            </w:r>
            <w:r>
              <w:tab/>
            </w:r>
            <w:r w:rsidRPr="00F81FE2">
              <w:rPr>
                <w:b w:val="0"/>
              </w:rPr>
              <w:t>Observed and documented patient status and reported patient complaints to the DON</w:t>
            </w:r>
          </w:p>
          <w:p w14:paraId="28973683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Prepared patient rooms prior to their arrival</w:t>
            </w:r>
          </w:p>
          <w:p w14:paraId="4C130B1E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Assisted with adequate nutrition and fluid intake</w:t>
            </w:r>
          </w:p>
          <w:p w14:paraId="119E5B56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Assisted with all ADL’s</w:t>
            </w:r>
          </w:p>
          <w:p w14:paraId="0322B921" w14:textId="77777777" w:rsidR="00F81FE2" w:rsidRDefault="00F81FE2" w:rsidP="00F81FE2">
            <w:pPr>
              <w:pStyle w:val="Heading2"/>
            </w:pPr>
          </w:p>
          <w:p w14:paraId="303F35D3" w14:textId="77777777" w:rsidR="00F81FE2" w:rsidRDefault="00F81FE2" w:rsidP="00F81FE2">
            <w:pPr>
              <w:pStyle w:val="Heading2"/>
            </w:pPr>
          </w:p>
          <w:p w14:paraId="6624D405" w14:textId="6CD486AB" w:rsidR="00F81FE2" w:rsidRPr="00F81FE2" w:rsidRDefault="00F81FE2" w:rsidP="00F81FE2">
            <w:pPr>
              <w:pStyle w:val="Heading2"/>
            </w:pPr>
            <w:r w:rsidRPr="00F81FE2">
              <w:t>4.</w:t>
            </w:r>
            <w:r w:rsidRPr="00F81FE2">
              <w:tab/>
            </w:r>
            <w:r w:rsidRPr="00F81FE2">
              <w:rPr>
                <w:u w:val="single"/>
              </w:rPr>
              <w:t>Nurse Aide</w:t>
            </w:r>
          </w:p>
          <w:p w14:paraId="2DE6A407" w14:textId="77777777" w:rsidR="00F81FE2" w:rsidRPr="00F81FE2" w:rsidRDefault="00F81FE2" w:rsidP="00F81FE2">
            <w:pPr>
              <w:pStyle w:val="Heading2"/>
            </w:pPr>
            <w:r w:rsidRPr="00F81FE2">
              <w:t xml:space="preserve">             May 2012 to April 2013</w:t>
            </w:r>
          </w:p>
          <w:p w14:paraId="042F73B8" w14:textId="77777777" w:rsidR="00F81FE2" w:rsidRPr="00F81FE2" w:rsidRDefault="00F81FE2" w:rsidP="00F81FE2">
            <w:pPr>
              <w:pStyle w:val="Heading2"/>
            </w:pPr>
            <w:r w:rsidRPr="00F81FE2">
              <w:t xml:space="preserve">             Day Spring Assisted Living</w:t>
            </w:r>
          </w:p>
          <w:p w14:paraId="2B76FEC9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>
              <w:t>•</w:t>
            </w:r>
            <w:r>
              <w:tab/>
            </w:r>
            <w:r w:rsidRPr="00F81FE2">
              <w:rPr>
                <w:b w:val="0"/>
              </w:rPr>
              <w:t>Planned, prepared and served meals and snacks according to the prescribed diets</w:t>
            </w:r>
          </w:p>
          <w:p w14:paraId="0F192D8E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Preformed household task such as laundry dusting and room tidy</w:t>
            </w:r>
          </w:p>
          <w:p w14:paraId="53F54D78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Maintain up-to-date records at all times</w:t>
            </w:r>
          </w:p>
          <w:p w14:paraId="04A9C6DE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Assisted with transferring residents in and out of wheelchair</w:t>
            </w:r>
          </w:p>
          <w:p w14:paraId="2F243708" w14:textId="77777777" w:rsidR="003F47D0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Maintain a clean and neat work environment</w:t>
            </w:r>
          </w:p>
          <w:p w14:paraId="275810CC" w14:textId="77777777" w:rsidR="00F81FE2" w:rsidRDefault="00F81FE2" w:rsidP="00F81FE2">
            <w:pPr>
              <w:pStyle w:val="Heading2"/>
            </w:pPr>
          </w:p>
          <w:p w14:paraId="6A4A1A34" w14:textId="0400A21E" w:rsidR="00F81FE2" w:rsidRPr="00F81FE2" w:rsidRDefault="00F81FE2" w:rsidP="00F81FE2">
            <w:pPr>
              <w:pStyle w:val="Heading2"/>
              <w:rPr>
                <w:u w:val="single"/>
              </w:rPr>
            </w:pPr>
            <w:r w:rsidRPr="00F81FE2">
              <w:t>5.</w:t>
            </w:r>
            <w:r w:rsidRPr="00F81FE2">
              <w:tab/>
            </w:r>
            <w:r w:rsidRPr="00F81FE2">
              <w:rPr>
                <w:u w:val="single"/>
              </w:rPr>
              <w:t>Care Manager</w:t>
            </w:r>
          </w:p>
          <w:p w14:paraId="37DC1B4D" w14:textId="77777777" w:rsidR="00F81FE2" w:rsidRPr="00F81FE2" w:rsidRDefault="00F81FE2" w:rsidP="00F81FE2">
            <w:pPr>
              <w:pStyle w:val="Heading2"/>
            </w:pPr>
            <w:r w:rsidRPr="00F81FE2">
              <w:t xml:space="preserve">             May 2006 to August 2008</w:t>
            </w:r>
          </w:p>
          <w:p w14:paraId="12102DB8" w14:textId="77777777" w:rsidR="00F81FE2" w:rsidRPr="00F81FE2" w:rsidRDefault="00F81FE2" w:rsidP="00F81FE2">
            <w:pPr>
              <w:pStyle w:val="Heading2"/>
            </w:pPr>
            <w:r w:rsidRPr="00F81FE2">
              <w:t xml:space="preserve">             Sunrise senior Living</w:t>
            </w:r>
          </w:p>
          <w:p w14:paraId="11B6B008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>
              <w:t>•</w:t>
            </w:r>
            <w:r>
              <w:tab/>
            </w:r>
            <w:r w:rsidRPr="00F81FE2">
              <w:rPr>
                <w:b w:val="0"/>
              </w:rPr>
              <w:t xml:space="preserve">Provide nursing and nursing related service </w:t>
            </w:r>
          </w:p>
          <w:p w14:paraId="288BE19F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Protect and promoted resident’s rights and assisted the resident to maintain independence</w:t>
            </w:r>
          </w:p>
          <w:p w14:paraId="195B6BE1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Assisted residents to all meals and activities</w:t>
            </w:r>
          </w:p>
          <w:p w14:paraId="6346456B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Obtained specimens, weights and vitals</w:t>
            </w:r>
          </w:p>
          <w:p w14:paraId="19E1F9EF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Assisted with all ADL’s</w:t>
            </w:r>
          </w:p>
          <w:p w14:paraId="0D3DF40F" w14:textId="77777777" w:rsidR="00F81FE2" w:rsidRDefault="00F81FE2" w:rsidP="00F81FE2">
            <w:pPr>
              <w:spacing w:after="0"/>
            </w:pPr>
          </w:p>
          <w:p w14:paraId="1CC899B3" w14:textId="77777777" w:rsidR="00F81FE2" w:rsidRPr="00F81FE2" w:rsidRDefault="00F81FE2" w:rsidP="00F81FE2">
            <w:pPr>
              <w:pStyle w:val="Heading2"/>
              <w:rPr>
                <w:u w:val="single"/>
              </w:rPr>
            </w:pPr>
            <w:r w:rsidRPr="00F81FE2">
              <w:lastRenderedPageBreak/>
              <w:t>6.</w:t>
            </w:r>
            <w:r w:rsidRPr="00F81FE2">
              <w:tab/>
            </w:r>
            <w:r w:rsidRPr="00F81FE2">
              <w:rPr>
                <w:u w:val="single"/>
              </w:rPr>
              <w:t>Nurse Aide</w:t>
            </w:r>
          </w:p>
          <w:p w14:paraId="56BD2EFC" w14:textId="77777777" w:rsidR="00F81FE2" w:rsidRPr="00F81FE2" w:rsidRDefault="00F81FE2" w:rsidP="00F81FE2">
            <w:pPr>
              <w:pStyle w:val="Heading2"/>
            </w:pPr>
            <w:r w:rsidRPr="00F81FE2">
              <w:t>May 2005 to October 2006</w:t>
            </w:r>
          </w:p>
          <w:p w14:paraId="32C053E9" w14:textId="77777777" w:rsidR="00F81FE2" w:rsidRPr="00F81FE2" w:rsidRDefault="00F81FE2" w:rsidP="00F81FE2">
            <w:pPr>
              <w:pStyle w:val="Heading2"/>
            </w:pPr>
            <w:r w:rsidRPr="00F81FE2">
              <w:t>Silverado assisted living In Plano</w:t>
            </w:r>
          </w:p>
          <w:p w14:paraId="175FEDBC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>
              <w:t>•</w:t>
            </w:r>
            <w:r w:rsidRPr="00F81FE2">
              <w:rPr>
                <w:b w:val="0"/>
              </w:rPr>
              <w:tab/>
              <w:t>Maintain a clean and neat work environment</w:t>
            </w:r>
          </w:p>
          <w:p w14:paraId="563001D7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Preformed household task such as laundry dusting and room tidy</w:t>
            </w:r>
          </w:p>
          <w:p w14:paraId="0AC365F5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Maintain up-to-date records at all times</w:t>
            </w:r>
          </w:p>
          <w:p w14:paraId="052B1B1C" w14:textId="77777777" w:rsidR="00F81FE2" w:rsidRDefault="00F81FE2" w:rsidP="00F81FE2">
            <w:pPr>
              <w:pStyle w:val="Heading2"/>
            </w:pPr>
          </w:p>
          <w:p w14:paraId="77604BFC" w14:textId="77777777" w:rsidR="00F81FE2" w:rsidRPr="00F81FE2" w:rsidRDefault="00F81FE2" w:rsidP="00F81FE2">
            <w:pPr>
              <w:pStyle w:val="Heading2"/>
            </w:pPr>
            <w:r w:rsidRPr="00F81FE2">
              <w:t>7.</w:t>
            </w:r>
            <w:r w:rsidRPr="00F81FE2">
              <w:tab/>
            </w:r>
            <w:r w:rsidRPr="00F81FE2">
              <w:rPr>
                <w:u w:val="single"/>
              </w:rPr>
              <w:t>Nurse Aide</w:t>
            </w:r>
          </w:p>
          <w:p w14:paraId="44500659" w14:textId="77777777" w:rsidR="00F81FE2" w:rsidRPr="00F81FE2" w:rsidRDefault="00F81FE2" w:rsidP="00F81FE2">
            <w:pPr>
              <w:pStyle w:val="Heading2"/>
            </w:pPr>
            <w:r w:rsidRPr="00F81FE2">
              <w:t xml:space="preserve">Atria Carrollton </w:t>
            </w:r>
          </w:p>
          <w:p w14:paraId="4D104B4A" w14:textId="77777777" w:rsidR="00F81FE2" w:rsidRPr="00F81FE2" w:rsidRDefault="00F81FE2" w:rsidP="00F81FE2">
            <w:pPr>
              <w:pStyle w:val="Heading2"/>
            </w:pPr>
            <w:r w:rsidRPr="00F81FE2">
              <w:t>February 2004 to May 2005</w:t>
            </w:r>
          </w:p>
          <w:p w14:paraId="05253040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>
              <w:t>•</w:t>
            </w:r>
            <w:r w:rsidRPr="00F81FE2">
              <w:rPr>
                <w:b w:val="0"/>
              </w:rPr>
              <w:tab/>
              <w:t>Assisted with adequate nutrition and fluid intake</w:t>
            </w:r>
          </w:p>
          <w:p w14:paraId="7EB8BCF8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Assisted with transferring residents in and out of wheelchair</w:t>
            </w:r>
          </w:p>
          <w:p w14:paraId="66D2A944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>
              <w:t>•</w:t>
            </w:r>
            <w:r w:rsidRPr="00F81FE2">
              <w:rPr>
                <w:b w:val="0"/>
              </w:rPr>
              <w:tab/>
              <w:t>Maintain a clean and neat work environment</w:t>
            </w:r>
          </w:p>
          <w:p w14:paraId="356968BB" w14:textId="77777777" w:rsidR="00F81FE2" w:rsidRDefault="00F81FE2" w:rsidP="00F81FE2">
            <w:pPr>
              <w:pStyle w:val="Heading2"/>
            </w:pPr>
          </w:p>
          <w:p w14:paraId="7352ED80" w14:textId="20429561" w:rsidR="00F81FE2" w:rsidRPr="00F81FE2" w:rsidRDefault="00F81FE2" w:rsidP="00F81FE2">
            <w:pPr>
              <w:pStyle w:val="Heading2"/>
              <w:rPr>
                <w:u w:val="single"/>
              </w:rPr>
            </w:pPr>
            <w:r w:rsidRPr="00F81FE2">
              <w:t>8.</w:t>
            </w:r>
            <w:r w:rsidRPr="00F81FE2">
              <w:tab/>
            </w:r>
            <w:r w:rsidRPr="00F81FE2">
              <w:rPr>
                <w:u w:val="single"/>
              </w:rPr>
              <w:t>Nurse Aide</w:t>
            </w:r>
          </w:p>
          <w:p w14:paraId="4F6E448E" w14:textId="77777777" w:rsidR="00F81FE2" w:rsidRPr="00F81FE2" w:rsidRDefault="00F81FE2" w:rsidP="00F81FE2">
            <w:pPr>
              <w:pStyle w:val="Heading2"/>
            </w:pPr>
            <w:r w:rsidRPr="00F81FE2">
              <w:t>Villagio Of Carrollton</w:t>
            </w:r>
          </w:p>
          <w:p w14:paraId="5448DB91" w14:textId="77777777" w:rsidR="00F81FE2" w:rsidRPr="00F81FE2" w:rsidRDefault="00F81FE2" w:rsidP="00F81FE2">
            <w:pPr>
              <w:pStyle w:val="Heading2"/>
            </w:pPr>
            <w:r w:rsidRPr="00F81FE2">
              <w:t>March 2003 to February 2004</w:t>
            </w:r>
          </w:p>
          <w:p w14:paraId="0A1C3DAB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>
              <w:t>•</w:t>
            </w:r>
            <w:r>
              <w:tab/>
            </w:r>
            <w:r w:rsidRPr="00F81FE2">
              <w:rPr>
                <w:b w:val="0"/>
              </w:rPr>
              <w:t>Assisted residents to all meals and activities</w:t>
            </w:r>
          </w:p>
          <w:p w14:paraId="7876837D" w14:textId="77777777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 xml:space="preserve">Provide nursing and nursing related service </w:t>
            </w:r>
          </w:p>
          <w:p w14:paraId="54134444" w14:textId="60B70A7C" w:rsidR="00F81FE2" w:rsidRPr="00F81FE2" w:rsidRDefault="00F81FE2" w:rsidP="00F81FE2">
            <w:pPr>
              <w:pStyle w:val="Heading2"/>
              <w:rPr>
                <w:b w:val="0"/>
              </w:rPr>
            </w:pPr>
            <w:r w:rsidRPr="00F81FE2">
              <w:rPr>
                <w:b w:val="0"/>
              </w:rPr>
              <w:t>•</w:t>
            </w:r>
            <w:r w:rsidRPr="00F81FE2">
              <w:rPr>
                <w:b w:val="0"/>
              </w:rPr>
              <w:tab/>
              <w:t>Preformed household task such as laundry dusting and room tidy</w:t>
            </w:r>
            <w:r>
              <w:tab/>
            </w:r>
          </w:p>
        </w:tc>
      </w:tr>
      <w:tr w:rsidR="009B4D16" w:rsidRPr="00293282" w14:paraId="322602AA" w14:textId="77777777" w:rsidTr="001E7033">
        <w:tc>
          <w:tcPr>
            <w:tcW w:w="1915" w:type="dxa"/>
          </w:tcPr>
          <w:p w14:paraId="56E62571" w14:textId="2D77C8EC" w:rsidR="009B4D16" w:rsidRPr="00293282" w:rsidRDefault="002F5AF9" w:rsidP="00C70F03">
            <w:pPr>
              <w:pStyle w:val="Heading1"/>
            </w:pPr>
            <w:r>
              <w:lastRenderedPageBreak/>
              <w:t xml:space="preserve">education </w:t>
            </w:r>
          </w:p>
        </w:tc>
        <w:tc>
          <w:tcPr>
            <w:tcW w:w="7830" w:type="dxa"/>
            <w:tcMar>
              <w:left w:w="274" w:type="dxa"/>
            </w:tcMar>
          </w:tcPr>
          <w:p w14:paraId="605C3B44" w14:textId="77777777" w:rsidR="003F47D0" w:rsidRDefault="002F5AF9" w:rsidP="003F47D0">
            <w:r>
              <w:t>St. Janes Highschool</w:t>
            </w:r>
          </w:p>
          <w:p w14:paraId="2204EDDD" w14:textId="3A33A443" w:rsidR="002F5AF9" w:rsidRPr="00293282" w:rsidRDefault="00EE6A91" w:rsidP="003F47D0">
            <w:r>
              <w:t xml:space="preserve">Alliance Career Institute, LLC </w:t>
            </w:r>
          </w:p>
        </w:tc>
      </w:tr>
    </w:tbl>
    <w:p w14:paraId="77410341" w14:textId="77777777" w:rsidR="008F11E2" w:rsidRDefault="008F11E2" w:rsidP="000A0D31"/>
    <w:sectPr w:rsidR="008F11E2" w:rsidSect="001E7033">
      <w:footerReference w:type="default" r:id="rId8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197CE" w14:textId="77777777" w:rsidR="005555B2" w:rsidRDefault="005555B2">
      <w:pPr>
        <w:spacing w:after="0" w:line="240" w:lineRule="auto"/>
      </w:pPr>
      <w:r>
        <w:separator/>
      </w:r>
    </w:p>
    <w:p w14:paraId="73599FCF" w14:textId="77777777" w:rsidR="005555B2" w:rsidRDefault="005555B2"/>
    <w:p w14:paraId="5054D0A5" w14:textId="77777777" w:rsidR="005555B2" w:rsidRDefault="005555B2"/>
  </w:endnote>
  <w:endnote w:type="continuationSeparator" w:id="0">
    <w:p w14:paraId="6A775096" w14:textId="77777777" w:rsidR="005555B2" w:rsidRDefault="005555B2">
      <w:pPr>
        <w:spacing w:after="0" w:line="240" w:lineRule="auto"/>
      </w:pPr>
      <w:r>
        <w:continuationSeparator/>
      </w:r>
    </w:p>
    <w:p w14:paraId="7E5B7DCE" w14:textId="77777777" w:rsidR="005555B2" w:rsidRDefault="005555B2"/>
    <w:p w14:paraId="16F63695" w14:textId="77777777" w:rsidR="005555B2" w:rsidRDefault="005555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6B69FFD9" w14:textId="77777777" w:rsidTr="001E7033">
      <w:tc>
        <w:tcPr>
          <w:tcW w:w="3240" w:type="dxa"/>
        </w:tcPr>
        <w:p w14:paraId="133F828A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067FAF05" w14:textId="7A9F4218" w:rsidR="008F11E2" w:rsidRDefault="005555B2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4F12D8F57820445FA4BA655C39C8539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9A654B">
                <w:t xml:space="preserve">patient jorkey </w:t>
              </w:r>
            </w:sdtContent>
          </w:sdt>
        </w:p>
      </w:tc>
    </w:tr>
  </w:tbl>
  <w:p w14:paraId="5C89080A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927DE" w14:textId="77777777" w:rsidR="005555B2" w:rsidRDefault="005555B2">
      <w:pPr>
        <w:spacing w:after="0" w:line="240" w:lineRule="auto"/>
      </w:pPr>
      <w:r>
        <w:separator/>
      </w:r>
    </w:p>
    <w:p w14:paraId="1C6B478B" w14:textId="77777777" w:rsidR="005555B2" w:rsidRDefault="005555B2"/>
    <w:p w14:paraId="5AA45571" w14:textId="77777777" w:rsidR="005555B2" w:rsidRDefault="005555B2"/>
  </w:footnote>
  <w:footnote w:type="continuationSeparator" w:id="0">
    <w:p w14:paraId="4DF62DC5" w14:textId="77777777" w:rsidR="005555B2" w:rsidRDefault="005555B2">
      <w:pPr>
        <w:spacing w:after="0" w:line="240" w:lineRule="auto"/>
      </w:pPr>
      <w:r>
        <w:continuationSeparator/>
      </w:r>
    </w:p>
    <w:p w14:paraId="7846B94D" w14:textId="77777777" w:rsidR="005555B2" w:rsidRDefault="005555B2"/>
    <w:p w14:paraId="4C3FBDE7" w14:textId="77777777" w:rsidR="005555B2" w:rsidRDefault="005555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4B"/>
    <w:rsid w:val="00004F39"/>
    <w:rsid w:val="000A0D31"/>
    <w:rsid w:val="001E7033"/>
    <w:rsid w:val="001F2802"/>
    <w:rsid w:val="00201F40"/>
    <w:rsid w:val="0022794A"/>
    <w:rsid w:val="0028156A"/>
    <w:rsid w:val="002828A5"/>
    <w:rsid w:val="00293282"/>
    <w:rsid w:val="002B2EA8"/>
    <w:rsid w:val="002F5AF9"/>
    <w:rsid w:val="00306857"/>
    <w:rsid w:val="003341C4"/>
    <w:rsid w:val="00340376"/>
    <w:rsid w:val="003F47D0"/>
    <w:rsid w:val="00415C27"/>
    <w:rsid w:val="004363AC"/>
    <w:rsid w:val="00452C8E"/>
    <w:rsid w:val="004857EE"/>
    <w:rsid w:val="00486FF2"/>
    <w:rsid w:val="00545EBD"/>
    <w:rsid w:val="005555B2"/>
    <w:rsid w:val="006039A6"/>
    <w:rsid w:val="00681958"/>
    <w:rsid w:val="006E0C31"/>
    <w:rsid w:val="0076504D"/>
    <w:rsid w:val="00776552"/>
    <w:rsid w:val="007E3DA2"/>
    <w:rsid w:val="007E59B8"/>
    <w:rsid w:val="007F70C7"/>
    <w:rsid w:val="008362E3"/>
    <w:rsid w:val="00847604"/>
    <w:rsid w:val="00865DFA"/>
    <w:rsid w:val="008F11E2"/>
    <w:rsid w:val="00973159"/>
    <w:rsid w:val="0097602F"/>
    <w:rsid w:val="00986F49"/>
    <w:rsid w:val="009A654B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EE6A91"/>
    <w:rsid w:val="00F81534"/>
    <w:rsid w:val="00F81FE2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627C"/>
  <w15:chartTrackingRefBased/>
  <w15:docId w15:val="{2AC20035-1EF0-490A-9504-93F5581E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fami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220F6DDE994634A85E98BEAFF55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F7714-B0C2-4304-B751-8F76284C9201}"/>
      </w:docPartPr>
      <w:docPartBody>
        <w:p w:rsidR="00000000" w:rsidRDefault="009743C7">
          <w:pPr>
            <w:pStyle w:val="EF220F6DDE994634A85E98BEAFF556D3"/>
          </w:pPr>
          <w:r>
            <w:t>Your Name</w:t>
          </w:r>
        </w:p>
      </w:docPartBody>
    </w:docPart>
    <w:docPart>
      <w:docPartPr>
        <w:name w:val="4EDF4A631D6C4C6CA245BA01E81F4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ADAFF-2C8C-41E7-BEBE-1C55097AC8DC}"/>
      </w:docPartPr>
      <w:docPartBody>
        <w:p w:rsidR="00000000" w:rsidRDefault="009743C7">
          <w:pPr>
            <w:pStyle w:val="4EDF4A631D6C4C6CA245BA01E81F463E"/>
          </w:pPr>
          <w:r>
            <w:t>Skills &amp; Abilities</w:t>
          </w:r>
        </w:p>
      </w:docPartBody>
    </w:docPart>
    <w:docPart>
      <w:docPartPr>
        <w:name w:val="31F0EC1897DD427E850712264E0D0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56050-DFA1-42F2-A37C-80784B5FA5A8}"/>
      </w:docPartPr>
      <w:docPartBody>
        <w:p w:rsidR="00000000" w:rsidRDefault="009743C7">
          <w:pPr>
            <w:pStyle w:val="31F0EC1897DD427E850712264E0D082C"/>
          </w:pPr>
          <w:r w:rsidRPr="00293282">
            <w:t>Professional Experience</w:t>
          </w:r>
        </w:p>
      </w:docPartBody>
    </w:docPart>
    <w:docPart>
      <w:docPartPr>
        <w:name w:val="4F12D8F57820445FA4BA655C39C8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BEDD-E708-4243-B174-76D1E7AB2CC4}"/>
      </w:docPartPr>
      <w:docPartBody>
        <w:p w:rsidR="00000000" w:rsidRDefault="005514A6" w:rsidP="005514A6">
          <w:pPr>
            <w:pStyle w:val="4F12D8F57820445FA4BA655C39C8539E"/>
          </w:pPr>
          <w:r w:rsidRPr="00293282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A6"/>
    <w:rsid w:val="005514A6"/>
    <w:rsid w:val="009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61D67F2340174C8FB7A1B3BE2ED73626">
    <w:name w:val="61D67F2340174C8FB7A1B3BE2ED73626"/>
  </w:style>
  <w:style w:type="paragraph" w:customStyle="1" w:styleId="4E679C61927F4AC5B2D251AD947C2E4C">
    <w:name w:val="4E679C61927F4AC5B2D251AD947C2E4C"/>
  </w:style>
  <w:style w:type="paragraph" w:customStyle="1" w:styleId="EF220F6DDE994634A85E98BEAFF556D3">
    <w:name w:val="EF220F6DDE994634A85E98BEAFF556D3"/>
  </w:style>
  <w:style w:type="paragraph" w:customStyle="1" w:styleId="61FA2DCB2C814D0CB39AEB81D6156D86">
    <w:name w:val="61FA2DCB2C814D0CB39AEB81D6156D86"/>
  </w:style>
  <w:style w:type="paragraph" w:customStyle="1" w:styleId="31ADB0740D3E4225A31D0980D540D477">
    <w:name w:val="31ADB0740D3E4225A31D0980D540D477"/>
  </w:style>
  <w:style w:type="paragraph" w:customStyle="1" w:styleId="4EDF4A631D6C4C6CA245BA01E81F463E">
    <w:name w:val="4EDF4A631D6C4C6CA245BA01E81F463E"/>
  </w:style>
  <w:style w:type="paragraph" w:customStyle="1" w:styleId="4D9A0DF228854CC9808F63E624651F9D">
    <w:name w:val="4D9A0DF228854CC9808F63E624651F9D"/>
  </w:style>
  <w:style w:type="paragraph" w:customStyle="1" w:styleId="C1B7C58DD97E4FC28F25F97612E9EE0E">
    <w:name w:val="C1B7C58DD97E4FC28F25F97612E9EE0E"/>
  </w:style>
  <w:style w:type="paragraph" w:customStyle="1" w:styleId="9EAEE6A5A7D34F34AD63F918270DE939">
    <w:name w:val="9EAEE6A5A7D34F34AD63F918270DE939"/>
  </w:style>
  <w:style w:type="paragraph" w:customStyle="1" w:styleId="31F0EC1897DD427E850712264E0D082C">
    <w:name w:val="31F0EC1897DD427E850712264E0D082C"/>
  </w:style>
  <w:style w:type="paragraph" w:customStyle="1" w:styleId="8B3E2C668EFF4CA7B86F9CF67E301362">
    <w:name w:val="8B3E2C668EFF4CA7B86F9CF67E301362"/>
  </w:style>
  <w:style w:type="paragraph" w:customStyle="1" w:styleId="F45AC2118F6542F2A72DCE6851BD3425">
    <w:name w:val="F45AC2118F6542F2A72DCE6851BD3425"/>
  </w:style>
  <w:style w:type="paragraph" w:customStyle="1" w:styleId="9B44A51C16F142AF95AA821F3F763992">
    <w:name w:val="9B44A51C16F142AF95AA821F3F763992"/>
  </w:style>
  <w:style w:type="paragraph" w:customStyle="1" w:styleId="A5B0BB082D0D42B48FC31E02A93CD7ED">
    <w:name w:val="A5B0BB082D0D42B48FC31E02A93CD7ED"/>
  </w:style>
  <w:style w:type="paragraph" w:customStyle="1" w:styleId="8E5D50CB2FE0418EBCF60664BDE1CA40">
    <w:name w:val="8E5D50CB2FE0418EBCF60664BDE1CA40"/>
  </w:style>
  <w:style w:type="paragraph" w:customStyle="1" w:styleId="155522478DF6462E8D1ECFDB70608442">
    <w:name w:val="155522478DF6462E8D1ECFDB70608442"/>
  </w:style>
  <w:style w:type="paragraph" w:customStyle="1" w:styleId="0F954AC23DDD45DEA4E47FB68B9F4FBE">
    <w:name w:val="0F954AC23DDD45DEA4E47FB68B9F4FBE"/>
  </w:style>
  <w:style w:type="paragraph" w:customStyle="1" w:styleId="A554ED1C57514C20AD41D44E9EAF38A4">
    <w:name w:val="A554ED1C57514C20AD41D44E9EAF38A4"/>
  </w:style>
  <w:style w:type="paragraph" w:customStyle="1" w:styleId="9DA22676736242DB859E08C9EFB9478D">
    <w:name w:val="9DA22676736242DB859E08C9EFB9478D"/>
  </w:style>
  <w:style w:type="paragraph" w:customStyle="1" w:styleId="5EFBC2AAA9634A2192EA148203BF2629">
    <w:name w:val="5EFBC2AAA9634A2192EA148203BF2629"/>
  </w:style>
  <w:style w:type="paragraph" w:customStyle="1" w:styleId="304F251F9AC344769C0E1EFF71DE50C0">
    <w:name w:val="304F251F9AC344769C0E1EFF71DE50C0"/>
  </w:style>
  <w:style w:type="paragraph" w:customStyle="1" w:styleId="B1119D0591794B539F1C9BB36D02B171">
    <w:name w:val="B1119D0591794B539F1C9BB36D02B171"/>
  </w:style>
  <w:style w:type="paragraph" w:customStyle="1" w:styleId="F1A6A50D6DD24001AEC410CE5C7AF193">
    <w:name w:val="F1A6A50D6DD24001AEC410CE5C7AF193"/>
  </w:style>
  <w:style w:type="paragraph" w:customStyle="1" w:styleId="F26B4501DEAB4683A83F71DC76EE73D6">
    <w:name w:val="F26B4501DEAB4683A83F71DC76EE73D6"/>
  </w:style>
  <w:style w:type="paragraph" w:customStyle="1" w:styleId="FEA9C61877FE4AD694FB9EB0DBD34D16">
    <w:name w:val="FEA9C61877FE4AD694FB9EB0DBD34D16"/>
  </w:style>
  <w:style w:type="paragraph" w:customStyle="1" w:styleId="13C7BB7238024DB5AA35CB4680BC3205">
    <w:name w:val="13C7BB7238024DB5AA35CB4680BC3205"/>
  </w:style>
  <w:style w:type="paragraph" w:customStyle="1" w:styleId="23956896915F475B8E207AF3D1BF2639">
    <w:name w:val="23956896915F475B8E207AF3D1BF2639"/>
  </w:style>
  <w:style w:type="paragraph" w:customStyle="1" w:styleId="16CA2773CCA5472AA0299F324F02B43C">
    <w:name w:val="16CA2773CCA5472AA0299F324F02B43C"/>
  </w:style>
  <w:style w:type="paragraph" w:customStyle="1" w:styleId="8499A7AC28044EF886BFBCA4093460FC">
    <w:name w:val="8499A7AC28044EF886BFBCA4093460FC"/>
  </w:style>
  <w:style w:type="paragraph" w:customStyle="1" w:styleId="AC06E4D858B243649E09644D0164FBB5">
    <w:name w:val="AC06E4D858B243649E09644D0164FBB5"/>
  </w:style>
  <w:style w:type="paragraph" w:customStyle="1" w:styleId="4F12D8F57820445FA4BA655C39C8539E">
    <w:name w:val="4F12D8F57820445FA4BA655C39C8539E"/>
    <w:rsid w:val="00551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71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Wfami</dc:creator>
  <cp:keywords>patient jorkey</cp:keywords>
  <cp:lastModifiedBy>shariah willie</cp:lastModifiedBy>
  <cp:revision>2</cp:revision>
  <cp:lastPrinted>2018-07-25T04:11:00Z</cp:lastPrinted>
  <dcterms:created xsi:type="dcterms:W3CDTF">2018-07-25T02:56:00Z</dcterms:created>
  <dcterms:modified xsi:type="dcterms:W3CDTF">2018-07-25T04:11:00Z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