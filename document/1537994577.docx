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EB6AC9" w:rsidP="003856C9">
            <w:pPr>
              <w:pStyle w:val="Heading1"/>
            </w:pPr>
            <w:r>
              <w:t>DEVOTIA THOMAS</w:t>
            </w:r>
          </w:p>
          <w:p w:rsidR="00C420C8" w:rsidRPr="00C420C8" w:rsidRDefault="00EB6AC9" w:rsidP="005246B9">
            <w:pPr>
              <w:pStyle w:val="Graphic"/>
            </w:pPr>
            <w:r>
              <w:rPr>
                <w:noProof/>
              </w:rPr>
              <w:t>DEVOTIA.THOMAS@YAHOO.COM</w:t>
            </w:r>
            <w:r w:rsidR="00C420C8"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81635F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B52332" w:rsidP="00441EB9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366293232904436ABCD6C35610E7BB7A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:rsidR="00C420C8" w:rsidRPr="00C420C8" w:rsidRDefault="00EB6AC9" w:rsidP="005246B9">
            <w:pPr>
              <w:pStyle w:val="Graphic"/>
            </w:pPr>
            <w:r>
              <w:rPr>
                <w:noProof/>
              </w:rPr>
              <w:t>4695568547</w:t>
            </w:r>
            <w:r w:rsidR="00C420C8"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B15698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B52332" w:rsidP="00441EB9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87AA2216A8C14CC6B6ECB1CDAE5BED07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:rsidR="00C420C8" w:rsidRPr="00C420C8" w:rsidRDefault="00C420C8" w:rsidP="005246B9">
            <w:pPr>
              <w:pStyle w:val="Graphic"/>
            </w:pPr>
          </w:p>
          <w:p w:rsidR="00C420C8" w:rsidRPr="00C420C8" w:rsidRDefault="00C420C8" w:rsidP="00441EB9">
            <w:pPr>
              <w:pStyle w:val="Heading3"/>
            </w:pP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B52332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B52332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EB6AC9" w:rsidP="00D11C4D">
                  <w:r>
                    <w:t>COMPASSIONATE, CPR-CERTIFIED CNA SEEKING AN ENTRY LEVEL POSITION IN PATIENT CARE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B52332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CEA181AE58C4EC3B3072B6C07B753B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A034C53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EB6AC9" w:rsidP="00463463">
                  <w:r>
                    <w:t>CPR FIRST-AID</w:t>
                  </w:r>
                  <w:r w:rsidR="00DE2BD6">
                    <w:t xml:space="preserve"> CERTIFIED</w:t>
                  </w:r>
                </w:p>
                <w:p w:rsidR="007A7D9C" w:rsidRDefault="007A7D9C" w:rsidP="00463463">
                  <w:r>
                    <w:t>PATIENT SAFETY</w:t>
                  </w:r>
                </w:p>
                <w:p w:rsidR="007A7D9C" w:rsidRDefault="007A7D9C" w:rsidP="007A7D9C">
                  <w:r>
                    <w:t>VITIAL SIGNS AND PATIENT O</w:t>
                  </w:r>
                  <w:r w:rsidR="00B52332">
                    <w:t>BSERVATION</w:t>
                  </w:r>
                  <w:bookmarkStart w:id="0" w:name="_GoBack"/>
                  <w:bookmarkEnd w:id="0"/>
                </w:p>
                <w:p w:rsidR="007A7D9C" w:rsidRPr="005152F2" w:rsidRDefault="007A7D9C" w:rsidP="00B52332">
                  <w:pPr>
                    <w:jc w:val="both"/>
                  </w:pP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B5233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CED35E702664E79944AE1412405E0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4714A3" w:rsidP="002B3890">
                  <w:pPr>
                    <w:pStyle w:val="Heading4"/>
                  </w:pPr>
                  <w:r>
                    <w:t>CNA VA MEDICALCENTER</w:t>
                  </w:r>
                </w:p>
                <w:p w:rsidR="00C420C8" w:rsidRPr="005152F2" w:rsidRDefault="007A7D9C" w:rsidP="008F6337">
                  <w:pPr>
                    <w:pStyle w:val="Heading5"/>
                  </w:pPr>
                  <w:r>
                    <w:t>9/20/2004</w:t>
                  </w:r>
                  <w:r w:rsidR="00C420C8">
                    <w:t xml:space="preserve"> – </w:t>
                  </w:r>
                  <w:r w:rsidR="002B48A1">
                    <w:t>PRESENT</w:t>
                  </w:r>
                </w:p>
                <w:p w:rsidR="00C420C8" w:rsidRDefault="007A7D9C" w:rsidP="008F6337">
                  <w:r>
                    <w:t xml:space="preserve">PROVIDING BASIC CARE TO </w:t>
                  </w:r>
                  <w:r w:rsidR="004714A3">
                    <w:t>PATIENT, AS</w:t>
                  </w:r>
                  <w:r w:rsidR="002B48A1">
                    <w:t>S</w:t>
                  </w:r>
                  <w:r w:rsidR="004714A3">
                    <w:t>ISTING</w:t>
                  </w:r>
                  <w:r w:rsidR="00B116CD">
                    <w:t xml:space="preserve"> WITH DAILY ACTIVITIES SUCH AS BATHING, </w:t>
                  </w:r>
                  <w:r w:rsidR="004714A3">
                    <w:t>DRESSING, AND</w:t>
                  </w:r>
                  <w:r w:rsidR="00B116CD">
                    <w:t xml:space="preserve"> FEEDING</w:t>
                  </w:r>
                </w:p>
                <w:p w:rsidR="00C420C8" w:rsidRPr="0043426C" w:rsidRDefault="004714A3" w:rsidP="0043426C">
                  <w:pPr>
                    <w:pStyle w:val="Heading4"/>
                  </w:pPr>
                  <w:proofErr w:type="gramStart"/>
                  <w:r>
                    <w:t>cn  medical</w:t>
                  </w:r>
                  <w:proofErr w:type="gramEnd"/>
                  <w:r>
                    <w:t xml:space="preserve"> city of dallas</w:t>
                  </w:r>
                </w:p>
                <w:p w:rsidR="00C420C8" w:rsidRDefault="00A24068" w:rsidP="00F91A9C">
                  <w:pPr>
                    <w:pStyle w:val="Heading5"/>
                  </w:pPr>
                  <w:r>
                    <w:t>5/10/1998 -2000</w:t>
                  </w:r>
                </w:p>
                <w:sdt>
                  <w:sdtPr>
                    <w:alias w:val="Enter responsibilities and accomplishments 2:"/>
                    <w:tag w:val="Enter responsibilities and accomplishments 2:"/>
                    <w:id w:val="-423336076"/>
                    <w:placeholder>
                      <w:docPart w:val="825A8B3F9B70409292C85CD25583769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Default="00C420C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B52332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3D14019CB764DA992C37D824B5E6F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Pr="0043426C" w:rsidRDefault="004714A3" w:rsidP="002B3890">
                  <w:pPr>
                    <w:pStyle w:val="Heading4"/>
                  </w:pPr>
                  <w:r>
                    <w:t>mountain view college</w:t>
                  </w:r>
                </w:p>
                <w:sdt>
                  <w:sdtPr>
                    <w:alias w:val="Enter school:"/>
                    <w:tag w:val="Enter school:"/>
                    <w:id w:val="-741416646"/>
                    <w:placeholder>
                      <w:docPart w:val="E5512EABA1704DD8904B145EC185076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152F2" w:rsidRDefault="00C420C8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4714A3" w:rsidRDefault="00A24068" w:rsidP="004714A3">
                  <w:r>
                    <w:t>ANATOMY PHYSIOLOGY</w:t>
                  </w:r>
                </w:p>
                <w:p w:rsidR="00A24068" w:rsidRDefault="00A24068" w:rsidP="004714A3">
                  <w:r>
                    <w:t>MICROBIOLOGY</w:t>
                  </w:r>
                </w:p>
                <w:p w:rsidR="00A24068" w:rsidRDefault="00A24068" w:rsidP="004714A3">
                  <w:r>
                    <w:t>PSYCHOLOGY</w:t>
                  </w:r>
                </w:p>
                <w:p w:rsidR="00A24068" w:rsidRDefault="00A24068" w:rsidP="00A24068">
                  <w:r>
                    <w:t>SOCIOLOGY</w:t>
                  </w:r>
                </w:p>
                <w:p w:rsidR="00A24068" w:rsidRDefault="00A24068" w:rsidP="00A24068">
                  <w:r>
                    <w:t>ENGLISH 1301</w:t>
                  </w:r>
                </w:p>
                <w:p w:rsidR="00A24068" w:rsidRDefault="00A24068" w:rsidP="00A24068">
                  <w:r>
                    <w:t>GPA 3.4</w:t>
                  </w: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B52332" w:rsidP="008F6337">
                  <w:pPr>
                    <w:pStyle w:val="Heading2"/>
                  </w:pPr>
                  <w:r>
                    <w:t>lEADERSHIP</w:t>
                  </w:r>
                </w:p>
                <w:p w:rsidR="00A24068" w:rsidRDefault="00B52332" w:rsidP="00B52332">
                  <w:r>
                    <w:t>GLUCOMETER MAINTENCE</w:t>
                  </w:r>
                </w:p>
                <w:p w:rsidR="00B52332" w:rsidRDefault="00B52332" w:rsidP="00B52332">
                  <w:r>
                    <w:t>PROVIDES SKILL CHECK OFF FOR STAFF</w:t>
                  </w:r>
                </w:p>
                <w:p w:rsidR="00B52332" w:rsidRDefault="00B52332" w:rsidP="00B52332">
                  <w:r>
                    <w:t>TEACHES STAFF HOW TO PROPERLY USE GLUCOMETER</w:t>
                  </w: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B52332">
      <w:pPr>
        <w:pStyle w:val="NoSpacing"/>
        <w:jc w:val="both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AC9" w:rsidRDefault="00EB6AC9" w:rsidP="003856C9">
      <w:pPr>
        <w:spacing w:after="0" w:line="240" w:lineRule="auto"/>
      </w:pPr>
      <w:r>
        <w:separator/>
      </w:r>
    </w:p>
  </w:endnote>
  <w:endnote w:type="continuationSeparator" w:id="0">
    <w:p w:rsidR="00EB6AC9" w:rsidRDefault="00EB6AC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5184BD8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B52332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5EC297C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AC9" w:rsidRDefault="00EB6AC9" w:rsidP="003856C9">
      <w:pPr>
        <w:spacing w:after="0" w:line="240" w:lineRule="auto"/>
      </w:pPr>
      <w:r>
        <w:separator/>
      </w:r>
    </w:p>
  </w:footnote>
  <w:footnote w:type="continuationSeparator" w:id="0">
    <w:p w:rsidR="00EB6AC9" w:rsidRDefault="00EB6AC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217B6E2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A34ED0A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9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48A1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14A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A7D9C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24068"/>
    <w:rsid w:val="00A42F91"/>
    <w:rsid w:val="00AF1258"/>
    <w:rsid w:val="00B01E52"/>
    <w:rsid w:val="00B116CD"/>
    <w:rsid w:val="00B5233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E2BD6"/>
    <w:rsid w:val="00DF0A0F"/>
    <w:rsid w:val="00E34D58"/>
    <w:rsid w:val="00E941EF"/>
    <w:rsid w:val="00EB1C1B"/>
    <w:rsid w:val="00EB6AC9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88CBB"/>
  <w15:chartTrackingRefBased/>
  <w15:docId w15:val="{01F1006B-EC98-477F-B9A5-53B379B8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NTXTHOMAD3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6293232904436ABCD6C35610E7B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DBA97-0985-4115-B8E4-25F070E0E672}"/>
      </w:docPartPr>
      <w:docPartBody>
        <w:p w:rsidR="00000000" w:rsidRDefault="00913AB6">
          <w:pPr>
            <w:pStyle w:val="366293232904436ABCD6C35610E7BB7A"/>
          </w:pPr>
          <w:r w:rsidRPr="005152F2">
            <w:t>Email</w:t>
          </w:r>
        </w:p>
      </w:docPartBody>
    </w:docPart>
    <w:docPart>
      <w:docPartPr>
        <w:name w:val="87AA2216A8C14CC6B6ECB1CDAE5BE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2E597-2836-4312-A5B1-D38A814F89AA}"/>
      </w:docPartPr>
      <w:docPartBody>
        <w:p w:rsidR="00000000" w:rsidRDefault="00913AB6">
          <w:pPr>
            <w:pStyle w:val="87AA2216A8C14CC6B6ECB1CDAE5BED07"/>
          </w:pPr>
          <w:r w:rsidRPr="005152F2">
            <w:t>Telephone</w:t>
          </w:r>
        </w:p>
      </w:docPartBody>
    </w:docPart>
    <w:docPart>
      <w:docPartPr>
        <w:name w:val="1CEA181AE58C4EC3B3072B6C07B75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6A989-DD18-462D-909A-1FAE2F347080}"/>
      </w:docPartPr>
      <w:docPartBody>
        <w:p w:rsidR="00000000" w:rsidRDefault="00913AB6">
          <w:pPr>
            <w:pStyle w:val="1CEA181AE58C4EC3B3072B6C07B753B1"/>
          </w:pPr>
          <w:r>
            <w:t>Skills</w:t>
          </w:r>
        </w:p>
      </w:docPartBody>
    </w:docPart>
    <w:docPart>
      <w:docPartPr>
        <w:name w:val="ECED35E702664E79944AE1412405E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0E0A5-4BCF-4B78-85E7-C265D8966C0E}"/>
      </w:docPartPr>
      <w:docPartBody>
        <w:p w:rsidR="00000000" w:rsidRDefault="00913AB6">
          <w:pPr>
            <w:pStyle w:val="ECED35E702664E79944AE1412405E0ED"/>
          </w:pPr>
          <w:r w:rsidRPr="005152F2">
            <w:t>Experience</w:t>
          </w:r>
        </w:p>
      </w:docPartBody>
    </w:docPart>
    <w:docPart>
      <w:docPartPr>
        <w:name w:val="825A8B3F9B70409292C85CD255837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60178-D1DE-4BA2-B0F5-AEE6E6747FA7}"/>
      </w:docPartPr>
      <w:docPartBody>
        <w:p w:rsidR="00000000" w:rsidRDefault="00913AB6">
          <w:pPr>
            <w:pStyle w:val="825A8B3F9B70409292C85CD255837690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13D14019CB764DA992C37D824B5E6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DD962-A131-44B9-857C-B8378AA6DA36}"/>
      </w:docPartPr>
      <w:docPartBody>
        <w:p w:rsidR="00000000" w:rsidRDefault="00913AB6">
          <w:pPr>
            <w:pStyle w:val="13D14019CB764DA992C37D824B5E6F92"/>
          </w:pPr>
          <w:r w:rsidRPr="005152F2">
            <w:t>Education</w:t>
          </w:r>
        </w:p>
      </w:docPartBody>
    </w:docPart>
    <w:docPart>
      <w:docPartPr>
        <w:name w:val="E5512EABA1704DD8904B145EC185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A5139-FC6C-404B-91C0-14AE4A754D4B}"/>
      </w:docPartPr>
      <w:docPartBody>
        <w:p w:rsidR="00000000" w:rsidRDefault="00913AB6">
          <w:pPr>
            <w:pStyle w:val="E5512EABA1704DD8904B145EC1850764"/>
          </w:pPr>
          <w:r w:rsidRPr="005152F2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DCAFC2E6EA4AE98F14B98247CE4BD3">
    <w:name w:val="36DCAFC2E6EA4AE98F14B98247CE4BD3"/>
  </w:style>
  <w:style w:type="paragraph" w:customStyle="1" w:styleId="366293232904436ABCD6C35610E7BB7A">
    <w:name w:val="366293232904436ABCD6C35610E7BB7A"/>
  </w:style>
  <w:style w:type="paragraph" w:customStyle="1" w:styleId="87AA2216A8C14CC6B6ECB1CDAE5BED07">
    <w:name w:val="87AA2216A8C14CC6B6ECB1CDAE5BED07"/>
  </w:style>
  <w:style w:type="paragraph" w:customStyle="1" w:styleId="EAE2BDA314D74690BDAB76534A6B1B79">
    <w:name w:val="EAE2BDA314D74690BDAB76534A6B1B79"/>
  </w:style>
  <w:style w:type="paragraph" w:customStyle="1" w:styleId="7CAB9A09ECAB4092B035A5D3B2A44F66">
    <w:name w:val="7CAB9A09ECAB4092B035A5D3B2A44F66"/>
  </w:style>
  <w:style w:type="paragraph" w:customStyle="1" w:styleId="32455D2A6A084DAFA162BD4AAED7E408">
    <w:name w:val="32455D2A6A084DAFA162BD4AAED7E408"/>
  </w:style>
  <w:style w:type="paragraph" w:customStyle="1" w:styleId="CD88BE1DE58C483B8E37E730FDEFE9E1">
    <w:name w:val="CD88BE1DE58C483B8E37E730FDEFE9E1"/>
  </w:style>
  <w:style w:type="paragraph" w:customStyle="1" w:styleId="1CEA181AE58C4EC3B3072B6C07B753B1">
    <w:name w:val="1CEA181AE58C4EC3B3072B6C07B753B1"/>
  </w:style>
  <w:style w:type="paragraph" w:customStyle="1" w:styleId="1CE355A5D51648F7A22A5665F8C90F11">
    <w:name w:val="1CE355A5D51648F7A22A5665F8C90F11"/>
  </w:style>
  <w:style w:type="paragraph" w:customStyle="1" w:styleId="ECED35E702664E79944AE1412405E0ED">
    <w:name w:val="ECED35E702664E79944AE1412405E0ED"/>
  </w:style>
  <w:style w:type="paragraph" w:customStyle="1" w:styleId="8F240B1D8BB34C5BAAD502616D30EF31">
    <w:name w:val="8F240B1D8BB34C5BAAD502616D30EF31"/>
  </w:style>
  <w:style w:type="paragraph" w:customStyle="1" w:styleId="26792CD1E4D44A0F823196B8F8B9D838">
    <w:name w:val="26792CD1E4D44A0F823196B8F8B9D838"/>
  </w:style>
  <w:style w:type="paragraph" w:customStyle="1" w:styleId="7937C5F52EAE486EAD26967C17129E8E">
    <w:name w:val="7937C5F52EAE486EAD26967C17129E8E"/>
  </w:style>
  <w:style w:type="paragraph" w:customStyle="1" w:styleId="533E7267133E4FFA9FA146AA83B3A947">
    <w:name w:val="533E7267133E4FFA9FA146AA83B3A947"/>
  </w:style>
  <w:style w:type="paragraph" w:customStyle="1" w:styleId="F2F9194A683E491EAE679CF1115E4F8F">
    <w:name w:val="F2F9194A683E491EAE679CF1115E4F8F"/>
  </w:style>
  <w:style w:type="paragraph" w:customStyle="1" w:styleId="A05275C7EC8B4EC586A5B37CA1A8EEF2">
    <w:name w:val="A05275C7EC8B4EC586A5B37CA1A8EEF2"/>
  </w:style>
  <w:style w:type="paragraph" w:customStyle="1" w:styleId="EA3A58F4112C4235AA7B4AAA7174D7E1">
    <w:name w:val="EA3A58F4112C4235AA7B4AAA7174D7E1"/>
  </w:style>
  <w:style w:type="paragraph" w:customStyle="1" w:styleId="825A8B3F9B70409292C85CD255837690">
    <w:name w:val="825A8B3F9B70409292C85CD255837690"/>
  </w:style>
  <w:style w:type="paragraph" w:customStyle="1" w:styleId="13D14019CB764DA992C37D824B5E6F92">
    <w:name w:val="13D14019CB764DA992C37D824B5E6F92"/>
  </w:style>
  <w:style w:type="paragraph" w:customStyle="1" w:styleId="77DC25FC435241D3A8EF4438CF8A411F">
    <w:name w:val="77DC25FC435241D3A8EF4438CF8A411F"/>
  </w:style>
  <w:style w:type="paragraph" w:customStyle="1" w:styleId="E5512EABA1704DD8904B145EC1850764">
    <w:name w:val="E5512EABA1704DD8904B145EC1850764"/>
  </w:style>
  <w:style w:type="paragraph" w:customStyle="1" w:styleId="D8D034FF68794E0C8F3CA7196C067DB1">
    <w:name w:val="D8D034FF68794E0C8F3CA7196C067DB1"/>
  </w:style>
  <w:style w:type="paragraph" w:customStyle="1" w:styleId="58A924BF24E54555A3A0A470C84BE3B8">
    <w:name w:val="58A924BF24E54555A3A0A470C84BE3B8"/>
  </w:style>
  <w:style w:type="paragraph" w:customStyle="1" w:styleId="91C1E85B62D746A0AC2C8B08237ED021">
    <w:name w:val="91C1E85B62D746A0AC2C8B08237ED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102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Thomas, Devotia</cp:lastModifiedBy>
  <cp:revision>1</cp:revision>
  <dcterms:created xsi:type="dcterms:W3CDTF">2018-09-26T17:37:00Z</dcterms:created>
  <dcterms:modified xsi:type="dcterms:W3CDTF">2018-09-26T19:19:00Z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