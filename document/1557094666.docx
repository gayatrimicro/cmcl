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A756" w14:textId="5B601FF9" w:rsidR="00FB3F56" w:rsidRDefault="00FB3F56">
      <w:pPr>
        <w:pStyle w:val="ContactInfo"/>
      </w:pPr>
      <w:r>
        <w:t>724 Skyflower DR</w:t>
      </w:r>
      <w:bookmarkStart w:id="0" w:name="_GoBack"/>
      <w:bookmarkEnd w:id="0"/>
    </w:p>
    <w:p w14:paraId="13FB9119" w14:textId="0299A662" w:rsidR="005579B2" w:rsidRDefault="00FB3F56">
      <w:pPr>
        <w:pStyle w:val="ContactInfo"/>
      </w:pPr>
      <w:r>
        <w:t>Desoto, TX 75115</w:t>
      </w:r>
    </w:p>
    <w:p w14:paraId="34FA22DB" w14:textId="02F757B6" w:rsidR="005579B2" w:rsidRDefault="001F7579">
      <w:pPr>
        <w:pStyle w:val="ContactInfo"/>
      </w:pPr>
      <w:r>
        <w:t xml:space="preserve">  </w:t>
      </w:r>
      <w:r w:rsidR="00786DCD">
        <w:t>(909)</w:t>
      </w:r>
      <w:r w:rsidR="00FB3F56">
        <w:t>417-0608</w:t>
      </w:r>
    </w:p>
    <w:p w14:paraId="7B17FCED" w14:textId="1CA99AA0" w:rsidR="005579B2" w:rsidRDefault="00FB3F56">
      <w:pPr>
        <w:pStyle w:val="ContactInfo"/>
        <w:rPr>
          <w:rStyle w:val="Emphasis"/>
        </w:rPr>
      </w:pPr>
      <w:r>
        <w:rPr>
          <w:rStyle w:val="Emphasis"/>
        </w:rPr>
        <w:t>jthumper092117@gmail.com</w:t>
      </w:r>
    </w:p>
    <w:sdt>
      <w:sdtPr>
        <w:alias w:val="Your Name"/>
        <w:tag w:val=""/>
        <w:id w:val="-574512284"/>
        <w:placeholder>
          <w:docPart w:val="BD3C9F2ED987460E861EB4F2A4446CA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14:paraId="624F1A57" w14:textId="77777777" w:rsidR="005579B2" w:rsidRDefault="00243324">
          <w:pPr>
            <w:pStyle w:val="Name"/>
          </w:pPr>
          <w:r>
            <w:t>jewell bunn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78"/>
        <w:gridCol w:w="472"/>
        <w:gridCol w:w="7830"/>
      </w:tblGrid>
      <w:tr w:rsidR="005579B2" w14:paraId="160CA436" w14:textId="77777777">
        <w:tc>
          <w:tcPr>
            <w:tcW w:w="1778" w:type="dxa"/>
          </w:tcPr>
          <w:p w14:paraId="0FB25A65" w14:textId="77777777" w:rsidR="005579B2" w:rsidRDefault="001F757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14:paraId="48427F8D" w14:textId="77777777" w:rsidR="005579B2" w:rsidRDefault="005579B2"/>
        </w:tc>
        <w:tc>
          <w:tcPr>
            <w:tcW w:w="7830" w:type="dxa"/>
          </w:tcPr>
          <w:p w14:paraId="3A241A2B" w14:textId="77777777" w:rsidR="005579B2" w:rsidRDefault="00243324" w:rsidP="00243324">
            <w:r>
              <w:t>Job Application</w:t>
            </w:r>
          </w:p>
        </w:tc>
      </w:tr>
      <w:tr w:rsidR="005579B2" w14:paraId="00F9F2B0" w14:textId="77777777">
        <w:tc>
          <w:tcPr>
            <w:tcW w:w="1778" w:type="dxa"/>
          </w:tcPr>
          <w:p w14:paraId="7E04751E" w14:textId="77777777" w:rsidR="005579B2" w:rsidRDefault="001F7579">
            <w:pPr>
              <w:pStyle w:val="Heading1"/>
            </w:pPr>
            <w:r>
              <w:t>Professional Achievements</w:t>
            </w:r>
          </w:p>
        </w:tc>
        <w:tc>
          <w:tcPr>
            <w:tcW w:w="472" w:type="dxa"/>
          </w:tcPr>
          <w:p w14:paraId="0C0E075F" w14:textId="77777777" w:rsidR="005579B2" w:rsidRDefault="005579B2"/>
        </w:tc>
        <w:tc>
          <w:tcPr>
            <w:tcW w:w="7830" w:type="dxa"/>
          </w:tcPr>
          <w:p w14:paraId="113D8A93" w14:textId="77777777" w:rsidR="005579B2" w:rsidRDefault="00243324">
            <w:pPr>
              <w:pStyle w:val="ResumeText"/>
            </w:pPr>
            <w:r>
              <w:t>As of right now no professional achievements</w:t>
            </w:r>
          </w:p>
        </w:tc>
      </w:tr>
      <w:tr w:rsidR="005579B2" w14:paraId="0B046B40" w14:textId="77777777">
        <w:tc>
          <w:tcPr>
            <w:tcW w:w="1778" w:type="dxa"/>
          </w:tcPr>
          <w:p w14:paraId="0FDFEFC8" w14:textId="77777777" w:rsidR="005579B2" w:rsidRDefault="001F7579">
            <w:pPr>
              <w:pStyle w:val="Heading1"/>
            </w:pPr>
            <w:r>
              <w:t>Skills</w:t>
            </w:r>
          </w:p>
        </w:tc>
        <w:tc>
          <w:tcPr>
            <w:tcW w:w="472" w:type="dxa"/>
          </w:tcPr>
          <w:p w14:paraId="1CFE74B8" w14:textId="77777777" w:rsidR="005579B2" w:rsidRDefault="005579B2"/>
        </w:tc>
        <w:tc>
          <w:tcPr>
            <w:tcW w:w="7830" w:type="dxa"/>
          </w:tcPr>
          <w:sdt>
            <w:sdtPr>
              <w:id w:val="-1116827610"/>
              <w15:repeatingSection/>
            </w:sdtPr>
            <w:sdtEndPr/>
            <w:sdtContent>
              <w:sdt>
                <w:sdtPr>
                  <w:id w:val="-2006429974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14:paraId="68D08A80" w14:textId="77777777" w:rsidR="005579B2" w:rsidRDefault="00243324">
                    <w:pPr>
                      <w:pStyle w:val="ResumeText"/>
                    </w:pPr>
                    <w:r>
                      <w:t>Communication</w:t>
                    </w:r>
                  </w:p>
                </w:sdtContent>
              </w:sdt>
              <w:sdt>
                <w:sdtPr>
                  <w:id w:val="664589972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14:paraId="235E35EB" w14:textId="77777777" w:rsidR="005579B2" w:rsidRDefault="00243324">
                    <w:pPr>
                      <w:pStyle w:val="ResumeText"/>
                    </w:pPr>
                    <w:r>
                      <w:t>Ability to work under pressure</w:t>
                    </w:r>
                  </w:p>
                </w:sdtContent>
              </w:sdt>
              <w:sdt>
                <w:sdtPr>
                  <w:id w:val="1641603760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14:paraId="70473942" w14:textId="77777777" w:rsidR="005579B2" w:rsidRDefault="002A5200">
                    <w:pPr>
                      <w:pStyle w:val="ResumeText"/>
                    </w:pPr>
                    <w:r>
                      <w:t>Time management</w:t>
                    </w:r>
                  </w:p>
                </w:sdtContent>
              </w:sdt>
              <w:sdt>
                <w:sdtPr>
                  <w:id w:val="969394295"/>
                  <w:placeholder>
                    <w:docPart w:val="9037249DD4F145B797DC6CA84DF5D1CF"/>
                  </w:placeholder>
                  <w15:repeatingSectionItem/>
                </w:sdtPr>
                <w:sdtEndPr/>
                <w:sdtContent>
                  <w:p w14:paraId="776C7E5A" w14:textId="77777777" w:rsidR="002A5200" w:rsidRDefault="002A5200">
                    <w:pPr>
                      <w:pStyle w:val="ResumeText"/>
                    </w:pPr>
                    <w:r>
                      <w:t>Problem solving</w:t>
                    </w:r>
                  </w:p>
                  <w:p w14:paraId="183839C2" w14:textId="77777777" w:rsidR="002A5200" w:rsidRDefault="002A5200">
                    <w:pPr>
                      <w:pStyle w:val="ResumeText"/>
                    </w:pPr>
                    <w:r>
                      <w:t>Organization</w:t>
                    </w:r>
                  </w:p>
                  <w:p w14:paraId="400C9314" w14:textId="77777777" w:rsidR="002A5200" w:rsidRDefault="002A5200">
                    <w:pPr>
                      <w:pStyle w:val="ResumeText"/>
                    </w:pPr>
                    <w:r>
                      <w:t>Prioritizing</w:t>
                    </w:r>
                  </w:p>
                  <w:p w14:paraId="3D734AAC" w14:textId="77777777" w:rsidR="005579B2" w:rsidRDefault="002A5200">
                    <w:pPr>
                      <w:pStyle w:val="ResumeText"/>
                    </w:pPr>
                    <w:r>
                      <w:t>Dependability</w:t>
                    </w:r>
                  </w:p>
                </w:sdtContent>
              </w:sdt>
            </w:sdtContent>
          </w:sdt>
        </w:tc>
      </w:tr>
      <w:tr w:rsidR="005579B2" w14:paraId="5958A6AB" w14:textId="77777777">
        <w:tc>
          <w:tcPr>
            <w:tcW w:w="1778" w:type="dxa"/>
          </w:tcPr>
          <w:p w14:paraId="439323A8" w14:textId="77777777" w:rsidR="005579B2" w:rsidRDefault="001F7579">
            <w:pPr>
              <w:pStyle w:val="Heading1"/>
            </w:pPr>
            <w:r>
              <w:t>Work History</w:t>
            </w:r>
          </w:p>
        </w:tc>
        <w:tc>
          <w:tcPr>
            <w:tcW w:w="472" w:type="dxa"/>
          </w:tcPr>
          <w:p w14:paraId="7ECBC0B7" w14:textId="77777777" w:rsidR="005579B2" w:rsidRDefault="005579B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302434271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30493898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14:paraId="69AD20C4" w14:textId="77777777" w:rsidR="005579B2" w:rsidRDefault="002A5200">
                    <w:pPr>
                      <w:pStyle w:val="Heading2"/>
                    </w:pPr>
                    <w:r>
                      <w:t>Security Guard, U.S SECURITY ASSOCIATES, ontario CA</w:t>
                    </w:r>
                  </w:p>
                  <w:p w14:paraId="31CEFBCF" w14:textId="77777777" w:rsidR="005579B2" w:rsidRDefault="000673AA">
                    <w:pPr>
                      <w:pStyle w:val="ResumeText"/>
                    </w:pPr>
                    <w:r>
                      <w:t xml:space="preserve"> </w:t>
                    </w:r>
                    <w:r w:rsidR="0027700A">
                      <w:t>2017-2018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65197789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14:paraId="6C9F10A9" w14:textId="77777777" w:rsidR="005579B2" w:rsidRDefault="00BD39AA">
                    <w:pPr>
                      <w:pStyle w:val="Heading2"/>
                    </w:pPr>
                    <w:r>
                      <w:t>security Guard, securitas, ontario ca</w:t>
                    </w:r>
                  </w:p>
                  <w:p w14:paraId="2D4F02C8" w14:textId="77777777" w:rsidR="005579B2" w:rsidRDefault="00BD39AA">
                    <w:pPr>
                      <w:pStyle w:val="ResumeText"/>
                    </w:pPr>
                    <w:r>
                      <w:t>2 to 3 months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552451659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14:paraId="4B2A6EF9" w14:textId="77777777" w:rsidR="005579B2" w:rsidRDefault="00BD39AA">
                    <w:pPr>
                      <w:pStyle w:val="Heading2"/>
                    </w:pPr>
                    <w:r>
                      <w:t>sales associate, wss, motclair ca</w:t>
                    </w:r>
                  </w:p>
                  <w:p w14:paraId="35F028C4" w14:textId="77777777" w:rsidR="005579B2" w:rsidRDefault="00BD39AA">
                    <w:pPr>
                      <w:pStyle w:val="ResumeText"/>
                    </w:pPr>
                    <w:r>
                      <w:t>2014-2016</w:t>
                    </w:r>
                  </w:p>
                </w:sdtContent>
              </w:sdt>
            </w:sdtContent>
          </w:sdt>
        </w:tc>
      </w:tr>
      <w:tr w:rsidR="005579B2" w14:paraId="282F1BAD" w14:textId="77777777">
        <w:tc>
          <w:tcPr>
            <w:tcW w:w="1778" w:type="dxa"/>
          </w:tcPr>
          <w:p w14:paraId="38FEC231" w14:textId="77777777" w:rsidR="005579B2" w:rsidRDefault="001F7579">
            <w:pPr>
              <w:pStyle w:val="Heading1"/>
            </w:pPr>
            <w:r>
              <w:t>Education</w:t>
            </w:r>
          </w:p>
        </w:tc>
        <w:tc>
          <w:tcPr>
            <w:tcW w:w="472" w:type="dxa"/>
          </w:tcPr>
          <w:p w14:paraId="206CA400" w14:textId="77777777" w:rsidR="005579B2" w:rsidRDefault="005579B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14:paraId="02DC5172" w14:textId="77777777" w:rsidR="005579B2" w:rsidRDefault="00BD39AA">
                    <w:pPr>
                      <w:pStyle w:val="Heading2"/>
                    </w:pPr>
                    <w:r>
                      <w:t>no degree, mt san antonio college, walnut ca</w:t>
                    </w:r>
                  </w:p>
                  <w:p w14:paraId="592D33CA" w14:textId="77777777" w:rsidR="005579B2" w:rsidRDefault="00D24C45">
                    <w:r>
                      <w:t>Some college but just the basics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2023390931"/>
                  <w:placeholder>
                    <w:docPart w:val="5EEE1A9330944B80BF654A399F9C6AF9"/>
                  </w:placeholder>
                  <w15:repeatingSectionItem/>
                </w:sdtPr>
                <w:sdtEndPr/>
                <w:sdtContent>
                  <w:p w14:paraId="3628C120" w14:textId="77777777" w:rsidR="005579B2" w:rsidRDefault="00D24C45">
                    <w:pPr>
                      <w:pStyle w:val="Heading2"/>
                    </w:pPr>
                    <w:r>
                      <w:t>slover moutain high, bloomington ca</w:t>
                    </w:r>
                  </w:p>
                  <w:p w14:paraId="5485B2F4" w14:textId="77777777" w:rsidR="005579B2" w:rsidRDefault="00D24C45">
                    <w:r>
                      <w:t>Graduated June 5, 2014</w:t>
                    </w:r>
                  </w:p>
                </w:sdtContent>
              </w:sdt>
            </w:sdtContent>
          </w:sdt>
        </w:tc>
      </w:tr>
      <w:tr w:rsidR="005579B2" w14:paraId="42807444" w14:textId="77777777">
        <w:tc>
          <w:tcPr>
            <w:tcW w:w="1778" w:type="dxa"/>
          </w:tcPr>
          <w:p w14:paraId="324577F1" w14:textId="77777777" w:rsidR="005579B2" w:rsidRDefault="001F757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14:paraId="2E1725F4" w14:textId="77777777" w:rsidR="005579B2" w:rsidRDefault="005579B2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:placeholder>
                    <w:docPart w:val="5EEE1A9330944B80BF654A399F9C6AF9"/>
                  </w:placeholder>
                  <w15:color w:val="C0C0C0"/>
                  <w15:repeatingSectionItem/>
                </w:sdtPr>
                <w:sdtEndPr/>
                <w:sdtContent>
                  <w:p w14:paraId="4917CD78" w14:textId="77777777" w:rsidR="005579B2" w:rsidRDefault="00D24C45">
                    <w:pPr>
                      <w:pStyle w:val="Heading2"/>
                    </w:pPr>
                    <w:r>
                      <w:t>nicole burton</w:t>
                    </w:r>
                  </w:p>
                  <w:p w14:paraId="3132478A" w14:textId="77777777" w:rsidR="005579B2" w:rsidRDefault="00D24C45">
                    <w:pPr>
                      <w:pStyle w:val="ResumeText"/>
                    </w:pPr>
                    <w:r>
                      <w:t>Wishes not to disclose</w:t>
                    </w:r>
                  </w:p>
                  <w:p w14:paraId="70EF55E4" w14:textId="77777777" w:rsidR="005579B2" w:rsidRDefault="00D24C45">
                    <w:r>
                      <w:t>(909) 238-5911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630405729"/>
                  <w:placeholder>
                    <w:docPart w:val="5EEE1A9330944B80BF654A399F9C6AF9"/>
                  </w:placeholder>
                  <w15:color w:val="C0C0C0"/>
                  <w15:repeatingSectionItem/>
                </w:sdtPr>
                <w:sdtEndPr/>
                <w:sdtContent>
                  <w:p w14:paraId="28BF0716" w14:textId="77777777" w:rsidR="005579B2" w:rsidRDefault="00D24C45">
                    <w:pPr>
                      <w:pStyle w:val="Heading2"/>
                    </w:pPr>
                    <w:r>
                      <w:t>keith jones</w:t>
                    </w:r>
                  </w:p>
                  <w:p w14:paraId="437FA930" w14:textId="77777777" w:rsidR="005579B2" w:rsidRDefault="00D24C45">
                    <w:pPr>
                      <w:pStyle w:val="ResumeText"/>
                    </w:pPr>
                    <w:r>
                      <w:t>SYSCO</w:t>
                    </w:r>
                  </w:p>
                  <w:p w14:paraId="138A7A3F" w14:textId="77777777" w:rsidR="005579B2" w:rsidRDefault="00D24C45">
                    <w:r>
                      <w:t>(909) 900-2965</w:t>
                    </w:r>
                  </w:p>
                </w:sdtContent>
              </w:sdt>
            </w:sdtContent>
          </w:sdt>
        </w:tc>
      </w:tr>
    </w:tbl>
    <w:p w14:paraId="54F92314" w14:textId="77777777" w:rsidR="005579B2" w:rsidRDefault="005579B2"/>
    <w:sectPr w:rsidR="005579B2">
      <w:footerReference w:type="default" r:id="rId8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962301" w14:textId="77777777" w:rsidR="001F7579" w:rsidRDefault="001F7579">
      <w:pPr>
        <w:spacing w:before="0" w:after="0" w:line="240" w:lineRule="auto"/>
      </w:pPr>
      <w:r>
        <w:separator/>
      </w:r>
    </w:p>
  </w:endnote>
  <w:endnote w:type="continuationSeparator" w:id="0">
    <w:p w14:paraId="63DF8A92" w14:textId="77777777" w:rsidR="001F7579" w:rsidRDefault="001F757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  <w:tblDescription w:val="Footer table"/>
    </w:tblPr>
    <w:tblGrid>
      <w:gridCol w:w="5039"/>
      <w:gridCol w:w="5041"/>
    </w:tblGrid>
    <w:tr w:rsidR="005579B2" w14:paraId="714454E5" w14:textId="77777777">
      <w:tc>
        <w:tcPr>
          <w:tcW w:w="5148" w:type="dxa"/>
        </w:tcPr>
        <w:p w14:paraId="0C4861D0" w14:textId="77777777" w:rsidR="005579B2" w:rsidRDefault="001F7579">
          <w:pPr>
            <w:pStyle w:val="Footer"/>
          </w:pPr>
          <w:r>
            <w:t xml:space="preserve">Page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  <w:sdt>
        <w:sdtPr>
          <w:alias w:val="Your Name"/>
          <w:tag w:val=""/>
          <w:id w:val="-1352728942"/>
          <w:placeholder>
            <w:docPart w:val="0439D7A5C27B46028FB856C952A5228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148" w:type="dxa"/>
            </w:tcPr>
            <w:p w14:paraId="4FDD20E8" w14:textId="77777777" w:rsidR="005579B2" w:rsidRDefault="00243324">
              <w:pPr>
                <w:pStyle w:val="Footer"/>
                <w:jc w:val="right"/>
              </w:pPr>
              <w:r>
                <w:t>jewell bunn</w:t>
              </w:r>
            </w:p>
          </w:tc>
        </w:sdtContent>
      </w:sdt>
    </w:tr>
  </w:tbl>
  <w:p w14:paraId="6579D59E" w14:textId="77777777" w:rsidR="005579B2" w:rsidRDefault="00557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38FF4" w14:textId="77777777" w:rsidR="001F7579" w:rsidRDefault="001F7579">
      <w:pPr>
        <w:spacing w:before="0" w:after="0" w:line="240" w:lineRule="auto"/>
      </w:pPr>
      <w:r>
        <w:separator/>
      </w:r>
    </w:p>
  </w:footnote>
  <w:footnote w:type="continuationSeparator" w:id="0">
    <w:p w14:paraId="135CCD4B" w14:textId="77777777" w:rsidR="001F7579" w:rsidRDefault="001F757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9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DCD"/>
    <w:rsid w:val="000673AA"/>
    <w:rsid w:val="001F7579"/>
    <w:rsid w:val="00243324"/>
    <w:rsid w:val="0027700A"/>
    <w:rsid w:val="002A5200"/>
    <w:rsid w:val="00401D6C"/>
    <w:rsid w:val="005579B2"/>
    <w:rsid w:val="00786DCD"/>
    <w:rsid w:val="00BD39AA"/>
    <w:rsid w:val="00D24C45"/>
    <w:rsid w:val="00E03580"/>
    <w:rsid w:val="00FB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F424FBD"/>
  <w15:chartTrackingRefBased/>
  <w15:docId w15:val="{F6FEC0B9-FCB5-4EA2-909B-9188C7A4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nrich\AppData\Roaming\Microsoft\Templates\Functional%20resume%20(Simpl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3C9F2ED987460E861EB4F2A4446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5F62E-5D92-4EC4-A02B-F1E32791C29C}"/>
      </w:docPartPr>
      <w:docPartBody>
        <w:p w:rsidR="009F06D6" w:rsidRDefault="00CB0BED">
          <w:pPr>
            <w:pStyle w:val="BD3C9F2ED987460E861EB4F2A4446CA3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9037249DD4F145B797DC6CA84DF5D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4489D-9FC8-472D-802E-18FE4BD3E23A}"/>
      </w:docPartPr>
      <w:docPartBody>
        <w:p w:rsidR="009F06D6" w:rsidRDefault="00CB0BED">
          <w:pPr>
            <w:pStyle w:val="9037249DD4F145B797DC6CA84DF5D1CF"/>
          </w:pPr>
          <w:r>
            <w:t>[Professional or technical skills]</w:t>
          </w:r>
        </w:p>
      </w:docPartBody>
    </w:docPart>
    <w:docPart>
      <w:docPartPr>
        <w:name w:val="5EEE1A9330944B80BF654A399F9C6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A4B56B-44E5-4AF1-A99B-99854F415E35}"/>
      </w:docPartPr>
      <w:docPartBody>
        <w:p w:rsidR="009F06D6" w:rsidRDefault="00CB0BED">
          <w:pPr>
            <w:pStyle w:val="5EEE1A9330944B80BF654A399F9C6AF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439D7A5C27B46028FB856C952A52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544C0-8933-48F4-9AC6-758685BDEC69}"/>
      </w:docPartPr>
      <w:docPartBody>
        <w:p w:rsidR="009F06D6" w:rsidRDefault="00CB0BED">
          <w:pPr>
            <w:pStyle w:val="0439D7A5C27B46028FB856C952A52284"/>
          </w:pPr>
          <w:r>
            <w:t>You might want to include your GPA here and a brief summary of relevant coursework, awards, and honors.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B51"/>
    <w:rsid w:val="00405B51"/>
    <w:rsid w:val="009F06D6"/>
    <w:rsid w:val="00CB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AE22A429BBE4BBCB77A8B82BAA50CF4">
    <w:name w:val="1AE22A429BBE4BBCB77A8B82BAA50CF4"/>
  </w:style>
  <w:style w:type="paragraph" w:customStyle="1" w:styleId="2C944E8BAF5742D5AB34C16C3BCBD456">
    <w:name w:val="2C944E8BAF5742D5AB34C16C3BCBD456"/>
  </w:style>
  <w:style w:type="paragraph" w:customStyle="1" w:styleId="758B44BDA2FF4F7AA1AC416F7C14794D">
    <w:name w:val="758B44BDA2FF4F7AA1AC416F7C14794D"/>
  </w:style>
  <w:style w:type="paragraph" w:customStyle="1" w:styleId="634F6040F14D40AAB590EC5DF84A4B6B">
    <w:name w:val="634F6040F14D40AAB590EC5DF84A4B6B"/>
  </w:style>
  <w:style w:type="character" w:styleId="Emphasis">
    <w:name w:val="Emphasis"/>
    <w:basedOn w:val="DefaultParagraphFont"/>
    <w:unhideWhenUsed/>
    <w:qFormat/>
    <w:rPr>
      <w:color w:val="4472C4" w:themeColor="accent1"/>
    </w:rPr>
  </w:style>
  <w:style w:type="paragraph" w:customStyle="1" w:styleId="F069627D018C4FC4A8C874F6F74CF2B3">
    <w:name w:val="F069627D018C4FC4A8C874F6F74CF2B3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D3C9F2ED987460E861EB4F2A4446CA3">
    <w:name w:val="BD3C9F2ED987460E861EB4F2A4446CA3"/>
  </w:style>
  <w:style w:type="paragraph" w:customStyle="1" w:styleId="F3CEF7D46F6D4B669D1422019C0FA8E1">
    <w:name w:val="F3CEF7D46F6D4B669D1422019C0FA8E1"/>
  </w:style>
  <w:style w:type="paragraph" w:customStyle="1" w:styleId="E36B25BC40454095A0DE8239C4BA3ECE">
    <w:name w:val="E36B25BC40454095A0DE8239C4BA3ECE"/>
  </w:style>
  <w:style w:type="paragraph" w:customStyle="1" w:styleId="9D47682B763F40D2B2120A862B80D506">
    <w:name w:val="9D47682B763F40D2B2120A862B80D506"/>
  </w:style>
  <w:style w:type="paragraph" w:customStyle="1" w:styleId="A6CE1F994B9C4A5B9025E7A761A771CB">
    <w:name w:val="A6CE1F994B9C4A5B9025E7A761A771CB"/>
  </w:style>
  <w:style w:type="paragraph" w:customStyle="1" w:styleId="9037249DD4F145B797DC6CA84DF5D1CF">
    <w:name w:val="9037249DD4F145B797DC6CA84DF5D1CF"/>
  </w:style>
  <w:style w:type="paragraph" w:customStyle="1" w:styleId="5EEE1A9330944B80BF654A399F9C6AF9">
    <w:name w:val="5EEE1A9330944B80BF654A399F9C6AF9"/>
  </w:style>
  <w:style w:type="paragraph" w:customStyle="1" w:styleId="B5F137E5C4B841F6BF64E95C33EAC317">
    <w:name w:val="B5F137E5C4B841F6BF64E95C33EAC317"/>
  </w:style>
  <w:style w:type="paragraph" w:customStyle="1" w:styleId="B0935B8B61844F09900028E4AD2F08E6">
    <w:name w:val="B0935B8B61844F09900028E4AD2F08E6"/>
  </w:style>
  <w:style w:type="paragraph" w:customStyle="1" w:styleId="6E6D1CDAE6F246C2B8F93AAED82CB246">
    <w:name w:val="6E6D1CDAE6F246C2B8F93AAED82CB246"/>
  </w:style>
  <w:style w:type="paragraph" w:customStyle="1" w:styleId="0439D7A5C27B46028FB856C952A52284">
    <w:name w:val="0439D7A5C27B46028FB856C952A52284"/>
  </w:style>
  <w:style w:type="paragraph" w:customStyle="1" w:styleId="FC0DCCC79022452BAB74931A5E28756E">
    <w:name w:val="FC0DCCC79022452BAB74931A5E28756E"/>
  </w:style>
  <w:style w:type="paragraph" w:customStyle="1" w:styleId="B4056A07D75A446A865D93CE902A281D">
    <w:name w:val="B4056A07D75A446A865D93CE902A281D"/>
  </w:style>
  <w:style w:type="paragraph" w:customStyle="1" w:styleId="36A364564B744BBA962FA21F4A851FDB">
    <w:name w:val="36A364564B744BBA962FA21F4A851FDB"/>
  </w:style>
  <w:style w:type="paragraph" w:customStyle="1" w:styleId="8FD8B0A01DEB4BD883BBEB1A2C366F0F">
    <w:name w:val="8FD8B0A01DEB4BD883BBEB1A2C366F0F"/>
    <w:rsid w:val="00405B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C:\Users\nrich\AppData\Roaming\Microsoft\Templates\Functional resume (Simple design).dotx</Template>
  <TotalTime>92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jewell bunn</dc:creator>
  <cp:keywords/>
  <cp:lastModifiedBy>Zoe Marks</cp:lastModifiedBy>
  <cp:revision>2</cp:revision>
  <dcterms:created xsi:type="dcterms:W3CDTF">2018-05-12T00:42:00Z</dcterms:created>
  <dcterms:modified xsi:type="dcterms:W3CDTF">2019-05-05T22:06:00Z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