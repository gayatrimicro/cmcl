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250" w:type="dxa"/>
        <w:tblInd w:w="-612" w:type="dxa"/>
        <w:tblLook w:val="04A0" w:firstRow="1" w:lastRow="0" w:firstColumn="1" w:lastColumn="0" w:noHBand="0" w:noVBand="1"/>
      </w:tblPr>
      <w:tblGrid>
        <w:gridCol w:w="2610"/>
        <w:gridCol w:w="8640"/>
      </w:tblGrid>
      <w:tr w:rsidR="00A507C4" w:rsidRPr="00EE3316" w14:paraId="48D78B45" w14:textId="77777777" w:rsidTr="006D28B4">
        <w:trPr>
          <w:trHeight w:val="14400"/>
        </w:trPr>
        <w:tc>
          <w:tcPr>
            <w:tcW w:w="2610" w:type="dxa"/>
            <w:shd w:val="clear" w:color="auto" w:fill="EAF1DD"/>
          </w:tcPr>
          <w:p w14:paraId="0BB9752A" w14:textId="77777777" w:rsidR="00B01F77" w:rsidRDefault="00575896" w:rsidP="009463B3">
            <w:pPr>
              <w:pStyle w:val="Bullets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0"/>
              </w:rPr>
            </w:pPr>
            <w:r w:rsidRPr="00B01F77">
              <w:rPr>
                <w:rFonts w:ascii="Times New Roman" w:hAnsi="Times New Roman" w:cs="Times New Roman"/>
                <w:b/>
                <w:szCs w:val="20"/>
              </w:rPr>
              <w:t xml:space="preserve">Molecular Biology </w:t>
            </w:r>
            <w:r w:rsidRPr="00B01F77">
              <w:rPr>
                <w:rFonts w:ascii="Times New Roman" w:hAnsi="Times New Roman" w:cs="Times New Roman"/>
                <w:szCs w:val="20"/>
              </w:rPr>
              <w:t xml:space="preserve">- </w:t>
            </w:r>
            <w:r w:rsidR="001B7539" w:rsidRPr="00B01F77">
              <w:rPr>
                <w:rFonts w:ascii="Times New Roman" w:hAnsi="Times New Roman" w:cs="Times New Roman"/>
                <w:szCs w:val="20"/>
              </w:rPr>
              <w:t xml:space="preserve">DNA repair assays, Regular PCR, </w:t>
            </w:r>
            <w:r w:rsidR="001A0A15" w:rsidRPr="00B01F77">
              <w:rPr>
                <w:rFonts w:ascii="Times New Roman" w:hAnsi="Times New Roman" w:cs="Times New Roman"/>
                <w:szCs w:val="20"/>
              </w:rPr>
              <w:t>RT</w:t>
            </w:r>
            <w:r w:rsidR="001B7539" w:rsidRPr="00B01F77">
              <w:rPr>
                <w:rFonts w:ascii="Times New Roman" w:hAnsi="Times New Roman" w:cs="Times New Roman"/>
                <w:szCs w:val="20"/>
              </w:rPr>
              <w:t>-PCR, qPCR, DNA/RNA isolation quantification; Detection of RNA/DNA using agarose</w:t>
            </w:r>
            <w:r w:rsidR="006C0974" w:rsidRPr="00B01F77">
              <w:rPr>
                <w:rFonts w:ascii="Times New Roman" w:hAnsi="Times New Roman" w:cs="Times New Roman"/>
                <w:szCs w:val="20"/>
              </w:rPr>
              <w:t xml:space="preserve"> and </w:t>
            </w:r>
            <w:r w:rsidR="001B7539" w:rsidRPr="00B01F77">
              <w:rPr>
                <w:rFonts w:ascii="Times New Roman" w:hAnsi="Times New Roman" w:cs="Times New Roman"/>
                <w:szCs w:val="20"/>
              </w:rPr>
              <w:t xml:space="preserve">Polyacrylamide gel </w:t>
            </w:r>
            <w:r w:rsidR="006E2C1F" w:rsidRPr="00B01F77">
              <w:rPr>
                <w:rFonts w:ascii="Times New Roman" w:hAnsi="Times New Roman" w:cs="Times New Roman"/>
                <w:szCs w:val="20"/>
              </w:rPr>
              <w:t>electrophoresis</w:t>
            </w:r>
            <w:r w:rsidR="001B7539" w:rsidRPr="00B01F77">
              <w:rPr>
                <w:rFonts w:ascii="Times New Roman" w:hAnsi="Times New Roman" w:cs="Times New Roman"/>
                <w:szCs w:val="20"/>
              </w:rPr>
              <w:t>.</w:t>
            </w:r>
          </w:p>
          <w:p w14:paraId="10A49779" w14:textId="77777777" w:rsidR="00DF3A0F" w:rsidRDefault="00F8277B" w:rsidP="000364DB">
            <w:pPr>
              <w:pStyle w:val="Bullets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0"/>
              </w:rPr>
            </w:pPr>
            <w:r w:rsidRPr="00DF3A0F">
              <w:rPr>
                <w:rFonts w:ascii="Times New Roman" w:hAnsi="Times New Roman" w:cs="Times New Roman"/>
                <w:b/>
                <w:szCs w:val="20"/>
              </w:rPr>
              <w:t xml:space="preserve">Pathology – </w:t>
            </w:r>
            <w:r w:rsidRPr="00DF3A0F">
              <w:rPr>
                <w:rFonts w:ascii="Times New Roman" w:hAnsi="Times New Roman" w:cs="Times New Roman"/>
                <w:b/>
                <w:szCs w:val="20"/>
              </w:rPr>
              <w:br/>
            </w:r>
            <w:r w:rsidRPr="00DF3A0F">
              <w:rPr>
                <w:rFonts w:ascii="Times New Roman" w:hAnsi="Times New Roman" w:cs="Times New Roman"/>
                <w:szCs w:val="20"/>
              </w:rPr>
              <w:t>Histological and pathological diagnosis, techniques for sample</w:t>
            </w:r>
            <w:r w:rsidR="0094674B" w:rsidRPr="00DF3A0F">
              <w:rPr>
                <w:rFonts w:ascii="Times New Roman" w:hAnsi="Times New Roman" w:cs="Times New Roman"/>
                <w:szCs w:val="20"/>
              </w:rPr>
              <w:t xml:space="preserve"> tissue </w:t>
            </w:r>
            <w:r w:rsidRPr="00DF3A0F">
              <w:rPr>
                <w:rFonts w:ascii="Times New Roman" w:hAnsi="Times New Roman" w:cs="Times New Roman"/>
                <w:szCs w:val="20"/>
              </w:rPr>
              <w:t xml:space="preserve">section preparation and H&amp;E staining, and Immunohistological staining. </w:t>
            </w:r>
          </w:p>
          <w:p w14:paraId="38E4CCDC" w14:textId="568392D3" w:rsidR="00E768A9" w:rsidRPr="00DF3A0F" w:rsidRDefault="009D41D4" w:rsidP="000364DB">
            <w:pPr>
              <w:pStyle w:val="Bullets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0"/>
              </w:rPr>
            </w:pPr>
            <w:r w:rsidRPr="00DF3A0F">
              <w:rPr>
                <w:rFonts w:ascii="Times New Roman" w:hAnsi="Times New Roman" w:cs="Times New Roman"/>
                <w:b/>
                <w:szCs w:val="20"/>
              </w:rPr>
              <w:t>Microscopy –</w:t>
            </w:r>
            <w:r w:rsidRPr="00DF3A0F">
              <w:rPr>
                <w:rFonts w:ascii="Times New Roman" w:hAnsi="Times New Roman" w:cs="Times New Roman"/>
                <w:szCs w:val="20"/>
              </w:rPr>
              <w:t xml:space="preserve"> Well versed in using and maintaining Light &amp; fluorescent microscopy.</w:t>
            </w:r>
          </w:p>
          <w:p w14:paraId="08938FA5" w14:textId="77777777" w:rsidR="00F32FB8" w:rsidRDefault="001D55CF" w:rsidP="00D8792C">
            <w:pPr>
              <w:pStyle w:val="Bullets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Hematology</w:t>
            </w:r>
            <w:r w:rsidR="00E768A9">
              <w:rPr>
                <w:rFonts w:ascii="Times New Roman" w:hAnsi="Times New Roman" w:cs="Times New Roman"/>
                <w:b/>
                <w:szCs w:val="20"/>
              </w:rPr>
              <w:t>-</w:t>
            </w:r>
            <w:r w:rsidR="00580070">
              <w:rPr>
                <w:rFonts w:ascii="Times New Roman" w:hAnsi="Times New Roman" w:cs="Times New Roman"/>
                <w:szCs w:val="20"/>
              </w:rPr>
              <w:t>blood cells count;</w:t>
            </w:r>
            <w:r w:rsidR="00FE1527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580070">
              <w:rPr>
                <w:rFonts w:ascii="Times New Roman" w:hAnsi="Times New Roman" w:cs="Times New Roman"/>
                <w:szCs w:val="20"/>
              </w:rPr>
              <w:t>reticulocyte count; blood smear; cytospin of CSF; blood coagulation tests</w:t>
            </w:r>
            <w:r w:rsidR="00B01F77">
              <w:rPr>
                <w:rFonts w:ascii="Times New Roman" w:hAnsi="Times New Roman" w:cs="Times New Roman"/>
                <w:szCs w:val="20"/>
              </w:rPr>
              <w:t>;</w:t>
            </w:r>
            <w:r w:rsidR="00132850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B01F77">
              <w:rPr>
                <w:rFonts w:ascii="Times New Roman" w:hAnsi="Times New Roman" w:cs="Times New Roman"/>
                <w:szCs w:val="20"/>
              </w:rPr>
              <w:t>blood chemistry tests;</w:t>
            </w:r>
            <w:r w:rsidR="0069462B">
              <w:rPr>
                <w:rFonts w:ascii="Times New Roman" w:hAnsi="Times New Roman" w:cs="Times New Roman"/>
                <w:szCs w:val="20"/>
              </w:rPr>
              <w:t xml:space="preserve"> enzyme and protein detection</w:t>
            </w:r>
            <w:r w:rsidR="00F32FB8">
              <w:rPr>
                <w:rFonts w:ascii="Times New Roman" w:hAnsi="Times New Roman" w:cs="Times New Roman"/>
                <w:szCs w:val="20"/>
              </w:rPr>
              <w:t>.</w:t>
            </w:r>
          </w:p>
          <w:p w14:paraId="0832F5FE" w14:textId="32BE7AC3" w:rsidR="00A507C4" w:rsidRPr="009D41D4" w:rsidRDefault="00F32FB8" w:rsidP="00D8792C">
            <w:pPr>
              <w:pStyle w:val="Bullets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Cytogenetics:</w:t>
            </w:r>
            <w:r w:rsidR="00243290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545A33">
              <w:rPr>
                <w:rFonts w:ascii="Times New Roman" w:hAnsi="Times New Roman" w:cs="Times New Roman"/>
                <w:szCs w:val="20"/>
              </w:rPr>
              <w:t>Preparation of c</w:t>
            </w:r>
            <w:r w:rsidR="00243290">
              <w:rPr>
                <w:rFonts w:ascii="Times New Roman" w:hAnsi="Times New Roman" w:cs="Times New Roman"/>
                <w:szCs w:val="20"/>
              </w:rPr>
              <w:t xml:space="preserve">hromosome sample </w:t>
            </w:r>
            <w:r w:rsidR="005A7861">
              <w:rPr>
                <w:rFonts w:ascii="Times New Roman" w:hAnsi="Times New Roman" w:cs="Times New Roman"/>
                <w:szCs w:val="20"/>
              </w:rPr>
              <w:t>and e</w:t>
            </w:r>
            <w:r w:rsidR="00243290">
              <w:rPr>
                <w:rFonts w:ascii="Times New Roman" w:hAnsi="Times New Roman" w:cs="Times New Roman"/>
                <w:szCs w:val="20"/>
              </w:rPr>
              <w:t xml:space="preserve">xamine </w:t>
            </w:r>
            <w:r w:rsidR="00B54DD3">
              <w:rPr>
                <w:rFonts w:ascii="Times New Roman" w:hAnsi="Times New Roman" w:cs="Times New Roman"/>
                <w:szCs w:val="20"/>
              </w:rPr>
              <w:t>c</w:t>
            </w:r>
            <w:r w:rsidR="00243290">
              <w:rPr>
                <w:rFonts w:ascii="Times New Roman" w:hAnsi="Times New Roman" w:cs="Times New Roman"/>
                <w:szCs w:val="20"/>
              </w:rPr>
              <w:t>hromosome abnormalities</w:t>
            </w:r>
            <w:r w:rsidR="00B54DD3">
              <w:rPr>
                <w:rFonts w:ascii="Times New Roman" w:hAnsi="Times New Roman" w:cs="Times New Roman"/>
                <w:szCs w:val="20"/>
              </w:rPr>
              <w:t>; well versed in FISH stain; chromosome spread</w:t>
            </w:r>
            <w:r w:rsidR="005A7861">
              <w:rPr>
                <w:rFonts w:ascii="Times New Roman" w:hAnsi="Times New Roman" w:cs="Times New Roman"/>
                <w:szCs w:val="20"/>
              </w:rPr>
              <w:t xml:space="preserve"> techniques</w:t>
            </w:r>
            <w:r w:rsidR="004F793A" w:rsidRPr="009D41D4">
              <w:rPr>
                <w:rFonts w:ascii="Times New Roman" w:hAnsi="Times New Roman" w:cs="Times New Roman"/>
                <w:szCs w:val="20"/>
              </w:rPr>
              <w:br/>
            </w:r>
          </w:p>
          <w:p w14:paraId="2613B611" w14:textId="77777777" w:rsidR="00D8792C" w:rsidRPr="00463779" w:rsidRDefault="00D8792C" w:rsidP="00D8792C">
            <w:pPr>
              <w:pStyle w:val="Bullets"/>
              <w:rPr>
                <w:rFonts w:ascii="Times New Roman" w:eastAsia="Times New Roman" w:hAnsi="Times New Roman" w:cs="Times New Roman"/>
                <w:b/>
                <w:bCs w:val="0"/>
                <w:sz w:val="22"/>
                <w:szCs w:val="22"/>
              </w:rPr>
            </w:pPr>
            <w:r w:rsidRPr="00463779">
              <w:rPr>
                <w:rFonts w:ascii="Times New Roman" w:eastAsia="Times New Roman" w:hAnsi="Times New Roman" w:cs="Times New Roman"/>
                <w:b/>
                <w:bCs w:val="0"/>
                <w:sz w:val="22"/>
                <w:szCs w:val="22"/>
              </w:rPr>
              <w:t>CERTIFICATION</w:t>
            </w:r>
            <w:r w:rsidR="00F77CA4">
              <w:rPr>
                <w:rFonts w:ascii="Times New Roman" w:eastAsia="Times New Roman" w:hAnsi="Times New Roman" w:cs="Times New Roman"/>
                <w:b/>
                <w:bCs w:val="0"/>
                <w:sz w:val="22"/>
                <w:szCs w:val="22"/>
              </w:rPr>
              <w:t>S</w:t>
            </w:r>
          </w:p>
          <w:p w14:paraId="5D3C64C5" w14:textId="3F005931" w:rsidR="00D8792C" w:rsidRPr="00D8792C" w:rsidRDefault="00D8792C" w:rsidP="00D8792C">
            <w:pPr>
              <w:pStyle w:val="Title"/>
              <w:numPr>
                <w:ilvl w:val="0"/>
                <w:numId w:val="7"/>
              </w:numPr>
              <w:jc w:val="left"/>
              <w:rPr>
                <w:b w:val="0"/>
                <w:bCs/>
                <w:sz w:val="20"/>
                <w:szCs w:val="20"/>
              </w:rPr>
            </w:pPr>
            <w:r w:rsidRPr="00D8792C">
              <w:rPr>
                <w:b w:val="0"/>
                <w:sz w:val="20"/>
                <w:szCs w:val="20"/>
              </w:rPr>
              <w:t>American Society for Clinical Pathology (ASCP)- Molecular Biologist (MB)</w:t>
            </w:r>
            <w:r w:rsidRPr="00D8792C">
              <w:rPr>
                <w:b w:val="0"/>
                <w:bCs/>
                <w:sz w:val="20"/>
                <w:szCs w:val="20"/>
              </w:rPr>
              <w:t xml:space="preserve">, </w:t>
            </w:r>
            <w:r w:rsidRPr="00D8792C">
              <w:rPr>
                <w:b w:val="0"/>
                <w:sz w:val="20"/>
                <w:szCs w:val="20"/>
              </w:rPr>
              <w:t>Dallas, TX</w:t>
            </w:r>
            <w:r w:rsidRPr="00D8792C">
              <w:rPr>
                <w:b w:val="0"/>
                <w:bCs/>
                <w:sz w:val="20"/>
                <w:szCs w:val="20"/>
              </w:rPr>
              <w:tab/>
            </w:r>
          </w:p>
          <w:p w14:paraId="70F2B50D" w14:textId="77777777" w:rsidR="00D8792C" w:rsidRPr="00D8792C" w:rsidRDefault="00D8792C" w:rsidP="00D8792C">
            <w:pPr>
              <w:pStyle w:val="Bullets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i/>
                <w:szCs w:val="20"/>
              </w:rPr>
            </w:pPr>
            <w:r w:rsidRPr="00D8792C">
              <w:rPr>
                <w:rFonts w:ascii="Times New Roman" w:hAnsi="Times New Roman" w:cs="Times New Roman"/>
                <w:szCs w:val="20"/>
              </w:rPr>
              <w:t>Foundations for Clinical Research Professionals offered by UT Southwestern Center for Translational Medicine, 2018, Dallas, TX</w:t>
            </w:r>
            <w:r>
              <w:rPr>
                <w:rFonts w:ascii="Times New Roman" w:hAnsi="Times New Roman" w:cs="Times New Roman"/>
                <w:szCs w:val="20"/>
              </w:rPr>
              <w:br/>
            </w:r>
          </w:p>
          <w:p w14:paraId="08BB5D6F" w14:textId="77777777" w:rsidR="0006798E" w:rsidRPr="0006798E" w:rsidRDefault="00D8792C" w:rsidP="00D8792C">
            <w:pPr>
              <w:pStyle w:val="Bullets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i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 xml:space="preserve">Professional Society Memberships: </w:t>
            </w:r>
          </w:p>
          <w:p w14:paraId="6369D6CB" w14:textId="3FF47D6D" w:rsidR="0006798E" w:rsidRDefault="0006798E" w:rsidP="00473D9C">
            <w:pPr>
              <w:pStyle w:val="Bullets"/>
              <w:ind w:left="360"/>
              <w:rPr>
                <w:rFonts w:ascii="Times New Roman" w:hAnsi="Times New Roman" w:cs="Times New Roman"/>
                <w:bCs w:val="0"/>
                <w:i/>
                <w:szCs w:val="20"/>
              </w:rPr>
            </w:pPr>
            <w:r w:rsidRPr="0006798E">
              <w:rPr>
                <w:rFonts w:ascii="Times New Roman" w:hAnsi="Times New Roman" w:cs="Times New Roman"/>
                <w:bCs w:val="0"/>
                <w:i/>
                <w:szCs w:val="20"/>
              </w:rPr>
              <w:t xml:space="preserve">American Society for Cancer </w:t>
            </w:r>
            <w:r>
              <w:rPr>
                <w:rFonts w:ascii="Times New Roman" w:hAnsi="Times New Roman" w:cs="Times New Roman"/>
                <w:bCs w:val="0"/>
                <w:i/>
                <w:szCs w:val="20"/>
              </w:rPr>
              <w:t>P</w:t>
            </w:r>
            <w:r w:rsidRPr="0006798E">
              <w:rPr>
                <w:rFonts w:ascii="Times New Roman" w:hAnsi="Times New Roman" w:cs="Times New Roman"/>
                <w:bCs w:val="0"/>
                <w:i/>
                <w:szCs w:val="20"/>
              </w:rPr>
              <w:t>athology</w:t>
            </w:r>
            <w:r>
              <w:rPr>
                <w:rFonts w:ascii="Times New Roman" w:hAnsi="Times New Roman" w:cs="Times New Roman"/>
                <w:bCs w:val="0"/>
                <w:i/>
                <w:szCs w:val="20"/>
              </w:rPr>
              <w:t xml:space="preserve"> </w:t>
            </w:r>
            <w:r w:rsidRPr="0006798E">
              <w:rPr>
                <w:rFonts w:ascii="Times New Roman" w:hAnsi="Times New Roman" w:cs="Times New Roman"/>
                <w:bCs w:val="0"/>
                <w:i/>
                <w:szCs w:val="20"/>
              </w:rPr>
              <w:t>(ASCP)</w:t>
            </w:r>
            <w:r w:rsidR="00473D9C">
              <w:rPr>
                <w:rFonts w:ascii="Times New Roman" w:hAnsi="Times New Roman" w:cs="Times New Roman"/>
                <w:bCs w:val="0"/>
                <w:i/>
                <w:szCs w:val="20"/>
              </w:rPr>
              <w:t>;</w:t>
            </w:r>
          </w:p>
          <w:p w14:paraId="4CBC187C" w14:textId="77777777" w:rsidR="002C777C" w:rsidRDefault="002C777C" w:rsidP="00473D9C">
            <w:pPr>
              <w:pStyle w:val="Bullets"/>
              <w:ind w:left="360"/>
              <w:rPr>
                <w:rFonts w:ascii="Times New Roman" w:hAnsi="Times New Roman" w:cs="Times New Roman"/>
                <w:i/>
                <w:szCs w:val="20"/>
              </w:rPr>
            </w:pPr>
          </w:p>
          <w:p w14:paraId="2A18AB9C" w14:textId="67042190" w:rsidR="00D8792C" w:rsidRDefault="00D8792C" w:rsidP="00473D9C">
            <w:pPr>
              <w:pStyle w:val="Bullets"/>
              <w:ind w:left="360"/>
              <w:rPr>
                <w:rFonts w:ascii="Times New Roman" w:hAnsi="Times New Roman" w:cs="Times New Roman"/>
                <w:i/>
                <w:szCs w:val="20"/>
              </w:rPr>
            </w:pPr>
            <w:r w:rsidRPr="005C0F47">
              <w:rPr>
                <w:rFonts w:ascii="Times New Roman" w:hAnsi="Times New Roman" w:cs="Times New Roman"/>
                <w:i/>
                <w:szCs w:val="20"/>
              </w:rPr>
              <w:t>American Cancer Association for Cancer Research (AACR);</w:t>
            </w:r>
          </w:p>
          <w:p w14:paraId="24888D52" w14:textId="77777777" w:rsidR="002C777C" w:rsidRDefault="002C777C" w:rsidP="00473D9C">
            <w:pPr>
              <w:pStyle w:val="Bullets"/>
              <w:ind w:left="360"/>
              <w:rPr>
                <w:rFonts w:ascii="Times New Roman" w:hAnsi="Times New Roman" w:cs="Times New Roman"/>
                <w:i/>
                <w:szCs w:val="20"/>
              </w:rPr>
            </w:pPr>
          </w:p>
          <w:p w14:paraId="2E5AE118" w14:textId="77777777" w:rsidR="00D8792C" w:rsidRDefault="00D8792C" w:rsidP="00D8792C">
            <w:pPr>
              <w:pStyle w:val="Title"/>
              <w:numPr>
                <w:ilvl w:val="0"/>
                <w:numId w:val="7"/>
              </w:numPr>
              <w:jc w:val="left"/>
              <w:rPr>
                <w:rFonts w:eastAsia="MS Mincho"/>
                <w:b w:val="0"/>
                <w:bCs/>
                <w:sz w:val="20"/>
                <w:szCs w:val="20"/>
              </w:rPr>
            </w:pPr>
            <w:r w:rsidRPr="00C96903">
              <w:rPr>
                <w:rFonts w:eastAsia="MS Mincho"/>
                <w:b w:val="0"/>
                <w:bCs/>
                <w:sz w:val="20"/>
                <w:szCs w:val="20"/>
              </w:rPr>
              <w:t xml:space="preserve">Highly dedicated and analytical-thinking professional </w:t>
            </w:r>
            <w:r>
              <w:rPr>
                <w:rFonts w:eastAsia="MS Mincho"/>
                <w:b w:val="0"/>
                <w:bCs/>
                <w:sz w:val="20"/>
                <w:szCs w:val="20"/>
              </w:rPr>
              <w:t xml:space="preserve">with over </w:t>
            </w:r>
            <w:r w:rsidRPr="0073211E">
              <w:rPr>
                <w:rFonts w:eastAsia="MS Mincho"/>
                <w:sz w:val="20"/>
                <w:szCs w:val="20"/>
              </w:rPr>
              <w:lastRenderedPageBreak/>
              <w:t>10 years</w:t>
            </w:r>
            <w:r w:rsidRPr="00C96903">
              <w:rPr>
                <w:rFonts w:eastAsia="MS Mincho"/>
                <w:b w:val="0"/>
                <w:bCs/>
                <w:sz w:val="20"/>
                <w:szCs w:val="20"/>
              </w:rPr>
              <w:t xml:space="preserve"> of hands-on experience performing clinical and research laboratory services with strong organization skills.</w:t>
            </w:r>
            <w:r>
              <w:rPr>
                <w:rFonts w:eastAsia="MS Mincho"/>
                <w:b w:val="0"/>
                <w:bCs/>
                <w:sz w:val="20"/>
                <w:szCs w:val="20"/>
              </w:rPr>
              <w:br/>
            </w:r>
          </w:p>
          <w:p w14:paraId="6F7A20B8" w14:textId="77777777" w:rsidR="00E86F78" w:rsidRPr="00E86F78" w:rsidRDefault="00E86F78" w:rsidP="00D8792C">
            <w:pPr>
              <w:pStyle w:val="Title"/>
              <w:numPr>
                <w:ilvl w:val="0"/>
                <w:numId w:val="7"/>
              </w:numPr>
              <w:jc w:val="left"/>
              <w:rPr>
                <w:rFonts w:eastAsia="MS Mincho"/>
                <w:b w:val="0"/>
                <w:bCs/>
                <w:sz w:val="20"/>
                <w:szCs w:val="20"/>
              </w:rPr>
            </w:pPr>
            <w:r w:rsidRPr="00E86F78">
              <w:rPr>
                <w:rFonts w:eastAsia="MS Mincho"/>
                <w:b w:val="0"/>
                <w:bCs/>
                <w:sz w:val="20"/>
                <w:szCs w:val="20"/>
              </w:rPr>
              <w:t>Highly skilled in operating equipment and chemicals used in specific tests. Expertise in testing specimen</w:t>
            </w:r>
            <w:r>
              <w:rPr>
                <w:rFonts w:eastAsia="MS Mincho"/>
                <w:b w:val="0"/>
                <w:bCs/>
                <w:sz w:val="20"/>
                <w:szCs w:val="20"/>
              </w:rPr>
              <w:t>s</w:t>
            </w:r>
            <w:r w:rsidRPr="00E86F78">
              <w:rPr>
                <w:rFonts w:eastAsia="MS Mincho"/>
                <w:b w:val="0"/>
                <w:bCs/>
                <w:sz w:val="20"/>
                <w:szCs w:val="20"/>
              </w:rPr>
              <w:t xml:space="preserve"> and analyzing and reporting data.</w:t>
            </w:r>
            <w:r w:rsidR="00530130">
              <w:rPr>
                <w:rFonts w:eastAsia="MS Mincho"/>
                <w:b w:val="0"/>
                <w:bCs/>
                <w:sz w:val="20"/>
                <w:szCs w:val="20"/>
              </w:rPr>
              <w:br/>
            </w:r>
          </w:p>
          <w:p w14:paraId="3B462C3A" w14:textId="735D9A95" w:rsidR="007C3394" w:rsidRDefault="007C3394" w:rsidP="00606B08">
            <w:pPr>
              <w:pStyle w:val="Title"/>
              <w:numPr>
                <w:ilvl w:val="0"/>
                <w:numId w:val="7"/>
              </w:numPr>
              <w:jc w:val="left"/>
              <w:rPr>
                <w:rFonts w:eastAsia="MS Mincho"/>
                <w:b w:val="0"/>
                <w:bCs/>
                <w:sz w:val="20"/>
                <w:szCs w:val="20"/>
              </w:rPr>
            </w:pPr>
            <w:r w:rsidRPr="007C3394">
              <w:rPr>
                <w:rFonts w:eastAsia="MS Mincho"/>
                <w:b w:val="0"/>
                <w:bCs/>
                <w:sz w:val="20"/>
                <w:szCs w:val="20"/>
              </w:rPr>
              <w:t>Accurate reliable, diligent, and focused on the timely, quality completion of all lab procedures.</w:t>
            </w:r>
          </w:p>
          <w:p w14:paraId="69003C4A" w14:textId="27E0E05E" w:rsidR="00981DB4" w:rsidRDefault="00981DB4" w:rsidP="00981DB4">
            <w:pPr>
              <w:pStyle w:val="Title"/>
              <w:ind w:left="360"/>
              <w:jc w:val="left"/>
              <w:rPr>
                <w:rFonts w:eastAsia="MS Mincho"/>
                <w:b w:val="0"/>
                <w:bCs/>
                <w:sz w:val="20"/>
                <w:szCs w:val="20"/>
              </w:rPr>
            </w:pPr>
          </w:p>
          <w:p w14:paraId="790C4079" w14:textId="77777777" w:rsidR="002F3FA5" w:rsidRDefault="002F3FA5" w:rsidP="00981DB4">
            <w:pPr>
              <w:pStyle w:val="Title"/>
              <w:ind w:left="360"/>
              <w:jc w:val="left"/>
              <w:rPr>
                <w:rFonts w:eastAsia="MS Mincho"/>
                <w:b w:val="0"/>
                <w:bCs/>
                <w:sz w:val="20"/>
                <w:szCs w:val="20"/>
              </w:rPr>
            </w:pPr>
          </w:p>
          <w:p w14:paraId="528ED93F" w14:textId="6612695A" w:rsidR="00AC5B4B" w:rsidRPr="00386C20" w:rsidRDefault="005742C7" w:rsidP="00EE2927">
            <w:pPr>
              <w:pStyle w:val="Bullets"/>
              <w:rPr>
                <w:rFonts w:ascii="Times New Roman" w:hAnsi="Times New Roman" w:cs="Times New Roman"/>
                <w:b/>
                <w:bCs w:val="0"/>
                <w:iCs/>
                <w:sz w:val="24"/>
                <w:szCs w:val="24"/>
              </w:rPr>
            </w:pPr>
            <w:r w:rsidRPr="00386C20">
              <w:rPr>
                <w:rFonts w:ascii="Times New Roman" w:hAnsi="Times New Roman" w:cs="Times New Roman"/>
                <w:b/>
                <w:bCs w:val="0"/>
                <w:iCs/>
                <w:sz w:val="24"/>
                <w:szCs w:val="24"/>
              </w:rPr>
              <w:t>Team and Leadership Skills:</w:t>
            </w:r>
          </w:p>
          <w:p w14:paraId="6B608439" w14:textId="77777777" w:rsidR="002F3FA5" w:rsidRPr="005742C7" w:rsidRDefault="002F3FA5" w:rsidP="00EE2927">
            <w:pPr>
              <w:pStyle w:val="Bullets"/>
              <w:rPr>
                <w:rFonts w:ascii="Times New Roman" w:hAnsi="Times New Roman" w:cs="Times New Roman"/>
                <w:b/>
                <w:bCs w:val="0"/>
                <w:i/>
                <w:sz w:val="22"/>
                <w:szCs w:val="22"/>
              </w:rPr>
            </w:pPr>
          </w:p>
          <w:p w14:paraId="4D311862" w14:textId="4419199B" w:rsidR="005742C7" w:rsidRDefault="005742C7" w:rsidP="00D8792C">
            <w:pPr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 w:rsidRPr="00C21875">
              <w:rPr>
                <w:rFonts w:ascii="Times New Roman" w:hAnsi="Times New Roman"/>
                <w:sz w:val="20"/>
                <w:szCs w:val="20"/>
              </w:rPr>
              <w:t>Instructed 5 High school students under STAR program at UT Southwestern Medical Center</w:t>
            </w:r>
          </w:p>
          <w:p w14:paraId="11F83763" w14:textId="34D2CD3B" w:rsidR="002C77EA" w:rsidRDefault="002C77EA" w:rsidP="002C77EA">
            <w:pPr>
              <w:ind w:left="360"/>
              <w:rPr>
                <w:rFonts w:ascii="Times New Roman" w:hAnsi="Times New Roman"/>
                <w:sz w:val="20"/>
                <w:szCs w:val="20"/>
              </w:rPr>
            </w:pPr>
          </w:p>
          <w:p w14:paraId="6F8140EA" w14:textId="793CEFD3" w:rsidR="005742C7" w:rsidRDefault="005742C7" w:rsidP="004449E4">
            <w:pPr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 w:rsidRPr="00C21875">
              <w:rPr>
                <w:rFonts w:ascii="Times New Roman" w:hAnsi="Times New Roman"/>
                <w:sz w:val="20"/>
                <w:szCs w:val="20"/>
              </w:rPr>
              <w:t>Instructed 4 Undergraduat</w:t>
            </w:r>
            <w:r w:rsidR="00C21875" w:rsidRPr="00C21875">
              <w:rPr>
                <w:rFonts w:ascii="Times New Roman" w:hAnsi="Times New Roman"/>
                <w:sz w:val="20"/>
                <w:szCs w:val="20"/>
              </w:rPr>
              <w:t>e</w:t>
            </w:r>
            <w:r w:rsidRPr="00C21875">
              <w:rPr>
                <w:rFonts w:ascii="Times New Roman" w:hAnsi="Times New Roman"/>
                <w:sz w:val="20"/>
                <w:szCs w:val="20"/>
              </w:rPr>
              <w:t xml:space="preserve"> students under SURF program at UT </w:t>
            </w:r>
            <w:r w:rsidR="00C21875" w:rsidRPr="00C21875">
              <w:rPr>
                <w:rFonts w:ascii="Times New Roman" w:hAnsi="Times New Roman"/>
                <w:sz w:val="20"/>
                <w:szCs w:val="20"/>
              </w:rPr>
              <w:t>Southwestern</w:t>
            </w:r>
            <w:r w:rsidRPr="00C21875">
              <w:rPr>
                <w:rFonts w:ascii="Times New Roman" w:hAnsi="Times New Roman"/>
                <w:sz w:val="20"/>
                <w:szCs w:val="20"/>
              </w:rPr>
              <w:t xml:space="preserve"> Medical Center.</w:t>
            </w:r>
          </w:p>
          <w:p w14:paraId="174A19EF" w14:textId="77777777" w:rsidR="00732CEF" w:rsidRDefault="00732CEF" w:rsidP="00732CEF">
            <w:pPr>
              <w:pStyle w:val="ListParagraph"/>
              <w:rPr>
                <w:rFonts w:ascii="Times New Roman" w:hAnsi="Times New Roman"/>
                <w:sz w:val="20"/>
                <w:szCs w:val="20"/>
              </w:rPr>
            </w:pPr>
          </w:p>
          <w:p w14:paraId="31C96C3C" w14:textId="00612073" w:rsidR="00732CEF" w:rsidRDefault="00732CEF" w:rsidP="004449E4">
            <w:pPr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Supervised 6 Master graduate students at University of Madras, Chennai</w:t>
            </w:r>
            <w:r w:rsidR="005B7BA2">
              <w:rPr>
                <w:rFonts w:ascii="Times New Roman" w:hAnsi="Times New Roman"/>
                <w:sz w:val="20"/>
                <w:szCs w:val="20"/>
              </w:rPr>
              <w:t>,</w:t>
            </w:r>
            <w:r w:rsidR="0097504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B7BA2">
              <w:rPr>
                <w:rFonts w:ascii="Times New Roman" w:hAnsi="Times New Roman"/>
                <w:sz w:val="20"/>
                <w:szCs w:val="20"/>
              </w:rPr>
              <w:t>India</w:t>
            </w:r>
          </w:p>
          <w:p w14:paraId="21BD3B94" w14:textId="77777777" w:rsidR="00732CEF" w:rsidRDefault="00732CEF" w:rsidP="00732CEF">
            <w:pPr>
              <w:pStyle w:val="ListParagraph"/>
              <w:rPr>
                <w:rFonts w:ascii="Times New Roman" w:hAnsi="Times New Roman"/>
                <w:sz w:val="20"/>
                <w:szCs w:val="20"/>
              </w:rPr>
            </w:pPr>
          </w:p>
          <w:p w14:paraId="4ED0C335" w14:textId="77777777" w:rsidR="00CF085C" w:rsidRPr="00923546" w:rsidRDefault="00D8792C" w:rsidP="00732CEF">
            <w:pPr>
              <w:numPr>
                <w:ilvl w:val="0"/>
                <w:numId w:val="7"/>
              </w:num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923546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Departmental </w:t>
            </w:r>
            <w:r w:rsidR="00C7404E" w:rsidRPr="00923546">
              <w:rPr>
                <w:rFonts w:ascii="Times New Roman" w:hAnsi="Times New Roman"/>
                <w:b/>
                <w:bCs/>
                <w:sz w:val="22"/>
                <w:szCs w:val="22"/>
              </w:rPr>
              <w:t>l</w:t>
            </w:r>
            <w:r w:rsidRPr="00923546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ab </w:t>
            </w:r>
            <w:r w:rsidR="00C7404E" w:rsidRPr="00923546">
              <w:rPr>
                <w:rFonts w:ascii="Times New Roman" w:hAnsi="Times New Roman"/>
                <w:b/>
                <w:bCs/>
                <w:sz w:val="22"/>
                <w:szCs w:val="22"/>
              </w:rPr>
              <w:t>s</w:t>
            </w:r>
            <w:r w:rsidRPr="00923546">
              <w:rPr>
                <w:rFonts w:ascii="Times New Roman" w:hAnsi="Times New Roman"/>
                <w:b/>
                <w:bCs/>
                <w:sz w:val="22"/>
                <w:szCs w:val="22"/>
              </w:rPr>
              <w:t>pecimen processing</w:t>
            </w:r>
          </w:p>
          <w:p w14:paraId="39DD9D86" w14:textId="77777777" w:rsidR="00CF085C" w:rsidRDefault="00CF085C" w:rsidP="00CF085C">
            <w:pPr>
              <w:pStyle w:val="ListParagraph"/>
              <w:rPr>
                <w:rFonts w:ascii="Times New Roman" w:hAnsi="Times New Roman"/>
                <w:sz w:val="20"/>
                <w:szCs w:val="20"/>
              </w:rPr>
            </w:pPr>
          </w:p>
          <w:p w14:paraId="132259D8" w14:textId="77777777" w:rsidR="00CF085C" w:rsidRDefault="00D8792C" w:rsidP="00CF085C">
            <w:pPr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 w:rsidRPr="00CF085C">
              <w:rPr>
                <w:rFonts w:ascii="Times New Roman" w:hAnsi="Times New Roman"/>
                <w:sz w:val="20"/>
                <w:szCs w:val="20"/>
              </w:rPr>
              <w:t>Policies and Compliance</w:t>
            </w:r>
          </w:p>
          <w:p w14:paraId="27DD6D2A" w14:textId="77777777" w:rsidR="00CF085C" w:rsidRDefault="00CF085C" w:rsidP="00CF085C">
            <w:pPr>
              <w:pStyle w:val="ListParagraph"/>
              <w:rPr>
                <w:rFonts w:ascii="Times New Roman" w:hAnsi="Times New Roman"/>
                <w:sz w:val="20"/>
                <w:szCs w:val="20"/>
              </w:rPr>
            </w:pPr>
          </w:p>
          <w:p w14:paraId="4962D291" w14:textId="6E7B7EFB" w:rsidR="00D8792C" w:rsidRDefault="00D8792C" w:rsidP="00CF085C">
            <w:pPr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 w:rsidRPr="00CF085C">
              <w:rPr>
                <w:rFonts w:ascii="Times New Roman" w:hAnsi="Times New Roman"/>
                <w:sz w:val="20"/>
                <w:szCs w:val="20"/>
              </w:rPr>
              <w:t xml:space="preserve">Lab </w:t>
            </w:r>
            <w:r w:rsidR="0072063D" w:rsidRPr="00CF085C">
              <w:rPr>
                <w:rFonts w:ascii="Times New Roman" w:hAnsi="Times New Roman"/>
                <w:sz w:val="20"/>
                <w:szCs w:val="20"/>
              </w:rPr>
              <w:t>e</w:t>
            </w:r>
            <w:r w:rsidRPr="00CF085C">
              <w:rPr>
                <w:rFonts w:ascii="Times New Roman" w:hAnsi="Times New Roman"/>
                <w:sz w:val="20"/>
                <w:szCs w:val="20"/>
              </w:rPr>
              <w:t>quipment maintenance</w:t>
            </w:r>
            <w:r w:rsidR="00676C15" w:rsidRPr="00CF085C">
              <w:rPr>
                <w:rFonts w:ascii="Times New Roman" w:hAnsi="Times New Roman"/>
                <w:sz w:val="20"/>
                <w:szCs w:val="20"/>
              </w:rPr>
              <w:t xml:space="preserve"> and calibration</w:t>
            </w:r>
          </w:p>
          <w:p w14:paraId="693F275F" w14:textId="77777777" w:rsidR="00CF085C" w:rsidRDefault="00CF085C" w:rsidP="00CF085C">
            <w:pPr>
              <w:pStyle w:val="ListParagraph"/>
              <w:rPr>
                <w:rFonts w:ascii="Times New Roman" w:hAnsi="Times New Roman"/>
                <w:sz w:val="20"/>
                <w:szCs w:val="20"/>
              </w:rPr>
            </w:pPr>
          </w:p>
          <w:p w14:paraId="632A41F3" w14:textId="5FD91ABF" w:rsidR="00C76323" w:rsidRPr="00CF085C" w:rsidRDefault="00606B08" w:rsidP="00CF085C">
            <w:pPr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 w:rsidRPr="00CF085C">
              <w:rPr>
                <w:rFonts w:ascii="Times New Roman" w:hAnsi="Times New Roman"/>
                <w:sz w:val="20"/>
                <w:szCs w:val="20"/>
              </w:rPr>
              <w:t>Quality Control procedures, Records Maintenance</w:t>
            </w:r>
          </w:p>
          <w:p w14:paraId="15950A44" w14:textId="77777777" w:rsidR="00CF085C" w:rsidRPr="00CF085C" w:rsidRDefault="00CF085C" w:rsidP="00CF085C">
            <w:pPr>
              <w:pStyle w:val="ListParagraph"/>
              <w:rPr>
                <w:rFonts w:ascii="Times New Roman" w:hAnsi="Times New Roman"/>
                <w:sz w:val="20"/>
                <w:szCs w:val="20"/>
              </w:rPr>
            </w:pPr>
          </w:p>
          <w:p w14:paraId="429332AB" w14:textId="698009C6" w:rsidR="002F21AD" w:rsidRDefault="002F21AD" w:rsidP="00CF085C">
            <w:pPr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 w:rsidRPr="00CF085C">
              <w:rPr>
                <w:rFonts w:ascii="Times New Roman" w:hAnsi="Times New Roman"/>
                <w:sz w:val="20"/>
                <w:szCs w:val="20"/>
              </w:rPr>
              <w:t>Performs optimization of new reagents, procedures and tests</w:t>
            </w:r>
          </w:p>
          <w:p w14:paraId="5D66EF26" w14:textId="77777777" w:rsidR="00CF085C" w:rsidRDefault="00CF085C" w:rsidP="00CF085C">
            <w:pPr>
              <w:pStyle w:val="ListParagraph"/>
              <w:rPr>
                <w:rFonts w:ascii="Times New Roman" w:hAnsi="Times New Roman"/>
                <w:sz w:val="20"/>
                <w:szCs w:val="20"/>
              </w:rPr>
            </w:pPr>
          </w:p>
          <w:p w14:paraId="3CBE7686" w14:textId="30015A4C" w:rsidR="00463779" w:rsidRPr="00AC5B4B" w:rsidRDefault="00B23E01" w:rsidP="00AE78E7">
            <w:pPr>
              <w:numPr>
                <w:ilvl w:val="0"/>
                <w:numId w:val="7"/>
              </w:numPr>
              <w:rPr>
                <w:bCs/>
                <w:i/>
                <w:szCs w:val="20"/>
              </w:rPr>
            </w:pPr>
            <w:r w:rsidRPr="00AE78E7">
              <w:rPr>
                <w:rFonts w:ascii="Times New Roman" w:hAnsi="Times New Roman"/>
                <w:sz w:val="20"/>
                <w:szCs w:val="20"/>
              </w:rPr>
              <w:t>Experienced with computer software including MS Office.</w:t>
            </w:r>
            <w:bookmarkStart w:id="0" w:name="_GoBack"/>
            <w:bookmarkEnd w:id="0"/>
          </w:p>
        </w:tc>
        <w:tc>
          <w:tcPr>
            <w:tcW w:w="8640" w:type="dxa"/>
          </w:tcPr>
          <w:p w14:paraId="71D5BBCF" w14:textId="77777777" w:rsidR="00895A70" w:rsidRPr="007C70FE" w:rsidRDefault="00DE71A3" w:rsidP="00847397">
            <w:pPr>
              <w:pStyle w:val="Bullets"/>
              <w:ind w:left="360"/>
              <w:jc w:val="center"/>
              <w:rPr>
                <w:rFonts w:ascii="Times New Roman" w:hAnsi="Times New Roman"/>
                <w:b/>
                <w:bCs w:val="0"/>
                <w:sz w:val="36"/>
                <w:szCs w:val="36"/>
              </w:rPr>
            </w:pPr>
            <w:r w:rsidRPr="007C70FE">
              <w:rPr>
                <w:rFonts w:ascii="Times New Roman" w:hAnsi="Times New Roman"/>
                <w:b/>
                <w:bCs w:val="0"/>
                <w:sz w:val="36"/>
                <w:szCs w:val="36"/>
              </w:rPr>
              <w:lastRenderedPageBreak/>
              <w:t>Kalayarasan Srinivasan, Ph.D., MB (ASCP)</w:t>
            </w:r>
          </w:p>
          <w:p w14:paraId="05A3766C" w14:textId="77777777" w:rsidR="009836C7" w:rsidRPr="00862F0B" w:rsidRDefault="009836C7" w:rsidP="009836C7">
            <w:pPr>
              <w:pStyle w:val="Bullets"/>
              <w:ind w:left="360"/>
              <w:jc w:val="center"/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</w:pPr>
            <w:r w:rsidRPr="00862F0B">
              <w:rPr>
                <w:rFonts w:ascii="Times New Roman" w:hAnsi="Times New Roman"/>
                <w:sz w:val="22"/>
                <w:szCs w:val="22"/>
              </w:rPr>
              <w:t>5275 Fleetwood Oaks Ave., Apt. C,  Dallas, Texas  75235</w:t>
            </w:r>
            <w:r w:rsidRPr="00862F0B">
              <w:rPr>
                <w:rFonts w:ascii="Times New Roman" w:hAnsi="Times New Roman"/>
                <w:sz w:val="22"/>
                <w:szCs w:val="22"/>
              </w:rPr>
              <w:br/>
              <w:t>Phone: 214-254-5653</w:t>
            </w:r>
            <w:r w:rsidRPr="00862F0B">
              <w:rPr>
                <w:rFonts w:ascii="Times New Roman" w:hAnsi="Times New Roman"/>
                <w:sz w:val="22"/>
                <w:szCs w:val="22"/>
              </w:rPr>
              <w:br/>
              <w:t>Permanent U.S. Resident</w:t>
            </w:r>
            <w:r>
              <w:rPr>
                <w:rFonts w:ascii="Times New Roman" w:hAnsi="Times New Roman"/>
                <w:szCs w:val="20"/>
              </w:rPr>
              <w:br/>
            </w:r>
            <w:hyperlink r:id="rId11" w:history="1">
              <w:r w:rsidRPr="00862F0B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kalaivasanbio@gmail.com</w:t>
              </w:r>
            </w:hyperlink>
            <w:r w:rsidRPr="00862F0B">
              <w:rPr>
                <w:rFonts w:ascii="Times New Roman" w:hAnsi="Times New Roman" w:cs="Times New Roman"/>
                <w:sz w:val="22"/>
                <w:szCs w:val="22"/>
              </w:rPr>
              <w:br/>
            </w:r>
            <w:hyperlink r:id="rId12" w:history="1">
              <w:r w:rsidRPr="00862F0B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kalayarasan.srinivasan@utsouthwestern.edu</w:t>
              </w:r>
            </w:hyperlink>
          </w:p>
          <w:p w14:paraId="531E610A" w14:textId="77777777" w:rsidR="008A0806" w:rsidRDefault="008A0806" w:rsidP="009836C7">
            <w:pPr>
              <w:pStyle w:val="Bullets"/>
              <w:ind w:left="36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7B738CA8" w14:textId="75DDA561" w:rsidR="00B10900" w:rsidRDefault="00795285" w:rsidP="009836C7">
            <w:pPr>
              <w:pStyle w:val="Bullets"/>
              <w:ind w:left="360"/>
              <w:rPr>
                <w:rFonts w:ascii="Times New Roman" w:hAnsi="Times New Roman"/>
                <w:bCs w:val="0"/>
                <w:szCs w:val="20"/>
              </w:rPr>
            </w:pPr>
            <w:r w:rsidRPr="000F7AD1">
              <w:rPr>
                <w:rFonts w:ascii="Times New Roman" w:hAnsi="Times New Roman" w:cs="Times New Roman"/>
                <w:b/>
                <w:sz w:val="22"/>
                <w:szCs w:val="22"/>
              </w:rPr>
              <w:t>Professional Experience</w:t>
            </w:r>
            <w:r w:rsidR="00E63A9C" w:rsidRPr="000F7AD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Summary</w:t>
            </w:r>
            <w:r w:rsidR="00FF793A" w:rsidRPr="000F7AD1">
              <w:rPr>
                <w:rFonts w:ascii="Times New Roman" w:hAnsi="Times New Roman" w:cs="Times New Roman"/>
                <w:b/>
                <w:sz w:val="22"/>
                <w:szCs w:val="22"/>
              </w:rPr>
              <w:br/>
            </w:r>
          </w:p>
          <w:p w14:paraId="1AE803FE" w14:textId="27F351F4" w:rsidR="00B10900" w:rsidRPr="00587BE1" w:rsidRDefault="00B10900" w:rsidP="00B10900">
            <w:pPr>
              <w:pStyle w:val="Default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587BE1">
              <w:rPr>
                <w:rFonts w:ascii="Times New Roman" w:hAnsi="Times New Roman" w:cs="Times New Roman"/>
                <w:b/>
                <w:bCs/>
              </w:rPr>
              <w:t>UT Southwestern Medical Center</w:t>
            </w:r>
            <w:r w:rsidR="006C4876" w:rsidRPr="00587BE1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51EDDD98" w14:textId="79E97719" w:rsidR="00B10900" w:rsidRPr="00587BE1" w:rsidRDefault="00B10900" w:rsidP="00B10900">
            <w:pPr>
              <w:pStyle w:val="Default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587BE1">
              <w:rPr>
                <w:rFonts w:ascii="Times New Roman" w:hAnsi="Times New Roman" w:cs="Times New Roman"/>
                <w:b/>
                <w:bCs/>
              </w:rPr>
              <w:t>Medical Technologist, Dallas, TX</w:t>
            </w:r>
            <w:r w:rsidR="006C4876" w:rsidRPr="00587BE1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E624EC" w:rsidRPr="00587BE1">
              <w:rPr>
                <w:rFonts w:ascii="Times New Roman" w:hAnsi="Times New Roman" w:cs="Times New Roman"/>
                <w:b/>
                <w:bCs/>
              </w:rPr>
              <w:t>08/</w:t>
            </w:r>
            <w:r w:rsidR="006C4876" w:rsidRPr="00587BE1">
              <w:rPr>
                <w:rFonts w:ascii="Times New Roman" w:hAnsi="Times New Roman" w:cs="Times New Roman"/>
                <w:b/>
                <w:bCs/>
              </w:rPr>
              <w:t>201</w:t>
            </w:r>
            <w:r w:rsidR="00F811CB" w:rsidRPr="00587BE1">
              <w:rPr>
                <w:rFonts w:ascii="Times New Roman" w:hAnsi="Times New Roman" w:cs="Times New Roman"/>
                <w:b/>
                <w:bCs/>
              </w:rPr>
              <w:t>5</w:t>
            </w:r>
            <w:r w:rsidR="006C4876" w:rsidRPr="00587BE1">
              <w:rPr>
                <w:rFonts w:ascii="Times New Roman" w:hAnsi="Times New Roman" w:cs="Times New Roman"/>
                <w:b/>
                <w:bCs/>
              </w:rPr>
              <w:t>-</w:t>
            </w:r>
            <w:r w:rsidR="002D047B" w:rsidRPr="00587BE1">
              <w:rPr>
                <w:rFonts w:ascii="Times New Roman" w:hAnsi="Times New Roman" w:cs="Times New Roman"/>
                <w:b/>
                <w:bCs/>
              </w:rPr>
              <w:t>present</w:t>
            </w:r>
          </w:p>
          <w:p w14:paraId="17C8C579" w14:textId="77777777" w:rsidR="00B10900" w:rsidRPr="00587BE1" w:rsidRDefault="00B10900" w:rsidP="00B10900">
            <w:pPr>
              <w:pStyle w:val="Default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87BE1">
              <w:rPr>
                <w:rFonts w:ascii="Times New Roman" w:hAnsi="Times New Roman" w:cs="Times New Roman"/>
              </w:rPr>
              <w:t>Performed routine laboratory testing according to instructions</w:t>
            </w:r>
          </w:p>
          <w:p w14:paraId="0C4C690F" w14:textId="77777777" w:rsidR="00B10900" w:rsidRPr="00587BE1" w:rsidRDefault="00B10900" w:rsidP="00B10900">
            <w:pPr>
              <w:pStyle w:val="Default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87BE1">
              <w:rPr>
                <w:rFonts w:ascii="Times New Roman" w:hAnsi="Times New Roman" w:cs="Times New Roman"/>
              </w:rPr>
              <w:t>Identified normal and immature cells and RBC morphology under microscope</w:t>
            </w:r>
          </w:p>
          <w:p w14:paraId="6A671D78" w14:textId="77777777" w:rsidR="00B10900" w:rsidRPr="00587BE1" w:rsidRDefault="00B10900" w:rsidP="00B10900">
            <w:pPr>
              <w:pStyle w:val="Default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87BE1">
              <w:rPr>
                <w:rFonts w:ascii="Times New Roman" w:hAnsi="Times New Roman" w:cs="Times New Roman"/>
              </w:rPr>
              <w:t>Performed microscopic evaluation of common bacterial pathogens, red blood cells abnormalities</w:t>
            </w:r>
          </w:p>
          <w:p w14:paraId="10E26734" w14:textId="77777777" w:rsidR="00B10900" w:rsidRPr="00587BE1" w:rsidRDefault="00B10900" w:rsidP="00FC7F20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587BE1">
              <w:rPr>
                <w:rFonts w:ascii="Times New Roman" w:hAnsi="Times New Roman" w:cs="Times New Roman"/>
              </w:rPr>
              <w:t xml:space="preserve">Performed quality control on technical instruments to ensure reliability and accuracy of results </w:t>
            </w:r>
          </w:p>
          <w:p w14:paraId="589DEADD" w14:textId="0CF9377E" w:rsidR="00B10900" w:rsidRPr="00587BE1" w:rsidRDefault="00B10900" w:rsidP="00B10900">
            <w:pPr>
              <w:pStyle w:val="Default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87BE1">
              <w:rPr>
                <w:rFonts w:ascii="Times New Roman" w:hAnsi="Times New Roman" w:cs="Times New Roman"/>
              </w:rPr>
              <w:t>Accurately reported test results according to established procedures</w:t>
            </w:r>
          </w:p>
          <w:p w14:paraId="4FD2A142" w14:textId="266D2A65" w:rsidR="00F15BFF" w:rsidRPr="00587BE1" w:rsidRDefault="00F15BFF" w:rsidP="00B10900">
            <w:pPr>
              <w:pStyle w:val="Default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87BE1">
              <w:rPr>
                <w:rFonts w:ascii="Times New Roman" w:hAnsi="Times New Roman" w:cs="Times New Roman"/>
              </w:rPr>
              <w:t xml:space="preserve">Keeps work area clean </w:t>
            </w:r>
            <w:r w:rsidR="00D35145" w:rsidRPr="00587BE1">
              <w:rPr>
                <w:rFonts w:ascii="Times New Roman" w:hAnsi="Times New Roman" w:cs="Times New Roman"/>
              </w:rPr>
              <w:t>and organized</w:t>
            </w:r>
          </w:p>
          <w:p w14:paraId="45002FD8" w14:textId="18EDA690" w:rsidR="00E86C43" w:rsidRPr="00587BE1" w:rsidRDefault="00E86C43" w:rsidP="00B10900">
            <w:pPr>
              <w:pStyle w:val="Default"/>
              <w:numPr>
                <w:ilvl w:val="0"/>
                <w:numId w:val="12"/>
              </w:numPr>
              <w:rPr>
                <w:rStyle w:val="eop"/>
                <w:rFonts w:ascii="Times New Roman" w:hAnsi="Times New Roman" w:cs="Times New Roman"/>
              </w:rPr>
            </w:pPr>
            <w:r w:rsidRPr="00587BE1">
              <w:rPr>
                <w:rStyle w:val="normaltextrun"/>
                <w:rFonts w:ascii="Times New Roman" w:hAnsi="Times New Roman" w:cs="Times New Roman"/>
                <w:shd w:val="clear" w:color="auto" w:fill="FFFFFF"/>
              </w:rPr>
              <w:t>Routinely perform proper disposes of all biohazardous/chemical hazardous material   </w:t>
            </w:r>
            <w:r w:rsidRPr="00587BE1">
              <w:rPr>
                <w:rStyle w:val="eop"/>
                <w:rFonts w:ascii="Times New Roman" w:hAnsi="Times New Roman" w:cs="Times New Roman"/>
                <w:shd w:val="clear" w:color="auto" w:fill="FFFFFF"/>
              </w:rPr>
              <w:t> </w:t>
            </w:r>
          </w:p>
          <w:p w14:paraId="701BA49F" w14:textId="3A0A307E" w:rsidR="009649E2" w:rsidRPr="00587BE1" w:rsidRDefault="009649E2" w:rsidP="00B10900">
            <w:pPr>
              <w:pStyle w:val="Default"/>
              <w:numPr>
                <w:ilvl w:val="0"/>
                <w:numId w:val="12"/>
              </w:numPr>
              <w:rPr>
                <w:rStyle w:val="eop"/>
                <w:rFonts w:ascii="Times New Roman" w:hAnsi="Times New Roman" w:cs="Times New Roman"/>
              </w:rPr>
            </w:pPr>
            <w:r w:rsidRPr="00587BE1">
              <w:rPr>
                <w:rStyle w:val="eop"/>
                <w:rFonts w:ascii="Times New Roman" w:hAnsi="Times New Roman" w:cs="Times New Roman"/>
                <w:shd w:val="clear" w:color="auto" w:fill="FFFFFF"/>
              </w:rPr>
              <w:t>Performed routine maintenance procedure to ensure proper instrument function</w:t>
            </w:r>
          </w:p>
          <w:p w14:paraId="33F33547" w14:textId="144FC707" w:rsidR="00B7473F" w:rsidRPr="00587BE1" w:rsidRDefault="00B7473F" w:rsidP="00B10900">
            <w:pPr>
              <w:pStyle w:val="Default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87BE1">
              <w:rPr>
                <w:rFonts w:ascii="Times New Roman" w:hAnsi="Times New Roman" w:cs="Times New Roman"/>
              </w:rPr>
              <w:t>Wide-ranging knowledge of OSHA and CLIA compliance directives as used in a clinical/hospital setting</w:t>
            </w:r>
          </w:p>
          <w:p w14:paraId="2F9514C2" w14:textId="3A4A9996" w:rsidR="002B6C1A" w:rsidRPr="00587BE1" w:rsidRDefault="002B6C1A" w:rsidP="002B6C1A">
            <w:pPr>
              <w:pStyle w:val="Bullets"/>
              <w:ind w:left="360"/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E86C43">
              <w:rPr>
                <w:rFonts w:ascii="Times New Roman" w:hAnsi="Times New Roman" w:cs="Times New Roman"/>
                <w:bCs w:val="0"/>
                <w:szCs w:val="20"/>
              </w:rPr>
              <w:br/>
            </w:r>
            <w:r w:rsidR="00404368" w:rsidRPr="00587BE1">
              <w:rPr>
                <w:rFonts w:ascii="Times New Roman" w:hAnsi="Times New Roman"/>
                <w:b/>
                <w:bCs w:val="0"/>
                <w:sz w:val="24"/>
                <w:szCs w:val="24"/>
              </w:rPr>
              <w:t>UT Southwestern Medical Center</w:t>
            </w:r>
            <w:r w:rsidR="00AE45BF" w:rsidRPr="00587BE1">
              <w:rPr>
                <w:rFonts w:ascii="Times New Roman" w:hAnsi="Times New Roman"/>
                <w:bCs w:val="0"/>
                <w:sz w:val="24"/>
                <w:szCs w:val="24"/>
              </w:rPr>
              <w:t xml:space="preserve"> </w:t>
            </w:r>
            <w:r w:rsidR="0091751F" w:rsidRPr="00587BE1">
              <w:rPr>
                <w:rFonts w:ascii="Times New Roman" w:hAnsi="Times New Roman"/>
                <w:bCs w:val="0"/>
                <w:sz w:val="24"/>
                <w:szCs w:val="24"/>
              </w:rPr>
              <w:t xml:space="preserve"> </w:t>
            </w:r>
            <w:r w:rsidR="00620245" w:rsidRPr="00587BE1">
              <w:rPr>
                <w:rFonts w:ascii="Times New Roman" w:hAnsi="Times New Roman"/>
                <w:bCs w:val="0"/>
                <w:sz w:val="24"/>
                <w:szCs w:val="24"/>
              </w:rPr>
              <w:br/>
            </w:r>
            <w:r w:rsidR="00404368" w:rsidRPr="00587BE1">
              <w:rPr>
                <w:rFonts w:ascii="Times New Roman" w:hAnsi="Times New Roman"/>
                <w:b/>
                <w:bCs w:val="0"/>
                <w:sz w:val="24"/>
                <w:szCs w:val="24"/>
              </w:rPr>
              <w:t>Research Scientist</w:t>
            </w:r>
            <w:r w:rsidR="0091751F" w:rsidRPr="00587BE1">
              <w:rPr>
                <w:rFonts w:ascii="Times New Roman" w:hAnsi="Times New Roman"/>
                <w:bCs w:val="0"/>
                <w:sz w:val="24"/>
                <w:szCs w:val="24"/>
              </w:rPr>
              <w:t xml:space="preserve">, </w:t>
            </w:r>
            <w:r w:rsidRPr="00587BE1">
              <w:rPr>
                <w:rFonts w:ascii="Times New Roman" w:hAnsi="Times New Roman"/>
                <w:bCs w:val="0"/>
                <w:sz w:val="24"/>
                <w:szCs w:val="24"/>
              </w:rPr>
              <w:t xml:space="preserve">Dallas, </w:t>
            </w:r>
            <w:r w:rsidR="007A3B3A" w:rsidRPr="00587BE1">
              <w:rPr>
                <w:rFonts w:ascii="Times New Roman" w:hAnsi="Times New Roman"/>
                <w:bCs w:val="0"/>
                <w:sz w:val="24"/>
                <w:szCs w:val="24"/>
              </w:rPr>
              <w:t>TX -</w:t>
            </w:r>
            <w:r w:rsidR="00DF0E7E" w:rsidRPr="00587BE1">
              <w:rPr>
                <w:rFonts w:ascii="Times New Roman" w:hAnsi="Times New Roman"/>
                <w:bCs w:val="0"/>
                <w:sz w:val="24"/>
                <w:szCs w:val="24"/>
              </w:rPr>
              <w:t>09/2010</w:t>
            </w:r>
            <w:r w:rsidRPr="00587BE1">
              <w:rPr>
                <w:rFonts w:ascii="Times New Roman" w:hAnsi="Times New Roman"/>
                <w:bCs w:val="0"/>
                <w:sz w:val="24"/>
                <w:szCs w:val="24"/>
              </w:rPr>
              <w:t xml:space="preserve"> </w:t>
            </w:r>
            <w:r w:rsidR="001A50D4" w:rsidRPr="00587BE1">
              <w:rPr>
                <w:rFonts w:ascii="Times New Roman" w:hAnsi="Times New Roman"/>
                <w:bCs w:val="0"/>
                <w:sz w:val="24"/>
                <w:szCs w:val="24"/>
              </w:rPr>
              <w:t>–</w:t>
            </w:r>
            <w:r w:rsidRPr="00587BE1">
              <w:rPr>
                <w:rFonts w:ascii="Times New Roman" w:hAnsi="Times New Roman"/>
                <w:bCs w:val="0"/>
                <w:sz w:val="24"/>
                <w:szCs w:val="24"/>
              </w:rPr>
              <w:t xml:space="preserve"> present</w:t>
            </w:r>
          </w:p>
          <w:p w14:paraId="054A24DB" w14:textId="54FD8B15" w:rsidR="006E6CF1" w:rsidRPr="00587BE1" w:rsidRDefault="006E6CF1" w:rsidP="00132EF8">
            <w:pPr>
              <w:pStyle w:val="Default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87BE1">
              <w:rPr>
                <w:rFonts w:ascii="Times New Roman" w:hAnsi="Times New Roman" w:cs="Times New Roman"/>
              </w:rPr>
              <w:t xml:space="preserve">Perform and </w:t>
            </w:r>
            <w:r w:rsidR="007A3B3A" w:rsidRPr="00587BE1">
              <w:rPr>
                <w:rFonts w:ascii="Times New Roman" w:hAnsi="Times New Roman" w:cs="Times New Roman"/>
              </w:rPr>
              <w:t>analyse</w:t>
            </w:r>
            <w:r w:rsidRPr="00587BE1">
              <w:rPr>
                <w:rFonts w:ascii="Times New Roman" w:hAnsi="Times New Roman" w:cs="Times New Roman"/>
              </w:rPr>
              <w:t xml:space="preserve"> tests in biological </w:t>
            </w:r>
            <w:r w:rsidR="00186491" w:rsidRPr="00587BE1">
              <w:rPr>
                <w:rFonts w:ascii="Times New Roman" w:hAnsi="Times New Roman" w:cs="Times New Roman"/>
              </w:rPr>
              <w:t>areas, which</w:t>
            </w:r>
            <w:r w:rsidRPr="00587BE1">
              <w:rPr>
                <w:rFonts w:ascii="Times New Roman" w:hAnsi="Times New Roman" w:cs="Times New Roman"/>
              </w:rPr>
              <w:t xml:space="preserve"> include molecular biology, </w:t>
            </w:r>
            <w:r w:rsidR="007A3B3A" w:rsidRPr="00587BE1">
              <w:rPr>
                <w:rFonts w:ascii="Times New Roman" w:hAnsi="Times New Roman" w:cs="Times New Roman"/>
              </w:rPr>
              <w:t>b</w:t>
            </w:r>
            <w:r w:rsidRPr="00587BE1">
              <w:rPr>
                <w:rFonts w:ascii="Times New Roman" w:hAnsi="Times New Roman" w:cs="Times New Roman"/>
              </w:rPr>
              <w:t>iochemistry,</w:t>
            </w:r>
            <w:r w:rsidR="00186491" w:rsidRPr="00587BE1">
              <w:rPr>
                <w:rFonts w:ascii="Times New Roman" w:hAnsi="Times New Roman" w:cs="Times New Roman"/>
              </w:rPr>
              <w:t xml:space="preserve"> </w:t>
            </w:r>
            <w:r w:rsidRPr="00587BE1">
              <w:rPr>
                <w:rFonts w:ascii="Times New Roman" w:hAnsi="Times New Roman" w:cs="Times New Roman"/>
              </w:rPr>
              <w:t xml:space="preserve">histology, to aid supervisor in </w:t>
            </w:r>
            <w:r w:rsidR="00186491" w:rsidRPr="00587BE1">
              <w:rPr>
                <w:rFonts w:ascii="Times New Roman" w:hAnsi="Times New Roman" w:cs="Times New Roman"/>
              </w:rPr>
              <w:t>diagnosing</w:t>
            </w:r>
            <w:r w:rsidRPr="00587BE1">
              <w:rPr>
                <w:rFonts w:ascii="Times New Roman" w:hAnsi="Times New Roman" w:cs="Times New Roman"/>
              </w:rPr>
              <w:t xml:space="preserve"> and treating disease.</w:t>
            </w:r>
          </w:p>
          <w:p w14:paraId="087498E3" w14:textId="3ACAA008" w:rsidR="006E6CF1" w:rsidRPr="00587BE1" w:rsidRDefault="00186491" w:rsidP="00132EF8">
            <w:pPr>
              <w:pStyle w:val="Default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87BE1">
              <w:rPr>
                <w:rFonts w:ascii="Times New Roman" w:hAnsi="Times New Roman" w:cs="Times New Roman"/>
              </w:rPr>
              <w:t>Participate in continuing</w:t>
            </w:r>
            <w:r w:rsidR="006E6CF1" w:rsidRPr="00587BE1">
              <w:rPr>
                <w:rFonts w:ascii="Times New Roman" w:hAnsi="Times New Roman" w:cs="Times New Roman"/>
              </w:rPr>
              <w:t xml:space="preserve"> education through </w:t>
            </w:r>
            <w:r w:rsidRPr="00587BE1">
              <w:rPr>
                <w:rFonts w:ascii="Times New Roman" w:hAnsi="Times New Roman" w:cs="Times New Roman"/>
              </w:rPr>
              <w:t>self-study</w:t>
            </w:r>
            <w:r w:rsidR="006E6CF1" w:rsidRPr="00587BE1">
              <w:rPr>
                <w:rFonts w:ascii="Times New Roman" w:hAnsi="Times New Roman" w:cs="Times New Roman"/>
              </w:rPr>
              <w:t xml:space="preserve">, attending training sessions and </w:t>
            </w:r>
            <w:r w:rsidR="00FF3E29" w:rsidRPr="00587BE1">
              <w:rPr>
                <w:rFonts w:ascii="Times New Roman" w:hAnsi="Times New Roman" w:cs="Times New Roman"/>
              </w:rPr>
              <w:t>off-site</w:t>
            </w:r>
            <w:r w:rsidR="006E6CF1" w:rsidRPr="00587BE1">
              <w:rPr>
                <w:rFonts w:ascii="Times New Roman" w:hAnsi="Times New Roman" w:cs="Times New Roman"/>
              </w:rPr>
              <w:t xml:space="preserve"> lectures and preparing programs to share with </w:t>
            </w:r>
            <w:r w:rsidRPr="00587BE1">
              <w:rPr>
                <w:rFonts w:ascii="Times New Roman" w:hAnsi="Times New Roman" w:cs="Times New Roman"/>
              </w:rPr>
              <w:t>co-workers</w:t>
            </w:r>
          </w:p>
          <w:p w14:paraId="0C86862A" w14:textId="77777777" w:rsidR="006E6CF1" w:rsidRPr="00587BE1" w:rsidRDefault="006E6CF1" w:rsidP="00132EF8">
            <w:pPr>
              <w:pStyle w:val="Default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87BE1">
              <w:rPr>
                <w:rFonts w:ascii="Times New Roman" w:hAnsi="Times New Roman" w:cs="Times New Roman"/>
              </w:rPr>
              <w:t>Set up and maintain laboratory instrument</w:t>
            </w:r>
            <w:r w:rsidR="00324674" w:rsidRPr="00587BE1">
              <w:rPr>
                <w:rFonts w:ascii="Times New Roman" w:hAnsi="Times New Roman" w:cs="Times New Roman"/>
              </w:rPr>
              <w:t>s</w:t>
            </w:r>
          </w:p>
          <w:p w14:paraId="1FD5A073" w14:textId="77777777" w:rsidR="006E6CF1" w:rsidRPr="00587BE1" w:rsidRDefault="006E6CF1" w:rsidP="00132EF8">
            <w:pPr>
              <w:pStyle w:val="Default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87BE1">
              <w:rPr>
                <w:rFonts w:ascii="Times New Roman" w:hAnsi="Times New Roman" w:cs="Times New Roman"/>
              </w:rPr>
              <w:t xml:space="preserve">Monitor fine chemical, reagents and kits to ensure </w:t>
            </w:r>
            <w:r w:rsidR="00324674" w:rsidRPr="00587BE1">
              <w:rPr>
                <w:rFonts w:ascii="Times New Roman" w:hAnsi="Times New Roman" w:cs="Times New Roman"/>
              </w:rPr>
              <w:t>continuity</w:t>
            </w:r>
            <w:r w:rsidRPr="00587BE1">
              <w:rPr>
                <w:rFonts w:ascii="Times New Roman" w:hAnsi="Times New Roman" w:cs="Times New Roman"/>
              </w:rPr>
              <w:t xml:space="preserve"> of test performance</w:t>
            </w:r>
          </w:p>
          <w:p w14:paraId="61790F2D" w14:textId="55BD91EB" w:rsidR="006E6CF1" w:rsidRPr="00587BE1" w:rsidRDefault="006E6CF1" w:rsidP="00132EF8">
            <w:pPr>
              <w:pStyle w:val="Default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87BE1">
              <w:rPr>
                <w:rFonts w:ascii="Times New Roman" w:hAnsi="Times New Roman" w:cs="Times New Roman"/>
              </w:rPr>
              <w:t>Routinely perform quantification of cytosolic ss/ds DNA using Oli/Pico</w:t>
            </w:r>
            <w:r w:rsidR="0011174B" w:rsidRPr="00587BE1">
              <w:rPr>
                <w:rFonts w:ascii="Times New Roman" w:hAnsi="Times New Roman" w:cs="Times New Roman"/>
              </w:rPr>
              <w:t>-</w:t>
            </w:r>
            <w:r w:rsidRPr="00587BE1">
              <w:rPr>
                <w:rFonts w:ascii="Times New Roman" w:hAnsi="Times New Roman" w:cs="Times New Roman"/>
              </w:rPr>
              <w:t>green respectively</w:t>
            </w:r>
          </w:p>
          <w:p w14:paraId="7C482269" w14:textId="77777777" w:rsidR="006E6CF1" w:rsidRPr="00587BE1" w:rsidRDefault="006E6CF1" w:rsidP="00132EF8">
            <w:pPr>
              <w:pStyle w:val="Default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87BE1">
              <w:rPr>
                <w:rFonts w:ascii="Times New Roman" w:hAnsi="Times New Roman" w:cs="Times New Roman"/>
              </w:rPr>
              <w:t>Perform linearity testing to determine linear reportable range of analysis</w:t>
            </w:r>
          </w:p>
          <w:p w14:paraId="765D1A04" w14:textId="77777777" w:rsidR="006E6CF1" w:rsidRPr="00587BE1" w:rsidRDefault="006E6CF1" w:rsidP="00132EF8">
            <w:pPr>
              <w:pStyle w:val="Default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87BE1">
              <w:rPr>
                <w:rFonts w:ascii="Times New Roman" w:hAnsi="Times New Roman" w:cs="Times New Roman"/>
              </w:rPr>
              <w:t xml:space="preserve">Perform routine and specialized laboratory testing in their assigned speciality area, isolating RNA for RT-PCR </w:t>
            </w:r>
          </w:p>
          <w:p w14:paraId="6CBBFFAA" w14:textId="4CB5E910" w:rsidR="006E6CF1" w:rsidRPr="00587BE1" w:rsidRDefault="006E6CF1" w:rsidP="00132EF8">
            <w:pPr>
              <w:pStyle w:val="Default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87BE1">
              <w:rPr>
                <w:rFonts w:ascii="Times New Roman" w:hAnsi="Times New Roman" w:cs="Times New Roman"/>
              </w:rPr>
              <w:t xml:space="preserve">Train </w:t>
            </w:r>
            <w:r w:rsidR="00324674" w:rsidRPr="00587BE1">
              <w:rPr>
                <w:rFonts w:ascii="Times New Roman" w:hAnsi="Times New Roman" w:cs="Times New Roman"/>
              </w:rPr>
              <w:t>high school</w:t>
            </w:r>
            <w:r w:rsidRPr="00587BE1">
              <w:rPr>
                <w:rFonts w:ascii="Times New Roman" w:hAnsi="Times New Roman" w:cs="Times New Roman"/>
              </w:rPr>
              <w:t xml:space="preserve"> and undergraduate students</w:t>
            </w:r>
          </w:p>
          <w:p w14:paraId="1518C75B" w14:textId="77777777" w:rsidR="00AB534D" w:rsidRPr="00587BE1" w:rsidRDefault="00AB534D" w:rsidP="00AB534D">
            <w:pPr>
              <w:pStyle w:val="Default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87BE1">
              <w:rPr>
                <w:rFonts w:ascii="Times New Roman" w:hAnsi="Times New Roman" w:cs="Times New Roman"/>
              </w:rPr>
              <w:t>Performed validation on laboratory instruments</w:t>
            </w:r>
          </w:p>
          <w:p w14:paraId="72A4ABB9" w14:textId="77777777" w:rsidR="00AB534D" w:rsidRPr="00587BE1" w:rsidRDefault="00AB534D" w:rsidP="00AB534D">
            <w:pPr>
              <w:pStyle w:val="Default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87BE1">
              <w:rPr>
                <w:rFonts w:ascii="Times New Roman" w:hAnsi="Times New Roman" w:cs="Times New Roman"/>
              </w:rPr>
              <w:t>Demonstrated testing procedure and equipment to new laboratory personnel</w:t>
            </w:r>
          </w:p>
          <w:p w14:paraId="325CC4DB" w14:textId="77777777" w:rsidR="00AB534D" w:rsidRPr="00587BE1" w:rsidRDefault="00AB534D" w:rsidP="00AB534D">
            <w:pPr>
              <w:pStyle w:val="Default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87BE1">
              <w:rPr>
                <w:rFonts w:ascii="Times New Roman" w:hAnsi="Times New Roman" w:cs="Times New Roman"/>
              </w:rPr>
              <w:t>Accurately reported test results according to established procedures</w:t>
            </w:r>
          </w:p>
          <w:p w14:paraId="2BF8C7B9" w14:textId="77777777" w:rsidR="00AB534D" w:rsidRPr="00587BE1" w:rsidRDefault="00AB534D" w:rsidP="00AB534D">
            <w:pPr>
              <w:pStyle w:val="Default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87BE1">
              <w:rPr>
                <w:rFonts w:ascii="Times New Roman" w:hAnsi="Times New Roman" w:cs="Times New Roman"/>
              </w:rPr>
              <w:t>Carried out routine and complex laboratory tests in timely manner completing the analysis and reporting of data.</w:t>
            </w:r>
          </w:p>
          <w:p w14:paraId="79BAFA14" w14:textId="0212C699" w:rsidR="00AB534D" w:rsidRPr="00587BE1" w:rsidRDefault="00AB534D" w:rsidP="00AB534D">
            <w:pPr>
              <w:pStyle w:val="Default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87BE1">
              <w:rPr>
                <w:rFonts w:ascii="Times New Roman" w:hAnsi="Times New Roman" w:cs="Times New Roman"/>
              </w:rPr>
              <w:t>Coordinated with technician and laboratory supervisor for proper maintenance and repair of various laboratory testing equipment and reagents</w:t>
            </w:r>
          </w:p>
          <w:p w14:paraId="494C0077" w14:textId="71E339E0" w:rsidR="005B31BE" w:rsidRDefault="005B31BE" w:rsidP="00185DAF">
            <w:pPr>
              <w:pStyle w:val="Bullets"/>
              <w:ind w:left="360"/>
              <w:rPr>
                <w:rFonts w:ascii="Times New Roman" w:hAnsi="Times New Roman"/>
                <w:b/>
                <w:bCs w:val="0"/>
                <w:sz w:val="24"/>
                <w:szCs w:val="24"/>
              </w:rPr>
            </w:pPr>
          </w:p>
          <w:p w14:paraId="35303EA3" w14:textId="16DFBB39" w:rsidR="00943C59" w:rsidRDefault="00943C59" w:rsidP="00185DAF">
            <w:pPr>
              <w:pStyle w:val="Bullets"/>
              <w:ind w:left="360"/>
              <w:rPr>
                <w:rFonts w:ascii="Times New Roman" w:hAnsi="Times New Roman"/>
                <w:b/>
                <w:bCs w:val="0"/>
                <w:sz w:val="24"/>
                <w:szCs w:val="24"/>
              </w:rPr>
            </w:pPr>
          </w:p>
          <w:p w14:paraId="201E428A" w14:textId="43EB70E3" w:rsidR="00943C59" w:rsidRDefault="00943C59" w:rsidP="00185DAF">
            <w:pPr>
              <w:pStyle w:val="Bullets"/>
              <w:ind w:left="360"/>
              <w:rPr>
                <w:rFonts w:ascii="Times New Roman" w:hAnsi="Times New Roman"/>
                <w:b/>
                <w:bCs w:val="0"/>
                <w:sz w:val="24"/>
                <w:szCs w:val="24"/>
              </w:rPr>
            </w:pPr>
          </w:p>
          <w:p w14:paraId="3A569C9E" w14:textId="77777777" w:rsidR="00943C59" w:rsidRPr="00587BE1" w:rsidRDefault="00943C59" w:rsidP="00185DAF">
            <w:pPr>
              <w:pStyle w:val="Bullets"/>
              <w:ind w:left="360"/>
              <w:rPr>
                <w:rFonts w:ascii="Times New Roman" w:hAnsi="Times New Roman"/>
                <w:b/>
                <w:bCs w:val="0"/>
                <w:sz w:val="24"/>
                <w:szCs w:val="24"/>
              </w:rPr>
            </w:pPr>
          </w:p>
          <w:p w14:paraId="617C04C0" w14:textId="659436CA" w:rsidR="002D06CE" w:rsidRPr="00587BE1" w:rsidRDefault="00E50054" w:rsidP="00185DAF">
            <w:pPr>
              <w:pStyle w:val="Bullets"/>
              <w:ind w:left="360"/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587BE1">
              <w:rPr>
                <w:rFonts w:ascii="Times New Roman" w:hAnsi="Times New Roman"/>
                <w:b/>
                <w:bCs w:val="0"/>
                <w:sz w:val="24"/>
                <w:szCs w:val="24"/>
              </w:rPr>
              <w:lastRenderedPageBreak/>
              <w:t>Kanchi Kamakodi Childs Trust Hospital</w:t>
            </w:r>
            <w:r w:rsidR="00620245" w:rsidRPr="00587BE1">
              <w:rPr>
                <w:rFonts w:ascii="Times New Roman" w:hAnsi="Times New Roman"/>
                <w:b/>
                <w:bCs w:val="0"/>
                <w:sz w:val="24"/>
                <w:szCs w:val="24"/>
              </w:rPr>
              <w:br/>
            </w:r>
            <w:r w:rsidRPr="00587BE1">
              <w:rPr>
                <w:rFonts w:ascii="Times New Roman" w:hAnsi="Times New Roman"/>
                <w:b/>
                <w:bCs w:val="0"/>
                <w:sz w:val="24"/>
                <w:szCs w:val="24"/>
              </w:rPr>
              <w:t>Medical Technologist Internship</w:t>
            </w:r>
            <w:r w:rsidRPr="00587BE1">
              <w:rPr>
                <w:rFonts w:ascii="Times New Roman" w:hAnsi="Times New Roman"/>
                <w:bCs w:val="0"/>
                <w:sz w:val="24"/>
                <w:szCs w:val="24"/>
              </w:rPr>
              <w:t>, Chennai, INDIA</w:t>
            </w:r>
            <w:r w:rsidR="008F595E" w:rsidRPr="00587BE1">
              <w:rPr>
                <w:rFonts w:ascii="Times New Roman" w:hAnsi="Times New Roman"/>
                <w:bCs w:val="0"/>
                <w:sz w:val="24"/>
                <w:szCs w:val="24"/>
              </w:rPr>
              <w:t>- 06/2001-06/200</w:t>
            </w:r>
            <w:r w:rsidR="00A94819" w:rsidRPr="00587BE1">
              <w:rPr>
                <w:rFonts w:ascii="Times New Roman" w:hAnsi="Times New Roman"/>
                <w:bCs w:val="0"/>
                <w:sz w:val="24"/>
                <w:szCs w:val="24"/>
              </w:rPr>
              <w:t>5</w:t>
            </w:r>
          </w:p>
          <w:p w14:paraId="6DCF19BB" w14:textId="77777777" w:rsidR="006E6CF1" w:rsidRPr="00587BE1" w:rsidRDefault="006E6CF1" w:rsidP="00132EF8">
            <w:pPr>
              <w:pStyle w:val="Default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87BE1">
              <w:rPr>
                <w:rFonts w:ascii="Times New Roman" w:hAnsi="Times New Roman" w:cs="Times New Roman"/>
              </w:rPr>
              <w:t>Performed allotted clinical laboratory tests under the supervision of senior medical technologist on the collected samples</w:t>
            </w:r>
          </w:p>
          <w:p w14:paraId="3D1B0EEC" w14:textId="77777777" w:rsidR="006E6CF1" w:rsidRPr="00587BE1" w:rsidRDefault="006E6CF1" w:rsidP="00132EF8">
            <w:pPr>
              <w:pStyle w:val="Default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87BE1">
              <w:rPr>
                <w:rFonts w:ascii="Times New Roman" w:hAnsi="Times New Roman" w:cs="Times New Roman"/>
              </w:rPr>
              <w:t>Reported actual or potential deviation in the sample results obtained from standard testing procedures</w:t>
            </w:r>
          </w:p>
          <w:p w14:paraId="52185477" w14:textId="77777777" w:rsidR="006E6CF1" w:rsidRPr="00587BE1" w:rsidRDefault="006E6CF1" w:rsidP="00132EF8">
            <w:pPr>
              <w:pStyle w:val="Default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87BE1">
              <w:rPr>
                <w:rFonts w:ascii="Times New Roman" w:hAnsi="Times New Roman" w:cs="Times New Roman"/>
              </w:rPr>
              <w:t>Performed dipstick and microscopic analysis of urine samples</w:t>
            </w:r>
          </w:p>
          <w:p w14:paraId="0A6D462E" w14:textId="3E68FC81" w:rsidR="006E6CF1" w:rsidRPr="00587BE1" w:rsidRDefault="006E6CF1" w:rsidP="00132EF8">
            <w:pPr>
              <w:pStyle w:val="Default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87BE1">
              <w:rPr>
                <w:rFonts w:ascii="Times New Roman" w:hAnsi="Times New Roman" w:cs="Times New Roman"/>
              </w:rPr>
              <w:t>Prepared reagents, quality control, and patient samples for lab testing in the areas of coagulation, haematology and clinical chemistry.</w:t>
            </w:r>
          </w:p>
          <w:p w14:paraId="1A19A10E" w14:textId="77777777" w:rsidR="0032373C" w:rsidRDefault="0032373C" w:rsidP="0032373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0D76A20" w14:textId="61388780" w:rsidR="00C6302E" w:rsidRPr="00534F3E" w:rsidRDefault="00A507C4" w:rsidP="00C6302E">
            <w:pPr>
              <w:pStyle w:val="Bullets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F3E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  <w:r w:rsidR="00EB1365" w:rsidRPr="00534F3E">
              <w:rPr>
                <w:rFonts w:ascii="Times New Roman" w:hAnsi="Times New Roman"/>
                <w:bCs w:val="0"/>
                <w:sz w:val="24"/>
                <w:szCs w:val="24"/>
              </w:rPr>
              <w:t xml:space="preserve"> </w:t>
            </w:r>
            <w:r w:rsidR="00EB1365" w:rsidRPr="00534F3E">
              <w:rPr>
                <w:rFonts w:ascii="Times New Roman" w:hAnsi="Times New Roman" w:cs="Times New Roman"/>
                <w:b/>
                <w:sz w:val="24"/>
                <w:szCs w:val="24"/>
              </w:rPr>
              <w:t>and Training</w:t>
            </w:r>
          </w:p>
          <w:p w14:paraId="130F2EA9" w14:textId="77777777" w:rsidR="00DC65C6" w:rsidRPr="00534F3E" w:rsidRDefault="00DC65C6" w:rsidP="00132EF8">
            <w:pPr>
              <w:pStyle w:val="Bullets"/>
              <w:numPr>
                <w:ilvl w:val="0"/>
                <w:numId w:val="12"/>
              </w:numPr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534F3E">
              <w:rPr>
                <w:rFonts w:ascii="Times New Roman" w:hAnsi="Times New Roman"/>
                <w:bCs w:val="0"/>
                <w:sz w:val="24"/>
                <w:szCs w:val="24"/>
              </w:rPr>
              <w:t>Doctor of Philosophy</w:t>
            </w:r>
            <w:r w:rsidR="006B29DE" w:rsidRPr="00534F3E">
              <w:rPr>
                <w:rFonts w:ascii="Times New Roman" w:hAnsi="Times New Roman"/>
                <w:bCs w:val="0"/>
                <w:sz w:val="24"/>
                <w:szCs w:val="24"/>
              </w:rPr>
              <w:t xml:space="preserve"> </w:t>
            </w:r>
            <w:r w:rsidRPr="00534F3E">
              <w:rPr>
                <w:rFonts w:ascii="Times New Roman" w:hAnsi="Times New Roman"/>
                <w:bCs w:val="0"/>
                <w:sz w:val="24"/>
                <w:szCs w:val="24"/>
              </w:rPr>
              <w:t>(Ph.D)</w:t>
            </w:r>
            <w:r w:rsidR="00F9539D" w:rsidRPr="00534F3E">
              <w:rPr>
                <w:rFonts w:ascii="Times New Roman" w:hAnsi="Times New Roman"/>
                <w:bCs w:val="0"/>
                <w:sz w:val="24"/>
                <w:szCs w:val="24"/>
              </w:rPr>
              <w:t xml:space="preserve"> </w:t>
            </w:r>
            <w:r w:rsidRPr="00534F3E">
              <w:rPr>
                <w:rFonts w:ascii="Times New Roman" w:hAnsi="Times New Roman"/>
                <w:bCs w:val="0"/>
                <w:sz w:val="24"/>
                <w:szCs w:val="24"/>
              </w:rPr>
              <w:t>-</w:t>
            </w:r>
            <w:r w:rsidR="00F9539D" w:rsidRPr="00534F3E">
              <w:rPr>
                <w:rFonts w:ascii="Times New Roman" w:hAnsi="Times New Roman"/>
                <w:bCs w:val="0"/>
                <w:sz w:val="24"/>
                <w:szCs w:val="24"/>
              </w:rPr>
              <w:t xml:space="preserve"> </w:t>
            </w:r>
            <w:r w:rsidRPr="00534F3E">
              <w:rPr>
                <w:rFonts w:ascii="Times New Roman" w:hAnsi="Times New Roman"/>
                <w:bCs w:val="0"/>
                <w:sz w:val="24"/>
                <w:szCs w:val="24"/>
              </w:rPr>
              <w:t xml:space="preserve">Biochemistry </w:t>
            </w:r>
            <w:r w:rsidR="00D45201" w:rsidRPr="00534F3E">
              <w:rPr>
                <w:rFonts w:ascii="Times New Roman" w:hAnsi="Times New Roman"/>
                <w:bCs w:val="0"/>
                <w:sz w:val="24"/>
                <w:szCs w:val="24"/>
              </w:rPr>
              <w:t xml:space="preserve">- </w:t>
            </w:r>
            <w:r w:rsidRPr="00534F3E">
              <w:rPr>
                <w:rFonts w:ascii="Times New Roman" w:hAnsi="Times New Roman"/>
                <w:bCs w:val="0"/>
                <w:sz w:val="24"/>
                <w:szCs w:val="24"/>
              </w:rPr>
              <w:t>2005-2009</w:t>
            </w:r>
          </w:p>
          <w:p w14:paraId="487DC590" w14:textId="72C97D6C" w:rsidR="00DC65C6" w:rsidRPr="00534F3E" w:rsidRDefault="00036328" w:rsidP="003C025F">
            <w:pPr>
              <w:jc w:val="both"/>
              <w:rPr>
                <w:rFonts w:ascii="Times New Roman" w:eastAsia="MS Mincho" w:hAnsi="Times New Roman" w:cs="Courier New"/>
              </w:rPr>
            </w:pPr>
            <w:r w:rsidRPr="00534F3E">
              <w:rPr>
                <w:rFonts w:ascii="Times New Roman" w:eastAsia="MS Mincho" w:hAnsi="Times New Roman" w:cs="Courier New"/>
              </w:rPr>
              <w:t xml:space="preserve">            </w:t>
            </w:r>
            <w:r w:rsidR="00DC65C6" w:rsidRPr="00534F3E">
              <w:rPr>
                <w:rFonts w:ascii="Times New Roman" w:eastAsia="MS Mincho" w:hAnsi="Times New Roman" w:cs="Courier New"/>
              </w:rPr>
              <w:t xml:space="preserve">University </w:t>
            </w:r>
            <w:r w:rsidR="00DE79E8" w:rsidRPr="00534F3E">
              <w:rPr>
                <w:rFonts w:ascii="Times New Roman" w:eastAsia="MS Mincho" w:hAnsi="Times New Roman" w:cs="Courier New"/>
              </w:rPr>
              <w:t>of</w:t>
            </w:r>
            <w:r w:rsidR="00DC65C6" w:rsidRPr="00534F3E">
              <w:rPr>
                <w:rFonts w:ascii="Times New Roman" w:eastAsia="MS Mincho" w:hAnsi="Times New Roman" w:cs="Courier New"/>
              </w:rPr>
              <w:t xml:space="preserve"> Madras</w:t>
            </w:r>
            <w:r w:rsidR="00D45201" w:rsidRPr="00534F3E">
              <w:rPr>
                <w:rFonts w:ascii="Times New Roman" w:eastAsia="MS Mincho" w:hAnsi="Times New Roman" w:cs="Courier New"/>
              </w:rPr>
              <w:t xml:space="preserve">, </w:t>
            </w:r>
            <w:r w:rsidR="00DC65C6" w:rsidRPr="00534F3E">
              <w:rPr>
                <w:rFonts w:ascii="Times New Roman" w:eastAsia="MS Mincho" w:hAnsi="Times New Roman" w:cs="Courier New"/>
              </w:rPr>
              <w:t>Chennai, India</w:t>
            </w:r>
          </w:p>
          <w:p w14:paraId="1C10F9AF" w14:textId="4DF18F67" w:rsidR="00DC65C6" w:rsidRPr="00534F3E" w:rsidRDefault="00DC65C6" w:rsidP="00132EF8">
            <w:pPr>
              <w:pStyle w:val="Bullets"/>
              <w:numPr>
                <w:ilvl w:val="0"/>
                <w:numId w:val="12"/>
              </w:numPr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534F3E">
              <w:rPr>
                <w:rFonts w:ascii="Times New Roman" w:hAnsi="Times New Roman"/>
                <w:bCs w:val="0"/>
                <w:sz w:val="24"/>
                <w:szCs w:val="24"/>
              </w:rPr>
              <w:t xml:space="preserve">Master </w:t>
            </w:r>
            <w:r w:rsidR="00DE79E8" w:rsidRPr="00534F3E">
              <w:rPr>
                <w:rFonts w:ascii="Times New Roman" w:hAnsi="Times New Roman"/>
                <w:bCs w:val="0"/>
                <w:sz w:val="24"/>
                <w:szCs w:val="24"/>
              </w:rPr>
              <w:t>of</w:t>
            </w:r>
            <w:r w:rsidRPr="00534F3E">
              <w:rPr>
                <w:rFonts w:ascii="Times New Roman" w:hAnsi="Times New Roman"/>
                <w:bCs w:val="0"/>
                <w:sz w:val="24"/>
                <w:szCs w:val="24"/>
              </w:rPr>
              <w:t xml:space="preserve"> Philosophy</w:t>
            </w:r>
            <w:r w:rsidR="006B29DE" w:rsidRPr="00534F3E">
              <w:rPr>
                <w:rFonts w:ascii="Times New Roman" w:hAnsi="Times New Roman"/>
                <w:bCs w:val="0"/>
                <w:sz w:val="24"/>
                <w:szCs w:val="24"/>
              </w:rPr>
              <w:t xml:space="preserve"> </w:t>
            </w:r>
            <w:r w:rsidRPr="00534F3E">
              <w:rPr>
                <w:rFonts w:ascii="Times New Roman" w:hAnsi="Times New Roman"/>
                <w:bCs w:val="0"/>
                <w:sz w:val="24"/>
                <w:szCs w:val="24"/>
              </w:rPr>
              <w:t>(M.Phil.,)</w:t>
            </w:r>
            <w:r w:rsidR="00F9539D" w:rsidRPr="00534F3E">
              <w:rPr>
                <w:rFonts w:ascii="Times New Roman" w:hAnsi="Times New Roman"/>
                <w:bCs w:val="0"/>
                <w:sz w:val="24"/>
                <w:szCs w:val="24"/>
              </w:rPr>
              <w:t xml:space="preserve"> </w:t>
            </w:r>
            <w:r w:rsidRPr="00534F3E">
              <w:rPr>
                <w:rFonts w:ascii="Times New Roman" w:hAnsi="Times New Roman"/>
                <w:bCs w:val="0"/>
                <w:sz w:val="24"/>
                <w:szCs w:val="24"/>
              </w:rPr>
              <w:t>-</w:t>
            </w:r>
            <w:r w:rsidR="00F9539D" w:rsidRPr="00534F3E">
              <w:rPr>
                <w:rFonts w:ascii="Times New Roman" w:hAnsi="Times New Roman"/>
                <w:bCs w:val="0"/>
                <w:sz w:val="24"/>
                <w:szCs w:val="24"/>
              </w:rPr>
              <w:t xml:space="preserve"> </w:t>
            </w:r>
            <w:r w:rsidRPr="00534F3E">
              <w:rPr>
                <w:rFonts w:ascii="Times New Roman" w:hAnsi="Times New Roman"/>
                <w:bCs w:val="0"/>
                <w:sz w:val="24"/>
                <w:szCs w:val="24"/>
              </w:rPr>
              <w:t>Biochemistry</w:t>
            </w:r>
            <w:r w:rsidR="00D45201" w:rsidRPr="00534F3E">
              <w:rPr>
                <w:rFonts w:ascii="Times New Roman" w:hAnsi="Times New Roman"/>
                <w:bCs w:val="0"/>
                <w:sz w:val="24"/>
                <w:szCs w:val="24"/>
              </w:rPr>
              <w:t xml:space="preserve"> - </w:t>
            </w:r>
            <w:r w:rsidRPr="00534F3E">
              <w:rPr>
                <w:rFonts w:ascii="Times New Roman" w:hAnsi="Times New Roman"/>
                <w:bCs w:val="0"/>
                <w:sz w:val="24"/>
                <w:szCs w:val="24"/>
              </w:rPr>
              <w:t>2002-2003</w:t>
            </w:r>
          </w:p>
          <w:p w14:paraId="52477648" w14:textId="04DC3CBE" w:rsidR="00DC65C6" w:rsidRPr="00534F3E" w:rsidRDefault="00C6302E" w:rsidP="00DC65C6">
            <w:pPr>
              <w:ind w:firstLine="720"/>
              <w:jc w:val="both"/>
              <w:rPr>
                <w:rFonts w:ascii="Times New Roman" w:eastAsia="MS Mincho" w:hAnsi="Times New Roman" w:cs="Courier New"/>
              </w:rPr>
            </w:pPr>
            <w:r w:rsidRPr="00534F3E">
              <w:rPr>
                <w:rFonts w:ascii="Times New Roman" w:eastAsia="MS Mincho" w:hAnsi="Times New Roman" w:cs="Courier New"/>
              </w:rPr>
              <w:t xml:space="preserve"> </w:t>
            </w:r>
            <w:r w:rsidR="00DE79E8" w:rsidRPr="00534F3E">
              <w:rPr>
                <w:rFonts w:ascii="Times New Roman" w:eastAsia="MS Mincho" w:hAnsi="Times New Roman" w:cs="Courier New"/>
              </w:rPr>
              <w:t>Bharathidasan</w:t>
            </w:r>
            <w:r w:rsidR="00DC65C6" w:rsidRPr="00534F3E">
              <w:rPr>
                <w:rFonts w:ascii="Times New Roman" w:eastAsia="MS Mincho" w:hAnsi="Times New Roman" w:cs="Courier New"/>
              </w:rPr>
              <w:t xml:space="preserve"> University</w:t>
            </w:r>
            <w:r w:rsidR="00D45201" w:rsidRPr="00534F3E">
              <w:rPr>
                <w:rFonts w:ascii="Times New Roman" w:eastAsia="MS Mincho" w:hAnsi="Times New Roman" w:cs="Courier New"/>
              </w:rPr>
              <w:t xml:space="preserve">, </w:t>
            </w:r>
            <w:r w:rsidR="00DC65C6" w:rsidRPr="00534F3E">
              <w:rPr>
                <w:rFonts w:ascii="Times New Roman" w:eastAsia="MS Mincho" w:hAnsi="Times New Roman" w:cs="Courier New"/>
              </w:rPr>
              <w:t>Trichy, India</w:t>
            </w:r>
          </w:p>
          <w:p w14:paraId="1A917B7B" w14:textId="3A8D530E" w:rsidR="00DC65C6" w:rsidRPr="00534F3E" w:rsidRDefault="00DC65C6" w:rsidP="00132EF8">
            <w:pPr>
              <w:pStyle w:val="Bullets"/>
              <w:numPr>
                <w:ilvl w:val="0"/>
                <w:numId w:val="12"/>
              </w:numPr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534F3E">
              <w:rPr>
                <w:rFonts w:ascii="Times New Roman" w:hAnsi="Times New Roman"/>
                <w:bCs w:val="0"/>
                <w:sz w:val="24"/>
                <w:szCs w:val="24"/>
              </w:rPr>
              <w:t xml:space="preserve">Master </w:t>
            </w:r>
            <w:r w:rsidR="00DE79E8" w:rsidRPr="00534F3E">
              <w:rPr>
                <w:rFonts w:ascii="Times New Roman" w:hAnsi="Times New Roman"/>
                <w:bCs w:val="0"/>
                <w:sz w:val="24"/>
                <w:szCs w:val="24"/>
              </w:rPr>
              <w:t>of</w:t>
            </w:r>
            <w:r w:rsidRPr="00534F3E">
              <w:rPr>
                <w:rFonts w:ascii="Times New Roman" w:hAnsi="Times New Roman"/>
                <w:bCs w:val="0"/>
                <w:sz w:val="24"/>
                <w:szCs w:val="24"/>
              </w:rPr>
              <w:t xml:space="preserve"> Science</w:t>
            </w:r>
            <w:r w:rsidR="006B29DE" w:rsidRPr="00534F3E">
              <w:rPr>
                <w:rFonts w:ascii="Times New Roman" w:hAnsi="Times New Roman"/>
                <w:bCs w:val="0"/>
                <w:sz w:val="24"/>
                <w:szCs w:val="24"/>
              </w:rPr>
              <w:t xml:space="preserve"> </w:t>
            </w:r>
            <w:r w:rsidRPr="00534F3E">
              <w:rPr>
                <w:rFonts w:ascii="Times New Roman" w:hAnsi="Times New Roman"/>
                <w:bCs w:val="0"/>
                <w:sz w:val="24"/>
                <w:szCs w:val="24"/>
              </w:rPr>
              <w:t>(M.Sc.,)</w:t>
            </w:r>
            <w:r w:rsidR="00F9539D" w:rsidRPr="00534F3E">
              <w:rPr>
                <w:rFonts w:ascii="Times New Roman" w:hAnsi="Times New Roman"/>
                <w:bCs w:val="0"/>
                <w:sz w:val="24"/>
                <w:szCs w:val="24"/>
              </w:rPr>
              <w:t xml:space="preserve"> </w:t>
            </w:r>
            <w:r w:rsidRPr="00534F3E">
              <w:rPr>
                <w:rFonts w:ascii="Times New Roman" w:hAnsi="Times New Roman"/>
                <w:bCs w:val="0"/>
                <w:sz w:val="24"/>
                <w:szCs w:val="24"/>
              </w:rPr>
              <w:t>- Biochemistry</w:t>
            </w:r>
            <w:r w:rsidR="00D45201" w:rsidRPr="00534F3E">
              <w:rPr>
                <w:rFonts w:ascii="Times New Roman" w:hAnsi="Times New Roman"/>
                <w:bCs w:val="0"/>
                <w:sz w:val="24"/>
                <w:szCs w:val="24"/>
              </w:rPr>
              <w:t xml:space="preserve"> - </w:t>
            </w:r>
            <w:r w:rsidRPr="00534F3E">
              <w:rPr>
                <w:rFonts w:ascii="Times New Roman" w:hAnsi="Times New Roman"/>
                <w:bCs w:val="0"/>
                <w:sz w:val="24"/>
                <w:szCs w:val="24"/>
              </w:rPr>
              <w:t>1999-2001</w:t>
            </w:r>
            <w:r w:rsidR="00660269" w:rsidRPr="00534F3E">
              <w:rPr>
                <w:rFonts w:ascii="Times New Roman" w:hAnsi="Times New Roman"/>
                <w:bCs w:val="0"/>
                <w:sz w:val="24"/>
                <w:szCs w:val="24"/>
              </w:rPr>
              <w:br/>
            </w:r>
            <w:r w:rsidR="00DE79E8" w:rsidRPr="00534F3E">
              <w:rPr>
                <w:rFonts w:ascii="Times New Roman" w:hAnsi="Times New Roman"/>
                <w:bCs w:val="0"/>
                <w:sz w:val="24"/>
                <w:szCs w:val="24"/>
              </w:rPr>
              <w:t>Bharathidasan</w:t>
            </w:r>
            <w:r w:rsidRPr="00534F3E">
              <w:rPr>
                <w:rFonts w:ascii="Times New Roman" w:hAnsi="Times New Roman"/>
                <w:bCs w:val="0"/>
                <w:sz w:val="24"/>
                <w:szCs w:val="24"/>
              </w:rPr>
              <w:t xml:space="preserve"> University</w:t>
            </w:r>
            <w:r w:rsidR="00D45201" w:rsidRPr="00534F3E">
              <w:rPr>
                <w:rFonts w:ascii="Times New Roman" w:hAnsi="Times New Roman"/>
                <w:bCs w:val="0"/>
                <w:sz w:val="24"/>
                <w:szCs w:val="24"/>
              </w:rPr>
              <w:t xml:space="preserve">, </w:t>
            </w:r>
            <w:r w:rsidRPr="00534F3E">
              <w:rPr>
                <w:rFonts w:ascii="Times New Roman" w:hAnsi="Times New Roman"/>
                <w:bCs w:val="0"/>
                <w:sz w:val="24"/>
                <w:szCs w:val="24"/>
              </w:rPr>
              <w:t>Trichy, India</w:t>
            </w:r>
          </w:p>
          <w:p w14:paraId="1D5FE49A" w14:textId="442D20D5" w:rsidR="00DC65C6" w:rsidRPr="00534F3E" w:rsidRDefault="00DC65C6" w:rsidP="0077644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MS Mincho" w:hAnsi="Times New Roman" w:cs="Courier New"/>
              </w:rPr>
            </w:pPr>
            <w:r w:rsidRPr="00534F3E">
              <w:rPr>
                <w:rFonts w:ascii="Times New Roman" w:eastAsia="MS Mincho" w:hAnsi="Times New Roman" w:cs="Courier New"/>
              </w:rPr>
              <w:t xml:space="preserve">Bachelor </w:t>
            </w:r>
            <w:r w:rsidR="00DE79E8" w:rsidRPr="00534F3E">
              <w:rPr>
                <w:rFonts w:ascii="Times New Roman" w:eastAsia="MS Mincho" w:hAnsi="Times New Roman" w:cs="Courier New"/>
              </w:rPr>
              <w:t>of</w:t>
            </w:r>
            <w:r w:rsidRPr="00534F3E">
              <w:rPr>
                <w:rFonts w:ascii="Times New Roman" w:eastAsia="MS Mincho" w:hAnsi="Times New Roman" w:cs="Courier New"/>
              </w:rPr>
              <w:t xml:space="preserve"> Science (B.Sc.,)</w:t>
            </w:r>
            <w:r w:rsidR="00F9539D" w:rsidRPr="00534F3E">
              <w:rPr>
                <w:rFonts w:ascii="Times New Roman" w:eastAsia="MS Mincho" w:hAnsi="Times New Roman" w:cs="Courier New"/>
              </w:rPr>
              <w:t xml:space="preserve"> </w:t>
            </w:r>
            <w:r w:rsidR="009362DD" w:rsidRPr="00534F3E">
              <w:rPr>
                <w:rFonts w:ascii="Times New Roman" w:eastAsia="MS Mincho" w:hAnsi="Times New Roman" w:cs="Courier New"/>
                <w:b/>
                <w:bCs/>
              </w:rPr>
              <w:t>–</w:t>
            </w:r>
            <w:r w:rsidRPr="00534F3E">
              <w:rPr>
                <w:rFonts w:ascii="Times New Roman" w:eastAsia="MS Mincho" w:hAnsi="Times New Roman" w:cs="Courier New"/>
                <w:b/>
                <w:bCs/>
              </w:rPr>
              <w:t xml:space="preserve"> </w:t>
            </w:r>
            <w:r w:rsidR="009362DD" w:rsidRPr="00C6640C">
              <w:rPr>
                <w:rFonts w:ascii="Times New Roman" w:eastAsia="MS Mincho" w:hAnsi="Times New Roman" w:cs="Courier New"/>
              </w:rPr>
              <w:t xml:space="preserve">Medical Laboratory and </w:t>
            </w:r>
            <w:r w:rsidR="003459BC" w:rsidRPr="00C6640C">
              <w:rPr>
                <w:rFonts w:ascii="Times New Roman" w:eastAsia="MS Mincho" w:hAnsi="Times New Roman" w:cs="Courier New"/>
              </w:rPr>
              <w:t>Biochemistry</w:t>
            </w:r>
            <w:r w:rsidR="003459BC">
              <w:rPr>
                <w:rFonts w:ascii="Times New Roman" w:eastAsia="MS Mincho" w:hAnsi="Times New Roman" w:cs="Courier New"/>
              </w:rPr>
              <w:t xml:space="preserve"> 1996</w:t>
            </w:r>
            <w:r w:rsidRPr="00534F3E">
              <w:rPr>
                <w:rFonts w:ascii="Times New Roman" w:eastAsia="MS Mincho" w:hAnsi="Times New Roman" w:cs="Courier New"/>
              </w:rPr>
              <w:t>-1999</w:t>
            </w:r>
            <w:r w:rsidR="00534F3E" w:rsidRPr="00534F3E">
              <w:rPr>
                <w:rFonts w:ascii="Times New Roman" w:eastAsia="MS Mincho" w:hAnsi="Times New Roman" w:cs="Courier New"/>
              </w:rPr>
              <w:t xml:space="preserve"> </w:t>
            </w:r>
            <w:r w:rsidR="00DE79E8" w:rsidRPr="00534F3E">
              <w:rPr>
                <w:rFonts w:ascii="Times New Roman" w:eastAsia="MS Mincho" w:hAnsi="Times New Roman" w:cs="Courier New"/>
              </w:rPr>
              <w:t>Bharathidasan</w:t>
            </w:r>
            <w:r w:rsidRPr="00534F3E">
              <w:rPr>
                <w:rFonts w:ascii="Times New Roman" w:eastAsia="MS Mincho" w:hAnsi="Times New Roman" w:cs="Courier New"/>
              </w:rPr>
              <w:t xml:space="preserve"> University</w:t>
            </w:r>
            <w:r w:rsidR="00D45201" w:rsidRPr="00534F3E">
              <w:rPr>
                <w:rFonts w:ascii="Times New Roman" w:eastAsia="MS Mincho" w:hAnsi="Times New Roman" w:cs="Courier New"/>
              </w:rPr>
              <w:t xml:space="preserve">, </w:t>
            </w:r>
            <w:r w:rsidRPr="00534F3E">
              <w:rPr>
                <w:rFonts w:ascii="Times New Roman" w:eastAsia="MS Mincho" w:hAnsi="Times New Roman" w:cs="Courier New"/>
              </w:rPr>
              <w:t>Trichy, India</w:t>
            </w:r>
            <w:r w:rsidR="00A82406" w:rsidRPr="00534F3E">
              <w:rPr>
                <w:rFonts w:ascii="Times New Roman" w:eastAsia="MS Mincho" w:hAnsi="Times New Roman" w:cs="Courier New"/>
              </w:rPr>
              <w:t>.</w:t>
            </w:r>
          </w:p>
          <w:p w14:paraId="4E26B82A" w14:textId="06369ADB" w:rsidR="009362DD" w:rsidRPr="009362DD" w:rsidRDefault="009362DD" w:rsidP="009362DD">
            <w:pPr>
              <w:pStyle w:val="ListParagraph"/>
              <w:jc w:val="both"/>
              <w:rPr>
                <w:rFonts w:ascii="Times New Roman" w:eastAsia="MS Mincho" w:hAnsi="Times New Roman" w:cs="Courier New"/>
                <w:sz w:val="20"/>
                <w:szCs w:val="20"/>
              </w:rPr>
            </w:pPr>
          </w:p>
          <w:p w14:paraId="02D1BBF2" w14:textId="585C848A" w:rsidR="00EE3316" w:rsidRPr="00353CC1" w:rsidRDefault="00E24204" w:rsidP="00D57EDB">
            <w:pPr>
              <w:pStyle w:val="Bullets"/>
              <w:ind w:left="360"/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353CC1">
              <w:rPr>
                <w:rFonts w:ascii="Times New Roman" w:hAnsi="Times New Roman" w:cs="Times New Roman"/>
                <w:b/>
                <w:sz w:val="24"/>
                <w:szCs w:val="24"/>
              </w:rPr>
              <w:t>Awards</w:t>
            </w:r>
            <w:r w:rsidR="007F090E" w:rsidRPr="00353CC1">
              <w:rPr>
                <w:rFonts w:ascii="Times New Roman" w:hAnsi="Times New Roman"/>
                <w:b/>
                <w:bCs w:val="0"/>
                <w:sz w:val="24"/>
                <w:szCs w:val="24"/>
              </w:rPr>
              <w:t xml:space="preserve"> and Fellowships</w:t>
            </w:r>
          </w:p>
          <w:p w14:paraId="4323D7C7" w14:textId="77777777" w:rsidR="005A7AD6" w:rsidRPr="00353CC1" w:rsidRDefault="006F6DB5" w:rsidP="00132EF8">
            <w:pPr>
              <w:pStyle w:val="Bullets"/>
              <w:numPr>
                <w:ilvl w:val="0"/>
                <w:numId w:val="12"/>
              </w:numPr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353CC1">
              <w:rPr>
                <w:rFonts w:ascii="Times New Roman" w:hAnsi="Times New Roman"/>
                <w:bCs w:val="0"/>
                <w:sz w:val="24"/>
                <w:szCs w:val="24"/>
              </w:rPr>
              <w:t>DBT Research Associate Program</w:t>
            </w:r>
            <w:r w:rsidR="00081979" w:rsidRPr="00353CC1">
              <w:rPr>
                <w:rFonts w:ascii="Times New Roman" w:hAnsi="Times New Roman"/>
                <w:bCs w:val="0"/>
                <w:sz w:val="24"/>
                <w:szCs w:val="24"/>
              </w:rPr>
              <w:t>me</w:t>
            </w:r>
            <w:r w:rsidR="007F090E" w:rsidRPr="00353CC1">
              <w:rPr>
                <w:rFonts w:ascii="Times New Roman" w:hAnsi="Times New Roman"/>
                <w:bCs w:val="0"/>
                <w:sz w:val="24"/>
                <w:szCs w:val="24"/>
              </w:rPr>
              <w:t xml:space="preserve"> Award from Department of Biotechnology (DBT), Government of India.</w:t>
            </w:r>
          </w:p>
          <w:p w14:paraId="5119D538" w14:textId="77777777" w:rsidR="007F090E" w:rsidRPr="00353CC1" w:rsidRDefault="007F090E" w:rsidP="00132EF8">
            <w:pPr>
              <w:pStyle w:val="Bullets"/>
              <w:numPr>
                <w:ilvl w:val="0"/>
                <w:numId w:val="12"/>
              </w:numPr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353CC1">
              <w:rPr>
                <w:rFonts w:ascii="Times New Roman" w:hAnsi="Times New Roman"/>
                <w:bCs w:val="0"/>
                <w:sz w:val="24"/>
                <w:szCs w:val="24"/>
              </w:rPr>
              <w:t>Eurasia Pacific Uninet Scholarsh</w:t>
            </w:r>
            <w:r w:rsidR="00344132" w:rsidRPr="00353CC1">
              <w:rPr>
                <w:rFonts w:ascii="Times New Roman" w:hAnsi="Times New Roman"/>
                <w:bCs w:val="0"/>
                <w:sz w:val="24"/>
                <w:szCs w:val="24"/>
              </w:rPr>
              <w:t>ip from University of Veterinary Medicine Vienna, Austria.</w:t>
            </w:r>
          </w:p>
          <w:p w14:paraId="6715B3B6" w14:textId="77777777" w:rsidR="00344132" w:rsidRDefault="00344132" w:rsidP="00132EF8">
            <w:pPr>
              <w:pStyle w:val="Bullets"/>
              <w:numPr>
                <w:ilvl w:val="0"/>
                <w:numId w:val="12"/>
              </w:numPr>
              <w:rPr>
                <w:rFonts w:ascii="Times New Roman" w:hAnsi="Times New Roman"/>
                <w:bCs w:val="0"/>
                <w:szCs w:val="20"/>
              </w:rPr>
            </w:pPr>
            <w:r w:rsidRPr="00353CC1">
              <w:rPr>
                <w:rFonts w:ascii="Times New Roman" w:hAnsi="Times New Roman"/>
                <w:bCs w:val="0"/>
                <w:sz w:val="24"/>
                <w:szCs w:val="24"/>
              </w:rPr>
              <w:t>Post-Doctoral Scholarship awarded from Embassy of France in India</w:t>
            </w:r>
            <w:r w:rsidR="00B0781A" w:rsidRPr="00353CC1">
              <w:rPr>
                <w:rFonts w:ascii="Times New Roman" w:hAnsi="Times New Roman"/>
                <w:bCs w:val="0"/>
                <w:sz w:val="24"/>
                <w:szCs w:val="24"/>
              </w:rPr>
              <w:br/>
            </w:r>
          </w:p>
          <w:p w14:paraId="469C3C50" w14:textId="77777777" w:rsidR="00B0781A" w:rsidRPr="00353CC1" w:rsidRDefault="00B0781A" w:rsidP="00B0781A">
            <w:pPr>
              <w:pStyle w:val="Bullets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CC1">
              <w:rPr>
                <w:rFonts w:ascii="Times New Roman" w:hAnsi="Times New Roman" w:cs="Times New Roman"/>
                <w:b/>
                <w:sz w:val="24"/>
                <w:szCs w:val="24"/>
              </w:rPr>
              <w:t>Journal Reviewer and Editorial Board Member</w:t>
            </w:r>
          </w:p>
          <w:p w14:paraId="72C291D1" w14:textId="6B50EF28" w:rsidR="00B0781A" w:rsidRPr="00353CC1" w:rsidRDefault="00B0781A" w:rsidP="00132EF8">
            <w:pPr>
              <w:pStyle w:val="Bullets"/>
              <w:numPr>
                <w:ilvl w:val="0"/>
                <w:numId w:val="12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353CC1">
              <w:rPr>
                <w:rFonts w:ascii="Times New Roman" w:hAnsi="Times New Roman" w:cs="Times New Roman"/>
                <w:bCs w:val="0"/>
                <w:sz w:val="24"/>
                <w:szCs w:val="24"/>
              </w:rPr>
              <w:t>Human</w:t>
            </w:r>
            <w:r w:rsidRPr="00353CC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353CC1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Experimental Toxicology, Journal </w:t>
            </w:r>
            <w:r w:rsidR="001A746C" w:rsidRPr="00353CC1">
              <w:rPr>
                <w:rFonts w:ascii="Times New Roman" w:hAnsi="Times New Roman" w:cs="Times New Roman"/>
                <w:bCs w:val="0"/>
                <w:sz w:val="24"/>
                <w:szCs w:val="24"/>
              </w:rPr>
              <w:t>of</w:t>
            </w:r>
            <w:r w:rsidRPr="00353CC1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Veterinary science and Technology</w:t>
            </w:r>
          </w:p>
          <w:p w14:paraId="2D60E714" w14:textId="77777777" w:rsidR="00B0781A" w:rsidRPr="00353CC1" w:rsidRDefault="00B0781A" w:rsidP="00132EF8">
            <w:pPr>
              <w:numPr>
                <w:ilvl w:val="0"/>
                <w:numId w:val="12"/>
              </w:numPr>
              <w:jc w:val="both"/>
              <w:rPr>
                <w:rFonts w:ascii="Times New Roman" w:eastAsia="MS Mincho" w:hAnsi="Times New Roman"/>
              </w:rPr>
            </w:pPr>
            <w:r w:rsidRPr="00353CC1">
              <w:rPr>
                <w:rFonts w:ascii="Times New Roman" w:eastAsia="MS Mincho" w:hAnsi="Times New Roman"/>
              </w:rPr>
              <w:t>Asian Pacific Journal of Tropical Biomedicine, Breast Cancer: Targets and Therapy</w:t>
            </w:r>
          </w:p>
          <w:p w14:paraId="798DB052" w14:textId="77777777" w:rsidR="00B0781A" w:rsidRPr="00353CC1" w:rsidRDefault="00B0781A" w:rsidP="00132EF8">
            <w:pPr>
              <w:numPr>
                <w:ilvl w:val="0"/>
                <w:numId w:val="12"/>
              </w:numPr>
              <w:jc w:val="both"/>
              <w:rPr>
                <w:rFonts w:ascii="Times New Roman" w:eastAsia="MS Mincho" w:hAnsi="Times New Roman"/>
              </w:rPr>
            </w:pPr>
            <w:r w:rsidRPr="00353CC1">
              <w:rPr>
                <w:rFonts w:ascii="Times New Roman" w:eastAsia="MS Mincho" w:hAnsi="Times New Roman"/>
              </w:rPr>
              <w:t>Diabetes, Metabolic Syndrome and Obesity: Targets and Therapy</w:t>
            </w:r>
          </w:p>
          <w:p w14:paraId="4BB2339F" w14:textId="77777777" w:rsidR="00B0781A" w:rsidRPr="00353CC1" w:rsidRDefault="00B0781A" w:rsidP="00132EF8">
            <w:pPr>
              <w:numPr>
                <w:ilvl w:val="0"/>
                <w:numId w:val="12"/>
              </w:numPr>
              <w:jc w:val="both"/>
              <w:rPr>
                <w:rFonts w:ascii="Times New Roman" w:eastAsia="MS Mincho" w:hAnsi="Times New Roman"/>
              </w:rPr>
            </w:pPr>
            <w:r w:rsidRPr="00353CC1">
              <w:rPr>
                <w:rFonts w:ascii="Times New Roman" w:eastAsia="MS Mincho" w:hAnsi="Times New Roman"/>
              </w:rPr>
              <w:t>International Journal of Chronic Obstructive Pulmonary Disease</w:t>
            </w:r>
          </w:p>
          <w:p w14:paraId="0E734217" w14:textId="77777777" w:rsidR="00B0781A" w:rsidRPr="00353CC1" w:rsidRDefault="00B0781A" w:rsidP="00132EF8">
            <w:pPr>
              <w:numPr>
                <w:ilvl w:val="0"/>
                <w:numId w:val="12"/>
              </w:numPr>
              <w:jc w:val="both"/>
              <w:rPr>
                <w:rFonts w:ascii="Times New Roman" w:eastAsia="MS Mincho" w:hAnsi="Times New Roman"/>
              </w:rPr>
            </w:pPr>
            <w:r w:rsidRPr="00353CC1">
              <w:rPr>
                <w:rFonts w:ascii="Times New Roman" w:eastAsia="MS Mincho" w:hAnsi="Times New Roman"/>
              </w:rPr>
              <w:t>Journal of Experimental Pharmacology, Journal of Hepatocellular carcinoma</w:t>
            </w:r>
          </w:p>
          <w:p w14:paraId="76BB3256" w14:textId="77777777" w:rsidR="00B0781A" w:rsidRPr="00353CC1" w:rsidRDefault="00B0781A" w:rsidP="00132EF8">
            <w:pPr>
              <w:numPr>
                <w:ilvl w:val="0"/>
                <w:numId w:val="12"/>
              </w:numPr>
              <w:jc w:val="both"/>
              <w:rPr>
                <w:rFonts w:ascii="Times New Roman" w:eastAsia="MS Mincho" w:hAnsi="Times New Roman"/>
              </w:rPr>
            </w:pPr>
            <w:r w:rsidRPr="00353CC1">
              <w:rPr>
                <w:rFonts w:ascii="Times New Roman" w:eastAsia="MS Mincho" w:hAnsi="Times New Roman"/>
              </w:rPr>
              <w:t>Journal of Inflammation Research, Research and Reports in Biology</w:t>
            </w:r>
          </w:p>
          <w:p w14:paraId="0687001C" w14:textId="36CE07A2" w:rsidR="00B0781A" w:rsidRPr="00353CC1" w:rsidRDefault="00B0781A" w:rsidP="00132EF8">
            <w:pPr>
              <w:numPr>
                <w:ilvl w:val="0"/>
                <w:numId w:val="12"/>
              </w:numPr>
              <w:jc w:val="both"/>
              <w:rPr>
                <w:rFonts w:ascii="Times New Roman" w:eastAsia="MS Mincho" w:hAnsi="Times New Roman"/>
              </w:rPr>
            </w:pPr>
            <w:r w:rsidRPr="00353CC1">
              <w:rPr>
                <w:rFonts w:ascii="Times New Roman" w:eastAsia="MS Mincho" w:hAnsi="Times New Roman"/>
              </w:rPr>
              <w:t xml:space="preserve">Oxidant and Antioxidant in Medical sciences, Current Research: Integrative </w:t>
            </w:r>
            <w:r w:rsidR="001A746C" w:rsidRPr="00353CC1">
              <w:rPr>
                <w:rFonts w:ascii="Times New Roman" w:eastAsia="MS Mincho" w:hAnsi="Times New Roman"/>
              </w:rPr>
              <w:t>Medicine (</w:t>
            </w:r>
            <w:r w:rsidRPr="00353CC1">
              <w:rPr>
                <w:rFonts w:ascii="Times New Roman" w:eastAsia="MS Mincho" w:hAnsi="Times New Roman"/>
              </w:rPr>
              <w:t>CRIM)</w:t>
            </w:r>
          </w:p>
          <w:p w14:paraId="3D818402" w14:textId="77777777" w:rsidR="00F94CBF" w:rsidRPr="00353CC1" w:rsidRDefault="00F94CBF" w:rsidP="00140178">
            <w:pPr>
              <w:pStyle w:val="Title"/>
              <w:ind w:left="360"/>
              <w:jc w:val="left"/>
              <w:rPr>
                <w:rFonts w:eastAsia="MS Mincho"/>
                <w:bCs/>
              </w:rPr>
            </w:pPr>
          </w:p>
          <w:p w14:paraId="44C0CB31" w14:textId="77777777" w:rsidR="00DB1A1F" w:rsidRPr="00A10D9C" w:rsidRDefault="00DB1A1F" w:rsidP="00DB1A1F">
            <w:pPr>
              <w:pStyle w:val="Standard"/>
              <w:widowControl/>
              <w:suppressAutoHyphens w:val="0"/>
              <w:autoSpaceDN w:val="0"/>
              <w:adjustRightInd w:val="0"/>
              <w:ind w:left="360" w:firstLine="360"/>
              <w:rPr>
                <w:rFonts w:ascii="Times New Roman" w:eastAsia="TimesNewRoman" w:hAnsi="Times New Roman"/>
                <w:b/>
                <w:sz w:val="20"/>
                <w:szCs w:val="20"/>
                <w:lang w:eastAsia="en-US"/>
              </w:rPr>
            </w:pPr>
          </w:p>
          <w:p w14:paraId="4A8E1C11" w14:textId="77777777" w:rsidR="00371884" w:rsidRPr="00660269" w:rsidRDefault="00371884" w:rsidP="00756906">
            <w:pPr>
              <w:ind w:left="720"/>
              <w:jc w:val="both"/>
              <w:rPr>
                <w:bCs/>
                <w:szCs w:val="20"/>
              </w:rPr>
            </w:pPr>
          </w:p>
        </w:tc>
      </w:tr>
    </w:tbl>
    <w:p w14:paraId="1006C0C4" w14:textId="77777777" w:rsidR="009F5B44" w:rsidRPr="00646D59" w:rsidRDefault="009F5B44" w:rsidP="003510E7">
      <w:pPr>
        <w:jc w:val="both"/>
        <w:rPr>
          <w:rFonts w:ascii="Times New Roman" w:eastAsia="MS Mincho" w:hAnsi="Times New Roman"/>
          <w:sz w:val="2"/>
          <w:szCs w:val="2"/>
        </w:rPr>
      </w:pPr>
    </w:p>
    <w:sectPr w:rsidR="009F5B44" w:rsidRPr="00646D59" w:rsidSect="00F9539D">
      <w:pgSz w:w="12240" w:h="15840"/>
      <w:pgMar w:top="706" w:right="1152" w:bottom="0" w:left="1152" w:header="0" w:footer="187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1765F" w14:textId="77777777" w:rsidR="001919EE" w:rsidRDefault="001919EE">
      <w:r>
        <w:separator/>
      </w:r>
    </w:p>
  </w:endnote>
  <w:endnote w:type="continuationSeparator" w:id="0">
    <w:p w14:paraId="7DE89531" w14:textId="77777777" w:rsidR="001919EE" w:rsidRDefault="00191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52662" w14:textId="77777777" w:rsidR="001919EE" w:rsidRDefault="001919EE">
      <w:r>
        <w:separator/>
      </w:r>
    </w:p>
  </w:footnote>
  <w:footnote w:type="continuationSeparator" w:id="0">
    <w:p w14:paraId="7D8E8623" w14:textId="77777777" w:rsidR="001919EE" w:rsidRDefault="00191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081"/>
    <w:multiLevelType w:val="hybridMultilevel"/>
    <w:tmpl w:val="3BB6F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A2212A"/>
    <w:multiLevelType w:val="hybridMultilevel"/>
    <w:tmpl w:val="15D4B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756704"/>
    <w:multiLevelType w:val="hybridMultilevel"/>
    <w:tmpl w:val="9342E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212FD0"/>
    <w:multiLevelType w:val="hybridMultilevel"/>
    <w:tmpl w:val="D2C8F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917B8C"/>
    <w:multiLevelType w:val="hybridMultilevel"/>
    <w:tmpl w:val="1AB6F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B118D8"/>
    <w:multiLevelType w:val="hybridMultilevel"/>
    <w:tmpl w:val="B316F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D23C0"/>
    <w:multiLevelType w:val="hybridMultilevel"/>
    <w:tmpl w:val="7AE87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8758DD"/>
    <w:multiLevelType w:val="hybridMultilevel"/>
    <w:tmpl w:val="95882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A0DFA"/>
    <w:multiLevelType w:val="hybridMultilevel"/>
    <w:tmpl w:val="AB26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02819"/>
    <w:multiLevelType w:val="hybridMultilevel"/>
    <w:tmpl w:val="163A1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2105B"/>
    <w:multiLevelType w:val="hybridMultilevel"/>
    <w:tmpl w:val="714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5642A"/>
    <w:multiLevelType w:val="hybridMultilevel"/>
    <w:tmpl w:val="D22A3242"/>
    <w:lvl w:ilvl="0" w:tplc="39084FC6">
      <w:start w:val="1"/>
      <w:numFmt w:val="bullet"/>
      <w:pStyle w:val="Skil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960F6"/>
    <w:multiLevelType w:val="hybridMultilevel"/>
    <w:tmpl w:val="ECAE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06CB2"/>
    <w:multiLevelType w:val="hybridMultilevel"/>
    <w:tmpl w:val="AC663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3"/>
  </w:num>
  <w:num w:numId="10">
    <w:abstractNumId w:val="9"/>
  </w:num>
  <w:num w:numId="11">
    <w:abstractNumId w:val="3"/>
  </w:num>
  <w:num w:numId="12">
    <w:abstractNumId w:val="12"/>
  </w:num>
  <w:num w:numId="13">
    <w:abstractNumId w:val="8"/>
  </w:num>
  <w:num w:numId="1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9D08" w:allStyles="0" w:customStyles="0" w:latentStyles="0" w:stylesInUse="1" w:headingStyles="0" w:numberingStyles="0" w:tableStyles="0" w:directFormattingOnRuns="1" w:directFormattingOnParagraphs="0" w:directFormattingOnNumbering="1" w:directFormattingOnTables="1" w:clearFormatting="1" w:top3HeadingStyles="0" w:visibleStyles="0" w:alternateStyleNames="1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6D3"/>
    <w:rsid w:val="00007A16"/>
    <w:rsid w:val="000143CC"/>
    <w:rsid w:val="00026474"/>
    <w:rsid w:val="00036328"/>
    <w:rsid w:val="00043BA9"/>
    <w:rsid w:val="000647CD"/>
    <w:rsid w:val="0006798E"/>
    <w:rsid w:val="00074AA3"/>
    <w:rsid w:val="00081979"/>
    <w:rsid w:val="0009216A"/>
    <w:rsid w:val="00095BF8"/>
    <w:rsid w:val="00096A67"/>
    <w:rsid w:val="000A6923"/>
    <w:rsid w:val="000B6598"/>
    <w:rsid w:val="000C0CEC"/>
    <w:rsid w:val="000D11DC"/>
    <w:rsid w:val="000D79CF"/>
    <w:rsid w:val="000D7DB0"/>
    <w:rsid w:val="000E3E7E"/>
    <w:rsid w:val="000F7AD1"/>
    <w:rsid w:val="0011174B"/>
    <w:rsid w:val="00111F72"/>
    <w:rsid w:val="00123D67"/>
    <w:rsid w:val="00132850"/>
    <w:rsid w:val="00132EF8"/>
    <w:rsid w:val="00140178"/>
    <w:rsid w:val="00156CD4"/>
    <w:rsid w:val="00185DAF"/>
    <w:rsid w:val="00186491"/>
    <w:rsid w:val="001919EE"/>
    <w:rsid w:val="001A0A15"/>
    <w:rsid w:val="001A50D4"/>
    <w:rsid w:val="001A746C"/>
    <w:rsid w:val="001B7539"/>
    <w:rsid w:val="001D3240"/>
    <w:rsid w:val="001D55CF"/>
    <w:rsid w:val="001D7DD8"/>
    <w:rsid w:val="001E6F38"/>
    <w:rsid w:val="0020631A"/>
    <w:rsid w:val="00212A5F"/>
    <w:rsid w:val="00230DA7"/>
    <w:rsid w:val="00233488"/>
    <w:rsid w:val="00235B8D"/>
    <w:rsid w:val="0023601B"/>
    <w:rsid w:val="002372E4"/>
    <w:rsid w:val="00237412"/>
    <w:rsid w:val="00243290"/>
    <w:rsid w:val="00262CAD"/>
    <w:rsid w:val="002735BE"/>
    <w:rsid w:val="00275EFF"/>
    <w:rsid w:val="00287355"/>
    <w:rsid w:val="00290017"/>
    <w:rsid w:val="0029086A"/>
    <w:rsid w:val="00293AE1"/>
    <w:rsid w:val="00297E34"/>
    <w:rsid w:val="002A144F"/>
    <w:rsid w:val="002A6958"/>
    <w:rsid w:val="002B62E9"/>
    <w:rsid w:val="002B6C1A"/>
    <w:rsid w:val="002C220A"/>
    <w:rsid w:val="002C6B83"/>
    <w:rsid w:val="002C777C"/>
    <w:rsid w:val="002C77EA"/>
    <w:rsid w:val="002D047B"/>
    <w:rsid w:val="002D06CE"/>
    <w:rsid w:val="002D3D7B"/>
    <w:rsid w:val="002F21AD"/>
    <w:rsid w:val="002F3FA5"/>
    <w:rsid w:val="00310497"/>
    <w:rsid w:val="0031351E"/>
    <w:rsid w:val="00321DFF"/>
    <w:rsid w:val="0032373C"/>
    <w:rsid w:val="00324674"/>
    <w:rsid w:val="003251C4"/>
    <w:rsid w:val="003253CF"/>
    <w:rsid w:val="00331D06"/>
    <w:rsid w:val="00334EA5"/>
    <w:rsid w:val="00344132"/>
    <w:rsid w:val="003459BC"/>
    <w:rsid w:val="003510E7"/>
    <w:rsid w:val="00353CC1"/>
    <w:rsid w:val="003544A1"/>
    <w:rsid w:val="00364EC4"/>
    <w:rsid w:val="00370D16"/>
    <w:rsid w:val="00371884"/>
    <w:rsid w:val="0037366C"/>
    <w:rsid w:val="0037652C"/>
    <w:rsid w:val="00386BF5"/>
    <w:rsid w:val="00386C20"/>
    <w:rsid w:val="003A2EF0"/>
    <w:rsid w:val="003A7EFC"/>
    <w:rsid w:val="003B3F86"/>
    <w:rsid w:val="003C025F"/>
    <w:rsid w:val="003C5EEC"/>
    <w:rsid w:val="003D77E5"/>
    <w:rsid w:val="003E1074"/>
    <w:rsid w:val="003F2427"/>
    <w:rsid w:val="003F41BC"/>
    <w:rsid w:val="00400AE1"/>
    <w:rsid w:val="00404368"/>
    <w:rsid w:val="00407C14"/>
    <w:rsid w:val="0042314A"/>
    <w:rsid w:val="004306DF"/>
    <w:rsid w:val="00431CE0"/>
    <w:rsid w:val="004449E4"/>
    <w:rsid w:val="00445994"/>
    <w:rsid w:val="00455D88"/>
    <w:rsid w:val="00462183"/>
    <w:rsid w:val="00463779"/>
    <w:rsid w:val="00472742"/>
    <w:rsid w:val="00473D9C"/>
    <w:rsid w:val="00476B84"/>
    <w:rsid w:val="00477BAD"/>
    <w:rsid w:val="00482A68"/>
    <w:rsid w:val="00493BA2"/>
    <w:rsid w:val="004B010D"/>
    <w:rsid w:val="004C1B96"/>
    <w:rsid w:val="004D557F"/>
    <w:rsid w:val="004E1546"/>
    <w:rsid w:val="004E2E51"/>
    <w:rsid w:val="004E4B46"/>
    <w:rsid w:val="004F1E96"/>
    <w:rsid w:val="004F6CBF"/>
    <w:rsid w:val="004F793A"/>
    <w:rsid w:val="00500F13"/>
    <w:rsid w:val="00506E3C"/>
    <w:rsid w:val="00520183"/>
    <w:rsid w:val="00530130"/>
    <w:rsid w:val="00532318"/>
    <w:rsid w:val="00534F3E"/>
    <w:rsid w:val="005351A7"/>
    <w:rsid w:val="00536225"/>
    <w:rsid w:val="005449F7"/>
    <w:rsid w:val="00545A33"/>
    <w:rsid w:val="00556950"/>
    <w:rsid w:val="00557273"/>
    <w:rsid w:val="00561C48"/>
    <w:rsid w:val="00562FF4"/>
    <w:rsid w:val="005742C7"/>
    <w:rsid w:val="005752EB"/>
    <w:rsid w:val="00575896"/>
    <w:rsid w:val="00580070"/>
    <w:rsid w:val="005804FC"/>
    <w:rsid w:val="00587BE1"/>
    <w:rsid w:val="005901DE"/>
    <w:rsid w:val="00593138"/>
    <w:rsid w:val="005A2DC3"/>
    <w:rsid w:val="005A7861"/>
    <w:rsid w:val="005A7AD6"/>
    <w:rsid w:val="005B31BE"/>
    <w:rsid w:val="005B3D3F"/>
    <w:rsid w:val="005B476D"/>
    <w:rsid w:val="005B7BA2"/>
    <w:rsid w:val="005C0F47"/>
    <w:rsid w:val="005D0B38"/>
    <w:rsid w:val="005D178B"/>
    <w:rsid w:val="005D3543"/>
    <w:rsid w:val="005E433E"/>
    <w:rsid w:val="005E4E78"/>
    <w:rsid w:val="005F22B9"/>
    <w:rsid w:val="00600803"/>
    <w:rsid w:val="00602037"/>
    <w:rsid w:val="006022A9"/>
    <w:rsid w:val="0060687A"/>
    <w:rsid w:val="00606B08"/>
    <w:rsid w:val="0061134B"/>
    <w:rsid w:val="00620245"/>
    <w:rsid w:val="00620DF6"/>
    <w:rsid w:val="006251F7"/>
    <w:rsid w:val="00635617"/>
    <w:rsid w:val="00635B12"/>
    <w:rsid w:val="006429BC"/>
    <w:rsid w:val="00646D59"/>
    <w:rsid w:val="006479C0"/>
    <w:rsid w:val="00660269"/>
    <w:rsid w:val="0066457C"/>
    <w:rsid w:val="006721DE"/>
    <w:rsid w:val="00675D29"/>
    <w:rsid w:val="00676C15"/>
    <w:rsid w:val="0068468E"/>
    <w:rsid w:val="00687CE0"/>
    <w:rsid w:val="0069462B"/>
    <w:rsid w:val="0069597D"/>
    <w:rsid w:val="006B29DE"/>
    <w:rsid w:val="006C0974"/>
    <w:rsid w:val="006C15FE"/>
    <w:rsid w:val="006C4876"/>
    <w:rsid w:val="006D28B4"/>
    <w:rsid w:val="006E2C1F"/>
    <w:rsid w:val="006E6B1B"/>
    <w:rsid w:val="006E6CF1"/>
    <w:rsid w:val="006F1C70"/>
    <w:rsid w:val="006F66B2"/>
    <w:rsid w:val="006F6DB5"/>
    <w:rsid w:val="00701ECB"/>
    <w:rsid w:val="0070637A"/>
    <w:rsid w:val="00717B5C"/>
    <w:rsid w:val="0072063D"/>
    <w:rsid w:val="0073211E"/>
    <w:rsid w:val="007327E9"/>
    <w:rsid w:val="00732CEF"/>
    <w:rsid w:val="007376B1"/>
    <w:rsid w:val="00740A2B"/>
    <w:rsid w:val="007419D4"/>
    <w:rsid w:val="0074758F"/>
    <w:rsid w:val="00756906"/>
    <w:rsid w:val="00776B92"/>
    <w:rsid w:val="00777E29"/>
    <w:rsid w:val="00783FD8"/>
    <w:rsid w:val="00795285"/>
    <w:rsid w:val="007A3B3A"/>
    <w:rsid w:val="007B29C7"/>
    <w:rsid w:val="007C3394"/>
    <w:rsid w:val="007C70FE"/>
    <w:rsid w:val="007D5005"/>
    <w:rsid w:val="007E07DB"/>
    <w:rsid w:val="007E2FC5"/>
    <w:rsid w:val="007F090E"/>
    <w:rsid w:val="007F3CA8"/>
    <w:rsid w:val="00806363"/>
    <w:rsid w:val="00811120"/>
    <w:rsid w:val="00813004"/>
    <w:rsid w:val="00840B78"/>
    <w:rsid w:val="008461AB"/>
    <w:rsid w:val="00847397"/>
    <w:rsid w:val="0085126E"/>
    <w:rsid w:val="00851B4A"/>
    <w:rsid w:val="00851DDD"/>
    <w:rsid w:val="00862AF2"/>
    <w:rsid w:val="00862F0B"/>
    <w:rsid w:val="00863575"/>
    <w:rsid w:val="00867537"/>
    <w:rsid w:val="0087121F"/>
    <w:rsid w:val="0088199A"/>
    <w:rsid w:val="00895A70"/>
    <w:rsid w:val="008A0806"/>
    <w:rsid w:val="008A73FD"/>
    <w:rsid w:val="008B49B3"/>
    <w:rsid w:val="008B4DA7"/>
    <w:rsid w:val="008B6792"/>
    <w:rsid w:val="008B6905"/>
    <w:rsid w:val="008C1CB6"/>
    <w:rsid w:val="008C30D1"/>
    <w:rsid w:val="008D6BA9"/>
    <w:rsid w:val="008E7B19"/>
    <w:rsid w:val="008F1879"/>
    <w:rsid w:val="008F4A06"/>
    <w:rsid w:val="008F595E"/>
    <w:rsid w:val="008F5A0F"/>
    <w:rsid w:val="00900CBB"/>
    <w:rsid w:val="00910799"/>
    <w:rsid w:val="00916FB2"/>
    <w:rsid w:val="0091751F"/>
    <w:rsid w:val="00923546"/>
    <w:rsid w:val="00926B5B"/>
    <w:rsid w:val="00927C45"/>
    <w:rsid w:val="009362DD"/>
    <w:rsid w:val="009372A5"/>
    <w:rsid w:val="00943C59"/>
    <w:rsid w:val="0094674B"/>
    <w:rsid w:val="009577A8"/>
    <w:rsid w:val="00964697"/>
    <w:rsid w:val="009649E2"/>
    <w:rsid w:val="0097118B"/>
    <w:rsid w:val="0097291E"/>
    <w:rsid w:val="00975040"/>
    <w:rsid w:val="00981DB4"/>
    <w:rsid w:val="009836C7"/>
    <w:rsid w:val="00992F01"/>
    <w:rsid w:val="009A240D"/>
    <w:rsid w:val="009B555F"/>
    <w:rsid w:val="009C2321"/>
    <w:rsid w:val="009D318B"/>
    <w:rsid w:val="009D41D4"/>
    <w:rsid w:val="009E243F"/>
    <w:rsid w:val="009E342A"/>
    <w:rsid w:val="009F5B44"/>
    <w:rsid w:val="00A10D9C"/>
    <w:rsid w:val="00A21087"/>
    <w:rsid w:val="00A3140F"/>
    <w:rsid w:val="00A507C4"/>
    <w:rsid w:val="00A52726"/>
    <w:rsid w:val="00A7049B"/>
    <w:rsid w:val="00A80E64"/>
    <w:rsid w:val="00A82406"/>
    <w:rsid w:val="00A91EE0"/>
    <w:rsid w:val="00A94819"/>
    <w:rsid w:val="00AB534D"/>
    <w:rsid w:val="00AC4E37"/>
    <w:rsid w:val="00AC5B4B"/>
    <w:rsid w:val="00AD7241"/>
    <w:rsid w:val="00AE2C98"/>
    <w:rsid w:val="00AE307F"/>
    <w:rsid w:val="00AE45BF"/>
    <w:rsid w:val="00AE5029"/>
    <w:rsid w:val="00AE78E7"/>
    <w:rsid w:val="00B01F77"/>
    <w:rsid w:val="00B05628"/>
    <w:rsid w:val="00B0781A"/>
    <w:rsid w:val="00B10900"/>
    <w:rsid w:val="00B15469"/>
    <w:rsid w:val="00B17C11"/>
    <w:rsid w:val="00B22F3E"/>
    <w:rsid w:val="00B23E01"/>
    <w:rsid w:val="00B319FE"/>
    <w:rsid w:val="00B52911"/>
    <w:rsid w:val="00B54DD3"/>
    <w:rsid w:val="00B55181"/>
    <w:rsid w:val="00B7220A"/>
    <w:rsid w:val="00B7473F"/>
    <w:rsid w:val="00B7726B"/>
    <w:rsid w:val="00BA5270"/>
    <w:rsid w:val="00BB0C30"/>
    <w:rsid w:val="00BB402A"/>
    <w:rsid w:val="00BB48B7"/>
    <w:rsid w:val="00BB7449"/>
    <w:rsid w:val="00BD2C28"/>
    <w:rsid w:val="00BD3425"/>
    <w:rsid w:val="00BD6D97"/>
    <w:rsid w:val="00BE09B4"/>
    <w:rsid w:val="00C01D7D"/>
    <w:rsid w:val="00C0567E"/>
    <w:rsid w:val="00C209DB"/>
    <w:rsid w:val="00C21875"/>
    <w:rsid w:val="00C242DE"/>
    <w:rsid w:val="00C2590E"/>
    <w:rsid w:val="00C3291A"/>
    <w:rsid w:val="00C578C2"/>
    <w:rsid w:val="00C619B6"/>
    <w:rsid w:val="00C6302E"/>
    <w:rsid w:val="00C6640C"/>
    <w:rsid w:val="00C73B13"/>
    <w:rsid w:val="00C7404E"/>
    <w:rsid w:val="00C747DA"/>
    <w:rsid w:val="00C76323"/>
    <w:rsid w:val="00C76795"/>
    <w:rsid w:val="00C7764F"/>
    <w:rsid w:val="00C96903"/>
    <w:rsid w:val="00CA4202"/>
    <w:rsid w:val="00CA5963"/>
    <w:rsid w:val="00CC5FFE"/>
    <w:rsid w:val="00CD46AA"/>
    <w:rsid w:val="00CD7350"/>
    <w:rsid w:val="00CE003A"/>
    <w:rsid w:val="00CF085C"/>
    <w:rsid w:val="00D005A9"/>
    <w:rsid w:val="00D00B1D"/>
    <w:rsid w:val="00D03319"/>
    <w:rsid w:val="00D04786"/>
    <w:rsid w:val="00D31D56"/>
    <w:rsid w:val="00D346D3"/>
    <w:rsid w:val="00D35145"/>
    <w:rsid w:val="00D42373"/>
    <w:rsid w:val="00D444D9"/>
    <w:rsid w:val="00D45201"/>
    <w:rsid w:val="00D46C8F"/>
    <w:rsid w:val="00D52112"/>
    <w:rsid w:val="00D57EDB"/>
    <w:rsid w:val="00D67BF5"/>
    <w:rsid w:val="00D70352"/>
    <w:rsid w:val="00D8190B"/>
    <w:rsid w:val="00D8792C"/>
    <w:rsid w:val="00D90232"/>
    <w:rsid w:val="00D917E6"/>
    <w:rsid w:val="00D91F1B"/>
    <w:rsid w:val="00D93F58"/>
    <w:rsid w:val="00D942FC"/>
    <w:rsid w:val="00D94D9B"/>
    <w:rsid w:val="00DB1A1F"/>
    <w:rsid w:val="00DB5E95"/>
    <w:rsid w:val="00DC382A"/>
    <w:rsid w:val="00DC577F"/>
    <w:rsid w:val="00DC65C6"/>
    <w:rsid w:val="00DC7BE1"/>
    <w:rsid w:val="00DE71A3"/>
    <w:rsid w:val="00DE79E8"/>
    <w:rsid w:val="00DF0E7E"/>
    <w:rsid w:val="00DF3A0F"/>
    <w:rsid w:val="00DF7A36"/>
    <w:rsid w:val="00E04A3D"/>
    <w:rsid w:val="00E12FC2"/>
    <w:rsid w:val="00E24204"/>
    <w:rsid w:val="00E41BBC"/>
    <w:rsid w:val="00E457C0"/>
    <w:rsid w:val="00E50054"/>
    <w:rsid w:val="00E51FFF"/>
    <w:rsid w:val="00E624EC"/>
    <w:rsid w:val="00E63A9C"/>
    <w:rsid w:val="00E6448E"/>
    <w:rsid w:val="00E67ACE"/>
    <w:rsid w:val="00E760AF"/>
    <w:rsid w:val="00E768A9"/>
    <w:rsid w:val="00E776BF"/>
    <w:rsid w:val="00E82C92"/>
    <w:rsid w:val="00E844EB"/>
    <w:rsid w:val="00E86C43"/>
    <w:rsid w:val="00E86F78"/>
    <w:rsid w:val="00E90258"/>
    <w:rsid w:val="00E9354C"/>
    <w:rsid w:val="00E96FA0"/>
    <w:rsid w:val="00EA0991"/>
    <w:rsid w:val="00EB1365"/>
    <w:rsid w:val="00EB304B"/>
    <w:rsid w:val="00EC3A83"/>
    <w:rsid w:val="00ED02E2"/>
    <w:rsid w:val="00ED073A"/>
    <w:rsid w:val="00EE2927"/>
    <w:rsid w:val="00EE3316"/>
    <w:rsid w:val="00EF0588"/>
    <w:rsid w:val="00EF43EC"/>
    <w:rsid w:val="00F13FD5"/>
    <w:rsid w:val="00F15BFF"/>
    <w:rsid w:val="00F17703"/>
    <w:rsid w:val="00F25451"/>
    <w:rsid w:val="00F32FB8"/>
    <w:rsid w:val="00F37C28"/>
    <w:rsid w:val="00F44D4A"/>
    <w:rsid w:val="00F53A31"/>
    <w:rsid w:val="00F56FA9"/>
    <w:rsid w:val="00F72C8F"/>
    <w:rsid w:val="00F73B28"/>
    <w:rsid w:val="00F76608"/>
    <w:rsid w:val="00F76713"/>
    <w:rsid w:val="00F77BB8"/>
    <w:rsid w:val="00F77CA4"/>
    <w:rsid w:val="00F811CB"/>
    <w:rsid w:val="00F8193E"/>
    <w:rsid w:val="00F8277B"/>
    <w:rsid w:val="00F86349"/>
    <w:rsid w:val="00F9044B"/>
    <w:rsid w:val="00F94CBF"/>
    <w:rsid w:val="00F9539D"/>
    <w:rsid w:val="00FB21B3"/>
    <w:rsid w:val="00FB2871"/>
    <w:rsid w:val="00FB2D05"/>
    <w:rsid w:val="00FB7C56"/>
    <w:rsid w:val="00FC7F20"/>
    <w:rsid w:val="00FD0CB5"/>
    <w:rsid w:val="00FD3FE8"/>
    <w:rsid w:val="00FE1527"/>
    <w:rsid w:val="00FE5FAE"/>
    <w:rsid w:val="00FF3E29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AEBE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6608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F76608"/>
    <w:pPr>
      <w:keepNext/>
      <w:autoSpaceDE w:val="0"/>
      <w:autoSpaceDN w:val="0"/>
      <w:adjustRightInd w:val="0"/>
      <w:outlineLvl w:val="0"/>
    </w:pPr>
    <w:rPr>
      <w:rFonts w:ascii="Gill Sans MT" w:eastAsia="MS Mincho" w:hAnsi="Gill Sans MT" w:cs="Arial"/>
      <w:b/>
      <w:bCs/>
      <w:spacing w:val="56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76608"/>
    <w:pPr>
      <w:autoSpaceDE w:val="0"/>
      <w:autoSpaceDN w:val="0"/>
      <w:adjustRightInd w:val="0"/>
    </w:pPr>
    <w:rPr>
      <w:color w:val="FF0000"/>
      <w:sz w:val="22"/>
      <w:szCs w:val="20"/>
    </w:rPr>
  </w:style>
  <w:style w:type="paragraph" w:styleId="BodyText2">
    <w:name w:val="Body Text 2"/>
    <w:basedOn w:val="Normal"/>
    <w:rsid w:val="00F76608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paragraph" w:styleId="BodyText3">
    <w:name w:val="Body Text 3"/>
    <w:basedOn w:val="Normal"/>
    <w:rsid w:val="00F76608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paragraph" w:customStyle="1" w:styleId="Sections">
    <w:name w:val="Sections"/>
    <w:basedOn w:val="Skills"/>
    <w:rsid w:val="00F76608"/>
    <w:pPr>
      <w:spacing w:before="240"/>
      <w:jc w:val="center"/>
    </w:pPr>
    <w:rPr>
      <w:b/>
    </w:rPr>
  </w:style>
  <w:style w:type="character" w:styleId="Strong">
    <w:name w:val="Strong"/>
    <w:uiPriority w:val="22"/>
    <w:qFormat/>
    <w:rsid w:val="00F76608"/>
    <w:rPr>
      <w:b/>
      <w:bCs/>
    </w:rPr>
  </w:style>
  <w:style w:type="character" w:styleId="Hyperlink">
    <w:name w:val="Hyperlink"/>
    <w:rsid w:val="00F7660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766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766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6608"/>
    <w:pPr>
      <w:ind w:left="720"/>
    </w:pPr>
  </w:style>
  <w:style w:type="character" w:styleId="FollowedHyperlink">
    <w:name w:val="FollowedHyperlink"/>
    <w:rsid w:val="00F7660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F76608"/>
    <w:pPr>
      <w:tabs>
        <w:tab w:val="center" w:pos="4680"/>
        <w:tab w:val="right" w:pos="9360"/>
      </w:tabs>
      <w:spacing w:before="120" w:after="120"/>
    </w:pPr>
    <w:rPr>
      <w:rFonts w:ascii="Bookman Old Style" w:hAnsi="Bookman Old Style"/>
      <w:b/>
    </w:rPr>
  </w:style>
  <w:style w:type="character" w:customStyle="1" w:styleId="HeaderChar">
    <w:name w:val="Header Char"/>
    <w:link w:val="Header"/>
    <w:uiPriority w:val="99"/>
    <w:rsid w:val="00F76608"/>
    <w:rPr>
      <w:rFonts w:ascii="Bookman Old Style" w:hAnsi="Bookman Old Style"/>
      <w:b/>
      <w:sz w:val="24"/>
      <w:szCs w:val="24"/>
    </w:rPr>
  </w:style>
  <w:style w:type="paragraph" w:styleId="Footer">
    <w:name w:val="footer"/>
    <w:basedOn w:val="Normal"/>
    <w:link w:val="FooterChar"/>
    <w:rsid w:val="00F76608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link w:val="Footer"/>
    <w:rsid w:val="00F76608"/>
    <w:rPr>
      <w:rFonts w:ascii="Verdana" w:hAnsi="Verdana"/>
      <w:szCs w:val="24"/>
      <w:lang w:val="en-US" w:eastAsia="en-US" w:bidi="ar-SA"/>
    </w:rPr>
  </w:style>
  <w:style w:type="paragraph" w:customStyle="1" w:styleId="Address">
    <w:name w:val="Address"/>
    <w:basedOn w:val="Normal"/>
    <w:rsid w:val="00F76608"/>
    <w:pPr>
      <w:spacing w:after="120"/>
      <w:jc w:val="center"/>
    </w:pPr>
    <w:rPr>
      <w:rFonts w:ascii="Bookman Old Style" w:hAnsi="Bookman Old Style"/>
      <w:spacing w:val="-4"/>
      <w:sz w:val="18"/>
      <w:szCs w:val="18"/>
    </w:rPr>
  </w:style>
  <w:style w:type="paragraph" w:customStyle="1" w:styleId="Bullets">
    <w:name w:val="Bullets"/>
    <w:basedOn w:val="Normal"/>
    <w:rsid w:val="00F76608"/>
    <w:pPr>
      <w:keepNext/>
      <w:spacing w:before="40"/>
    </w:pPr>
    <w:rPr>
      <w:rFonts w:ascii="Bookman Old Style" w:eastAsia="MS Mincho" w:hAnsi="Bookman Old Style" w:cs="Courier New"/>
      <w:bCs/>
      <w:sz w:val="20"/>
      <w:szCs w:val="18"/>
    </w:rPr>
  </w:style>
  <w:style w:type="paragraph" w:customStyle="1" w:styleId="Skills">
    <w:name w:val="Skills"/>
    <w:basedOn w:val="Normal"/>
    <w:link w:val="SkillsChar"/>
    <w:rsid w:val="00F76608"/>
    <w:pPr>
      <w:keepNext/>
      <w:numPr>
        <w:numId w:val="1"/>
      </w:numPr>
      <w:spacing w:before="20" w:after="20"/>
    </w:pPr>
    <w:rPr>
      <w:rFonts w:ascii="Bookman Old Style" w:hAnsi="Bookman Old Style"/>
      <w:spacing w:val="8"/>
      <w:sz w:val="16"/>
      <w:szCs w:val="28"/>
    </w:rPr>
  </w:style>
  <w:style w:type="paragraph" w:customStyle="1" w:styleId="Name">
    <w:name w:val="Name"/>
    <w:basedOn w:val="Normal"/>
    <w:rsid w:val="00F76608"/>
    <w:pPr>
      <w:spacing w:after="120"/>
      <w:jc w:val="center"/>
    </w:pPr>
    <w:rPr>
      <w:rFonts w:ascii="Bookman Old Style" w:hAnsi="Bookman Old Style"/>
      <w:b/>
      <w:sz w:val="44"/>
    </w:rPr>
  </w:style>
  <w:style w:type="paragraph" w:customStyle="1" w:styleId="ResumeTitle">
    <w:name w:val="Resume Title"/>
    <w:basedOn w:val="Heading1"/>
    <w:rsid w:val="00F76608"/>
    <w:pPr>
      <w:pBdr>
        <w:top w:val="single" w:sz="8" w:space="1" w:color="auto"/>
        <w:bottom w:val="single" w:sz="8" w:space="1" w:color="auto"/>
      </w:pBdr>
    </w:pPr>
    <w:rPr>
      <w:rFonts w:ascii="Verdana" w:hAnsi="Verdana"/>
      <w:sz w:val="24"/>
    </w:rPr>
  </w:style>
  <w:style w:type="paragraph" w:customStyle="1" w:styleId="CompanyName">
    <w:name w:val="Company Name"/>
    <w:basedOn w:val="Normal"/>
    <w:link w:val="CompanyNameChar"/>
    <w:rsid w:val="00F76608"/>
    <w:pPr>
      <w:autoSpaceDE w:val="0"/>
      <w:autoSpaceDN w:val="0"/>
      <w:adjustRightInd w:val="0"/>
      <w:spacing w:before="120"/>
    </w:pPr>
    <w:rPr>
      <w:caps/>
      <w:sz w:val="18"/>
      <w:szCs w:val="18"/>
    </w:rPr>
  </w:style>
  <w:style w:type="character" w:customStyle="1" w:styleId="CompanyNameChar">
    <w:name w:val="Company Name Char"/>
    <w:link w:val="CompanyName"/>
    <w:rsid w:val="00F76608"/>
    <w:rPr>
      <w:rFonts w:ascii="Verdana" w:hAnsi="Verdana"/>
      <w:caps/>
      <w:sz w:val="18"/>
      <w:szCs w:val="18"/>
      <w:lang w:val="en-US" w:eastAsia="en-US" w:bidi="ar-SA"/>
    </w:rPr>
  </w:style>
  <w:style w:type="character" w:customStyle="1" w:styleId="SkillsChar">
    <w:name w:val="Skills Char"/>
    <w:link w:val="Skills"/>
    <w:rsid w:val="00F76608"/>
    <w:rPr>
      <w:rFonts w:ascii="Bookman Old Style" w:hAnsi="Bookman Old Style"/>
      <w:spacing w:val="8"/>
      <w:sz w:val="16"/>
      <w:szCs w:val="28"/>
    </w:rPr>
  </w:style>
  <w:style w:type="paragraph" w:customStyle="1" w:styleId="SubmitResume">
    <w:name w:val="Submit Resume"/>
    <w:basedOn w:val="Normal"/>
    <w:rsid w:val="00F76608"/>
    <w:pPr>
      <w:spacing w:before="200"/>
      <w:ind w:left="446" w:right="547"/>
    </w:pPr>
    <w:rPr>
      <w:rFonts w:ascii="Garamond" w:hAnsi="Garamond" w:cs="MS Shell Dlg"/>
      <w:i/>
      <w:color w:val="333399"/>
      <w:sz w:val="22"/>
      <w:szCs w:val="15"/>
    </w:rPr>
  </w:style>
  <w:style w:type="character" w:styleId="PageNumber">
    <w:name w:val="page number"/>
    <w:basedOn w:val="DefaultParagraphFont"/>
    <w:rsid w:val="00F76608"/>
  </w:style>
  <w:style w:type="paragraph" w:customStyle="1" w:styleId="Awards">
    <w:name w:val="Awards"/>
    <w:basedOn w:val="Normal"/>
    <w:rsid w:val="00F76608"/>
    <w:pPr>
      <w:spacing w:after="120"/>
      <w:ind w:left="86"/>
    </w:pPr>
    <w:rPr>
      <w:color w:val="FFFFFF"/>
      <w:spacing w:val="8"/>
      <w:sz w:val="28"/>
      <w:szCs w:val="28"/>
    </w:rPr>
  </w:style>
  <w:style w:type="paragraph" w:customStyle="1" w:styleId="StyleAwardinfoItalic">
    <w:name w:val="Style Award info + Italic"/>
    <w:basedOn w:val="Normal"/>
    <w:link w:val="StyleAwardinfoItalicChar"/>
    <w:rsid w:val="00F76608"/>
    <w:pPr>
      <w:spacing w:after="120"/>
      <w:ind w:left="86" w:right="72"/>
    </w:pPr>
    <w:rPr>
      <w:bCs/>
      <w:i/>
      <w:iCs/>
      <w:sz w:val="17"/>
      <w:szCs w:val="17"/>
    </w:rPr>
  </w:style>
  <w:style w:type="character" w:customStyle="1" w:styleId="StyleAwardinfoItalicChar">
    <w:name w:val="Style Award info + Italic Char"/>
    <w:link w:val="StyleAwardinfoItalic"/>
    <w:rsid w:val="00F76608"/>
    <w:rPr>
      <w:rFonts w:ascii="Verdana" w:hAnsi="Verdana"/>
      <w:b/>
      <w:bCs/>
      <w:i/>
      <w:iCs/>
      <w:sz w:val="17"/>
      <w:szCs w:val="17"/>
      <w:lang w:val="en-US" w:eastAsia="en-US" w:bidi="ar-SA"/>
    </w:rPr>
  </w:style>
  <w:style w:type="paragraph" w:customStyle="1" w:styleId="CompanyInfo">
    <w:name w:val="Company Info"/>
    <w:basedOn w:val="Normal"/>
    <w:link w:val="CompanyInfoChar"/>
    <w:rsid w:val="00F76608"/>
    <w:pPr>
      <w:autoSpaceDE w:val="0"/>
      <w:autoSpaceDN w:val="0"/>
      <w:adjustRightInd w:val="0"/>
    </w:pPr>
    <w:rPr>
      <w:sz w:val="18"/>
      <w:szCs w:val="18"/>
    </w:rPr>
  </w:style>
  <w:style w:type="character" w:customStyle="1" w:styleId="CompanyInfoChar">
    <w:name w:val="Company Info Char"/>
    <w:link w:val="CompanyInfo"/>
    <w:rsid w:val="00F76608"/>
    <w:rPr>
      <w:rFonts w:ascii="Verdana" w:hAnsi="Verdana"/>
      <w:sz w:val="18"/>
      <w:szCs w:val="18"/>
      <w:lang w:val="en-US" w:eastAsia="en-US" w:bidi="ar-SA"/>
    </w:rPr>
  </w:style>
  <w:style w:type="paragraph" w:customStyle="1" w:styleId="Companyinfoitalics">
    <w:name w:val="Company info italics"/>
    <w:basedOn w:val="Normal"/>
    <w:rsid w:val="00F76608"/>
    <w:pPr>
      <w:autoSpaceDE w:val="0"/>
      <w:autoSpaceDN w:val="0"/>
      <w:adjustRightInd w:val="0"/>
      <w:jc w:val="both"/>
    </w:pPr>
    <w:rPr>
      <w:i/>
      <w:sz w:val="18"/>
      <w:szCs w:val="18"/>
    </w:rPr>
  </w:style>
  <w:style w:type="paragraph" w:customStyle="1" w:styleId="Location">
    <w:name w:val="Location"/>
    <w:basedOn w:val="Normal"/>
    <w:link w:val="LocationChar"/>
    <w:rsid w:val="00F76608"/>
    <w:pPr>
      <w:autoSpaceDE w:val="0"/>
      <w:autoSpaceDN w:val="0"/>
      <w:adjustRightInd w:val="0"/>
      <w:jc w:val="center"/>
    </w:pPr>
    <w:rPr>
      <w:rFonts w:ascii="Bookman Old Style" w:hAnsi="Bookman Old Style"/>
      <w:sz w:val="20"/>
      <w:szCs w:val="20"/>
    </w:rPr>
  </w:style>
  <w:style w:type="character" w:customStyle="1" w:styleId="LocationChar">
    <w:name w:val="Location Char"/>
    <w:link w:val="Location"/>
    <w:rsid w:val="00F76608"/>
    <w:rPr>
      <w:rFonts w:ascii="Bookman Old Style" w:hAnsi="Bookman Old Style"/>
    </w:rPr>
  </w:style>
  <w:style w:type="paragraph" w:customStyle="1" w:styleId="JobTitle">
    <w:name w:val="Job Title"/>
    <w:basedOn w:val="Normal"/>
    <w:link w:val="JobTitleChar"/>
    <w:rsid w:val="00F76608"/>
    <w:pPr>
      <w:autoSpaceDE w:val="0"/>
      <w:autoSpaceDN w:val="0"/>
      <w:adjustRightInd w:val="0"/>
      <w:spacing w:before="40"/>
    </w:pPr>
    <w:rPr>
      <w:b/>
      <w:sz w:val="18"/>
      <w:szCs w:val="18"/>
      <w:u w:val="single"/>
    </w:rPr>
  </w:style>
  <w:style w:type="character" w:customStyle="1" w:styleId="JobTitleChar">
    <w:name w:val="Job Title Char"/>
    <w:link w:val="JobTitle"/>
    <w:rsid w:val="00F76608"/>
    <w:rPr>
      <w:rFonts w:ascii="Verdana" w:hAnsi="Verdana"/>
      <w:b/>
      <w:sz w:val="18"/>
      <w:szCs w:val="18"/>
      <w:u w:val="single"/>
      <w:lang w:val="en-US" w:eastAsia="en-US" w:bidi="ar-SA"/>
    </w:rPr>
  </w:style>
  <w:style w:type="paragraph" w:customStyle="1" w:styleId="Dates">
    <w:name w:val="Dates"/>
    <w:basedOn w:val="Normal"/>
    <w:link w:val="DatesChar"/>
    <w:rsid w:val="00F76608"/>
    <w:pPr>
      <w:autoSpaceDE w:val="0"/>
      <w:autoSpaceDN w:val="0"/>
      <w:adjustRightInd w:val="0"/>
      <w:spacing w:before="40"/>
    </w:pPr>
    <w:rPr>
      <w:sz w:val="18"/>
      <w:szCs w:val="18"/>
    </w:rPr>
  </w:style>
  <w:style w:type="character" w:customStyle="1" w:styleId="DatesChar">
    <w:name w:val="Dates Char"/>
    <w:link w:val="Dates"/>
    <w:rsid w:val="00F76608"/>
    <w:rPr>
      <w:rFonts w:ascii="Verdana" w:hAnsi="Verdana"/>
      <w:sz w:val="18"/>
      <w:szCs w:val="18"/>
      <w:lang w:val="en-US" w:eastAsia="en-US" w:bidi="ar-SA"/>
    </w:rPr>
  </w:style>
  <w:style w:type="paragraph" w:customStyle="1" w:styleId="Jobdescription">
    <w:name w:val="Job description"/>
    <w:basedOn w:val="Normal"/>
    <w:rsid w:val="00F76608"/>
    <w:pPr>
      <w:spacing w:before="80"/>
      <w:jc w:val="both"/>
    </w:pPr>
    <w:rPr>
      <w:rFonts w:cs="Courier New"/>
      <w:sz w:val="18"/>
      <w:szCs w:val="18"/>
    </w:rPr>
  </w:style>
  <w:style w:type="paragraph" w:customStyle="1" w:styleId="Results">
    <w:name w:val="Results"/>
    <w:basedOn w:val="Normal"/>
    <w:rsid w:val="00F76608"/>
    <w:pPr>
      <w:spacing w:before="80" w:after="120"/>
      <w:jc w:val="both"/>
    </w:pPr>
    <w:rPr>
      <w:rFonts w:ascii="Bookman Old Style" w:hAnsi="Bookman Old Style" w:cs="Courier New"/>
      <w:b/>
      <w:i/>
      <w:sz w:val="20"/>
      <w:szCs w:val="18"/>
    </w:rPr>
  </w:style>
  <w:style w:type="paragraph" w:customStyle="1" w:styleId="Introtext">
    <w:name w:val="Intro text"/>
    <w:qFormat/>
    <w:rsid w:val="00F76608"/>
    <w:pPr>
      <w:spacing w:before="120" w:after="120"/>
    </w:pPr>
    <w:rPr>
      <w:rFonts w:ascii="Bookman Old Style" w:hAnsi="Bookman Old Style"/>
      <w:spacing w:val="-4"/>
      <w:sz w:val="18"/>
      <w:szCs w:val="18"/>
    </w:rPr>
  </w:style>
  <w:style w:type="paragraph" w:customStyle="1" w:styleId="Spacebetweensections">
    <w:name w:val="Space between sections"/>
    <w:basedOn w:val="Skills"/>
    <w:rsid w:val="00F76608"/>
    <w:rPr>
      <w:bCs/>
      <w:sz w:val="24"/>
    </w:rPr>
  </w:style>
  <w:style w:type="character" w:customStyle="1" w:styleId="Quotesource">
    <w:name w:val="Quote source"/>
    <w:rsid w:val="00F76608"/>
    <w:rPr>
      <w:rFonts w:ascii="Bookman Old Style" w:hAnsi="Bookman Old Style"/>
      <w:b/>
      <w:sz w:val="20"/>
      <w:szCs w:val="19"/>
    </w:rPr>
  </w:style>
  <w:style w:type="character" w:customStyle="1" w:styleId="Computerskills">
    <w:name w:val="Computer skills"/>
    <w:rsid w:val="00F76608"/>
    <w:rPr>
      <w:rFonts w:ascii="Bookman Old Style" w:hAnsi="Bookman Old Style"/>
      <w:i/>
      <w:sz w:val="20"/>
      <w:szCs w:val="20"/>
    </w:rPr>
  </w:style>
  <w:style w:type="character" w:customStyle="1" w:styleId="Employer">
    <w:name w:val="Employer"/>
    <w:rsid w:val="00F76608"/>
    <w:rPr>
      <w:rFonts w:ascii="Bookman Old Style" w:hAnsi="Bookman Old Style"/>
      <w:caps/>
      <w:sz w:val="20"/>
      <w:szCs w:val="20"/>
      <w:lang w:val="en-US" w:eastAsia="en-US" w:bidi="ar-SA"/>
    </w:rPr>
  </w:style>
  <w:style w:type="paragraph" w:customStyle="1" w:styleId="Cityandstate">
    <w:name w:val="City and state"/>
    <w:basedOn w:val="Location"/>
    <w:rsid w:val="00F76608"/>
  </w:style>
  <w:style w:type="character" w:customStyle="1" w:styleId="Employerdescription">
    <w:name w:val="Employer description"/>
    <w:qFormat/>
    <w:rsid w:val="00F76608"/>
    <w:rPr>
      <w:i/>
    </w:rPr>
  </w:style>
  <w:style w:type="character" w:customStyle="1" w:styleId="Spacer">
    <w:name w:val="Spacer"/>
    <w:rsid w:val="00F76608"/>
    <w:rPr>
      <w:rFonts w:ascii="Bookman Old Style" w:hAnsi="Bookman Old Style"/>
      <w:sz w:val="19"/>
      <w:szCs w:val="19"/>
    </w:rPr>
  </w:style>
  <w:style w:type="character" w:customStyle="1" w:styleId="Job">
    <w:name w:val="Job"/>
    <w:rsid w:val="00F76608"/>
    <w:rPr>
      <w:rFonts w:ascii="Bookman Old Style" w:hAnsi="Bookman Old Style"/>
      <w:b/>
      <w:sz w:val="20"/>
      <w:szCs w:val="20"/>
      <w:u w:val="single"/>
      <w:lang w:val="en-US" w:eastAsia="en-US" w:bidi="ar-SA"/>
    </w:rPr>
  </w:style>
  <w:style w:type="character" w:customStyle="1" w:styleId="Bold">
    <w:name w:val="Bold"/>
    <w:rsid w:val="00F76608"/>
    <w:rPr>
      <w:rFonts w:ascii="Bookman Old Style" w:hAnsi="Bookman Old Style"/>
      <w:b/>
      <w:sz w:val="20"/>
      <w:szCs w:val="20"/>
      <w:u w:val="single"/>
      <w:lang w:val="en-US" w:eastAsia="en-US" w:bidi="ar-SA"/>
    </w:rPr>
  </w:style>
  <w:style w:type="character" w:customStyle="1" w:styleId="Datescentered">
    <w:name w:val="Dates centered"/>
    <w:rsid w:val="00F76608"/>
    <w:rPr>
      <w:rFonts w:ascii="Bookman Old Style" w:hAnsi="Bookman Old Style"/>
      <w:sz w:val="20"/>
      <w:szCs w:val="20"/>
      <w:lang w:val="en-US" w:eastAsia="en-US" w:bidi="ar-SA"/>
    </w:rPr>
  </w:style>
  <w:style w:type="character" w:customStyle="1" w:styleId="ResultsBullets">
    <w:name w:val="Results Bullets"/>
    <w:rsid w:val="00F76608"/>
    <w:rPr>
      <w:rFonts w:ascii="Bookman Old Style" w:hAnsi="Bookman Old Style"/>
      <w:sz w:val="20"/>
      <w:szCs w:val="20"/>
    </w:rPr>
  </w:style>
  <w:style w:type="character" w:customStyle="1" w:styleId="Comma">
    <w:name w:val="Comma"/>
    <w:rsid w:val="00F76608"/>
    <w:rPr>
      <w:rFonts w:ascii="Bookman Old Style" w:hAnsi="Bookman Old Style"/>
      <w:b/>
      <w:bCs/>
      <w:sz w:val="20"/>
      <w:szCs w:val="20"/>
      <w:u w:val="none"/>
      <w:lang w:val="en-US" w:eastAsia="en-US" w:bidi="ar-SA"/>
    </w:rPr>
  </w:style>
  <w:style w:type="character" w:styleId="Emphasis">
    <w:name w:val="Emphasis"/>
    <w:uiPriority w:val="20"/>
    <w:qFormat/>
    <w:rsid w:val="00F76608"/>
    <w:rPr>
      <w:b w:val="0"/>
      <w:bCs w:val="0"/>
      <w:i/>
      <w:iCs/>
    </w:rPr>
  </w:style>
  <w:style w:type="paragraph" w:styleId="NormalWeb">
    <w:name w:val="Normal (Web)"/>
    <w:basedOn w:val="Normal"/>
    <w:uiPriority w:val="99"/>
    <w:unhideWhenUsed/>
    <w:rsid w:val="00F76608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Style1">
    <w:name w:val="Style1"/>
    <w:basedOn w:val="Bullets"/>
    <w:qFormat/>
    <w:rsid w:val="00F76608"/>
    <w:pPr>
      <w:spacing w:before="0"/>
    </w:pPr>
  </w:style>
  <w:style w:type="character" w:customStyle="1" w:styleId="BodyTextChar">
    <w:name w:val="Body Text Char"/>
    <w:link w:val="BodyText"/>
    <w:rsid w:val="00F76608"/>
    <w:rPr>
      <w:rFonts w:ascii="Verdana" w:hAnsi="Verdana"/>
      <w:color w:val="FF0000"/>
      <w:sz w:val="22"/>
    </w:rPr>
  </w:style>
  <w:style w:type="paragraph" w:customStyle="1" w:styleId="JobName">
    <w:name w:val="Job Name"/>
    <w:basedOn w:val="Normal"/>
    <w:qFormat/>
    <w:rsid w:val="00F76608"/>
    <w:pPr>
      <w:spacing w:before="240"/>
      <w:jc w:val="center"/>
    </w:pPr>
    <w:rPr>
      <w:rFonts w:ascii="Bookman Old Style" w:hAnsi="Bookman Old Style"/>
      <w:b/>
      <w:sz w:val="28"/>
    </w:rPr>
  </w:style>
  <w:style w:type="paragraph" w:customStyle="1" w:styleId="Testimonial">
    <w:name w:val="Testimonial"/>
    <w:basedOn w:val="Normal"/>
    <w:qFormat/>
    <w:rsid w:val="00F76608"/>
    <w:pPr>
      <w:spacing w:before="360"/>
    </w:pPr>
    <w:rPr>
      <w:rFonts w:ascii="Bookman Old Style" w:hAnsi="Bookman Old Style"/>
      <w:i/>
      <w:sz w:val="20"/>
    </w:rPr>
  </w:style>
  <w:style w:type="paragraph" w:customStyle="1" w:styleId="ComputerSkillsHeader">
    <w:name w:val="Computer Skills Header"/>
    <w:basedOn w:val="Normal"/>
    <w:qFormat/>
    <w:rsid w:val="00F76608"/>
    <w:pPr>
      <w:spacing w:before="600"/>
    </w:pPr>
    <w:rPr>
      <w:rFonts w:ascii="Bookman Old Style" w:hAnsi="Bookman Old Style"/>
      <w:b/>
    </w:rPr>
  </w:style>
  <w:style w:type="paragraph" w:customStyle="1" w:styleId="QuoteSource0">
    <w:name w:val="Quote Source"/>
    <w:basedOn w:val="Normal"/>
    <w:qFormat/>
    <w:rsid w:val="00F76608"/>
    <w:pPr>
      <w:spacing w:before="120" w:after="120"/>
    </w:pPr>
    <w:rPr>
      <w:rFonts w:ascii="Bookman Old Style" w:hAnsi="Bookman Old Style"/>
      <w:b/>
      <w:sz w:val="20"/>
    </w:rPr>
  </w:style>
  <w:style w:type="paragraph" w:customStyle="1" w:styleId="ResumeText">
    <w:name w:val="Resume Text"/>
    <w:basedOn w:val="Introtext"/>
    <w:qFormat/>
    <w:rsid w:val="00F76608"/>
    <w:pPr>
      <w:spacing w:before="0" w:after="40"/>
    </w:pPr>
    <w:rPr>
      <w:sz w:val="20"/>
    </w:rPr>
  </w:style>
  <w:style w:type="character" w:customStyle="1" w:styleId="lt-line-clampline">
    <w:name w:val="lt-line-clamp__line"/>
    <w:basedOn w:val="DefaultParagraphFont"/>
    <w:rsid w:val="00532318"/>
  </w:style>
  <w:style w:type="paragraph" w:styleId="Title">
    <w:name w:val="Title"/>
    <w:basedOn w:val="Normal"/>
    <w:link w:val="TitleChar"/>
    <w:qFormat/>
    <w:rsid w:val="00371884"/>
    <w:pPr>
      <w:jc w:val="center"/>
    </w:pPr>
    <w:rPr>
      <w:rFonts w:ascii="Times New Roman" w:hAnsi="Times New Roman"/>
      <w:b/>
    </w:rPr>
  </w:style>
  <w:style w:type="character" w:customStyle="1" w:styleId="TitleChar">
    <w:name w:val="Title Char"/>
    <w:basedOn w:val="DefaultParagraphFont"/>
    <w:link w:val="Title"/>
    <w:rsid w:val="00371884"/>
    <w:rPr>
      <w:b/>
      <w:sz w:val="24"/>
      <w:szCs w:val="24"/>
    </w:rPr>
  </w:style>
  <w:style w:type="paragraph" w:customStyle="1" w:styleId="Standard">
    <w:name w:val="Standard"/>
    <w:basedOn w:val="Normal"/>
    <w:rsid w:val="00DB1A1F"/>
    <w:pPr>
      <w:widowControl w:val="0"/>
      <w:suppressAutoHyphens/>
      <w:autoSpaceDE w:val="0"/>
    </w:pPr>
    <w:rPr>
      <w:rFonts w:ascii="CG Times" w:hAnsi="CG Times"/>
      <w:lang w:eastAsia="ar-SA"/>
    </w:rPr>
  </w:style>
  <w:style w:type="character" w:customStyle="1" w:styleId="src">
    <w:name w:val="src"/>
    <w:basedOn w:val="DefaultParagraphFont"/>
    <w:rsid w:val="00DB1A1F"/>
  </w:style>
  <w:style w:type="paragraph" w:customStyle="1" w:styleId="Default">
    <w:name w:val="Default"/>
    <w:rsid w:val="006E6CF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 w:eastAsia="en-IN"/>
    </w:rPr>
  </w:style>
  <w:style w:type="character" w:customStyle="1" w:styleId="LightShading-Accent2Char">
    <w:name w:val="Light Shading - Accent 2 Char"/>
    <w:link w:val="LightShading-Accent2"/>
    <w:uiPriority w:val="30"/>
    <w:rsid w:val="005742C7"/>
    <w:rPr>
      <w:b/>
      <w:bCs/>
      <w:i/>
      <w:iCs/>
      <w:color w:val="4F81BD"/>
      <w:sz w:val="24"/>
      <w:szCs w:val="24"/>
    </w:rPr>
  </w:style>
  <w:style w:type="table" w:styleId="LightShading-Accent2">
    <w:name w:val="Light Shading Accent 2"/>
    <w:basedOn w:val="TableNormal"/>
    <w:link w:val="LightShading-Accent2Char"/>
    <w:uiPriority w:val="30"/>
    <w:semiHidden/>
    <w:unhideWhenUsed/>
    <w:rsid w:val="005742C7"/>
    <w:rPr>
      <w:b/>
      <w:bCs/>
      <w:i/>
      <w:iCs/>
      <w:color w:val="4F81BD"/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NoSpacing">
    <w:name w:val="No Spacing"/>
    <w:uiPriority w:val="1"/>
    <w:qFormat/>
    <w:rsid w:val="00463779"/>
    <w:rPr>
      <w:sz w:val="24"/>
      <w:szCs w:val="24"/>
    </w:rPr>
  </w:style>
  <w:style w:type="character" w:customStyle="1" w:styleId="normaltextrun">
    <w:name w:val="normaltextrun"/>
    <w:basedOn w:val="DefaultParagraphFont"/>
    <w:rsid w:val="00E86C43"/>
  </w:style>
  <w:style w:type="character" w:customStyle="1" w:styleId="eop">
    <w:name w:val="eop"/>
    <w:basedOn w:val="DefaultParagraphFont"/>
    <w:rsid w:val="00E86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5042">
                  <w:marLeft w:val="0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97422">
                      <w:marLeft w:val="408"/>
                      <w:marRight w:val="0"/>
                      <w:marTop w:val="20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3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906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0803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0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7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3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15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758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3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51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4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1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1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4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2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6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4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35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0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0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33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5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27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0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88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10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51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3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44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65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4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61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62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2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3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15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9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kalayarasan.srinivasan@utsouthwestern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alaivasanbio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niel%20Hoppe\Application%20Data\Microsoft\Templates\MN_OfficeAss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om</PublishDate>
  <Abstract/>
  <CompanyAddress/>
  <CompanyPhone/>
  <CompanyFax/>
  <CompanyEmail/>
</CoverPageProperti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574C8BC2-A041-4824-824D-906C2EFAEE62</TemplateGUID>
    <TemplateBuildVersion>8</TemplateBuildVersion>
    <TemplateBuildDate>2010-06-15T11:59:54.0824336+02:00</TemplateBuildDate>
  </TemplateProperties>
</Monster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0D1BB3-B21B-49C3-AB2A-E7F13BFEC40F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80E321A6-CAD7-4897-AD9E-9D0A7071D6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32B0B7-6C65-439E-9783-165373A11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MN_OfficeAsstResume</Template>
  <TotalTime>0</TotalTime>
  <Pages>2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11280 Vista Sorrento Pkwy, P210 – San Diego, CA 92130 858-740-0788 – cherly3@hotmail.com</vt:lpstr>
    </vt:vector>
  </TitlesOfParts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11280 Vista Sorrento Pkwy, P210 – San Diego, CA 92130 858-740-0788 – cherly3@hotmail.com</dc:title>
  <dc:creator/>
  <cp:lastModifiedBy/>
  <cp:revision>1</cp:revision>
  <cp:lastPrinted>2010-03-22T19:32:00Z</cp:lastPrinted>
  <dcterms:created xsi:type="dcterms:W3CDTF">2019-07-07T21:39:00Z</dcterms:created>
  <dcterms:modified xsi:type="dcterms:W3CDTF">2019-07-31T03:51:00Z</dcterms:modified>
  <cp:category>Sample Resume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TC101953369</vt:lpwstr>
  </property>
</Properties>
</file>