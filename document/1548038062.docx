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84A3" w14:textId="7C87E0F4" w:rsidR="00DE55F0" w:rsidRDefault="00DC3CC1" w:rsidP="00DE55F0">
      <w:pPr>
        <w:pStyle w:val="Title"/>
      </w:pPr>
      <w:r>
        <w:t>Gregorio Rodriguez</w:t>
      </w:r>
    </w:p>
    <w:p w14:paraId="71F83941" w14:textId="7EE10F0D" w:rsidR="000C5155" w:rsidRPr="008E1F80" w:rsidRDefault="00DC3CC1">
      <w:pPr>
        <w:pStyle w:val="Subtitle"/>
      </w:pPr>
      <w:r>
        <w:t>Custodial Engineer</w:t>
      </w:r>
    </w:p>
    <w:p w14:paraId="5AB95CDC" w14:textId="21C3AD8A" w:rsidR="000C5155" w:rsidRDefault="00DC3CC1">
      <w:pPr>
        <w:pStyle w:val="ContactInfo"/>
      </w:pPr>
      <w:r>
        <w:t>972-217-</w:t>
      </w:r>
      <w:proofErr w:type="gramStart"/>
      <w:r>
        <w:t>6543</w:t>
      </w:r>
      <w:r w:rsidR="008E1F80">
        <w:t>  |</w:t>
      </w:r>
      <w:proofErr w:type="gramEnd"/>
      <w:r w:rsidR="008E1F80">
        <w:t>  </w:t>
      </w:r>
      <w:r>
        <w:t>highfade1975@gmail.com</w:t>
      </w:r>
      <w:r w:rsidR="008E1F80">
        <w:t>  |  </w:t>
      </w:r>
      <w:r>
        <w:t>1006 North Carolina Ave Midlothian, TX 76065</w:t>
      </w:r>
    </w:p>
    <w:sdt>
      <w:sdtPr>
        <w:alias w:val="Objective heading:"/>
        <w:tag w:val="Objective heading:"/>
        <w:id w:val="1840115771"/>
        <w:placeholder>
          <w:docPart w:val="083ABFDBB03943CC85155ED8F1CF4EB6"/>
        </w:placeholder>
        <w:temporary/>
        <w:showingPlcHdr/>
        <w15:appearance w15:val="hidden"/>
      </w:sdtPr>
      <w:sdtEndPr/>
      <w:sdtContent>
        <w:p w14:paraId="142C53A5" w14:textId="77777777" w:rsidR="000C5155" w:rsidRDefault="00C056DC">
          <w:pPr>
            <w:pStyle w:val="Heading1"/>
          </w:pPr>
          <w:r>
            <w:t>Objective</w:t>
          </w:r>
        </w:p>
      </w:sdtContent>
    </w:sdt>
    <w:p w14:paraId="03918DC1" w14:textId="12D5DB7B" w:rsidR="000C5155" w:rsidRDefault="00DC3CC1">
      <w:r>
        <w:t>Seeking a position where I can further my professional development as a custodial engineer and become a productive member of the company and community.</w:t>
      </w:r>
    </w:p>
    <w:sdt>
      <w:sdtPr>
        <w:alias w:val="Skills &amp; Abilities heading:"/>
        <w:tag w:val="Skills &amp; Abilities heading:"/>
        <w:id w:val="1904716257"/>
        <w:placeholder>
          <w:docPart w:val="80181076C81B46CEA67B4A888A919B6A"/>
        </w:placeholder>
        <w:temporary/>
        <w:showingPlcHdr/>
        <w15:appearance w15:val="hidden"/>
      </w:sdtPr>
      <w:sdtEndPr/>
      <w:sdtContent>
        <w:p w14:paraId="01F7CA0F" w14:textId="77777777" w:rsidR="00C056DC" w:rsidRDefault="00C056DC" w:rsidP="00C056DC">
          <w:pPr>
            <w:pStyle w:val="Heading1"/>
          </w:pPr>
          <w:r>
            <w:t>Skills &amp; Abilities</w:t>
          </w:r>
        </w:p>
      </w:sdtContent>
    </w:sdt>
    <w:p w14:paraId="1A0F439F" w14:textId="28968AB2" w:rsidR="00C056DC" w:rsidRDefault="00F55B1E" w:rsidP="00C056DC">
      <w:r>
        <w:t>Ability</w:t>
      </w:r>
      <w:r w:rsidR="00E25FFB">
        <w:t xml:space="preserve"> to follow directions for cleaning</w:t>
      </w:r>
      <w:r>
        <w:t xml:space="preserve">, </w:t>
      </w:r>
      <w:r w:rsidR="00BE3EFE">
        <w:t>maintenance,</w:t>
      </w:r>
      <w:r w:rsidR="00E25FFB">
        <w:t xml:space="preserve"> and </w:t>
      </w:r>
      <w:r>
        <w:t xml:space="preserve">safety procedures. Knowledge </w:t>
      </w:r>
      <w:r w:rsidR="00AE602B">
        <w:t xml:space="preserve">of </w:t>
      </w:r>
      <w:r>
        <w:t xml:space="preserve">and experience in using heavy duty and light duty </w:t>
      </w:r>
      <w:r w:rsidR="00AE602B">
        <w:t xml:space="preserve">cleaning </w:t>
      </w:r>
      <w:r w:rsidR="00BE3EFE">
        <w:t>equipment</w:t>
      </w:r>
      <w:r>
        <w:t xml:space="preserve"> such as floor buffer, stripper, wet/dry </w:t>
      </w:r>
      <w:r w:rsidR="00BE3EFE">
        <w:t>vacuum</w:t>
      </w:r>
      <w:r>
        <w:t xml:space="preserve"> and various tools for maintenance.</w:t>
      </w:r>
      <w:r w:rsidR="00BE3EFE">
        <w:t xml:space="preserve"> I am also bilingual and have exceptional communication skills. </w:t>
      </w:r>
      <w:r w:rsidR="00D74F16">
        <w:t>I take pride in my work ethic and time management skills. I am a fast learner.</w:t>
      </w:r>
    </w:p>
    <w:p w14:paraId="56A1D7A5" w14:textId="1DAB060E" w:rsidR="00C056DC" w:rsidRDefault="009320FB" w:rsidP="00C056DC">
      <w:pPr>
        <w:pStyle w:val="Heading1"/>
      </w:pPr>
      <w:sdt>
        <w:sdtPr>
          <w:alias w:val="Experience heading:"/>
          <w:tag w:val="Experience heading:"/>
          <w:id w:val="69094262"/>
          <w:placeholder>
            <w:docPart w:val="DACD43BF07AB424F91FC53D2311D97CF"/>
          </w:placeholder>
          <w:temporary/>
          <w:showingPlcHdr/>
          <w15:appearance w15:val="hidden"/>
        </w:sdtPr>
        <w:sdtEndPr/>
        <w:sdtContent>
          <w:r w:rsidR="00C056DC">
            <w:t>Experience</w:t>
          </w:r>
        </w:sdtContent>
      </w:sdt>
    </w:p>
    <w:p w14:paraId="30389AA6" w14:textId="06EF5462" w:rsidR="00DE3E98" w:rsidRDefault="00DE3E98" w:rsidP="00DE3E98">
      <w:pPr>
        <w:pStyle w:val="Heading2"/>
      </w:pPr>
      <w:r>
        <w:t>Cedar Hill</w:t>
      </w:r>
      <w:r>
        <w:t xml:space="preserve"> ISD</w:t>
      </w:r>
      <w:r w:rsidRPr="001764A6">
        <w:t xml:space="preserve">, </w:t>
      </w:r>
      <w:r>
        <w:t xml:space="preserve">Cedar </w:t>
      </w:r>
      <w:proofErr w:type="spellStart"/>
      <w:proofErr w:type="gramStart"/>
      <w:r>
        <w:t>Hill</w:t>
      </w:r>
      <w:r>
        <w:t>,TX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2018-2018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xperience layout table"/>
      </w:tblPr>
      <w:tblGrid>
        <w:gridCol w:w="7776"/>
        <w:gridCol w:w="2304"/>
      </w:tblGrid>
      <w:tr w:rsidR="000C5155" w14:paraId="463F6F5A" w14:textId="77777777" w:rsidTr="00DB7951">
        <w:tc>
          <w:tcPr>
            <w:tcW w:w="7776" w:type="dxa"/>
          </w:tcPr>
          <w:p w14:paraId="2C1123C8" w14:textId="26CA1709" w:rsidR="00DE3E98" w:rsidRDefault="00DE3E98" w:rsidP="001764A6">
            <w:pPr>
              <w:pStyle w:val="Heading2"/>
              <w:rPr>
                <w:color w:val="auto"/>
              </w:rPr>
            </w:pPr>
            <w:r w:rsidRPr="00DE3E98">
              <w:rPr>
                <w:color w:val="auto"/>
              </w:rPr>
              <w:t xml:space="preserve">Custodial engineer for </w:t>
            </w:r>
            <w:r w:rsidRPr="00DE3E98">
              <w:rPr>
                <w:color w:val="auto"/>
              </w:rPr>
              <w:t>Cedar Hill ISD</w:t>
            </w:r>
            <w:r w:rsidRPr="00DE3E98">
              <w:rPr>
                <w:color w:val="auto"/>
              </w:rPr>
              <w:t xml:space="preserve">. </w:t>
            </w:r>
            <w:r w:rsidRPr="00DE3E98">
              <w:rPr>
                <w:color w:val="auto"/>
              </w:rPr>
              <w:t xml:space="preserve">Cleaning and maintenance for classrooms and floors in various buildings. Used heavy duty and light duty cleaning equipment. This was a float position and was able to work at several different campuses. </w:t>
            </w:r>
            <w:bookmarkStart w:id="0" w:name="_GoBack"/>
            <w:bookmarkEnd w:id="0"/>
          </w:p>
          <w:p w14:paraId="516645EF" w14:textId="483B7555" w:rsidR="00DE3E98" w:rsidRPr="00DE3E98" w:rsidRDefault="00DE3E98" w:rsidP="001764A6">
            <w:pPr>
              <w:pStyle w:val="Heading2"/>
              <w:rPr>
                <w:color w:val="auto"/>
              </w:rPr>
            </w:pPr>
            <w:r w:rsidRPr="00DE3E98">
              <w:rPr>
                <w:color w:val="auto"/>
              </w:rPr>
              <w:t xml:space="preserve"> </w:t>
            </w:r>
          </w:p>
          <w:p w14:paraId="19DABE38" w14:textId="21B254A7" w:rsidR="00C056DC" w:rsidRPr="001764A6" w:rsidRDefault="00AE602B" w:rsidP="001764A6">
            <w:pPr>
              <w:pStyle w:val="Heading2"/>
            </w:pPr>
            <w:r>
              <w:t>Midlothian ISD</w:t>
            </w:r>
            <w:r w:rsidR="00B06F91" w:rsidRPr="001764A6">
              <w:t xml:space="preserve">, </w:t>
            </w:r>
            <w:proofErr w:type="spellStart"/>
            <w:proofErr w:type="gramStart"/>
            <w:r>
              <w:t>Midlothian,TX</w:t>
            </w:r>
            <w:proofErr w:type="spellEnd"/>
            <w:proofErr w:type="gramEnd"/>
          </w:p>
          <w:p w14:paraId="52A26E67" w14:textId="77777777" w:rsidR="000C5155" w:rsidRDefault="00C55BF5" w:rsidP="002F47D4">
            <w:r>
              <w:t xml:space="preserve">Custodial </w:t>
            </w:r>
            <w:r w:rsidR="00C57365">
              <w:t>engineer</w:t>
            </w:r>
            <w:r>
              <w:t xml:space="preserve"> for Midlothian High School. Responsible for all outside areas of school to include main areas of </w:t>
            </w:r>
            <w:r w:rsidR="00C57365">
              <w:t>athletic</w:t>
            </w:r>
            <w:r>
              <w:t xml:space="preserve"> </w:t>
            </w:r>
            <w:r w:rsidR="00C57365">
              <w:t>center, field</w:t>
            </w:r>
            <w:r>
              <w:t xml:space="preserve"> house and </w:t>
            </w:r>
            <w:r w:rsidR="00C57365">
              <w:t>softball, soccer fields,</w:t>
            </w:r>
            <w:r>
              <w:t xml:space="preserve"> set up/</w:t>
            </w:r>
            <w:r w:rsidR="00855913">
              <w:t>take down</w:t>
            </w:r>
            <w:r>
              <w:t xml:space="preserve"> of administrative meetings, </w:t>
            </w:r>
            <w:r w:rsidR="00C57365">
              <w:t xml:space="preserve">assisted in multiple areas of high schools </w:t>
            </w:r>
            <w:proofErr w:type="gramStart"/>
            <w:r w:rsidR="00C57365">
              <w:t>and also</w:t>
            </w:r>
            <w:proofErr w:type="gramEnd"/>
            <w:r w:rsidR="00C57365">
              <w:t xml:space="preserve"> at other campuses when needed.</w:t>
            </w:r>
            <w:r w:rsidR="008378C8">
              <w:t xml:space="preserve"> Assisted in opening and safeguarding of building daily.</w:t>
            </w:r>
          </w:p>
          <w:p w14:paraId="77C025AF" w14:textId="0C1D145A" w:rsidR="00DE3E98" w:rsidRDefault="00DE3E98" w:rsidP="002F47D4"/>
        </w:tc>
        <w:tc>
          <w:tcPr>
            <w:tcW w:w="2304" w:type="dxa"/>
          </w:tcPr>
          <w:p w14:paraId="086B3771" w14:textId="1F7E8138" w:rsidR="000C5155" w:rsidRDefault="00C55BF5" w:rsidP="00C55BF5">
            <w:pPr>
              <w:pStyle w:val="Date"/>
              <w:jc w:val="center"/>
            </w:pPr>
            <w:r>
              <w:t xml:space="preserve">        </w:t>
            </w:r>
          </w:p>
          <w:p w14:paraId="28161194" w14:textId="77777777" w:rsidR="00DE3E98" w:rsidRPr="00DE3E98" w:rsidRDefault="00DE3E98" w:rsidP="00DE3E98"/>
          <w:p w14:paraId="1A32CDBA" w14:textId="77777777" w:rsidR="00DE3E98" w:rsidRPr="00DE3E98" w:rsidRDefault="00DE3E98" w:rsidP="00DE3E98"/>
          <w:p w14:paraId="08D94BFF" w14:textId="77777777" w:rsidR="00DE3E98" w:rsidRPr="00DE3E98" w:rsidRDefault="00DE3E98" w:rsidP="00DE3E98"/>
          <w:p w14:paraId="5DD16005" w14:textId="77777777" w:rsidR="00DE3E98" w:rsidRPr="00DE3E98" w:rsidRDefault="00DE3E98" w:rsidP="00DE3E98"/>
          <w:p w14:paraId="50CBF6CE" w14:textId="77777777" w:rsidR="00DE3E98" w:rsidRDefault="00DE3E98" w:rsidP="00DE3E98"/>
          <w:p w14:paraId="5BD6AFC8" w14:textId="77777777" w:rsidR="00DE3E98" w:rsidRDefault="00DE3E98" w:rsidP="00DE3E98"/>
          <w:p w14:paraId="2172A562" w14:textId="547B7684" w:rsidR="00DE3E98" w:rsidRPr="00DE3E98" w:rsidRDefault="00DE3E98" w:rsidP="00DE3E98">
            <w:pPr>
              <w:jc w:val="center"/>
            </w:pPr>
            <w:r>
              <w:t>2011-2018</w:t>
            </w:r>
          </w:p>
        </w:tc>
      </w:tr>
      <w:tr w:rsidR="001764A6" w14:paraId="4E0E3957" w14:textId="77777777" w:rsidTr="00383633">
        <w:tc>
          <w:tcPr>
            <w:tcW w:w="7776" w:type="dxa"/>
          </w:tcPr>
          <w:p w14:paraId="0A9FA5DE" w14:textId="3D00D6B6" w:rsidR="001764A6" w:rsidRPr="001764A6" w:rsidRDefault="00E9417D" w:rsidP="001764A6">
            <w:pPr>
              <w:pStyle w:val="Heading2"/>
            </w:pPr>
            <w:r>
              <w:t>Mid Texas International Center</w:t>
            </w:r>
            <w:r w:rsidR="001764A6" w:rsidRPr="001764A6">
              <w:t xml:space="preserve">, </w:t>
            </w:r>
            <w:r>
              <w:t>Midlothian TX</w:t>
            </w:r>
          </w:p>
          <w:p w14:paraId="29AAE4C8" w14:textId="40804FCC" w:rsidR="001764A6" w:rsidRDefault="003671C8" w:rsidP="00383633">
            <w:r>
              <w:t>Vehicle operator responsible for</w:t>
            </w:r>
            <w:r w:rsidR="00A72DA5">
              <w:t xml:space="preserve"> </w:t>
            </w:r>
            <w:r w:rsidR="000A49B2">
              <w:t>transporting</w:t>
            </w:r>
            <w:r w:rsidR="00A72DA5">
              <w:t xml:space="preserve"> vehicles arriving by rail to holding area</w:t>
            </w:r>
            <w:r w:rsidR="000A49B2">
              <w:t>s on the property</w:t>
            </w:r>
            <w:r w:rsidR="00A72DA5">
              <w:t xml:space="preserve"> </w:t>
            </w:r>
            <w:r w:rsidR="000A49B2">
              <w:t xml:space="preserve">in preparation to be </w:t>
            </w:r>
            <w:r w:rsidR="006D2A26">
              <w:t>collected by</w:t>
            </w:r>
            <w:r w:rsidR="000A49B2">
              <w:t xml:space="preserve"> truck and transported </w:t>
            </w:r>
            <w:r w:rsidR="00C349F4">
              <w:t xml:space="preserve">to various </w:t>
            </w:r>
            <w:r w:rsidR="000A49B2">
              <w:t>dealership</w:t>
            </w:r>
            <w:r w:rsidR="00C349F4">
              <w:t>s</w:t>
            </w:r>
            <w:r w:rsidR="000A49B2">
              <w:t xml:space="preserve">.  </w:t>
            </w:r>
          </w:p>
        </w:tc>
        <w:tc>
          <w:tcPr>
            <w:tcW w:w="2304" w:type="dxa"/>
          </w:tcPr>
          <w:p w14:paraId="1C1789CD" w14:textId="7F9E531C" w:rsidR="001764A6" w:rsidRDefault="003671C8" w:rsidP="003671C8">
            <w:pPr>
              <w:pStyle w:val="Date"/>
              <w:jc w:val="center"/>
            </w:pPr>
            <w:r>
              <w:t xml:space="preserve">     2008-2011</w:t>
            </w:r>
          </w:p>
        </w:tc>
      </w:tr>
    </w:tbl>
    <w:p w14:paraId="12BA9D78" w14:textId="77777777" w:rsidR="000C5155" w:rsidRDefault="009320FB">
      <w:pPr>
        <w:pStyle w:val="Heading1"/>
      </w:pPr>
      <w:sdt>
        <w:sdtPr>
          <w:alias w:val="Education heading:"/>
          <w:tag w:val="Education heading:"/>
          <w:id w:val="1265042256"/>
          <w:placeholder>
            <w:docPart w:val="43DA0DA1A746480DADB069398E6BBB5D"/>
          </w:placeholder>
          <w:temporary/>
          <w:showingPlcHdr/>
          <w15:appearance w15:val="hidden"/>
        </w:sdtPr>
        <w:sdtEndPr/>
        <w:sdtContent>
          <w:r w:rsidR="001764A6">
            <w:t>Education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ducation layout table"/>
      </w:tblPr>
      <w:tblGrid>
        <w:gridCol w:w="7776"/>
        <w:gridCol w:w="2304"/>
      </w:tblGrid>
      <w:tr w:rsidR="000C5155" w14:paraId="3158FF7E" w14:textId="77777777" w:rsidTr="00DB7951">
        <w:tc>
          <w:tcPr>
            <w:tcW w:w="7776" w:type="dxa"/>
          </w:tcPr>
          <w:p w14:paraId="205E1F0F" w14:textId="7F0991A3" w:rsidR="000C5155" w:rsidRPr="001764A6" w:rsidRDefault="004458BB" w:rsidP="004458BB">
            <w:pPr>
              <w:pStyle w:val="Heading2"/>
              <w:rPr>
                <w:b/>
                <w:bCs/>
              </w:rPr>
            </w:pPr>
            <w:r>
              <w:t>Duncanville High School</w:t>
            </w:r>
          </w:p>
        </w:tc>
        <w:tc>
          <w:tcPr>
            <w:tcW w:w="2304" w:type="dxa"/>
          </w:tcPr>
          <w:p w14:paraId="55DA4369" w14:textId="06D581EA" w:rsidR="000C5155" w:rsidRDefault="000C5155">
            <w:pPr>
              <w:pStyle w:val="Date"/>
            </w:pPr>
          </w:p>
        </w:tc>
      </w:tr>
    </w:tbl>
    <w:p w14:paraId="53F6F893" w14:textId="140CC13C" w:rsidR="00A078D7" w:rsidRDefault="00A078D7" w:rsidP="00A078D7">
      <w:pPr>
        <w:pStyle w:val="Heading1"/>
      </w:pPr>
    </w:p>
    <w:p w14:paraId="485DE679" w14:textId="77777777" w:rsidR="00A078D7" w:rsidRDefault="00A078D7">
      <w:pPr>
        <w:rPr>
          <w:rFonts w:asciiTheme="majorHAnsi" w:eastAsiaTheme="majorEastAsia" w:hAnsiTheme="majorHAnsi" w:cstheme="majorBidi"/>
          <w:color w:val="1C6688" w:themeColor="accent4" w:themeShade="80"/>
          <w:sz w:val="28"/>
          <w:szCs w:val="28"/>
        </w:rPr>
      </w:pPr>
      <w:r>
        <w:br w:type="page"/>
      </w:r>
    </w:p>
    <w:p w14:paraId="555F9B54" w14:textId="77777777" w:rsidR="00A078D7" w:rsidRDefault="00A078D7" w:rsidP="00A078D7">
      <w:pPr>
        <w:pStyle w:val="Heading1"/>
      </w:pPr>
      <w:r>
        <w:lastRenderedPageBreak/>
        <w:t>References</w:t>
      </w:r>
    </w:p>
    <w:p w14:paraId="4FD6CA85" w14:textId="77777777" w:rsidR="00A078D7" w:rsidRPr="001B7637" w:rsidRDefault="00A078D7" w:rsidP="00A078D7">
      <w:pPr>
        <w:pStyle w:val="Heading1"/>
        <w:rPr>
          <w:color w:val="auto"/>
          <w:sz w:val="24"/>
          <w:szCs w:val="24"/>
        </w:rPr>
      </w:pPr>
      <w:r w:rsidRPr="001B7637">
        <w:rPr>
          <w:color w:val="auto"/>
          <w:sz w:val="24"/>
          <w:szCs w:val="24"/>
        </w:rPr>
        <w:t>Rudy Lovato</w:t>
      </w:r>
    </w:p>
    <w:p w14:paraId="7E242475" w14:textId="77777777" w:rsidR="00A078D7" w:rsidRDefault="00A078D7" w:rsidP="00A078D7">
      <w:pPr>
        <w:pStyle w:val="Heading1"/>
        <w:rPr>
          <w:color w:val="auto"/>
          <w:sz w:val="22"/>
          <w:szCs w:val="22"/>
        </w:rPr>
      </w:pPr>
      <w:r w:rsidRPr="001B7637">
        <w:rPr>
          <w:color w:val="auto"/>
          <w:sz w:val="22"/>
          <w:szCs w:val="22"/>
        </w:rPr>
        <w:t xml:space="preserve">Custodial </w:t>
      </w:r>
      <w:proofErr w:type="spellStart"/>
      <w:r w:rsidRPr="001B7637">
        <w:rPr>
          <w:color w:val="auto"/>
          <w:sz w:val="22"/>
          <w:szCs w:val="22"/>
        </w:rPr>
        <w:t>Sevices</w:t>
      </w:r>
      <w:proofErr w:type="spellEnd"/>
      <w:r w:rsidRPr="001B7637">
        <w:rPr>
          <w:color w:val="auto"/>
          <w:sz w:val="22"/>
          <w:szCs w:val="22"/>
        </w:rPr>
        <w:t xml:space="preserve"> Coordinator </w:t>
      </w:r>
      <w:proofErr w:type="spellStart"/>
      <w:r w:rsidRPr="001B7637">
        <w:rPr>
          <w:color w:val="auto"/>
          <w:sz w:val="22"/>
          <w:szCs w:val="22"/>
        </w:rPr>
        <w:t>Midlothan</w:t>
      </w:r>
      <w:proofErr w:type="spellEnd"/>
      <w:r w:rsidRPr="001B7637">
        <w:rPr>
          <w:color w:val="auto"/>
          <w:sz w:val="22"/>
          <w:szCs w:val="22"/>
        </w:rPr>
        <w:t xml:space="preserve"> ISD</w:t>
      </w:r>
      <w:r>
        <w:rPr>
          <w:color w:val="auto"/>
          <w:sz w:val="22"/>
          <w:szCs w:val="22"/>
        </w:rPr>
        <w:t>, former supervisor</w:t>
      </w:r>
    </w:p>
    <w:p w14:paraId="4B979C08" w14:textId="77777777" w:rsidR="00A078D7" w:rsidRDefault="009320FB" w:rsidP="00A078D7">
      <w:pPr>
        <w:pStyle w:val="Heading1"/>
        <w:rPr>
          <w:color w:val="auto"/>
          <w:sz w:val="22"/>
          <w:szCs w:val="22"/>
        </w:rPr>
      </w:pPr>
      <w:hyperlink r:id="rId8" w:history="1">
        <w:r w:rsidR="00A078D7" w:rsidRPr="00CE0769">
          <w:rPr>
            <w:rStyle w:val="Hyperlink"/>
            <w:sz w:val="22"/>
            <w:szCs w:val="22"/>
          </w:rPr>
          <w:t>rudy_lovato@misd.gs</w:t>
        </w:r>
      </w:hyperlink>
      <w:r w:rsidR="00A078D7">
        <w:rPr>
          <w:color w:val="auto"/>
          <w:sz w:val="22"/>
          <w:szCs w:val="22"/>
        </w:rPr>
        <w:t xml:space="preserve"> </w:t>
      </w:r>
    </w:p>
    <w:p w14:paraId="1249BEBE" w14:textId="77777777" w:rsidR="00A078D7" w:rsidRDefault="00A078D7" w:rsidP="00A078D7">
      <w:pPr>
        <w:pStyle w:val="Heading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(972) 775-1805</w:t>
      </w:r>
    </w:p>
    <w:p w14:paraId="32273EB7" w14:textId="77777777" w:rsidR="00A078D7" w:rsidRDefault="00A078D7" w:rsidP="00A078D7">
      <w:pPr>
        <w:pStyle w:val="Heading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Rob </w:t>
      </w:r>
      <w:proofErr w:type="spellStart"/>
      <w:r>
        <w:rPr>
          <w:color w:val="auto"/>
          <w:sz w:val="22"/>
          <w:szCs w:val="22"/>
        </w:rPr>
        <w:t>Rehkopf</w:t>
      </w:r>
      <w:proofErr w:type="spellEnd"/>
    </w:p>
    <w:p w14:paraId="269DB518" w14:textId="77777777" w:rsidR="00A078D7" w:rsidRDefault="00A078D7" w:rsidP="00A078D7">
      <w:pPr>
        <w:pStyle w:val="Heading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Employee WISD, friend, colleague  </w:t>
      </w:r>
    </w:p>
    <w:p w14:paraId="0B391F8E" w14:textId="77777777" w:rsidR="00A078D7" w:rsidRDefault="009320FB" w:rsidP="00A078D7">
      <w:pPr>
        <w:pStyle w:val="Heading1"/>
        <w:rPr>
          <w:color w:val="auto"/>
          <w:sz w:val="22"/>
          <w:szCs w:val="22"/>
        </w:rPr>
      </w:pPr>
      <w:hyperlink r:id="rId9" w:history="1">
        <w:r w:rsidR="00A078D7" w:rsidRPr="00CE0769">
          <w:rPr>
            <w:rStyle w:val="Hyperlink"/>
            <w:sz w:val="22"/>
            <w:szCs w:val="22"/>
          </w:rPr>
          <w:t>johnrehkopf@gmail.com</w:t>
        </w:r>
      </w:hyperlink>
    </w:p>
    <w:p w14:paraId="297C4927" w14:textId="77777777" w:rsidR="00A078D7" w:rsidRDefault="00A078D7" w:rsidP="00A078D7">
      <w:pPr>
        <w:pStyle w:val="Heading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(469) 658-1697</w:t>
      </w:r>
    </w:p>
    <w:p w14:paraId="200F2A59" w14:textId="77777777" w:rsidR="00A078D7" w:rsidRDefault="00A078D7" w:rsidP="00A078D7">
      <w:pPr>
        <w:pStyle w:val="Heading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Margarita Vega</w:t>
      </w:r>
    </w:p>
    <w:p w14:paraId="00D84F42" w14:textId="77777777" w:rsidR="00A078D7" w:rsidRDefault="00A078D7" w:rsidP="00A078D7">
      <w:pPr>
        <w:pStyle w:val="Heading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Custodian MISD, former coworker</w:t>
      </w:r>
    </w:p>
    <w:p w14:paraId="22E93500" w14:textId="70408309" w:rsidR="00CB7762" w:rsidRDefault="00A078D7" w:rsidP="00A078D7">
      <w:pPr>
        <w:pStyle w:val="Heading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(972) 217-2903</w:t>
      </w:r>
    </w:p>
    <w:p w14:paraId="75EFD6FE" w14:textId="77777777" w:rsidR="00CB5EFC" w:rsidRDefault="00CB5EFC" w:rsidP="00A078D7">
      <w:pPr>
        <w:pStyle w:val="Heading1"/>
        <w:rPr>
          <w:color w:val="auto"/>
          <w:sz w:val="22"/>
          <w:szCs w:val="22"/>
        </w:rPr>
      </w:pPr>
    </w:p>
    <w:p w14:paraId="4C38C744" w14:textId="77777777" w:rsidR="00CB7762" w:rsidRPr="00CB7762" w:rsidRDefault="00CB7762" w:rsidP="00CB7762">
      <w:pPr>
        <w:pStyle w:val="Heading1"/>
        <w:rPr>
          <w:color w:val="auto"/>
          <w:sz w:val="22"/>
          <w:szCs w:val="22"/>
        </w:rPr>
      </w:pPr>
      <w:r w:rsidRPr="00CB7762">
        <w:rPr>
          <w:color w:val="auto"/>
          <w:sz w:val="22"/>
          <w:szCs w:val="22"/>
        </w:rPr>
        <w:t>Austin Guest</w:t>
      </w:r>
    </w:p>
    <w:p w14:paraId="39416A13" w14:textId="1E727CD9" w:rsidR="00CB7762" w:rsidRPr="00CB7762" w:rsidRDefault="00CB7762" w:rsidP="00CB7762">
      <w:pPr>
        <w:pStyle w:val="Heading1"/>
        <w:rPr>
          <w:color w:val="auto"/>
          <w:sz w:val="22"/>
          <w:szCs w:val="22"/>
        </w:rPr>
      </w:pPr>
      <w:r w:rsidRPr="00CB7762">
        <w:rPr>
          <w:color w:val="auto"/>
          <w:sz w:val="22"/>
          <w:szCs w:val="22"/>
        </w:rPr>
        <w:t>Employee, teacher, and coach Midlothian ISD</w:t>
      </w:r>
    </w:p>
    <w:p w14:paraId="7255524B" w14:textId="3AD5F3AE" w:rsidR="007A19C5" w:rsidRDefault="00CB7762" w:rsidP="00CB7762">
      <w:pPr>
        <w:pStyle w:val="Heading1"/>
        <w:rPr>
          <w:color w:val="auto"/>
          <w:sz w:val="22"/>
          <w:szCs w:val="22"/>
        </w:rPr>
      </w:pPr>
      <w:r w:rsidRPr="00CB7762">
        <w:rPr>
          <w:color w:val="auto"/>
          <w:sz w:val="22"/>
          <w:szCs w:val="22"/>
        </w:rPr>
        <w:t>(214) 682-5292</w:t>
      </w:r>
    </w:p>
    <w:p w14:paraId="3CF21D92" w14:textId="5911103B" w:rsidR="00B25F55" w:rsidRPr="00CB7762" w:rsidRDefault="00B25F55" w:rsidP="00CB7762">
      <w:pPr>
        <w:pStyle w:val="Heading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Austin_guest@misd.gs</w:t>
      </w:r>
    </w:p>
    <w:p w14:paraId="1AB7EC60" w14:textId="77777777" w:rsidR="00A078D7" w:rsidRDefault="00A078D7" w:rsidP="00A078D7"/>
    <w:p w14:paraId="595459FA" w14:textId="77777777" w:rsidR="005648FD" w:rsidRDefault="005648FD" w:rsidP="00A078D7">
      <w:pPr>
        <w:pStyle w:val="Heading1"/>
      </w:pPr>
    </w:p>
    <w:sectPr w:rsidR="005648FD">
      <w:footerReference w:type="defaul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AF3A1" w14:textId="77777777" w:rsidR="009320FB" w:rsidRDefault="009320FB">
      <w:pPr>
        <w:spacing w:line="240" w:lineRule="auto"/>
      </w:pPr>
      <w:r>
        <w:separator/>
      </w:r>
    </w:p>
  </w:endnote>
  <w:endnote w:type="continuationSeparator" w:id="0">
    <w:p w14:paraId="1974DCEA" w14:textId="77777777" w:rsidR="009320FB" w:rsidRDefault="00932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D863A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764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C1627" w14:textId="77777777" w:rsidR="009320FB" w:rsidRDefault="009320FB">
      <w:pPr>
        <w:spacing w:line="240" w:lineRule="auto"/>
      </w:pPr>
      <w:r>
        <w:separator/>
      </w:r>
    </w:p>
  </w:footnote>
  <w:footnote w:type="continuationSeparator" w:id="0">
    <w:p w14:paraId="132E70FD" w14:textId="77777777" w:rsidR="009320FB" w:rsidRDefault="00932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C1"/>
    <w:rsid w:val="000425C6"/>
    <w:rsid w:val="000A49B2"/>
    <w:rsid w:val="000C5155"/>
    <w:rsid w:val="000F1DC7"/>
    <w:rsid w:val="001764A6"/>
    <w:rsid w:val="001B7637"/>
    <w:rsid w:val="00236DDE"/>
    <w:rsid w:val="00265084"/>
    <w:rsid w:val="002F3A52"/>
    <w:rsid w:val="002F47D4"/>
    <w:rsid w:val="00337C64"/>
    <w:rsid w:val="003671C8"/>
    <w:rsid w:val="003E7996"/>
    <w:rsid w:val="003F3B40"/>
    <w:rsid w:val="004458BB"/>
    <w:rsid w:val="0046680A"/>
    <w:rsid w:val="0048329D"/>
    <w:rsid w:val="00490268"/>
    <w:rsid w:val="004C3892"/>
    <w:rsid w:val="005648FD"/>
    <w:rsid w:val="005B1386"/>
    <w:rsid w:val="005B7925"/>
    <w:rsid w:val="006247A2"/>
    <w:rsid w:val="006D2A26"/>
    <w:rsid w:val="006D3B8E"/>
    <w:rsid w:val="006E5A99"/>
    <w:rsid w:val="006E61DE"/>
    <w:rsid w:val="00712145"/>
    <w:rsid w:val="007143C3"/>
    <w:rsid w:val="00726583"/>
    <w:rsid w:val="0073379B"/>
    <w:rsid w:val="00793842"/>
    <w:rsid w:val="007A19C5"/>
    <w:rsid w:val="007C51D0"/>
    <w:rsid w:val="007C6D48"/>
    <w:rsid w:val="007F67C5"/>
    <w:rsid w:val="008378C8"/>
    <w:rsid w:val="00843F5C"/>
    <w:rsid w:val="00855913"/>
    <w:rsid w:val="008B2D0D"/>
    <w:rsid w:val="008E1F80"/>
    <w:rsid w:val="00924F6B"/>
    <w:rsid w:val="009320FB"/>
    <w:rsid w:val="00941C47"/>
    <w:rsid w:val="00971A48"/>
    <w:rsid w:val="009F610B"/>
    <w:rsid w:val="00A078D7"/>
    <w:rsid w:val="00A72DA5"/>
    <w:rsid w:val="00AE602B"/>
    <w:rsid w:val="00B0548E"/>
    <w:rsid w:val="00B06F91"/>
    <w:rsid w:val="00B11314"/>
    <w:rsid w:val="00B25F55"/>
    <w:rsid w:val="00B3069B"/>
    <w:rsid w:val="00B550F6"/>
    <w:rsid w:val="00BD5B36"/>
    <w:rsid w:val="00BE3EFE"/>
    <w:rsid w:val="00BE5218"/>
    <w:rsid w:val="00C056DC"/>
    <w:rsid w:val="00C349F4"/>
    <w:rsid w:val="00C55BF5"/>
    <w:rsid w:val="00C57365"/>
    <w:rsid w:val="00C74AEB"/>
    <w:rsid w:val="00C773C5"/>
    <w:rsid w:val="00CB0F1A"/>
    <w:rsid w:val="00CB5EFC"/>
    <w:rsid w:val="00CB7762"/>
    <w:rsid w:val="00D136AC"/>
    <w:rsid w:val="00D54540"/>
    <w:rsid w:val="00D74F16"/>
    <w:rsid w:val="00D77989"/>
    <w:rsid w:val="00DB7951"/>
    <w:rsid w:val="00DC3CC1"/>
    <w:rsid w:val="00DE3E98"/>
    <w:rsid w:val="00DE510E"/>
    <w:rsid w:val="00DE55F0"/>
    <w:rsid w:val="00E10969"/>
    <w:rsid w:val="00E25FFB"/>
    <w:rsid w:val="00E9417D"/>
    <w:rsid w:val="00EE3D10"/>
    <w:rsid w:val="00EF0CB5"/>
    <w:rsid w:val="00EF5D7C"/>
    <w:rsid w:val="00F03860"/>
    <w:rsid w:val="00F55B1E"/>
    <w:rsid w:val="00F94809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3D056"/>
  <w15:chartTrackingRefBased/>
  <w15:docId w15:val="{605DC2A9-852C-4DDA-BC00-004518DA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36D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dy_lovato@misd.g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ohnrehkopf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3ABFDBB03943CC85155ED8F1CF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01ECD-CF33-40E0-9E57-E0CE26241AC5}"/>
      </w:docPartPr>
      <w:docPartBody>
        <w:p w:rsidR="00F21702" w:rsidRDefault="009E5F12">
          <w:pPr>
            <w:pStyle w:val="083ABFDBB03943CC85155ED8F1CF4EB6"/>
          </w:pPr>
          <w:r>
            <w:t>Objective</w:t>
          </w:r>
        </w:p>
      </w:docPartBody>
    </w:docPart>
    <w:docPart>
      <w:docPartPr>
        <w:name w:val="80181076C81B46CEA67B4A888A919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01A7B-33F7-44BE-B481-74A0A482DC5B}"/>
      </w:docPartPr>
      <w:docPartBody>
        <w:p w:rsidR="00F21702" w:rsidRDefault="009E5F12">
          <w:pPr>
            <w:pStyle w:val="80181076C81B46CEA67B4A888A919B6A"/>
          </w:pPr>
          <w:r>
            <w:t>Skills &amp; Abilities</w:t>
          </w:r>
        </w:p>
      </w:docPartBody>
    </w:docPart>
    <w:docPart>
      <w:docPartPr>
        <w:name w:val="DACD43BF07AB424F91FC53D2311D9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C9FA5-A89E-4003-BF97-7D066BD691E8}"/>
      </w:docPartPr>
      <w:docPartBody>
        <w:p w:rsidR="00F21702" w:rsidRDefault="009E5F12">
          <w:pPr>
            <w:pStyle w:val="DACD43BF07AB424F91FC53D2311D97CF"/>
          </w:pPr>
          <w:r>
            <w:t>Experience</w:t>
          </w:r>
        </w:p>
      </w:docPartBody>
    </w:docPart>
    <w:docPart>
      <w:docPartPr>
        <w:name w:val="43DA0DA1A746480DADB069398E6BB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F8210-4D64-4B40-AAF8-053A78E825D5}"/>
      </w:docPartPr>
      <w:docPartBody>
        <w:p w:rsidR="00F21702" w:rsidRDefault="009E5F12">
          <w:pPr>
            <w:pStyle w:val="43DA0DA1A746480DADB069398E6BBB5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12"/>
    <w:rsid w:val="000F3C5F"/>
    <w:rsid w:val="0012313F"/>
    <w:rsid w:val="004B7D80"/>
    <w:rsid w:val="008F1125"/>
    <w:rsid w:val="009E5F12"/>
    <w:rsid w:val="00B46547"/>
    <w:rsid w:val="00F2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207C6424094FEB984E9501C7A5D6B1">
    <w:name w:val="40207C6424094FEB984E9501C7A5D6B1"/>
  </w:style>
  <w:style w:type="paragraph" w:customStyle="1" w:styleId="6B93CBF18AF04BA78E8DB012AB77F193">
    <w:name w:val="6B93CBF18AF04BA78E8DB012AB77F193"/>
  </w:style>
  <w:style w:type="paragraph" w:customStyle="1" w:styleId="12D107D5D3D84972AC55300EC5C9E5DF">
    <w:name w:val="12D107D5D3D84972AC55300EC5C9E5DF"/>
  </w:style>
  <w:style w:type="paragraph" w:customStyle="1" w:styleId="546A5A065DDC49D1A7FC8794F8A21523">
    <w:name w:val="546A5A065DDC49D1A7FC8794F8A21523"/>
  </w:style>
  <w:style w:type="paragraph" w:customStyle="1" w:styleId="546224A02BFD4787A9AC19067B7A711F">
    <w:name w:val="546224A02BFD4787A9AC19067B7A711F"/>
  </w:style>
  <w:style w:type="paragraph" w:customStyle="1" w:styleId="083ABFDBB03943CC85155ED8F1CF4EB6">
    <w:name w:val="083ABFDBB03943CC85155ED8F1CF4EB6"/>
  </w:style>
  <w:style w:type="paragraph" w:customStyle="1" w:styleId="090AB4ACC7F84D558DCD9A014A2F38F2">
    <w:name w:val="090AB4ACC7F84D558DCD9A014A2F38F2"/>
  </w:style>
  <w:style w:type="paragraph" w:customStyle="1" w:styleId="80181076C81B46CEA67B4A888A919B6A">
    <w:name w:val="80181076C81B46CEA67B4A888A919B6A"/>
  </w:style>
  <w:style w:type="paragraph" w:customStyle="1" w:styleId="D93BD203B42F49CC89CB03C3B137E2F1">
    <w:name w:val="D93BD203B42F49CC89CB03C3B137E2F1"/>
  </w:style>
  <w:style w:type="paragraph" w:customStyle="1" w:styleId="DACD43BF07AB424F91FC53D2311D97CF">
    <w:name w:val="DACD43BF07AB424F91FC53D2311D97CF"/>
  </w:style>
  <w:style w:type="paragraph" w:customStyle="1" w:styleId="A336EAA922914714AFFC80716E4D66F5">
    <w:name w:val="A336EAA922914714AFFC80716E4D66F5"/>
  </w:style>
  <w:style w:type="paragraph" w:customStyle="1" w:styleId="1947026FEDE24333B254AD41D2A76C91">
    <w:name w:val="1947026FEDE24333B254AD41D2A76C91"/>
  </w:style>
  <w:style w:type="paragraph" w:customStyle="1" w:styleId="8D9B66AD6ECC47B1ABB5EE926AD5539E">
    <w:name w:val="8D9B66AD6ECC47B1ABB5EE926AD5539E"/>
  </w:style>
  <w:style w:type="paragraph" w:customStyle="1" w:styleId="3E50D0466B3F4797B4BFFF73E2A853E9">
    <w:name w:val="3E50D0466B3F4797B4BFFF73E2A853E9"/>
  </w:style>
  <w:style w:type="paragraph" w:customStyle="1" w:styleId="5F85AA3D0E464A428872E8289A4EBFCE">
    <w:name w:val="5F85AA3D0E464A428872E8289A4EBFCE"/>
  </w:style>
  <w:style w:type="paragraph" w:customStyle="1" w:styleId="D2361371642543DCAC19A464C55D61BC">
    <w:name w:val="D2361371642543DCAC19A464C55D61BC"/>
  </w:style>
  <w:style w:type="paragraph" w:customStyle="1" w:styleId="0ABECD2778934E9EAFDAC88FBF8AC2B5">
    <w:name w:val="0ABECD2778934E9EAFDAC88FBF8AC2B5"/>
  </w:style>
  <w:style w:type="paragraph" w:customStyle="1" w:styleId="7B36FBB22B7E4BFA9B1167AC2E3CF97E">
    <w:name w:val="7B36FBB22B7E4BFA9B1167AC2E3CF97E"/>
  </w:style>
  <w:style w:type="paragraph" w:customStyle="1" w:styleId="43DA0DA1A746480DADB069398E6BBB5D">
    <w:name w:val="43DA0DA1A746480DADB069398E6BBB5D"/>
  </w:style>
  <w:style w:type="paragraph" w:customStyle="1" w:styleId="3E0E86E1EEF64CFD961755C487766EF1">
    <w:name w:val="3E0E86E1EEF64CFD961755C487766EF1"/>
  </w:style>
  <w:style w:type="paragraph" w:customStyle="1" w:styleId="B8FB435329F049C6888471AB5974353B">
    <w:name w:val="B8FB435329F049C6888471AB5974353B"/>
  </w:style>
  <w:style w:type="paragraph" w:customStyle="1" w:styleId="B3C64DBC122143D484E724A6C0A1FE29">
    <w:name w:val="B3C64DBC122143D484E724A6C0A1FE29"/>
  </w:style>
  <w:style w:type="paragraph" w:customStyle="1" w:styleId="820F5D3358354E35A1DF53D21B333C70">
    <w:name w:val="820F5D3358354E35A1DF53D21B333C70"/>
  </w:style>
  <w:style w:type="paragraph" w:customStyle="1" w:styleId="9D6102BC5C6D42BFB722CF060CD85EEB">
    <w:name w:val="9D6102BC5C6D42BFB722CF060CD85EEB"/>
  </w:style>
  <w:style w:type="paragraph" w:customStyle="1" w:styleId="A3ED7A8843B047309E440E412E0354C1">
    <w:name w:val="A3ED7A8843B047309E440E412E0354C1"/>
  </w:style>
  <w:style w:type="paragraph" w:customStyle="1" w:styleId="42A697B092374DEB88C99A5C13E0B5EF">
    <w:name w:val="42A697B092374DEB88C99A5C13E0B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D8201-D6AD-475E-92E7-7C1CDCA46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11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Rodriguez</dc:creator>
  <cp:keywords/>
  <dc:description/>
  <cp:lastModifiedBy>Jean Rodriguez</cp:lastModifiedBy>
  <cp:revision>5</cp:revision>
  <dcterms:created xsi:type="dcterms:W3CDTF">2018-08-01T01:15:00Z</dcterms:created>
  <dcterms:modified xsi:type="dcterms:W3CDTF">2019-01-21T02:33:00Z</dcterms:modified>
</cp:coreProperties>
</file>