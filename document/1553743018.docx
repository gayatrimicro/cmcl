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44A88" w14:textId="1B9416E4" w:rsidR="00300C0F" w:rsidRDefault="00EA05A7">
      <w:pPr>
        <w:pStyle w:val="Title"/>
      </w:pPr>
      <w:sdt>
        <w:sdtPr>
          <w:alias w:val="Author"/>
          <w:tag w:val=""/>
          <w:id w:val="1246310863"/>
          <w:placeholder>
            <w:docPart w:val="F8976B6EE1284388B00FEA8C54E387DC"/>
          </w:placeholder>
          <w:dataBinding w:prefixMappings="xmlns:ns0='http://purl.org/dc/elements/1.1/' xmlns:ns1='http://schemas.openxmlformats.org/package/2006/metadata/core-properties' " w:xpath="/ns1:coreProperties[1]/ns0:creator[1]" w:storeItemID="{6C3C8BC8-F283-45AE-878A-BAB7291924A1}"/>
          <w:text/>
        </w:sdtPr>
        <w:sdtEndPr/>
        <w:sdtContent>
          <w:r w:rsidR="00BC295E">
            <w:t>zaveaire calvin</w:t>
          </w:r>
          <w:r w:rsidR="00343E76">
            <w:t>, Cda</w:t>
          </w:r>
        </w:sdtContent>
      </w:sdt>
    </w:p>
    <w:tbl>
      <w:tblPr>
        <w:tblStyle w:val="ResumeTable"/>
        <w:tblW w:w="5000" w:type="pct"/>
        <w:tblLook w:val="04A0" w:firstRow="1" w:lastRow="0" w:firstColumn="1" w:lastColumn="0" w:noHBand="0" w:noVBand="1"/>
        <w:tblDescription w:val="Contact Info"/>
      </w:tblPr>
      <w:tblGrid>
        <w:gridCol w:w="1657"/>
        <w:gridCol w:w="7415"/>
      </w:tblGrid>
      <w:tr w:rsidR="00300C0F" w14:paraId="4F144A8B" w14:textId="77777777" w:rsidTr="00300C0F">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4F144A89" w14:textId="77777777" w:rsidR="00300C0F" w:rsidRDefault="00300C0F"/>
        </w:tc>
        <w:tc>
          <w:tcPr>
            <w:tcW w:w="4087" w:type="pct"/>
          </w:tcPr>
          <w:p w14:paraId="4F144A8A" w14:textId="77777777" w:rsidR="00300C0F" w:rsidRDefault="00300C0F"/>
        </w:tc>
      </w:tr>
      <w:tr w:rsidR="00300C0F" w14:paraId="4F144A8E" w14:textId="77777777" w:rsidTr="00300C0F">
        <w:tc>
          <w:tcPr>
            <w:tcW w:w="913" w:type="pct"/>
          </w:tcPr>
          <w:p w14:paraId="4F144A8C" w14:textId="77777777" w:rsidR="00300C0F" w:rsidRDefault="00300C0F"/>
        </w:tc>
        <w:tc>
          <w:tcPr>
            <w:tcW w:w="4087" w:type="pct"/>
          </w:tcPr>
          <w:p w14:paraId="4F144A8D" w14:textId="52993B1F" w:rsidR="00300C0F" w:rsidRDefault="009B262F">
            <w:pPr>
              <w:pStyle w:val="ContactInfo"/>
            </w:pPr>
            <w:r>
              <w:t xml:space="preserve">4722 Meadow </w:t>
            </w:r>
            <w:proofErr w:type="spellStart"/>
            <w:r>
              <w:t>st.</w:t>
            </w:r>
            <w:proofErr w:type="spellEnd"/>
            <w:r>
              <w:t xml:space="preserve"> Apt 1401 Dallas</w:t>
            </w:r>
            <w:r w:rsidR="00BC295E">
              <w:t>, TX</w:t>
            </w:r>
            <w:r w:rsidR="00F11E22">
              <w:t> </w:t>
            </w:r>
            <w:r w:rsidR="00F11E22">
              <w:rPr>
                <w:color w:val="A6A6A6" w:themeColor="background1" w:themeShade="A6"/>
              </w:rPr>
              <w:t>|</w:t>
            </w:r>
            <w:r w:rsidR="00F11E22">
              <w:t> </w:t>
            </w:r>
            <w:r w:rsidR="00BC295E">
              <w:t>318-512-2010</w:t>
            </w:r>
            <w:r w:rsidR="00F11E22">
              <w:t> </w:t>
            </w:r>
            <w:r w:rsidR="00F11E22">
              <w:rPr>
                <w:color w:val="A6A6A6" w:themeColor="background1" w:themeShade="A6"/>
              </w:rPr>
              <w:t>|</w:t>
            </w:r>
            <w:r w:rsidR="00F11E22">
              <w:t> </w:t>
            </w:r>
            <w:r w:rsidR="00BC295E">
              <w:t>Zaveaire3@live.com</w:t>
            </w:r>
          </w:p>
        </w:tc>
      </w:tr>
    </w:tbl>
    <w:p w14:paraId="4F144A8F" w14:textId="77777777" w:rsidR="00300C0F" w:rsidRDefault="00F11E22">
      <w:pPr>
        <w:pStyle w:val="SectionHeading"/>
      </w:pPr>
      <w:r>
        <w:t>Summary</w:t>
      </w:r>
    </w:p>
    <w:tbl>
      <w:tblPr>
        <w:tblStyle w:val="ResumeTable"/>
        <w:tblW w:w="5000" w:type="pct"/>
        <w:tblLook w:val="04A0" w:firstRow="1" w:lastRow="0" w:firstColumn="1" w:lastColumn="0" w:noHBand="0" w:noVBand="1"/>
        <w:tblDescription w:val="Summary"/>
      </w:tblPr>
      <w:tblGrid>
        <w:gridCol w:w="1657"/>
        <w:gridCol w:w="7415"/>
      </w:tblGrid>
      <w:tr w:rsidR="00300C0F" w14:paraId="4F144A92" w14:textId="77777777" w:rsidTr="00300C0F">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4F144A90" w14:textId="77777777" w:rsidR="00300C0F" w:rsidRDefault="00300C0F"/>
        </w:tc>
        <w:tc>
          <w:tcPr>
            <w:tcW w:w="4087" w:type="pct"/>
          </w:tcPr>
          <w:p w14:paraId="4F144A91" w14:textId="77777777" w:rsidR="00300C0F" w:rsidRDefault="00300C0F"/>
        </w:tc>
      </w:tr>
      <w:tr w:rsidR="00300C0F" w14:paraId="4F144A95" w14:textId="77777777" w:rsidTr="00300C0F">
        <w:tc>
          <w:tcPr>
            <w:tcW w:w="913" w:type="pct"/>
          </w:tcPr>
          <w:p w14:paraId="4F144A93" w14:textId="77777777" w:rsidR="00300C0F" w:rsidRDefault="00300C0F"/>
        </w:tc>
        <w:tc>
          <w:tcPr>
            <w:tcW w:w="4087" w:type="pct"/>
          </w:tcPr>
          <w:p w14:paraId="4F144A94" w14:textId="098B65D9" w:rsidR="00300C0F" w:rsidRDefault="005A0CE1">
            <w:r>
              <w:t>I’m h</w:t>
            </w:r>
            <w:r w:rsidR="006E088D">
              <w:t xml:space="preserve">ighly organized and Independent; skilled in customer service and staying calm under </w:t>
            </w:r>
            <w:r>
              <w:t>pressure. A team leader and self-motivated</w:t>
            </w:r>
            <w:r w:rsidR="00A474BA">
              <w:t>, fast learner</w:t>
            </w:r>
            <w:r>
              <w:t>.</w:t>
            </w:r>
            <w:r w:rsidR="00813F37">
              <w:t xml:space="preserve"> With a personability for the job. </w:t>
            </w:r>
          </w:p>
        </w:tc>
      </w:tr>
    </w:tbl>
    <w:p w14:paraId="4F144A96" w14:textId="77777777" w:rsidR="00300C0F" w:rsidRDefault="00F11E22">
      <w:pPr>
        <w:pStyle w:val="SectionHeading"/>
      </w:pPr>
      <w:r>
        <w:t>Computer Skills</w:t>
      </w:r>
    </w:p>
    <w:tbl>
      <w:tblPr>
        <w:tblStyle w:val="ResumeTable"/>
        <w:tblW w:w="5000" w:type="pct"/>
        <w:tblLook w:val="04A0" w:firstRow="1" w:lastRow="0" w:firstColumn="1" w:lastColumn="0" w:noHBand="0" w:noVBand="1"/>
        <w:tblDescription w:val="Skills"/>
      </w:tblPr>
      <w:tblGrid>
        <w:gridCol w:w="1657"/>
        <w:gridCol w:w="7415"/>
      </w:tblGrid>
      <w:tr w:rsidR="00300C0F" w14:paraId="4F144A99" w14:textId="77777777" w:rsidTr="00300C0F">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4F144A97" w14:textId="77777777" w:rsidR="00300C0F" w:rsidRDefault="00300C0F"/>
        </w:tc>
        <w:tc>
          <w:tcPr>
            <w:tcW w:w="4087" w:type="pct"/>
          </w:tcPr>
          <w:p w14:paraId="4F144A98" w14:textId="77777777" w:rsidR="00300C0F" w:rsidRDefault="00300C0F"/>
        </w:tc>
      </w:tr>
      <w:tr w:rsidR="00300C0F" w14:paraId="4F144A9D" w14:textId="77777777" w:rsidTr="00300C0F">
        <w:tc>
          <w:tcPr>
            <w:tcW w:w="913" w:type="pct"/>
          </w:tcPr>
          <w:p w14:paraId="4F144A9A" w14:textId="77777777" w:rsidR="00300C0F" w:rsidRDefault="00300C0F"/>
        </w:tc>
        <w:tc>
          <w:tcPr>
            <w:tcW w:w="4087" w:type="pct"/>
          </w:tcPr>
          <w:p w14:paraId="4F144A9B" w14:textId="77777777" w:rsidR="00300C0F" w:rsidRDefault="00F11E22">
            <w:pPr>
              <w:pStyle w:val="Subsection"/>
            </w:pPr>
            <w:r>
              <w:t>Languages</w:t>
            </w:r>
          </w:p>
          <w:p w14:paraId="4F144A9C" w14:textId="77777777" w:rsidR="00300C0F" w:rsidRDefault="000E124B">
            <w:pPr>
              <w:pStyle w:val="ListBullet"/>
            </w:pPr>
            <w:r>
              <w:t>English</w:t>
            </w:r>
          </w:p>
        </w:tc>
      </w:tr>
      <w:sdt>
        <w:sdtPr>
          <w:id w:val="1857463929"/>
          <w15:repeatingSection/>
        </w:sdtPr>
        <w:sdtEndPr/>
        <w:sdtContent>
          <w:sdt>
            <w:sdtPr>
              <w:id w:val="2011181661"/>
              <w:placeholder>
                <w:docPart w:val="887A7609D98E46EC8A1CC0786736097A"/>
              </w:placeholder>
              <w15:repeatingSectionItem/>
            </w:sdtPr>
            <w:sdtEndPr/>
            <w:sdtContent>
              <w:tr w:rsidR="00300C0F" w14:paraId="4F144AA6" w14:textId="77777777" w:rsidTr="00300C0F">
                <w:tc>
                  <w:tcPr>
                    <w:tcW w:w="913" w:type="pct"/>
                  </w:tcPr>
                  <w:p w14:paraId="4F144A9E" w14:textId="77777777" w:rsidR="00300C0F" w:rsidRDefault="00300C0F"/>
                </w:tc>
                <w:tc>
                  <w:tcPr>
                    <w:tcW w:w="4087" w:type="pct"/>
                  </w:tcPr>
                  <w:p w14:paraId="4F144A9F" w14:textId="77777777" w:rsidR="00300C0F" w:rsidRDefault="00F11E22">
                    <w:pPr>
                      <w:pStyle w:val="Subsection"/>
                    </w:pPr>
                    <w:r>
                      <w:t>Software</w:t>
                    </w:r>
                  </w:p>
                  <w:p w14:paraId="4F144AA0" w14:textId="77777777" w:rsidR="000E124B" w:rsidRDefault="000E124B">
                    <w:pPr>
                      <w:pStyle w:val="ListBullet"/>
                    </w:pPr>
                    <w:r>
                      <w:t>Microsoft Office 2016</w:t>
                    </w:r>
                  </w:p>
                  <w:p w14:paraId="4F144AA1" w14:textId="77777777" w:rsidR="000E124B" w:rsidRDefault="000E124B">
                    <w:pPr>
                      <w:pStyle w:val="ListBullet"/>
                    </w:pPr>
                    <w:r>
                      <w:t>Internet Explorer</w:t>
                    </w:r>
                  </w:p>
                  <w:p w14:paraId="4F144AA2" w14:textId="77777777" w:rsidR="000E124B" w:rsidRDefault="000E124B">
                    <w:pPr>
                      <w:pStyle w:val="ListBullet"/>
                    </w:pPr>
                    <w:r>
                      <w:t xml:space="preserve">Power point </w:t>
                    </w:r>
                  </w:p>
                  <w:p w14:paraId="4F144AA3" w14:textId="77777777" w:rsidR="000E124B" w:rsidRDefault="000E124B">
                    <w:pPr>
                      <w:pStyle w:val="ListBullet"/>
                    </w:pPr>
                    <w:r>
                      <w:t>MS Word</w:t>
                    </w:r>
                  </w:p>
                  <w:p w14:paraId="4F144AA4" w14:textId="508AA2E5" w:rsidR="000E124B" w:rsidRDefault="000E124B">
                    <w:pPr>
                      <w:pStyle w:val="ListBullet"/>
                    </w:pPr>
                    <w:r>
                      <w:t xml:space="preserve">MS Excel </w:t>
                    </w:r>
                  </w:p>
                  <w:p w14:paraId="71981822" w14:textId="6060A6A2" w:rsidR="00211FA5" w:rsidRDefault="00211FA5">
                    <w:pPr>
                      <w:pStyle w:val="ListBullet"/>
                    </w:pPr>
                    <w:r>
                      <w:t>Google spread sheet</w:t>
                    </w:r>
                  </w:p>
                  <w:p w14:paraId="76E585EA" w14:textId="684A2B71" w:rsidR="00211FA5" w:rsidRDefault="00211FA5">
                    <w:pPr>
                      <w:pStyle w:val="ListBullet"/>
                    </w:pPr>
                    <w:r>
                      <w:t>Google drive</w:t>
                    </w:r>
                  </w:p>
                  <w:p w14:paraId="0071893D" w14:textId="646660CF" w:rsidR="00B80982" w:rsidRDefault="00B80982">
                    <w:pPr>
                      <w:pStyle w:val="ListBullet"/>
                    </w:pPr>
                    <w:r>
                      <w:t>Quick</w:t>
                    </w:r>
                    <w:r w:rsidR="00AE3EEA">
                      <w:t xml:space="preserve"> </w:t>
                    </w:r>
                    <w:r>
                      <w:t>books</w:t>
                    </w:r>
                  </w:p>
                  <w:p w14:paraId="66DA2A5D" w14:textId="3CEB5F12" w:rsidR="00A474BA" w:rsidRDefault="00A474BA">
                    <w:pPr>
                      <w:pStyle w:val="ListBullet"/>
                    </w:pPr>
                    <w:r>
                      <w:t>Dentrix</w:t>
                    </w:r>
                  </w:p>
                  <w:p w14:paraId="4F144AA5" w14:textId="77777777" w:rsidR="00300C0F" w:rsidRDefault="00300C0F" w:rsidP="000E124B">
                    <w:pPr>
                      <w:pStyle w:val="ListBullet"/>
                      <w:numPr>
                        <w:ilvl w:val="0"/>
                        <w:numId w:val="0"/>
                      </w:numPr>
                      <w:ind w:left="101"/>
                    </w:pPr>
                  </w:p>
                </w:tc>
              </w:tr>
            </w:sdtContent>
          </w:sdt>
        </w:sdtContent>
      </w:sdt>
    </w:tbl>
    <w:p w14:paraId="4F144AA7" w14:textId="77777777" w:rsidR="00300C0F" w:rsidRDefault="00F11E22">
      <w:pPr>
        <w:pStyle w:val="SectionHeading"/>
      </w:pPr>
      <w:r>
        <w:t>Experience</w:t>
      </w:r>
    </w:p>
    <w:tbl>
      <w:tblPr>
        <w:tblStyle w:val="ResumeTable"/>
        <w:tblW w:w="5000" w:type="pct"/>
        <w:tblLook w:val="04A0" w:firstRow="1" w:lastRow="0" w:firstColumn="1" w:lastColumn="0" w:noHBand="0" w:noVBand="1"/>
        <w:tblDescription w:val="Experience"/>
      </w:tblPr>
      <w:tblGrid>
        <w:gridCol w:w="2063"/>
        <w:gridCol w:w="7009"/>
      </w:tblGrid>
      <w:tr w:rsidR="00B80982" w14:paraId="57CCD190" w14:textId="77777777" w:rsidTr="00F66225">
        <w:trPr>
          <w:cnfStyle w:val="100000000000" w:firstRow="1" w:lastRow="0" w:firstColumn="0" w:lastColumn="0" w:oddVBand="0" w:evenVBand="0" w:oddHBand="0" w:evenHBand="0" w:firstRowFirstColumn="0" w:firstRowLastColumn="0" w:lastRowFirstColumn="0" w:lastRowLastColumn="0"/>
          <w:trHeight w:hRule="exact" w:val="319"/>
        </w:trPr>
        <w:tc>
          <w:tcPr>
            <w:tcW w:w="1042" w:type="pct"/>
          </w:tcPr>
          <w:p w14:paraId="64341040" w14:textId="77777777" w:rsidR="00B80982" w:rsidRDefault="00B80982"/>
        </w:tc>
        <w:tc>
          <w:tcPr>
            <w:tcW w:w="3958" w:type="pct"/>
          </w:tcPr>
          <w:p w14:paraId="3C605C97" w14:textId="77777777" w:rsidR="00B80982" w:rsidRDefault="00B80982"/>
        </w:tc>
      </w:tr>
      <w:tr w:rsidR="00B80982" w14:paraId="7C0E73E5" w14:textId="77777777" w:rsidTr="00F66225">
        <w:trPr>
          <w:trHeight w:hRule="exact" w:val="319"/>
        </w:trPr>
        <w:tc>
          <w:tcPr>
            <w:tcW w:w="1042" w:type="pct"/>
          </w:tcPr>
          <w:p w14:paraId="679070CE" w14:textId="77777777" w:rsidR="00B80982" w:rsidRDefault="00B80982"/>
        </w:tc>
        <w:tc>
          <w:tcPr>
            <w:tcW w:w="3958" w:type="pct"/>
          </w:tcPr>
          <w:p w14:paraId="2B447377" w14:textId="77777777" w:rsidR="00B80982" w:rsidRDefault="00B80982"/>
        </w:tc>
      </w:tr>
      <w:tr w:rsidR="00B80982" w14:paraId="57E763F1" w14:textId="77777777" w:rsidTr="00F66225">
        <w:trPr>
          <w:trHeight w:hRule="exact" w:val="319"/>
        </w:trPr>
        <w:tc>
          <w:tcPr>
            <w:tcW w:w="1042" w:type="pct"/>
          </w:tcPr>
          <w:p w14:paraId="518105F6" w14:textId="77777777" w:rsidR="00B80982" w:rsidRDefault="00B80982"/>
        </w:tc>
        <w:tc>
          <w:tcPr>
            <w:tcW w:w="3958" w:type="pct"/>
          </w:tcPr>
          <w:p w14:paraId="5DCE8C40" w14:textId="77777777" w:rsidR="00B80982" w:rsidRDefault="00B80982"/>
        </w:tc>
      </w:tr>
      <w:tr w:rsidR="002C14CE" w14:paraId="54F6376A" w14:textId="77777777" w:rsidTr="00F66225">
        <w:trPr>
          <w:trHeight w:hRule="exact" w:val="319"/>
        </w:trPr>
        <w:tc>
          <w:tcPr>
            <w:tcW w:w="1042" w:type="pct"/>
          </w:tcPr>
          <w:p w14:paraId="3ACE7E69" w14:textId="77777777" w:rsidR="002C14CE" w:rsidRDefault="002C14CE"/>
        </w:tc>
        <w:tc>
          <w:tcPr>
            <w:tcW w:w="3958" w:type="pct"/>
          </w:tcPr>
          <w:p w14:paraId="1ED46367" w14:textId="77777777" w:rsidR="002C14CE" w:rsidRDefault="002C14CE"/>
        </w:tc>
      </w:tr>
      <w:tr w:rsidR="00AF0F66" w14:paraId="7770463A" w14:textId="77777777" w:rsidTr="00F66225">
        <w:trPr>
          <w:trHeight w:hRule="exact" w:val="319"/>
        </w:trPr>
        <w:tc>
          <w:tcPr>
            <w:tcW w:w="1042" w:type="pct"/>
          </w:tcPr>
          <w:p w14:paraId="730EFB40" w14:textId="77777777" w:rsidR="00AF0F66" w:rsidRDefault="00AF0F66"/>
        </w:tc>
        <w:tc>
          <w:tcPr>
            <w:tcW w:w="3958" w:type="pct"/>
          </w:tcPr>
          <w:p w14:paraId="20C9C3FB" w14:textId="77777777" w:rsidR="00AF0F66" w:rsidRDefault="00AF0F66"/>
        </w:tc>
        <w:bookmarkStart w:id="0" w:name="_GoBack"/>
        <w:bookmarkEnd w:id="0"/>
      </w:tr>
      <w:tr w:rsidR="00300C0F" w14:paraId="4F144AAA" w14:textId="77777777" w:rsidTr="00F66225">
        <w:trPr>
          <w:trHeight w:hRule="exact" w:val="319"/>
        </w:trPr>
        <w:tc>
          <w:tcPr>
            <w:tcW w:w="1042" w:type="pct"/>
          </w:tcPr>
          <w:p w14:paraId="4F144AA8" w14:textId="77777777" w:rsidR="00300C0F" w:rsidRDefault="00300C0F"/>
        </w:tc>
        <w:tc>
          <w:tcPr>
            <w:tcW w:w="3958" w:type="pct"/>
          </w:tcPr>
          <w:p w14:paraId="4F144AA9" w14:textId="77777777" w:rsidR="00300C0F" w:rsidRDefault="00300C0F"/>
        </w:tc>
      </w:tr>
      <w:tr w:rsidR="00CB3353" w14:paraId="25E7EEC0" w14:textId="77777777" w:rsidTr="00F66225">
        <w:trPr>
          <w:trHeight w:hRule="exact" w:val="58"/>
        </w:trPr>
        <w:tc>
          <w:tcPr>
            <w:tcW w:w="1042" w:type="pct"/>
          </w:tcPr>
          <w:p w14:paraId="4D07C4AC" w14:textId="77777777" w:rsidR="00CB3353" w:rsidRDefault="00CB3353"/>
        </w:tc>
        <w:tc>
          <w:tcPr>
            <w:tcW w:w="3958" w:type="pct"/>
          </w:tcPr>
          <w:p w14:paraId="3E10CF27" w14:textId="77777777" w:rsidR="00CB3353" w:rsidRDefault="00CB3353"/>
        </w:tc>
      </w:tr>
      <w:tr w:rsidR="00AF0F66" w:rsidRPr="00CB3353" w14:paraId="14C20AB3" w14:textId="77777777" w:rsidTr="00F66225">
        <w:tc>
          <w:tcPr>
            <w:tcW w:w="1042" w:type="pct"/>
          </w:tcPr>
          <w:p w14:paraId="5DD6717B" w14:textId="77777777" w:rsidR="00D53C4C" w:rsidRDefault="00D53C4C" w:rsidP="00A64855">
            <w:pPr>
              <w:pStyle w:val="SectionHeading"/>
            </w:pPr>
          </w:p>
          <w:p w14:paraId="7D890757" w14:textId="6B4F5756" w:rsidR="007E2B5C" w:rsidRDefault="006B0B95" w:rsidP="00A64855">
            <w:pPr>
              <w:pStyle w:val="SectionHeading"/>
            </w:pPr>
            <w:r>
              <w:lastRenderedPageBreak/>
              <w:t>A</w:t>
            </w:r>
            <w:r w:rsidR="001B7F14">
              <w:t>ugust 2018-current</w:t>
            </w:r>
          </w:p>
          <w:p w14:paraId="4414C264" w14:textId="77777777" w:rsidR="007E2B5C" w:rsidRDefault="007E2B5C" w:rsidP="00A64855">
            <w:pPr>
              <w:pStyle w:val="SectionHeading"/>
            </w:pPr>
          </w:p>
          <w:p w14:paraId="617DD79C" w14:textId="77777777" w:rsidR="00D53C4C" w:rsidRDefault="00D53C4C" w:rsidP="00A64855">
            <w:pPr>
              <w:pStyle w:val="SectionHeading"/>
            </w:pPr>
          </w:p>
          <w:p w14:paraId="38FD5FC2" w14:textId="77777777" w:rsidR="00D53C4C" w:rsidRDefault="00D53C4C" w:rsidP="00A64855">
            <w:pPr>
              <w:pStyle w:val="SectionHeading"/>
            </w:pPr>
          </w:p>
          <w:p w14:paraId="312AC029" w14:textId="33C573EF" w:rsidR="00D53C4C" w:rsidRDefault="00AF0F66" w:rsidP="00A64855">
            <w:pPr>
              <w:pStyle w:val="SectionHeading"/>
            </w:pPr>
            <w:r>
              <w:t>July,2018 -</w:t>
            </w:r>
            <w:r w:rsidR="001B7F14">
              <w:t>August</w:t>
            </w:r>
            <w:r w:rsidR="00D53C4C">
              <w:t>,</w:t>
            </w:r>
            <w:r w:rsidR="001B7F14">
              <w:t>2018</w:t>
            </w:r>
          </w:p>
          <w:p w14:paraId="28C71581" w14:textId="77777777" w:rsidR="00D53C4C" w:rsidRDefault="00D53C4C" w:rsidP="00A64855">
            <w:pPr>
              <w:pStyle w:val="SectionHeading"/>
            </w:pPr>
          </w:p>
          <w:p w14:paraId="588FB3F3" w14:textId="501AA209" w:rsidR="00AF0F66" w:rsidRDefault="00AF0F66" w:rsidP="00A64855">
            <w:pPr>
              <w:pStyle w:val="SectionHeading"/>
            </w:pPr>
            <w:r>
              <w:t xml:space="preserve">  </w:t>
            </w:r>
          </w:p>
          <w:p w14:paraId="284A9C5F" w14:textId="2DFD1842" w:rsidR="00AF0F66" w:rsidRPr="00AF0F66" w:rsidRDefault="00AF0F66" w:rsidP="00AF0F66">
            <w:r>
              <w:t xml:space="preserve">                                      </w:t>
            </w:r>
          </w:p>
        </w:tc>
        <w:tc>
          <w:tcPr>
            <w:tcW w:w="3958" w:type="pct"/>
          </w:tcPr>
          <w:p w14:paraId="6A162F09" w14:textId="77777777" w:rsidR="00D53C4C" w:rsidRDefault="00AF0F66" w:rsidP="000600EF">
            <w:pPr>
              <w:pStyle w:val="SectionHeading"/>
            </w:pPr>
            <w:r>
              <w:lastRenderedPageBreak/>
              <w:t xml:space="preserve"> </w:t>
            </w:r>
          </w:p>
          <w:p w14:paraId="5CD14EA9" w14:textId="06CC639D" w:rsidR="000600EF" w:rsidRDefault="001B7F14" w:rsidP="000600EF">
            <w:pPr>
              <w:pStyle w:val="SectionHeading"/>
            </w:pPr>
            <w:r>
              <w:lastRenderedPageBreak/>
              <w:t>Kwon Dental</w:t>
            </w:r>
            <w:r w:rsidR="00AE3EEA">
              <w:t>, DEntal assistant</w:t>
            </w:r>
          </w:p>
          <w:p w14:paraId="0BC2F494" w14:textId="3ED2E0D6" w:rsidR="001B7F14" w:rsidRPr="001B7F14" w:rsidRDefault="00AE3EEA" w:rsidP="000600EF">
            <w:pPr>
              <w:pStyle w:val="SectionHeading"/>
            </w:pPr>
            <w:r>
              <w:t xml:space="preserve">I </w:t>
            </w:r>
            <w:r w:rsidR="00C06875">
              <w:t xml:space="preserve">was trained to sterilize all tools needed as well as check in and take vitals of </w:t>
            </w:r>
            <w:r w:rsidR="00E81D56">
              <w:t xml:space="preserve">patients. After wards if needed take a </w:t>
            </w:r>
            <w:proofErr w:type="spellStart"/>
            <w:r w:rsidR="00E81D56">
              <w:t>pa</w:t>
            </w:r>
            <w:proofErr w:type="spellEnd"/>
            <w:r w:rsidR="00E81D56">
              <w:t xml:space="preserve"> or </w:t>
            </w:r>
            <w:r w:rsidR="007C782A">
              <w:t xml:space="preserve">x-ray. I also assisted the doctor in root canals, fillings, </w:t>
            </w:r>
            <w:r w:rsidR="001A26D3">
              <w:t xml:space="preserve">and </w:t>
            </w:r>
            <w:r w:rsidR="000600EF">
              <w:t>1-hour</w:t>
            </w:r>
            <w:r w:rsidR="001A26D3">
              <w:t xml:space="preserve"> crown</w:t>
            </w:r>
            <w:r w:rsidR="000600EF">
              <w:t>s.</w:t>
            </w:r>
          </w:p>
          <w:p w14:paraId="6E668134" w14:textId="77777777" w:rsidR="006B0B95" w:rsidRDefault="006B0B95" w:rsidP="00A64855">
            <w:pPr>
              <w:pStyle w:val="SectionHeading"/>
            </w:pPr>
          </w:p>
          <w:p w14:paraId="37930210" w14:textId="749760B9" w:rsidR="00AF0F66" w:rsidRDefault="00AF0F66" w:rsidP="00A64855">
            <w:pPr>
              <w:pStyle w:val="SectionHeading"/>
            </w:pPr>
            <w:r>
              <w:t>Court SPECIALIST, EZ messenger.</w:t>
            </w:r>
          </w:p>
          <w:p w14:paraId="385C8A21" w14:textId="77777777" w:rsidR="00AF0F66" w:rsidRDefault="00AF0F66" w:rsidP="00AF0F66"/>
          <w:p w14:paraId="515DC100" w14:textId="5AB0F74B" w:rsidR="00AF0F66" w:rsidRPr="005F7182" w:rsidRDefault="00AF0F66" w:rsidP="00AF0F66">
            <w:pPr>
              <w:rPr>
                <w:sz w:val="24"/>
                <w:szCs w:val="24"/>
              </w:rPr>
            </w:pPr>
            <w:r w:rsidRPr="005F7182">
              <w:rPr>
                <w:sz w:val="24"/>
                <w:szCs w:val="24"/>
              </w:rPr>
              <w:t>I electronically file court affidavits for the Texas attorney general’s office, while following all state and federal laws. As well as HIPPA guidelines to ensure none of our clients’ information is compromised. I also do court follow up for the cases that have not been processed.</w:t>
            </w:r>
          </w:p>
        </w:tc>
      </w:tr>
      <w:tr w:rsidR="00B80982" w:rsidRPr="00CB3353" w14:paraId="1995CDA3" w14:textId="77777777" w:rsidTr="00F66225">
        <w:tc>
          <w:tcPr>
            <w:tcW w:w="1042" w:type="pct"/>
          </w:tcPr>
          <w:p w14:paraId="4DCC42E5" w14:textId="6901D1D3" w:rsidR="00B80982" w:rsidRPr="00CB3353" w:rsidRDefault="00B80982" w:rsidP="00A64855">
            <w:pPr>
              <w:pStyle w:val="SectionHeading"/>
            </w:pPr>
            <w:r>
              <w:lastRenderedPageBreak/>
              <w:t>October 2017-</w:t>
            </w:r>
            <w:r w:rsidR="00AF0F66">
              <w:t>May,2018</w:t>
            </w:r>
          </w:p>
        </w:tc>
        <w:tc>
          <w:tcPr>
            <w:tcW w:w="3958" w:type="pct"/>
          </w:tcPr>
          <w:p w14:paraId="15DD1B36" w14:textId="65D17777" w:rsidR="00B80982" w:rsidRDefault="00B80982" w:rsidP="00A64855">
            <w:pPr>
              <w:pStyle w:val="SectionHeading"/>
            </w:pPr>
            <w:r>
              <w:t>Manager, Clean and green luxury cloth diaper service</w:t>
            </w:r>
          </w:p>
          <w:p w14:paraId="2FE0EE7E" w14:textId="632A1E94" w:rsidR="00B80982" w:rsidRDefault="00B80982" w:rsidP="00B80982"/>
          <w:p w14:paraId="61E4068E" w14:textId="65DD5ED0" w:rsidR="00B80982" w:rsidRPr="00B80982" w:rsidRDefault="00B80982" w:rsidP="00B80982">
            <w:pPr>
              <w:rPr>
                <w:sz w:val="24"/>
                <w:szCs w:val="24"/>
              </w:rPr>
            </w:pPr>
            <w:r>
              <w:rPr>
                <w:sz w:val="24"/>
                <w:szCs w:val="24"/>
              </w:rPr>
              <w:t xml:space="preserve">I’m responsible for the success of my team and making sure our day to day tasks get completed. Which include meeting a monthly goal to gain 10 customers, payroll, marketing, social media marketing, cloth 101 classes, being familiar with our delivery routes. Making sure our clients are satisfied. </w:t>
            </w:r>
            <w:r w:rsidR="009B262F">
              <w:rPr>
                <w:sz w:val="24"/>
                <w:szCs w:val="24"/>
              </w:rPr>
              <w:t>Laundering all of our client’s diapers and hanging them to dry. Keeping supplies stocked as well as money to wash. Fulfill the daily necessities of the company.</w:t>
            </w:r>
          </w:p>
          <w:p w14:paraId="15465103" w14:textId="77777777" w:rsidR="00B80982" w:rsidRDefault="00B80982" w:rsidP="00B80982"/>
          <w:p w14:paraId="302F1718" w14:textId="476416F4" w:rsidR="00B80982" w:rsidRPr="00B80982" w:rsidRDefault="00B80982" w:rsidP="00B80982"/>
        </w:tc>
      </w:tr>
      <w:tr w:rsidR="005A0CE1" w:rsidRPr="00CB3353" w14:paraId="72251B29" w14:textId="77777777" w:rsidTr="00F66225">
        <w:tc>
          <w:tcPr>
            <w:tcW w:w="1042" w:type="pct"/>
          </w:tcPr>
          <w:p w14:paraId="0C2B389A" w14:textId="5D998C65" w:rsidR="005A0CE1" w:rsidRPr="00CB3353" w:rsidRDefault="005A0CE1" w:rsidP="00A64855">
            <w:pPr>
              <w:pStyle w:val="SectionHeading"/>
            </w:pPr>
            <w:r w:rsidRPr="00CB3353">
              <w:lastRenderedPageBreak/>
              <w:t>December 2016-</w:t>
            </w:r>
            <w:r>
              <w:t>october 2017</w:t>
            </w:r>
          </w:p>
        </w:tc>
        <w:tc>
          <w:tcPr>
            <w:tcW w:w="3958" w:type="pct"/>
          </w:tcPr>
          <w:p w14:paraId="712719A6" w14:textId="77777777" w:rsidR="005A0CE1" w:rsidRPr="00CB3353" w:rsidRDefault="005A0CE1" w:rsidP="00A64855">
            <w:pPr>
              <w:pStyle w:val="SectionHeading"/>
            </w:pPr>
            <w:r w:rsidRPr="00CB3353">
              <w:t xml:space="preserve">Front desk assistant, Gideon math and reading learning center </w:t>
            </w:r>
          </w:p>
          <w:p w14:paraId="040FEDDE" w14:textId="77777777" w:rsidR="005A0CE1" w:rsidRPr="00CB3353" w:rsidRDefault="005A0CE1" w:rsidP="00A64855">
            <w:pPr>
              <w:pStyle w:val="SectionHeading"/>
              <w:numPr>
                <w:ilvl w:val="0"/>
                <w:numId w:val="6"/>
              </w:numPr>
            </w:pPr>
            <w:r w:rsidRPr="00CB3353">
              <w:t>Open the center before everyone arrives, Make daily work schedules, check emails along with voicemails about inquiries to the program, Take tuition payments, answer any incoming and make needed outgoing phone calls. Place the needed inventory orders, and clean and make sure my team is doing their job well.</w:t>
            </w:r>
            <w:r w:rsidRPr="00CB3353">
              <w:br/>
            </w:r>
          </w:p>
        </w:tc>
      </w:tr>
    </w:tbl>
    <w:p w14:paraId="26499A9D" w14:textId="1F22FD88" w:rsidR="00CB3353" w:rsidRDefault="00CB3353">
      <w:pPr>
        <w:pStyle w:val="SectionHeading"/>
      </w:pPr>
    </w:p>
    <w:p w14:paraId="2C501DC2" w14:textId="445E4504" w:rsidR="00CB3353" w:rsidRPr="00CB3353" w:rsidRDefault="00CB3353" w:rsidP="00CB3353">
      <w:pPr>
        <w:pStyle w:val="SectionHeading"/>
      </w:pPr>
    </w:p>
    <w:tbl>
      <w:tblPr>
        <w:tblW w:w="5000" w:type="pct"/>
        <w:tblLook w:val="04A0" w:firstRow="1" w:lastRow="0" w:firstColumn="1" w:lastColumn="0" w:noHBand="0" w:noVBand="1"/>
      </w:tblPr>
      <w:tblGrid>
        <w:gridCol w:w="1687"/>
        <w:gridCol w:w="7385"/>
      </w:tblGrid>
      <w:tr w:rsidR="00CB3353" w:rsidRPr="00CB3353" w14:paraId="7E3CFB34" w14:textId="77777777" w:rsidTr="00DB484B">
        <w:tc>
          <w:tcPr>
            <w:tcW w:w="913" w:type="pct"/>
          </w:tcPr>
          <w:p w14:paraId="18926FA0" w14:textId="77777777" w:rsidR="00CB3353" w:rsidRPr="00CB3353" w:rsidRDefault="00CB3353" w:rsidP="00CB3353">
            <w:pPr>
              <w:pStyle w:val="SectionHeading"/>
            </w:pPr>
            <w:r w:rsidRPr="00CB3353">
              <w:t>March 2013-August 2013</w:t>
            </w:r>
          </w:p>
        </w:tc>
        <w:tc>
          <w:tcPr>
            <w:tcW w:w="4087" w:type="pct"/>
          </w:tcPr>
          <w:p w14:paraId="44D116EE" w14:textId="77777777" w:rsidR="00CB3353" w:rsidRPr="00CB3353" w:rsidRDefault="00CB3353" w:rsidP="00CB3353">
            <w:pPr>
              <w:pStyle w:val="SectionHeading"/>
            </w:pPr>
            <w:r w:rsidRPr="00CB3353">
              <w:t>Server, Don Pablo’s Restaurant</w:t>
            </w:r>
          </w:p>
          <w:p w14:paraId="24697F14" w14:textId="77777777" w:rsidR="00CB3353" w:rsidRPr="00CB3353" w:rsidRDefault="00CB3353" w:rsidP="00CB3353">
            <w:pPr>
              <w:pStyle w:val="SectionHeading"/>
              <w:numPr>
                <w:ilvl w:val="0"/>
                <w:numId w:val="5"/>
              </w:numPr>
            </w:pPr>
            <w:r w:rsidRPr="00CB3353">
              <w:t>Serve our guest with a smile and in a timely manner while also serving up to 5 other tables, Make sure to constantly keep a clean working area.</w:t>
            </w:r>
            <w:r w:rsidRPr="00CB3353">
              <w:br/>
            </w:r>
          </w:p>
        </w:tc>
      </w:tr>
    </w:tbl>
    <w:p w14:paraId="047DEB09" w14:textId="77777777" w:rsidR="00CB3353" w:rsidRPr="00CB3353" w:rsidRDefault="00CB3353" w:rsidP="00CB3353">
      <w:pPr>
        <w:pStyle w:val="SectionHeading"/>
      </w:pPr>
    </w:p>
    <w:tbl>
      <w:tblPr>
        <w:tblW w:w="5000" w:type="pct"/>
        <w:tblLook w:val="04A0" w:firstRow="1" w:lastRow="0" w:firstColumn="1" w:lastColumn="0" w:noHBand="0" w:noVBand="1"/>
        <w:tblDescription w:val="Experience"/>
      </w:tblPr>
      <w:tblGrid>
        <w:gridCol w:w="1779"/>
        <w:gridCol w:w="7293"/>
      </w:tblGrid>
      <w:tr w:rsidR="00CB3353" w:rsidRPr="00CB3353" w14:paraId="5C226B45" w14:textId="77777777" w:rsidTr="00DB484B">
        <w:tc>
          <w:tcPr>
            <w:tcW w:w="913" w:type="pct"/>
          </w:tcPr>
          <w:p w14:paraId="6DAE7688" w14:textId="77777777" w:rsidR="00CB3353" w:rsidRPr="00CB3353" w:rsidRDefault="00CB3353" w:rsidP="00CB3353">
            <w:pPr>
              <w:pStyle w:val="SectionHeading"/>
            </w:pPr>
            <w:r w:rsidRPr="00CB3353">
              <w:t>June 2012-January 2013</w:t>
            </w:r>
          </w:p>
        </w:tc>
        <w:tc>
          <w:tcPr>
            <w:tcW w:w="4087" w:type="pct"/>
          </w:tcPr>
          <w:p w14:paraId="59063D6F" w14:textId="77777777" w:rsidR="00CB3353" w:rsidRPr="00CB3353" w:rsidRDefault="00CB3353" w:rsidP="00CB3353">
            <w:pPr>
              <w:pStyle w:val="SectionHeading"/>
            </w:pPr>
            <w:r w:rsidRPr="00CB3353">
              <w:t>Security Guard, Security Forces Inc.</w:t>
            </w:r>
          </w:p>
          <w:p w14:paraId="5F6FB93E" w14:textId="77777777" w:rsidR="00CB3353" w:rsidRPr="00CB3353" w:rsidRDefault="00CB3353" w:rsidP="00CB3353">
            <w:pPr>
              <w:pStyle w:val="SectionHeading"/>
              <w:numPr>
                <w:ilvl w:val="0"/>
                <w:numId w:val="5"/>
              </w:numPr>
            </w:pPr>
            <w:r w:rsidRPr="00CB3353">
              <w:t xml:space="preserve">  Secure the outside and inside perimeter of the building stationed, monitor cameras while stationed at the desk. Report and document every thirty minutes to an hour.</w:t>
            </w:r>
          </w:p>
        </w:tc>
      </w:tr>
    </w:tbl>
    <w:p w14:paraId="108F82E2" w14:textId="07D795DF" w:rsidR="00CB3353" w:rsidRPr="00CB3353" w:rsidRDefault="00CB3353" w:rsidP="00CB3353">
      <w:pPr>
        <w:pStyle w:val="SectionHeading"/>
      </w:pPr>
    </w:p>
    <w:tbl>
      <w:tblPr>
        <w:tblW w:w="5000" w:type="pct"/>
        <w:tblLook w:val="04A0" w:firstRow="1" w:lastRow="0" w:firstColumn="1" w:lastColumn="0" w:noHBand="0" w:noVBand="1"/>
      </w:tblPr>
      <w:tblGrid>
        <w:gridCol w:w="1657"/>
        <w:gridCol w:w="7415"/>
      </w:tblGrid>
      <w:tr w:rsidR="00CB3353" w:rsidRPr="00CB3353" w14:paraId="5148A4E5" w14:textId="77777777" w:rsidTr="00DB484B">
        <w:trPr>
          <w:trHeight w:val="891"/>
        </w:trPr>
        <w:tc>
          <w:tcPr>
            <w:tcW w:w="913" w:type="pct"/>
          </w:tcPr>
          <w:p w14:paraId="6C9CBFE3" w14:textId="77777777" w:rsidR="00CB3353" w:rsidRPr="00CB3353" w:rsidRDefault="00CB3353" w:rsidP="00CB3353">
            <w:pPr>
              <w:pStyle w:val="SectionHeading"/>
            </w:pPr>
            <w:r w:rsidRPr="00CB3353">
              <w:t>March 2011- June 2012</w:t>
            </w:r>
          </w:p>
        </w:tc>
        <w:tc>
          <w:tcPr>
            <w:tcW w:w="4087" w:type="pct"/>
          </w:tcPr>
          <w:p w14:paraId="547A529D" w14:textId="77777777" w:rsidR="00CB3353" w:rsidRPr="00CB3353" w:rsidRDefault="00CB3353" w:rsidP="00CB3353">
            <w:pPr>
              <w:pStyle w:val="SectionHeading"/>
            </w:pPr>
            <w:r w:rsidRPr="00CB3353">
              <w:t>Sales Associate, Marie’s</w:t>
            </w:r>
            <w:r w:rsidRPr="00CB3353">
              <w:rPr>
                <w:i/>
                <w:iCs/>
              </w:rPr>
              <w:t xml:space="preserve"> Medical Scrubs</w:t>
            </w:r>
          </w:p>
          <w:p w14:paraId="73C02148" w14:textId="77777777" w:rsidR="00CB3353" w:rsidRPr="00CB3353" w:rsidRDefault="00CB3353" w:rsidP="00CB3353">
            <w:pPr>
              <w:pStyle w:val="SectionHeading"/>
              <w:numPr>
                <w:ilvl w:val="0"/>
                <w:numId w:val="5"/>
              </w:numPr>
            </w:pPr>
            <w:r w:rsidRPr="00CB3353">
              <w:t xml:space="preserve"> Size and fit customers in the correct size scrubs, make all outgoing calls regarding special orders placed. Stock and keep the store stocked at all times.</w:t>
            </w:r>
          </w:p>
          <w:p w14:paraId="2CC9B59A" w14:textId="77777777" w:rsidR="00CB3353" w:rsidRPr="00CB3353" w:rsidRDefault="00CB3353" w:rsidP="00CB3353">
            <w:pPr>
              <w:pStyle w:val="SectionHeading"/>
            </w:pPr>
          </w:p>
        </w:tc>
      </w:tr>
    </w:tbl>
    <w:p w14:paraId="6AEAB7C3" w14:textId="77777777" w:rsidR="00CB3353" w:rsidRPr="00CB3353" w:rsidRDefault="00CB3353" w:rsidP="00CB3353">
      <w:pPr>
        <w:pStyle w:val="SectionHeading"/>
      </w:pPr>
    </w:p>
    <w:p w14:paraId="4998941F" w14:textId="77777777" w:rsidR="00CB3353" w:rsidRPr="00CB3353" w:rsidRDefault="00CB3353" w:rsidP="00CB3353">
      <w:pPr>
        <w:pStyle w:val="SectionHeading"/>
      </w:pPr>
    </w:p>
    <w:tbl>
      <w:tblPr>
        <w:tblW w:w="5000" w:type="pct"/>
        <w:tblLook w:val="04A0" w:firstRow="1" w:lastRow="0" w:firstColumn="1" w:lastColumn="0" w:noHBand="0" w:noVBand="1"/>
      </w:tblPr>
      <w:tblGrid>
        <w:gridCol w:w="2039"/>
        <w:gridCol w:w="7033"/>
      </w:tblGrid>
      <w:tr w:rsidR="00CB3353" w:rsidRPr="00CB3353" w14:paraId="30F5A5B1" w14:textId="77777777" w:rsidTr="00DB484B">
        <w:tc>
          <w:tcPr>
            <w:tcW w:w="913" w:type="pct"/>
          </w:tcPr>
          <w:p w14:paraId="7D7752D5" w14:textId="77777777" w:rsidR="00CB3353" w:rsidRPr="00CB3353" w:rsidRDefault="00CB3353" w:rsidP="00CB3353">
            <w:pPr>
              <w:pStyle w:val="SectionHeading"/>
            </w:pPr>
            <w:r w:rsidRPr="00CB3353">
              <w:t>November 2009-March 2011</w:t>
            </w:r>
          </w:p>
        </w:tc>
        <w:tc>
          <w:tcPr>
            <w:tcW w:w="4087" w:type="pct"/>
          </w:tcPr>
          <w:p w14:paraId="65B1B2F5" w14:textId="77777777" w:rsidR="00CB3353" w:rsidRPr="00CB3353" w:rsidRDefault="00CB3353" w:rsidP="00CB3353">
            <w:pPr>
              <w:pStyle w:val="SectionHeading"/>
            </w:pPr>
            <w:r w:rsidRPr="00CB3353">
              <w:t>Cashier, Little</w:t>
            </w:r>
            <w:r w:rsidRPr="00CB3353">
              <w:rPr>
                <w:i/>
                <w:iCs/>
              </w:rPr>
              <w:t xml:space="preserve"> Caesars Pizza</w:t>
            </w:r>
          </w:p>
          <w:p w14:paraId="6D2B4B53" w14:textId="77777777" w:rsidR="00CB3353" w:rsidRPr="00CB3353" w:rsidRDefault="00CB3353" w:rsidP="00CB3353">
            <w:pPr>
              <w:pStyle w:val="SectionHeading"/>
              <w:numPr>
                <w:ilvl w:val="0"/>
                <w:numId w:val="5"/>
              </w:numPr>
            </w:pPr>
            <w:r w:rsidRPr="00CB3353">
              <w:t>Open the registers for the day as well as close them at night. Service every customer with great customer service every time.</w:t>
            </w:r>
          </w:p>
        </w:tc>
      </w:tr>
    </w:tbl>
    <w:p w14:paraId="4F144ABC" w14:textId="0775A32F" w:rsidR="00300C0F" w:rsidRDefault="00CB3353" w:rsidP="002C0687">
      <w:pPr>
        <w:pStyle w:val="SectionHeading"/>
        <w:tabs>
          <w:tab w:val="left" w:pos="6705"/>
        </w:tabs>
      </w:pPr>
      <w:r>
        <w:t>Education</w:t>
      </w:r>
      <w:r w:rsidR="002C0687">
        <w:tab/>
      </w:r>
    </w:p>
    <w:tbl>
      <w:tblPr>
        <w:tblStyle w:val="ResumeTable"/>
        <w:tblW w:w="4950" w:type="pct"/>
        <w:tblInd w:w="90" w:type="dxa"/>
        <w:tblLook w:val="04A0" w:firstRow="1" w:lastRow="0" w:firstColumn="1" w:lastColumn="0" w:noHBand="0" w:noVBand="1"/>
        <w:tblDescription w:val="Education"/>
      </w:tblPr>
      <w:tblGrid>
        <w:gridCol w:w="6870"/>
        <w:gridCol w:w="2111"/>
      </w:tblGrid>
      <w:tr w:rsidR="00300C0F" w14:paraId="4F144ABF" w14:textId="77777777" w:rsidTr="00343E76">
        <w:trPr>
          <w:cnfStyle w:val="100000000000" w:firstRow="1" w:lastRow="0" w:firstColumn="0" w:lastColumn="0" w:oddVBand="0" w:evenVBand="0" w:oddHBand="0" w:evenHBand="0" w:firstRowFirstColumn="0" w:firstRowLastColumn="0" w:lastRowFirstColumn="0" w:lastRowLastColumn="0"/>
          <w:trHeight w:hRule="exact" w:val="58"/>
        </w:trPr>
        <w:tc>
          <w:tcPr>
            <w:tcW w:w="3210" w:type="pct"/>
          </w:tcPr>
          <w:p w14:paraId="4F144ABD" w14:textId="77777777" w:rsidR="00300C0F" w:rsidRDefault="00300C0F">
            <w:pPr>
              <w:spacing w:line="240" w:lineRule="auto"/>
            </w:pPr>
          </w:p>
        </w:tc>
        <w:tc>
          <w:tcPr>
            <w:tcW w:w="1790" w:type="pct"/>
          </w:tcPr>
          <w:p w14:paraId="4F144ABE" w14:textId="77777777" w:rsidR="00300C0F" w:rsidRDefault="00300C0F">
            <w:pPr>
              <w:spacing w:line="240" w:lineRule="auto"/>
            </w:pPr>
          </w:p>
        </w:tc>
      </w:tr>
      <w:tr w:rsidR="00300C0F" w14:paraId="4F144AC2" w14:textId="77777777" w:rsidTr="00343E76">
        <w:trPr>
          <w:trHeight w:val="1323"/>
        </w:trPr>
        <w:tc>
          <w:tcPr>
            <w:tcW w:w="3210" w:type="pct"/>
          </w:tcPr>
          <w:p w14:paraId="1DE0445F" w14:textId="086C8FE1" w:rsidR="00A32F0A" w:rsidRDefault="00A32F0A">
            <w:pPr>
              <w:pStyle w:val="Date"/>
            </w:pPr>
            <w:r>
              <w:t>2</w:t>
            </w:r>
            <w:r w:rsidR="007722D1">
              <w:t>007-2011</w:t>
            </w:r>
          </w:p>
          <w:p w14:paraId="4F144AC0" w14:textId="5925E573" w:rsidR="00300C0F" w:rsidRDefault="005A0CE1">
            <w:pPr>
              <w:pStyle w:val="Date"/>
            </w:pPr>
            <w:r>
              <w:t>2018-</w:t>
            </w:r>
            <w:r w:rsidR="00BC295E">
              <w:t>Current</w:t>
            </w:r>
          </w:p>
        </w:tc>
        <w:tc>
          <w:tcPr>
            <w:tcW w:w="1790" w:type="pct"/>
          </w:tcPr>
          <w:p w14:paraId="519221F0" w14:textId="0D9B6CC2" w:rsidR="007722D1" w:rsidRDefault="00F11E22">
            <w:pPr>
              <w:pStyle w:val="Subsection"/>
            </w:pPr>
            <w:r>
              <w:t> </w:t>
            </w:r>
            <w:r w:rsidR="007722D1">
              <w:t>West Monroe High School- High school diploma</w:t>
            </w:r>
          </w:p>
          <w:p w14:paraId="4F144AC1" w14:textId="1EA7FF2F" w:rsidR="00300C0F" w:rsidRDefault="00BC295E">
            <w:pPr>
              <w:pStyle w:val="Subsection"/>
            </w:pPr>
            <w:r>
              <w:rPr>
                <w:rStyle w:val="Emphasis"/>
              </w:rPr>
              <w:t>Mountain View Community College</w:t>
            </w:r>
            <w:r w:rsidR="005A0CE1">
              <w:rPr>
                <w:rStyle w:val="Emphasis"/>
              </w:rPr>
              <w:t>-Dental Assisting</w:t>
            </w:r>
            <w:r w:rsidR="007722D1">
              <w:rPr>
                <w:rStyle w:val="Emphasis"/>
              </w:rPr>
              <w:t>.</w:t>
            </w:r>
          </w:p>
        </w:tc>
      </w:tr>
      <w:sdt>
        <w:sdtPr>
          <w:rPr>
            <w:color w:val="595959" w:themeColor="text1" w:themeTint="A6"/>
          </w:rPr>
          <w:id w:val="1945648944"/>
          <w15:repeatingSection/>
        </w:sdtPr>
        <w:sdtEndPr/>
        <w:sdtContent>
          <w:sdt>
            <w:sdtPr>
              <w:rPr>
                <w:color w:val="595959" w:themeColor="text1" w:themeTint="A6"/>
              </w:rPr>
              <w:id w:val="279151815"/>
              <w:placeholder>
                <w:docPart w:val="7F088F7D335D42C2AB1DB339A042E987"/>
              </w:placeholder>
              <w15:repeatingSectionItem/>
            </w:sdtPr>
            <w:sdtEndPr/>
            <w:sdtContent>
              <w:tr w:rsidR="005F7182" w14:paraId="00E928D0" w14:textId="77777777" w:rsidTr="00343E76">
                <w:tc>
                  <w:tcPr>
                    <w:tcW w:w="3210" w:type="pct"/>
                  </w:tcPr>
                  <w:p w14:paraId="59EDAC4E" w14:textId="4CD946BA" w:rsidR="005F7182" w:rsidRPr="00343E76" w:rsidRDefault="00343E76" w:rsidP="00343E76">
                    <w:pPr>
                      <w:pStyle w:val="Date"/>
                      <w:tabs>
                        <w:tab w:val="left" w:pos="1500"/>
                      </w:tabs>
                      <w:jc w:val="both"/>
                      <w:rPr>
                        <w:sz w:val="22"/>
                        <w:szCs w:val="22"/>
                      </w:rPr>
                    </w:pPr>
                    <w:r>
                      <w:rPr>
                        <w:noProof/>
                        <w:sz w:val="28"/>
                        <w:szCs w:val="28"/>
                      </w:rPr>
                      <mc:AlternateContent>
                        <mc:Choice Requires="wps">
                          <w:drawing>
                            <wp:anchor distT="0" distB="0" distL="114300" distR="114300" simplePos="0" relativeHeight="251661312" behindDoc="0" locked="0" layoutInCell="1" allowOverlap="1" wp14:anchorId="467B1F2B" wp14:editId="6A67917A">
                              <wp:simplePos x="0" y="0"/>
                              <wp:positionH relativeFrom="column">
                                <wp:posOffset>0</wp:posOffset>
                              </wp:positionH>
                              <wp:positionV relativeFrom="paragraph">
                                <wp:posOffset>325755</wp:posOffset>
                              </wp:positionV>
                              <wp:extent cx="4362450" cy="1095375"/>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43624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128954" w14:textId="44F4B315" w:rsidR="005F7182" w:rsidRDefault="00343E76">
                                          <w:pPr>
                                            <w:rPr>
                                              <w:caps/>
                                              <w:color w:val="000000" w:themeColor="text1"/>
                                              <w:sz w:val="22"/>
                                              <w:szCs w:val="22"/>
                                            </w:rPr>
                                          </w:pPr>
                                          <w:r w:rsidRPr="00343E76">
                                            <w:rPr>
                                              <w:caps/>
                                              <w:color w:val="000000" w:themeColor="text1"/>
                                              <w:sz w:val="22"/>
                                              <w:szCs w:val="22"/>
                                            </w:rPr>
                                            <w:t>Certified dental assistant-2018</w:t>
                                          </w:r>
                                        </w:p>
                                        <w:p w14:paraId="7A8710E1" w14:textId="28FCD028" w:rsidR="00343E76" w:rsidRPr="00343E76" w:rsidRDefault="00813F37">
                                          <w:pPr>
                                            <w:rPr>
                                              <w:caps/>
                                              <w:color w:val="000000" w:themeColor="text1"/>
                                              <w:sz w:val="22"/>
                                              <w:szCs w:val="22"/>
                                            </w:rPr>
                                          </w:pPr>
                                          <w:r>
                                            <w:rPr>
                                              <w:caps/>
                                              <w:color w:val="000000" w:themeColor="text1"/>
                                              <w:sz w:val="22"/>
                                              <w:szCs w:val="22"/>
                                            </w:rPr>
                                            <w:t>CPR-2018</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B1F2B" id="_x0000_t202" coordsize="21600,21600" o:spt="202" path="m,l,21600r21600,l21600,xe">
                              <v:stroke joinstyle="miter"/>
                              <v:path gradientshapeok="t" o:connecttype="rect"/>
                            </v:shapetype>
                            <v:shape id="Text Box 3" o:spid="_x0000_s1026" type="#_x0000_t202" style="position:absolute;left:0;text-align:left;margin-left:0;margin-top:25.65pt;width:343.5pt;height:8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" filled="f" stroked="f" strokeweight=".5pt">
                              <v:textbox inset=",7.2pt,,0">
                                <w:txbxContent>
                                  <w:p w14:paraId="30128954" w14:textId="44F4B315" w:rsidR="005F7182" w:rsidRDefault="00343E76">
                                    <w:pPr>
                                      <w:rPr>
                                        <w:caps/>
                                        <w:color w:val="000000" w:themeColor="text1"/>
                                        <w:sz w:val="22"/>
                                        <w:szCs w:val="22"/>
                                      </w:rPr>
                                    </w:pPr>
                                    <w:r w:rsidRPr="00343E76">
                                      <w:rPr>
                                        <w:caps/>
                                        <w:color w:val="000000" w:themeColor="text1"/>
                                        <w:sz w:val="22"/>
                                        <w:szCs w:val="22"/>
                                      </w:rPr>
                                      <w:t>Certified dental assistant-2018</w:t>
                                    </w:r>
                                  </w:p>
                                  <w:p w14:paraId="7A8710E1" w14:textId="28FCD028" w:rsidR="00343E76" w:rsidRPr="00343E76" w:rsidRDefault="00813F37">
                                    <w:pPr>
                                      <w:rPr>
                                        <w:caps/>
                                        <w:color w:val="000000" w:themeColor="text1"/>
                                        <w:sz w:val="22"/>
                                        <w:szCs w:val="22"/>
                                      </w:rPr>
                                    </w:pPr>
                                    <w:r>
                                      <w:rPr>
                                        <w:caps/>
                                        <w:color w:val="000000" w:themeColor="text1"/>
                                        <w:sz w:val="22"/>
                                        <w:szCs w:val="22"/>
                                      </w:rPr>
                                      <w:t>CPR-2018</w:t>
                                    </w:r>
                                  </w:p>
                                </w:txbxContent>
                              </v:textbox>
                              <w10:wrap type="square"/>
                            </v:shape>
                          </w:pict>
                        </mc:Fallback>
                      </mc:AlternateContent>
                    </w:r>
                    <w:r w:rsidRPr="00343E76">
                      <w:rPr>
                        <w:sz w:val="28"/>
                        <w:szCs w:val="28"/>
                      </w:rPr>
                      <w:t>Certifications</w:t>
                    </w:r>
                  </w:p>
                </w:tc>
                <w:tc>
                  <w:tcPr>
                    <w:tcW w:w="1790" w:type="pct"/>
                  </w:tcPr>
                  <w:p w14:paraId="0DF81277" w14:textId="7DEAD266" w:rsidR="002C0687" w:rsidRDefault="002C0687">
                    <w:pPr>
                      <w:pStyle w:val="Subsection"/>
                    </w:pPr>
                  </w:p>
                  <w:p w14:paraId="27A9B931" w14:textId="77777777" w:rsidR="002C0687" w:rsidRPr="002C0687" w:rsidRDefault="002C0687" w:rsidP="002C0687"/>
                  <w:p w14:paraId="6756AD3E" w14:textId="77777777" w:rsidR="002C0687" w:rsidRPr="002C0687" w:rsidRDefault="002C0687" w:rsidP="002C0687"/>
                  <w:p w14:paraId="34967EA7" w14:textId="0341139F" w:rsidR="002C0687" w:rsidRDefault="002C0687" w:rsidP="002C0687"/>
                  <w:p w14:paraId="729A640B" w14:textId="77777777" w:rsidR="005F7182" w:rsidRPr="002C0687" w:rsidRDefault="005F7182" w:rsidP="002C0687">
                    <w:pPr>
                      <w:jc w:val="right"/>
                    </w:pPr>
                  </w:p>
                </w:tc>
              </w:tr>
            </w:sdtContent>
          </w:sdt>
        </w:sdtContent>
      </w:sdt>
      <w:tr w:rsidR="005F7182" w14:paraId="483FDDDB" w14:textId="77777777" w:rsidTr="00343E76">
        <w:tc>
          <w:tcPr>
            <w:tcW w:w="3210" w:type="pct"/>
          </w:tcPr>
          <w:p w14:paraId="6141BCEB" w14:textId="77777777" w:rsidR="005F7182" w:rsidRDefault="005F7182">
            <w:pPr>
              <w:pStyle w:val="Date"/>
            </w:pPr>
          </w:p>
        </w:tc>
        <w:tc>
          <w:tcPr>
            <w:tcW w:w="1790" w:type="pct"/>
          </w:tcPr>
          <w:p w14:paraId="31F9690D" w14:textId="77777777" w:rsidR="005F7182" w:rsidRDefault="005F7182">
            <w:pPr>
              <w:pStyle w:val="Subsection"/>
            </w:pPr>
          </w:p>
        </w:tc>
      </w:tr>
      <w:tr w:rsidR="005F7182" w14:paraId="2A6F0E16" w14:textId="77777777" w:rsidTr="00343E76">
        <w:tc>
          <w:tcPr>
            <w:tcW w:w="3210" w:type="pct"/>
          </w:tcPr>
          <w:p w14:paraId="552EF4FF" w14:textId="5B8CD5D8" w:rsidR="005F7182" w:rsidRDefault="005F7182">
            <w:pPr>
              <w:pStyle w:val="Date"/>
            </w:pPr>
          </w:p>
        </w:tc>
        <w:tc>
          <w:tcPr>
            <w:tcW w:w="1790" w:type="pct"/>
          </w:tcPr>
          <w:p w14:paraId="0579BDB2" w14:textId="77777777" w:rsidR="005F7182" w:rsidRDefault="005F7182">
            <w:pPr>
              <w:pStyle w:val="Subsection"/>
            </w:pPr>
          </w:p>
        </w:tc>
      </w:tr>
      <w:tr w:rsidR="005F7182" w14:paraId="7BD536AF" w14:textId="77777777" w:rsidTr="00343E76">
        <w:tc>
          <w:tcPr>
            <w:tcW w:w="3210" w:type="pct"/>
          </w:tcPr>
          <w:p w14:paraId="017C3338" w14:textId="77777777" w:rsidR="005F7182" w:rsidRDefault="005F7182">
            <w:pPr>
              <w:pStyle w:val="Date"/>
            </w:pPr>
          </w:p>
        </w:tc>
        <w:tc>
          <w:tcPr>
            <w:tcW w:w="1790" w:type="pct"/>
          </w:tcPr>
          <w:p w14:paraId="14C59AED" w14:textId="77777777" w:rsidR="005F7182" w:rsidRDefault="005F7182">
            <w:pPr>
              <w:pStyle w:val="Subsection"/>
            </w:pPr>
          </w:p>
        </w:tc>
      </w:tr>
    </w:tbl>
    <w:p w14:paraId="4F144AC6" w14:textId="77777777" w:rsidR="00300C0F" w:rsidRDefault="00300C0F"/>
    <w:sectPr w:rsidR="00300C0F" w:rsidSect="00AF0F66">
      <w:footerReference w:type="default" r:id="rId9"/>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B07FA" w14:textId="77777777" w:rsidR="00EA05A7" w:rsidRDefault="00EA05A7">
      <w:pPr>
        <w:spacing w:after="0"/>
      </w:pPr>
      <w:r>
        <w:separator/>
      </w:r>
    </w:p>
    <w:p w14:paraId="2FBDEE75" w14:textId="77777777" w:rsidR="00EA05A7" w:rsidRDefault="00EA05A7"/>
  </w:endnote>
  <w:endnote w:type="continuationSeparator" w:id="0">
    <w:p w14:paraId="3E68BAEF" w14:textId="77777777" w:rsidR="00EA05A7" w:rsidRDefault="00EA05A7">
      <w:pPr>
        <w:spacing w:after="0"/>
      </w:pPr>
      <w:r>
        <w:continuationSeparator/>
      </w:r>
    </w:p>
    <w:p w14:paraId="52D83F0F" w14:textId="77777777" w:rsidR="00EA05A7" w:rsidRDefault="00EA0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44ACF" w14:textId="50A411DE" w:rsidR="00300C0F" w:rsidRDefault="00F11E22">
    <w:pPr>
      <w:pStyle w:val="Footer"/>
    </w:pPr>
    <w:r>
      <w:t xml:space="preserve">Page </w:t>
    </w:r>
    <w:r>
      <w:rPr>
        <w:noProof w:val="0"/>
      </w:rPr>
      <w:fldChar w:fldCharType="begin"/>
    </w:r>
    <w:r>
      <w:instrText xml:space="preserve"> PAGE   \* MERGEFORMAT </w:instrText>
    </w:r>
    <w:r>
      <w:rPr>
        <w:noProof w:val="0"/>
      </w:rPr>
      <w:fldChar w:fldCharType="separate"/>
    </w:r>
    <w:r w:rsidR="00CB3353">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9AB0F" w14:textId="77777777" w:rsidR="00EA05A7" w:rsidRDefault="00EA05A7">
      <w:pPr>
        <w:spacing w:after="0"/>
      </w:pPr>
      <w:r>
        <w:separator/>
      </w:r>
    </w:p>
    <w:p w14:paraId="6FD41179" w14:textId="77777777" w:rsidR="00EA05A7" w:rsidRDefault="00EA05A7"/>
  </w:footnote>
  <w:footnote w:type="continuationSeparator" w:id="0">
    <w:p w14:paraId="1FBF1D9D" w14:textId="77777777" w:rsidR="00EA05A7" w:rsidRDefault="00EA05A7">
      <w:pPr>
        <w:spacing w:after="0"/>
      </w:pPr>
      <w:r>
        <w:continuationSeparator/>
      </w:r>
    </w:p>
    <w:p w14:paraId="01DFDC04" w14:textId="77777777" w:rsidR="00EA05A7" w:rsidRDefault="00EA05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E66DC68"/>
    <w:lvl w:ilvl="0">
      <w:start w:val="1"/>
      <w:numFmt w:val="bullet"/>
      <w:lvlText w:val="·"/>
      <w:lvlJc w:val="left"/>
      <w:pPr>
        <w:tabs>
          <w:tab w:val="num" w:pos="144"/>
        </w:tabs>
        <w:ind w:left="144" w:hanging="144"/>
      </w:pPr>
      <w:rPr>
        <w:rFonts w:ascii="Cambria" w:hAnsi="Cambria" w:hint="default"/>
      </w:rPr>
    </w:lvl>
  </w:abstractNum>
  <w:abstractNum w:abstractNumId="1" w15:restartNumberingAfterBreak="0">
    <w:nsid w:val="69AA7ADD"/>
    <w:multiLevelType w:val="hybridMultilevel"/>
    <w:tmpl w:val="A6A6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95E"/>
    <w:rsid w:val="000131CC"/>
    <w:rsid w:val="00035174"/>
    <w:rsid w:val="000600EF"/>
    <w:rsid w:val="000E124B"/>
    <w:rsid w:val="00124B17"/>
    <w:rsid w:val="0017134F"/>
    <w:rsid w:val="001A26D3"/>
    <w:rsid w:val="001B7F14"/>
    <w:rsid w:val="00211FA5"/>
    <w:rsid w:val="002C0687"/>
    <w:rsid w:val="002C14CE"/>
    <w:rsid w:val="00300C0F"/>
    <w:rsid w:val="00343E76"/>
    <w:rsid w:val="003548B6"/>
    <w:rsid w:val="00385A3A"/>
    <w:rsid w:val="003E7F07"/>
    <w:rsid w:val="005222E5"/>
    <w:rsid w:val="005A0CE1"/>
    <w:rsid w:val="005F7182"/>
    <w:rsid w:val="00605F41"/>
    <w:rsid w:val="00645595"/>
    <w:rsid w:val="0067303F"/>
    <w:rsid w:val="006B0B95"/>
    <w:rsid w:val="006E088D"/>
    <w:rsid w:val="007722D1"/>
    <w:rsid w:val="007C782A"/>
    <w:rsid w:val="007E2B5C"/>
    <w:rsid w:val="00806B42"/>
    <w:rsid w:val="00813F37"/>
    <w:rsid w:val="0093511B"/>
    <w:rsid w:val="00950120"/>
    <w:rsid w:val="009B262F"/>
    <w:rsid w:val="00A00DDD"/>
    <w:rsid w:val="00A32F0A"/>
    <w:rsid w:val="00A474BA"/>
    <w:rsid w:val="00AE3EEA"/>
    <w:rsid w:val="00AF0F66"/>
    <w:rsid w:val="00B0584E"/>
    <w:rsid w:val="00B80982"/>
    <w:rsid w:val="00B85892"/>
    <w:rsid w:val="00BC295E"/>
    <w:rsid w:val="00C06875"/>
    <w:rsid w:val="00CB3353"/>
    <w:rsid w:val="00D53C4C"/>
    <w:rsid w:val="00D5570F"/>
    <w:rsid w:val="00DF08E2"/>
    <w:rsid w:val="00E06741"/>
    <w:rsid w:val="00E81D56"/>
    <w:rsid w:val="00EA05A7"/>
    <w:rsid w:val="00F11E22"/>
    <w:rsid w:val="00F26993"/>
    <w:rsid w:val="00F6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4A88"/>
  <w15:chartTrackingRefBased/>
  <w15:docId w15:val="{24554997-BAC5-474F-AE8F-2967121A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19"/>
        <w:lang w:val="en-US" w:eastAsia="ja-JP" w:bidi="ar-SA"/>
      </w:rPr>
    </w:rPrDefault>
    <w:pPrDefault>
      <w:pPr>
        <w:spacing w:after="100"/>
        <w:ind w:right="576"/>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color w:val="858585" w:themeColor="accent2" w:themeShade="BF"/>
      <w:kern w:val="28"/>
      <w:sz w:val="64"/>
    </w:rPr>
  </w:style>
  <w:style w:type="character" w:customStyle="1" w:styleId="TitleChar">
    <w:name w:val="Title Char"/>
    <w:basedOn w:val="DefaultParagraphFont"/>
    <w:link w:val="Title"/>
    <w:uiPriority w:val="2"/>
    <w:rPr>
      <w:rFonts w:asciiTheme="majorHAnsi" w:eastAsiaTheme="majorEastAsia" w:hAnsiTheme="majorHAnsi" w:cstheme="majorBidi"/>
      <w:caps/>
      <w:color w:val="858585" w:themeColor="accent2" w:themeShade="BF"/>
      <w:kern w:val="28"/>
      <w:sz w:val="64"/>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pPr>
      <w:numPr>
        <w:numId w:val="5"/>
      </w:numPr>
    </w:pPr>
  </w:style>
  <w:style w:type="paragraph" w:customStyle="1" w:styleId="Subsection">
    <w:name w:val="Subsection"/>
    <w:basedOn w:val="Normal"/>
    <w:uiPriority w:val="1"/>
    <w:qFormat/>
    <w:pPr>
      <w:spacing w:after="120"/>
    </w:pPr>
    <w:rPr>
      <w:color w:val="000000" w:themeColor="text1"/>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qFormat/>
    <w:pPr>
      <w:spacing w:after="120"/>
      <w:ind w:right="144"/>
    </w:pPr>
    <w:rPr>
      <w:color w:val="000000" w:themeColor="text1"/>
    </w:rPr>
  </w:style>
  <w:style w:type="character" w:customStyle="1" w:styleId="DateChar">
    <w:name w:val="Date Char"/>
    <w:basedOn w:val="DefaultParagraphFont"/>
    <w:link w:val="Date"/>
    <w:uiPriority w:val="1"/>
    <w:rPr>
      <w:color w:val="000000" w:themeColor="text1"/>
    </w:rPr>
  </w:style>
  <w:style w:type="character" w:styleId="Emphasis">
    <w:name w:val="Emphasis"/>
    <w:basedOn w:val="DefaultParagraphFont"/>
    <w:uiPriority w:val="2"/>
    <w:unhideWhenUsed/>
    <w:qFormat/>
    <w:rPr>
      <w:i/>
      <w:iCs/>
      <w:color w:val="404040" w:themeColor="text1" w:themeTint="BF"/>
    </w:rPr>
  </w:style>
  <w:style w:type="paragraph" w:customStyle="1" w:styleId="ContactInfo">
    <w:name w:val="Contact Info"/>
    <w:basedOn w:val="Normal"/>
    <w:uiPriority w:val="1"/>
    <w:qFormat/>
    <w:pPr>
      <w:spacing w:after="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phelia%20Calvin\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976B6EE1284388B00FEA8C54E387DC"/>
        <w:category>
          <w:name w:val="General"/>
          <w:gallery w:val="placeholder"/>
        </w:category>
        <w:types>
          <w:type w:val="bbPlcHdr"/>
        </w:types>
        <w:behaviors>
          <w:behavior w:val="content"/>
        </w:behaviors>
        <w:guid w:val="{A6731F20-0704-44F1-B309-6A938812C05C}"/>
      </w:docPartPr>
      <w:docPartBody>
        <w:p w:rsidR="00AA0BB0" w:rsidRDefault="001E4151">
          <w:pPr>
            <w:pStyle w:val="F8976B6EE1284388B00FEA8C54E387DC"/>
          </w:pPr>
          <w:r>
            <w:t>[Your Name]</w:t>
          </w:r>
        </w:p>
      </w:docPartBody>
    </w:docPart>
    <w:docPart>
      <w:docPartPr>
        <w:name w:val="887A7609D98E46EC8A1CC0786736097A"/>
        <w:category>
          <w:name w:val="General"/>
          <w:gallery w:val="placeholder"/>
        </w:category>
        <w:types>
          <w:type w:val="bbPlcHdr"/>
        </w:types>
        <w:behaviors>
          <w:behavior w:val="content"/>
        </w:behaviors>
        <w:guid w:val="{EC53A0F0-0CB7-434D-8DC6-876A71C49336}"/>
      </w:docPartPr>
      <w:docPartBody>
        <w:p w:rsidR="00AA0BB0" w:rsidRDefault="001E4151">
          <w:pPr>
            <w:pStyle w:val="887A7609D98E46EC8A1CC0786736097A"/>
          </w:pPr>
          <w:r>
            <w:rPr>
              <w:rStyle w:val="PlaceholderText"/>
            </w:rPr>
            <w:t>Enter any content that you want to repeat, including other content controls. You can also insert this control around table rows in order to repeat parts of a table.</w:t>
          </w:r>
        </w:p>
      </w:docPartBody>
    </w:docPart>
    <w:docPart>
      <w:docPartPr>
        <w:name w:val="7F088F7D335D42C2AB1DB339A042E987"/>
        <w:category>
          <w:name w:val="General"/>
          <w:gallery w:val="placeholder"/>
        </w:category>
        <w:types>
          <w:type w:val="bbPlcHdr"/>
        </w:types>
        <w:behaviors>
          <w:behavior w:val="content"/>
        </w:behaviors>
        <w:guid w:val="{8C4EC479-A0BA-4BA7-8888-E17E8BD0AA62}"/>
      </w:docPartPr>
      <w:docPartBody>
        <w:p w:rsidR="009E763A" w:rsidRDefault="003B7EFF" w:rsidP="003B7EFF">
          <w:pPr>
            <w:pStyle w:val="7F088F7D335D42C2AB1DB339A042E987"/>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D84"/>
    <w:rsid w:val="00084572"/>
    <w:rsid w:val="001D2E35"/>
    <w:rsid w:val="001E4151"/>
    <w:rsid w:val="00390D84"/>
    <w:rsid w:val="003B7EFF"/>
    <w:rsid w:val="009E763A"/>
    <w:rsid w:val="00AA0BB0"/>
    <w:rsid w:val="00B84981"/>
    <w:rsid w:val="00D40FC5"/>
    <w:rsid w:val="00FE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976B6EE1284388B00FEA8C54E387DC">
    <w:name w:val="F8976B6EE1284388B00FEA8C54E387DC"/>
  </w:style>
  <w:style w:type="paragraph" w:customStyle="1" w:styleId="90C065991A384CB0943DA0A94D8E5C8F">
    <w:name w:val="90C065991A384CB0943DA0A94D8E5C8F"/>
  </w:style>
  <w:style w:type="paragraph" w:customStyle="1" w:styleId="9E410C1DD06A413DB6659790C25DDE82">
    <w:name w:val="9E410C1DD06A413DB6659790C25DDE82"/>
  </w:style>
  <w:style w:type="paragraph" w:customStyle="1" w:styleId="42CBCFFF40144A599DA7BC847061CEE4">
    <w:name w:val="42CBCFFF40144A599DA7BC847061CEE4"/>
  </w:style>
  <w:style w:type="paragraph" w:customStyle="1" w:styleId="545E9ACE2F7047F6ACAAF8DA65FF33BB">
    <w:name w:val="545E9ACE2F7047F6ACAAF8DA65FF33BB"/>
  </w:style>
  <w:style w:type="paragraph" w:customStyle="1" w:styleId="18BA2100BD424C8B8C09F23D1AC52ACF">
    <w:name w:val="18BA2100BD424C8B8C09F23D1AC52ACF"/>
  </w:style>
  <w:style w:type="character" w:styleId="PlaceholderText">
    <w:name w:val="Placeholder Text"/>
    <w:basedOn w:val="DefaultParagraphFont"/>
    <w:uiPriority w:val="99"/>
    <w:semiHidden/>
    <w:rsid w:val="003B7EFF"/>
    <w:rPr>
      <w:color w:val="808080"/>
    </w:rPr>
  </w:style>
  <w:style w:type="paragraph" w:customStyle="1" w:styleId="887A7609D98E46EC8A1CC0786736097A">
    <w:name w:val="887A7609D98E46EC8A1CC0786736097A"/>
  </w:style>
  <w:style w:type="paragraph" w:customStyle="1" w:styleId="20594AE8D2CF4C97A6928116F31760F3">
    <w:name w:val="20594AE8D2CF4C97A6928116F31760F3"/>
  </w:style>
  <w:style w:type="paragraph" w:customStyle="1" w:styleId="1E987912521C4E33A588618ADF3321B3">
    <w:name w:val="1E987912521C4E33A588618ADF3321B3"/>
  </w:style>
  <w:style w:type="paragraph" w:customStyle="1" w:styleId="D40781F44FC841CE976FD2B6C1FB7239">
    <w:name w:val="D40781F44FC841CE976FD2B6C1FB7239"/>
  </w:style>
  <w:style w:type="character" w:styleId="Emphasis">
    <w:name w:val="Emphasis"/>
    <w:basedOn w:val="DefaultParagraphFont"/>
    <w:uiPriority w:val="2"/>
    <w:unhideWhenUsed/>
    <w:qFormat/>
    <w:rPr>
      <w:i/>
      <w:iCs/>
      <w:color w:val="404040" w:themeColor="text1" w:themeTint="BF"/>
    </w:rPr>
  </w:style>
  <w:style w:type="paragraph" w:customStyle="1" w:styleId="B324B1897C404183A70A597652BC139D">
    <w:name w:val="B324B1897C404183A70A597652BC139D"/>
  </w:style>
  <w:style w:type="paragraph" w:customStyle="1" w:styleId="8DC3D2A5AC3646468FDDA47E7427F98E">
    <w:name w:val="8DC3D2A5AC3646468FDDA47E7427F98E"/>
  </w:style>
  <w:style w:type="paragraph" w:customStyle="1" w:styleId="3D7D671EF07E47E89546A3482C2AD9E4">
    <w:name w:val="3D7D671EF07E47E89546A3482C2AD9E4"/>
  </w:style>
  <w:style w:type="paragraph" w:customStyle="1" w:styleId="E8B8EEC164284C6697BB49F07B5592A6">
    <w:name w:val="E8B8EEC164284C6697BB49F07B5592A6"/>
  </w:style>
  <w:style w:type="paragraph" w:customStyle="1" w:styleId="0E4EA948A3AD45689CD20366E117A196">
    <w:name w:val="0E4EA948A3AD45689CD20366E117A196"/>
    <w:rsid w:val="00390D84"/>
  </w:style>
  <w:style w:type="paragraph" w:customStyle="1" w:styleId="29E72CF8BBC44EC7B9AEF7D47322EEA0">
    <w:name w:val="29E72CF8BBC44EC7B9AEF7D47322EEA0"/>
    <w:rsid w:val="00390D84"/>
  </w:style>
  <w:style w:type="paragraph" w:customStyle="1" w:styleId="4704F5646A9342EF8B3960AE56CC0368">
    <w:name w:val="4704F5646A9342EF8B3960AE56CC0368"/>
    <w:rsid w:val="00D40FC5"/>
  </w:style>
  <w:style w:type="paragraph" w:customStyle="1" w:styleId="7206F51158A1473DA8F2F84854DDA899">
    <w:name w:val="7206F51158A1473DA8F2F84854DDA899"/>
    <w:rsid w:val="003B7EFF"/>
  </w:style>
  <w:style w:type="paragraph" w:customStyle="1" w:styleId="BBE1364D15B3494E8C8F0EB81C75CE08">
    <w:name w:val="BBE1364D15B3494E8C8F0EB81C75CE08"/>
    <w:rsid w:val="003B7EFF"/>
  </w:style>
  <w:style w:type="paragraph" w:customStyle="1" w:styleId="7F088F7D335D42C2AB1DB339A042E987">
    <w:name w:val="7F088F7D335D42C2AB1DB339A042E987"/>
    <w:rsid w:val="003B7E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customXml/itemProps2.xml><?xml version="1.0" encoding="utf-8"?>
<ds:datastoreItem xmlns:ds="http://schemas.openxmlformats.org/officeDocument/2006/customXml" ds:itemID="{6DA44D01-923B-4E3C-AA46-DA1E57FF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Template>
  <TotalTime>14900</TotalTime>
  <Pages>5</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zaveaire calvin, Cda</dc:creator>
  <cp:keywords/>
  <cp:lastModifiedBy>zaveaire calvin</cp:lastModifiedBy>
  <cp:revision>17</cp:revision>
  <dcterms:created xsi:type="dcterms:W3CDTF">2018-07-26T03:47:00Z</dcterms:created>
  <dcterms:modified xsi:type="dcterms:W3CDTF">2018-08-29T01:58:00Z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ies>
</file>