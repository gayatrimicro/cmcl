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F4FB" w14:textId="77777777" w:rsidR="00394A6D" w:rsidRPr="00BB0911" w:rsidRDefault="002A39D3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your name:"/>
          <w:tag w:val=""/>
          <w:id w:val="-328297061"/>
          <w:placeholder>
            <w:docPart w:val="766EC6CA07934A75B27A1D6C2586CB9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5344D9" w:rsidRPr="00BB0911">
            <w:rPr>
              <w:rFonts w:ascii="Times New Roman" w:hAnsi="Times New Roman" w:cs="Times New Roman"/>
            </w:rPr>
            <w:t>Tyicha Turner</w:t>
          </w:r>
        </w:sdtContent>
      </w:sdt>
    </w:p>
    <w:p w14:paraId="21604955" w14:textId="77777777" w:rsidR="00394A6D" w:rsidRPr="00BB0911" w:rsidRDefault="005344D9">
      <w:pPr>
        <w:rPr>
          <w:rFonts w:ascii="Times New Roman" w:hAnsi="Times New Roman" w:cs="Times New Roman"/>
        </w:rPr>
      </w:pPr>
      <w:r w:rsidRPr="00BB0911">
        <w:rPr>
          <w:rFonts w:ascii="Times New Roman" w:hAnsi="Times New Roman" w:cs="Times New Roman"/>
        </w:rPr>
        <w:t>570 Blueberry Blvd.</w:t>
      </w:r>
      <w:r w:rsidR="00CC75DB" w:rsidRPr="00BB0911">
        <w:rPr>
          <w:rFonts w:ascii="Times New Roman" w:hAnsi="Times New Roman" w:cs="Times New Roman"/>
        </w:rPr>
        <w:t xml:space="preserve">, </w:t>
      </w:r>
      <w:r w:rsidRPr="00BB0911">
        <w:rPr>
          <w:rFonts w:ascii="Times New Roman" w:hAnsi="Times New Roman" w:cs="Times New Roman"/>
        </w:rPr>
        <w:t>Dallas, Tx 75217</w:t>
      </w:r>
      <w:r w:rsidR="007D00B3" w:rsidRPr="00BB0911">
        <w:rPr>
          <w:rFonts w:ascii="Times New Roman" w:hAnsi="Times New Roman" w:cs="Times New Roman"/>
        </w:rPr>
        <w:t> | </w:t>
      </w:r>
      <w:r w:rsidRPr="00BB0911">
        <w:rPr>
          <w:rFonts w:ascii="Times New Roman" w:hAnsi="Times New Roman" w:cs="Times New Roman"/>
        </w:rPr>
        <w:t>972</w:t>
      </w:r>
      <w:r w:rsidR="00BB0911" w:rsidRPr="00BB0911">
        <w:rPr>
          <w:rFonts w:ascii="Times New Roman" w:hAnsi="Times New Roman" w:cs="Times New Roman"/>
        </w:rPr>
        <w:t>.</w:t>
      </w:r>
      <w:r w:rsidRPr="00BB0911">
        <w:rPr>
          <w:rFonts w:ascii="Times New Roman" w:hAnsi="Times New Roman" w:cs="Times New Roman"/>
        </w:rPr>
        <w:t>374</w:t>
      </w:r>
      <w:r w:rsidR="00BB0911" w:rsidRPr="00BB0911">
        <w:rPr>
          <w:rFonts w:ascii="Times New Roman" w:hAnsi="Times New Roman" w:cs="Times New Roman"/>
        </w:rPr>
        <w:t>.</w:t>
      </w:r>
      <w:r w:rsidRPr="00BB0911">
        <w:rPr>
          <w:rFonts w:ascii="Times New Roman" w:hAnsi="Times New Roman" w:cs="Times New Roman"/>
        </w:rPr>
        <w:t>7632</w:t>
      </w:r>
      <w:r w:rsidR="007D00B3" w:rsidRPr="00BB0911">
        <w:rPr>
          <w:rFonts w:ascii="Times New Roman" w:hAnsi="Times New Roman" w:cs="Times New Roman"/>
        </w:rPr>
        <w:t> | </w:t>
      </w:r>
      <w:r w:rsidRPr="00BB0911">
        <w:rPr>
          <w:rFonts w:ascii="Times New Roman" w:hAnsi="Times New Roman" w:cs="Times New Roman"/>
        </w:rPr>
        <w:t>tyichaturner@hotmail.com</w:t>
      </w:r>
    </w:p>
    <w:p w14:paraId="05E9F702" w14:textId="32BF67B8" w:rsidR="005344D9" w:rsidRPr="00BB0911" w:rsidRDefault="0050796B" w:rsidP="005344D9">
      <w:pPr>
        <w:pStyle w:val="Heading1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</w:rPr>
        <w:t xml:space="preserve">Skills/ </w:t>
      </w:r>
      <w:r w:rsidR="00BD271C">
        <w:rPr>
          <w:rFonts w:ascii="Times New Roman" w:hAnsi="Times New Roman" w:cs="Times New Roman"/>
        </w:rPr>
        <w:t>Qualifications</w:t>
      </w:r>
    </w:p>
    <w:p w14:paraId="7BB5B2E2" w14:textId="77777777" w:rsidR="005344D9" w:rsidRDefault="00F94740" w:rsidP="005344D9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patients in meeting their bio-psychosocial needs</w:t>
      </w:r>
    </w:p>
    <w:p w14:paraId="049C79EC" w14:textId="77777777" w:rsidR="00F94740" w:rsidRDefault="00F94740" w:rsidP="005344D9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basic consultation</w:t>
      </w:r>
    </w:p>
    <w:p w14:paraId="01FE02EB" w14:textId="4518ADC4" w:rsidR="00F94740" w:rsidRDefault="00E40D5C" w:rsidP="005344D9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FC64DF">
        <w:rPr>
          <w:rFonts w:ascii="Times New Roman" w:hAnsi="Times New Roman" w:cs="Times New Roman"/>
        </w:rPr>
        <w:t xml:space="preserve">Taught </w:t>
      </w:r>
      <w:r w:rsidR="00F94740" w:rsidRPr="00FC64DF">
        <w:rPr>
          <w:rFonts w:ascii="Times New Roman" w:hAnsi="Times New Roman" w:cs="Times New Roman"/>
        </w:rPr>
        <w:t>and completed specialized clinical social work services for patients</w:t>
      </w:r>
      <w:r w:rsidRPr="00FC64DF">
        <w:rPr>
          <w:rFonts w:ascii="Times New Roman" w:hAnsi="Times New Roman" w:cs="Times New Roman"/>
        </w:rPr>
        <w:t xml:space="preserve"> and </w:t>
      </w:r>
      <w:r w:rsidR="00F94740" w:rsidRPr="00FC64DF">
        <w:rPr>
          <w:rFonts w:ascii="Times New Roman" w:hAnsi="Times New Roman" w:cs="Times New Roman"/>
        </w:rPr>
        <w:t>fam</w:t>
      </w:r>
      <w:r w:rsidR="00F94740">
        <w:rPr>
          <w:rFonts w:ascii="Times New Roman" w:hAnsi="Times New Roman" w:cs="Times New Roman"/>
        </w:rPr>
        <w:t xml:space="preserve">ilies </w:t>
      </w:r>
    </w:p>
    <w:p w14:paraId="08C29CFC" w14:textId="4E8DB035" w:rsidR="00F94740" w:rsidRDefault="00F94740" w:rsidP="005344D9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short term and </w:t>
      </w:r>
      <w:r w:rsidR="002C0352">
        <w:rPr>
          <w:rFonts w:ascii="Times New Roman" w:hAnsi="Times New Roman" w:cs="Times New Roman"/>
        </w:rPr>
        <w:t>long-term</w:t>
      </w:r>
      <w:r>
        <w:rPr>
          <w:rFonts w:ascii="Times New Roman" w:hAnsi="Times New Roman" w:cs="Times New Roman"/>
        </w:rPr>
        <w:t xml:space="preserve"> family therapy</w:t>
      </w:r>
    </w:p>
    <w:p w14:paraId="2D0D1816" w14:textId="78D271E6" w:rsidR="00394A6D" w:rsidRDefault="00A15419" w:rsidP="00D76B83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experience with Microsoft Office Suite</w:t>
      </w:r>
    </w:p>
    <w:p w14:paraId="3C68861B" w14:textId="3BB19A7F" w:rsidR="00C11FC1" w:rsidRDefault="00C11FC1" w:rsidP="00D76B83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8B3092">
        <w:rPr>
          <w:rFonts w:ascii="Times New Roman" w:hAnsi="Times New Roman" w:cs="Times New Roman"/>
        </w:rPr>
        <w:t>Knowledge of interviewing techniques to obtain personal information</w:t>
      </w:r>
    </w:p>
    <w:p w14:paraId="2780D733" w14:textId="1965C2FF" w:rsidR="006A4123" w:rsidRPr="00FC64DF" w:rsidRDefault="006A4123" w:rsidP="00D76B83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FC64DF">
        <w:rPr>
          <w:rFonts w:ascii="Times New Roman" w:hAnsi="Times New Roman" w:cs="Times New Roman"/>
        </w:rPr>
        <w:t>Knowledge of resources that serve individuals who are older adults, young adults, and or have a disability  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1513793667"/>
        <w:placeholder>
          <w:docPart w:val="DB03407FCC76441FA9E112EA976BB954"/>
        </w:placeholder>
        <w:temporary/>
        <w:showingPlcHdr/>
        <w15:appearance w15:val="hidden"/>
      </w:sdtPr>
      <w:sdtEndPr/>
      <w:sdtContent>
        <w:p w14:paraId="6A61D8B9" w14:textId="77777777" w:rsidR="00394A6D" w:rsidRPr="00BB0911" w:rsidRDefault="007D00B3">
          <w:pPr>
            <w:pStyle w:val="Heading1"/>
            <w:rPr>
              <w:rFonts w:ascii="Times New Roman" w:hAnsi="Times New Roman" w:cs="Times New Roman"/>
            </w:rPr>
          </w:pPr>
          <w:r w:rsidRPr="00BB0911">
            <w:rPr>
              <w:rFonts w:ascii="Times New Roman" w:hAnsi="Times New Roman" w:cs="Times New Roman"/>
            </w:rPr>
            <w:t>Education</w:t>
          </w:r>
        </w:p>
      </w:sdtContent>
    </w:sdt>
    <w:p w14:paraId="46C432DF" w14:textId="75B1AC17" w:rsidR="00394A6D" w:rsidRPr="00BB0911" w:rsidRDefault="00BB0911" w:rsidP="008916B6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 Woman’s University Denton</w:t>
      </w:r>
      <w:r w:rsidR="00183936">
        <w:rPr>
          <w:rFonts w:ascii="Times New Roman" w:hAnsi="Times New Roman" w:cs="Times New Roman"/>
        </w:rPr>
        <w:t xml:space="preserve">, </w:t>
      </w:r>
      <w:r w:rsidRPr="00187D11">
        <w:rPr>
          <w:rFonts w:ascii="Times New Roman" w:hAnsi="Times New Roman" w:cs="Times New Roman"/>
          <w:b/>
        </w:rPr>
        <w:t xml:space="preserve">Bachelor of </w:t>
      </w:r>
      <w:r w:rsidR="007F489C" w:rsidRPr="00187D11">
        <w:rPr>
          <w:rFonts w:ascii="Times New Roman" w:hAnsi="Times New Roman" w:cs="Times New Roman"/>
          <w:b/>
        </w:rPr>
        <w:t xml:space="preserve">Science, </w:t>
      </w:r>
      <w:r w:rsidRPr="00187D11">
        <w:rPr>
          <w:rFonts w:ascii="Times New Roman" w:hAnsi="Times New Roman" w:cs="Times New Roman"/>
          <w:b/>
        </w:rPr>
        <w:t>Social Work</w:t>
      </w:r>
      <w:r w:rsidR="007F489C" w:rsidRPr="00187D11">
        <w:rPr>
          <w:rFonts w:ascii="Times New Roman" w:hAnsi="Times New Roman" w:cs="Times New Roman"/>
          <w:b/>
        </w:rPr>
        <w:t xml:space="preserve"> (BSW)</w:t>
      </w:r>
      <w:r w:rsidR="00183936">
        <w:rPr>
          <w:rFonts w:ascii="Times New Roman" w:hAnsi="Times New Roman" w:cs="Times New Roman"/>
        </w:rPr>
        <w:t xml:space="preserve"> - May 2018</w:t>
      </w:r>
    </w:p>
    <w:p w14:paraId="6FE06854" w14:textId="77777777" w:rsidR="00394A6D" w:rsidRDefault="00BB0911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Richland College</w:t>
      </w:r>
      <w:r w:rsidR="001839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87D11">
        <w:rPr>
          <w:rFonts w:ascii="Times New Roman" w:hAnsi="Times New Roman" w:cs="Times New Roman"/>
          <w:b/>
        </w:rPr>
        <w:t>Computer Application Certificate</w:t>
      </w:r>
      <w:r w:rsidR="00183936">
        <w:rPr>
          <w:rFonts w:ascii="Times New Roman" w:hAnsi="Times New Roman" w:cs="Times New Roman"/>
        </w:rPr>
        <w:t xml:space="preserve"> - June 2011</w:t>
      </w:r>
    </w:p>
    <w:p w14:paraId="0F0F5E1F" w14:textId="5C906372" w:rsidR="00BB0911" w:rsidRDefault="00BB0911" w:rsidP="00D76B83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 Career Training Institute</w:t>
      </w:r>
      <w:r w:rsidR="00183936">
        <w:rPr>
          <w:rFonts w:ascii="Times New Roman" w:hAnsi="Times New Roman" w:cs="Times New Roman"/>
        </w:rPr>
        <w:t xml:space="preserve">, </w:t>
      </w:r>
      <w:r w:rsidR="00183936" w:rsidRPr="00187D11">
        <w:rPr>
          <w:rFonts w:ascii="Times New Roman" w:hAnsi="Times New Roman" w:cs="Times New Roman"/>
          <w:b/>
        </w:rPr>
        <w:t>Business Administration Certificate</w:t>
      </w:r>
      <w:r w:rsidR="0018393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May 2009</w:t>
      </w:r>
    </w:p>
    <w:p w14:paraId="2A43E521" w14:textId="785AEFF6" w:rsidR="00D76B83" w:rsidRDefault="00D76B83" w:rsidP="00D76B8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4608998" w14:textId="77777777" w:rsidR="00CC34C3" w:rsidRPr="00BB0911" w:rsidRDefault="00CC34C3" w:rsidP="00CC34C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Employment History</w:t>
      </w:r>
    </w:p>
    <w:p w14:paraId="368B72DF" w14:textId="77777777" w:rsidR="00CC34C3" w:rsidRDefault="00CC34C3" w:rsidP="00CC34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TWU Financial Aid, Denton Tx, March 2015- May 2018</w:t>
      </w:r>
    </w:p>
    <w:p w14:paraId="1EC2A929" w14:textId="77777777" w:rsidR="00CC34C3" w:rsidRDefault="00CC34C3" w:rsidP="00CC34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 Assistant</w:t>
      </w:r>
    </w:p>
    <w:p w14:paraId="2CE03CB3" w14:textId="0EA9D721" w:rsidR="00CC34C3" w:rsidRPr="002A0575" w:rsidRDefault="00CC34C3" w:rsidP="00CC34C3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 w:rsidRPr="002A0575">
        <w:rPr>
          <w:rFonts w:ascii="Times New Roman" w:hAnsi="Times New Roman" w:cs="Times New Roman"/>
        </w:rPr>
        <w:t>Assist</w:t>
      </w:r>
      <w:r w:rsidR="00E40D5C">
        <w:rPr>
          <w:rFonts w:ascii="Times New Roman" w:hAnsi="Times New Roman" w:cs="Times New Roman"/>
        </w:rPr>
        <w:t>ed</w:t>
      </w:r>
      <w:r w:rsidRPr="002A0575">
        <w:rPr>
          <w:rFonts w:ascii="Times New Roman" w:hAnsi="Times New Roman" w:cs="Times New Roman"/>
        </w:rPr>
        <w:t xml:space="preserve"> in creating and maintaining all student</w:t>
      </w:r>
      <w:r w:rsidR="00E40D5C">
        <w:rPr>
          <w:rFonts w:ascii="Times New Roman" w:hAnsi="Times New Roman" w:cs="Times New Roman"/>
        </w:rPr>
        <w:t xml:space="preserve"> </w:t>
      </w:r>
      <w:r w:rsidR="00E40D5C" w:rsidRPr="00A77AB6">
        <w:rPr>
          <w:rFonts w:ascii="Times New Roman" w:hAnsi="Times New Roman" w:cs="Times New Roman"/>
          <w:color w:val="auto"/>
        </w:rPr>
        <w:t>financial aid</w:t>
      </w:r>
      <w:r w:rsidRPr="00A77AB6">
        <w:rPr>
          <w:rFonts w:ascii="Times New Roman" w:hAnsi="Times New Roman" w:cs="Times New Roman"/>
          <w:color w:val="auto"/>
        </w:rPr>
        <w:t xml:space="preserve"> files</w:t>
      </w:r>
    </w:p>
    <w:p w14:paraId="31855859" w14:textId="527011C8" w:rsidR="00CC34C3" w:rsidRPr="00A77AB6" w:rsidRDefault="00E40D5C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C</w:t>
      </w:r>
      <w:r w:rsidR="00CC34C3" w:rsidRPr="00A77AB6">
        <w:rPr>
          <w:rFonts w:ascii="Times New Roman" w:hAnsi="Times New Roman" w:cs="Times New Roman"/>
          <w:color w:val="auto"/>
        </w:rPr>
        <w:t>onsistently</w:t>
      </w:r>
      <w:r w:rsidRPr="00A77AB6">
        <w:rPr>
          <w:rFonts w:ascii="Times New Roman" w:hAnsi="Times New Roman" w:cs="Times New Roman"/>
          <w:color w:val="auto"/>
        </w:rPr>
        <w:t xml:space="preserve"> monitored files</w:t>
      </w:r>
      <w:r w:rsidR="00CC34C3" w:rsidRPr="00A77AB6">
        <w:rPr>
          <w:rFonts w:ascii="Times New Roman" w:hAnsi="Times New Roman" w:cs="Times New Roman"/>
          <w:color w:val="auto"/>
        </w:rPr>
        <w:t xml:space="preserve"> to ensure required and updated documentation</w:t>
      </w:r>
      <w:r w:rsidRPr="00A77AB6">
        <w:rPr>
          <w:rFonts w:ascii="Times New Roman" w:hAnsi="Times New Roman" w:cs="Times New Roman"/>
          <w:color w:val="auto"/>
        </w:rPr>
        <w:t xml:space="preserve"> was present</w:t>
      </w:r>
    </w:p>
    <w:p w14:paraId="639B2672" w14:textId="70925BC5" w:rsidR="00CC34C3" w:rsidRDefault="00CC34C3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A77AB6">
        <w:rPr>
          <w:rFonts w:ascii="Times New Roman" w:hAnsi="Times New Roman" w:cs="Times New Roman"/>
          <w:color w:val="auto"/>
        </w:rPr>
        <w:t>Maintain</w:t>
      </w:r>
      <w:r w:rsidR="00E40D5C" w:rsidRPr="00A77AB6">
        <w:rPr>
          <w:rFonts w:ascii="Times New Roman" w:hAnsi="Times New Roman" w:cs="Times New Roman"/>
          <w:color w:val="auto"/>
        </w:rPr>
        <w:t>ed</w:t>
      </w:r>
      <w:r w:rsidRPr="00A77AB6">
        <w:rPr>
          <w:rFonts w:ascii="Times New Roman" w:hAnsi="Times New Roman" w:cs="Times New Roman"/>
          <w:color w:val="auto"/>
        </w:rPr>
        <w:t xml:space="preserve"> and ensure</w:t>
      </w:r>
      <w:r w:rsidR="00E40D5C" w:rsidRPr="00A77AB6">
        <w:rPr>
          <w:rFonts w:ascii="Times New Roman" w:hAnsi="Times New Roman" w:cs="Times New Roman"/>
          <w:color w:val="auto"/>
        </w:rPr>
        <w:t>d</w:t>
      </w:r>
      <w:r w:rsidRPr="00A77AB6">
        <w:rPr>
          <w:rFonts w:ascii="Times New Roman" w:hAnsi="Times New Roman" w:cs="Times New Roman"/>
          <w:color w:val="auto"/>
        </w:rPr>
        <w:t xml:space="preserve"> confidentiality </w:t>
      </w:r>
      <w:r w:rsidRPr="002A0575">
        <w:rPr>
          <w:rFonts w:ascii="Times New Roman" w:hAnsi="Times New Roman" w:cs="Times New Roman"/>
        </w:rPr>
        <w:t>of student records and information</w:t>
      </w:r>
    </w:p>
    <w:p w14:paraId="39D79166" w14:textId="156D8144" w:rsidR="005862CC" w:rsidRPr="00AB75AB" w:rsidRDefault="005862CC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AB75AB">
        <w:rPr>
          <w:rFonts w:ascii="Times New Roman" w:hAnsi="Times New Roman" w:cs="Times New Roman"/>
          <w:color w:val="auto"/>
        </w:rPr>
        <w:t>Ability to operate computer and general office equipment</w:t>
      </w:r>
    </w:p>
    <w:p w14:paraId="521ED4A1" w14:textId="77777777" w:rsidR="00CC34C3" w:rsidRPr="00BB0911" w:rsidRDefault="00CC34C3" w:rsidP="00CC34C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3D00FF0" w14:textId="77777777" w:rsidR="00CC34C3" w:rsidRDefault="00CC34C3" w:rsidP="00CC34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 Parking Inc., Dallas Tx, April 2014- August 2017</w:t>
      </w:r>
    </w:p>
    <w:p w14:paraId="60002FCB" w14:textId="77777777" w:rsidR="00CC34C3" w:rsidRDefault="00CC34C3" w:rsidP="00CC34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Clerk</w:t>
      </w:r>
    </w:p>
    <w:p w14:paraId="02367523" w14:textId="32469E12" w:rsidR="00CC34C3" w:rsidRDefault="00CC34C3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</w:t>
      </w:r>
      <w:r w:rsidR="00E40D5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Pr="00A77AB6">
        <w:rPr>
          <w:rFonts w:ascii="Times New Roman" w:hAnsi="Times New Roman" w:cs="Times New Roman"/>
          <w:color w:val="auto"/>
        </w:rPr>
        <w:t xml:space="preserve">customers </w:t>
      </w:r>
      <w:r w:rsidR="00E40D5C" w:rsidRPr="00A77AB6">
        <w:rPr>
          <w:rFonts w:ascii="Times New Roman" w:hAnsi="Times New Roman" w:cs="Times New Roman"/>
          <w:color w:val="auto"/>
        </w:rPr>
        <w:t>upon</w:t>
      </w:r>
      <w:r w:rsidRPr="00A77AB6">
        <w:rPr>
          <w:rFonts w:ascii="Times New Roman" w:hAnsi="Times New Roman" w:cs="Times New Roman"/>
          <w:color w:val="auto"/>
        </w:rPr>
        <w:t xml:space="preserve"> entering and </w:t>
      </w:r>
      <w:r w:rsidR="00E40D5C" w:rsidRPr="00A77AB6">
        <w:rPr>
          <w:rFonts w:ascii="Times New Roman" w:hAnsi="Times New Roman" w:cs="Times New Roman"/>
          <w:color w:val="auto"/>
        </w:rPr>
        <w:t xml:space="preserve">exiting the </w:t>
      </w:r>
      <w:r w:rsidRPr="00A77AB6">
        <w:rPr>
          <w:rFonts w:ascii="Times New Roman" w:hAnsi="Times New Roman" w:cs="Times New Roman"/>
          <w:color w:val="auto"/>
        </w:rPr>
        <w:t xml:space="preserve">parking </w:t>
      </w:r>
      <w:r>
        <w:rPr>
          <w:rFonts w:ascii="Times New Roman" w:hAnsi="Times New Roman" w:cs="Times New Roman"/>
        </w:rPr>
        <w:t>facility</w:t>
      </w:r>
    </w:p>
    <w:p w14:paraId="7E3872E3" w14:textId="3996B022" w:rsidR="00CC34C3" w:rsidRPr="00EC12B1" w:rsidRDefault="00CC34C3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EC12B1">
        <w:rPr>
          <w:rFonts w:ascii="Times New Roman" w:hAnsi="Times New Roman" w:cs="Times New Roman"/>
        </w:rPr>
        <w:t>Enter</w:t>
      </w:r>
      <w:r w:rsidR="00E40D5C">
        <w:rPr>
          <w:rFonts w:ascii="Times New Roman" w:hAnsi="Times New Roman" w:cs="Times New Roman"/>
        </w:rPr>
        <w:t>ed</w:t>
      </w:r>
      <w:r w:rsidRPr="00EC12B1">
        <w:rPr>
          <w:rFonts w:ascii="Times New Roman" w:hAnsi="Times New Roman" w:cs="Times New Roman"/>
        </w:rPr>
        <w:t xml:space="preserve"> ticket and monetary transactions in ASR system.</w:t>
      </w:r>
    </w:p>
    <w:p w14:paraId="569C70FE" w14:textId="6A508D1B" w:rsidR="00CC34C3" w:rsidRPr="00EC12B1" w:rsidRDefault="00CC34C3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EC12B1">
        <w:rPr>
          <w:rFonts w:ascii="Times New Roman" w:hAnsi="Times New Roman" w:cs="Times New Roman"/>
        </w:rPr>
        <w:t>Reconcile</w:t>
      </w:r>
      <w:r w:rsidR="00E40D5C">
        <w:rPr>
          <w:rFonts w:ascii="Times New Roman" w:hAnsi="Times New Roman" w:cs="Times New Roman"/>
        </w:rPr>
        <w:t>d</w:t>
      </w:r>
      <w:r w:rsidRPr="00EC12B1">
        <w:rPr>
          <w:rFonts w:ascii="Times New Roman" w:hAnsi="Times New Roman" w:cs="Times New Roman"/>
        </w:rPr>
        <w:t xml:space="preserve"> </w:t>
      </w:r>
      <w:r w:rsidRPr="00A77AB6">
        <w:rPr>
          <w:rFonts w:ascii="Times New Roman" w:hAnsi="Times New Roman" w:cs="Times New Roman"/>
          <w:color w:val="auto"/>
        </w:rPr>
        <w:t>daily revenue transactions at end of</w:t>
      </w:r>
      <w:r w:rsidR="00E40D5C" w:rsidRPr="00A77AB6">
        <w:rPr>
          <w:rFonts w:ascii="Times New Roman" w:hAnsi="Times New Roman" w:cs="Times New Roman"/>
          <w:color w:val="auto"/>
        </w:rPr>
        <w:t xml:space="preserve"> each</w:t>
      </w:r>
      <w:r w:rsidRPr="00A77AB6">
        <w:rPr>
          <w:rFonts w:ascii="Times New Roman" w:hAnsi="Times New Roman" w:cs="Times New Roman"/>
          <w:color w:val="auto"/>
        </w:rPr>
        <w:t xml:space="preserve"> shift</w:t>
      </w:r>
      <w:r w:rsidRPr="00EC12B1">
        <w:rPr>
          <w:rFonts w:ascii="Times New Roman" w:hAnsi="Times New Roman" w:cs="Times New Roman"/>
        </w:rPr>
        <w:t>.</w:t>
      </w:r>
    </w:p>
    <w:p w14:paraId="4AA79ADD" w14:textId="53E6024B" w:rsidR="00CC34C3" w:rsidRPr="00EC12B1" w:rsidRDefault="00E40D5C" w:rsidP="00CC34C3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A77AB6">
        <w:rPr>
          <w:rFonts w:ascii="Times New Roman" w:hAnsi="Times New Roman" w:cs="Times New Roman"/>
          <w:color w:val="auto"/>
        </w:rPr>
        <w:t>Promptly</w:t>
      </w:r>
      <w:r>
        <w:rPr>
          <w:rFonts w:ascii="Times New Roman" w:hAnsi="Times New Roman" w:cs="Times New Roman"/>
          <w:color w:val="FF0000"/>
        </w:rPr>
        <w:t xml:space="preserve"> </w:t>
      </w:r>
      <w:r w:rsidR="00CC34C3" w:rsidRPr="00EC12B1">
        <w:rPr>
          <w:rFonts w:ascii="Times New Roman" w:hAnsi="Times New Roman" w:cs="Times New Roman"/>
        </w:rPr>
        <w:t>respond</w:t>
      </w:r>
      <w:r>
        <w:rPr>
          <w:rFonts w:ascii="Times New Roman" w:hAnsi="Times New Roman" w:cs="Times New Roman"/>
        </w:rPr>
        <w:t>ed</w:t>
      </w:r>
      <w:r w:rsidR="00CC34C3" w:rsidRPr="00EC12B1">
        <w:rPr>
          <w:rFonts w:ascii="Times New Roman" w:hAnsi="Times New Roman" w:cs="Times New Roman"/>
        </w:rPr>
        <w:t xml:space="preserve"> to customer inquiries and resolve</w:t>
      </w:r>
      <w:r>
        <w:rPr>
          <w:rFonts w:ascii="Times New Roman" w:hAnsi="Times New Roman" w:cs="Times New Roman"/>
        </w:rPr>
        <w:t>d</w:t>
      </w:r>
      <w:r w:rsidR="00CC34C3" w:rsidRPr="00EC12B1">
        <w:rPr>
          <w:rFonts w:ascii="Times New Roman" w:hAnsi="Times New Roman" w:cs="Times New Roman"/>
        </w:rPr>
        <w:t xml:space="preserve"> service related complaints.</w:t>
      </w:r>
    </w:p>
    <w:p w14:paraId="53B4AA94" w14:textId="77777777" w:rsidR="00CC34C3" w:rsidRPr="00D76B83" w:rsidRDefault="00CC34C3" w:rsidP="00D76B8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B9A8BA0" w14:textId="7A796D62" w:rsidR="00394A6D" w:rsidRDefault="00183936">
      <w:pPr>
        <w:pStyle w:val="Heading2"/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</w:pPr>
      <w:r w:rsidRP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Relev</w:t>
      </w:r>
      <w:r w:rsidR="00187D11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a</w:t>
      </w:r>
      <w:r w:rsidRP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nt Experience</w:t>
      </w:r>
    </w:p>
    <w:p w14:paraId="1F6652B2" w14:textId="6010C444" w:rsidR="00FF34F7" w:rsidRDefault="00FF34F7" w:rsidP="00FF34F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FF34F7">
        <w:rPr>
          <w:rFonts w:ascii="Times New Roman" w:hAnsi="Times New Roman" w:cs="Times New Roman"/>
        </w:rPr>
        <w:t>CPS</w:t>
      </w:r>
      <w:r>
        <w:rPr>
          <w:rFonts w:ascii="Times New Roman" w:hAnsi="Times New Roman" w:cs="Times New Roman"/>
        </w:rPr>
        <w:t>, Dallas Tx, March 2016- March 2016</w:t>
      </w:r>
    </w:p>
    <w:p w14:paraId="4184B2A1" w14:textId="7E465637" w:rsidR="00FF34F7" w:rsidRDefault="00FF34F7" w:rsidP="00FF34F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 w:rsidRPr="00FF34F7">
        <w:rPr>
          <w:rFonts w:ascii="Times New Roman" w:hAnsi="Times New Roman" w:cs="Times New Roman"/>
          <w:i/>
        </w:rPr>
        <w:t>Student Intern</w:t>
      </w:r>
    </w:p>
    <w:p w14:paraId="6B66834C" w14:textId="37A720A0" w:rsidR="00FF34F7" w:rsidRDefault="00E40D5C" w:rsidP="00FF34F7">
      <w:pPr>
        <w:pStyle w:val="ListBullet"/>
        <w:numPr>
          <w:ilvl w:val="0"/>
          <w:numId w:val="34"/>
        </w:numPr>
        <w:rPr>
          <w:rFonts w:ascii="Times New Roman" w:hAnsi="Times New Roman" w:cs="Times New Roman"/>
        </w:rPr>
      </w:pPr>
      <w:r w:rsidRPr="00A77AB6">
        <w:rPr>
          <w:rFonts w:ascii="Times New Roman" w:hAnsi="Times New Roman" w:cs="Times New Roman"/>
          <w:color w:val="auto"/>
        </w:rPr>
        <w:t xml:space="preserve">Attended </w:t>
      </w:r>
      <w:r>
        <w:rPr>
          <w:rFonts w:ascii="Times New Roman" w:hAnsi="Times New Roman" w:cs="Times New Roman"/>
        </w:rPr>
        <w:t>f</w:t>
      </w:r>
      <w:r w:rsidR="00FF34F7">
        <w:rPr>
          <w:rFonts w:ascii="Times New Roman" w:hAnsi="Times New Roman" w:cs="Times New Roman"/>
        </w:rPr>
        <w:t>amily home visits</w:t>
      </w:r>
      <w:r>
        <w:rPr>
          <w:rFonts w:ascii="Times New Roman" w:hAnsi="Times New Roman" w:cs="Times New Roman"/>
        </w:rPr>
        <w:t xml:space="preserve"> </w:t>
      </w:r>
    </w:p>
    <w:p w14:paraId="379CF23A" w14:textId="77777777" w:rsidR="00E40D5C" w:rsidRPr="00A77AB6" w:rsidRDefault="00EE287D" w:rsidP="00A229E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Help</w:t>
      </w:r>
      <w:r w:rsidR="00E40D5C" w:rsidRPr="00A77AB6">
        <w:rPr>
          <w:rFonts w:ascii="Times New Roman" w:hAnsi="Times New Roman" w:cs="Times New Roman"/>
          <w:color w:val="auto"/>
        </w:rPr>
        <w:t>ed</w:t>
      </w:r>
      <w:r w:rsidRPr="00A77AB6">
        <w:rPr>
          <w:rFonts w:ascii="Times New Roman" w:hAnsi="Times New Roman" w:cs="Times New Roman"/>
          <w:color w:val="auto"/>
        </w:rPr>
        <w:t xml:space="preserve"> facilitate interviews with </w:t>
      </w:r>
      <w:r w:rsidR="00E40D5C" w:rsidRPr="00A77AB6">
        <w:rPr>
          <w:rFonts w:ascii="Times New Roman" w:hAnsi="Times New Roman" w:cs="Times New Roman"/>
          <w:color w:val="auto"/>
        </w:rPr>
        <w:t>parents, family members</w:t>
      </w:r>
      <w:r w:rsidRPr="00A77AB6">
        <w:rPr>
          <w:rFonts w:ascii="Times New Roman" w:hAnsi="Times New Roman" w:cs="Times New Roman"/>
          <w:color w:val="auto"/>
        </w:rPr>
        <w:t xml:space="preserve">, </w:t>
      </w:r>
      <w:r w:rsidR="00E40D5C" w:rsidRPr="00A77AB6">
        <w:rPr>
          <w:rFonts w:ascii="Times New Roman" w:hAnsi="Times New Roman" w:cs="Times New Roman"/>
          <w:color w:val="auto"/>
        </w:rPr>
        <w:t>and/or caretakers</w:t>
      </w:r>
    </w:p>
    <w:p w14:paraId="1171377E" w14:textId="7313971D" w:rsidR="00EE287D" w:rsidRPr="00E40D5C" w:rsidRDefault="00E40D5C" w:rsidP="00A229E3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 w:rsidRPr="00E40D5C">
        <w:rPr>
          <w:rFonts w:ascii="Times New Roman" w:hAnsi="Times New Roman" w:cs="Times New Roman"/>
        </w:rPr>
        <w:t>Maintained</w:t>
      </w:r>
      <w:r w:rsidR="00EE287D" w:rsidRPr="00E40D5C">
        <w:rPr>
          <w:rFonts w:ascii="Times New Roman" w:hAnsi="Times New Roman" w:cs="Times New Roman"/>
        </w:rPr>
        <w:t xml:space="preserve"> a balance of objectivity and empathy for families in stressful and crisis situations.</w:t>
      </w:r>
    </w:p>
    <w:p w14:paraId="55778BB1" w14:textId="5EA65A09" w:rsidR="00EE287D" w:rsidRPr="00A77AB6" w:rsidRDefault="00E40D5C" w:rsidP="00FF34F7">
      <w:pPr>
        <w:pStyle w:val="ListBullet"/>
        <w:numPr>
          <w:ilvl w:val="0"/>
          <w:numId w:val="34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lastRenderedPageBreak/>
        <w:t>Maintained f</w:t>
      </w:r>
      <w:r w:rsidR="00EE287D" w:rsidRPr="00A77AB6">
        <w:rPr>
          <w:rFonts w:ascii="Times New Roman" w:hAnsi="Times New Roman" w:cs="Times New Roman"/>
          <w:color w:val="auto"/>
        </w:rPr>
        <w:t xml:space="preserve">amily </w:t>
      </w:r>
      <w:r w:rsidRPr="00A77AB6">
        <w:rPr>
          <w:rFonts w:ascii="Times New Roman" w:hAnsi="Times New Roman" w:cs="Times New Roman"/>
          <w:color w:val="auto"/>
        </w:rPr>
        <w:t>c</w:t>
      </w:r>
      <w:r w:rsidR="00EE287D" w:rsidRPr="00A77AB6">
        <w:rPr>
          <w:rFonts w:ascii="Times New Roman" w:hAnsi="Times New Roman" w:cs="Times New Roman"/>
          <w:color w:val="auto"/>
        </w:rPr>
        <w:t>ontacts</w:t>
      </w:r>
      <w:r w:rsidRPr="00A77AB6">
        <w:rPr>
          <w:rFonts w:ascii="Times New Roman" w:hAnsi="Times New Roman" w:cs="Times New Roman"/>
          <w:color w:val="auto"/>
        </w:rPr>
        <w:t xml:space="preserve"> to monitor the well-being of the child and environment</w:t>
      </w:r>
    </w:p>
    <w:p w14:paraId="7714ECEF" w14:textId="77777777" w:rsidR="00C11FC1" w:rsidRDefault="001A48CB" w:rsidP="00C11FC1">
      <w:pPr>
        <w:pStyle w:val="ListBullet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</w:t>
      </w:r>
      <w:r w:rsidR="00DB082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court hearin</w:t>
      </w:r>
      <w:r w:rsidR="00C11FC1">
        <w:rPr>
          <w:rFonts w:ascii="Times New Roman" w:hAnsi="Times New Roman" w:cs="Times New Roman"/>
        </w:rPr>
        <w:t>gs</w:t>
      </w:r>
    </w:p>
    <w:p w14:paraId="298B6FE7" w14:textId="2FBCBFC0" w:rsidR="000B42A4" w:rsidRPr="00C11FC1" w:rsidRDefault="00DB0821" w:rsidP="00C11FC1">
      <w:pPr>
        <w:pStyle w:val="ListBullet"/>
        <w:numPr>
          <w:ilvl w:val="0"/>
          <w:numId w:val="34"/>
        </w:numPr>
        <w:rPr>
          <w:rFonts w:ascii="Times New Roman" w:hAnsi="Times New Roman" w:cs="Times New Roman"/>
        </w:rPr>
      </w:pPr>
      <w:r w:rsidRPr="00C11FC1">
        <w:rPr>
          <w:rFonts w:ascii="Times New Roman" w:hAnsi="Times New Roman" w:cs="Times New Roman"/>
        </w:rPr>
        <w:t xml:space="preserve">Helped </w:t>
      </w:r>
      <w:r w:rsidR="005B7AB7" w:rsidRPr="00C11FC1">
        <w:rPr>
          <w:rFonts w:ascii="Times New Roman" w:hAnsi="Times New Roman" w:cs="Times New Roman"/>
        </w:rPr>
        <w:t xml:space="preserve">with </w:t>
      </w:r>
      <w:r w:rsidRPr="00C11FC1">
        <w:rPr>
          <w:rFonts w:ascii="Times New Roman" w:hAnsi="Times New Roman" w:cs="Times New Roman"/>
        </w:rPr>
        <w:t xml:space="preserve">regular case file reviews to ensure compliance </w:t>
      </w:r>
      <w:r w:rsidR="00E40D5C" w:rsidRPr="00C11FC1">
        <w:rPr>
          <w:rFonts w:ascii="Times New Roman" w:hAnsi="Times New Roman" w:cs="Times New Roman"/>
          <w:color w:val="auto"/>
        </w:rPr>
        <w:t>of</w:t>
      </w:r>
      <w:r w:rsidRPr="00C11FC1">
        <w:rPr>
          <w:rFonts w:ascii="Times New Roman" w:hAnsi="Times New Roman" w:cs="Times New Roman"/>
          <w:color w:val="auto"/>
        </w:rPr>
        <w:t xml:space="preserve"> f</w:t>
      </w:r>
      <w:r w:rsidRPr="00C11FC1">
        <w:rPr>
          <w:rFonts w:ascii="Times New Roman" w:hAnsi="Times New Roman" w:cs="Times New Roman"/>
        </w:rPr>
        <w:t>amily visits</w:t>
      </w:r>
    </w:p>
    <w:p w14:paraId="52EB5416" w14:textId="77777777" w:rsidR="00394A6D" w:rsidRDefault="00183936" w:rsidP="00CF1DC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Mayhill Hospital</w:t>
      </w:r>
      <w:r w:rsidR="00CF1DC9">
        <w:rPr>
          <w:rFonts w:ascii="Times New Roman" w:hAnsi="Times New Roman" w:cs="Times New Roman"/>
        </w:rPr>
        <w:t>, Denton Tx, January 2018- May 2018</w:t>
      </w:r>
    </w:p>
    <w:p w14:paraId="2905BD77" w14:textId="1B950727" w:rsidR="00CF1DC9" w:rsidRDefault="00CF1DC9" w:rsidP="00CF1DC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 w:rsidRPr="00CF1DC9">
        <w:rPr>
          <w:rFonts w:ascii="Times New Roman" w:hAnsi="Times New Roman" w:cs="Times New Roman"/>
          <w:i/>
        </w:rPr>
        <w:t>Social Service</w:t>
      </w:r>
      <w:r w:rsidR="008155C5">
        <w:rPr>
          <w:rFonts w:ascii="Times New Roman" w:hAnsi="Times New Roman" w:cs="Times New Roman"/>
          <w:i/>
        </w:rPr>
        <w:t>s</w:t>
      </w:r>
      <w:r w:rsidRPr="00CF1DC9">
        <w:rPr>
          <w:rFonts w:ascii="Times New Roman" w:hAnsi="Times New Roman" w:cs="Times New Roman"/>
          <w:i/>
        </w:rPr>
        <w:t xml:space="preserve"> Student Intern</w:t>
      </w:r>
      <w:r>
        <w:rPr>
          <w:rFonts w:ascii="Times New Roman" w:hAnsi="Times New Roman" w:cs="Times New Roman"/>
          <w:i/>
        </w:rPr>
        <w:t>, Behavioral Health services</w:t>
      </w:r>
    </w:p>
    <w:p w14:paraId="5C42402A" w14:textId="77777777" w:rsidR="00CF1DC9" w:rsidRDefault="00CF1DC9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and </w:t>
      </w:r>
      <w:r w:rsidR="003E1B08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outpatient skill group sessions</w:t>
      </w:r>
    </w:p>
    <w:p w14:paraId="74A48577" w14:textId="20249AA8" w:rsidR="00CF1DC9" w:rsidRDefault="00CF1DC9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Psychosocial </w:t>
      </w:r>
      <w:r w:rsidR="000F0851">
        <w:rPr>
          <w:rFonts w:ascii="Times New Roman" w:hAnsi="Times New Roman" w:cs="Times New Roman"/>
        </w:rPr>
        <w:t>Assessments</w:t>
      </w:r>
      <w:r>
        <w:rPr>
          <w:rFonts w:ascii="Times New Roman" w:hAnsi="Times New Roman" w:cs="Times New Roman"/>
        </w:rPr>
        <w:t>, and brokered aftercare services for patients</w:t>
      </w:r>
    </w:p>
    <w:p w14:paraId="66A109E2" w14:textId="77777777" w:rsidR="00CF1DC9" w:rsidRDefault="00CF1DC9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Represented Behavioral Services in weekly treatment team meetings</w:t>
      </w:r>
    </w:p>
    <w:p w14:paraId="4B05136B" w14:textId="10841401" w:rsidR="00CF1DC9" w:rsidRDefault="00BD3E45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prepared psychoeducational materials for group activities</w:t>
      </w:r>
    </w:p>
    <w:p w14:paraId="1CC6D46D" w14:textId="77777777" w:rsidR="00BD3E45" w:rsidRDefault="00BD3E45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resources upon discharge for cleared patients</w:t>
      </w:r>
    </w:p>
    <w:p w14:paraId="12D02A4C" w14:textId="76E06F96" w:rsidR="00BD3E45" w:rsidRDefault="00940905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Retrieved </w:t>
      </w:r>
      <w:r w:rsidR="008D52B1">
        <w:rPr>
          <w:rFonts w:ascii="Times New Roman" w:hAnsi="Times New Roman" w:cs="Times New Roman"/>
        </w:rPr>
        <w:t>coll</w:t>
      </w:r>
      <w:r w:rsidR="00CA181C">
        <w:rPr>
          <w:rFonts w:ascii="Times New Roman" w:hAnsi="Times New Roman" w:cs="Times New Roman"/>
        </w:rPr>
        <w:t>ateral family contacts needed for verification and release of Information</w:t>
      </w:r>
    </w:p>
    <w:p w14:paraId="56F37123" w14:textId="6C806A93" w:rsidR="003E1B08" w:rsidRPr="00A77AB6" w:rsidRDefault="00E40D5C" w:rsidP="00CF1DC9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Created individual t</w:t>
      </w:r>
      <w:r w:rsidR="003E1B08" w:rsidRPr="00A77AB6">
        <w:rPr>
          <w:rFonts w:ascii="Times New Roman" w:hAnsi="Times New Roman" w:cs="Times New Roman"/>
          <w:color w:val="auto"/>
        </w:rPr>
        <w:t>reatment plans</w:t>
      </w:r>
      <w:r w:rsidRPr="00A77AB6">
        <w:rPr>
          <w:rFonts w:ascii="Times New Roman" w:hAnsi="Times New Roman" w:cs="Times New Roman"/>
          <w:color w:val="auto"/>
        </w:rPr>
        <w:t xml:space="preserve"> for patients</w:t>
      </w:r>
    </w:p>
    <w:p w14:paraId="4870E7EC" w14:textId="7254AFA4" w:rsidR="00A15419" w:rsidRDefault="00E40D5C" w:rsidP="005E500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Provided c</w:t>
      </w:r>
      <w:r w:rsidR="003E1B08" w:rsidRPr="00A77AB6">
        <w:rPr>
          <w:rFonts w:ascii="Times New Roman" w:hAnsi="Times New Roman" w:cs="Times New Roman"/>
          <w:color w:val="auto"/>
        </w:rPr>
        <w:t>ounseling sessions</w:t>
      </w:r>
      <w:r w:rsidRPr="00A77AB6">
        <w:rPr>
          <w:rFonts w:ascii="Times New Roman" w:hAnsi="Times New Roman" w:cs="Times New Roman"/>
          <w:color w:val="auto"/>
        </w:rPr>
        <w:t xml:space="preserve"> to assist patients while completing treatment</w:t>
      </w:r>
    </w:p>
    <w:p w14:paraId="35E311CD" w14:textId="37F1FA7E" w:rsidR="0003425B" w:rsidRPr="0003425B" w:rsidRDefault="0003425B" w:rsidP="005E5002">
      <w:pPr>
        <w:pStyle w:val="ListBullet"/>
        <w:numPr>
          <w:ilvl w:val="0"/>
          <w:numId w:val="23"/>
        </w:numPr>
        <w:rPr>
          <w:rFonts w:ascii="Times New Roman" w:hAnsi="Times New Roman" w:cs="Times New Roman"/>
        </w:rPr>
      </w:pPr>
      <w:r w:rsidRPr="0003425B">
        <w:rPr>
          <w:rFonts w:ascii="Times New Roman" w:hAnsi="Times New Roman" w:cs="Times New Roman"/>
        </w:rPr>
        <w:t>Effectively participate</w:t>
      </w: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Pr="0003425B">
        <w:rPr>
          <w:rFonts w:ascii="Times New Roman" w:hAnsi="Times New Roman" w:cs="Times New Roman"/>
        </w:rPr>
        <w:t xml:space="preserve"> in the referral development process.</w:t>
      </w:r>
    </w:p>
    <w:p w14:paraId="05C1AD1C" w14:textId="77777777" w:rsidR="005E5002" w:rsidRPr="005E5002" w:rsidRDefault="005E5002" w:rsidP="005E5002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</w:rPr>
      </w:pPr>
    </w:p>
    <w:p w14:paraId="6F5F840C" w14:textId="206AF3D5" w:rsidR="00394A6D" w:rsidRPr="00305E19" w:rsidRDefault="002C0352">
      <w:pPr>
        <w:pStyle w:val="Heading2"/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</w:pPr>
      <w:r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O</w:t>
      </w:r>
      <w:r w:rsidR="00466543" w:rsidRP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 xml:space="preserve">rganizations/ </w:t>
      </w:r>
      <w:r w:rsid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E</w:t>
      </w:r>
      <w:r w:rsidR="00466543" w:rsidRP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xtracur</w:t>
      </w:r>
      <w:r w:rsidR="00587AE2" w:rsidRP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r</w:t>
      </w:r>
      <w:r w:rsidR="00466543" w:rsidRPr="00305E19">
        <w:rPr>
          <w:rFonts w:ascii="Times New Roman" w:hAnsi="Times New Roman" w:cs="Times New Roman"/>
          <w:caps w:val="0"/>
          <w:color w:val="4E4E4E" w:themeColor="accent1" w:themeTint="BF"/>
          <w:sz w:val="28"/>
          <w:szCs w:val="32"/>
        </w:rPr>
        <w:t>iculars</w:t>
      </w:r>
    </w:p>
    <w:p w14:paraId="3E59BA1E" w14:textId="468EB22D" w:rsidR="00394A6D" w:rsidRDefault="00587AE2" w:rsidP="00073C5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 Alpha Honor Society</w:t>
      </w:r>
      <w:r w:rsidR="003D35A6">
        <w:rPr>
          <w:rFonts w:ascii="Times New Roman" w:hAnsi="Times New Roman" w:cs="Times New Roman"/>
        </w:rPr>
        <w:t>, Denton, Tx,</w:t>
      </w:r>
      <w:r>
        <w:rPr>
          <w:rFonts w:ascii="Times New Roman" w:hAnsi="Times New Roman" w:cs="Times New Roman"/>
        </w:rPr>
        <w:t xml:space="preserve"> (Social Work)</w:t>
      </w:r>
      <w:r w:rsidR="003D35A6">
        <w:rPr>
          <w:rFonts w:ascii="Times New Roman" w:hAnsi="Times New Roman" w:cs="Times New Roman"/>
        </w:rPr>
        <w:t xml:space="preserve"> November 2017-</w:t>
      </w:r>
      <w:r w:rsidR="003529CE">
        <w:rPr>
          <w:rFonts w:ascii="Times New Roman" w:hAnsi="Times New Roman" w:cs="Times New Roman"/>
        </w:rPr>
        <w:t xml:space="preserve"> May 2018</w:t>
      </w:r>
    </w:p>
    <w:p w14:paraId="2D3544F6" w14:textId="0364E13B" w:rsidR="00542AC3" w:rsidRDefault="00542AC3" w:rsidP="00073C5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Phi Alpha Member</w:t>
      </w:r>
    </w:p>
    <w:p w14:paraId="667CDDF0" w14:textId="77777777" w:rsidR="009E3950" w:rsidRPr="00542AC3" w:rsidRDefault="009E3950" w:rsidP="00073C5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</w:p>
    <w:p w14:paraId="3D119008" w14:textId="6EF5DDDD" w:rsidR="003D35A6" w:rsidRDefault="003D35A6" w:rsidP="00542A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Natural Society, Denton, Tx, February</w:t>
      </w:r>
      <w:r w:rsidR="00073C50">
        <w:rPr>
          <w:rFonts w:ascii="Times New Roman" w:hAnsi="Times New Roman" w:cs="Times New Roman"/>
        </w:rPr>
        <w:t xml:space="preserve"> 2016-December 2017</w:t>
      </w:r>
    </w:p>
    <w:p w14:paraId="4FE1C6D1" w14:textId="731A99FA" w:rsidR="00542AC3" w:rsidRDefault="00542AC3" w:rsidP="00542AC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Treasurer</w:t>
      </w:r>
    </w:p>
    <w:p w14:paraId="404624B1" w14:textId="5C96F863" w:rsidR="00CC34C3" w:rsidRPr="00A77AB6" w:rsidRDefault="00CC34C3" w:rsidP="009A3360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Managed and presented monthly budgets and financials</w:t>
      </w:r>
    </w:p>
    <w:p w14:paraId="5E920D12" w14:textId="26C3D285" w:rsidR="00542AC3" w:rsidRPr="00A77AB6" w:rsidRDefault="00CC34C3" w:rsidP="009A3360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Monitored intake of donations and collections of members’ dues</w:t>
      </w:r>
    </w:p>
    <w:p w14:paraId="7A864B70" w14:textId="6D3BB04E" w:rsidR="009A3360" w:rsidRPr="00A77AB6" w:rsidRDefault="00CC34C3" w:rsidP="009A3360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Created and tracked financial goals</w:t>
      </w:r>
    </w:p>
    <w:p w14:paraId="6F334F19" w14:textId="529367B7" w:rsidR="00CC34C3" w:rsidRPr="00A77AB6" w:rsidRDefault="00CC34C3" w:rsidP="009A3360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>Produced</w:t>
      </w:r>
      <w:r w:rsidR="00A77AB6" w:rsidRPr="00A77AB6">
        <w:rPr>
          <w:rFonts w:ascii="Times New Roman" w:hAnsi="Times New Roman" w:cs="Times New Roman"/>
          <w:color w:val="auto"/>
        </w:rPr>
        <w:t xml:space="preserve"> </w:t>
      </w:r>
      <w:r w:rsidR="009A3360" w:rsidRPr="00A77AB6">
        <w:rPr>
          <w:rFonts w:ascii="Times New Roman" w:hAnsi="Times New Roman" w:cs="Times New Roman"/>
          <w:color w:val="auto"/>
        </w:rPr>
        <w:t xml:space="preserve">accurate and complete financial reporting </w:t>
      </w:r>
    </w:p>
    <w:p w14:paraId="23B27506" w14:textId="73EB53B6" w:rsidR="009A3360" w:rsidRPr="00A77AB6" w:rsidRDefault="00CC34C3" w:rsidP="009A3360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 xml:space="preserve">Maintained </w:t>
      </w:r>
      <w:r w:rsidR="009A3360" w:rsidRPr="00A77AB6">
        <w:rPr>
          <w:rFonts w:ascii="Times New Roman" w:hAnsi="Times New Roman" w:cs="Times New Roman"/>
          <w:color w:val="auto"/>
        </w:rPr>
        <w:t xml:space="preserve">proper financial records </w:t>
      </w:r>
      <w:r w:rsidRPr="00A77AB6">
        <w:rPr>
          <w:rFonts w:ascii="Times New Roman" w:hAnsi="Times New Roman" w:cs="Times New Roman"/>
          <w:color w:val="auto"/>
        </w:rPr>
        <w:t xml:space="preserve">to properly provide clear account </w:t>
      </w:r>
      <w:r w:rsidR="009A3360" w:rsidRPr="00A77AB6">
        <w:rPr>
          <w:rFonts w:ascii="Times New Roman" w:hAnsi="Times New Roman" w:cs="Times New Roman"/>
          <w:color w:val="auto"/>
        </w:rPr>
        <w:t>information</w:t>
      </w:r>
      <w:r w:rsidRPr="00A77AB6">
        <w:rPr>
          <w:rFonts w:ascii="Times New Roman" w:hAnsi="Times New Roman" w:cs="Times New Roman"/>
          <w:color w:val="auto"/>
        </w:rPr>
        <w:t xml:space="preserve"> and prepare </w:t>
      </w:r>
      <w:r w:rsidR="009A3360" w:rsidRPr="00A77AB6">
        <w:rPr>
          <w:rFonts w:ascii="Times New Roman" w:hAnsi="Times New Roman" w:cs="Times New Roman"/>
          <w:color w:val="auto"/>
        </w:rPr>
        <w:t>tax returns</w:t>
      </w:r>
    </w:p>
    <w:p w14:paraId="2F35E735" w14:textId="77777777" w:rsidR="00305E19" w:rsidRDefault="00305E19" w:rsidP="003734B6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C3F9ADC" w14:textId="610A1C8A" w:rsidR="009A3360" w:rsidRDefault="009A3360" w:rsidP="009A336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Volunteer Coordinator</w:t>
      </w:r>
    </w:p>
    <w:p w14:paraId="17FA35CA" w14:textId="6362C782" w:rsidR="009A3360" w:rsidRPr="00A77AB6" w:rsidRDefault="009A3360" w:rsidP="009A3360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i/>
          <w:color w:val="auto"/>
        </w:rPr>
      </w:pPr>
      <w:r w:rsidRPr="00A77AB6">
        <w:rPr>
          <w:rFonts w:ascii="Times New Roman" w:hAnsi="Times New Roman" w:cs="Times New Roman"/>
          <w:color w:val="auto"/>
        </w:rPr>
        <w:t>Raise</w:t>
      </w:r>
      <w:r w:rsidR="00BD271C" w:rsidRPr="00A77AB6">
        <w:rPr>
          <w:rFonts w:ascii="Times New Roman" w:hAnsi="Times New Roman" w:cs="Times New Roman"/>
          <w:color w:val="auto"/>
        </w:rPr>
        <w:t>d</w:t>
      </w:r>
      <w:r w:rsidRPr="00A77AB6">
        <w:rPr>
          <w:rFonts w:ascii="Times New Roman" w:hAnsi="Times New Roman" w:cs="Times New Roman"/>
          <w:color w:val="auto"/>
        </w:rPr>
        <w:t xml:space="preserve"> staff awareness </w:t>
      </w:r>
      <w:r w:rsidR="00E40D5C" w:rsidRPr="00A77AB6">
        <w:rPr>
          <w:rFonts w:ascii="Times New Roman" w:hAnsi="Times New Roman" w:cs="Times New Roman"/>
          <w:color w:val="auto"/>
        </w:rPr>
        <w:t>for</w:t>
      </w:r>
      <w:r w:rsidRPr="00A77AB6">
        <w:rPr>
          <w:rFonts w:ascii="Times New Roman" w:hAnsi="Times New Roman" w:cs="Times New Roman"/>
          <w:color w:val="auto"/>
        </w:rPr>
        <w:t xml:space="preserve"> the role and the function of volunteers</w:t>
      </w:r>
    </w:p>
    <w:p w14:paraId="0D273384" w14:textId="4C91EF80" w:rsidR="009A3360" w:rsidRPr="009A3360" w:rsidRDefault="009A3360" w:rsidP="009A3360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Monitor</w:t>
      </w:r>
      <w:r w:rsidR="00E40D5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, support</w:t>
      </w:r>
      <w:r w:rsidR="00E40D5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, motivate</w:t>
      </w:r>
      <w:r w:rsidR="00E40D5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accredit</w:t>
      </w:r>
      <w:r w:rsidR="00E40D5C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volunteers and their work</w:t>
      </w:r>
    </w:p>
    <w:p w14:paraId="07B0543D" w14:textId="5E4063A5" w:rsidR="009A3360" w:rsidRPr="00A77AB6" w:rsidRDefault="00305E19" w:rsidP="009A3360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i/>
          <w:color w:val="auto"/>
        </w:rPr>
      </w:pPr>
      <w:r w:rsidRPr="00A77AB6">
        <w:rPr>
          <w:rFonts w:ascii="Times New Roman" w:hAnsi="Times New Roman" w:cs="Times New Roman"/>
          <w:color w:val="auto"/>
        </w:rPr>
        <w:t>Work</w:t>
      </w:r>
      <w:r w:rsidR="00E40D5C" w:rsidRPr="00A77AB6">
        <w:rPr>
          <w:rFonts w:ascii="Times New Roman" w:hAnsi="Times New Roman" w:cs="Times New Roman"/>
          <w:color w:val="auto"/>
        </w:rPr>
        <w:t>ed</w:t>
      </w:r>
      <w:r w:rsidRPr="00A77AB6">
        <w:rPr>
          <w:rFonts w:ascii="Times New Roman" w:hAnsi="Times New Roman" w:cs="Times New Roman"/>
          <w:color w:val="auto"/>
        </w:rPr>
        <w:t xml:space="preserve"> with multiple agencies across different sectors to establish</w:t>
      </w:r>
      <w:r w:rsidR="00A77AB6" w:rsidRPr="00A77AB6">
        <w:rPr>
          <w:rFonts w:ascii="Times New Roman" w:hAnsi="Times New Roman" w:cs="Times New Roman"/>
          <w:color w:val="auto"/>
        </w:rPr>
        <w:t xml:space="preserve"> </w:t>
      </w:r>
      <w:r w:rsidR="00332E3B" w:rsidRPr="00A77AB6">
        <w:rPr>
          <w:rFonts w:ascii="Times New Roman" w:hAnsi="Times New Roman" w:cs="Times New Roman"/>
          <w:color w:val="auto"/>
        </w:rPr>
        <w:t>strong</w:t>
      </w:r>
      <w:r w:rsidRPr="00A77AB6">
        <w:rPr>
          <w:rFonts w:ascii="Times New Roman" w:hAnsi="Times New Roman" w:cs="Times New Roman"/>
          <w:color w:val="auto"/>
        </w:rPr>
        <w:t xml:space="preserve"> working relationships to influence</w:t>
      </w:r>
      <w:r w:rsidR="00332E3B" w:rsidRPr="00A77AB6">
        <w:rPr>
          <w:rFonts w:ascii="Times New Roman" w:hAnsi="Times New Roman" w:cs="Times New Roman"/>
          <w:color w:val="auto"/>
        </w:rPr>
        <w:t xml:space="preserve"> better</w:t>
      </w:r>
      <w:r w:rsidRPr="00A77AB6">
        <w:rPr>
          <w:rFonts w:ascii="Times New Roman" w:hAnsi="Times New Roman" w:cs="Times New Roman"/>
          <w:color w:val="auto"/>
        </w:rPr>
        <w:t xml:space="preserve"> decisions about volunteer</w:t>
      </w:r>
      <w:r w:rsidR="00332E3B" w:rsidRPr="00A77AB6">
        <w:rPr>
          <w:rFonts w:ascii="Times New Roman" w:hAnsi="Times New Roman" w:cs="Times New Roman"/>
          <w:color w:val="auto"/>
        </w:rPr>
        <w:t xml:space="preserve"> placement and choice</w:t>
      </w:r>
    </w:p>
    <w:p w14:paraId="681633E5" w14:textId="2A942F23" w:rsidR="00C465A3" w:rsidRPr="00A77AB6" w:rsidRDefault="00305E19" w:rsidP="00A571B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r w:rsidRPr="00305E19">
        <w:rPr>
          <w:rFonts w:ascii="Times New Roman" w:hAnsi="Times New Roman" w:cs="Times New Roman"/>
        </w:rPr>
        <w:t>Interview</w:t>
      </w:r>
      <w:r w:rsidR="00332E3B">
        <w:rPr>
          <w:rFonts w:ascii="Times New Roman" w:hAnsi="Times New Roman" w:cs="Times New Roman"/>
        </w:rPr>
        <w:t>ed</w:t>
      </w:r>
      <w:r w:rsidRPr="00305E19">
        <w:rPr>
          <w:rFonts w:ascii="Times New Roman" w:hAnsi="Times New Roman" w:cs="Times New Roman"/>
        </w:rPr>
        <w:t xml:space="preserve"> and recruit</w:t>
      </w:r>
      <w:r w:rsidR="00332E3B">
        <w:rPr>
          <w:rFonts w:ascii="Times New Roman" w:hAnsi="Times New Roman" w:cs="Times New Roman"/>
        </w:rPr>
        <w:t>ed</w:t>
      </w:r>
      <w:r w:rsidRPr="00305E19">
        <w:rPr>
          <w:rFonts w:ascii="Times New Roman" w:hAnsi="Times New Roman" w:cs="Times New Roman"/>
        </w:rPr>
        <w:t xml:space="preserve"> volunteers and ensure</w:t>
      </w:r>
      <w:r w:rsidR="00332E3B">
        <w:rPr>
          <w:rFonts w:ascii="Times New Roman" w:hAnsi="Times New Roman" w:cs="Times New Roman"/>
        </w:rPr>
        <w:t>d</w:t>
      </w:r>
      <w:r w:rsidRPr="00305E19">
        <w:rPr>
          <w:rFonts w:ascii="Times New Roman" w:hAnsi="Times New Roman" w:cs="Times New Roman"/>
        </w:rPr>
        <w:t xml:space="preserve"> they </w:t>
      </w:r>
      <w:r w:rsidR="00332E3B">
        <w:rPr>
          <w:rFonts w:ascii="Times New Roman" w:hAnsi="Times New Roman" w:cs="Times New Roman"/>
        </w:rPr>
        <w:t>were</w:t>
      </w:r>
      <w:r w:rsidRPr="00305E19">
        <w:rPr>
          <w:rFonts w:ascii="Times New Roman" w:hAnsi="Times New Roman" w:cs="Times New Roman"/>
        </w:rPr>
        <w:t xml:space="preserve"> appropriately matched and trained for </w:t>
      </w:r>
      <w:r w:rsidR="00332E3B" w:rsidRPr="00A77AB6">
        <w:rPr>
          <w:rFonts w:ascii="Times New Roman" w:hAnsi="Times New Roman" w:cs="Times New Roman"/>
          <w:color w:val="auto"/>
        </w:rPr>
        <w:t>the proper</w:t>
      </w:r>
      <w:r w:rsidRPr="00A77AB6">
        <w:rPr>
          <w:rFonts w:ascii="Times New Roman" w:hAnsi="Times New Roman" w:cs="Times New Roman"/>
          <w:color w:val="auto"/>
        </w:rPr>
        <w:t xml:space="preserve"> position</w:t>
      </w:r>
    </w:p>
    <w:p w14:paraId="28D24A1C" w14:textId="7E84F138" w:rsidR="00C465A3" w:rsidRDefault="002C517F" w:rsidP="00A571B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</w:t>
      </w:r>
      <w:r w:rsidR="00A571BF">
        <w:rPr>
          <w:rFonts w:ascii="Times New Roman" w:hAnsi="Times New Roman" w:cs="Times New Roman"/>
        </w:rPr>
        <w:t>ism</w:t>
      </w:r>
    </w:p>
    <w:p w14:paraId="4D26F5AB" w14:textId="10D30AE1" w:rsidR="00A571BF" w:rsidRDefault="00A571BF" w:rsidP="00C465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Denton Christian Preschool</w:t>
      </w:r>
      <w:r w:rsidR="00D76B83">
        <w:rPr>
          <w:rFonts w:ascii="Times New Roman" w:hAnsi="Times New Roman" w:cs="Times New Roman"/>
        </w:rPr>
        <w:t>, Denton, Tx</w:t>
      </w:r>
      <w:r w:rsidR="00BD271C">
        <w:rPr>
          <w:rFonts w:ascii="Times New Roman" w:hAnsi="Times New Roman" w:cs="Times New Roman"/>
        </w:rPr>
        <w:t>, August 2016-</w:t>
      </w:r>
      <w:r w:rsidR="00EF0CEE">
        <w:rPr>
          <w:rFonts w:ascii="Times New Roman" w:hAnsi="Times New Roman" w:cs="Times New Roman"/>
        </w:rPr>
        <w:t xml:space="preserve"> December 2016</w:t>
      </w:r>
    </w:p>
    <w:p w14:paraId="7CF19E54" w14:textId="2096C479" w:rsidR="00A571BF" w:rsidRDefault="00D76B83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</w:t>
      </w:r>
      <w:r w:rsidR="00187D1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serve breakfast, lunch, and dinner to preschoolers</w:t>
      </w:r>
    </w:p>
    <w:p w14:paraId="0E46E8CC" w14:textId="2A89D2EB" w:rsidR="00D76B83" w:rsidRDefault="00D9147B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</w:t>
      </w:r>
      <w:r w:rsidR="00187D1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Pr="00D9147B">
        <w:rPr>
          <w:rFonts w:ascii="Times New Roman" w:hAnsi="Times New Roman" w:cs="Times New Roman"/>
        </w:rPr>
        <w:t>set aside a 45-minute rest period for the children to nap or relax quietly.</w:t>
      </w:r>
    </w:p>
    <w:p w14:paraId="26A9034B" w14:textId="7AD317CC" w:rsidR="00D9147B" w:rsidRPr="00A77AB6" w:rsidRDefault="00332E3B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trike/>
          <w:color w:val="auto"/>
        </w:rPr>
      </w:pPr>
      <w:r w:rsidRPr="00A77AB6">
        <w:rPr>
          <w:rFonts w:ascii="Times New Roman" w:hAnsi="Times New Roman" w:cs="Times New Roman"/>
          <w:color w:val="auto"/>
        </w:rPr>
        <w:t xml:space="preserve">Ensured </w:t>
      </w:r>
      <w:r w:rsidR="0058216B" w:rsidRPr="00A77AB6">
        <w:rPr>
          <w:rFonts w:ascii="Times New Roman" w:hAnsi="Times New Roman" w:cs="Times New Roman"/>
          <w:color w:val="auto"/>
        </w:rPr>
        <w:t xml:space="preserve">that the children </w:t>
      </w:r>
      <w:r w:rsidRPr="00A77AB6">
        <w:rPr>
          <w:rFonts w:ascii="Times New Roman" w:hAnsi="Times New Roman" w:cs="Times New Roman"/>
          <w:color w:val="auto"/>
        </w:rPr>
        <w:t>were</w:t>
      </w:r>
      <w:r w:rsidR="0058216B" w:rsidRPr="00A77AB6">
        <w:rPr>
          <w:rFonts w:ascii="Times New Roman" w:hAnsi="Times New Roman" w:cs="Times New Roman"/>
          <w:color w:val="auto"/>
        </w:rPr>
        <w:t xml:space="preserve"> safely transported to and from the Denton School campus</w:t>
      </w:r>
    </w:p>
    <w:p w14:paraId="34C5DF0A" w14:textId="4EBA9437" w:rsidR="0058216B" w:rsidRPr="00A77AB6" w:rsidRDefault="00332E3B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color w:val="auto"/>
        </w:rPr>
      </w:pPr>
      <w:r w:rsidRPr="00A77AB6">
        <w:rPr>
          <w:rFonts w:ascii="Times New Roman" w:hAnsi="Times New Roman" w:cs="Times New Roman"/>
          <w:color w:val="auto"/>
        </w:rPr>
        <w:t xml:space="preserve">Facilitated </w:t>
      </w:r>
      <w:r w:rsidR="0018442C" w:rsidRPr="00A77AB6">
        <w:rPr>
          <w:rFonts w:ascii="Times New Roman" w:hAnsi="Times New Roman" w:cs="Times New Roman"/>
          <w:color w:val="auto"/>
        </w:rPr>
        <w:t>a 30-minute playtime on the outdoor playground</w:t>
      </w:r>
    </w:p>
    <w:p w14:paraId="15028F69" w14:textId="0EEEC523" w:rsidR="0018442C" w:rsidRDefault="00332E3B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 w:rsidRPr="00A77AB6">
        <w:rPr>
          <w:rFonts w:ascii="Times New Roman" w:hAnsi="Times New Roman" w:cs="Times New Roman"/>
          <w:color w:val="auto"/>
        </w:rPr>
        <w:lastRenderedPageBreak/>
        <w:t xml:space="preserve">Attended </w:t>
      </w:r>
      <w:r w:rsidR="0018442C" w:rsidRPr="00A77AB6">
        <w:rPr>
          <w:rFonts w:ascii="Times New Roman" w:hAnsi="Times New Roman" w:cs="Times New Roman"/>
          <w:color w:val="auto"/>
        </w:rPr>
        <w:t xml:space="preserve">parent </w:t>
      </w:r>
      <w:r w:rsidR="0018442C">
        <w:rPr>
          <w:rFonts w:ascii="Times New Roman" w:hAnsi="Times New Roman" w:cs="Times New Roman"/>
        </w:rPr>
        <w:t>&amp; teacher meetings</w:t>
      </w:r>
    </w:p>
    <w:p w14:paraId="03C9C383" w14:textId="1BBA7B21" w:rsidR="0018442C" w:rsidRDefault="0018442C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Set-up activities for the children</w:t>
      </w:r>
    </w:p>
    <w:p w14:paraId="5C125536" w14:textId="749AE8F2" w:rsidR="0018442C" w:rsidRPr="00305E19" w:rsidRDefault="0018442C" w:rsidP="00A571BF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educational books to the children</w:t>
      </w:r>
    </w:p>
    <w:sectPr w:rsidR="0018442C" w:rsidRPr="00305E19" w:rsidSect="005344D9">
      <w:footerReference w:type="default" r:id="rId7"/>
      <w:footerReference w:type="first" r:id="rId8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5CEB2" w14:textId="77777777" w:rsidR="002A39D3" w:rsidRDefault="002A39D3">
      <w:pPr>
        <w:spacing w:after="0"/>
      </w:pPr>
      <w:r>
        <w:separator/>
      </w:r>
    </w:p>
  </w:endnote>
  <w:endnote w:type="continuationSeparator" w:id="0">
    <w:p w14:paraId="76C14296" w14:textId="77777777" w:rsidR="002A39D3" w:rsidRDefault="002A3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CA0AA" w14:textId="472CB49B" w:rsidR="00394A6D" w:rsidRDefault="002A39D3">
    <w:pPr>
      <w:pStyle w:val="Footer"/>
    </w:pPr>
    <w:sdt>
      <w:sdtPr>
        <w:id w:val="-1341617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00B3">
          <w:fldChar w:fldCharType="begin"/>
        </w:r>
        <w:r w:rsidR="007D00B3">
          <w:instrText xml:space="preserve"> PAGE   \* MERGEFORMAT </w:instrText>
        </w:r>
        <w:r w:rsidR="007D00B3">
          <w:fldChar w:fldCharType="separate"/>
        </w:r>
        <w:r w:rsidR="005E5E55">
          <w:rPr>
            <w:noProof/>
          </w:rPr>
          <w:t>2</w:t>
        </w:r>
        <w:r w:rsidR="007D00B3">
          <w:rPr>
            <w:noProof/>
          </w:rPr>
          <w:fldChar w:fldCharType="end"/>
        </w:r>
        <w:r w:rsidR="00A87111">
          <w:rPr>
            <w:noProof/>
          </w:rPr>
          <w:t xml:space="preserve"> Tyicha Turner</w:t>
        </w:r>
      </w:sdtContent>
    </w:sdt>
    <w:r w:rsidR="008211B2">
      <w:rPr>
        <w:noProof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6CC0" w14:textId="6BCAE041" w:rsidR="008211B2" w:rsidRDefault="008211B2">
    <w:pPr>
      <w:pStyle w:val="Footer"/>
    </w:pPr>
    <w:r>
      <w:t>1 Tyicha Turner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A5EFD" w14:textId="77777777" w:rsidR="002A39D3" w:rsidRDefault="002A39D3">
      <w:pPr>
        <w:spacing w:after="0"/>
      </w:pPr>
      <w:r>
        <w:separator/>
      </w:r>
    </w:p>
  </w:footnote>
  <w:footnote w:type="continuationSeparator" w:id="0">
    <w:p w14:paraId="5B894DF4" w14:textId="77777777" w:rsidR="002A39D3" w:rsidRDefault="002A39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B63DD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90A700C"/>
    <w:multiLevelType w:val="multilevel"/>
    <w:tmpl w:val="AB2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192450"/>
    <w:multiLevelType w:val="hybridMultilevel"/>
    <w:tmpl w:val="8ABC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D193A"/>
    <w:multiLevelType w:val="hybridMultilevel"/>
    <w:tmpl w:val="F2D6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76B28"/>
    <w:multiLevelType w:val="hybridMultilevel"/>
    <w:tmpl w:val="414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5F744DF"/>
    <w:multiLevelType w:val="hybridMultilevel"/>
    <w:tmpl w:val="B750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C75132"/>
    <w:multiLevelType w:val="hybridMultilevel"/>
    <w:tmpl w:val="49A0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1E4E"/>
    <w:multiLevelType w:val="hybridMultilevel"/>
    <w:tmpl w:val="B9C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D7680"/>
    <w:multiLevelType w:val="hybridMultilevel"/>
    <w:tmpl w:val="A93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B443D"/>
    <w:multiLevelType w:val="hybridMultilevel"/>
    <w:tmpl w:val="622CB130"/>
    <w:lvl w:ilvl="0" w:tplc="13781F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4141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2"/>
  </w:num>
  <w:num w:numId="21">
    <w:abstractNumId w:val="14"/>
  </w:num>
  <w:num w:numId="22">
    <w:abstractNumId w:val="14"/>
  </w:num>
  <w:num w:numId="23">
    <w:abstractNumId w:val="15"/>
  </w:num>
  <w:num w:numId="24">
    <w:abstractNumId w:val="11"/>
  </w:num>
  <w:num w:numId="25">
    <w:abstractNumId w:val="19"/>
  </w:num>
  <w:num w:numId="26">
    <w:abstractNumId w:val="14"/>
  </w:num>
  <w:num w:numId="27">
    <w:abstractNumId w:val="20"/>
  </w:num>
  <w:num w:numId="28">
    <w:abstractNumId w:val="14"/>
  </w:num>
  <w:num w:numId="29">
    <w:abstractNumId w:val="14"/>
  </w:num>
  <w:num w:numId="30">
    <w:abstractNumId w:val="18"/>
  </w:num>
  <w:num w:numId="31">
    <w:abstractNumId w:val="13"/>
  </w:num>
  <w:num w:numId="32">
    <w:abstractNumId w:val="14"/>
  </w:num>
  <w:num w:numId="33">
    <w:abstractNumId w:val="14"/>
  </w:num>
  <w:num w:numId="34">
    <w:abstractNumId w:val="17"/>
  </w:num>
  <w:num w:numId="35">
    <w:abstractNumId w:val="10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3MDI3NLQ0N7UwtjBT0lEKTi0uzszPAykwrQUAensSZywAAAA="/>
  </w:docVars>
  <w:rsids>
    <w:rsidRoot w:val="005344D9"/>
    <w:rsid w:val="0003425B"/>
    <w:rsid w:val="00073C50"/>
    <w:rsid w:val="000B42A4"/>
    <w:rsid w:val="000F0851"/>
    <w:rsid w:val="000F4CBA"/>
    <w:rsid w:val="00112461"/>
    <w:rsid w:val="001712E6"/>
    <w:rsid w:val="00183936"/>
    <w:rsid w:val="0018442C"/>
    <w:rsid w:val="00187D11"/>
    <w:rsid w:val="001A48CB"/>
    <w:rsid w:val="00241321"/>
    <w:rsid w:val="002A0575"/>
    <w:rsid w:val="002A39D3"/>
    <w:rsid w:val="002C0352"/>
    <w:rsid w:val="002C517F"/>
    <w:rsid w:val="00305E19"/>
    <w:rsid w:val="00332E3B"/>
    <w:rsid w:val="003529CE"/>
    <w:rsid w:val="003734B6"/>
    <w:rsid w:val="00374627"/>
    <w:rsid w:val="00394A6D"/>
    <w:rsid w:val="003B0819"/>
    <w:rsid w:val="003D35A6"/>
    <w:rsid w:val="003E1B08"/>
    <w:rsid w:val="003E658E"/>
    <w:rsid w:val="003F19B9"/>
    <w:rsid w:val="004476A1"/>
    <w:rsid w:val="00466543"/>
    <w:rsid w:val="004D3ADF"/>
    <w:rsid w:val="0050796B"/>
    <w:rsid w:val="005114E7"/>
    <w:rsid w:val="005344D9"/>
    <w:rsid w:val="00542AC3"/>
    <w:rsid w:val="005546A7"/>
    <w:rsid w:val="00576D57"/>
    <w:rsid w:val="0058216B"/>
    <w:rsid w:val="005862CC"/>
    <w:rsid w:val="00587AE2"/>
    <w:rsid w:val="005B320A"/>
    <w:rsid w:val="005B7AB7"/>
    <w:rsid w:val="005E5002"/>
    <w:rsid w:val="005E5E55"/>
    <w:rsid w:val="00616068"/>
    <w:rsid w:val="00663940"/>
    <w:rsid w:val="006A4123"/>
    <w:rsid w:val="006E401C"/>
    <w:rsid w:val="00722CB7"/>
    <w:rsid w:val="0077621B"/>
    <w:rsid w:val="007963CE"/>
    <w:rsid w:val="007D00B3"/>
    <w:rsid w:val="007E7007"/>
    <w:rsid w:val="007F489C"/>
    <w:rsid w:val="008155C5"/>
    <w:rsid w:val="008211B2"/>
    <w:rsid w:val="008916B6"/>
    <w:rsid w:val="00893405"/>
    <w:rsid w:val="008B3092"/>
    <w:rsid w:val="008D52B1"/>
    <w:rsid w:val="008E10EB"/>
    <w:rsid w:val="008F2745"/>
    <w:rsid w:val="00940905"/>
    <w:rsid w:val="009763C8"/>
    <w:rsid w:val="00990481"/>
    <w:rsid w:val="009A3360"/>
    <w:rsid w:val="009E3950"/>
    <w:rsid w:val="00A15419"/>
    <w:rsid w:val="00A54E0A"/>
    <w:rsid w:val="00A571BF"/>
    <w:rsid w:val="00A77AB6"/>
    <w:rsid w:val="00A8131A"/>
    <w:rsid w:val="00A87111"/>
    <w:rsid w:val="00AA4DA8"/>
    <w:rsid w:val="00AB75AB"/>
    <w:rsid w:val="00B769EE"/>
    <w:rsid w:val="00BB0911"/>
    <w:rsid w:val="00BD271C"/>
    <w:rsid w:val="00BD3E45"/>
    <w:rsid w:val="00C11FC1"/>
    <w:rsid w:val="00C465A3"/>
    <w:rsid w:val="00C57E43"/>
    <w:rsid w:val="00C72B59"/>
    <w:rsid w:val="00CA181C"/>
    <w:rsid w:val="00CC34C3"/>
    <w:rsid w:val="00CC75DB"/>
    <w:rsid w:val="00CF1DC9"/>
    <w:rsid w:val="00D33143"/>
    <w:rsid w:val="00D56207"/>
    <w:rsid w:val="00D765AF"/>
    <w:rsid w:val="00D76B83"/>
    <w:rsid w:val="00D9147B"/>
    <w:rsid w:val="00DB0821"/>
    <w:rsid w:val="00DD4208"/>
    <w:rsid w:val="00E40D5C"/>
    <w:rsid w:val="00E562E9"/>
    <w:rsid w:val="00EA2B92"/>
    <w:rsid w:val="00EC12B1"/>
    <w:rsid w:val="00EE287D"/>
    <w:rsid w:val="00EF0CEE"/>
    <w:rsid w:val="00F779CB"/>
    <w:rsid w:val="00F94740"/>
    <w:rsid w:val="00FC64D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3FE9"/>
  <w15:chartTrackingRefBased/>
  <w15:docId w15:val="{A6180F83-DCAE-478B-BE4B-DF2C76C0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ich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EC6CA07934A75B27A1D6C2586C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6232-0BF6-4C5F-A593-24E2AD1621CA}"/>
      </w:docPartPr>
      <w:docPartBody>
        <w:p w:rsidR="002A7340" w:rsidRDefault="006D37A8">
          <w:pPr>
            <w:pStyle w:val="766EC6CA07934A75B27A1D6C2586CB91"/>
          </w:pPr>
          <w:r>
            <w:t>Your Name</w:t>
          </w:r>
        </w:p>
      </w:docPartBody>
    </w:docPart>
    <w:docPart>
      <w:docPartPr>
        <w:name w:val="DB03407FCC76441FA9E112EA976B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9CB6D-5A03-4768-A83A-AF4650B29356}"/>
      </w:docPartPr>
      <w:docPartBody>
        <w:p w:rsidR="002A7340" w:rsidRDefault="006D37A8">
          <w:pPr>
            <w:pStyle w:val="DB03407FCC76441FA9E112EA976BB95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63"/>
    <w:rsid w:val="00044389"/>
    <w:rsid w:val="00091312"/>
    <w:rsid w:val="00236515"/>
    <w:rsid w:val="00266280"/>
    <w:rsid w:val="002A7340"/>
    <w:rsid w:val="00541B4E"/>
    <w:rsid w:val="00626A6E"/>
    <w:rsid w:val="006437A9"/>
    <w:rsid w:val="006D37A8"/>
    <w:rsid w:val="006D4DDF"/>
    <w:rsid w:val="006E3A63"/>
    <w:rsid w:val="00971936"/>
    <w:rsid w:val="009A69DB"/>
    <w:rsid w:val="00C43AC3"/>
    <w:rsid w:val="00D21917"/>
    <w:rsid w:val="00E5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EC6CA07934A75B27A1D6C2586CB91">
    <w:name w:val="766EC6CA07934A75B27A1D6C2586CB91"/>
  </w:style>
  <w:style w:type="paragraph" w:customStyle="1" w:styleId="62D0B2E1E4684A77911AB88984FDBBC1">
    <w:name w:val="62D0B2E1E4684A77911AB88984FDBBC1"/>
  </w:style>
  <w:style w:type="paragraph" w:customStyle="1" w:styleId="EC5767F6CCF8486999BC436D570AAED8">
    <w:name w:val="EC5767F6CCF8486999BC436D570AAED8"/>
  </w:style>
  <w:style w:type="paragraph" w:customStyle="1" w:styleId="E07EBEBE819E459B93371199536C2D41">
    <w:name w:val="E07EBEBE819E459B93371199536C2D41"/>
  </w:style>
  <w:style w:type="paragraph" w:customStyle="1" w:styleId="4CA2369ECA874DB69A9EF4ACC5010F51">
    <w:name w:val="4CA2369ECA874DB69A9EF4ACC5010F51"/>
  </w:style>
  <w:style w:type="paragraph" w:customStyle="1" w:styleId="1F5076923B9A4FFD9149A58B3FA63467">
    <w:name w:val="1F5076923B9A4FFD9149A58B3FA63467"/>
  </w:style>
  <w:style w:type="paragraph" w:customStyle="1" w:styleId="B37AB962281140F0898C94B92F472B8B">
    <w:name w:val="B37AB962281140F0898C94B92F472B8B"/>
  </w:style>
  <w:style w:type="paragraph" w:customStyle="1" w:styleId="DB03407FCC76441FA9E112EA976BB954">
    <w:name w:val="DB03407FCC76441FA9E112EA976BB954"/>
  </w:style>
  <w:style w:type="paragraph" w:customStyle="1" w:styleId="A9348C3D26D940B2900D061D56ACD3CB">
    <w:name w:val="A9348C3D26D940B2900D061D56ACD3CB"/>
  </w:style>
  <w:style w:type="paragraph" w:customStyle="1" w:styleId="FF1B104C0C2C4FD5B87CFC5BE9C893FB">
    <w:name w:val="FF1B104C0C2C4FD5B87CFC5BE9C893FB"/>
  </w:style>
  <w:style w:type="paragraph" w:customStyle="1" w:styleId="7B842C9C1B124410943B0F3ACC6932A4">
    <w:name w:val="7B842C9C1B124410943B0F3ACC6932A4"/>
  </w:style>
  <w:style w:type="paragraph" w:customStyle="1" w:styleId="FE467EAA796B4736A0D8FFAA3335548D">
    <w:name w:val="FE467EAA796B4736A0D8FFAA3335548D"/>
  </w:style>
  <w:style w:type="paragraph" w:customStyle="1" w:styleId="F0305D1875E847D5910164D4F0BDA370">
    <w:name w:val="F0305D1875E847D5910164D4F0BDA370"/>
  </w:style>
  <w:style w:type="paragraph" w:customStyle="1" w:styleId="B1A0B1F313C146CDAAE400A55332FDBD">
    <w:name w:val="B1A0B1F313C146CDAAE400A55332FDBD"/>
  </w:style>
  <w:style w:type="paragraph" w:customStyle="1" w:styleId="0CD8166270894C8CAA2652E1887C41D9">
    <w:name w:val="0CD8166270894C8CAA2652E1887C41D9"/>
  </w:style>
  <w:style w:type="paragraph" w:customStyle="1" w:styleId="07D0308B2DFC4ECE9A23F436E045DE3C">
    <w:name w:val="07D0308B2DFC4ECE9A23F436E045DE3C"/>
  </w:style>
  <w:style w:type="paragraph" w:customStyle="1" w:styleId="8E4A1FDF7BAB4F8B909EAB85E5EDECA9">
    <w:name w:val="8E4A1FDF7BAB4F8B909EAB85E5EDECA9"/>
  </w:style>
  <w:style w:type="paragraph" w:customStyle="1" w:styleId="0D5A61FD38C349E28FB38759A4060EAF">
    <w:name w:val="0D5A61FD38C349E28FB38759A4060EAF"/>
  </w:style>
  <w:style w:type="paragraph" w:customStyle="1" w:styleId="6AD4AF63A6894292B3512E06EA421CF4">
    <w:name w:val="6AD4AF63A6894292B3512E06EA421CF4"/>
  </w:style>
  <w:style w:type="paragraph" w:customStyle="1" w:styleId="D95533CA50534FD6B0CF55428B7156D8">
    <w:name w:val="D95533CA50534FD6B0CF55428B7156D8"/>
  </w:style>
  <w:style w:type="paragraph" w:customStyle="1" w:styleId="79646A88901E4A83B332E409EC58D0CE">
    <w:name w:val="79646A88901E4A83B332E409EC58D0CE"/>
  </w:style>
  <w:style w:type="paragraph" w:customStyle="1" w:styleId="43036AA7E04B4610A4925812F9A86978">
    <w:name w:val="43036AA7E04B4610A4925812F9A86978"/>
  </w:style>
  <w:style w:type="paragraph" w:customStyle="1" w:styleId="20037198B1604BBE95895DD3C5CF5EF6">
    <w:name w:val="20037198B1604BBE95895DD3C5CF5EF6"/>
  </w:style>
  <w:style w:type="paragraph" w:customStyle="1" w:styleId="15B2D10BF3ED49BDB6E57E64077EE261">
    <w:name w:val="15B2D10BF3ED49BDB6E57E64077EE261"/>
  </w:style>
  <w:style w:type="paragraph" w:customStyle="1" w:styleId="9A5D8EABD04F446A9A8BFC9E600A03DA">
    <w:name w:val="9A5D8EABD04F446A9A8BFC9E600A03DA"/>
  </w:style>
  <w:style w:type="paragraph" w:customStyle="1" w:styleId="05AA5F6BEB64445F95F649CC97D1956F">
    <w:name w:val="05AA5F6BEB64445F95F649CC97D1956F"/>
  </w:style>
  <w:style w:type="paragraph" w:customStyle="1" w:styleId="29929850DB314A83AB229B47D9EEC8D9">
    <w:name w:val="29929850DB314A83AB229B47D9EEC8D9"/>
  </w:style>
  <w:style w:type="paragraph" w:customStyle="1" w:styleId="AF0BF24E0A464A37A48240C23ABBD1EF">
    <w:name w:val="AF0BF24E0A464A37A48240C23ABBD1EF"/>
  </w:style>
  <w:style w:type="paragraph" w:customStyle="1" w:styleId="9F564B17970F4B9292D89AB6E6F30645">
    <w:name w:val="9F564B17970F4B9292D89AB6E6F30645"/>
  </w:style>
  <w:style w:type="paragraph" w:customStyle="1" w:styleId="6275B33CD8F9402BB5E97E10DDC8CDFA">
    <w:name w:val="6275B33CD8F9402BB5E97E10DDC8CDFA"/>
  </w:style>
  <w:style w:type="paragraph" w:customStyle="1" w:styleId="18D19C3845FB49859E8E653C29B940A6">
    <w:name w:val="18D19C3845FB49859E8E653C29B940A6"/>
  </w:style>
  <w:style w:type="paragraph" w:customStyle="1" w:styleId="BFF2BB872CA54734B0932713A8F5BFC7">
    <w:name w:val="BFF2BB872CA54734B0932713A8F5BFC7"/>
  </w:style>
  <w:style w:type="paragraph" w:customStyle="1" w:styleId="CBC2DDB47E8F4627B07D7DFA22D6B875">
    <w:name w:val="CBC2DDB47E8F4627B07D7DFA22D6B875"/>
  </w:style>
  <w:style w:type="paragraph" w:customStyle="1" w:styleId="A26B9C8E76ED43EA9D0689E854B8BD0A">
    <w:name w:val="A26B9C8E76ED43EA9D0689E854B8BD0A"/>
  </w:style>
  <w:style w:type="paragraph" w:customStyle="1" w:styleId="63C00072482E431893CA805AFAEC06FB">
    <w:name w:val="63C00072482E431893CA805AFAEC06FB"/>
  </w:style>
  <w:style w:type="paragraph" w:customStyle="1" w:styleId="921C9A4D5EB54A5E864077AD4A6E65AE">
    <w:name w:val="921C9A4D5EB54A5E864077AD4A6E65AE"/>
  </w:style>
  <w:style w:type="paragraph" w:customStyle="1" w:styleId="B877D1D3F7164638B217AA03A4C65CD8">
    <w:name w:val="B877D1D3F7164638B217AA03A4C65CD8"/>
    <w:rsid w:val="006E3A63"/>
  </w:style>
  <w:style w:type="paragraph" w:customStyle="1" w:styleId="879629A87C69423BB8561677067F2793">
    <w:name w:val="879629A87C69423BB8561677067F2793"/>
    <w:rsid w:val="006E3A63"/>
  </w:style>
  <w:style w:type="paragraph" w:customStyle="1" w:styleId="D335D08B32164A38AD7F63919D2EDBDD">
    <w:name w:val="D335D08B32164A38AD7F63919D2EDBDD"/>
    <w:rsid w:val="006E3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109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tyicha turner</dc:creator>
  <cp:keywords/>
  <dc:description>Tyicha Turner</dc:description>
  <cp:lastModifiedBy>tyicha turner</cp:lastModifiedBy>
  <cp:revision>5</cp:revision>
  <dcterms:created xsi:type="dcterms:W3CDTF">2018-10-04T15:00:00Z</dcterms:created>
  <dcterms:modified xsi:type="dcterms:W3CDTF">2019-05-14T19:00:00Z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