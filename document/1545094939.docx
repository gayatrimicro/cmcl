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008"/>
        <w:gridCol w:w="4352"/>
      </w:tblGrid>
      <w:tr w:rsidR="00D92B95" w:rsidRPr="001F6D62" w14:paraId="4ED6D4EA" w14:textId="77777777" w:rsidTr="006C08A0">
        <w:tc>
          <w:tcPr>
            <w:tcW w:w="5013" w:type="dxa"/>
            <w:vAlign w:val="bottom"/>
          </w:tcPr>
          <w:bookmarkStart w:id="0" w:name="_GoBack"/>
          <w:bookmarkEnd w:id="0"/>
          <w:p w14:paraId="29C3CF84" w14:textId="77777777" w:rsidR="00C84833" w:rsidRPr="00B40B5A" w:rsidRDefault="00C8652D" w:rsidP="00C84833">
            <w:pPr>
              <w:pStyle w:val="Title"/>
              <w:rPr>
                <w:rFonts w:ascii="Lucida Fax" w:hAnsi="Lucida Fax"/>
                <w:sz w:val="60"/>
                <w:szCs w:val="60"/>
              </w:rPr>
            </w:pPr>
            <w:sdt>
              <w:sdtPr>
                <w:rPr>
                  <w:rFonts w:ascii="Lucida Fax" w:hAnsi="Lucida Fax"/>
                  <w:sz w:val="60"/>
                  <w:szCs w:val="60"/>
                </w:rPr>
                <w:alias w:val="Enter first name:"/>
                <w:tag w:val="Enter first name:"/>
                <w:id w:val="1306818671"/>
                <w:placeholder>
                  <w:docPart w:val="54EFF77412B24D98A094AB888EA389C5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:text w:multiLine="1"/>
              </w:sdtPr>
              <w:sdtEndPr/>
              <w:sdtContent>
                <w:r w:rsidR="00C86225" w:rsidRPr="00B40B5A">
                  <w:rPr>
                    <w:rFonts w:ascii="Lucida Fax" w:hAnsi="Lucida Fax"/>
                    <w:sz w:val="60"/>
                    <w:szCs w:val="60"/>
                  </w:rPr>
                  <w:t>Kaneshia</w:t>
                </w:r>
              </w:sdtContent>
            </w:sdt>
            <w:r w:rsidR="00D92B95" w:rsidRPr="00B40B5A">
              <w:rPr>
                <w:rFonts w:ascii="Lucida Fax" w:hAnsi="Lucida Fax"/>
                <w:sz w:val="60"/>
                <w:szCs w:val="60"/>
              </w:rPr>
              <w:br/>
            </w:r>
            <w:sdt>
              <w:sdtPr>
                <w:rPr>
                  <w:rFonts w:ascii="Lucida Fax" w:hAnsi="Lucida Fax"/>
                  <w:sz w:val="60"/>
                  <w:szCs w:val="60"/>
                </w:rPr>
                <w:alias w:val="Enter last name:"/>
                <w:tag w:val="Enter last name:"/>
                <w:id w:val="-1656595288"/>
                <w:placeholder>
                  <w:docPart w:val="D4EF079329E3415996CF898A71453007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 w:multiLine="1"/>
              </w:sdtPr>
              <w:sdtEndPr/>
              <w:sdtContent>
                <w:r w:rsidR="00C86225" w:rsidRPr="00B40B5A">
                  <w:rPr>
                    <w:rFonts w:ascii="Lucida Fax" w:hAnsi="Lucida Fax"/>
                    <w:sz w:val="60"/>
                    <w:szCs w:val="60"/>
                  </w:rPr>
                  <w:t>Willis</w:t>
                </w:r>
              </w:sdtContent>
            </w:sdt>
          </w:p>
        </w:tc>
        <w:tc>
          <w:tcPr>
            <w:tcW w:w="4356" w:type="dxa"/>
            <w:vAlign w:val="bottom"/>
          </w:tcPr>
          <w:tbl>
            <w:tblPr>
              <w:tblStyle w:val="TableGrid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929"/>
              <w:gridCol w:w="423"/>
            </w:tblGrid>
            <w:tr w:rsidR="00932D92" w:rsidRPr="001F6D62" w14:paraId="62A6168A" w14:textId="77777777" w:rsidTr="00C86225">
              <w:tc>
                <w:tcPr>
                  <w:tcW w:w="3929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57FCD28B" w14:textId="77777777" w:rsidR="004E2970" w:rsidRPr="001F6D62" w:rsidRDefault="00C8652D" w:rsidP="004E2970">
                  <w:pPr>
                    <w:pStyle w:val="ContactInfo"/>
                    <w:rPr>
                      <w:rFonts w:ascii="Lucida Fax" w:hAnsi="Lucida Fax"/>
                    </w:rPr>
                  </w:pPr>
                  <w:sdt>
                    <w:sdtPr>
                      <w:rPr>
                        <w:rFonts w:ascii="Lucida Fax" w:hAnsi="Lucida Fax"/>
                      </w:rPr>
                      <w:alias w:val="Enter address:"/>
                      <w:tag w:val="Enter address:"/>
                      <w:id w:val="966779368"/>
                      <w:placeholder>
                        <w:docPart w:val="ADB910D54E3E4979BA1CF9EAD608B51A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:text w:multiLine="1"/>
                    </w:sdtPr>
                    <w:sdtEndPr/>
                    <w:sdtContent>
                      <w:r w:rsidR="00C86225" w:rsidRPr="001F6D62">
                        <w:rPr>
                          <w:rFonts w:ascii="Lucida Fax" w:hAnsi="Lucida Fax"/>
                        </w:rPr>
                        <w:t>Dallas, TX</w:t>
                      </w:r>
                    </w:sdtContent>
                  </w:sdt>
                </w:p>
              </w:tc>
              <w:tc>
                <w:tcPr>
                  <w:tcW w:w="423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1926054D" w14:textId="77777777" w:rsidR="00932D92" w:rsidRPr="001F6D62" w:rsidRDefault="00932D92" w:rsidP="00932D92">
                  <w:pPr>
                    <w:pStyle w:val="Icons"/>
                    <w:rPr>
                      <w:rFonts w:ascii="Lucida Fax" w:hAnsi="Lucida Fax"/>
                    </w:rPr>
                  </w:pPr>
                  <w:r w:rsidRPr="001F6D62">
                    <w:rPr>
                      <w:rFonts w:ascii="Lucida Fax" w:hAnsi="Lucida Fax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454A419D" wp14:editId="4CC4060A">
                            <wp:extent cx="118872" cy="118872"/>
                            <wp:effectExtent l="0" t="0" r="0" b="0"/>
                            <wp:docPr id="8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E8E25D6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1F6D62" w14:paraId="2FB031BF" w14:textId="77777777" w:rsidTr="00C86225">
              <w:sdt>
                <w:sdtPr>
                  <w:rPr>
                    <w:rFonts w:ascii="Lucida Fax" w:hAnsi="Lucida Fax"/>
                  </w:rPr>
                  <w:alias w:val="Enter phone:"/>
                  <w:tag w:val="Enter phone:"/>
                  <w:id w:val="-1849400302"/>
                  <w:placeholder>
                    <w:docPart w:val="37FE7DF9E21F4015876238169FE3B2F6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:text w:multiLine="1"/>
                </w:sdtPr>
                <w:sdtEndPr/>
                <w:sdtContent>
                  <w:tc>
                    <w:tcPr>
                      <w:tcW w:w="3929" w:type="dxa"/>
                      <w:tcMar>
                        <w:left w:w="720" w:type="dxa"/>
                        <w:right w:w="29" w:type="dxa"/>
                      </w:tcMar>
                    </w:tcPr>
                    <w:p w14:paraId="18BB957C" w14:textId="77777777" w:rsidR="00932D92" w:rsidRPr="001F6D62" w:rsidRDefault="00C86225" w:rsidP="00932D92">
                      <w:pPr>
                        <w:pStyle w:val="ContactInfo"/>
                        <w:rPr>
                          <w:rFonts w:ascii="Lucida Fax" w:hAnsi="Lucida Fax"/>
                        </w:rPr>
                      </w:pPr>
                      <w:r w:rsidRPr="001F6D62">
                        <w:rPr>
                          <w:rFonts w:ascii="Lucida Fax" w:hAnsi="Lucida Fax"/>
                        </w:rPr>
                        <w:t>(972)741-8316</w:t>
                      </w:r>
                    </w:p>
                  </w:tc>
                </w:sdtContent>
              </w:sdt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6F62785B" w14:textId="77777777" w:rsidR="00932D92" w:rsidRPr="001F6D62" w:rsidRDefault="00932D92" w:rsidP="00932D92">
                  <w:pPr>
                    <w:pStyle w:val="Icons"/>
                    <w:rPr>
                      <w:rFonts w:ascii="Lucida Fax" w:hAnsi="Lucida Fax"/>
                    </w:rPr>
                  </w:pPr>
                  <w:r w:rsidRPr="001F6D62">
                    <w:rPr>
                      <w:rFonts w:ascii="Lucida Fax" w:hAnsi="Lucida Fax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17289DF4" wp14:editId="0C4057D6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0E89CCA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Wn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CcyKWn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1F6D62" w14:paraId="4C47F228" w14:textId="77777777" w:rsidTr="00C86225">
              <w:sdt>
                <w:sdtPr>
                  <w:rPr>
                    <w:rFonts w:ascii="Lucida Fax" w:hAnsi="Lucida Fax"/>
                  </w:rPr>
                  <w:alias w:val="Enter email:"/>
                  <w:tag w:val="Enter email:"/>
                  <w:id w:val="-675184368"/>
                  <w:placeholder>
                    <w:docPart w:val="790BC666E5C542AFA56C0BB0E12186C7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:text w:multiLine="1"/>
                </w:sdtPr>
                <w:sdtEndPr/>
                <w:sdtContent>
                  <w:tc>
                    <w:tcPr>
                      <w:tcW w:w="3929" w:type="dxa"/>
                      <w:tcMar>
                        <w:left w:w="720" w:type="dxa"/>
                        <w:right w:w="29" w:type="dxa"/>
                      </w:tcMar>
                    </w:tcPr>
                    <w:p w14:paraId="15713B70" w14:textId="77777777" w:rsidR="00932D92" w:rsidRPr="001F6D62" w:rsidRDefault="00C86225" w:rsidP="00932D92">
                      <w:pPr>
                        <w:pStyle w:val="ContactInfo"/>
                        <w:rPr>
                          <w:rFonts w:ascii="Lucida Fax" w:hAnsi="Lucida Fax"/>
                        </w:rPr>
                      </w:pPr>
                      <w:r w:rsidRPr="001F6D62">
                        <w:rPr>
                          <w:rFonts w:ascii="Lucida Fax" w:hAnsi="Lucida Fax"/>
                        </w:rPr>
                        <w:t>Ksawillis@hotmail.com</w:t>
                      </w:r>
                    </w:p>
                  </w:tc>
                </w:sdtContent>
              </w:sdt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3402035E" w14:textId="77777777" w:rsidR="00932D92" w:rsidRPr="001F6D62" w:rsidRDefault="007307A3" w:rsidP="00932D92">
                  <w:pPr>
                    <w:pStyle w:val="Icons"/>
                    <w:rPr>
                      <w:rFonts w:ascii="Lucida Fax" w:hAnsi="Lucida Fax"/>
                    </w:rPr>
                  </w:pPr>
                  <w:r w:rsidRPr="001F6D62">
                    <w:rPr>
                      <w:rFonts w:ascii="Lucida Fax" w:hAnsi="Lucida Fax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1B765714" wp14:editId="25F765CC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FD90247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7F21CD88" w14:textId="77777777" w:rsidR="00D92B95" w:rsidRPr="001F6D62" w:rsidRDefault="00D92B95" w:rsidP="009D3336">
            <w:pPr>
              <w:pStyle w:val="Header"/>
              <w:rPr>
                <w:rFonts w:ascii="Lucida Fax" w:hAnsi="Lucida Fax"/>
              </w:rPr>
            </w:pPr>
          </w:p>
        </w:tc>
      </w:tr>
    </w:tbl>
    <w:p w14:paraId="22B2EE40" w14:textId="77777777" w:rsidR="00C43D65" w:rsidRPr="001F6D62" w:rsidRDefault="00234411">
      <w:pPr>
        <w:rPr>
          <w:rFonts w:ascii="Lucida Fax" w:hAnsi="Lucida Fax"/>
        </w:rPr>
      </w:pPr>
      <w:r>
        <w:rPr>
          <w:rFonts w:ascii="Lucida Fax" w:hAnsi="Lucida Fax"/>
        </w:rPr>
        <w:t>Well educated and skilled professional job seeker seeking a permanent position with a well-established company. My ideal position would have room for growth and advancement. Looking to be an asset to the company in the most efficient way.</w:t>
      </w:r>
    </w:p>
    <w:p w14:paraId="456ACD8A" w14:textId="77777777" w:rsidR="00AD13CB" w:rsidRPr="001F6D62" w:rsidRDefault="00C8652D" w:rsidP="00AD13CB">
      <w:pPr>
        <w:pStyle w:val="Heading1"/>
        <w:rPr>
          <w:rFonts w:ascii="Lucida Fax" w:hAnsi="Lucida Fax"/>
        </w:rPr>
      </w:pPr>
      <w:sdt>
        <w:sdtPr>
          <w:rPr>
            <w:rFonts w:ascii="Lucida Fax" w:hAnsi="Lucida Fax"/>
          </w:rPr>
          <w:alias w:val="Skills:"/>
          <w:tag w:val="Skills:"/>
          <w:id w:val="-891506033"/>
          <w:placeholder>
            <w:docPart w:val="63ADB896741249288089291D7DBE197E"/>
          </w:placeholder>
          <w:temporary/>
          <w:showingPlcHdr/>
        </w:sdtPr>
        <w:sdtEndPr/>
        <w:sdtContent>
          <w:r w:rsidR="004937AE" w:rsidRPr="001F6D62">
            <w:rPr>
              <w:rFonts w:ascii="Lucida Fax" w:hAnsi="Lucida Fax"/>
            </w:rPr>
            <w:t>Skills</w:t>
          </w:r>
        </w:sdtContent>
      </w:sdt>
    </w:p>
    <w:tbl>
      <w:tblPr>
        <w:tblStyle w:val="TableGrid"/>
        <w:tblW w:w="528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4949"/>
        <w:gridCol w:w="4950"/>
      </w:tblGrid>
      <w:tr w:rsidR="005B1D68" w:rsidRPr="001F6D62" w14:paraId="47A3E484" w14:textId="77777777" w:rsidTr="00CB1958">
        <w:trPr>
          <w:trHeight w:val="714"/>
        </w:trPr>
        <w:tc>
          <w:tcPr>
            <w:tcW w:w="4949" w:type="dxa"/>
          </w:tcPr>
          <w:p w14:paraId="2D5BFB21" w14:textId="77777777" w:rsidR="005B1D68" w:rsidRPr="001F6D62" w:rsidRDefault="00B40B5A" w:rsidP="00BC7376">
            <w:pPr>
              <w:pStyle w:val="ListBullet"/>
              <w:numPr>
                <w:ilvl w:val="0"/>
                <w:numId w:val="4"/>
              </w:num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Technology savvy</w:t>
            </w:r>
          </w:p>
          <w:p w14:paraId="3CBDEC38" w14:textId="77777777" w:rsidR="00752315" w:rsidRDefault="00B40B5A" w:rsidP="00BC7376">
            <w:pPr>
              <w:pStyle w:val="ListBullet"/>
              <w:numPr>
                <w:ilvl w:val="0"/>
                <w:numId w:val="4"/>
              </w:num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Proficient in </w:t>
            </w:r>
            <w:r w:rsidR="00CB1958">
              <w:rPr>
                <w:rFonts w:ascii="Lucida Fax" w:hAnsi="Lucida Fax"/>
              </w:rPr>
              <w:t>Microsoft Word, Power point and Word</w:t>
            </w:r>
          </w:p>
          <w:p w14:paraId="5D1BE1E8" w14:textId="77777777" w:rsidR="00CB1958" w:rsidRPr="001F6D62" w:rsidRDefault="00CB1958" w:rsidP="00BC7376">
            <w:pPr>
              <w:pStyle w:val="ListBullet"/>
              <w:numPr>
                <w:ilvl w:val="0"/>
                <w:numId w:val="4"/>
              </w:numPr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Typing 45 WPM</w:t>
            </w:r>
          </w:p>
        </w:tc>
        <w:tc>
          <w:tcPr>
            <w:tcW w:w="4950" w:type="dxa"/>
            <w:tcMar>
              <w:left w:w="360" w:type="dxa"/>
              <w:right w:w="0" w:type="dxa"/>
            </w:tcMar>
          </w:tcPr>
          <w:p w14:paraId="11B658A7" w14:textId="77777777" w:rsidR="005B1D68" w:rsidRPr="001F6D62" w:rsidRDefault="00CB1958" w:rsidP="00BC7376">
            <w:pPr>
              <w:pStyle w:val="ListBullet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Excellent verbal and written skills</w:t>
            </w:r>
          </w:p>
          <w:p w14:paraId="1B73AA34" w14:textId="77777777" w:rsidR="00752315" w:rsidRPr="001F6D62" w:rsidRDefault="00CB1958" w:rsidP="00BC7376">
            <w:pPr>
              <w:pStyle w:val="ListBullet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Outstanding speaking and communication </w:t>
            </w:r>
          </w:p>
          <w:p w14:paraId="3F5554D2" w14:textId="77777777" w:rsidR="00752315" w:rsidRPr="001F6D62" w:rsidRDefault="00CB1958" w:rsidP="00BC7376">
            <w:pPr>
              <w:pStyle w:val="ListBullet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Management and leadership  </w:t>
            </w:r>
          </w:p>
        </w:tc>
      </w:tr>
    </w:tbl>
    <w:p w14:paraId="758268D4" w14:textId="77777777" w:rsidR="005B1D68" w:rsidRPr="001F6D62" w:rsidRDefault="00C8652D" w:rsidP="004937AE">
      <w:pPr>
        <w:pStyle w:val="Heading1"/>
        <w:rPr>
          <w:rFonts w:ascii="Lucida Fax" w:hAnsi="Lucida Fax"/>
        </w:rPr>
      </w:pPr>
      <w:sdt>
        <w:sdtPr>
          <w:rPr>
            <w:rFonts w:ascii="Lucida Fax" w:hAnsi="Lucida Fax"/>
          </w:rPr>
          <w:alias w:val="Experience:"/>
          <w:tag w:val="Experience:"/>
          <w:id w:val="-898354009"/>
          <w:placeholder>
            <w:docPart w:val="AB7B9A351733465CB46DC6B2AFD35DF1"/>
          </w:placeholder>
          <w:temporary/>
          <w:showingPlcHdr/>
        </w:sdtPr>
        <w:sdtEndPr/>
        <w:sdtContent>
          <w:r w:rsidR="004937AE" w:rsidRPr="001F6D62">
            <w:rPr>
              <w:rFonts w:ascii="Lucida Fax" w:hAnsi="Lucida Fax"/>
            </w:rPr>
            <w:t>Experience</w:t>
          </w:r>
        </w:sdtContent>
      </w:sdt>
    </w:p>
    <w:p w14:paraId="26FC74CB" w14:textId="77777777" w:rsidR="00B40B5A" w:rsidRDefault="00B40B5A" w:rsidP="00D413F9">
      <w:pPr>
        <w:pStyle w:val="Heading3"/>
        <w:rPr>
          <w:rFonts w:ascii="Lucida Fax" w:hAnsi="Lucida Fax"/>
        </w:rPr>
      </w:pPr>
    </w:p>
    <w:p w14:paraId="3E195940" w14:textId="77777777" w:rsidR="0023705D" w:rsidRPr="00B40B5A" w:rsidRDefault="00C86225" w:rsidP="00D413F9">
      <w:pPr>
        <w:pStyle w:val="Heading3"/>
        <w:rPr>
          <w:rFonts w:ascii="Lucida Fax" w:hAnsi="Lucida Fax"/>
          <w:sz w:val="24"/>
        </w:rPr>
      </w:pPr>
      <w:r w:rsidRPr="00B40B5A">
        <w:rPr>
          <w:rFonts w:ascii="Lucida Fax" w:hAnsi="Lucida Fax"/>
          <w:sz w:val="24"/>
        </w:rPr>
        <w:t>2015 - 2018</w:t>
      </w:r>
    </w:p>
    <w:p w14:paraId="6D81CD5B" w14:textId="77777777" w:rsidR="00B40B5A" w:rsidRPr="00B40B5A" w:rsidRDefault="00B40B5A" w:rsidP="00513EFC">
      <w:pPr>
        <w:pStyle w:val="Heading2"/>
        <w:rPr>
          <w:rStyle w:val="Emphasis"/>
          <w:rFonts w:ascii="Lucida Fax" w:hAnsi="Lucida Fax"/>
          <w:color w:val="000000" w:themeColor="text1"/>
          <w:sz w:val="24"/>
          <w:szCs w:val="24"/>
        </w:rPr>
      </w:pPr>
      <w:r w:rsidRPr="00B40B5A">
        <w:rPr>
          <w:rFonts w:ascii="Lucida Fax" w:hAnsi="Lucida Fax"/>
          <w:color w:val="000000" w:themeColor="text1"/>
          <w:sz w:val="24"/>
          <w:szCs w:val="24"/>
        </w:rPr>
        <w:t xml:space="preserve">Operations QA </w:t>
      </w:r>
      <w:r w:rsidR="00C86225" w:rsidRPr="00B40B5A">
        <w:rPr>
          <w:rFonts w:ascii="Lucida Fax" w:hAnsi="Lucida Fax"/>
          <w:color w:val="000000" w:themeColor="text1"/>
          <w:sz w:val="24"/>
          <w:szCs w:val="24"/>
        </w:rPr>
        <w:t xml:space="preserve">/ </w:t>
      </w:r>
      <w:r w:rsidR="00C86225" w:rsidRPr="00B40B5A">
        <w:rPr>
          <w:rStyle w:val="Emphasis"/>
          <w:rFonts w:ascii="Lucida Fax" w:hAnsi="Lucida Fax"/>
          <w:color w:val="000000" w:themeColor="text1"/>
          <w:sz w:val="24"/>
          <w:szCs w:val="24"/>
        </w:rPr>
        <w:t xml:space="preserve">Health Management Systems </w:t>
      </w:r>
    </w:p>
    <w:p w14:paraId="27B0057C" w14:textId="77777777" w:rsidR="001F6D62" w:rsidRDefault="00C86225" w:rsidP="00B40B5A">
      <w:pPr>
        <w:pStyle w:val="Heading2"/>
        <w:rPr>
          <w:rStyle w:val="Emphasis"/>
          <w:rFonts w:ascii="Lucida Fax" w:hAnsi="Lucida Fax"/>
          <w:color w:val="000000" w:themeColor="text1"/>
          <w:sz w:val="24"/>
          <w:szCs w:val="24"/>
        </w:rPr>
      </w:pPr>
      <w:r w:rsidRPr="00B40B5A">
        <w:rPr>
          <w:rStyle w:val="Emphasis"/>
          <w:rFonts w:ascii="Lucida Fax" w:hAnsi="Lucida Fax"/>
          <w:color w:val="000000" w:themeColor="text1"/>
          <w:sz w:val="24"/>
          <w:szCs w:val="24"/>
        </w:rPr>
        <w:t xml:space="preserve">(Irving, TX) </w:t>
      </w:r>
    </w:p>
    <w:p w14:paraId="26CF2F67" w14:textId="77777777" w:rsidR="00B40B5A" w:rsidRPr="00B40B5A" w:rsidRDefault="00B40B5A" w:rsidP="00B40B5A">
      <w:pPr>
        <w:pStyle w:val="Heading2"/>
        <w:rPr>
          <w:rFonts w:ascii="Lucida Fax" w:hAnsi="Lucida Fax"/>
          <w:color w:val="000000" w:themeColor="text1"/>
          <w:sz w:val="24"/>
          <w:szCs w:val="24"/>
        </w:rPr>
      </w:pPr>
    </w:p>
    <w:p w14:paraId="755A5596" w14:textId="77777777" w:rsidR="001D5A79" w:rsidRPr="00B40B5A" w:rsidRDefault="001F6D62" w:rsidP="001F6D62">
      <w:pPr>
        <w:pStyle w:val="ListParagraph"/>
        <w:numPr>
          <w:ilvl w:val="0"/>
          <w:numId w:val="14"/>
        </w:numPr>
        <w:rPr>
          <w:rFonts w:ascii="Lucida Fax" w:hAnsi="Lucida Fax"/>
        </w:rPr>
      </w:pPr>
      <w:r w:rsidRPr="00B40B5A">
        <w:rPr>
          <w:rFonts w:ascii="Lucida Fax" w:hAnsi="Lucida Fax"/>
        </w:rPr>
        <w:t>Monitored in-bound and out-bound calls made and received by various operation teams and provided feedback to improve their client experience.</w:t>
      </w:r>
    </w:p>
    <w:p w14:paraId="25924D29" w14:textId="77777777" w:rsidR="001F6D62" w:rsidRPr="00B40B5A" w:rsidRDefault="001F6D62" w:rsidP="001F6D62">
      <w:pPr>
        <w:pStyle w:val="ListParagraph"/>
        <w:numPr>
          <w:ilvl w:val="0"/>
          <w:numId w:val="14"/>
        </w:numPr>
        <w:rPr>
          <w:rFonts w:ascii="Lucida Fax" w:hAnsi="Lucida Fax"/>
        </w:rPr>
      </w:pPr>
      <w:r w:rsidRPr="00B40B5A">
        <w:rPr>
          <w:rFonts w:ascii="Lucida Fax" w:hAnsi="Lucida Fax"/>
        </w:rPr>
        <w:t>Took ownership of escalated situations that needed to be handled cautiously and efficiently due to the potential impact on customer satisfaction and brand image.</w:t>
      </w:r>
    </w:p>
    <w:p w14:paraId="78A6E67F" w14:textId="77777777" w:rsidR="001F6D62" w:rsidRPr="00B40B5A" w:rsidRDefault="001F6D62" w:rsidP="001F6D62">
      <w:pPr>
        <w:pStyle w:val="ListParagraph"/>
        <w:numPr>
          <w:ilvl w:val="0"/>
          <w:numId w:val="14"/>
        </w:numPr>
        <w:rPr>
          <w:rFonts w:ascii="Lucida Fax" w:hAnsi="Lucida Fax"/>
        </w:rPr>
      </w:pPr>
      <w:r w:rsidRPr="00B40B5A">
        <w:rPr>
          <w:rFonts w:ascii="Lucida Fax" w:hAnsi="Lucida Fax"/>
        </w:rPr>
        <w:t>Responsible for building and maintaining a positive and professional working relationship with all other departments among the organization.</w:t>
      </w:r>
    </w:p>
    <w:p w14:paraId="35E596B7" w14:textId="77777777" w:rsidR="001F6D62" w:rsidRPr="00B40B5A" w:rsidRDefault="001F6D62" w:rsidP="001F6D62">
      <w:pPr>
        <w:pStyle w:val="ListParagraph"/>
        <w:numPr>
          <w:ilvl w:val="0"/>
          <w:numId w:val="14"/>
        </w:numPr>
        <w:rPr>
          <w:rFonts w:ascii="Lucida Fax" w:hAnsi="Lucida Fax"/>
        </w:rPr>
      </w:pPr>
      <w:r w:rsidRPr="00B40B5A">
        <w:rPr>
          <w:rFonts w:ascii="Lucida Fax" w:hAnsi="Lucida Fax"/>
        </w:rPr>
        <w:t>Provided accurate, consistent, and constructive performance feedback to agents and management team.</w:t>
      </w:r>
    </w:p>
    <w:p w14:paraId="43D3B8A1" w14:textId="77777777" w:rsidR="001F6D62" w:rsidRPr="00B40B5A" w:rsidRDefault="001F6D62" w:rsidP="001F6D62">
      <w:pPr>
        <w:pStyle w:val="ListParagraph"/>
        <w:numPr>
          <w:ilvl w:val="0"/>
          <w:numId w:val="14"/>
        </w:numPr>
        <w:rPr>
          <w:rFonts w:ascii="Lucida Fax" w:hAnsi="Lucida Fax"/>
        </w:rPr>
      </w:pPr>
      <w:r w:rsidRPr="00B40B5A">
        <w:rPr>
          <w:rFonts w:ascii="Lucida Fax" w:hAnsi="Lucida Fax"/>
        </w:rPr>
        <w:t>Audited cases to ensure timeliness, accuracy, and compliance for regional and regulatory requirements, which resulted in annual score greater than 95%.</w:t>
      </w:r>
    </w:p>
    <w:p w14:paraId="2C5EE3A3" w14:textId="77777777" w:rsidR="001F6D62" w:rsidRPr="00B40B5A" w:rsidRDefault="001F6D62" w:rsidP="001F6D62">
      <w:pPr>
        <w:pStyle w:val="ListParagraph"/>
        <w:numPr>
          <w:ilvl w:val="0"/>
          <w:numId w:val="14"/>
        </w:numPr>
        <w:rPr>
          <w:rFonts w:ascii="Lucida Fax" w:hAnsi="Lucida Fax"/>
        </w:rPr>
      </w:pPr>
      <w:r w:rsidRPr="00B40B5A">
        <w:rPr>
          <w:rFonts w:ascii="Lucida Fax" w:hAnsi="Lucida Fax"/>
        </w:rPr>
        <w:t>Provided both verbal and written feedback to Customer Service Associates and Team Leaders regarding audit and monitor results.</w:t>
      </w:r>
    </w:p>
    <w:p w14:paraId="4F4FB450" w14:textId="77777777" w:rsidR="00D413F9" w:rsidRPr="00B40B5A" w:rsidRDefault="00C86225" w:rsidP="00D413F9">
      <w:pPr>
        <w:pStyle w:val="Heading3"/>
        <w:rPr>
          <w:rFonts w:ascii="Lucida Fax" w:hAnsi="Lucida Fax"/>
          <w:sz w:val="24"/>
        </w:rPr>
      </w:pPr>
      <w:r w:rsidRPr="00B40B5A">
        <w:rPr>
          <w:rFonts w:ascii="Lucida Fax" w:hAnsi="Lucida Fax"/>
          <w:sz w:val="24"/>
        </w:rPr>
        <w:t>2010 - 2015</w:t>
      </w:r>
    </w:p>
    <w:p w14:paraId="3FC54192" w14:textId="77777777" w:rsidR="00D413F9" w:rsidRPr="00B40B5A" w:rsidRDefault="001670D3" w:rsidP="00513EFC">
      <w:pPr>
        <w:pStyle w:val="Heading2"/>
        <w:rPr>
          <w:rFonts w:ascii="Lucida Fax" w:hAnsi="Lucida Fax"/>
          <w:color w:val="000000" w:themeColor="text1"/>
          <w:sz w:val="24"/>
          <w:szCs w:val="24"/>
        </w:rPr>
      </w:pPr>
      <w:r>
        <w:rPr>
          <w:rFonts w:ascii="Lucida Fax" w:hAnsi="Lucida Fax"/>
          <w:color w:val="000000" w:themeColor="text1"/>
          <w:sz w:val="24"/>
          <w:szCs w:val="24"/>
        </w:rPr>
        <w:t xml:space="preserve">Team Lead &amp; </w:t>
      </w:r>
      <w:r w:rsidR="00C86225" w:rsidRPr="00B40B5A">
        <w:rPr>
          <w:rFonts w:ascii="Lucida Fax" w:hAnsi="Lucida Fax"/>
          <w:color w:val="000000" w:themeColor="text1"/>
          <w:sz w:val="24"/>
          <w:szCs w:val="24"/>
        </w:rPr>
        <w:t xml:space="preserve">Case Worker / Health Management Systems </w:t>
      </w:r>
    </w:p>
    <w:p w14:paraId="0D715615" w14:textId="77777777" w:rsidR="00C86225" w:rsidRDefault="00C86225" w:rsidP="00513EFC">
      <w:pPr>
        <w:pStyle w:val="Heading2"/>
        <w:rPr>
          <w:rFonts w:ascii="Lucida Fax" w:hAnsi="Lucida Fax"/>
          <w:color w:val="000000" w:themeColor="text1"/>
          <w:sz w:val="24"/>
          <w:szCs w:val="24"/>
        </w:rPr>
      </w:pPr>
      <w:r w:rsidRPr="00B40B5A">
        <w:rPr>
          <w:rFonts w:ascii="Lucida Fax" w:hAnsi="Lucida Fax"/>
          <w:color w:val="000000" w:themeColor="text1"/>
          <w:sz w:val="24"/>
          <w:szCs w:val="24"/>
        </w:rPr>
        <w:t>(Irving, TX)</w:t>
      </w:r>
    </w:p>
    <w:p w14:paraId="50002783" w14:textId="77777777" w:rsidR="00B40B5A" w:rsidRPr="00B40B5A" w:rsidRDefault="00B40B5A" w:rsidP="00513EFC">
      <w:pPr>
        <w:pStyle w:val="Heading2"/>
        <w:rPr>
          <w:rFonts w:ascii="Lucida Fax" w:hAnsi="Lucida Fax"/>
          <w:color w:val="000000" w:themeColor="text1"/>
          <w:sz w:val="24"/>
          <w:szCs w:val="24"/>
        </w:rPr>
      </w:pPr>
    </w:p>
    <w:p w14:paraId="30F8BC29" w14:textId="77777777" w:rsidR="0012185D" w:rsidRDefault="00B40B5A" w:rsidP="00B40B5A">
      <w:pPr>
        <w:pStyle w:val="ListParagraph"/>
        <w:numPr>
          <w:ilvl w:val="0"/>
          <w:numId w:val="15"/>
        </w:numPr>
        <w:rPr>
          <w:rFonts w:ascii="Lucida Fax" w:hAnsi="Lucida Fax"/>
        </w:rPr>
      </w:pPr>
      <w:r w:rsidRPr="00B40B5A">
        <w:rPr>
          <w:rFonts w:ascii="Lucida Fax" w:hAnsi="Lucida Fax"/>
        </w:rPr>
        <w:t>Provide</w:t>
      </w:r>
      <w:r>
        <w:rPr>
          <w:rFonts w:ascii="Lucida Fax" w:hAnsi="Lucida Fax"/>
        </w:rPr>
        <w:t>d</w:t>
      </w:r>
      <w:r w:rsidRPr="00B40B5A">
        <w:rPr>
          <w:rFonts w:ascii="Lucida Fax" w:hAnsi="Lucida Fax"/>
        </w:rPr>
        <w:t xml:space="preserve"> </w:t>
      </w:r>
      <w:r w:rsidR="00CB1958">
        <w:rPr>
          <w:rFonts w:ascii="Lucida Fax" w:hAnsi="Lucida Fax"/>
        </w:rPr>
        <w:t xml:space="preserve">effective ways to </w:t>
      </w:r>
      <w:r w:rsidRPr="00B40B5A">
        <w:rPr>
          <w:rFonts w:ascii="Lucida Fax" w:hAnsi="Lucida Fax"/>
        </w:rPr>
        <w:t>improve the quality of benefits</w:t>
      </w:r>
      <w:r w:rsidR="0012185D">
        <w:rPr>
          <w:rFonts w:ascii="Lucida Fax" w:hAnsi="Lucida Fax"/>
        </w:rPr>
        <w:t xml:space="preserve"> </w:t>
      </w:r>
      <w:r w:rsidRPr="00B40B5A">
        <w:rPr>
          <w:rFonts w:ascii="Lucida Fax" w:hAnsi="Lucida Fax"/>
        </w:rPr>
        <w:t>the customers</w:t>
      </w:r>
      <w:r w:rsidR="0012185D">
        <w:rPr>
          <w:rFonts w:ascii="Lucida Fax" w:hAnsi="Lucida Fax"/>
        </w:rPr>
        <w:t xml:space="preserve"> receive.</w:t>
      </w:r>
    </w:p>
    <w:p w14:paraId="51573621" w14:textId="77777777" w:rsidR="00D413F9" w:rsidRDefault="00B40B5A" w:rsidP="00B40B5A">
      <w:pPr>
        <w:pStyle w:val="ListParagraph"/>
        <w:numPr>
          <w:ilvl w:val="0"/>
          <w:numId w:val="15"/>
        </w:numPr>
        <w:rPr>
          <w:rFonts w:ascii="Lucida Fax" w:hAnsi="Lucida Fax"/>
        </w:rPr>
      </w:pPr>
      <w:r w:rsidRPr="00B40B5A">
        <w:rPr>
          <w:rFonts w:ascii="Lucida Fax" w:hAnsi="Lucida Fax"/>
        </w:rPr>
        <w:t xml:space="preserve"> </w:t>
      </w:r>
      <w:r w:rsidR="0012185D">
        <w:rPr>
          <w:rFonts w:ascii="Lucida Fax" w:hAnsi="Lucida Fax"/>
        </w:rPr>
        <w:t xml:space="preserve">Consistently </w:t>
      </w:r>
      <w:r w:rsidRPr="00B40B5A">
        <w:rPr>
          <w:rFonts w:ascii="Lucida Fax" w:hAnsi="Lucida Fax"/>
        </w:rPr>
        <w:t>research</w:t>
      </w:r>
      <w:r w:rsidR="0012185D">
        <w:rPr>
          <w:rFonts w:ascii="Lucida Fax" w:hAnsi="Lucida Fax"/>
        </w:rPr>
        <w:t>ed</w:t>
      </w:r>
      <w:r w:rsidRPr="00B40B5A">
        <w:rPr>
          <w:rFonts w:ascii="Lucida Fax" w:hAnsi="Lucida Fax"/>
        </w:rPr>
        <w:t xml:space="preserve"> trends in</w:t>
      </w:r>
      <w:r>
        <w:rPr>
          <w:rFonts w:ascii="Lucida Fax" w:hAnsi="Lucida Fax"/>
        </w:rPr>
        <w:t xml:space="preserve"> </w:t>
      </w:r>
      <w:r w:rsidRPr="00B40B5A">
        <w:rPr>
          <w:rFonts w:ascii="Lucida Fax" w:hAnsi="Lucida Fax"/>
        </w:rPr>
        <w:t>health benefits, analyzing data, reaching conclusions and working with management to reach a</w:t>
      </w:r>
      <w:r>
        <w:rPr>
          <w:rFonts w:ascii="Lucida Fax" w:hAnsi="Lucida Fax"/>
        </w:rPr>
        <w:t xml:space="preserve"> </w:t>
      </w:r>
      <w:r w:rsidRPr="00B40B5A">
        <w:rPr>
          <w:rFonts w:ascii="Lucida Fax" w:hAnsi="Lucida Fax"/>
        </w:rPr>
        <w:t>solution.</w:t>
      </w:r>
    </w:p>
    <w:p w14:paraId="19C46389" w14:textId="77777777" w:rsidR="0012185D" w:rsidRDefault="0012185D" w:rsidP="00B40B5A">
      <w:pPr>
        <w:pStyle w:val="ListParagraph"/>
        <w:numPr>
          <w:ilvl w:val="0"/>
          <w:numId w:val="15"/>
        </w:numPr>
        <w:rPr>
          <w:rFonts w:ascii="Lucida Fax" w:hAnsi="Lucida Fax"/>
        </w:rPr>
      </w:pPr>
      <w:r>
        <w:rPr>
          <w:rFonts w:ascii="Lucida Fax" w:hAnsi="Lucida Fax"/>
        </w:rPr>
        <w:t>Set up meetings for business officials and kept up to date scheduling.</w:t>
      </w:r>
    </w:p>
    <w:p w14:paraId="1E2B468E" w14:textId="77777777" w:rsidR="0012185D" w:rsidRDefault="0012185D" w:rsidP="00B40B5A">
      <w:pPr>
        <w:pStyle w:val="ListParagraph"/>
        <w:numPr>
          <w:ilvl w:val="0"/>
          <w:numId w:val="15"/>
        </w:numPr>
        <w:rPr>
          <w:rFonts w:ascii="Lucida Fax" w:hAnsi="Lucida Fax"/>
        </w:rPr>
      </w:pPr>
      <w:r>
        <w:rPr>
          <w:rFonts w:ascii="Lucida Fax" w:hAnsi="Lucida Fax"/>
        </w:rPr>
        <w:t xml:space="preserve">Professionally handled escalated calls and resolved any issues and made the experience pleasant. </w:t>
      </w:r>
    </w:p>
    <w:p w14:paraId="7D3E6982" w14:textId="77777777" w:rsidR="0012185D" w:rsidRDefault="0012185D" w:rsidP="00B40B5A">
      <w:pPr>
        <w:pStyle w:val="ListParagraph"/>
        <w:numPr>
          <w:ilvl w:val="0"/>
          <w:numId w:val="15"/>
        </w:numPr>
        <w:rPr>
          <w:rFonts w:ascii="Lucida Fax" w:hAnsi="Lucida Fax"/>
        </w:rPr>
      </w:pPr>
      <w:r>
        <w:rPr>
          <w:rFonts w:ascii="Lucida Fax" w:hAnsi="Lucida Fax"/>
        </w:rPr>
        <w:lastRenderedPageBreak/>
        <w:t xml:space="preserve">Thoroughly looked over insurance documents and verified. </w:t>
      </w:r>
    </w:p>
    <w:p w14:paraId="5E629BB5" w14:textId="77777777" w:rsidR="0012185D" w:rsidRPr="00B40B5A" w:rsidRDefault="0012185D" w:rsidP="00B40B5A">
      <w:pPr>
        <w:pStyle w:val="ListParagraph"/>
        <w:numPr>
          <w:ilvl w:val="0"/>
          <w:numId w:val="15"/>
        </w:numPr>
        <w:rPr>
          <w:rFonts w:ascii="Lucida Fax" w:hAnsi="Lucida Fax"/>
        </w:rPr>
      </w:pPr>
      <w:r>
        <w:rPr>
          <w:rFonts w:ascii="Lucida Fax" w:hAnsi="Lucida Fax"/>
        </w:rPr>
        <w:t xml:space="preserve">Supervised a staff of 10-15 employees and assisted with any questions or concerns. </w:t>
      </w:r>
    </w:p>
    <w:p w14:paraId="07FC55C9" w14:textId="77777777" w:rsidR="00B40B5A" w:rsidRDefault="00B40B5A" w:rsidP="00B40B5A">
      <w:pPr>
        <w:pStyle w:val="Heading1"/>
        <w:tabs>
          <w:tab w:val="left" w:pos="3420"/>
        </w:tabs>
        <w:rPr>
          <w:rFonts w:ascii="Lucida Fax" w:hAnsi="Lucida Fax"/>
        </w:rPr>
      </w:pPr>
      <w:r>
        <w:rPr>
          <w:rFonts w:ascii="Lucida Fax" w:hAnsi="Lucida Fax"/>
        </w:rPr>
        <w:tab/>
      </w:r>
    </w:p>
    <w:p w14:paraId="7673AA20" w14:textId="77777777" w:rsidR="00B40B5A" w:rsidRPr="00B40B5A" w:rsidRDefault="00B40B5A" w:rsidP="00725CB5">
      <w:pPr>
        <w:pStyle w:val="Heading1"/>
        <w:rPr>
          <w:rFonts w:ascii="Lucida Fax" w:hAnsi="Lucida Fax"/>
          <w:sz w:val="24"/>
          <w:szCs w:val="24"/>
        </w:rPr>
      </w:pPr>
    </w:p>
    <w:p w14:paraId="4E5290F9" w14:textId="77777777" w:rsidR="00B40B5A" w:rsidRPr="00B40B5A" w:rsidRDefault="00651CDD" w:rsidP="00B40B5A">
      <w:pPr>
        <w:pStyle w:val="Heading3"/>
        <w:rPr>
          <w:rFonts w:ascii="Lucida Fax" w:hAnsi="Lucida Fax"/>
          <w:sz w:val="24"/>
        </w:rPr>
      </w:pPr>
      <w:r>
        <w:rPr>
          <w:rFonts w:ascii="Lucida Fax" w:hAnsi="Lucida Fax"/>
          <w:sz w:val="24"/>
        </w:rPr>
        <w:t>2009 - 2010</w:t>
      </w:r>
    </w:p>
    <w:p w14:paraId="50908A54" w14:textId="77777777" w:rsidR="00B40B5A" w:rsidRPr="00B40B5A" w:rsidRDefault="001670D3" w:rsidP="00B40B5A">
      <w:pPr>
        <w:pStyle w:val="Heading2"/>
        <w:rPr>
          <w:rFonts w:ascii="Lucida Fax" w:hAnsi="Lucida Fax"/>
          <w:color w:val="000000" w:themeColor="text1"/>
          <w:sz w:val="24"/>
          <w:szCs w:val="24"/>
        </w:rPr>
      </w:pPr>
      <w:r>
        <w:rPr>
          <w:rFonts w:ascii="Lucida Fax" w:hAnsi="Lucida Fax"/>
          <w:color w:val="000000" w:themeColor="text1"/>
          <w:sz w:val="24"/>
          <w:szCs w:val="24"/>
        </w:rPr>
        <w:t xml:space="preserve">Team Lead &amp; </w:t>
      </w:r>
      <w:r w:rsidR="00B40B5A" w:rsidRPr="00B40B5A">
        <w:rPr>
          <w:rFonts w:ascii="Lucida Fax" w:hAnsi="Lucida Fax"/>
          <w:color w:val="000000" w:themeColor="text1"/>
          <w:sz w:val="24"/>
          <w:szCs w:val="24"/>
        </w:rPr>
        <w:t>Insurance Verif</w:t>
      </w:r>
      <w:r w:rsidR="0012185D">
        <w:rPr>
          <w:rFonts w:ascii="Lucida Fax" w:hAnsi="Lucida Fax"/>
          <w:color w:val="000000" w:themeColor="text1"/>
          <w:sz w:val="24"/>
          <w:szCs w:val="24"/>
        </w:rPr>
        <w:t>ication Specialist</w:t>
      </w:r>
      <w:r w:rsidR="00B40B5A" w:rsidRPr="00B40B5A">
        <w:rPr>
          <w:rFonts w:ascii="Lucida Fax" w:hAnsi="Lucida Fax"/>
          <w:color w:val="000000" w:themeColor="text1"/>
          <w:sz w:val="24"/>
          <w:szCs w:val="24"/>
        </w:rPr>
        <w:t xml:space="preserve">/Health Management Systems </w:t>
      </w:r>
    </w:p>
    <w:p w14:paraId="5417AB9B" w14:textId="77777777" w:rsidR="00B40B5A" w:rsidRDefault="00B40B5A" w:rsidP="00B40B5A">
      <w:pPr>
        <w:pStyle w:val="Heading2"/>
        <w:rPr>
          <w:rFonts w:ascii="Lucida Fax" w:hAnsi="Lucida Fax"/>
          <w:color w:val="000000" w:themeColor="text1"/>
          <w:sz w:val="24"/>
          <w:szCs w:val="24"/>
        </w:rPr>
      </w:pPr>
      <w:r w:rsidRPr="00B40B5A">
        <w:rPr>
          <w:rFonts w:ascii="Lucida Fax" w:hAnsi="Lucida Fax"/>
          <w:color w:val="000000" w:themeColor="text1"/>
          <w:sz w:val="24"/>
          <w:szCs w:val="24"/>
        </w:rPr>
        <w:t>(Irving, TX)</w:t>
      </w:r>
    </w:p>
    <w:p w14:paraId="2B1F3326" w14:textId="77777777" w:rsidR="0012185D" w:rsidRDefault="0012185D" w:rsidP="00B40B5A">
      <w:pPr>
        <w:pStyle w:val="Heading2"/>
        <w:rPr>
          <w:rFonts w:ascii="Lucida Fax" w:hAnsi="Lucida Fax"/>
          <w:color w:val="000000" w:themeColor="text1"/>
          <w:sz w:val="24"/>
          <w:szCs w:val="24"/>
        </w:rPr>
      </w:pPr>
    </w:p>
    <w:p w14:paraId="66FA0A79" w14:textId="77777777" w:rsidR="0012185D" w:rsidRDefault="0012185D" w:rsidP="0012185D">
      <w:pPr>
        <w:pStyle w:val="Heading2"/>
        <w:numPr>
          <w:ilvl w:val="0"/>
          <w:numId w:val="16"/>
        </w:numPr>
        <w:rPr>
          <w:rFonts w:ascii="Lucida Fax" w:hAnsi="Lucida Fax"/>
          <w:b w:val="0"/>
          <w:color w:val="000000" w:themeColor="text1"/>
          <w:sz w:val="24"/>
          <w:szCs w:val="24"/>
        </w:rPr>
      </w:pPr>
      <w:r w:rsidRPr="0012185D">
        <w:rPr>
          <w:rFonts w:ascii="Lucida Fax" w:hAnsi="Lucida Fax"/>
          <w:b w:val="0"/>
          <w:color w:val="000000" w:themeColor="text1"/>
          <w:sz w:val="24"/>
          <w:szCs w:val="24"/>
        </w:rPr>
        <w:t>Reviewed and resolved discrepancies in received data and performed data verification routines in accordance with company procedures</w:t>
      </w:r>
      <w:r>
        <w:rPr>
          <w:rFonts w:ascii="Lucida Fax" w:hAnsi="Lucida Fax"/>
          <w:b w:val="0"/>
          <w:color w:val="000000" w:themeColor="text1"/>
          <w:sz w:val="24"/>
          <w:szCs w:val="24"/>
        </w:rPr>
        <w:t>.</w:t>
      </w:r>
    </w:p>
    <w:p w14:paraId="2170C3B6" w14:textId="77777777" w:rsidR="0012185D" w:rsidRDefault="0012185D" w:rsidP="0012185D">
      <w:pPr>
        <w:pStyle w:val="Heading2"/>
        <w:numPr>
          <w:ilvl w:val="0"/>
          <w:numId w:val="16"/>
        </w:numPr>
        <w:rPr>
          <w:rFonts w:ascii="Lucida Fax" w:hAnsi="Lucida Fax"/>
          <w:b w:val="0"/>
          <w:color w:val="000000" w:themeColor="text1"/>
          <w:sz w:val="24"/>
          <w:szCs w:val="24"/>
        </w:rPr>
      </w:pPr>
      <w:r w:rsidRPr="0012185D">
        <w:rPr>
          <w:rFonts w:ascii="Lucida Fax" w:hAnsi="Lucida Fax"/>
          <w:b w:val="0"/>
          <w:color w:val="000000" w:themeColor="text1"/>
          <w:sz w:val="24"/>
          <w:szCs w:val="24"/>
        </w:rPr>
        <w:t>Ensur</w:t>
      </w:r>
      <w:r>
        <w:rPr>
          <w:rFonts w:ascii="Lucida Fax" w:hAnsi="Lucida Fax"/>
          <w:b w:val="0"/>
          <w:color w:val="000000" w:themeColor="text1"/>
          <w:sz w:val="24"/>
          <w:szCs w:val="24"/>
        </w:rPr>
        <w:t>ed</w:t>
      </w:r>
      <w:r w:rsidRPr="0012185D">
        <w:rPr>
          <w:rFonts w:ascii="Lucida Fax" w:hAnsi="Lucida Fax"/>
          <w:b w:val="0"/>
          <w:color w:val="000000" w:themeColor="text1"/>
          <w:sz w:val="24"/>
          <w:szCs w:val="24"/>
        </w:rPr>
        <w:t xml:space="preserve"> that all insurance information needed </w:t>
      </w:r>
      <w:r w:rsidR="00234411">
        <w:rPr>
          <w:rFonts w:ascii="Lucida Fax" w:hAnsi="Lucida Fax"/>
          <w:b w:val="0"/>
          <w:color w:val="000000" w:themeColor="text1"/>
          <w:sz w:val="24"/>
          <w:szCs w:val="24"/>
        </w:rPr>
        <w:t>were</w:t>
      </w:r>
      <w:r w:rsidRPr="0012185D">
        <w:rPr>
          <w:rFonts w:ascii="Lucida Fax" w:hAnsi="Lucida Fax"/>
          <w:b w:val="0"/>
          <w:color w:val="000000" w:themeColor="text1"/>
          <w:sz w:val="24"/>
          <w:szCs w:val="24"/>
        </w:rPr>
        <w:t xml:space="preserve"> appropriately obtained and recorded in the computer system.</w:t>
      </w:r>
    </w:p>
    <w:p w14:paraId="7E10EB57" w14:textId="77777777" w:rsidR="00234411" w:rsidRDefault="00234411" w:rsidP="00234411">
      <w:pPr>
        <w:pStyle w:val="Heading2"/>
        <w:numPr>
          <w:ilvl w:val="0"/>
          <w:numId w:val="16"/>
        </w:numPr>
        <w:rPr>
          <w:rFonts w:ascii="Lucida Fax" w:hAnsi="Lucida Fax"/>
          <w:b w:val="0"/>
          <w:color w:val="000000" w:themeColor="text1"/>
          <w:sz w:val="24"/>
          <w:szCs w:val="24"/>
        </w:rPr>
      </w:pPr>
      <w:r w:rsidRPr="00234411">
        <w:rPr>
          <w:rFonts w:ascii="Lucida Fax" w:hAnsi="Lucida Fax"/>
          <w:b w:val="0"/>
          <w:color w:val="000000" w:themeColor="text1"/>
          <w:sz w:val="24"/>
          <w:szCs w:val="24"/>
        </w:rPr>
        <w:t xml:space="preserve">Communicated with both patients and primary care physicians (PCP's) and/or specialists </w:t>
      </w:r>
      <w:proofErr w:type="gramStart"/>
      <w:r w:rsidRPr="00234411">
        <w:rPr>
          <w:rFonts w:ascii="Lucida Fax" w:hAnsi="Lucida Fax"/>
          <w:b w:val="0"/>
          <w:color w:val="000000" w:themeColor="text1"/>
          <w:sz w:val="24"/>
          <w:szCs w:val="24"/>
        </w:rPr>
        <w:t>in regard to</w:t>
      </w:r>
      <w:proofErr w:type="gramEnd"/>
      <w:r w:rsidRPr="00234411">
        <w:rPr>
          <w:rFonts w:ascii="Lucida Fax" w:hAnsi="Lucida Fax"/>
          <w:b w:val="0"/>
          <w:color w:val="000000" w:themeColor="text1"/>
          <w:sz w:val="24"/>
          <w:szCs w:val="24"/>
        </w:rPr>
        <w:t xml:space="preserve"> standings</w:t>
      </w:r>
      <w:r>
        <w:rPr>
          <w:rFonts w:ascii="Lucida Fax" w:hAnsi="Lucida Fax"/>
          <w:b w:val="0"/>
          <w:color w:val="000000" w:themeColor="text1"/>
          <w:sz w:val="24"/>
          <w:szCs w:val="24"/>
        </w:rPr>
        <w:t>.</w:t>
      </w:r>
    </w:p>
    <w:p w14:paraId="6A215AB8" w14:textId="77777777" w:rsidR="00234411" w:rsidRDefault="00234411" w:rsidP="00234411">
      <w:pPr>
        <w:pStyle w:val="Heading2"/>
        <w:numPr>
          <w:ilvl w:val="0"/>
          <w:numId w:val="16"/>
        </w:numPr>
        <w:rPr>
          <w:rFonts w:ascii="Lucida Fax" w:hAnsi="Lucida Fax"/>
          <w:b w:val="0"/>
          <w:color w:val="000000" w:themeColor="text1"/>
          <w:sz w:val="24"/>
          <w:szCs w:val="24"/>
        </w:rPr>
      </w:pPr>
      <w:r w:rsidRPr="00234411">
        <w:rPr>
          <w:rFonts w:ascii="Lucida Fax" w:hAnsi="Lucida Fax"/>
          <w:b w:val="0"/>
          <w:color w:val="000000" w:themeColor="text1"/>
          <w:sz w:val="24"/>
          <w:szCs w:val="24"/>
        </w:rPr>
        <w:t>Answer</w:t>
      </w:r>
      <w:r>
        <w:rPr>
          <w:rFonts w:ascii="Lucida Fax" w:hAnsi="Lucida Fax"/>
          <w:b w:val="0"/>
          <w:color w:val="000000" w:themeColor="text1"/>
          <w:sz w:val="24"/>
          <w:szCs w:val="24"/>
        </w:rPr>
        <w:t>ed</w:t>
      </w:r>
      <w:r w:rsidRPr="00234411">
        <w:rPr>
          <w:rFonts w:ascii="Lucida Fax" w:hAnsi="Lucida Fax"/>
          <w:b w:val="0"/>
          <w:color w:val="000000" w:themeColor="text1"/>
          <w:sz w:val="24"/>
          <w:szCs w:val="24"/>
        </w:rPr>
        <w:t xml:space="preserve"> and respond</w:t>
      </w:r>
      <w:r>
        <w:rPr>
          <w:rFonts w:ascii="Lucida Fax" w:hAnsi="Lucida Fax"/>
          <w:b w:val="0"/>
          <w:color w:val="000000" w:themeColor="text1"/>
          <w:sz w:val="24"/>
          <w:szCs w:val="24"/>
        </w:rPr>
        <w:t>ed</w:t>
      </w:r>
      <w:r w:rsidRPr="00234411">
        <w:rPr>
          <w:rFonts w:ascii="Lucida Fax" w:hAnsi="Lucida Fax"/>
          <w:b w:val="0"/>
          <w:color w:val="000000" w:themeColor="text1"/>
          <w:sz w:val="24"/>
          <w:szCs w:val="24"/>
        </w:rPr>
        <w:t xml:space="preserve"> to calls regarding insurance related issues in courteous, professional manner.</w:t>
      </w:r>
    </w:p>
    <w:p w14:paraId="1CA23743" w14:textId="77777777" w:rsidR="00234411" w:rsidRDefault="00234411" w:rsidP="00234411">
      <w:pPr>
        <w:pStyle w:val="Heading2"/>
        <w:numPr>
          <w:ilvl w:val="0"/>
          <w:numId w:val="16"/>
        </w:numPr>
        <w:rPr>
          <w:rFonts w:ascii="Lucida Fax" w:hAnsi="Lucida Fax"/>
          <w:b w:val="0"/>
          <w:color w:val="000000" w:themeColor="text1"/>
          <w:sz w:val="24"/>
          <w:szCs w:val="24"/>
        </w:rPr>
      </w:pPr>
      <w:r w:rsidRPr="00234411">
        <w:rPr>
          <w:rFonts w:ascii="Lucida Fax" w:hAnsi="Lucida Fax"/>
          <w:b w:val="0"/>
          <w:color w:val="000000" w:themeColor="text1"/>
          <w:sz w:val="24"/>
          <w:szCs w:val="24"/>
        </w:rPr>
        <w:t>Online and phone representative insurance verification and COB billing, as well as manufacturer, grant or other secondary funding.</w:t>
      </w:r>
    </w:p>
    <w:p w14:paraId="162EC6D4" w14:textId="77777777" w:rsidR="00234411" w:rsidRPr="0012185D" w:rsidRDefault="00234411" w:rsidP="00234411">
      <w:pPr>
        <w:pStyle w:val="Heading2"/>
        <w:numPr>
          <w:ilvl w:val="0"/>
          <w:numId w:val="16"/>
        </w:numPr>
        <w:rPr>
          <w:rFonts w:ascii="Lucida Fax" w:hAnsi="Lucida Fax"/>
          <w:b w:val="0"/>
          <w:color w:val="000000" w:themeColor="text1"/>
          <w:sz w:val="24"/>
          <w:szCs w:val="24"/>
        </w:rPr>
      </w:pPr>
      <w:r w:rsidRPr="00234411">
        <w:rPr>
          <w:rFonts w:ascii="Lucida Fax" w:hAnsi="Lucida Fax"/>
          <w:b w:val="0"/>
          <w:color w:val="000000" w:themeColor="text1"/>
          <w:sz w:val="24"/>
          <w:szCs w:val="24"/>
        </w:rPr>
        <w:t>Investigated type and level of insurance coverage to assess patient eligibility</w:t>
      </w:r>
      <w:r>
        <w:rPr>
          <w:rFonts w:ascii="Lucida Fax" w:hAnsi="Lucida Fax"/>
          <w:b w:val="0"/>
          <w:color w:val="000000" w:themeColor="text1"/>
          <w:sz w:val="24"/>
          <w:szCs w:val="24"/>
        </w:rPr>
        <w:t>.</w:t>
      </w:r>
    </w:p>
    <w:p w14:paraId="1B8E836B" w14:textId="77777777" w:rsidR="0070237E" w:rsidRPr="001F6D62" w:rsidRDefault="00C8652D" w:rsidP="00725CB5">
      <w:pPr>
        <w:pStyle w:val="Heading1"/>
        <w:rPr>
          <w:rFonts w:ascii="Lucida Fax" w:hAnsi="Lucida Fax"/>
        </w:rPr>
      </w:pPr>
      <w:sdt>
        <w:sdtPr>
          <w:rPr>
            <w:rFonts w:ascii="Lucida Fax" w:hAnsi="Lucida Fax"/>
          </w:rPr>
          <w:alias w:val="Education:"/>
          <w:tag w:val="Education:"/>
          <w:id w:val="543866955"/>
          <w:placeholder>
            <w:docPart w:val="2BF7E1D6A75040A19C889509CC950B5B"/>
          </w:placeholder>
          <w:temporary/>
          <w:showingPlcHdr/>
        </w:sdtPr>
        <w:sdtEndPr/>
        <w:sdtContent>
          <w:r w:rsidR="0070237E" w:rsidRPr="001F6D62">
            <w:rPr>
              <w:rFonts w:ascii="Lucida Fax" w:hAnsi="Lucida Fax"/>
            </w:rPr>
            <w:t>Education</w:t>
          </w:r>
        </w:sdtContent>
      </w:sdt>
    </w:p>
    <w:p w14:paraId="45544F87" w14:textId="77777777" w:rsidR="00C86225" w:rsidRPr="00B40B5A" w:rsidRDefault="00C86225" w:rsidP="00513EFC">
      <w:pPr>
        <w:pStyle w:val="Heading2"/>
        <w:rPr>
          <w:rFonts w:ascii="Lucida Fax" w:hAnsi="Lucida Fax"/>
          <w:sz w:val="24"/>
          <w:szCs w:val="24"/>
        </w:rPr>
      </w:pPr>
      <w:r w:rsidRPr="00B40B5A">
        <w:rPr>
          <w:rFonts w:ascii="Lucida Fax" w:hAnsi="Lucida Fax"/>
          <w:sz w:val="24"/>
          <w:szCs w:val="24"/>
        </w:rPr>
        <w:t>201</w:t>
      </w:r>
      <w:r w:rsidR="00527A65" w:rsidRPr="00B40B5A">
        <w:rPr>
          <w:rFonts w:ascii="Lucida Fax" w:hAnsi="Lucida Fax"/>
          <w:sz w:val="24"/>
          <w:szCs w:val="24"/>
        </w:rPr>
        <w:t>2 - 2013</w:t>
      </w:r>
    </w:p>
    <w:p w14:paraId="4E7BB599" w14:textId="77777777" w:rsidR="0070237E" w:rsidRPr="00B40B5A" w:rsidRDefault="00527A65" w:rsidP="00513EFC">
      <w:pPr>
        <w:pStyle w:val="Heading2"/>
        <w:rPr>
          <w:rFonts w:ascii="Lucida Fax" w:hAnsi="Lucida Fax"/>
          <w:sz w:val="24"/>
          <w:szCs w:val="24"/>
        </w:rPr>
      </w:pPr>
      <w:r w:rsidRPr="00B40B5A">
        <w:rPr>
          <w:rFonts w:ascii="Lucida Fax" w:hAnsi="Lucida Fax"/>
          <w:sz w:val="24"/>
          <w:szCs w:val="24"/>
        </w:rPr>
        <w:t>Associates in Healthcare Admin</w:t>
      </w:r>
      <w:r w:rsidR="00E03F71" w:rsidRPr="00B40B5A">
        <w:rPr>
          <w:rFonts w:ascii="Lucida Fax" w:hAnsi="Lucida Fax"/>
          <w:sz w:val="24"/>
          <w:szCs w:val="24"/>
        </w:rPr>
        <w:t xml:space="preserve"> </w:t>
      </w:r>
      <w:r w:rsidR="0095272C" w:rsidRPr="00B40B5A">
        <w:rPr>
          <w:rFonts w:ascii="Lucida Fax" w:hAnsi="Lucida Fax"/>
          <w:sz w:val="24"/>
          <w:szCs w:val="24"/>
        </w:rPr>
        <w:t>/</w:t>
      </w:r>
      <w:r w:rsidR="0070237E" w:rsidRPr="00B40B5A">
        <w:rPr>
          <w:rFonts w:ascii="Lucida Fax" w:hAnsi="Lucida Fax"/>
          <w:sz w:val="24"/>
          <w:szCs w:val="24"/>
        </w:rPr>
        <w:t xml:space="preserve"> </w:t>
      </w:r>
      <w:r w:rsidRPr="00B40B5A">
        <w:rPr>
          <w:rStyle w:val="Emphasis"/>
          <w:rFonts w:ascii="Lucida Fax" w:hAnsi="Lucida Fax"/>
          <w:sz w:val="24"/>
          <w:szCs w:val="24"/>
        </w:rPr>
        <w:t>University of Phoenix (Dallas, TX)</w:t>
      </w:r>
    </w:p>
    <w:p w14:paraId="7AF29A53" w14:textId="77777777" w:rsidR="0070237E" w:rsidRPr="0070237E" w:rsidRDefault="0070237E" w:rsidP="001F6D62"/>
    <w:p w14:paraId="481769FF" w14:textId="77777777" w:rsidR="00BC7376" w:rsidRPr="00BC7376" w:rsidRDefault="00BC7376" w:rsidP="00BC7376"/>
    <w:sectPr w:rsidR="00BC7376" w:rsidRPr="00BC7376" w:rsidSect="00D92B95">
      <w:footerReference w:type="default" r:id="rId9"/>
      <w:pgSz w:w="12240" w:h="15840" w:code="1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C45ADE" w14:textId="77777777" w:rsidR="00840B0B" w:rsidRDefault="00840B0B" w:rsidP="00725803">
      <w:pPr>
        <w:spacing w:after="0"/>
      </w:pPr>
      <w:r>
        <w:separator/>
      </w:r>
    </w:p>
  </w:endnote>
  <w:endnote w:type="continuationSeparator" w:id="0">
    <w:p w14:paraId="33DF0475" w14:textId="77777777" w:rsidR="00840B0B" w:rsidRDefault="00840B0B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Fax">
    <w:altName w:val="Lucida Fax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DD32B5" w14:textId="77777777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1CD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08FA2F" w14:textId="77777777" w:rsidR="00840B0B" w:rsidRDefault="00840B0B" w:rsidP="00725803">
      <w:pPr>
        <w:spacing w:after="0"/>
      </w:pPr>
      <w:r>
        <w:separator/>
      </w:r>
    </w:p>
  </w:footnote>
  <w:footnote w:type="continuationSeparator" w:id="0">
    <w:p w14:paraId="6708C166" w14:textId="77777777" w:rsidR="00840B0B" w:rsidRDefault="00840B0B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5C7AA2"/>
    <w:multiLevelType w:val="hybridMultilevel"/>
    <w:tmpl w:val="C268A6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B753C8"/>
    <w:multiLevelType w:val="hybridMultilevel"/>
    <w:tmpl w:val="D21AD3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7F48B9"/>
    <w:multiLevelType w:val="hybridMultilevel"/>
    <w:tmpl w:val="3A0C36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5ACA50B8"/>
    <w:multiLevelType w:val="hybridMultilevel"/>
    <w:tmpl w:val="B5E009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6"/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3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9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6225"/>
    <w:rsid w:val="00025E77"/>
    <w:rsid w:val="00027312"/>
    <w:rsid w:val="000645F2"/>
    <w:rsid w:val="00082F03"/>
    <w:rsid w:val="000835A0"/>
    <w:rsid w:val="000934A2"/>
    <w:rsid w:val="0012185D"/>
    <w:rsid w:val="001670D3"/>
    <w:rsid w:val="001B0955"/>
    <w:rsid w:val="001B49D7"/>
    <w:rsid w:val="001D5A79"/>
    <w:rsid w:val="001F6D62"/>
    <w:rsid w:val="00227784"/>
    <w:rsid w:val="00234411"/>
    <w:rsid w:val="0023705D"/>
    <w:rsid w:val="00250A31"/>
    <w:rsid w:val="00251C13"/>
    <w:rsid w:val="002922D0"/>
    <w:rsid w:val="00340B03"/>
    <w:rsid w:val="00380AE7"/>
    <w:rsid w:val="003A6943"/>
    <w:rsid w:val="00410BA2"/>
    <w:rsid w:val="00434074"/>
    <w:rsid w:val="00463C3B"/>
    <w:rsid w:val="004937AE"/>
    <w:rsid w:val="004E2970"/>
    <w:rsid w:val="005026DD"/>
    <w:rsid w:val="00513EFC"/>
    <w:rsid w:val="0052113B"/>
    <w:rsid w:val="00527A65"/>
    <w:rsid w:val="00564951"/>
    <w:rsid w:val="00573BF9"/>
    <w:rsid w:val="005943E7"/>
    <w:rsid w:val="005A4A49"/>
    <w:rsid w:val="005B1D68"/>
    <w:rsid w:val="00611B37"/>
    <w:rsid w:val="006252B4"/>
    <w:rsid w:val="00646BA2"/>
    <w:rsid w:val="00651CDD"/>
    <w:rsid w:val="00675EA0"/>
    <w:rsid w:val="006C08A0"/>
    <w:rsid w:val="006C47D8"/>
    <w:rsid w:val="006D2D08"/>
    <w:rsid w:val="006F26A2"/>
    <w:rsid w:val="0070237E"/>
    <w:rsid w:val="00725803"/>
    <w:rsid w:val="00725CB5"/>
    <w:rsid w:val="007307A3"/>
    <w:rsid w:val="00752315"/>
    <w:rsid w:val="00840B0B"/>
    <w:rsid w:val="00857E6B"/>
    <w:rsid w:val="008968C4"/>
    <w:rsid w:val="008D7C1C"/>
    <w:rsid w:val="0092291B"/>
    <w:rsid w:val="00932D92"/>
    <w:rsid w:val="0095272C"/>
    <w:rsid w:val="00972024"/>
    <w:rsid w:val="009F04D2"/>
    <w:rsid w:val="009F2BA7"/>
    <w:rsid w:val="009F6DA0"/>
    <w:rsid w:val="00A01182"/>
    <w:rsid w:val="00AA6AC8"/>
    <w:rsid w:val="00AD13CB"/>
    <w:rsid w:val="00AD3FD8"/>
    <w:rsid w:val="00B370A8"/>
    <w:rsid w:val="00B40B5A"/>
    <w:rsid w:val="00BC7376"/>
    <w:rsid w:val="00BD669A"/>
    <w:rsid w:val="00C13F2B"/>
    <w:rsid w:val="00C43D65"/>
    <w:rsid w:val="00C84833"/>
    <w:rsid w:val="00C86225"/>
    <w:rsid w:val="00C8652D"/>
    <w:rsid w:val="00C9044F"/>
    <w:rsid w:val="00CB1958"/>
    <w:rsid w:val="00D2420D"/>
    <w:rsid w:val="00D30382"/>
    <w:rsid w:val="00D413F9"/>
    <w:rsid w:val="00D44E50"/>
    <w:rsid w:val="00D90060"/>
    <w:rsid w:val="00D92B95"/>
    <w:rsid w:val="00E03F71"/>
    <w:rsid w:val="00E154B5"/>
    <w:rsid w:val="00E232F0"/>
    <w:rsid w:val="00E52791"/>
    <w:rsid w:val="00E83195"/>
    <w:rsid w:val="00F00A4F"/>
    <w:rsid w:val="00F213A1"/>
    <w:rsid w:val="00F33CD8"/>
    <w:rsid w:val="00F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87F271F"/>
  <w15:docId w15:val="{2BB5E697-5EAE-4B8E-AFE9-5FFB11096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customStyle="1" w:styleId="GridTable1Light1">
    <w:name w:val="Grid Table 1 Light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21">
    <w:name w:val="List Table 2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customStyle="1" w:styleId="PlainTable11">
    <w:name w:val="Plain Table 1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rry\AppData\Roaming\Microsoft\Templates\Balanced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4EFF77412B24D98A094AB888EA389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3E78D-132C-46EF-AAFA-F231BCF5FAFE}"/>
      </w:docPartPr>
      <w:docPartBody>
        <w:p w:rsidR="00EF1297" w:rsidRDefault="00006A53">
          <w:pPr>
            <w:pStyle w:val="54EFF77412B24D98A094AB888EA389C5"/>
          </w:pPr>
          <w:r>
            <w:t>First Name</w:t>
          </w:r>
        </w:p>
      </w:docPartBody>
    </w:docPart>
    <w:docPart>
      <w:docPartPr>
        <w:name w:val="D4EF079329E3415996CF898A714530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E063D-4FC1-46AA-8DF0-FD2A531BCA03}"/>
      </w:docPartPr>
      <w:docPartBody>
        <w:p w:rsidR="00EF1297" w:rsidRDefault="00006A53">
          <w:pPr>
            <w:pStyle w:val="D4EF079329E3415996CF898A71453007"/>
          </w:pPr>
          <w:r>
            <w:t>Last Name</w:t>
          </w:r>
        </w:p>
      </w:docPartBody>
    </w:docPart>
    <w:docPart>
      <w:docPartPr>
        <w:name w:val="ADB910D54E3E4979BA1CF9EAD608B5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FD9010-6F8E-4AF9-89E4-9862317FFAC0}"/>
      </w:docPartPr>
      <w:docPartBody>
        <w:p w:rsidR="00EF1297" w:rsidRDefault="00006A53">
          <w:pPr>
            <w:pStyle w:val="ADB910D54E3E4979BA1CF9EAD608B51A"/>
          </w:pPr>
          <w:r w:rsidRPr="009D0878">
            <w:t>Address</w:t>
          </w:r>
        </w:p>
      </w:docPartBody>
    </w:docPart>
    <w:docPart>
      <w:docPartPr>
        <w:name w:val="37FE7DF9E21F4015876238169FE3B2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FD3054-AEF9-42D6-9F00-238BA0D76B15}"/>
      </w:docPartPr>
      <w:docPartBody>
        <w:p w:rsidR="00EF1297" w:rsidRDefault="00006A53">
          <w:pPr>
            <w:pStyle w:val="37FE7DF9E21F4015876238169FE3B2F6"/>
          </w:pPr>
          <w:r w:rsidRPr="009D0878">
            <w:t>Phone</w:t>
          </w:r>
        </w:p>
      </w:docPartBody>
    </w:docPart>
    <w:docPart>
      <w:docPartPr>
        <w:name w:val="790BC666E5C542AFA56C0BB0E12186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DA1A4-B48C-4C10-9D21-4578E21485BA}"/>
      </w:docPartPr>
      <w:docPartBody>
        <w:p w:rsidR="00EF1297" w:rsidRDefault="00006A53">
          <w:pPr>
            <w:pStyle w:val="790BC666E5C542AFA56C0BB0E12186C7"/>
          </w:pPr>
          <w:r w:rsidRPr="009D0878">
            <w:t>Email</w:t>
          </w:r>
        </w:p>
      </w:docPartBody>
    </w:docPart>
    <w:docPart>
      <w:docPartPr>
        <w:name w:val="63ADB896741249288089291D7DBE19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8B8008-0615-47CA-9E3C-BA0220AB73F9}"/>
      </w:docPartPr>
      <w:docPartBody>
        <w:p w:rsidR="00EF1297" w:rsidRDefault="00006A53">
          <w:pPr>
            <w:pStyle w:val="63ADB896741249288089291D7DBE197E"/>
          </w:pPr>
          <w:r>
            <w:t>Skills</w:t>
          </w:r>
        </w:p>
      </w:docPartBody>
    </w:docPart>
    <w:docPart>
      <w:docPartPr>
        <w:name w:val="AB7B9A351733465CB46DC6B2AFD35D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784EF6-B197-425A-BCC0-DA6EB9613318}"/>
      </w:docPartPr>
      <w:docPartBody>
        <w:p w:rsidR="00EF1297" w:rsidRDefault="00006A53">
          <w:pPr>
            <w:pStyle w:val="AB7B9A351733465CB46DC6B2AFD35DF1"/>
          </w:pPr>
          <w:r w:rsidRPr="00AD3FD8">
            <w:t>Experience</w:t>
          </w:r>
        </w:p>
      </w:docPartBody>
    </w:docPart>
    <w:docPart>
      <w:docPartPr>
        <w:name w:val="2BF7E1D6A75040A19C889509CC950B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06B7EA-2FFB-488C-97E1-0CD15F85BC46}"/>
      </w:docPartPr>
      <w:docPartBody>
        <w:p w:rsidR="00EF1297" w:rsidRDefault="00006A53">
          <w:pPr>
            <w:pStyle w:val="2BF7E1D6A75040A19C889509CC950B5B"/>
          </w:pPr>
          <w:r w:rsidRPr="0070237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Fax">
    <w:altName w:val="Lucida Fax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6A53"/>
    <w:rsid w:val="00006A53"/>
    <w:rsid w:val="00382896"/>
    <w:rsid w:val="004463D9"/>
    <w:rsid w:val="0047130D"/>
    <w:rsid w:val="00EF1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4EFF77412B24D98A094AB888EA389C5">
    <w:name w:val="54EFF77412B24D98A094AB888EA389C5"/>
  </w:style>
  <w:style w:type="paragraph" w:customStyle="1" w:styleId="D4EF079329E3415996CF898A71453007">
    <w:name w:val="D4EF079329E3415996CF898A71453007"/>
  </w:style>
  <w:style w:type="paragraph" w:customStyle="1" w:styleId="ADB910D54E3E4979BA1CF9EAD608B51A">
    <w:name w:val="ADB910D54E3E4979BA1CF9EAD608B51A"/>
  </w:style>
  <w:style w:type="paragraph" w:customStyle="1" w:styleId="37FE7DF9E21F4015876238169FE3B2F6">
    <w:name w:val="37FE7DF9E21F4015876238169FE3B2F6"/>
  </w:style>
  <w:style w:type="paragraph" w:customStyle="1" w:styleId="790BC666E5C542AFA56C0BB0E12186C7">
    <w:name w:val="790BC666E5C542AFA56C0BB0E12186C7"/>
  </w:style>
  <w:style w:type="paragraph" w:customStyle="1" w:styleId="2E6646CF9CDA40DA964B7EFE40316025">
    <w:name w:val="2E6646CF9CDA40DA964B7EFE40316025"/>
  </w:style>
  <w:style w:type="paragraph" w:customStyle="1" w:styleId="73F0A8C2016442DC9E57EF27CC38A79A">
    <w:name w:val="73F0A8C2016442DC9E57EF27CC38A79A"/>
  </w:style>
  <w:style w:type="paragraph" w:customStyle="1" w:styleId="FB3D556400AB4C28B13BDD1E716E4D41">
    <w:name w:val="FB3D556400AB4C28B13BDD1E716E4D41"/>
  </w:style>
  <w:style w:type="paragraph" w:customStyle="1" w:styleId="63ADB896741249288089291D7DBE197E">
    <w:name w:val="63ADB896741249288089291D7DBE197E"/>
  </w:style>
  <w:style w:type="paragraph" w:customStyle="1" w:styleId="0AB7A6A982D248F2A5C44B507C68AAA1">
    <w:name w:val="0AB7A6A982D248F2A5C44B507C68AAA1"/>
  </w:style>
  <w:style w:type="paragraph" w:customStyle="1" w:styleId="697AB707C6634D699F17ABF016B45066">
    <w:name w:val="697AB707C6634D699F17ABF016B45066"/>
  </w:style>
  <w:style w:type="paragraph" w:customStyle="1" w:styleId="E8E5A406EE2C4443A16232FEE8EE2AB8">
    <w:name w:val="E8E5A406EE2C4443A16232FEE8EE2AB8"/>
  </w:style>
  <w:style w:type="paragraph" w:customStyle="1" w:styleId="B25BECE4A0B0468C811F4B68AC424DC3">
    <w:name w:val="B25BECE4A0B0468C811F4B68AC424DC3"/>
  </w:style>
  <w:style w:type="paragraph" w:customStyle="1" w:styleId="1D92F9ADDEBC459F9D5E8EFC8011B593">
    <w:name w:val="1D92F9ADDEBC459F9D5E8EFC8011B593"/>
  </w:style>
  <w:style w:type="paragraph" w:customStyle="1" w:styleId="AB7B9A351733465CB46DC6B2AFD35DF1">
    <w:name w:val="AB7B9A351733465CB46DC6B2AFD35DF1"/>
  </w:style>
  <w:style w:type="paragraph" w:customStyle="1" w:styleId="81CA7253207140E79ECB7122698DB1BE">
    <w:name w:val="81CA7253207140E79ECB7122698DB1BE"/>
  </w:style>
  <w:style w:type="paragraph" w:customStyle="1" w:styleId="177DFEFCC0924A68A9E51E1B69205029">
    <w:name w:val="177DFEFCC0924A68A9E51E1B69205029"/>
  </w:style>
  <w:style w:type="paragraph" w:customStyle="1" w:styleId="15782ACA141646BD9C5A99BEC805326B">
    <w:name w:val="15782ACA141646BD9C5A99BEC805326B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CFEBD5D659C24964AFAB32CB776D2BBC">
    <w:name w:val="CFEBD5D659C24964AFAB32CB776D2BBC"/>
  </w:style>
  <w:style w:type="paragraph" w:customStyle="1" w:styleId="88019C420CAF49F097FDDFF80A3A2100">
    <w:name w:val="88019C420CAF49F097FDDFF80A3A2100"/>
  </w:style>
  <w:style w:type="paragraph" w:customStyle="1" w:styleId="E1E79106A9794CA5A78139A15F8C788E">
    <w:name w:val="E1E79106A9794CA5A78139A15F8C788E"/>
  </w:style>
  <w:style w:type="paragraph" w:customStyle="1" w:styleId="9489B03807114F848A1B0AD2DD974DDB">
    <w:name w:val="9489B03807114F848A1B0AD2DD974DDB"/>
  </w:style>
  <w:style w:type="paragraph" w:customStyle="1" w:styleId="96E109C1EBEE4B1A8AA47809AC6E8AF3">
    <w:name w:val="96E109C1EBEE4B1A8AA47809AC6E8AF3"/>
  </w:style>
  <w:style w:type="paragraph" w:customStyle="1" w:styleId="ABC4AA32C9544A399ADC60401DD62A9B">
    <w:name w:val="ABC4AA32C9544A399ADC60401DD62A9B"/>
  </w:style>
  <w:style w:type="paragraph" w:customStyle="1" w:styleId="54547BB1959F477A9434E99E85D53176">
    <w:name w:val="54547BB1959F477A9434E99E85D53176"/>
  </w:style>
  <w:style w:type="paragraph" w:customStyle="1" w:styleId="2BF7E1D6A75040A19C889509CC950B5B">
    <w:name w:val="2BF7E1D6A75040A19C889509CC950B5B"/>
  </w:style>
  <w:style w:type="paragraph" w:customStyle="1" w:styleId="286818F61A4A4725AC02AB0126A80149">
    <w:name w:val="286818F61A4A4725AC02AB0126A80149"/>
  </w:style>
  <w:style w:type="paragraph" w:customStyle="1" w:styleId="F20E81D74F31456C8CA5BA51B4638EF4">
    <w:name w:val="F20E81D74F31456C8CA5BA51B4638EF4"/>
  </w:style>
  <w:style w:type="paragraph" w:customStyle="1" w:styleId="E5167C9BC2E84293852A168C16179322">
    <w:name w:val="E5167C9BC2E84293852A168C16179322"/>
  </w:style>
  <w:style w:type="paragraph" w:customStyle="1" w:styleId="A8B2CF412D944AF3AFDEC9F73EC77AD8">
    <w:name w:val="A8B2CF412D944AF3AFDEC9F73EC77AD8"/>
  </w:style>
  <w:style w:type="paragraph" w:customStyle="1" w:styleId="5FC823298C034CC68C94E1FF1051D5D6">
    <w:name w:val="5FC823298C034CC68C94E1FF1051D5D6"/>
  </w:style>
  <w:style w:type="paragraph" w:customStyle="1" w:styleId="A3451AD92AE64C2D8552827F65446B3C">
    <w:name w:val="A3451AD92AE64C2D8552827F65446B3C"/>
  </w:style>
  <w:style w:type="paragraph" w:customStyle="1" w:styleId="40DAF8EED7CC421DB3C6CB6C45576B29">
    <w:name w:val="40DAF8EED7CC421DB3C6CB6C45576B29"/>
  </w:style>
  <w:style w:type="paragraph" w:customStyle="1" w:styleId="54631023F5CC4BB4BB0AE57381ACA929">
    <w:name w:val="54631023F5CC4BB4BB0AE57381ACA929"/>
  </w:style>
  <w:style w:type="paragraph" w:customStyle="1" w:styleId="13D5D97F7DA546B5BA3E86C9A667BB48">
    <w:name w:val="13D5D97F7DA546B5BA3E86C9A667BB48"/>
  </w:style>
  <w:style w:type="paragraph" w:customStyle="1" w:styleId="DAA15181B9F6442DBC542F785848951C">
    <w:name w:val="DAA15181B9F6442DBC542F785848951C"/>
  </w:style>
  <w:style w:type="paragraph" w:customStyle="1" w:styleId="9018530DD4894D7AA4160B46B6D79DB2">
    <w:name w:val="9018530DD4894D7AA4160B46B6D79DB2"/>
  </w:style>
  <w:style w:type="paragraph" w:customStyle="1" w:styleId="56DCA37B596042BFA48A6B0B5FAACB5B">
    <w:name w:val="56DCA37B596042BFA48A6B0B5FAACB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Kaneshia</Abstract>
  <CompanyAddress>Dallas, TX</CompanyAddress>
  <CompanyPhone>(972)741-8316</CompanyPhone>
  <CompanyFax/>
  <CompanyEmail>Ksawillis@hotmail.com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4A6356-ED24-4C70-8F11-CF9559B36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Balanced Resume (Modern design)</Template>
  <TotalTime>1</TotalTime>
  <Pages>2</Pages>
  <Words>433</Words>
  <Characters>2469</Characters>
  <Application>Microsoft Office Word</Application>
  <DocSecurity>4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 Terry</dc:creator>
  <cp:lastModifiedBy>Timothy Thomas</cp:lastModifiedBy>
  <cp:revision>2</cp:revision>
  <dcterms:created xsi:type="dcterms:W3CDTF">2018-12-11T22:57:00Z</dcterms:created>
  <dcterms:modified xsi:type="dcterms:W3CDTF">2018-12-11T22:57:00Z</dcterms:modified>
  <cp:category>Willis</cp:category>
</cp:coreProperties>
</file>