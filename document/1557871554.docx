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DF149" w14:textId="77777777" w:rsidR="00211C62" w:rsidRDefault="00211C62" w:rsidP="00211C62">
      <w:pPr>
        <w:jc w:val="center"/>
        <w:rPr>
          <w:sz w:val="28"/>
          <w:szCs w:val="28"/>
        </w:rPr>
      </w:pPr>
      <w:r w:rsidRPr="00050E6A">
        <w:rPr>
          <w:sz w:val="28"/>
          <w:szCs w:val="28"/>
        </w:rPr>
        <w:t>Cover Letter</w:t>
      </w:r>
    </w:p>
    <w:p w14:paraId="55CE50B0" w14:textId="77777777" w:rsidR="00211C62" w:rsidRDefault="00211C62" w:rsidP="00211C62">
      <w:pPr>
        <w:ind w:firstLine="720"/>
        <w:jc w:val="center"/>
        <w:rPr>
          <w:sz w:val="28"/>
          <w:szCs w:val="28"/>
        </w:rPr>
      </w:pPr>
    </w:p>
    <w:p w14:paraId="66FA619A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Elizabeth Nyangaresi</w:t>
      </w:r>
    </w:p>
    <w:p w14:paraId="2E7F3FD7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580 Carriage Ct</w:t>
      </w:r>
    </w:p>
    <w:p w14:paraId="62C0EE59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Apartment 1218</w:t>
      </w:r>
    </w:p>
    <w:p w14:paraId="1E84C4F8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Grand Prairie, TX 75050</w:t>
      </w:r>
    </w:p>
    <w:p w14:paraId="66852280" w14:textId="77777777" w:rsidR="00211C62" w:rsidRDefault="00211C62" w:rsidP="00211C62">
      <w:pPr>
        <w:ind w:firstLine="720"/>
        <w:rPr>
          <w:sz w:val="28"/>
          <w:szCs w:val="28"/>
        </w:rPr>
      </w:pPr>
    </w:p>
    <w:p w14:paraId="1C89827C" w14:textId="7FFBE745" w:rsidR="00211C62" w:rsidRDefault="00052600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May </w:t>
      </w:r>
      <w:r w:rsidR="00C17508">
        <w:rPr>
          <w:sz w:val="28"/>
          <w:szCs w:val="28"/>
        </w:rPr>
        <w:t>1</w:t>
      </w:r>
      <w:r w:rsidR="00430398">
        <w:rPr>
          <w:sz w:val="28"/>
          <w:szCs w:val="28"/>
        </w:rPr>
        <w:t>4</w:t>
      </w:r>
      <w:r w:rsidR="00464053">
        <w:rPr>
          <w:sz w:val="28"/>
          <w:szCs w:val="28"/>
          <w:vertAlign w:val="superscript"/>
        </w:rPr>
        <w:t>t</w:t>
      </w:r>
      <w:r w:rsidR="004D213A" w:rsidRPr="00464053">
        <w:rPr>
          <w:sz w:val="28"/>
          <w:szCs w:val="28"/>
          <w:vertAlign w:val="superscript"/>
        </w:rPr>
        <w:t>h</w:t>
      </w:r>
      <w:r w:rsidR="00211C62">
        <w:rPr>
          <w:sz w:val="28"/>
          <w:szCs w:val="28"/>
        </w:rPr>
        <w:t xml:space="preserve"> 2019</w:t>
      </w:r>
    </w:p>
    <w:p w14:paraId="625F9DCB" w14:textId="77777777" w:rsidR="00211C62" w:rsidRDefault="00211C62" w:rsidP="00211C62">
      <w:pPr>
        <w:ind w:firstLine="720"/>
        <w:rPr>
          <w:sz w:val="28"/>
          <w:szCs w:val="28"/>
        </w:rPr>
      </w:pPr>
    </w:p>
    <w:p w14:paraId="09357148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Nurse Recruiter, </w:t>
      </w:r>
    </w:p>
    <w:p w14:paraId="6E440268" w14:textId="2D0E993D" w:rsidR="00211C62" w:rsidRDefault="00430398" w:rsidP="00C17508">
      <w:pPr>
        <w:rPr>
          <w:sz w:val="28"/>
          <w:szCs w:val="28"/>
        </w:rPr>
      </w:pPr>
      <w:r>
        <w:rPr>
          <w:sz w:val="28"/>
          <w:szCs w:val="28"/>
        </w:rPr>
        <w:tab/>
        <w:t>Crescent</w:t>
      </w:r>
    </w:p>
    <w:p w14:paraId="421D5514" w14:textId="77777777" w:rsidR="00211C62" w:rsidRDefault="00211C62" w:rsidP="00211C62">
      <w:pPr>
        <w:ind w:firstLine="720"/>
        <w:rPr>
          <w:sz w:val="28"/>
          <w:szCs w:val="28"/>
        </w:rPr>
      </w:pPr>
    </w:p>
    <w:p w14:paraId="7A55BF7F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Dear Sir/ Mam:</w:t>
      </w:r>
    </w:p>
    <w:p w14:paraId="46A0662B" w14:textId="77777777" w:rsidR="00211C62" w:rsidRDefault="00211C62" w:rsidP="00211C62">
      <w:pPr>
        <w:ind w:left="720"/>
        <w:rPr>
          <w:sz w:val="28"/>
          <w:szCs w:val="28"/>
        </w:rPr>
      </w:pPr>
    </w:p>
    <w:p w14:paraId="127C635B" w14:textId="271B781A" w:rsidR="00211C62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>I</w:t>
      </w:r>
      <w:r w:rsidR="00430398">
        <w:rPr>
          <w:sz w:val="28"/>
          <w:szCs w:val="28"/>
        </w:rPr>
        <w:t xml:space="preserve"> am a recent Associate’s Degree Nursing graduate and are scheduled to take my licensure exam next month.</w:t>
      </w:r>
      <w:bookmarkStart w:id="0" w:name="_GoBack"/>
      <w:bookmarkEnd w:id="0"/>
      <w:r>
        <w:rPr>
          <w:sz w:val="28"/>
          <w:szCs w:val="28"/>
        </w:rPr>
        <w:t xml:space="preserve"> I would greatly appreciate if you accepted this letter and my resume attached below as an application for the position of Graduate nurse in your organization.</w:t>
      </w:r>
    </w:p>
    <w:p w14:paraId="48FC4478" w14:textId="77777777" w:rsidR="00211C62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>I did my preceptorship in the Progressive Care Unit at Baylor Waxahachie. I really enjoyed it and learnt a lot over the few weeks I was there. It got me really interested in working with critical care patients.</w:t>
      </w:r>
    </w:p>
    <w:p w14:paraId="10DB8218" w14:textId="77777777" w:rsidR="00211C62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>While on the unit, I learned how family dynamics plays into patient care, how to prioritize care, team work and organizational skills. I am a fast learner, caring and compassionate, thrive in fast paced environments and looking forward to start my Bachelors’ in nursing a few months after I graduate.</w:t>
      </w:r>
    </w:p>
    <w:p w14:paraId="501A85AB" w14:textId="77777777" w:rsidR="00211C62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am looking forward to joining your award winning team and would appreciate the opportunity to discuss my qualifications in more detail with you. You can reach me at 469-765-5580 or </w:t>
      </w:r>
      <w:hyperlink r:id="rId5" w:history="1">
        <w:r w:rsidRPr="004805A3">
          <w:rPr>
            <w:rStyle w:val="Hyperlink"/>
            <w:sz w:val="28"/>
            <w:szCs w:val="28"/>
          </w:rPr>
          <w:t>boichae@gmail.com</w:t>
        </w:r>
      </w:hyperlink>
      <w:r>
        <w:rPr>
          <w:sz w:val="28"/>
          <w:szCs w:val="28"/>
        </w:rPr>
        <w:t xml:space="preserve"> . Thank you for your time and consideration.</w:t>
      </w:r>
    </w:p>
    <w:p w14:paraId="2486DEBE" w14:textId="77777777" w:rsidR="00211C62" w:rsidRDefault="00211C62" w:rsidP="00211C62">
      <w:pPr>
        <w:ind w:left="720"/>
        <w:rPr>
          <w:sz w:val="28"/>
          <w:szCs w:val="28"/>
        </w:rPr>
      </w:pPr>
    </w:p>
    <w:p w14:paraId="651BEEE5" w14:textId="77777777" w:rsidR="00211C62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>Sincerely,</w:t>
      </w:r>
    </w:p>
    <w:p w14:paraId="7BA8B927" w14:textId="77777777" w:rsidR="00211C62" w:rsidRPr="00190A07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>Elizabeth Nyangaresi.</w:t>
      </w:r>
    </w:p>
    <w:p w14:paraId="12D417F0" w14:textId="77777777" w:rsidR="003D7203" w:rsidRDefault="003D7203" w:rsidP="00211C62">
      <w:pPr>
        <w:ind w:firstLine="720"/>
        <w:jc w:val="center"/>
        <w:rPr>
          <w:b/>
          <w:sz w:val="28"/>
          <w:szCs w:val="28"/>
        </w:rPr>
      </w:pPr>
    </w:p>
    <w:p w14:paraId="15EDFF60" w14:textId="77777777" w:rsidR="00052600" w:rsidRDefault="00052600" w:rsidP="00211C62">
      <w:pPr>
        <w:ind w:firstLine="720"/>
        <w:jc w:val="center"/>
        <w:rPr>
          <w:b/>
          <w:sz w:val="28"/>
          <w:szCs w:val="28"/>
        </w:rPr>
      </w:pPr>
    </w:p>
    <w:p w14:paraId="666ACDF4" w14:textId="77777777" w:rsidR="00052600" w:rsidRDefault="00052600" w:rsidP="00211C62">
      <w:pPr>
        <w:ind w:firstLine="720"/>
        <w:jc w:val="center"/>
        <w:rPr>
          <w:b/>
          <w:sz w:val="28"/>
          <w:szCs w:val="28"/>
        </w:rPr>
      </w:pPr>
    </w:p>
    <w:p w14:paraId="6DA714F2" w14:textId="77777777" w:rsidR="00211C62" w:rsidRPr="007E0BE4" w:rsidRDefault="00211C62" w:rsidP="00211C62">
      <w:pPr>
        <w:ind w:firstLine="720"/>
        <w:jc w:val="center"/>
        <w:rPr>
          <w:b/>
          <w:sz w:val="28"/>
          <w:szCs w:val="28"/>
        </w:rPr>
      </w:pPr>
      <w:r w:rsidRPr="007E0BE4">
        <w:rPr>
          <w:b/>
          <w:sz w:val="28"/>
          <w:szCs w:val="28"/>
        </w:rPr>
        <w:t>Elizabeth Nyangaresi</w:t>
      </w:r>
    </w:p>
    <w:p w14:paraId="3DDB820C" w14:textId="77777777" w:rsidR="00211C62" w:rsidRDefault="00211C62" w:rsidP="00211C62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580 Carriage Ct, Apt 1218, Grand Prairie TX 75050 </w:t>
      </w:r>
    </w:p>
    <w:p w14:paraId="2918E332" w14:textId="77777777" w:rsidR="00211C62" w:rsidRDefault="00211C62" w:rsidP="00211C62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469 765 5580</w:t>
      </w:r>
    </w:p>
    <w:p w14:paraId="3AD0D107" w14:textId="77777777" w:rsidR="00211C62" w:rsidRDefault="00430398" w:rsidP="00211C62">
      <w:pPr>
        <w:ind w:firstLine="720"/>
        <w:jc w:val="center"/>
        <w:rPr>
          <w:sz w:val="28"/>
          <w:szCs w:val="28"/>
        </w:rPr>
      </w:pPr>
      <w:hyperlink r:id="rId6" w:history="1">
        <w:r w:rsidR="00211C62" w:rsidRPr="004805A3">
          <w:rPr>
            <w:rStyle w:val="Hyperlink"/>
            <w:sz w:val="28"/>
            <w:szCs w:val="28"/>
          </w:rPr>
          <w:t>boichae@gmail.com</w:t>
        </w:r>
      </w:hyperlink>
    </w:p>
    <w:p w14:paraId="77EFC78A" w14:textId="77777777" w:rsidR="00211C62" w:rsidRDefault="00211C62" w:rsidP="00211C62">
      <w:pPr>
        <w:ind w:firstLine="720"/>
        <w:jc w:val="center"/>
        <w:rPr>
          <w:sz w:val="28"/>
          <w:szCs w:val="28"/>
        </w:rPr>
      </w:pPr>
    </w:p>
    <w:p w14:paraId="44C6FCB5" w14:textId="77777777" w:rsidR="00211C62" w:rsidRPr="009830C1" w:rsidRDefault="00211C62" w:rsidP="00211C62">
      <w:pPr>
        <w:ind w:firstLine="720"/>
        <w:rPr>
          <w:b/>
          <w:sz w:val="28"/>
          <w:szCs w:val="28"/>
          <w:u w:val="single"/>
        </w:rPr>
      </w:pPr>
      <w:r w:rsidRPr="009830C1">
        <w:rPr>
          <w:b/>
          <w:sz w:val="28"/>
          <w:szCs w:val="28"/>
          <w:u w:val="single"/>
        </w:rPr>
        <w:t>Objective</w:t>
      </w:r>
    </w:p>
    <w:p w14:paraId="20D98419" w14:textId="77777777" w:rsidR="00211C62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>To obtain apposition that will enable me to utilize my skills, knowledge and expertise in providing quality healthcare service to patients.</w:t>
      </w:r>
    </w:p>
    <w:p w14:paraId="53AD6C7A" w14:textId="77777777" w:rsidR="00211C62" w:rsidRDefault="00211C62" w:rsidP="00211C62">
      <w:pPr>
        <w:ind w:left="720"/>
        <w:rPr>
          <w:sz w:val="28"/>
          <w:szCs w:val="28"/>
        </w:rPr>
      </w:pPr>
    </w:p>
    <w:p w14:paraId="3F276368" w14:textId="77777777" w:rsidR="00211C62" w:rsidRPr="009830C1" w:rsidRDefault="00211C62" w:rsidP="00211C62">
      <w:pPr>
        <w:ind w:left="720"/>
        <w:rPr>
          <w:b/>
          <w:sz w:val="28"/>
          <w:szCs w:val="28"/>
          <w:u w:val="single"/>
        </w:rPr>
      </w:pPr>
      <w:r w:rsidRPr="009830C1">
        <w:rPr>
          <w:b/>
          <w:sz w:val="28"/>
          <w:szCs w:val="28"/>
          <w:u w:val="single"/>
        </w:rPr>
        <w:t>Education</w:t>
      </w:r>
    </w:p>
    <w:p w14:paraId="651D5383" w14:textId="77777777" w:rsidR="00211C62" w:rsidRPr="009830C1" w:rsidRDefault="00211C62" w:rsidP="00211C62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Navarro College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Waxahachie, Texas</w:t>
      </w:r>
    </w:p>
    <w:p w14:paraId="3119B46A" w14:textId="77777777" w:rsidR="00211C62" w:rsidRDefault="00211C62" w:rsidP="00211C62">
      <w:pPr>
        <w:ind w:left="720"/>
        <w:rPr>
          <w:sz w:val="28"/>
          <w:szCs w:val="28"/>
        </w:rPr>
      </w:pPr>
      <w:r>
        <w:rPr>
          <w:i/>
          <w:sz w:val="28"/>
          <w:szCs w:val="28"/>
        </w:rPr>
        <w:t>Associate Degree in Nursing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To be awarded May 11</w:t>
      </w:r>
      <w:r w:rsidRPr="009830C1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2019</w:t>
      </w:r>
    </w:p>
    <w:p w14:paraId="422B0898" w14:textId="77777777" w:rsidR="00211C62" w:rsidRDefault="00211C62" w:rsidP="00211C62">
      <w:pPr>
        <w:rPr>
          <w:sz w:val="28"/>
          <w:szCs w:val="28"/>
        </w:rPr>
      </w:pPr>
    </w:p>
    <w:p w14:paraId="07F59101" w14:textId="77777777" w:rsidR="00211C62" w:rsidRDefault="00211C62" w:rsidP="00211C62">
      <w:pPr>
        <w:ind w:firstLine="720"/>
        <w:rPr>
          <w:b/>
          <w:sz w:val="28"/>
          <w:szCs w:val="28"/>
          <w:u w:val="single"/>
        </w:rPr>
      </w:pPr>
      <w:r w:rsidRPr="009830C1">
        <w:rPr>
          <w:b/>
          <w:sz w:val="28"/>
          <w:szCs w:val="28"/>
          <w:u w:val="single"/>
        </w:rPr>
        <w:t>Clinical Experience</w:t>
      </w:r>
    </w:p>
    <w:p w14:paraId="72C88869" w14:textId="77777777" w:rsidR="00211C62" w:rsidRDefault="00211C62" w:rsidP="00211C6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1C4F94">
        <w:rPr>
          <w:b/>
          <w:sz w:val="28"/>
          <w:szCs w:val="28"/>
        </w:rPr>
        <w:t>Dallas VA Medical Center</w:t>
      </w:r>
      <w:r w:rsidRPr="001C4F94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Dallas, Texas </w:t>
      </w:r>
    </w:p>
    <w:p w14:paraId="12261511" w14:textId="77777777" w:rsidR="00211C62" w:rsidRDefault="00211C62" w:rsidP="00211C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Medical/ Surgical Telemetry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August 2018- December 2018</w:t>
      </w:r>
    </w:p>
    <w:p w14:paraId="5A02D676" w14:textId="77777777" w:rsidR="00211C62" w:rsidRDefault="00211C62" w:rsidP="00211C62">
      <w:pPr>
        <w:rPr>
          <w:sz w:val="28"/>
          <w:szCs w:val="28"/>
        </w:rPr>
      </w:pPr>
    </w:p>
    <w:p w14:paraId="39EA49EE" w14:textId="77777777" w:rsidR="00211C62" w:rsidRDefault="00211C62" w:rsidP="00211C62">
      <w:pPr>
        <w:ind w:firstLine="720"/>
        <w:rPr>
          <w:sz w:val="28"/>
          <w:szCs w:val="28"/>
        </w:rPr>
      </w:pPr>
      <w:r w:rsidRPr="009D5302">
        <w:rPr>
          <w:b/>
          <w:sz w:val="28"/>
          <w:szCs w:val="28"/>
        </w:rPr>
        <w:t>Baylor Scott and White Medical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Center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Waxahachie, Texas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Progressive Care Unit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February 2019</w:t>
      </w:r>
    </w:p>
    <w:p w14:paraId="6C22F9DD" w14:textId="77777777" w:rsidR="00211C62" w:rsidRDefault="00211C62" w:rsidP="00211C62">
      <w:pPr>
        <w:ind w:firstLine="720"/>
        <w:rPr>
          <w:sz w:val="28"/>
          <w:szCs w:val="28"/>
        </w:rPr>
      </w:pPr>
    </w:p>
    <w:p w14:paraId="14D87B4A" w14:textId="77777777" w:rsidR="00211C62" w:rsidRDefault="00211C62" w:rsidP="00211C62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Experience:</w:t>
      </w:r>
    </w:p>
    <w:p w14:paraId="4FFE7DDB" w14:textId="77777777" w:rsidR="00211C62" w:rsidRPr="009D5302" w:rsidRDefault="00211C62" w:rsidP="00211C62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Baylor University Medical Center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Dallas, Texas</w:t>
      </w:r>
    </w:p>
    <w:p w14:paraId="712F0855" w14:textId="77777777" w:rsidR="00211C62" w:rsidRDefault="00211C62" w:rsidP="00211C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Certified Nursing Assistant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November 2015- Present</w:t>
      </w:r>
    </w:p>
    <w:p w14:paraId="345F938D" w14:textId="77777777" w:rsidR="00211C62" w:rsidRDefault="00211C62" w:rsidP="00211C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Assisted nurses in monitoring vital signs and patient condition</w:t>
      </w:r>
    </w:p>
    <w:p w14:paraId="51AC46A3" w14:textId="77777777" w:rsidR="00211C62" w:rsidRDefault="00211C62" w:rsidP="00211C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Assist nursing staff in administering basic treatment</w:t>
      </w:r>
    </w:p>
    <w:p w14:paraId="591EC0D1" w14:textId="77777777" w:rsidR="00211C62" w:rsidRDefault="00211C62" w:rsidP="00211C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Assist patients with everyday needs (personal hygiene, using the restroom, grooming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14:paraId="0BD7F775" w14:textId="77777777" w:rsidR="00211C62" w:rsidRDefault="00211C62" w:rsidP="00211C62">
      <w:pPr>
        <w:ind w:left="720"/>
        <w:rPr>
          <w:sz w:val="28"/>
          <w:szCs w:val="28"/>
        </w:rPr>
      </w:pPr>
    </w:p>
    <w:p w14:paraId="773CFBB2" w14:textId="77777777" w:rsidR="00211C62" w:rsidRDefault="00211C62" w:rsidP="00211C62">
      <w:pPr>
        <w:ind w:left="720"/>
        <w:rPr>
          <w:b/>
          <w:sz w:val="28"/>
          <w:szCs w:val="28"/>
          <w:u w:val="single"/>
        </w:rPr>
      </w:pPr>
      <w:r w:rsidRPr="00190A07">
        <w:rPr>
          <w:b/>
          <w:sz w:val="28"/>
          <w:szCs w:val="28"/>
          <w:u w:val="single"/>
        </w:rPr>
        <w:t>Qualifications</w:t>
      </w:r>
    </w:p>
    <w:p w14:paraId="7990E4B4" w14:textId="77777777" w:rsidR="00211C62" w:rsidRDefault="00211C62" w:rsidP="00211C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Compassionate</w:t>
      </w:r>
    </w:p>
    <w:p w14:paraId="46A2D622" w14:textId="77777777" w:rsidR="00211C62" w:rsidRDefault="00211C62" w:rsidP="00211C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Organize</w:t>
      </w:r>
    </w:p>
    <w:p w14:paraId="6FFDC338" w14:textId="77777777" w:rsidR="00211C62" w:rsidRDefault="00211C62" w:rsidP="00211C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Fast Learner</w:t>
      </w:r>
    </w:p>
    <w:p w14:paraId="7537389F" w14:textId="77777777" w:rsidR="00211C62" w:rsidRDefault="00211C62" w:rsidP="00211C62">
      <w:pPr>
        <w:ind w:left="720"/>
        <w:rPr>
          <w:sz w:val="28"/>
          <w:szCs w:val="28"/>
        </w:rPr>
      </w:pPr>
    </w:p>
    <w:p w14:paraId="62842093" w14:textId="77777777" w:rsidR="00211C62" w:rsidRDefault="00211C62" w:rsidP="00211C62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Certificates and Documents</w:t>
      </w:r>
    </w:p>
    <w:p w14:paraId="01E28824" w14:textId="77777777" w:rsidR="00211C62" w:rsidRPr="00D3341C" w:rsidRDefault="00211C62" w:rsidP="00211C62">
      <w:pPr>
        <w:ind w:left="720"/>
        <w:rPr>
          <w:sz w:val="28"/>
          <w:szCs w:val="28"/>
        </w:rPr>
      </w:pPr>
      <w:r>
        <w:rPr>
          <w:sz w:val="28"/>
          <w:szCs w:val="28"/>
        </w:rPr>
        <w:t>CPR</w:t>
      </w:r>
    </w:p>
    <w:p w14:paraId="6A8D6D4C" w14:textId="77777777" w:rsidR="00211C62" w:rsidRDefault="00211C62" w:rsidP="00211C62">
      <w:pPr>
        <w:ind w:firstLine="720"/>
        <w:jc w:val="center"/>
        <w:rPr>
          <w:sz w:val="28"/>
          <w:szCs w:val="28"/>
        </w:rPr>
      </w:pPr>
    </w:p>
    <w:p w14:paraId="4EA6DA7F" w14:textId="77777777" w:rsidR="00211C62" w:rsidRDefault="00211C62" w:rsidP="00211C62">
      <w:pPr>
        <w:rPr>
          <w:sz w:val="28"/>
          <w:szCs w:val="28"/>
        </w:rPr>
      </w:pPr>
    </w:p>
    <w:p w14:paraId="72191B77" w14:textId="77777777" w:rsidR="003D7203" w:rsidRDefault="003D7203" w:rsidP="00211C62">
      <w:pPr>
        <w:jc w:val="center"/>
        <w:rPr>
          <w:b/>
          <w:sz w:val="28"/>
          <w:szCs w:val="28"/>
          <w:u w:val="single"/>
        </w:rPr>
      </w:pPr>
    </w:p>
    <w:p w14:paraId="483FA28F" w14:textId="77777777" w:rsidR="00211C62" w:rsidRDefault="00211C62" w:rsidP="00211C6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</w:p>
    <w:p w14:paraId="4C4C2B61" w14:textId="77777777" w:rsidR="00211C62" w:rsidRDefault="00211C62" w:rsidP="00211C62">
      <w:pPr>
        <w:ind w:firstLine="720"/>
        <w:jc w:val="center"/>
        <w:rPr>
          <w:b/>
          <w:sz w:val="28"/>
          <w:szCs w:val="28"/>
          <w:u w:val="single"/>
        </w:rPr>
      </w:pPr>
    </w:p>
    <w:p w14:paraId="21290381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Cynthia Hale, BSN, RN-BC, PCCN</w:t>
      </w:r>
    </w:p>
    <w:p w14:paraId="3D78287B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Nurse Manager</w:t>
      </w:r>
    </w:p>
    <w:p w14:paraId="45B5CE80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Cardiothoracic Department</w:t>
      </w:r>
    </w:p>
    <w:p w14:paraId="6ABFD9D7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3500 Gaston Avenue </w:t>
      </w:r>
    </w:p>
    <w:p w14:paraId="5D150909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Dallas, TX 75246</w:t>
      </w:r>
    </w:p>
    <w:p w14:paraId="0B0888BF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214-820-7487</w:t>
      </w:r>
    </w:p>
    <w:p w14:paraId="6172BF22" w14:textId="77777777" w:rsidR="00211C62" w:rsidRDefault="00430398" w:rsidP="00211C62">
      <w:pPr>
        <w:ind w:firstLine="720"/>
        <w:rPr>
          <w:sz w:val="28"/>
          <w:szCs w:val="28"/>
        </w:rPr>
      </w:pPr>
      <w:hyperlink r:id="rId7" w:history="1">
        <w:r w:rsidR="00211C62" w:rsidRPr="004805A3">
          <w:rPr>
            <w:rStyle w:val="Hyperlink"/>
            <w:sz w:val="28"/>
            <w:szCs w:val="28"/>
          </w:rPr>
          <w:t>cynthia.hale@bswhealth.org</w:t>
        </w:r>
      </w:hyperlink>
    </w:p>
    <w:p w14:paraId="0A1B5A97" w14:textId="77777777" w:rsidR="00211C62" w:rsidRDefault="00211C62" w:rsidP="00211C62">
      <w:pPr>
        <w:ind w:firstLine="720"/>
        <w:rPr>
          <w:sz w:val="28"/>
          <w:szCs w:val="28"/>
        </w:rPr>
      </w:pPr>
    </w:p>
    <w:p w14:paraId="566F0129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Oyeyemi Adeniran</w:t>
      </w:r>
    </w:p>
    <w:p w14:paraId="7B8C6579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Registered Nurse</w:t>
      </w:r>
    </w:p>
    <w:p w14:paraId="541DBC28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Progressive Care Unit</w:t>
      </w:r>
    </w:p>
    <w:p w14:paraId="13C82546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2400 Interstate Highway 35 E</w:t>
      </w:r>
    </w:p>
    <w:p w14:paraId="004AA0A3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Waxahachie, TX 75165</w:t>
      </w:r>
    </w:p>
    <w:p w14:paraId="4A013527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310-967-9806</w:t>
      </w:r>
    </w:p>
    <w:p w14:paraId="2B60EBE4" w14:textId="77777777" w:rsidR="00211C62" w:rsidRDefault="00430398" w:rsidP="00211C62">
      <w:pPr>
        <w:ind w:firstLine="720"/>
        <w:rPr>
          <w:sz w:val="28"/>
          <w:szCs w:val="28"/>
        </w:rPr>
      </w:pPr>
      <w:hyperlink r:id="rId8" w:history="1">
        <w:r w:rsidR="00211C62" w:rsidRPr="004805A3">
          <w:rPr>
            <w:rStyle w:val="Hyperlink"/>
            <w:sz w:val="28"/>
            <w:szCs w:val="28"/>
          </w:rPr>
          <w:t>oyeyemi.adeniran@bswhealth.org</w:t>
        </w:r>
      </w:hyperlink>
    </w:p>
    <w:p w14:paraId="40466012" w14:textId="77777777" w:rsidR="00211C62" w:rsidRDefault="00211C62" w:rsidP="00211C62">
      <w:pPr>
        <w:ind w:firstLine="720"/>
        <w:rPr>
          <w:sz w:val="28"/>
          <w:szCs w:val="28"/>
        </w:rPr>
      </w:pPr>
    </w:p>
    <w:p w14:paraId="66E06F00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Wilson Kitsao, RN-BSN</w:t>
      </w:r>
    </w:p>
    <w:p w14:paraId="4B0F3262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Associate Administrator</w:t>
      </w:r>
    </w:p>
    <w:p w14:paraId="210CBC36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Magnet Specialty Nurses PLLC</w:t>
      </w:r>
    </w:p>
    <w:p w14:paraId="009D1898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47 N Cedar Ridge</w:t>
      </w:r>
    </w:p>
    <w:p w14:paraId="25C542CE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Duncanville TX</w:t>
      </w:r>
    </w:p>
    <w:p w14:paraId="1BA0AC89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75116</w:t>
      </w:r>
    </w:p>
    <w:p w14:paraId="7E07BE9F" w14:textId="77777777" w:rsidR="00211C62" w:rsidRDefault="00211C62" w:rsidP="00211C62">
      <w:pPr>
        <w:ind w:firstLine="720"/>
        <w:rPr>
          <w:sz w:val="28"/>
          <w:szCs w:val="28"/>
        </w:rPr>
      </w:pPr>
      <w:r>
        <w:rPr>
          <w:sz w:val="28"/>
          <w:szCs w:val="28"/>
        </w:rPr>
        <w:t>469-478-1740</w:t>
      </w:r>
    </w:p>
    <w:p w14:paraId="0A28E0D3" w14:textId="77777777" w:rsidR="00211C62" w:rsidRDefault="00430398" w:rsidP="00211C62">
      <w:pPr>
        <w:ind w:firstLine="720"/>
        <w:rPr>
          <w:sz w:val="28"/>
          <w:szCs w:val="28"/>
        </w:rPr>
      </w:pPr>
      <w:hyperlink r:id="rId9" w:history="1">
        <w:r w:rsidR="00211C62" w:rsidRPr="004805A3">
          <w:rPr>
            <w:rStyle w:val="Hyperlink"/>
            <w:sz w:val="28"/>
            <w:szCs w:val="28"/>
          </w:rPr>
          <w:t>wkitsao69@gmail.com</w:t>
        </w:r>
      </w:hyperlink>
    </w:p>
    <w:p w14:paraId="5D45AEAE" w14:textId="77777777" w:rsidR="006F7569" w:rsidRDefault="00430398"/>
    <w:sectPr w:rsidR="006F7569" w:rsidSect="003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25B"/>
    <w:multiLevelType w:val="hybridMultilevel"/>
    <w:tmpl w:val="15FCC5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5C7596A"/>
    <w:multiLevelType w:val="hybridMultilevel"/>
    <w:tmpl w:val="07AE13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3A"/>
    <w:rsid w:val="00052600"/>
    <w:rsid w:val="00211C62"/>
    <w:rsid w:val="00314C4F"/>
    <w:rsid w:val="003D7203"/>
    <w:rsid w:val="00430398"/>
    <w:rsid w:val="00464053"/>
    <w:rsid w:val="004B6DCA"/>
    <w:rsid w:val="004D213A"/>
    <w:rsid w:val="004E70F2"/>
    <w:rsid w:val="00605F80"/>
    <w:rsid w:val="007876C6"/>
    <w:rsid w:val="009A0602"/>
    <w:rsid w:val="00A03C1D"/>
    <w:rsid w:val="00C1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4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C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ichae@gmail.com" TargetMode="External"/><Relationship Id="rId6" Type="http://schemas.openxmlformats.org/officeDocument/2006/relationships/hyperlink" Target="mailto:boichae@gmail.com" TargetMode="External"/><Relationship Id="rId7" Type="http://schemas.openxmlformats.org/officeDocument/2006/relationships/hyperlink" Target="mailto:cynthia.hale@bswhealth.org" TargetMode="External"/><Relationship Id="rId8" Type="http://schemas.openxmlformats.org/officeDocument/2006/relationships/hyperlink" Target="mailto:oyeyemi.adeniran@bswhealth.org" TargetMode="External"/><Relationship Id="rId9" Type="http://schemas.openxmlformats.org/officeDocument/2006/relationships/hyperlink" Target="mailto:wkitsao69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izabethnyangaresi/Library/Group%20Containers/UBF8T346G9.Office/User%20Content.localized/Templates.localized/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Resume.dotx</Template>
  <TotalTime>3</TotalTime>
  <Pages>3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Nyangaresi</dc:creator>
  <cp:keywords/>
  <dc:description/>
  <cp:lastModifiedBy>Elizabeth Nyangaresi</cp:lastModifiedBy>
  <cp:revision>2</cp:revision>
  <dcterms:created xsi:type="dcterms:W3CDTF">2019-05-14T22:05:00Z</dcterms:created>
  <dcterms:modified xsi:type="dcterms:W3CDTF">2019-05-14T22:05:00Z</dcterms:modified>
</cp:coreProperties>
</file>