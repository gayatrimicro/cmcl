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32" w:rsidRDefault="00FD1032">
      <w:pPr>
        <w:pStyle w:val="Name"/>
      </w:pPr>
      <w:r>
        <w:t>BRodric</w:t>
      </w:r>
    </w:p>
    <w:p w:rsidR="00FD1032" w:rsidRDefault="00FD1032">
      <w:pPr>
        <w:pStyle w:val="Name"/>
      </w:pPr>
      <w:r>
        <w:t>Wallace</w:t>
      </w:r>
      <w:bookmarkStart w:id="0" w:name="_GoBack"/>
      <w:bookmarkEnd w:id="0"/>
    </w:p>
    <w:p w:rsidR="009F6832" w:rsidRDefault="002B71BB">
      <w:pPr>
        <w:pStyle w:val="ContactInfo"/>
      </w:pPr>
      <w:r>
        <w:t>2659 Jennings ave. Dallas, TX. 75216</w:t>
      </w:r>
    </w:p>
    <w:p w:rsidR="002B71BB" w:rsidRDefault="002B71BB">
      <w:pPr>
        <w:pStyle w:val="ContactInfo"/>
      </w:pPr>
      <w:r>
        <w:t>469-647-8966</w:t>
      </w:r>
    </w:p>
    <w:p w:rsidR="002B71BB" w:rsidRDefault="002B71BB">
      <w:pPr>
        <w:pStyle w:val="ContactInfo"/>
      </w:pPr>
      <w:r>
        <w:t>Brodricwallace@gmail.com</w:t>
      </w:r>
    </w:p>
    <w:p w:rsidR="009F6832" w:rsidRDefault="009C722A" w:rsidP="002A7E8C">
      <w:pPr>
        <w:pStyle w:val="Heading1"/>
      </w:pPr>
      <w:sdt>
        <w:sdtPr>
          <w:id w:val="-819804518"/>
          <w:placeholder>
            <w:docPart w:val="8FB7A06A97EDE441AD0BDF23639F9D1F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:rsidR="002A7E8C" w:rsidRPr="002A7E8C" w:rsidRDefault="002A7E8C" w:rsidP="002A7E8C">
      <w:r>
        <w:t xml:space="preserve">Food preparation, baking, maintaining a clean and safe work environment. </w:t>
      </w:r>
    </w:p>
    <w:p w:rsidR="009F6832" w:rsidRDefault="009C722A">
      <w:pPr>
        <w:pStyle w:val="Heading1"/>
      </w:pPr>
      <w:sdt>
        <w:sdtPr>
          <w:id w:val="-1150367223"/>
          <w:placeholder>
            <w:docPart w:val="FC4514B4F1867B4B8C65876E4657410C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:rsidR="009F6832" w:rsidRDefault="009C722A" w:rsidP="002A7E8C">
      <w:pPr>
        <w:pStyle w:val="Heading2"/>
      </w:pPr>
      <w:sdt>
        <w:sdtPr>
          <w:id w:val="-1529011685"/>
          <w:placeholder>
            <w:docPart w:val="E29FA68C987C184B956C53E9848BF98C"/>
          </w:placeholder>
          <w:temporary/>
          <w:showingPlcHdr/>
          <w15:appearance w15:val="hidden"/>
        </w:sdtPr>
        <w:sdtEndPr/>
        <w:sdtContent>
          <w:r>
            <w:t xml:space="preserve">Degree / Date </w:t>
          </w:r>
          <w:r>
            <w:t>of Graduation</w:t>
          </w:r>
        </w:sdtContent>
      </w:sdt>
    </w:p>
    <w:p w:rsidR="002A7E8C" w:rsidRDefault="002A7E8C" w:rsidP="002A7E8C">
      <w:r>
        <w:t>GED June/1998</w:t>
      </w:r>
    </w:p>
    <w:p w:rsidR="002A7E8C" w:rsidRPr="002A7E8C" w:rsidRDefault="002A7E8C" w:rsidP="002A7E8C">
      <w:r>
        <w:t>Associates Culinary Arts Le Cordon Bleu/2017</w:t>
      </w:r>
    </w:p>
    <w:p w:rsidR="009F6832" w:rsidRDefault="009C722A">
      <w:pPr>
        <w:pStyle w:val="Heading1"/>
      </w:pPr>
      <w:sdt>
        <w:sdtPr>
          <w:id w:val="617349259"/>
          <w:placeholder>
            <w:docPart w:val="27A2F25FE0EC284AA3CDF705FD477DFC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E645D7" w:rsidRPr="00E645D7" w:rsidRDefault="00E645D7" w:rsidP="00E645D7">
      <w:r>
        <w:t>16 Years culinary field.</w:t>
      </w:r>
    </w:p>
    <w:p w:rsidR="009F6832" w:rsidRDefault="009C722A">
      <w:pPr>
        <w:pStyle w:val="Heading2"/>
      </w:pPr>
      <w:sdt>
        <w:sdtPr>
          <w:id w:val="692349886"/>
          <w:placeholder>
            <w:docPart w:val="DFF4DE09550AD44CA061B1CD44C57717"/>
          </w:placeholder>
          <w:temporary/>
          <w:showingPlcHdr/>
          <w15:appearance w15:val="hidden"/>
        </w:sdtPr>
        <w:sdtEndPr/>
        <w:sdtContent>
          <w:r>
            <w:t>Name of Employer</w:t>
          </w:r>
        </w:sdtContent>
      </w:sdt>
    </w:p>
    <w:p w:rsidR="009F6832" w:rsidRDefault="009C722A">
      <w:pPr>
        <w:pStyle w:val="Heading3"/>
      </w:pPr>
      <w:sdt>
        <w:sdtPr>
          <w:id w:val="-1405223110"/>
          <w:placeholder>
            <w:docPart w:val="318283AEC03BF748B0DF778623121C45"/>
          </w:placeholder>
          <w:temporary/>
          <w:showingPlcHdr/>
          <w15:appearance w15:val="hidden"/>
        </w:sdtPr>
        <w:sdtEndPr/>
        <w:sdtContent>
          <w:r>
            <w:t>Job Title / Dates of Employment</w:t>
          </w:r>
        </w:sdtContent>
      </w:sdt>
    </w:p>
    <w:p w:rsidR="00B045DB" w:rsidRDefault="00B045DB">
      <w:r>
        <w:t>Continental Electronics janitor/September 2005-May 2006</w:t>
      </w:r>
    </w:p>
    <w:p w:rsidR="00B045DB" w:rsidRDefault="00B045DB">
      <w:r>
        <w:t>City of Dallas driver/September 2007-November 2009</w:t>
      </w:r>
    </w:p>
    <w:p w:rsidR="00F60898" w:rsidRDefault="00B045DB">
      <w:r>
        <w:t>Methodist health system Charleston hospital May 2017- October 2018</w:t>
      </w:r>
    </w:p>
    <w:p w:rsidR="00F60898" w:rsidRDefault="00F60898">
      <w:r>
        <w:t xml:space="preserve">Glasco catering head cook / Jan 2002-current </w:t>
      </w:r>
    </w:p>
    <w:p w:rsidR="009F6832" w:rsidRDefault="00F60898">
      <w:r>
        <w:t xml:space="preserve">House of Blues line cook/ Jan 2018-current </w:t>
      </w:r>
      <w:r w:rsidR="005F38EC">
        <w:t xml:space="preserve"> </w:t>
      </w:r>
    </w:p>
    <w:p w:rsidR="005F38EC" w:rsidRDefault="005F38EC"/>
    <w:p w:rsidR="009F6832" w:rsidRDefault="009C722A">
      <w:pPr>
        <w:pStyle w:val="Heading1"/>
      </w:pPr>
      <w:sdt>
        <w:sdtPr>
          <w:id w:val="250401295"/>
          <w:placeholder>
            <w:docPart w:val="D6273011C68E3345BF3BDF60D83DF964"/>
          </w:placeholder>
          <w:temporary/>
          <w:showingPlcHdr/>
          <w15:appearance w15:val="hidden"/>
        </w:sdtPr>
        <w:sdtEndPr/>
        <w:sdtContent>
          <w:r>
            <w:t>Awards and Acknowledgements</w:t>
          </w:r>
        </w:sdtContent>
      </w:sdt>
    </w:p>
    <w:p w:rsidR="009F6832" w:rsidRDefault="009C722A">
      <w:pPr>
        <w:pStyle w:val="Heading2"/>
      </w:pPr>
      <w:sdt>
        <w:sdtPr>
          <w:id w:val="-122928538"/>
          <w:placeholder>
            <w:docPart w:val="2619D7FA9EB3A14AA077F11F3F5C9D65"/>
          </w:placeholder>
          <w:temporary/>
          <w:showingPlcHdr/>
          <w15:appearance w15:val="hidden"/>
        </w:sdtPr>
        <w:sdtEndPr/>
        <w:sdtContent>
          <w:r>
            <w:t>Type of Award / Award Description</w:t>
          </w:r>
        </w:sdtContent>
      </w:sdt>
    </w:p>
    <w:p w:rsidR="009F6832" w:rsidRDefault="00F60898">
      <w:r>
        <w:t>No awards and acknowledgements at this time.</w:t>
      </w:r>
    </w:p>
    <w:sectPr w:rsidR="009F6832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E8C" w:rsidRDefault="002A7E8C">
      <w:pPr>
        <w:spacing w:after="0" w:line="240" w:lineRule="auto"/>
      </w:pPr>
      <w:r>
        <w:separator/>
      </w:r>
    </w:p>
  </w:endnote>
  <w:endnote w:type="continuationSeparator" w:id="0">
    <w:p w:rsidR="002A7E8C" w:rsidRDefault="002A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832" w:rsidRDefault="009C72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E8C" w:rsidRDefault="002A7E8C">
      <w:pPr>
        <w:spacing w:after="0" w:line="240" w:lineRule="auto"/>
      </w:pPr>
      <w:r>
        <w:separator/>
      </w:r>
    </w:p>
  </w:footnote>
  <w:footnote w:type="continuationSeparator" w:id="0">
    <w:p w:rsidR="002A7E8C" w:rsidRDefault="002A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832" w:rsidRDefault="009C722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8F7B4F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832" w:rsidRDefault="009C722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A1652B7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8C"/>
    <w:rsid w:val="002A7E8C"/>
    <w:rsid w:val="002B71BB"/>
    <w:rsid w:val="005F38EC"/>
    <w:rsid w:val="009C722A"/>
    <w:rsid w:val="009F6832"/>
    <w:rsid w:val="00B045DB"/>
    <w:rsid w:val="00E645D7"/>
    <w:rsid w:val="00F60898"/>
    <w:rsid w:val="00FD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CA3CE"/>
  <w15:chartTrackingRefBased/>
  <w15:docId w15:val="{288415D2-1664-E248-99E6-C39F22F9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81A7D1B-3CCE-1743-8B23-C4A3EDD58C88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B7A06A97EDE441AD0BDF23639F9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AF901-2E87-2D4D-BEE8-B9061E10413D}"/>
      </w:docPartPr>
      <w:docPartBody>
        <w:p w:rsidR="00000000" w:rsidRDefault="00000000">
          <w:pPr>
            <w:pStyle w:val="8FB7A06A97EDE441AD0BDF23639F9D1F"/>
          </w:pPr>
          <w:r>
            <w:t>Skills Summary</w:t>
          </w:r>
        </w:p>
      </w:docPartBody>
    </w:docPart>
    <w:docPart>
      <w:docPartPr>
        <w:name w:val="FC4514B4F1867B4B8C65876E46574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A3113-E1E3-CB4B-88B1-0003E5FBED1E}"/>
      </w:docPartPr>
      <w:docPartBody>
        <w:p w:rsidR="00000000" w:rsidRDefault="00000000">
          <w:pPr>
            <w:pStyle w:val="FC4514B4F1867B4B8C65876E4657410C"/>
          </w:pPr>
          <w:r>
            <w:t>Education</w:t>
          </w:r>
        </w:p>
      </w:docPartBody>
    </w:docPart>
    <w:docPart>
      <w:docPartPr>
        <w:name w:val="E29FA68C987C184B956C53E9848BF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28BF8-929A-3740-BA00-4CC6ADB5B77E}"/>
      </w:docPartPr>
      <w:docPartBody>
        <w:p w:rsidR="00000000" w:rsidRDefault="00000000">
          <w:pPr>
            <w:pStyle w:val="E29FA68C987C184B956C53E9848BF98C"/>
          </w:pPr>
          <w:r>
            <w:t>Degree / Date of Graduation</w:t>
          </w:r>
        </w:p>
      </w:docPartBody>
    </w:docPart>
    <w:docPart>
      <w:docPartPr>
        <w:name w:val="27A2F25FE0EC284AA3CDF705FD477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965E-3E0D-3E4C-A06F-343CFEA86CA4}"/>
      </w:docPartPr>
      <w:docPartBody>
        <w:p w:rsidR="00000000" w:rsidRDefault="00000000">
          <w:pPr>
            <w:pStyle w:val="27A2F25FE0EC284AA3CDF705FD477DFC"/>
          </w:pPr>
          <w:r>
            <w:t>Experience</w:t>
          </w:r>
        </w:p>
      </w:docPartBody>
    </w:docPart>
    <w:docPart>
      <w:docPartPr>
        <w:name w:val="DFF4DE09550AD44CA061B1CD44C57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02BD1-6139-4C41-8D8F-3C40BB832DE6}"/>
      </w:docPartPr>
      <w:docPartBody>
        <w:p w:rsidR="00000000" w:rsidRDefault="00000000">
          <w:pPr>
            <w:pStyle w:val="DFF4DE09550AD44CA061B1CD44C57717"/>
          </w:pPr>
          <w:r>
            <w:t>Name of Employer</w:t>
          </w:r>
        </w:p>
      </w:docPartBody>
    </w:docPart>
    <w:docPart>
      <w:docPartPr>
        <w:name w:val="318283AEC03BF748B0DF778623121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5726-9B46-7B4E-AC0A-C533DED95C02}"/>
      </w:docPartPr>
      <w:docPartBody>
        <w:p w:rsidR="00000000" w:rsidRDefault="00000000">
          <w:pPr>
            <w:pStyle w:val="318283AEC03BF748B0DF778623121C45"/>
          </w:pPr>
          <w:r>
            <w:t>Job Title / Dates of Employment</w:t>
          </w:r>
        </w:p>
      </w:docPartBody>
    </w:docPart>
    <w:docPart>
      <w:docPartPr>
        <w:name w:val="D6273011C68E3345BF3BDF60D83DF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CF97D-AC90-224C-9B8E-085DC1924850}"/>
      </w:docPartPr>
      <w:docPartBody>
        <w:p w:rsidR="00000000" w:rsidRDefault="00000000">
          <w:pPr>
            <w:pStyle w:val="D6273011C68E3345BF3BDF60D83DF964"/>
          </w:pPr>
          <w:r>
            <w:t>Awards and Acknowledgements</w:t>
          </w:r>
        </w:p>
      </w:docPartBody>
    </w:docPart>
    <w:docPart>
      <w:docPartPr>
        <w:name w:val="2619D7FA9EB3A14AA077F11F3F5C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A7570-AA26-E44E-AFE6-00D3FCF06382}"/>
      </w:docPartPr>
      <w:docPartBody>
        <w:p w:rsidR="00000000" w:rsidRDefault="00000000">
          <w:pPr>
            <w:pStyle w:val="2619D7FA9EB3A14AA077F11F3F5C9D65"/>
          </w:pPr>
          <w:r>
            <w:t>Type of Award / Award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5BB68D6D7DFD4FA9596CB827A57C2A">
    <w:name w:val="AB5BB68D6D7DFD4FA9596CB827A57C2A"/>
  </w:style>
  <w:style w:type="paragraph" w:customStyle="1" w:styleId="EB0D0A903E6E5943B1E57A7678334A5B">
    <w:name w:val="EB0D0A903E6E5943B1E57A7678334A5B"/>
  </w:style>
  <w:style w:type="paragraph" w:customStyle="1" w:styleId="8FB7A06A97EDE441AD0BDF23639F9D1F">
    <w:name w:val="8FB7A06A97EDE441AD0BDF23639F9D1F"/>
  </w:style>
  <w:style w:type="paragraph" w:customStyle="1" w:styleId="8E523B103A7C254D9758B572655C711D">
    <w:name w:val="8E523B103A7C254D9758B572655C711D"/>
  </w:style>
  <w:style w:type="paragraph" w:customStyle="1" w:styleId="FC4514B4F1867B4B8C65876E4657410C">
    <w:name w:val="FC4514B4F1867B4B8C65876E4657410C"/>
  </w:style>
  <w:style w:type="paragraph" w:customStyle="1" w:styleId="E29FA68C987C184B956C53E9848BF98C">
    <w:name w:val="E29FA68C987C184B956C53E9848BF98C"/>
  </w:style>
  <w:style w:type="paragraph" w:customStyle="1" w:styleId="BC1E1AE3725A2F4EAAB331C5FFCE38FC">
    <w:name w:val="BC1E1AE3725A2F4EAAB331C5FFCE38FC"/>
  </w:style>
  <w:style w:type="paragraph" w:customStyle="1" w:styleId="27A2F25FE0EC284AA3CDF705FD477DFC">
    <w:name w:val="27A2F25FE0EC284AA3CDF705FD477DFC"/>
  </w:style>
  <w:style w:type="paragraph" w:customStyle="1" w:styleId="DFF4DE09550AD44CA061B1CD44C57717">
    <w:name w:val="DFF4DE09550AD44CA061B1CD44C57717"/>
  </w:style>
  <w:style w:type="paragraph" w:customStyle="1" w:styleId="318283AEC03BF748B0DF778623121C45">
    <w:name w:val="318283AEC03BF748B0DF778623121C45"/>
  </w:style>
  <w:style w:type="paragraph" w:customStyle="1" w:styleId="A41F13AC8D73E843BA210D389F0DFCC9">
    <w:name w:val="A41F13AC8D73E843BA210D389F0DFCC9"/>
  </w:style>
  <w:style w:type="paragraph" w:customStyle="1" w:styleId="D6273011C68E3345BF3BDF60D83DF964">
    <w:name w:val="D6273011C68E3345BF3BDF60D83DF964"/>
  </w:style>
  <w:style w:type="paragraph" w:customStyle="1" w:styleId="2619D7FA9EB3A14AA077F11F3F5C9D65">
    <w:name w:val="2619D7FA9EB3A14AA077F11F3F5C9D65"/>
  </w:style>
  <w:style w:type="paragraph" w:customStyle="1" w:styleId="4363FA44777A874A8CED7949D09BB689">
    <w:name w:val="4363FA44777A874A8CED7949D09BB6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{F81A7D1B-3CCE-1743-8B23-C4A3EDD58C88}tf16392120.dotx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Brodric Wallace</dc:creator>
  <cp:keywords/>
  <dc:description/>
  <cp:lastModifiedBy>Brodric Wallace</cp:lastModifiedBy>
  <cp:revision>2</cp:revision>
  <dcterms:created xsi:type="dcterms:W3CDTF">2018-08-08T13:52:00Z</dcterms:created>
  <dcterms:modified xsi:type="dcterms:W3CDTF">2018-08-08T13:52:00Z</dcterms:modified>
</cp:coreProperties>
</file>