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1DE65E" w14:textId="11F7D374" w:rsidR="00816216" w:rsidRDefault="005A5E7B" w:rsidP="00141A4C">
      <w:pPr>
        <w:pStyle w:val="Title"/>
      </w:pPr>
      <w:r>
        <w:t>Nuhmine Woldab</w:t>
      </w:r>
    </w:p>
    <w:p w14:paraId="151B4857" w14:textId="43077542" w:rsidR="006270A9" w:rsidRPr="00D71537" w:rsidRDefault="00442945">
      <w:pPr>
        <w:rPr>
          <w:rFonts w:ascii="Times New Roman" w:eastAsia="Times New Roman" w:hAnsi="Times New Roman" w:cs="Times New Roman"/>
          <w:color w:val="202124"/>
          <w:sz w:val="27"/>
          <w:szCs w:val="27"/>
        </w:rPr>
      </w:pPr>
      <w:r>
        <w:t>2709 Pioneer LN Lancaster, TX 75146</w:t>
      </w:r>
      <w:r w:rsidR="00141A4C">
        <w:t>| </w:t>
      </w:r>
      <w:r w:rsidR="005A5E7B">
        <w:t>605-</w:t>
      </w:r>
      <w:r w:rsidR="006E464A">
        <w:t>323</w:t>
      </w:r>
      <w:r w:rsidR="005A5E7B">
        <w:t>-</w:t>
      </w:r>
      <w:r w:rsidR="006E464A">
        <w:t>9737</w:t>
      </w:r>
      <w:r w:rsidR="00141A4C">
        <w:t>|</w:t>
      </w:r>
      <w:r w:rsidR="005A5E7B">
        <w:t xml:space="preserve"> </w:t>
      </w:r>
      <w:hyperlink r:id="rId8" w:history="1">
        <w:r w:rsidR="005A5E7B" w:rsidRPr="00482D9C">
          <w:rPr>
            <w:rStyle w:val="Hyperlink"/>
            <w:rFonts w:ascii="Times New Roman" w:eastAsia="Times New Roman" w:hAnsi="Times New Roman" w:cs="Times New Roman"/>
            <w:sz w:val="27"/>
            <w:szCs w:val="27"/>
          </w:rPr>
          <w:t>Nuhminew@gmail.com</w:t>
        </w:r>
      </w:hyperlink>
    </w:p>
    <w:sdt>
      <w:sdtPr>
        <w:alias w:val="Education:"/>
        <w:tag w:val="Education:"/>
        <w:id w:val="807127995"/>
        <w:placeholder>
          <w:docPart w:val="6E9874ADC42A8046A3377ACD92395FF9"/>
        </w:placeholder>
        <w:temporary/>
        <w:showingPlcHdr/>
        <w15:appearance w15:val="hidden"/>
      </w:sdtPr>
      <w:sdtEndPr/>
      <w:sdtContent>
        <w:p w14:paraId="52B3012E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384117CE" w14:textId="77777777" w:rsidR="006270A9" w:rsidRDefault="005A5E7B">
      <w:pPr>
        <w:pStyle w:val="Heading2"/>
      </w:pPr>
      <w:r w:rsidRPr="005A5E7B">
        <w:rPr>
          <w:rFonts w:ascii="Times New Roman" w:hAnsi="Times New Roman" w:cs="Times New Roman"/>
        </w:rPr>
        <w:t>Bachelor of Science</w:t>
      </w:r>
      <w:r w:rsidR="009D5933">
        <w:t> | </w:t>
      </w:r>
      <w:r>
        <w:t>December 2017</w:t>
      </w:r>
      <w:r w:rsidR="009D5933">
        <w:t> | </w:t>
      </w:r>
      <w:r>
        <w:t>South Dakota State Univeristy</w:t>
      </w:r>
    </w:p>
    <w:p w14:paraId="343B085D" w14:textId="77777777" w:rsidR="007E1DD7" w:rsidRPr="006E464A" w:rsidRDefault="009D5933" w:rsidP="007E1DD7">
      <w:pPr>
        <w:pStyle w:val="ListBullet"/>
        <w:numPr>
          <w:ilvl w:val="0"/>
          <w:numId w:val="28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 xml:space="preserve">Major: </w:t>
      </w:r>
      <w:r w:rsidR="005A5E7B" w:rsidRPr="006E464A">
        <w:rPr>
          <w:rFonts w:ascii="Times New Roman" w:hAnsi="Times New Roman" w:cs="Times New Roman"/>
          <w:b/>
        </w:rPr>
        <w:t>Public and Community Health</w:t>
      </w:r>
    </w:p>
    <w:p w14:paraId="57BC990C" w14:textId="77777777" w:rsidR="007E1DD7" w:rsidRPr="006E464A" w:rsidRDefault="009D5933" w:rsidP="007E1DD7">
      <w:pPr>
        <w:pStyle w:val="ListBullet"/>
        <w:numPr>
          <w:ilvl w:val="0"/>
          <w:numId w:val="28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 xml:space="preserve">Minor: </w:t>
      </w:r>
      <w:r w:rsidR="005A5E7B" w:rsidRPr="006E464A">
        <w:rPr>
          <w:rFonts w:ascii="Times New Roman" w:hAnsi="Times New Roman" w:cs="Times New Roman"/>
          <w:b/>
        </w:rPr>
        <w:t>Health Science</w:t>
      </w:r>
    </w:p>
    <w:p w14:paraId="79484336" w14:textId="77777777" w:rsidR="007E1DD7" w:rsidRPr="006E464A" w:rsidRDefault="007E1DD7" w:rsidP="007E1DD7">
      <w:pPr>
        <w:pStyle w:val="ListBullet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 xml:space="preserve">Related coursework: </w:t>
      </w:r>
      <w:r w:rsidRPr="006E464A">
        <w:rPr>
          <w:rFonts w:ascii="Times New Roman" w:hAnsi="Times New Roman" w:cs="Times New Roman"/>
          <w:color w:val="auto"/>
          <w:lang w:eastAsia="en-US"/>
        </w:rPr>
        <w:t xml:space="preserve">Health Promotion Program and Evaluation, Human Anatomy and Physiology, Pre-professional First Aid &amp; CPR, Public Health Science, Complimentary &amp; Alternative Health Care </w:t>
      </w:r>
    </w:p>
    <w:sdt>
      <w:sdtPr>
        <w:alias w:val="Skills &amp; Abilities:"/>
        <w:tag w:val="Skills &amp; Abilities:"/>
        <w:id w:val="458624136"/>
        <w:placeholder>
          <w:docPart w:val="21AE66F5E364FA45ACAF775C5D721864"/>
        </w:placeholder>
        <w:temporary/>
        <w:showingPlcHdr/>
        <w15:appearance w15:val="hidden"/>
      </w:sdtPr>
      <w:sdtEndPr/>
      <w:sdtContent>
        <w:p w14:paraId="6447775C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24BAF14B" w14:textId="77777777" w:rsidR="007E1DD7" w:rsidRDefault="003C14B9" w:rsidP="007E1DD7">
      <w:pPr>
        <w:pStyle w:val="Heading2"/>
      </w:pPr>
      <w:sdt>
        <w:sdtPr>
          <w:alias w:val="Management:"/>
          <w:tag w:val="Management:"/>
          <w:id w:val="598525640"/>
          <w:placeholder>
            <w:docPart w:val="938A0B0B5E61A4449CF3559E5DA412A4"/>
          </w:placeholder>
          <w:temporary/>
          <w:showingPlcHdr/>
          <w15:appearance w15:val="hidden"/>
        </w:sdtPr>
        <w:sdtEndPr/>
        <w:sdtContent>
          <w:r w:rsidR="009D5933">
            <w:t>Management</w:t>
          </w:r>
        </w:sdtContent>
      </w:sdt>
    </w:p>
    <w:p w14:paraId="32C7A12A" w14:textId="42CE8D31" w:rsidR="007E1DD7" w:rsidRPr="006E464A" w:rsidRDefault="007E1DD7" w:rsidP="007E1DD7">
      <w:pPr>
        <w:pStyle w:val="Heading2"/>
        <w:numPr>
          <w:ilvl w:val="0"/>
          <w:numId w:val="29"/>
        </w:numPr>
        <w:rPr>
          <w:b w:val="0"/>
          <w:sz w:val="22"/>
          <w:szCs w:val="22"/>
        </w:rPr>
      </w:pPr>
      <w:r w:rsidRPr="006E464A">
        <w:rPr>
          <w:rFonts w:ascii="Times New Roman" w:hAnsi="Times New Roman" w:cs="Times New Roman"/>
          <w:b w:val="0"/>
          <w:caps w:val="0"/>
          <w:sz w:val="22"/>
          <w:szCs w:val="22"/>
        </w:rPr>
        <w:t xml:space="preserve">Works </w:t>
      </w:r>
      <w:r w:rsidR="006E464A" w:rsidRPr="006E464A">
        <w:rPr>
          <w:rFonts w:ascii="Times New Roman" w:hAnsi="Times New Roman" w:cs="Times New Roman"/>
          <w:b w:val="0"/>
          <w:caps w:val="0"/>
          <w:sz w:val="22"/>
          <w:szCs w:val="22"/>
        </w:rPr>
        <w:t>independently</w:t>
      </w:r>
      <w:r w:rsidR="006E464A" w:rsidRPr="006E464A">
        <w:rPr>
          <w:rFonts w:ascii="Times New Roman" w:hAnsi="Times New Roman" w:cs="Times New Roman"/>
          <w:b w:val="0"/>
          <w:sz w:val="22"/>
          <w:szCs w:val="22"/>
        </w:rPr>
        <w:t>.</w:t>
      </w:r>
    </w:p>
    <w:p w14:paraId="2F7E96B6" w14:textId="47440F56" w:rsidR="007E1DD7" w:rsidRPr="006E464A" w:rsidRDefault="006E464A" w:rsidP="007E1DD7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Performs a</w:t>
      </w:r>
      <w:r w:rsidR="007E1DD7" w:rsidRPr="006E464A">
        <w:rPr>
          <w:rFonts w:ascii="Times New Roman" w:hAnsi="Times New Roman" w:cs="Times New Roman"/>
        </w:rPr>
        <w:t xml:space="preserve">nalysis and synthesis </w:t>
      </w:r>
      <w:r w:rsidRPr="006E464A">
        <w:rPr>
          <w:rFonts w:ascii="Times New Roman" w:hAnsi="Times New Roman" w:cs="Times New Roman"/>
        </w:rPr>
        <w:t>when reviewing patient claims.</w:t>
      </w:r>
      <w:r w:rsidR="007E1DD7" w:rsidRPr="006E464A">
        <w:rPr>
          <w:rFonts w:ascii="Times New Roman" w:hAnsi="Times New Roman" w:cs="Times New Roman"/>
        </w:rPr>
        <w:t xml:space="preserve"> </w:t>
      </w:r>
    </w:p>
    <w:p w14:paraId="26687E6A" w14:textId="77777777" w:rsidR="007E1DD7" w:rsidRPr="006E464A" w:rsidRDefault="007E1DD7" w:rsidP="007E1DD7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Excellent time management skills.</w:t>
      </w:r>
    </w:p>
    <w:p w14:paraId="11C66820" w14:textId="77777777" w:rsidR="00040B06" w:rsidRPr="007E1DD7" w:rsidRDefault="00D263BE" w:rsidP="00D263BE">
      <w:pPr>
        <w:pStyle w:val="Heading2"/>
      </w:pPr>
      <w:r>
        <w:t>Communication</w:t>
      </w:r>
    </w:p>
    <w:p w14:paraId="03954F46" w14:textId="77777777" w:rsidR="00AF2D59" w:rsidRPr="006E464A" w:rsidRDefault="00AF2D59" w:rsidP="00D263BE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Proficient at Microsoft software programs.</w:t>
      </w:r>
    </w:p>
    <w:p w14:paraId="120ED406" w14:textId="77777777" w:rsidR="00D263BE" w:rsidRPr="006E464A" w:rsidRDefault="00D263BE" w:rsidP="00D263BE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Excellent communication skills via various mediums: in person, telephone, and e-mails.</w:t>
      </w:r>
    </w:p>
    <w:p w14:paraId="5DE8A85E" w14:textId="77777777" w:rsidR="00040B06" w:rsidRPr="006E464A" w:rsidRDefault="00040B06" w:rsidP="00D263BE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 xml:space="preserve">Communicates effectively with customers and co-workers.  </w:t>
      </w:r>
    </w:p>
    <w:p w14:paraId="41901536" w14:textId="77777777" w:rsidR="002B4DBC" w:rsidRPr="006E464A" w:rsidRDefault="00040B06" w:rsidP="00D263BE">
      <w:pPr>
        <w:pStyle w:val="ListBullet"/>
        <w:numPr>
          <w:ilvl w:val="0"/>
          <w:numId w:val="29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Outstanding customer service skills.</w:t>
      </w:r>
    </w:p>
    <w:p w14:paraId="4F8A8425" w14:textId="28F953C3" w:rsidR="006270A9" w:rsidRDefault="00040B06" w:rsidP="00D263BE">
      <w:pPr>
        <w:pStyle w:val="ListBullet"/>
        <w:numPr>
          <w:ilvl w:val="0"/>
          <w:numId w:val="29"/>
        </w:numPr>
      </w:pPr>
      <w:r w:rsidRPr="006E464A">
        <w:rPr>
          <w:rFonts w:ascii="Times New Roman" w:hAnsi="Times New Roman" w:cs="Times New Roman"/>
        </w:rPr>
        <w:t xml:space="preserve">Languages: English and </w:t>
      </w:r>
      <w:r w:rsidR="007E76BD" w:rsidRPr="006E464A">
        <w:rPr>
          <w:rFonts w:ascii="Times New Roman" w:hAnsi="Times New Roman" w:cs="Times New Roman"/>
        </w:rPr>
        <w:t>Amharic</w:t>
      </w:r>
    </w:p>
    <w:sdt>
      <w:sdtPr>
        <w:alias w:val="Leadership:"/>
        <w:tag w:val="Leadership:"/>
        <w:id w:val="1837562325"/>
        <w:placeholder>
          <w:docPart w:val="0BB7801F6896164294C7C32E9A426BF7"/>
        </w:placeholder>
        <w:temporary/>
        <w:showingPlcHdr/>
        <w15:appearance w15:val="hidden"/>
      </w:sdtPr>
      <w:sdtEndPr/>
      <w:sdtContent>
        <w:p w14:paraId="0FFC5CE1" w14:textId="77777777" w:rsidR="006270A9" w:rsidRDefault="009D5933">
          <w:pPr>
            <w:pStyle w:val="Heading2"/>
          </w:pPr>
          <w:r>
            <w:t>Leadership</w:t>
          </w:r>
        </w:p>
      </w:sdtContent>
    </w:sdt>
    <w:p w14:paraId="5F83EA9E" w14:textId="77777777" w:rsidR="00040B06" w:rsidRPr="006E464A" w:rsidRDefault="00040B06" w:rsidP="00D263BE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Self-motivated.</w:t>
      </w:r>
    </w:p>
    <w:p w14:paraId="62CCA928" w14:textId="77777777" w:rsidR="003C4636" w:rsidRPr="006E464A" w:rsidRDefault="00040B06" w:rsidP="00D263BE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 xml:space="preserve">Flexible </w:t>
      </w:r>
      <w:r w:rsidR="003C4636" w:rsidRPr="006E464A">
        <w:rPr>
          <w:rFonts w:ascii="Times New Roman" w:hAnsi="Times New Roman" w:cs="Times New Roman"/>
        </w:rPr>
        <w:t>team member</w:t>
      </w:r>
    </w:p>
    <w:p w14:paraId="608243BD" w14:textId="77777777" w:rsidR="00040B06" w:rsidRPr="006E464A" w:rsidRDefault="00040B06" w:rsidP="00D263BE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Natural leader.</w:t>
      </w:r>
    </w:p>
    <w:p w14:paraId="006D8C32" w14:textId="77777777" w:rsidR="00040B06" w:rsidRPr="006E464A" w:rsidRDefault="00040B06" w:rsidP="00D263BE">
      <w:pPr>
        <w:pStyle w:val="ListBullet"/>
        <w:numPr>
          <w:ilvl w:val="0"/>
          <w:numId w:val="30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Goal oriented.</w:t>
      </w:r>
    </w:p>
    <w:p w14:paraId="750B58CF" w14:textId="79FDF3FE" w:rsidR="00473966" w:rsidRDefault="003C14B9" w:rsidP="003A0EF4">
      <w:pPr>
        <w:pStyle w:val="Heading1"/>
        <w:tabs>
          <w:tab w:val="left" w:pos="4056"/>
        </w:tabs>
      </w:pPr>
      <w:sdt>
        <w:sdtPr>
          <w:alias w:val="Experience:"/>
          <w:tag w:val="Experience:"/>
          <w:id w:val="171684534"/>
          <w:placeholder>
            <w:docPart w:val="4CB2C8E698EB4C4D8F9AE17E4163C440"/>
          </w:placeholder>
          <w:temporary/>
          <w:showingPlcHdr/>
          <w15:appearance w15:val="hidden"/>
        </w:sdtPr>
        <w:sdtEndPr/>
        <w:sdtContent>
          <w:r w:rsidR="009D5933">
            <w:t>Experience</w:t>
          </w:r>
        </w:sdtContent>
      </w:sdt>
      <w:r w:rsidR="003A0EF4">
        <w:t>s</w:t>
      </w:r>
    </w:p>
    <w:p w14:paraId="3452D3EE" w14:textId="35B01784" w:rsidR="007E31C6" w:rsidRDefault="00AD6F84" w:rsidP="00AD6F84">
      <w:pPr>
        <w:pStyle w:val="Heading2"/>
      </w:pPr>
      <w:r>
        <w:t xml:space="preserve">Medical Represntative </w:t>
      </w:r>
      <w:r w:rsidR="004B7FA9">
        <w:t>|</w:t>
      </w:r>
      <w:r w:rsidR="00157CDD">
        <w:t>GPC MEdical USA</w:t>
      </w:r>
      <w:bookmarkStart w:id="0" w:name="_GoBack"/>
      <w:bookmarkEnd w:id="0"/>
      <w:r w:rsidR="00FE256E">
        <w:t xml:space="preserve"> APRIL</w:t>
      </w:r>
      <w:r w:rsidR="004B7FA9">
        <w:t xml:space="preserve"> 2019- Current</w:t>
      </w:r>
    </w:p>
    <w:p w14:paraId="54474ADD" w14:textId="77777777" w:rsidR="00AD6F84" w:rsidRPr="00AD6F84" w:rsidRDefault="00AD6F84" w:rsidP="00AD6F84">
      <w:pPr>
        <w:pStyle w:val="ListParagraph"/>
        <w:numPr>
          <w:ilvl w:val="0"/>
          <w:numId w:val="39"/>
        </w:numPr>
      </w:pPr>
      <w:r w:rsidRPr="00AD6F84">
        <w:rPr>
          <w:rFonts w:ascii="Times New Roman" w:hAnsi="Times New Roman" w:cs="Times New Roman"/>
          <w:sz w:val="22"/>
          <w:szCs w:val="22"/>
        </w:rPr>
        <w:t>Meet</w:t>
      </w:r>
      <w:r>
        <w:rPr>
          <w:rFonts w:ascii="Times New Roman" w:hAnsi="Times New Roman" w:cs="Times New Roman"/>
          <w:sz w:val="22"/>
          <w:szCs w:val="22"/>
        </w:rPr>
        <w:t xml:space="preserve"> potential customers including doctors, hospital staff and other medical professionals. </w:t>
      </w:r>
    </w:p>
    <w:p w14:paraId="5D47A333" w14:textId="77777777" w:rsidR="00BC23D5" w:rsidRPr="00BC23D5" w:rsidRDefault="00AD6F84" w:rsidP="00AD6F84">
      <w:pPr>
        <w:pStyle w:val="ListParagraph"/>
        <w:numPr>
          <w:ilvl w:val="0"/>
          <w:numId w:val="39"/>
        </w:numPr>
      </w:pPr>
      <w:r>
        <w:rPr>
          <w:rFonts w:ascii="Times New Roman" w:hAnsi="Times New Roman" w:cs="Times New Roman"/>
          <w:sz w:val="22"/>
          <w:szCs w:val="22"/>
        </w:rPr>
        <w:t xml:space="preserve">Provide </w:t>
      </w:r>
      <w:r w:rsidR="00BC23D5">
        <w:rPr>
          <w:rFonts w:ascii="Times New Roman" w:hAnsi="Times New Roman" w:cs="Times New Roman"/>
          <w:sz w:val="22"/>
          <w:szCs w:val="22"/>
        </w:rPr>
        <w:t>and educate about various product offerings.</w:t>
      </w:r>
    </w:p>
    <w:p w14:paraId="0F3F006F" w14:textId="36E9C462" w:rsidR="00473966" w:rsidRDefault="004B7FA9" w:rsidP="00090F61">
      <w:pPr>
        <w:pStyle w:val="ListParagraph"/>
        <w:numPr>
          <w:ilvl w:val="0"/>
          <w:numId w:val="39"/>
        </w:numPr>
      </w:pPr>
      <w:r>
        <w:rPr>
          <w:rFonts w:ascii="Times New Roman" w:hAnsi="Times New Roman" w:cs="Times New Roman"/>
          <w:sz w:val="22"/>
          <w:szCs w:val="22"/>
        </w:rPr>
        <w:t>Manage records and achieve sales targets</w:t>
      </w:r>
      <w:r w:rsidR="00090F61">
        <w:t>.</w:t>
      </w:r>
    </w:p>
    <w:p w14:paraId="1A4E47B2" w14:textId="77777777" w:rsidR="006270A9" w:rsidRDefault="00040B06">
      <w:pPr>
        <w:pStyle w:val="Heading2"/>
        <w:rPr>
          <w:rFonts w:ascii="Times New Roman" w:hAnsi="Times New Roman" w:cs="Times New Roman"/>
        </w:rPr>
      </w:pPr>
      <w:r w:rsidRPr="00040B06">
        <w:rPr>
          <w:rFonts w:ascii="Times New Roman" w:hAnsi="Times New Roman" w:cs="Times New Roman"/>
        </w:rPr>
        <w:t>HCBS Eligibility Specialist</w:t>
      </w:r>
      <w:r w:rsidR="009D5933">
        <w:t> | </w:t>
      </w:r>
      <w:r w:rsidRPr="00040B06">
        <w:rPr>
          <w:rFonts w:ascii="Times New Roman" w:hAnsi="Times New Roman" w:cs="Times New Roman"/>
        </w:rPr>
        <w:t>Good Samaritan Society-National Campus</w:t>
      </w:r>
      <w:r w:rsidRPr="00040B06">
        <w:rPr>
          <w:rFonts w:ascii="Times New Roman" w:hAnsi="Times New Roman" w:cs="Times New Roman"/>
        </w:rPr>
        <w:tab/>
      </w:r>
      <w:r w:rsidR="009D5933">
        <w:t> | </w:t>
      </w:r>
      <w:r w:rsidR="00CC01BD">
        <w:rPr>
          <w:rFonts w:ascii="Times New Roman" w:hAnsi="Times New Roman" w:cs="Times New Roman"/>
        </w:rPr>
        <w:t>June 2018-March 2019</w:t>
      </w:r>
    </w:p>
    <w:p w14:paraId="4821301E" w14:textId="77777777" w:rsidR="00D71537" w:rsidRPr="006E464A" w:rsidRDefault="00D71537" w:rsidP="00D263BE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Analyzes claims for Medicare/Medicaid eligibility.</w:t>
      </w:r>
    </w:p>
    <w:p w14:paraId="694C291C" w14:textId="32F0E5AF" w:rsidR="006E464A" w:rsidRPr="006E464A" w:rsidRDefault="006E464A" w:rsidP="00D263BE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6E464A">
        <w:rPr>
          <w:rFonts w:ascii="Times New Roman" w:hAnsi="Times New Roman" w:cs="Times New Roman"/>
        </w:rPr>
        <w:t>Reviews complex policies and procedures and accurately interprets to determine initial and continuing patient eligibility.</w:t>
      </w:r>
    </w:p>
    <w:p w14:paraId="3C3FCF2A" w14:textId="400DB7AC" w:rsidR="00D71537" w:rsidRPr="006E464A" w:rsidRDefault="00D71537" w:rsidP="00D263BE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6E464A">
        <w:rPr>
          <w:rFonts w:ascii="Times New Roman" w:eastAsia="Times New Roman" w:hAnsi="Times New Roman" w:cs="Times New Roman"/>
        </w:rPr>
        <w:t>Exercises critical thinking skills.</w:t>
      </w:r>
    </w:p>
    <w:p w14:paraId="76FB4942" w14:textId="53574208" w:rsidR="00D71537" w:rsidRPr="006E464A" w:rsidRDefault="00D71537" w:rsidP="00D263BE">
      <w:pPr>
        <w:pStyle w:val="ListBullet"/>
        <w:numPr>
          <w:ilvl w:val="0"/>
          <w:numId w:val="31"/>
        </w:numPr>
        <w:rPr>
          <w:rFonts w:ascii="Times New Roman" w:hAnsi="Times New Roman" w:cs="Times New Roman"/>
        </w:rPr>
      </w:pPr>
      <w:r w:rsidRPr="006E464A">
        <w:rPr>
          <w:rFonts w:ascii="Times New Roman" w:eastAsia="Times New Roman" w:hAnsi="Times New Roman" w:cs="Times New Roman"/>
        </w:rPr>
        <w:t>A</w:t>
      </w:r>
      <w:r w:rsidR="00040B06" w:rsidRPr="006E464A">
        <w:rPr>
          <w:rFonts w:ascii="Times New Roman" w:eastAsia="Times New Roman" w:hAnsi="Times New Roman" w:cs="Times New Roman"/>
        </w:rPr>
        <w:t>ttention to detail</w:t>
      </w:r>
      <w:r w:rsidRPr="006E464A">
        <w:rPr>
          <w:rFonts w:ascii="Times New Roman" w:eastAsia="Times New Roman" w:hAnsi="Times New Roman" w:cs="Times New Roman"/>
        </w:rPr>
        <w:t xml:space="preserve"> </w:t>
      </w:r>
      <w:r w:rsidR="006E464A" w:rsidRPr="006E464A">
        <w:rPr>
          <w:rFonts w:ascii="Times New Roman" w:eastAsia="Times New Roman" w:hAnsi="Times New Roman" w:cs="Times New Roman"/>
        </w:rPr>
        <w:t xml:space="preserve">with </w:t>
      </w:r>
      <w:r w:rsidR="00040B06" w:rsidRPr="006E464A">
        <w:rPr>
          <w:rFonts w:ascii="Times New Roman" w:eastAsia="Times New Roman" w:hAnsi="Times New Roman" w:cs="Times New Roman"/>
        </w:rPr>
        <w:t>accura</w:t>
      </w:r>
      <w:r w:rsidRPr="006E464A">
        <w:rPr>
          <w:rFonts w:ascii="Times New Roman" w:eastAsia="Times New Roman" w:hAnsi="Times New Roman" w:cs="Times New Roman"/>
        </w:rPr>
        <w:t xml:space="preserve">te </w:t>
      </w:r>
      <w:r w:rsidR="00040B06" w:rsidRPr="006E464A">
        <w:rPr>
          <w:rFonts w:ascii="Times New Roman" w:eastAsia="Times New Roman" w:hAnsi="Times New Roman" w:cs="Times New Roman"/>
        </w:rPr>
        <w:t>data entry</w:t>
      </w:r>
      <w:r w:rsidR="006E464A" w:rsidRPr="006E464A">
        <w:rPr>
          <w:rFonts w:ascii="Times New Roman" w:eastAsia="Times New Roman" w:hAnsi="Times New Roman" w:cs="Times New Roman"/>
        </w:rPr>
        <w:t>.</w:t>
      </w:r>
      <w:r w:rsidR="00040B06" w:rsidRPr="006E464A">
        <w:rPr>
          <w:rFonts w:ascii="Times New Roman" w:eastAsia="Times New Roman" w:hAnsi="Times New Roman" w:cs="Times New Roman"/>
        </w:rPr>
        <w:t xml:space="preserve"> </w:t>
      </w:r>
    </w:p>
    <w:p w14:paraId="2136625D" w14:textId="77777777" w:rsidR="00D71537" w:rsidRPr="00D71537" w:rsidRDefault="00D71537" w:rsidP="00D263BE">
      <w:pPr>
        <w:pStyle w:val="ListBullet"/>
        <w:numPr>
          <w:ilvl w:val="0"/>
          <w:numId w:val="31"/>
        </w:numPr>
      </w:pPr>
      <w:r w:rsidRPr="00D71537">
        <w:rPr>
          <w:rFonts w:ascii="Times New Roman" w:eastAsia="Times New Roman" w:hAnsi="Times New Roman" w:cs="Times New Roman"/>
        </w:rPr>
        <w:lastRenderedPageBreak/>
        <w:t xml:space="preserve">Maintains accurate </w:t>
      </w:r>
      <w:r w:rsidR="00040B06" w:rsidRPr="00D71537">
        <w:rPr>
          <w:rFonts w:ascii="Times New Roman" w:eastAsia="Times New Roman" w:hAnsi="Times New Roman" w:cs="Times New Roman"/>
        </w:rPr>
        <w:t>case records, including written narratives</w:t>
      </w:r>
      <w:r w:rsidRPr="00D71537">
        <w:rPr>
          <w:rFonts w:ascii="Times New Roman" w:eastAsia="Times New Roman" w:hAnsi="Times New Roman" w:cs="Times New Roman"/>
        </w:rPr>
        <w:t xml:space="preserve">. </w:t>
      </w:r>
    </w:p>
    <w:p w14:paraId="3E684727" w14:textId="6AFEB8AB" w:rsidR="00D71537" w:rsidRPr="00D71537" w:rsidRDefault="00040B06" w:rsidP="006E464A">
      <w:pPr>
        <w:pStyle w:val="ListBullet"/>
        <w:numPr>
          <w:ilvl w:val="0"/>
          <w:numId w:val="31"/>
        </w:numPr>
      </w:pPr>
      <w:r w:rsidRPr="00D71537">
        <w:rPr>
          <w:rFonts w:ascii="Times New Roman" w:eastAsia="Times New Roman" w:hAnsi="Times New Roman" w:cs="Times New Roman"/>
        </w:rPr>
        <w:t>Ensur</w:t>
      </w:r>
      <w:r w:rsidR="00D71537">
        <w:rPr>
          <w:rFonts w:ascii="Times New Roman" w:eastAsia="Times New Roman" w:hAnsi="Times New Roman" w:cs="Times New Roman"/>
        </w:rPr>
        <w:t xml:space="preserve">es compliance with </w:t>
      </w:r>
      <w:r w:rsidR="006E464A">
        <w:rPr>
          <w:rFonts w:ascii="Times New Roman" w:eastAsia="Times New Roman" w:hAnsi="Times New Roman" w:cs="Times New Roman"/>
        </w:rPr>
        <w:t xml:space="preserve">federal regulations. </w:t>
      </w:r>
      <w:r w:rsidR="00D263B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</w:t>
      </w:r>
    </w:p>
    <w:p w14:paraId="417E73F1" w14:textId="290CC12D" w:rsidR="006270A9" w:rsidRDefault="00D263BE" w:rsidP="00D263BE">
      <w:pPr>
        <w:pStyle w:val="ListBullet"/>
        <w:numPr>
          <w:ilvl w:val="0"/>
          <w:numId w:val="31"/>
        </w:num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>Maintains accurate records by scanning and documenting all pertinent client information</w:t>
      </w:r>
      <w:r w:rsidR="006E464A">
        <w:rPr>
          <w:rFonts w:ascii="Times New Roman" w:eastAsia="Times New Roman" w:hAnsi="Times New Roman" w:cs="Times New Roman"/>
          <w:color w:val="333333"/>
          <w:shd w:val="clear" w:color="auto" w:fill="FFFFFF"/>
        </w:rPr>
        <w:t>.</w:t>
      </w:r>
    </w:p>
    <w:p w14:paraId="2B32B70C" w14:textId="228354D2" w:rsidR="006270A9" w:rsidRDefault="00E722BE">
      <w:pPr>
        <w:pStyle w:val="Heading2"/>
        <w:rPr>
          <w:rFonts w:ascii="Times New Roman" w:hAnsi="Times New Roman" w:cs="Times New Roman"/>
        </w:rPr>
      </w:pPr>
      <w:r w:rsidRPr="00E722BE">
        <w:rPr>
          <w:rFonts w:ascii="Times New Roman" w:hAnsi="Times New Roman" w:cs="Times New Roman"/>
        </w:rPr>
        <w:t>Patient Care Tech</w:t>
      </w:r>
      <w:r w:rsidR="009D5933">
        <w:t> | </w:t>
      </w:r>
      <w:r>
        <w:rPr>
          <w:rFonts w:ascii="Times New Roman" w:hAnsi="Times New Roman" w:cs="Times New Roman"/>
        </w:rPr>
        <w:t>Avera McKennan</w:t>
      </w:r>
      <w:r w:rsidR="009D5933">
        <w:t> | </w:t>
      </w:r>
      <w:r w:rsidRPr="00E722BE">
        <w:rPr>
          <w:rFonts w:ascii="Times New Roman" w:hAnsi="Times New Roman" w:cs="Times New Roman"/>
        </w:rPr>
        <w:t>September 2017-March</w:t>
      </w:r>
      <w:r>
        <w:rPr>
          <w:rFonts w:ascii="Times New Roman" w:hAnsi="Times New Roman" w:cs="Times New Roman"/>
        </w:rPr>
        <w:t xml:space="preserve"> </w:t>
      </w:r>
      <w:r w:rsidR="000A3570">
        <w:rPr>
          <w:rFonts w:ascii="Times New Roman" w:hAnsi="Times New Roman" w:cs="Times New Roman"/>
        </w:rPr>
        <w:t>2018</w:t>
      </w:r>
    </w:p>
    <w:p w14:paraId="53A520AC" w14:textId="77777777" w:rsidR="002B4DBC" w:rsidRPr="002B4DBC" w:rsidRDefault="002B4DBC" w:rsidP="00D263BE">
      <w:pPr>
        <w:pStyle w:val="ListBullet"/>
        <w:numPr>
          <w:ilvl w:val="0"/>
          <w:numId w:val="32"/>
        </w:numPr>
        <w:rPr>
          <w:rFonts w:ascii="Times New Roman" w:hAnsi="Times New Roman" w:cs="Times New Roman"/>
        </w:rPr>
      </w:pPr>
      <w:r w:rsidRPr="002B4DBC">
        <w:rPr>
          <w:rFonts w:ascii="Times New Roman" w:hAnsi="Times New Roman" w:cs="Times New Roman"/>
        </w:rPr>
        <w:t>Communicated with the Registered Nurse regarding the patient’s status.</w:t>
      </w:r>
    </w:p>
    <w:p w14:paraId="00E3541C" w14:textId="77777777" w:rsidR="00E722BE" w:rsidRPr="002B4DBC" w:rsidRDefault="00E722BE" w:rsidP="00D263BE">
      <w:pPr>
        <w:pStyle w:val="ListBullet"/>
        <w:numPr>
          <w:ilvl w:val="0"/>
          <w:numId w:val="32"/>
        </w:numPr>
        <w:rPr>
          <w:rFonts w:ascii="Times New Roman" w:hAnsi="Times New Roman" w:cs="Times New Roman"/>
        </w:rPr>
      </w:pPr>
      <w:r w:rsidRPr="002B4DBC">
        <w:rPr>
          <w:rFonts w:ascii="Times New Roman" w:hAnsi="Times New Roman" w:cs="Times New Roman"/>
        </w:rPr>
        <w:t>Provided basic care needs to acute inpatients</w:t>
      </w:r>
      <w:r w:rsidR="002B4DBC" w:rsidRPr="002B4DBC">
        <w:rPr>
          <w:rFonts w:ascii="Times New Roman" w:hAnsi="Times New Roman" w:cs="Times New Roman"/>
        </w:rPr>
        <w:t xml:space="preserve">, </w:t>
      </w:r>
      <w:r w:rsidRPr="002B4DBC">
        <w:rPr>
          <w:rFonts w:ascii="Times New Roman" w:hAnsi="Times New Roman" w:cs="Times New Roman"/>
        </w:rPr>
        <w:t>activities of daily living.</w:t>
      </w:r>
    </w:p>
    <w:p w14:paraId="2C1E5FAF" w14:textId="77777777" w:rsidR="00E722BE" w:rsidRPr="00E722BE" w:rsidRDefault="00E722BE" w:rsidP="00D263BE">
      <w:pPr>
        <w:pStyle w:val="ListBullet"/>
        <w:numPr>
          <w:ilvl w:val="0"/>
          <w:numId w:val="32"/>
        </w:numPr>
      </w:pPr>
      <w:r>
        <w:rPr>
          <w:rFonts w:ascii="Times New Roman" w:hAnsi="Times New Roman" w:cs="Times New Roman"/>
        </w:rPr>
        <w:t>Assisted patient</w:t>
      </w:r>
      <w:r w:rsidR="002B4DB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with ambulation and transfers</w:t>
      </w:r>
      <w:r w:rsidR="002B4DB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D263BE">
        <w:rPr>
          <w:rFonts w:ascii="Times New Roman" w:hAnsi="Times New Roman" w:cs="Times New Roman"/>
        </w:rPr>
        <w:t xml:space="preserve">                                                                                        Measured vital signs and performed nursing tasks as delegated by the Registered Nurse.</w:t>
      </w:r>
    </w:p>
    <w:p w14:paraId="2449882E" w14:textId="77777777" w:rsidR="00E722BE" w:rsidRPr="00E722BE" w:rsidRDefault="002B4DBC" w:rsidP="00D263BE">
      <w:pPr>
        <w:pStyle w:val="ListBullet"/>
        <w:numPr>
          <w:ilvl w:val="0"/>
          <w:numId w:val="32"/>
        </w:numPr>
      </w:pPr>
      <w:r>
        <w:rPr>
          <w:rFonts w:ascii="Times New Roman" w:hAnsi="Times New Roman" w:cs="Times New Roman"/>
        </w:rPr>
        <w:t xml:space="preserve">Maintained medical supplies in patient </w:t>
      </w:r>
      <w:r w:rsidR="00E722BE" w:rsidRPr="00E722BE">
        <w:rPr>
          <w:rFonts w:ascii="Times New Roman" w:hAnsi="Times New Roman" w:cs="Times New Roman"/>
        </w:rPr>
        <w:t>rooms</w:t>
      </w:r>
      <w:r>
        <w:rPr>
          <w:rFonts w:ascii="Times New Roman" w:hAnsi="Times New Roman" w:cs="Times New Roman"/>
        </w:rPr>
        <w:t>.</w:t>
      </w:r>
    </w:p>
    <w:p w14:paraId="33FA1641" w14:textId="77777777" w:rsidR="00040B06" w:rsidRPr="003C4636" w:rsidRDefault="00E722BE" w:rsidP="003C4636">
      <w:pPr>
        <w:pStyle w:val="NoSpacing"/>
        <w:ind w:left="720"/>
        <w:rPr>
          <w:rFonts w:ascii="Times New Roman" w:hAnsi="Times New Roman" w:cs="Times New Roman"/>
        </w:rPr>
      </w:pPr>
      <w:r w:rsidRPr="00BA3CE5">
        <w:rPr>
          <w:rFonts w:ascii="Times New Roman" w:hAnsi="Times New Roman" w:cs="Times New Roman"/>
          <w:b/>
          <w:caps/>
          <w:sz w:val="24"/>
        </w:rPr>
        <w:t xml:space="preserve"> </w:t>
      </w:r>
    </w:p>
    <w:p w14:paraId="1C348D06" w14:textId="77777777" w:rsidR="003C4636" w:rsidRDefault="003C4636" w:rsidP="003C4636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Day care provider</w:t>
      </w:r>
      <w:r>
        <w:t xml:space="preserve"> |     </w:t>
      </w:r>
      <w:r>
        <w:rPr>
          <w:rFonts w:ascii="Times New Roman" w:hAnsi="Times New Roman" w:cs="Times New Roman"/>
        </w:rPr>
        <w:t>first baptist preschool</w:t>
      </w:r>
      <w:r w:rsidRPr="00040B06">
        <w:rPr>
          <w:rFonts w:ascii="Times New Roman" w:hAnsi="Times New Roman" w:cs="Times New Roman"/>
        </w:rPr>
        <w:tab/>
      </w:r>
      <w:r>
        <w:t> | </w:t>
      </w:r>
      <w:r>
        <w:rPr>
          <w:rFonts w:ascii="Times New Roman" w:hAnsi="Times New Roman" w:cs="Times New Roman"/>
        </w:rPr>
        <w:t>may-August 2016</w:t>
      </w:r>
    </w:p>
    <w:p w14:paraId="2712F35D" w14:textId="53E5D03F" w:rsidR="003C4636" w:rsidRPr="003C4636" w:rsidRDefault="003C4636" w:rsidP="00D263BE">
      <w:pPr>
        <w:pStyle w:val="ListBullet"/>
        <w:numPr>
          <w:ilvl w:val="0"/>
          <w:numId w:val="33"/>
        </w:numPr>
      </w:pPr>
      <w:r w:rsidRPr="003C4636">
        <w:rPr>
          <w:rFonts w:ascii="Times New Roman" w:hAnsi="Times New Roman" w:cs="Times New Roman"/>
        </w:rPr>
        <w:t xml:space="preserve">Ensured safety and </w:t>
      </w:r>
      <w:r w:rsidR="001B308C">
        <w:rPr>
          <w:rFonts w:ascii="Times New Roman" w:hAnsi="Times New Roman" w:cs="Times New Roman"/>
        </w:rPr>
        <w:t xml:space="preserve">well-being </w:t>
      </w:r>
      <w:r w:rsidRPr="003C4636">
        <w:rPr>
          <w:rFonts w:ascii="Times New Roman" w:hAnsi="Times New Roman" w:cs="Times New Roman"/>
        </w:rPr>
        <w:t xml:space="preserve">of 20 children ages newborn to 15 years </w:t>
      </w:r>
    </w:p>
    <w:p w14:paraId="1D0F0041" w14:textId="2F08F762" w:rsidR="003C4636" w:rsidRPr="003C4636" w:rsidRDefault="003C4636" w:rsidP="00D263BE">
      <w:pPr>
        <w:pStyle w:val="ListBullet"/>
        <w:numPr>
          <w:ilvl w:val="0"/>
          <w:numId w:val="33"/>
        </w:numPr>
      </w:pPr>
      <w:r w:rsidRPr="003C4636">
        <w:rPr>
          <w:rFonts w:ascii="Times New Roman" w:hAnsi="Times New Roman" w:cs="Times New Roman"/>
        </w:rPr>
        <w:t>Implemented daily activities, field trips and meal plans</w:t>
      </w:r>
      <w:r w:rsidR="006E464A">
        <w:rPr>
          <w:rFonts w:ascii="Times New Roman" w:hAnsi="Times New Roman" w:cs="Times New Roman"/>
        </w:rPr>
        <w:t>.</w:t>
      </w:r>
    </w:p>
    <w:p w14:paraId="6389880D" w14:textId="0BE01818" w:rsidR="003C4636" w:rsidRPr="003C4636" w:rsidRDefault="003C4636" w:rsidP="00D263BE">
      <w:pPr>
        <w:pStyle w:val="ListBullet"/>
        <w:numPr>
          <w:ilvl w:val="0"/>
          <w:numId w:val="33"/>
        </w:numPr>
      </w:pPr>
      <w:r w:rsidRPr="003C4636">
        <w:rPr>
          <w:rFonts w:ascii="Times New Roman" w:hAnsi="Times New Roman" w:cs="Times New Roman"/>
        </w:rPr>
        <w:t>Provided quality education and comforting environment for children</w:t>
      </w:r>
      <w:r w:rsidR="006E464A">
        <w:rPr>
          <w:rFonts w:ascii="Times New Roman" w:hAnsi="Times New Roman" w:cs="Times New Roman"/>
        </w:rPr>
        <w:t>.</w:t>
      </w:r>
    </w:p>
    <w:p w14:paraId="2E355964" w14:textId="48FF795F" w:rsidR="00040B06" w:rsidRDefault="003C4636" w:rsidP="00D263BE">
      <w:pPr>
        <w:pStyle w:val="ListBullet"/>
        <w:numPr>
          <w:ilvl w:val="0"/>
          <w:numId w:val="33"/>
        </w:numPr>
      </w:pPr>
      <w:r w:rsidRPr="003C4636">
        <w:rPr>
          <w:rFonts w:ascii="Times New Roman" w:hAnsi="Times New Roman" w:cs="Times New Roman"/>
        </w:rPr>
        <w:t>Encouraged children in developing faith</w:t>
      </w:r>
      <w:r w:rsidR="006E464A">
        <w:rPr>
          <w:rFonts w:ascii="Times New Roman" w:hAnsi="Times New Roman" w:cs="Times New Roman"/>
        </w:rPr>
        <w:t>.</w:t>
      </w:r>
    </w:p>
    <w:p w14:paraId="4FB31A75" w14:textId="77777777" w:rsidR="00AF2D59" w:rsidRDefault="00AF2D59" w:rsidP="00AF2D59">
      <w:pPr>
        <w:pStyle w:val="Heading1"/>
      </w:pPr>
      <w:r>
        <w:t xml:space="preserve">Volunteer and Supporting </w:t>
      </w:r>
      <w:sdt>
        <w:sdtPr>
          <w:alias w:val="Experience:"/>
          <w:tag w:val="Experience:"/>
          <w:id w:val="-345015374"/>
          <w:placeholder>
            <w:docPart w:val="65F5FE0C57146649841A2F95472CF3AC"/>
          </w:placeholder>
          <w:temporary/>
          <w:showingPlcHdr/>
          <w15:appearance w15:val="hidden"/>
        </w:sdtPr>
        <w:sdtEndPr/>
        <w:sdtContent>
          <w:r>
            <w:t>Experience</w:t>
          </w:r>
        </w:sdtContent>
      </w:sdt>
      <w:r>
        <w:t>s</w:t>
      </w:r>
    </w:p>
    <w:p w14:paraId="250ADF22" w14:textId="77777777" w:rsidR="00AF2D59" w:rsidRDefault="00AF2D59" w:rsidP="00040B06">
      <w:pPr>
        <w:pStyle w:val="Heading2"/>
      </w:pPr>
    </w:p>
    <w:p w14:paraId="2D1EF305" w14:textId="77777777" w:rsidR="00040B06" w:rsidRDefault="00040B06" w:rsidP="00040B06">
      <w:pPr>
        <w:pStyle w:val="Heading2"/>
      </w:pPr>
      <w:r>
        <w:t>Healthcare</w:t>
      </w:r>
    </w:p>
    <w:p w14:paraId="175DCE3A" w14:textId="77777777" w:rsidR="00AF2D59" w:rsidRPr="00AF2D59" w:rsidRDefault="00AF2D59" w:rsidP="00D263BE">
      <w:pPr>
        <w:pStyle w:val="ListBullet"/>
        <w:numPr>
          <w:ilvl w:val="0"/>
          <w:numId w:val="34"/>
        </w:numPr>
        <w:rPr>
          <w:b/>
        </w:rPr>
      </w:pPr>
      <w:r>
        <w:t xml:space="preserve">Researched &amp; evaluated topics in health promotion and education. </w:t>
      </w:r>
    </w:p>
    <w:p w14:paraId="04BD3E85" w14:textId="77777777" w:rsidR="00AF2D59" w:rsidRPr="007E1DD7" w:rsidRDefault="00AF2D59" w:rsidP="00D263BE">
      <w:pPr>
        <w:pStyle w:val="ListBullet"/>
        <w:numPr>
          <w:ilvl w:val="0"/>
          <w:numId w:val="34"/>
        </w:numPr>
      </w:pPr>
      <w:r w:rsidRPr="007E1DD7">
        <w:t>United Living Community Volunteer – visited and read to residents (October 2016)</w:t>
      </w:r>
    </w:p>
    <w:p w14:paraId="6B1437AD" w14:textId="2A33803D" w:rsidR="00AF2D59" w:rsidRDefault="002B4DBC" w:rsidP="00D263BE">
      <w:pPr>
        <w:pStyle w:val="ListBullet"/>
        <w:numPr>
          <w:ilvl w:val="0"/>
          <w:numId w:val="34"/>
        </w:numPr>
        <w:rPr>
          <w:b/>
        </w:rPr>
      </w:pPr>
      <w:r>
        <w:t xml:space="preserve">Shadowed </w:t>
      </w:r>
      <w:r w:rsidR="00040B06">
        <w:t>Doctor of Chiropractic</w:t>
      </w:r>
      <w:r>
        <w:t xml:space="preserve"> Medicine</w:t>
      </w:r>
      <w:r w:rsidR="001B308C">
        <w:t>.</w:t>
      </w:r>
    </w:p>
    <w:p w14:paraId="01A8CD01" w14:textId="7A608D32" w:rsidR="00AF2D59" w:rsidRDefault="00AF2D59" w:rsidP="00D263BE">
      <w:pPr>
        <w:pStyle w:val="ListBullet"/>
        <w:numPr>
          <w:ilvl w:val="0"/>
          <w:numId w:val="34"/>
        </w:numPr>
        <w:rPr>
          <w:b/>
        </w:rPr>
      </w:pPr>
      <w:r>
        <w:t>F</w:t>
      </w:r>
      <w:r w:rsidR="00040B06">
        <w:t>irst Aid Certifi</w:t>
      </w:r>
      <w:r w:rsidR="002B4DBC">
        <w:t xml:space="preserve">cation. </w:t>
      </w:r>
    </w:p>
    <w:p w14:paraId="3831C54B" w14:textId="3EBE6B9F" w:rsidR="002B4DBC" w:rsidRPr="00AF2D59" w:rsidRDefault="00AF2D59" w:rsidP="00D263BE">
      <w:pPr>
        <w:pStyle w:val="ListBullet"/>
        <w:numPr>
          <w:ilvl w:val="0"/>
          <w:numId w:val="34"/>
        </w:numPr>
        <w:rPr>
          <w:b/>
        </w:rPr>
      </w:pPr>
      <w:r>
        <w:t>Researched &amp; evaluated topics in health promotion and education</w:t>
      </w:r>
      <w:r w:rsidR="001B308C">
        <w:t xml:space="preserve"> during college</w:t>
      </w:r>
      <w:r>
        <w:t>.</w:t>
      </w:r>
    </w:p>
    <w:p w14:paraId="686AB1E6" w14:textId="77777777" w:rsidR="005A5E7B" w:rsidRPr="00AF2D59" w:rsidRDefault="005A5E7B" w:rsidP="00AF2D59">
      <w:pPr>
        <w:pStyle w:val="ListBullet"/>
        <w:numPr>
          <w:ilvl w:val="0"/>
          <w:numId w:val="0"/>
        </w:numPr>
        <w:ind w:left="216"/>
        <w:rPr>
          <w:b/>
        </w:rPr>
      </w:pPr>
    </w:p>
    <w:p w14:paraId="6037B4B8" w14:textId="77777777" w:rsidR="00D263BE" w:rsidRDefault="00D263BE" w:rsidP="00D263BE">
      <w:pPr>
        <w:pStyle w:val="ListBullet"/>
        <w:numPr>
          <w:ilvl w:val="0"/>
          <w:numId w:val="0"/>
        </w:numPr>
        <w:tabs>
          <w:tab w:val="num" w:pos="216"/>
        </w:tabs>
        <w:rPr>
          <w:b/>
          <w:sz w:val="24"/>
          <w:szCs w:val="24"/>
        </w:rPr>
      </w:pPr>
      <w:r w:rsidRPr="00D263BE">
        <w:rPr>
          <w:b/>
          <w:sz w:val="24"/>
          <w:szCs w:val="24"/>
        </w:rPr>
        <w:t>VOLUNTEER EXPERIENCES</w:t>
      </w:r>
    </w:p>
    <w:p w14:paraId="541CF3D3" w14:textId="5C913E8A" w:rsidR="003A0EF4" w:rsidRPr="003A0EF4" w:rsidRDefault="003A0EF4" w:rsidP="003A0EF4">
      <w:pPr>
        <w:pStyle w:val="ListBullet"/>
        <w:numPr>
          <w:ilvl w:val="0"/>
          <w:numId w:val="38"/>
        </w:numPr>
        <w:rPr>
          <w:sz w:val="24"/>
          <w:szCs w:val="24"/>
        </w:rPr>
      </w:pPr>
      <w:r w:rsidRPr="003A0EF4">
        <w:rPr>
          <w:sz w:val="24"/>
          <w:szCs w:val="24"/>
        </w:rPr>
        <w:t xml:space="preserve">Project SOS- The Banquet </w:t>
      </w:r>
      <w:r w:rsidR="001B308C">
        <w:rPr>
          <w:sz w:val="24"/>
          <w:szCs w:val="24"/>
        </w:rPr>
        <w:t>(</w:t>
      </w:r>
      <w:r w:rsidRPr="003A0EF4">
        <w:rPr>
          <w:sz w:val="24"/>
          <w:szCs w:val="24"/>
        </w:rPr>
        <w:t>August 2018</w:t>
      </w:r>
      <w:r w:rsidR="001B308C">
        <w:rPr>
          <w:sz w:val="24"/>
          <w:szCs w:val="24"/>
        </w:rPr>
        <w:t>)</w:t>
      </w:r>
    </w:p>
    <w:p w14:paraId="75C2BE97" w14:textId="1CBB09CD" w:rsidR="003A0EF4" w:rsidRPr="003A0EF4" w:rsidRDefault="003A0EF4" w:rsidP="003A0EF4">
      <w:pPr>
        <w:pStyle w:val="ListBullet"/>
        <w:numPr>
          <w:ilvl w:val="0"/>
          <w:numId w:val="38"/>
        </w:numPr>
        <w:rPr>
          <w:sz w:val="24"/>
          <w:szCs w:val="24"/>
        </w:rPr>
      </w:pPr>
      <w:r w:rsidRPr="003A0EF4">
        <w:rPr>
          <w:sz w:val="24"/>
          <w:szCs w:val="24"/>
        </w:rPr>
        <w:t xml:space="preserve">Black Student Alliance Association </w:t>
      </w:r>
      <w:r w:rsidR="001B308C">
        <w:rPr>
          <w:sz w:val="24"/>
          <w:szCs w:val="24"/>
        </w:rPr>
        <w:t>(</w:t>
      </w:r>
      <w:r w:rsidRPr="003A0EF4">
        <w:rPr>
          <w:sz w:val="24"/>
          <w:szCs w:val="24"/>
        </w:rPr>
        <w:t>May 2017</w:t>
      </w:r>
      <w:r w:rsidR="001B308C">
        <w:rPr>
          <w:sz w:val="24"/>
          <w:szCs w:val="24"/>
        </w:rPr>
        <w:t>)</w:t>
      </w:r>
    </w:p>
    <w:p w14:paraId="4B1697FF" w14:textId="6795C5FC" w:rsidR="003A0EF4" w:rsidRDefault="003A0EF4" w:rsidP="003A0EF4">
      <w:pPr>
        <w:pStyle w:val="ListBullet"/>
        <w:numPr>
          <w:ilvl w:val="0"/>
          <w:numId w:val="38"/>
        </w:numPr>
        <w:rPr>
          <w:sz w:val="24"/>
          <w:szCs w:val="24"/>
        </w:rPr>
      </w:pPr>
      <w:r w:rsidRPr="003A0EF4">
        <w:rPr>
          <w:sz w:val="24"/>
          <w:szCs w:val="24"/>
        </w:rPr>
        <w:t xml:space="preserve">Relay for Life </w:t>
      </w:r>
      <w:r w:rsidR="001B308C">
        <w:rPr>
          <w:sz w:val="24"/>
          <w:szCs w:val="24"/>
        </w:rPr>
        <w:t>(</w:t>
      </w:r>
      <w:r w:rsidRPr="003A0EF4">
        <w:rPr>
          <w:sz w:val="24"/>
          <w:szCs w:val="24"/>
        </w:rPr>
        <w:t>April 2016</w:t>
      </w:r>
      <w:r w:rsidR="001B308C">
        <w:rPr>
          <w:sz w:val="24"/>
          <w:szCs w:val="24"/>
        </w:rPr>
        <w:t>)</w:t>
      </w:r>
    </w:p>
    <w:p w14:paraId="468AEA7E" w14:textId="1B4A1667" w:rsidR="00302AE9" w:rsidRPr="003A0EF4" w:rsidRDefault="00302AE9" w:rsidP="003A0EF4">
      <w:pPr>
        <w:pStyle w:val="ListBullet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Board Director –Health Connection (February 2018)</w:t>
      </w:r>
    </w:p>
    <w:p w14:paraId="3CD1F644" w14:textId="77777777" w:rsidR="00D263BE" w:rsidRPr="00D263BE" w:rsidRDefault="003A0EF4" w:rsidP="003A0EF4">
      <w:pPr>
        <w:pStyle w:val="ListBullet"/>
        <w:numPr>
          <w:ilvl w:val="0"/>
          <w:numId w:val="0"/>
        </w:numPr>
        <w:tabs>
          <w:tab w:val="num" w:pos="216"/>
        </w:tabs>
        <w:ind w:left="3600" w:firstLine="6480"/>
        <w:rPr>
          <w:b/>
          <w:sz w:val="24"/>
          <w:szCs w:val="24"/>
        </w:rPr>
      </w:pPr>
      <w:r w:rsidRPr="003A0EF4">
        <w:rPr>
          <w:rFonts w:ascii="Times New Roman" w:hAnsi="Times New Roman" w:cs="Times New Roman"/>
        </w:rPr>
        <w:t xml:space="preserve"> </w:t>
      </w:r>
    </w:p>
    <w:sectPr w:rsidR="00D263BE" w:rsidRPr="00D263BE" w:rsidSect="00617B26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6DD2F" w14:textId="77777777" w:rsidR="003C14B9" w:rsidRDefault="003C14B9">
      <w:pPr>
        <w:spacing w:after="0"/>
      </w:pPr>
      <w:r>
        <w:separator/>
      </w:r>
    </w:p>
  </w:endnote>
  <w:endnote w:type="continuationSeparator" w:id="0">
    <w:p w14:paraId="4591C370" w14:textId="77777777" w:rsidR="003C14B9" w:rsidRDefault="003C14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FC3B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7CD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65D10E" w14:textId="77777777" w:rsidR="003C14B9" w:rsidRDefault="003C14B9">
      <w:pPr>
        <w:spacing w:after="0"/>
      </w:pPr>
      <w:r>
        <w:separator/>
      </w:r>
    </w:p>
  </w:footnote>
  <w:footnote w:type="continuationSeparator" w:id="0">
    <w:p w14:paraId="2E384838" w14:textId="77777777" w:rsidR="003C14B9" w:rsidRDefault="003C14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F8E15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3816"/>
        </w:tabs>
        <w:ind w:left="38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10AC5A69"/>
    <w:multiLevelType w:val="hybridMultilevel"/>
    <w:tmpl w:val="6BD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52C67D6"/>
    <w:multiLevelType w:val="hybridMultilevel"/>
    <w:tmpl w:val="A1D4C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434405"/>
    <w:multiLevelType w:val="hybridMultilevel"/>
    <w:tmpl w:val="5BBA6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A4457B1"/>
    <w:multiLevelType w:val="hybridMultilevel"/>
    <w:tmpl w:val="CAB4E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AC9441A"/>
    <w:multiLevelType w:val="hybridMultilevel"/>
    <w:tmpl w:val="B40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EA26A7C"/>
    <w:multiLevelType w:val="hybridMultilevel"/>
    <w:tmpl w:val="E7264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262CFF"/>
    <w:multiLevelType w:val="hybridMultilevel"/>
    <w:tmpl w:val="D2AC8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27D96BB3"/>
    <w:multiLevelType w:val="hybridMultilevel"/>
    <w:tmpl w:val="01EE5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BD23C7"/>
    <w:multiLevelType w:val="hybridMultilevel"/>
    <w:tmpl w:val="27902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3CE71D8E"/>
    <w:multiLevelType w:val="hybridMultilevel"/>
    <w:tmpl w:val="1C7C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532861F8"/>
    <w:multiLevelType w:val="hybridMultilevel"/>
    <w:tmpl w:val="5E6A7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F62AC2"/>
    <w:multiLevelType w:val="hybridMultilevel"/>
    <w:tmpl w:val="1B445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5A221A"/>
    <w:multiLevelType w:val="hybridMultilevel"/>
    <w:tmpl w:val="EDD47D92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1">
    <w:nsid w:val="5CE91F2E"/>
    <w:multiLevelType w:val="hybridMultilevel"/>
    <w:tmpl w:val="46EE95D0"/>
    <w:lvl w:ilvl="0" w:tplc="158E2B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33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>
    <w:nsid w:val="780C362D"/>
    <w:multiLevelType w:val="multilevel"/>
    <w:tmpl w:val="2F4E3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8C331AB"/>
    <w:multiLevelType w:val="hybridMultilevel"/>
    <w:tmpl w:val="420A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6"/>
  </w:num>
  <w:num w:numId="16">
    <w:abstractNumId w:val="12"/>
  </w:num>
  <w:num w:numId="17">
    <w:abstractNumId w:val="24"/>
  </w:num>
  <w:num w:numId="18">
    <w:abstractNumId w:val="10"/>
  </w:num>
  <w:num w:numId="19">
    <w:abstractNumId w:val="33"/>
  </w:num>
  <w:num w:numId="20">
    <w:abstractNumId w:val="27"/>
  </w:num>
  <w:num w:numId="21">
    <w:abstractNumId w:val="11"/>
  </w:num>
  <w:num w:numId="22">
    <w:abstractNumId w:val="23"/>
  </w:num>
  <w:num w:numId="23">
    <w:abstractNumId w:val="32"/>
  </w:num>
  <w:num w:numId="24">
    <w:abstractNumId w:val="31"/>
  </w:num>
  <w:num w:numId="25">
    <w:abstractNumId w:val="13"/>
  </w:num>
  <w:num w:numId="26">
    <w:abstractNumId w:val="34"/>
  </w:num>
  <w:num w:numId="27">
    <w:abstractNumId w:val="14"/>
  </w:num>
  <w:num w:numId="28">
    <w:abstractNumId w:val="19"/>
  </w:num>
  <w:num w:numId="29">
    <w:abstractNumId w:val="22"/>
  </w:num>
  <w:num w:numId="30">
    <w:abstractNumId w:val="17"/>
  </w:num>
  <w:num w:numId="31">
    <w:abstractNumId w:val="35"/>
  </w:num>
  <w:num w:numId="32">
    <w:abstractNumId w:val="25"/>
  </w:num>
  <w:num w:numId="33">
    <w:abstractNumId w:val="28"/>
  </w:num>
  <w:num w:numId="34">
    <w:abstractNumId w:val="30"/>
  </w:num>
  <w:num w:numId="35">
    <w:abstractNumId w:val="21"/>
  </w:num>
  <w:num w:numId="36">
    <w:abstractNumId w:val="16"/>
  </w:num>
  <w:num w:numId="37">
    <w:abstractNumId w:val="15"/>
  </w:num>
  <w:num w:numId="38">
    <w:abstractNumId w:val="18"/>
  </w:num>
  <w:num w:numId="3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E7B"/>
    <w:rsid w:val="00021BF3"/>
    <w:rsid w:val="00040B06"/>
    <w:rsid w:val="00090F61"/>
    <w:rsid w:val="000A3570"/>
    <w:rsid w:val="000A4F59"/>
    <w:rsid w:val="000C6814"/>
    <w:rsid w:val="0010502D"/>
    <w:rsid w:val="00141A4C"/>
    <w:rsid w:val="00157CDD"/>
    <w:rsid w:val="001B29CF"/>
    <w:rsid w:val="001B308C"/>
    <w:rsid w:val="0028220F"/>
    <w:rsid w:val="002B4DBC"/>
    <w:rsid w:val="00302AE9"/>
    <w:rsid w:val="00356C14"/>
    <w:rsid w:val="0038790B"/>
    <w:rsid w:val="003A0EF4"/>
    <w:rsid w:val="003A7902"/>
    <w:rsid w:val="003C14B9"/>
    <w:rsid w:val="003C4636"/>
    <w:rsid w:val="00442945"/>
    <w:rsid w:val="00473966"/>
    <w:rsid w:val="004B7FA9"/>
    <w:rsid w:val="0057216A"/>
    <w:rsid w:val="0057537C"/>
    <w:rsid w:val="005A5E7B"/>
    <w:rsid w:val="00617B26"/>
    <w:rsid w:val="006270A9"/>
    <w:rsid w:val="006315A8"/>
    <w:rsid w:val="00675956"/>
    <w:rsid w:val="00681034"/>
    <w:rsid w:val="006C3B47"/>
    <w:rsid w:val="006E464A"/>
    <w:rsid w:val="007E1DD7"/>
    <w:rsid w:val="007E31C6"/>
    <w:rsid w:val="007E76BD"/>
    <w:rsid w:val="007F481F"/>
    <w:rsid w:val="008007D6"/>
    <w:rsid w:val="00816216"/>
    <w:rsid w:val="0087734B"/>
    <w:rsid w:val="008C569A"/>
    <w:rsid w:val="009841C4"/>
    <w:rsid w:val="009D5933"/>
    <w:rsid w:val="00A034E1"/>
    <w:rsid w:val="00A2101A"/>
    <w:rsid w:val="00A5217A"/>
    <w:rsid w:val="00A94A40"/>
    <w:rsid w:val="00AC5DDD"/>
    <w:rsid w:val="00AD6F84"/>
    <w:rsid w:val="00AF2D59"/>
    <w:rsid w:val="00BC23D5"/>
    <w:rsid w:val="00BC59B7"/>
    <w:rsid w:val="00BD768D"/>
    <w:rsid w:val="00C316C8"/>
    <w:rsid w:val="00C61F8E"/>
    <w:rsid w:val="00CC01BD"/>
    <w:rsid w:val="00CD5F55"/>
    <w:rsid w:val="00D263BE"/>
    <w:rsid w:val="00D71537"/>
    <w:rsid w:val="00E20813"/>
    <w:rsid w:val="00E66FD6"/>
    <w:rsid w:val="00E722BE"/>
    <w:rsid w:val="00E83E4B"/>
    <w:rsid w:val="00EE49C6"/>
    <w:rsid w:val="00EE4CF0"/>
    <w:rsid w:val="00F64E4F"/>
    <w:rsid w:val="00FE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5C7E50"/>
  <w15:chartTrackingRefBased/>
  <w15:docId w15:val="{CCF62135-D860-F24A-A2FD-4B3AF0A7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E7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5A5E7B"/>
    <w:pPr>
      <w:spacing w:after="0"/>
    </w:pPr>
    <w:rPr>
      <w:rFonts w:eastAsiaTheme="minorHAnsi"/>
      <w:color w:val="auto"/>
      <w:lang w:eastAsia="en-US"/>
    </w:rPr>
  </w:style>
  <w:style w:type="paragraph" w:styleId="ListParagraph">
    <w:name w:val="List Paragraph"/>
    <w:basedOn w:val="Normal"/>
    <w:uiPriority w:val="34"/>
    <w:qFormat/>
    <w:rsid w:val="005A5E7B"/>
    <w:pPr>
      <w:spacing w:after="0"/>
      <w:ind w:left="720"/>
      <w:contextualSpacing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Nuhminew@gmail.com" TargetMode="Externa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ncyjothum-thomas/Library/Containers/com.microsoft.Word/Data/Library/Application%20Support/Microsoft/Office/16.0/DTS/Search/%7b5F169F39-1962-9347-8D0F-984A654213C5%7dtf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9874ADC42A8046A3377ACD92395F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B5FAB-765C-B64C-AC98-86E444B9F617}"/>
      </w:docPartPr>
      <w:docPartBody>
        <w:p w:rsidR="00063816" w:rsidRDefault="004B6C70">
          <w:pPr>
            <w:pStyle w:val="6E9874ADC42A8046A3377ACD92395FF9"/>
          </w:pPr>
          <w:r>
            <w:t>Education</w:t>
          </w:r>
        </w:p>
      </w:docPartBody>
    </w:docPart>
    <w:docPart>
      <w:docPartPr>
        <w:name w:val="21AE66F5E364FA45ACAF775C5D7218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5E1CA9-6B28-DF44-AA87-EAFDA3223F9E}"/>
      </w:docPartPr>
      <w:docPartBody>
        <w:p w:rsidR="00063816" w:rsidRDefault="004B6C70">
          <w:pPr>
            <w:pStyle w:val="21AE66F5E364FA45ACAF775C5D721864"/>
          </w:pPr>
          <w:r>
            <w:t>Skills &amp; Abilities</w:t>
          </w:r>
        </w:p>
      </w:docPartBody>
    </w:docPart>
    <w:docPart>
      <w:docPartPr>
        <w:name w:val="938A0B0B5E61A4449CF3559E5DA41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04664-8937-DD4A-859C-3070EFE3A9B5}"/>
      </w:docPartPr>
      <w:docPartBody>
        <w:p w:rsidR="00063816" w:rsidRDefault="004B6C70">
          <w:pPr>
            <w:pStyle w:val="938A0B0B5E61A4449CF3559E5DA412A4"/>
          </w:pPr>
          <w:r>
            <w:t>Management</w:t>
          </w:r>
        </w:p>
      </w:docPartBody>
    </w:docPart>
    <w:docPart>
      <w:docPartPr>
        <w:name w:val="0BB7801F6896164294C7C32E9A42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71567-6BFE-C048-8EFB-A016B9C49705}"/>
      </w:docPartPr>
      <w:docPartBody>
        <w:p w:rsidR="00063816" w:rsidRDefault="004B6C70">
          <w:pPr>
            <w:pStyle w:val="0BB7801F6896164294C7C32E9A426BF7"/>
          </w:pPr>
          <w:r>
            <w:t>Leadership</w:t>
          </w:r>
        </w:p>
      </w:docPartBody>
    </w:docPart>
    <w:docPart>
      <w:docPartPr>
        <w:name w:val="4CB2C8E698EB4C4D8F9AE17E4163C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FFF4-B4CB-994F-9356-2309A697130A}"/>
      </w:docPartPr>
      <w:docPartBody>
        <w:p w:rsidR="00063816" w:rsidRDefault="004B6C70">
          <w:pPr>
            <w:pStyle w:val="4CB2C8E698EB4C4D8F9AE17E4163C440"/>
          </w:pPr>
          <w:r>
            <w:t>Experience</w:t>
          </w:r>
        </w:p>
      </w:docPartBody>
    </w:docPart>
    <w:docPart>
      <w:docPartPr>
        <w:name w:val="65F5FE0C57146649841A2F95472CF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34541-0E5E-7448-BA00-F962A4E58519}"/>
      </w:docPartPr>
      <w:docPartBody>
        <w:p w:rsidR="00063816" w:rsidRDefault="007B1BA2" w:rsidP="007B1BA2">
          <w:pPr>
            <w:pStyle w:val="65F5FE0C57146649841A2F95472CF3A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明朝B">
    <w:panose1 w:val="00000000000000000000"/>
    <w:charset w:val="00"/>
    <w:family w:val="roman"/>
    <w:notTrueType/>
    <w:pitch w:val="default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A2"/>
    <w:rsid w:val="000316D7"/>
    <w:rsid w:val="00063816"/>
    <w:rsid w:val="00231270"/>
    <w:rsid w:val="00476F9F"/>
    <w:rsid w:val="004B6C70"/>
    <w:rsid w:val="005D713E"/>
    <w:rsid w:val="00633DAB"/>
    <w:rsid w:val="006A65FA"/>
    <w:rsid w:val="007B1BA2"/>
    <w:rsid w:val="00906BAE"/>
    <w:rsid w:val="00C8248A"/>
    <w:rsid w:val="00F8034B"/>
    <w:rsid w:val="00F81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6B78ED2419B7848B2C7DB4600420457">
    <w:name w:val="56B78ED2419B7848B2C7DB4600420457"/>
  </w:style>
  <w:style w:type="paragraph" w:customStyle="1" w:styleId="96D8FBD61F0CAA449E72E0C44B99BCAE">
    <w:name w:val="96D8FBD61F0CAA449E72E0C44B99BCAE"/>
  </w:style>
  <w:style w:type="paragraph" w:customStyle="1" w:styleId="640AA1EE821FA6459D46EBA52C66402D">
    <w:name w:val="640AA1EE821FA6459D46EBA52C66402D"/>
  </w:style>
  <w:style w:type="paragraph" w:customStyle="1" w:styleId="EFAAD1DB0970A5448B89324640726F16">
    <w:name w:val="EFAAD1DB0970A5448B89324640726F16"/>
  </w:style>
  <w:style w:type="paragraph" w:customStyle="1" w:styleId="6EE085C8071BDD42AFA18E2648A5E5AD">
    <w:name w:val="6EE085C8071BDD42AFA18E2648A5E5AD"/>
  </w:style>
  <w:style w:type="paragraph" w:customStyle="1" w:styleId="3F128FB4BE428B44A3C4EFF25C8FCFDA">
    <w:name w:val="3F128FB4BE428B44A3C4EFF25C8FCFDA"/>
  </w:style>
  <w:style w:type="paragraph" w:customStyle="1" w:styleId="6E9874ADC42A8046A3377ACD92395FF9">
    <w:name w:val="6E9874ADC42A8046A3377ACD92395FF9"/>
  </w:style>
  <w:style w:type="paragraph" w:customStyle="1" w:styleId="D826C0E2CC6E5B43B76A1B71F2AFBE5C">
    <w:name w:val="D826C0E2CC6E5B43B76A1B71F2AFBE5C"/>
  </w:style>
  <w:style w:type="paragraph" w:customStyle="1" w:styleId="6725903365736243BFC1F293437DF7FB">
    <w:name w:val="6725903365736243BFC1F293437DF7FB"/>
  </w:style>
  <w:style w:type="paragraph" w:customStyle="1" w:styleId="D6DE04DC887080459C6DBD829F7B19DC">
    <w:name w:val="D6DE04DC887080459C6DBD829F7B19DC"/>
  </w:style>
  <w:style w:type="paragraph" w:customStyle="1" w:styleId="C741A794B72D424A96D0B451EE48CC9A">
    <w:name w:val="C741A794B72D424A96D0B451EE48CC9A"/>
  </w:style>
  <w:style w:type="paragraph" w:customStyle="1" w:styleId="26697C81C31EEB47BEFD0D7789C3D26A">
    <w:name w:val="26697C81C31EEB47BEFD0D7789C3D26A"/>
  </w:style>
  <w:style w:type="paragraph" w:customStyle="1" w:styleId="2BA07C0B0926C943B9CD484C610E82CE">
    <w:name w:val="2BA07C0B0926C943B9CD484C610E82CE"/>
  </w:style>
  <w:style w:type="paragraph" w:customStyle="1" w:styleId="F1CA7591FE69C94FBB608D37215EC910">
    <w:name w:val="F1CA7591FE69C94FBB608D37215EC910"/>
  </w:style>
  <w:style w:type="paragraph" w:customStyle="1" w:styleId="D24F7DD520FE0548A1637DF5C591556D">
    <w:name w:val="D24F7DD520FE0548A1637DF5C591556D"/>
  </w:style>
  <w:style w:type="paragraph" w:customStyle="1" w:styleId="21AE66F5E364FA45ACAF775C5D721864">
    <w:name w:val="21AE66F5E364FA45ACAF775C5D721864"/>
  </w:style>
  <w:style w:type="paragraph" w:customStyle="1" w:styleId="938A0B0B5E61A4449CF3559E5DA412A4">
    <w:name w:val="938A0B0B5E61A4449CF3559E5DA412A4"/>
  </w:style>
  <w:style w:type="paragraph" w:customStyle="1" w:styleId="B105C04CDC64524EA02C23616DC4781A">
    <w:name w:val="B105C04CDC64524EA02C23616DC4781A"/>
  </w:style>
  <w:style w:type="paragraph" w:customStyle="1" w:styleId="D1E950A995B741489240ACA9F8EC2F77">
    <w:name w:val="D1E950A995B741489240ACA9F8EC2F77"/>
  </w:style>
  <w:style w:type="paragraph" w:customStyle="1" w:styleId="17CEBA3284D3754D962DAF57D1A4CDAC">
    <w:name w:val="17CEBA3284D3754D962DAF57D1A4CDAC"/>
  </w:style>
  <w:style w:type="paragraph" w:customStyle="1" w:styleId="4FC947CD9F0D1A43AAA148B8F0F4BD51">
    <w:name w:val="4FC947CD9F0D1A43AAA148B8F0F4BD51"/>
  </w:style>
  <w:style w:type="paragraph" w:customStyle="1" w:styleId="0FA33CD3AB9EB04EA5AA320EFC665086">
    <w:name w:val="0FA33CD3AB9EB04EA5AA320EFC665086"/>
  </w:style>
  <w:style w:type="paragraph" w:customStyle="1" w:styleId="0BB7801F6896164294C7C32E9A426BF7">
    <w:name w:val="0BB7801F6896164294C7C32E9A426BF7"/>
  </w:style>
  <w:style w:type="paragraph" w:customStyle="1" w:styleId="431FA8BDD28F61478DD27BA04DC6AC68">
    <w:name w:val="431FA8BDD28F61478DD27BA04DC6AC68"/>
  </w:style>
  <w:style w:type="paragraph" w:customStyle="1" w:styleId="4CB2C8E698EB4C4D8F9AE17E4163C440">
    <w:name w:val="4CB2C8E698EB4C4D8F9AE17E4163C440"/>
  </w:style>
  <w:style w:type="paragraph" w:customStyle="1" w:styleId="CE7BD94C87DD2E40BAB20008104DFF49">
    <w:name w:val="CE7BD94C87DD2E40BAB20008104DFF49"/>
  </w:style>
  <w:style w:type="paragraph" w:customStyle="1" w:styleId="891F9ABE2DFE0948A2B2E66F12DD89FE">
    <w:name w:val="891F9ABE2DFE0948A2B2E66F12DD89FE"/>
  </w:style>
  <w:style w:type="paragraph" w:customStyle="1" w:styleId="9CA028D34CD0494BB76086F8F6DB4842">
    <w:name w:val="9CA028D34CD0494BB76086F8F6DB4842"/>
  </w:style>
  <w:style w:type="paragraph" w:customStyle="1" w:styleId="686926F51E105046BA58900FFBA208E4">
    <w:name w:val="686926F51E105046BA58900FFBA208E4"/>
  </w:style>
  <w:style w:type="paragraph" w:customStyle="1" w:styleId="88808C472586A2438237D7A60802EF59">
    <w:name w:val="88808C472586A2438237D7A60802EF59"/>
  </w:style>
  <w:style w:type="paragraph" w:customStyle="1" w:styleId="3A1B9E41D76A034D8E8F81FB520228A9">
    <w:name w:val="3A1B9E41D76A034D8E8F81FB520228A9"/>
  </w:style>
  <w:style w:type="paragraph" w:customStyle="1" w:styleId="9F1B3479532C5D45AAC2105E254ABAA5">
    <w:name w:val="9F1B3479532C5D45AAC2105E254ABAA5"/>
  </w:style>
  <w:style w:type="paragraph" w:customStyle="1" w:styleId="8D9F76A4C2F6884D9212E7063CBC8198">
    <w:name w:val="8D9F76A4C2F6884D9212E7063CBC8198"/>
  </w:style>
  <w:style w:type="paragraph" w:customStyle="1" w:styleId="78994468574C5A41BC4FE9C6DB0065E7">
    <w:name w:val="78994468574C5A41BC4FE9C6DB0065E7"/>
    <w:rsid w:val="007B1BA2"/>
  </w:style>
  <w:style w:type="paragraph" w:customStyle="1" w:styleId="65F5FE0C57146649841A2F95472CF3AC">
    <w:name w:val="65F5FE0C57146649841A2F95472CF3AC"/>
    <w:rsid w:val="007B1BA2"/>
  </w:style>
  <w:style w:type="paragraph" w:customStyle="1" w:styleId="1294C9E33D54F4458B548AE981ADFD0D">
    <w:name w:val="1294C9E33D54F4458B548AE981ADFD0D"/>
    <w:rsid w:val="007B1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48988-4443-D242-8AC9-5BC9EF108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{5F169F39-1962-9347-8D0F-984A654213C5}tf02918880.dotx</Template>
  <TotalTime>0</TotalTime>
  <Pages>2</Pages>
  <Words>473</Words>
  <Characters>2699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Nancy Thum-Thomas</dc:creator>
  <cp:keywords/>
  <cp:lastModifiedBy>Woldab, Nuhmine Habtewold - SDSU Student</cp:lastModifiedBy>
  <cp:revision>3</cp:revision>
  <dcterms:created xsi:type="dcterms:W3CDTF">2019-08-02T01:16:00Z</dcterms:created>
  <dcterms:modified xsi:type="dcterms:W3CDTF">2019-08-13T16:39:00Z</dcterms:modified>
  <cp:version/>
</cp:coreProperties>
</file>