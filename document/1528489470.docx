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580D2612515644CCAC7F79EA2FF24CAC"/>
        </w:placeholder>
        <w:docPartList>
          <w:docPartGallery w:val="Quick Parts"/>
          <w:docPartCategory w:val=" Resume Name"/>
        </w:docPartList>
      </w:sdtPr>
      <w:sdtEndPr/>
      <w:sdtContent>
        <w:p w:rsidR="00CE6269" w:rsidRDefault="00686FB3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668F4C0337344179A99AFFFB20E608A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90D81">
                <w:t>Parris Allen-meadors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A39F27CD717A446E83DBF7F77F4B4D98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CE6269" w:rsidRDefault="00090D81">
              <w:pPr>
                <w:pStyle w:val="NoSpacing"/>
              </w:pPr>
              <w:r>
                <w:t>Allen-meadorsp121@tvcc.edu</w:t>
              </w:r>
              <w:r w:rsidR="00E452B8">
                <w:t xml:space="preserve"> (school email)</w:t>
              </w:r>
            </w:p>
          </w:sdtContent>
        </w:sdt>
        <w:p w:rsidR="00CE6269" w:rsidRDefault="00686FB3">
          <w:pPr>
            <w:pStyle w:val="NoSpacing"/>
          </w:pPr>
          <w:hyperlink r:id="rId11" w:history="1">
            <w:r w:rsidR="007D2ED2" w:rsidRPr="00C64451">
              <w:rPr>
                <w:rStyle w:val="Hyperlink"/>
              </w:rPr>
              <w:t>Parrisjallen@gmail.com</w:t>
            </w:r>
          </w:hyperlink>
          <w:r w:rsidR="007D2ED2">
            <w:t xml:space="preserve"> </w:t>
          </w:r>
          <w:r w:rsidR="00E452B8">
            <w:t>(personal email)</w:t>
          </w:r>
        </w:p>
        <w:sdt>
          <w:sdtPr>
            <w:alias w:val="Phone"/>
            <w:tag w:val=""/>
            <w:id w:val="1357783703"/>
            <w:placeholder>
              <w:docPart w:val="14B4B44620C44A63B255CA8C31A515CB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CE6269" w:rsidRDefault="006E5ADE">
              <w:pPr>
                <w:pStyle w:val="NoSpacing"/>
              </w:pPr>
              <w:r>
                <w:t>2144176115</w:t>
              </w:r>
              <w:r w:rsidR="00244DFE">
                <w:t xml:space="preserve"> (cell phone)</w:t>
              </w:r>
            </w:p>
          </w:sdtContent>
        </w:sdt>
        <w:p w:rsidR="00CE6269" w:rsidRDefault="00E452B8">
          <w:r>
            <w:t>2040 stagecoach trail, Heartland, TX 75126</w:t>
          </w:r>
        </w:p>
        <w:p w:rsidR="00CE6269" w:rsidRDefault="00686FB3"/>
      </w:sdtContent>
    </w:sdt>
    <w:p w:rsidR="00CE6269" w:rsidRDefault="001F77CA">
      <w:pPr>
        <w:pStyle w:val="SectionHeading"/>
      </w:pPr>
      <w:r>
        <w:t>Objectives</w:t>
      </w:r>
    </w:p>
    <w:p w:rsidR="00CE6269" w:rsidRPr="00F45E56" w:rsidRDefault="006E5ADE">
      <w:pPr>
        <w:rPr>
          <w:sz w:val="24"/>
        </w:rPr>
      </w:pPr>
      <w:r>
        <w:rPr>
          <w:sz w:val="24"/>
        </w:rPr>
        <w:t>Graduate nurse (RN) with previous experience in a long-term care facility for six mo</w:t>
      </w:r>
      <w:r w:rsidR="00F823C3">
        <w:rPr>
          <w:sz w:val="24"/>
        </w:rPr>
        <w:t>nths. I provided direct care to geriatric patients inclu</w:t>
      </w:r>
      <w:r w:rsidR="00C90B9A">
        <w:rPr>
          <w:sz w:val="24"/>
        </w:rPr>
        <w:t>ding assisting with assessments of memory care, assisted patients who</w:t>
      </w:r>
      <w:r w:rsidR="00171B83">
        <w:rPr>
          <w:sz w:val="24"/>
        </w:rPr>
        <w:t xml:space="preserve"> need extended medical care</w:t>
      </w:r>
      <w:r w:rsidR="00417AA2">
        <w:rPr>
          <w:sz w:val="24"/>
        </w:rPr>
        <w:t>, and helped with the administration of medic</w:t>
      </w:r>
      <w:r w:rsidR="007E1BBF">
        <w:rPr>
          <w:sz w:val="24"/>
        </w:rPr>
        <w:t>ations for specific disease processes such as diabetes mellitus, stroke patients, and patients with cardiac diseases. I am seeking an opportunity to combine the skills acquired in nursing school with this facility’s distinct level of superb methods of nursing practice</w:t>
      </w:r>
      <w:r w:rsidR="00244DFE" w:rsidRPr="00F45E56">
        <w:rPr>
          <w:sz w:val="24"/>
        </w:rPr>
        <w:t>. I have excellent interpersonal skills, and</w:t>
      </w:r>
      <w:r w:rsidR="007E1BBF">
        <w:rPr>
          <w:sz w:val="24"/>
        </w:rPr>
        <w:t xml:space="preserve"> I am a driven dedicated nurse </w:t>
      </w:r>
      <w:bookmarkStart w:id="0" w:name="_GoBack"/>
      <w:bookmarkEnd w:id="0"/>
      <w:r w:rsidR="00244DFE" w:rsidRPr="00F45E56">
        <w:rPr>
          <w:sz w:val="24"/>
        </w:rPr>
        <w:t>wit</w:t>
      </w:r>
      <w:r w:rsidR="00E452B8" w:rsidRPr="00F45E56">
        <w:rPr>
          <w:sz w:val="24"/>
        </w:rPr>
        <w:t>h a distinct sense of purpose.</w:t>
      </w:r>
      <w:r w:rsidR="00440658" w:rsidRPr="00F45E56">
        <w:rPr>
          <w:sz w:val="24"/>
        </w:rPr>
        <w:t xml:space="preserve"> I have excellent communication skills</w:t>
      </w:r>
      <w:r w:rsidR="00475087">
        <w:rPr>
          <w:sz w:val="24"/>
        </w:rPr>
        <w:t xml:space="preserve">. </w:t>
      </w:r>
      <w:r w:rsidR="00F823C3">
        <w:rPr>
          <w:sz w:val="24"/>
        </w:rPr>
        <w:t xml:space="preserve">I am available to learn the best methods and practices for nursing care. </w:t>
      </w:r>
    </w:p>
    <w:p w:rsidR="00CE6269" w:rsidRDefault="001F77CA">
      <w:pPr>
        <w:pStyle w:val="SectionHeading"/>
      </w:pPr>
      <w:r>
        <w:t>Education</w:t>
      </w:r>
    </w:p>
    <w:p w:rsidR="00CE6269" w:rsidRDefault="00A204FF">
      <w:pPr>
        <w:pStyle w:val="Subsection"/>
      </w:pPr>
      <w:r>
        <w:t>Trinity Valley Com</w:t>
      </w:r>
      <w:r w:rsidR="00244DFE">
        <w:t>munity College</w:t>
      </w:r>
    </w:p>
    <w:p w:rsidR="00CE6269" w:rsidRPr="00F45E56" w:rsidRDefault="00E452B8">
      <w:pPr>
        <w:rPr>
          <w:sz w:val="28"/>
        </w:rPr>
      </w:pPr>
      <w:r w:rsidRPr="00F45E56">
        <w:rPr>
          <w:b/>
          <w:bCs/>
          <w:i/>
          <w:iCs/>
          <w:color w:val="D1282E" w:themeColor="text2"/>
          <w:sz w:val="28"/>
        </w:rPr>
        <w:t>May 2012-</w:t>
      </w:r>
      <w:r w:rsidR="00A204FF" w:rsidRPr="00F45E56">
        <w:rPr>
          <w:b/>
          <w:bCs/>
          <w:i/>
          <w:iCs/>
          <w:color w:val="D1282E" w:themeColor="text2"/>
          <w:sz w:val="28"/>
        </w:rPr>
        <w:t xml:space="preserve">May 2016 </w:t>
      </w:r>
      <w:r w:rsidR="00A204FF" w:rsidRPr="00F45E56">
        <w:rPr>
          <w:sz w:val="28"/>
        </w:rPr>
        <w:t xml:space="preserve">Associates Degree in Liberal Arts </w:t>
      </w:r>
      <w:r w:rsidRPr="00F45E56">
        <w:rPr>
          <w:sz w:val="28"/>
        </w:rPr>
        <w:t>(GPA 3.5)</w:t>
      </w:r>
    </w:p>
    <w:p w:rsidR="00A204FF" w:rsidRPr="00F45E56" w:rsidRDefault="00E452B8">
      <w:pPr>
        <w:rPr>
          <w:sz w:val="28"/>
        </w:rPr>
      </w:pPr>
      <w:r w:rsidRPr="00F45E56">
        <w:rPr>
          <w:sz w:val="28"/>
        </w:rPr>
        <w:t>August 2016-</w:t>
      </w:r>
      <w:r w:rsidR="00A204FF" w:rsidRPr="00F45E56">
        <w:rPr>
          <w:sz w:val="28"/>
        </w:rPr>
        <w:t xml:space="preserve">May 2018 Associates Degree in Nursing </w:t>
      </w:r>
      <w:r w:rsidRPr="00F45E56">
        <w:rPr>
          <w:sz w:val="28"/>
        </w:rPr>
        <w:t>(GPA 3.3)</w:t>
      </w:r>
    </w:p>
    <w:p w:rsidR="004F1C1E" w:rsidRPr="00C9104D" w:rsidRDefault="004F1C1E">
      <w:pPr>
        <w:rPr>
          <w:b/>
          <w:sz w:val="28"/>
        </w:rPr>
      </w:pPr>
      <w:r w:rsidRPr="00C9104D">
        <w:rPr>
          <w:b/>
          <w:sz w:val="28"/>
        </w:rPr>
        <w:t>University of Texas</w:t>
      </w:r>
      <w:r w:rsidR="009D28EF" w:rsidRPr="00C9104D">
        <w:rPr>
          <w:b/>
          <w:sz w:val="28"/>
        </w:rPr>
        <w:t xml:space="preserve"> at Arlington RN to </w:t>
      </w:r>
      <w:r w:rsidR="00E452B8" w:rsidRPr="00C9104D">
        <w:rPr>
          <w:b/>
          <w:sz w:val="28"/>
        </w:rPr>
        <w:t>BSN program (July</w:t>
      </w:r>
      <w:r w:rsidR="00272DE5">
        <w:rPr>
          <w:b/>
          <w:sz w:val="28"/>
        </w:rPr>
        <w:t xml:space="preserve"> 2nd</w:t>
      </w:r>
      <w:r w:rsidR="00E452B8" w:rsidRPr="00C9104D">
        <w:rPr>
          <w:b/>
          <w:sz w:val="28"/>
        </w:rPr>
        <w:t xml:space="preserve"> start date)</w:t>
      </w:r>
    </w:p>
    <w:p w:rsidR="00CF1573" w:rsidRPr="00F45E56" w:rsidRDefault="009211BF" w:rsidP="00E452B8">
      <w:pPr>
        <w:rPr>
          <w:sz w:val="24"/>
        </w:rPr>
      </w:pPr>
      <w:r w:rsidRPr="00F45E56">
        <w:rPr>
          <w:sz w:val="24"/>
        </w:rPr>
        <w:t>Alpha Delta Nu (nursing honors society)</w:t>
      </w:r>
    </w:p>
    <w:p w:rsidR="00F45E56" w:rsidRDefault="00E452B8" w:rsidP="00F45E56">
      <w:pPr>
        <w:rPr>
          <w:sz w:val="24"/>
        </w:rPr>
      </w:pPr>
      <w:r w:rsidRPr="00F45E56">
        <w:rPr>
          <w:sz w:val="24"/>
        </w:rPr>
        <w:t xml:space="preserve">Active member of the National Student Nurses Association </w:t>
      </w:r>
    </w:p>
    <w:p w:rsidR="00CE6269" w:rsidRPr="00F45E56" w:rsidRDefault="00F45E56" w:rsidP="00F45E56">
      <w:pPr>
        <w:pStyle w:val="SectionHeading"/>
        <w:rPr>
          <w:sz w:val="24"/>
        </w:rPr>
      </w:pPr>
      <w:r>
        <w:t>Certifications</w:t>
      </w:r>
      <w:r w:rsidR="00DF4622">
        <w:t xml:space="preserve"> </w:t>
      </w:r>
    </w:p>
    <w:p w:rsidR="00CE6269" w:rsidRPr="00F45E56" w:rsidRDefault="00E452B8" w:rsidP="00F45E56">
      <w:r w:rsidRPr="00F45E56">
        <w:t xml:space="preserve">Current </w:t>
      </w:r>
      <w:r w:rsidRPr="00C9104D">
        <w:rPr>
          <w:b/>
        </w:rPr>
        <w:t>BLS</w:t>
      </w:r>
    </w:p>
    <w:p w:rsidR="00E452B8" w:rsidRPr="00F45E56" w:rsidRDefault="00E452B8" w:rsidP="00F45E56">
      <w:r w:rsidRPr="00F45E56">
        <w:t xml:space="preserve">Current </w:t>
      </w:r>
      <w:r w:rsidRPr="00C9104D">
        <w:rPr>
          <w:b/>
        </w:rPr>
        <w:t xml:space="preserve">ACLS </w:t>
      </w:r>
    </w:p>
    <w:p w:rsidR="00E452B8" w:rsidRDefault="00E452B8" w:rsidP="00E452B8">
      <w:pPr>
        <w:pStyle w:val="Subsection"/>
      </w:pPr>
      <w:r>
        <w:t>Clinical Experience:</w:t>
      </w:r>
    </w:p>
    <w:p w:rsidR="00E452B8" w:rsidRPr="00F45E56" w:rsidRDefault="00E452B8" w:rsidP="00F45E56">
      <w:r w:rsidRPr="00F45E56">
        <w:t xml:space="preserve">Baylor Scott and White Sunnyvale and City Hospital at White Rock </w:t>
      </w:r>
    </w:p>
    <w:p w:rsidR="00E452B8" w:rsidRDefault="00E452B8" w:rsidP="00F45E56">
      <w:r w:rsidRPr="00F45E56">
        <w:lastRenderedPageBreak/>
        <w:t xml:space="preserve">Clinical Practum in medical/surgical, Telemetry, Labor </w:t>
      </w:r>
      <w:r w:rsidR="00440658" w:rsidRPr="00F45E56">
        <w:t>and Delivery, Emergency Services, operating room, and ICU</w:t>
      </w:r>
    </w:p>
    <w:p w:rsidR="000A54EF" w:rsidRDefault="000A54EF" w:rsidP="00F45E56">
      <w:r>
        <w:t xml:space="preserve">City Hospital White Rock: 60 hours in ICU, </w:t>
      </w:r>
      <w:r w:rsidR="00C90B9A">
        <w:t>third</w:t>
      </w:r>
      <w:r>
        <w:t xml:space="preserve"> semester spent on the med/surg floor </w:t>
      </w:r>
    </w:p>
    <w:p w:rsidR="00C90B9A" w:rsidRDefault="00C90B9A" w:rsidP="00C90B9A">
      <w:pPr>
        <w:pStyle w:val="Subsection"/>
      </w:pPr>
      <w:r>
        <w:t>Volunteer Services:</w:t>
      </w:r>
    </w:p>
    <w:p w:rsidR="00171B83" w:rsidRDefault="00171B83" w:rsidP="00C90B9A">
      <w:pPr>
        <w:pStyle w:val="Subsection"/>
      </w:pPr>
      <w:r>
        <w:t xml:space="preserve">Three Forks Assisted Living facility and memory care </w:t>
      </w:r>
    </w:p>
    <w:p w:rsidR="00C90B9A" w:rsidRPr="00F45E56" w:rsidRDefault="00C90B9A" w:rsidP="00F45E56"/>
    <w:sectPr w:rsidR="00C90B9A" w:rsidRPr="00F45E56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FB3" w:rsidRDefault="00686FB3">
      <w:pPr>
        <w:spacing w:after="0" w:line="240" w:lineRule="auto"/>
      </w:pPr>
      <w:r>
        <w:separator/>
      </w:r>
    </w:p>
  </w:endnote>
  <w:endnote w:type="continuationSeparator" w:id="0">
    <w:p w:rsidR="00686FB3" w:rsidRDefault="0068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269" w:rsidRDefault="001F77CA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9131142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8C27F65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4EF8821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CE6269" w:rsidRDefault="001F77CA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E6269" w:rsidRDefault="001F77CA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CE6269" w:rsidRDefault="001F77CA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FB3" w:rsidRDefault="00686FB3">
      <w:pPr>
        <w:spacing w:after="0" w:line="240" w:lineRule="auto"/>
      </w:pPr>
      <w:r>
        <w:separator/>
      </w:r>
    </w:p>
  </w:footnote>
  <w:footnote w:type="continuationSeparator" w:id="0">
    <w:p w:rsidR="00686FB3" w:rsidRDefault="00686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269" w:rsidRDefault="001F77CA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A27631A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AB0A665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649A515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CE6269" w:rsidRDefault="00CE62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DateAndTim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81"/>
    <w:rsid w:val="00090D81"/>
    <w:rsid w:val="000A54EF"/>
    <w:rsid w:val="00171B83"/>
    <w:rsid w:val="001F77CA"/>
    <w:rsid w:val="00244DFE"/>
    <w:rsid w:val="00272DE5"/>
    <w:rsid w:val="00417AA2"/>
    <w:rsid w:val="00440658"/>
    <w:rsid w:val="00475087"/>
    <w:rsid w:val="004B1FDB"/>
    <w:rsid w:val="004C636C"/>
    <w:rsid w:val="004F1C1E"/>
    <w:rsid w:val="0056452F"/>
    <w:rsid w:val="00631786"/>
    <w:rsid w:val="00686FB3"/>
    <w:rsid w:val="00696930"/>
    <w:rsid w:val="006E5ADE"/>
    <w:rsid w:val="006F0D71"/>
    <w:rsid w:val="007162CE"/>
    <w:rsid w:val="00751998"/>
    <w:rsid w:val="007579C5"/>
    <w:rsid w:val="007D2ED2"/>
    <w:rsid w:val="007E1BBF"/>
    <w:rsid w:val="008C3E5B"/>
    <w:rsid w:val="008D5261"/>
    <w:rsid w:val="009211BF"/>
    <w:rsid w:val="00933A77"/>
    <w:rsid w:val="009D28EF"/>
    <w:rsid w:val="00A204FF"/>
    <w:rsid w:val="00A33897"/>
    <w:rsid w:val="00B503FF"/>
    <w:rsid w:val="00C90B9A"/>
    <w:rsid w:val="00C9104D"/>
    <w:rsid w:val="00CD2F22"/>
    <w:rsid w:val="00CE6269"/>
    <w:rsid w:val="00CF1573"/>
    <w:rsid w:val="00DC60CF"/>
    <w:rsid w:val="00DF4622"/>
    <w:rsid w:val="00E452B8"/>
    <w:rsid w:val="00F45E56"/>
    <w:rsid w:val="00F8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A5ACD"/>
  <w15:docId w15:val="{4B97A4A4-FDAD-4377-AFFA-BA5F18EC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7D2ED2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E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rrisjallen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ris%20France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0D2612515644CCAC7F79EA2FF24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BC97C-A015-4DA1-A4B8-506BEBA6DC9C}"/>
      </w:docPartPr>
      <w:docPartBody>
        <w:p w:rsidR="006C019F" w:rsidRDefault="003C430B">
          <w:pPr>
            <w:pStyle w:val="580D2612515644CCAC7F79EA2FF24CA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68F4C0337344179A99AFFFB20E60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DD79D-B5F3-410A-B87D-65FE60EDBF6E}"/>
      </w:docPartPr>
      <w:docPartBody>
        <w:p w:rsidR="006C019F" w:rsidRDefault="003C430B">
          <w:pPr>
            <w:pStyle w:val="668F4C0337344179A99AFFFB20E608AD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A39F27CD717A446E83DBF7F77F4B4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4801A-914E-4317-8E87-00EC363F9184}"/>
      </w:docPartPr>
      <w:docPartBody>
        <w:p w:rsidR="006C019F" w:rsidRDefault="003C430B">
          <w:pPr>
            <w:pStyle w:val="A39F27CD717A446E83DBF7F77F4B4D98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14B4B44620C44A63B255CA8C31A51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F3C2E-49A1-46C0-905E-E2D5DF11A8BA}"/>
      </w:docPartPr>
      <w:docPartBody>
        <w:p w:rsidR="006C019F" w:rsidRDefault="003C430B">
          <w:pPr>
            <w:pStyle w:val="14B4B44620C44A63B255CA8C31A515CB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32"/>
    <w:rsid w:val="00171032"/>
    <w:rsid w:val="003C430B"/>
    <w:rsid w:val="006C019F"/>
    <w:rsid w:val="006C5CC0"/>
    <w:rsid w:val="006F5C41"/>
    <w:rsid w:val="0083054A"/>
    <w:rsid w:val="009757BE"/>
    <w:rsid w:val="009A0A29"/>
    <w:rsid w:val="00B03191"/>
    <w:rsid w:val="00CC2ED6"/>
    <w:rsid w:val="00D542ED"/>
    <w:rsid w:val="00EC7A08"/>
    <w:rsid w:val="00F1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580D2612515644CCAC7F79EA2FF24CAC">
    <w:name w:val="580D2612515644CCAC7F79EA2FF24CAC"/>
  </w:style>
  <w:style w:type="paragraph" w:customStyle="1" w:styleId="668F4C0337344179A99AFFFB20E608AD">
    <w:name w:val="668F4C0337344179A99AFFFB20E608AD"/>
  </w:style>
  <w:style w:type="paragraph" w:customStyle="1" w:styleId="A39F27CD717A446E83DBF7F77F4B4D98">
    <w:name w:val="A39F27CD717A446E83DBF7F77F4B4D98"/>
  </w:style>
  <w:style w:type="paragraph" w:customStyle="1" w:styleId="87D4AB7207914584B18C387614B3255E">
    <w:name w:val="87D4AB7207914584B18C387614B3255E"/>
  </w:style>
  <w:style w:type="paragraph" w:customStyle="1" w:styleId="14B4B44620C44A63B255CA8C31A515CB">
    <w:name w:val="14B4B44620C44A63B255CA8C31A515CB"/>
  </w:style>
  <w:style w:type="paragraph" w:customStyle="1" w:styleId="160C97A72EB04EC5A7DF2AE24909AF31">
    <w:name w:val="160C97A72EB04EC5A7DF2AE24909AF31"/>
  </w:style>
  <w:style w:type="paragraph" w:customStyle="1" w:styleId="F4951F7FAD5647199669445B2FD6FD95">
    <w:name w:val="F4951F7FAD5647199669445B2FD6FD95"/>
  </w:style>
  <w:style w:type="paragraph" w:customStyle="1" w:styleId="5EA5E6587BBE457083BD908726C9B90A">
    <w:name w:val="5EA5E6587BBE457083BD908726C9B90A"/>
  </w:style>
  <w:style w:type="paragraph" w:customStyle="1" w:styleId="B58CAACA30A04970A6915611BD85E445">
    <w:name w:val="B58CAACA30A04970A6915611BD85E445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987F9BA522914F31BADDE72C3B01C674">
    <w:name w:val="987F9BA522914F31BADDE72C3B01C674"/>
  </w:style>
  <w:style w:type="paragraph" w:customStyle="1" w:styleId="2CA7384791374135886E440C80C41088">
    <w:name w:val="2CA7384791374135886E440C80C41088"/>
  </w:style>
  <w:style w:type="paragraph" w:customStyle="1" w:styleId="375C67D6B7694F39863EB46778287EF2">
    <w:name w:val="375C67D6B7694F39863EB46778287EF2"/>
  </w:style>
  <w:style w:type="paragraph" w:customStyle="1" w:styleId="AC9A114410AF4F64A783094D1140A9D0">
    <w:name w:val="AC9A114410AF4F64A783094D1140A9D0"/>
  </w:style>
  <w:style w:type="paragraph" w:customStyle="1" w:styleId="86DE5CC2806E45ECA749EDE35AAB27C5">
    <w:name w:val="86DE5CC2806E45ECA749EDE35AAB27C5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D1ECE5F6DC8C4355B0A894CA95963E56">
    <w:name w:val="D1ECE5F6DC8C4355B0A894CA95963E56"/>
  </w:style>
  <w:style w:type="paragraph" w:customStyle="1" w:styleId="E35A8524CBBC48E6AC6FE82C13EE8404">
    <w:name w:val="E35A8524CBBC48E6AC6FE82C13EE8404"/>
  </w:style>
  <w:style w:type="paragraph" w:customStyle="1" w:styleId="9F0BE6B12ABA4D4BA10F873DDD0671A2">
    <w:name w:val="9F0BE6B12ABA4D4BA10F873DDD0671A2"/>
  </w:style>
  <w:style w:type="paragraph" w:customStyle="1" w:styleId="96B97B37D7F240ABABB7AD6D9083F9F2">
    <w:name w:val="96B97B37D7F240ABABB7AD6D9083F9F2"/>
  </w:style>
  <w:style w:type="paragraph" w:customStyle="1" w:styleId="07D606B4573C4EC39DB2CEDC3F197BC0">
    <w:name w:val="07D606B4573C4EC39DB2CEDC3F197BC0"/>
    <w:rsid w:val="00171032"/>
  </w:style>
  <w:style w:type="paragraph" w:customStyle="1" w:styleId="4D4D9BB77D4F473E83DB330C91DDA188">
    <w:name w:val="4D4D9BB77D4F473E83DB330C91DDA188"/>
    <w:rsid w:val="00171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2144176115 (cell phone)</CompanyPhone>
  <CompanyFax/>
  <CompanyEmail>Allen-meadorsp121@tvcc.edu (school email)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9B8F93-8284-4BF4-AA28-3F36968A9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121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Parris Allen-meadors</dc:creator>
  <cp:keywords/>
  <cp:lastModifiedBy>Parris Allen</cp:lastModifiedBy>
  <cp:revision>59</cp:revision>
  <dcterms:created xsi:type="dcterms:W3CDTF">2017-10-14T17:17:00Z</dcterms:created>
  <dcterms:modified xsi:type="dcterms:W3CDTF">2018-05-21T22:38:00Z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