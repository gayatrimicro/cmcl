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135A41" w:rsidP="003856C9">
            <w:pPr>
              <w:pStyle w:val="Heading1"/>
            </w:pPr>
            <w:r>
              <w:t>Irma Ruby Felix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0015C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135A41" w:rsidP="00C45D6E">
            <w:pPr>
              <w:pStyle w:val="Heading5"/>
            </w:pPr>
            <w:r>
              <w:t>Rubylovesmartin214@gmail.com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E6F6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135A41" w:rsidP="005D1344">
            <w:pPr>
              <w:pStyle w:val="Heading3"/>
            </w:pPr>
            <w:r>
              <w:t>(469)969-4820</w:t>
            </w:r>
          </w:p>
          <w:p w:rsidR="005D1344" w:rsidRPr="00C420C8" w:rsidRDefault="005D1344" w:rsidP="005D1344">
            <w:pPr>
              <w:pStyle w:val="Heading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6D4FA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5EFF930A06749E28698A3EBC4E9B5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C420EC6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5D1344" w:rsidP="00D11C4D">
                  <w:r>
                    <w:t>My number one objective is to provide excellent service and make your company excel!</w:t>
                  </w:r>
                </w:p>
              </w:tc>
            </w:tr>
            <w:tr w:rsidR="00C420C8" w:rsidRPr="005152F2" w:rsidTr="00C45D6E">
              <w:trPr>
                <w:trHeight w:val="432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6D4FA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959E6011D3F49FDA565AE2B89AA72D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4A96A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Fluent Bilingual (Spanish &amp; English)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Persuasive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Dedicated &amp; motivated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Multi-tasking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Staying focused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Organized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Team Player/leader</w:t>
                  </w:r>
                </w:p>
                <w:p w:rsidR="005D1344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Positive Attitude</w:t>
                  </w:r>
                </w:p>
                <w:p w:rsidR="005D1344" w:rsidRPr="005152F2" w:rsidRDefault="005D1344" w:rsidP="005D1344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Adaptable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13452"/>
            </w:tblGrid>
            <w:tr w:rsidR="00C420C8" w:rsidTr="004011D7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D4FA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262F7686C6E4B0381F09C27F38464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4011D7" w:rsidRPr="0043426C" w:rsidRDefault="004011D7" w:rsidP="004011D7">
                  <w:pPr>
                    <w:pStyle w:val="Heading4"/>
                  </w:pPr>
                  <w:r>
                    <w:t>Customer Service Rep-AMC WAREHOUSES</w:t>
                  </w:r>
                </w:p>
                <w:p w:rsidR="004011D7" w:rsidRPr="005152F2" w:rsidRDefault="004011D7" w:rsidP="004011D7">
                  <w:pPr>
                    <w:pStyle w:val="Heading5"/>
                  </w:pPr>
                  <w:r>
                    <w:t>March 2018</w:t>
                  </w:r>
                  <w:r>
                    <w:t xml:space="preserve"> – </w:t>
                  </w:r>
                  <w:r>
                    <w:t>July 2018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Attending customers daily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Email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Create order invoices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Customer Service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Answer phones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Set up appointments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General Office duties (print, file, fax, organize, etc.)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Manage orders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Manage customer accounts</w:t>
                  </w:r>
                </w:p>
                <w:p w:rsidR="004011D7" w:rsidRDefault="004011D7" w:rsidP="004011D7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Billing</w:t>
                  </w:r>
                </w:p>
                <w:p w:rsidR="00C420C8" w:rsidRPr="0043426C" w:rsidRDefault="00135A41" w:rsidP="002B3890">
                  <w:pPr>
                    <w:pStyle w:val="Heading4"/>
                  </w:pPr>
                  <w:r>
                    <w:t>Warehouse Clerk-Penske</w:t>
                  </w:r>
                </w:p>
                <w:p w:rsidR="00C420C8" w:rsidRPr="005152F2" w:rsidRDefault="00135A41" w:rsidP="008F6337">
                  <w:pPr>
                    <w:pStyle w:val="Heading5"/>
                  </w:pPr>
                  <w:r>
                    <w:t>May 2017</w:t>
                  </w:r>
                  <w:r w:rsidR="00C420C8">
                    <w:t xml:space="preserve"> – </w:t>
                  </w:r>
                  <w:r>
                    <w:t>July 2017</w:t>
                  </w:r>
                </w:p>
                <w:p w:rsidR="00FE0999" w:rsidRDefault="00FE0999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Receiving</w:t>
                  </w:r>
                </w:p>
                <w:p w:rsidR="00C420C8" w:rsidRDefault="00135A41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Check in truck drivers</w:t>
                  </w:r>
                </w:p>
                <w:p w:rsidR="00135A41" w:rsidRDefault="00135A41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Create order invoices</w:t>
                  </w:r>
                </w:p>
                <w:p w:rsidR="00135A41" w:rsidRDefault="0093042D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Customer Service</w:t>
                  </w:r>
                </w:p>
                <w:p w:rsidR="0093042D" w:rsidRDefault="0093042D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Answer phones</w:t>
                  </w:r>
                </w:p>
                <w:p w:rsidR="00887AA0" w:rsidRDefault="005264E2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Set up appointments</w:t>
                  </w:r>
                </w:p>
                <w:p w:rsidR="005264E2" w:rsidRDefault="00FE0999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General Office duties (print, file, fax, organize, etc.)</w:t>
                  </w:r>
                </w:p>
                <w:p w:rsidR="00FE0999" w:rsidRDefault="00FE0999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Scan in orders when needed</w:t>
                  </w:r>
                </w:p>
                <w:p w:rsidR="00FE0999" w:rsidRDefault="00FE0999" w:rsidP="00135A41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Put away orders</w:t>
                  </w:r>
                </w:p>
                <w:p w:rsidR="00C420C8" w:rsidRPr="0043426C" w:rsidRDefault="00135A41" w:rsidP="0043426C">
                  <w:pPr>
                    <w:pStyle w:val="Heading4"/>
                  </w:pPr>
                  <w:r>
                    <w:t>NFI Industries-CSR &amp; Material Handler</w:t>
                  </w:r>
                </w:p>
                <w:p w:rsidR="00C420C8" w:rsidRDefault="00135A41" w:rsidP="00F91A9C">
                  <w:pPr>
                    <w:pStyle w:val="Heading5"/>
                  </w:pPr>
                  <w:r>
                    <w:t>Nov 2016</w:t>
                  </w:r>
                  <w:r w:rsidR="00C420C8">
                    <w:t xml:space="preserve"> – </w:t>
                  </w:r>
                  <w:r>
                    <w:t>May 2017</w:t>
                  </w:r>
                </w:p>
                <w:p w:rsidR="00C420C8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Shipping/Receiving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Check in truck drivers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 order invoices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Customer Service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Answer Phones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Set up appointment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General Office duties (print, file, fax, organize, etc.)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Scan in orders when needed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Put away orders</w:t>
                  </w:r>
                </w:p>
                <w:p w:rsidR="00FE0999" w:rsidRDefault="00FE0999" w:rsidP="00FE0999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Sit-down Forklift</w:t>
                  </w:r>
                </w:p>
                <w:p w:rsidR="00FE0999" w:rsidRDefault="00FE0999" w:rsidP="00FE0999"/>
                <w:p w:rsidR="00FE0999" w:rsidRPr="00FE0999" w:rsidRDefault="00FE0999" w:rsidP="00FE0999">
                  <w:pPr>
                    <w:rPr>
                      <w:b/>
                      <w:iCs/>
                    </w:rPr>
                  </w:pPr>
                  <w:r>
                    <w:rPr>
                      <w:b/>
                      <w:iCs/>
                    </w:rPr>
                    <w:t>Edible Arrangements</w:t>
                  </w:r>
                  <w:r w:rsidRPr="00FE0999">
                    <w:rPr>
                      <w:b/>
                      <w:iCs/>
                    </w:rPr>
                    <w:t>-</w:t>
                  </w:r>
                  <w:r w:rsidR="00FB537D">
                    <w:rPr>
                      <w:b/>
                      <w:iCs/>
                    </w:rPr>
                    <w:t>CSR</w:t>
                  </w:r>
                </w:p>
                <w:p w:rsidR="00AF03EF" w:rsidRDefault="00AF03EF" w:rsidP="00AF03EF">
                  <w:r>
                    <w:t>Sept 2011</w:t>
                  </w:r>
                  <w:r w:rsidR="00FE0999" w:rsidRPr="00FE0999">
                    <w:t xml:space="preserve"> – </w:t>
                  </w:r>
                  <w:r>
                    <w:t>July 2016</w:t>
                  </w:r>
                </w:p>
                <w:p w:rsidR="00FE0999" w:rsidRPr="00FE0999" w:rsidRDefault="00AF03EF" w:rsidP="00AF03EF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Create Arrangements</w:t>
                  </w:r>
                </w:p>
                <w:p w:rsidR="00FE0999" w:rsidRPr="00FE0999" w:rsidRDefault="00FE0999" w:rsidP="00FE0999">
                  <w:pPr>
                    <w:numPr>
                      <w:ilvl w:val="0"/>
                      <w:numId w:val="12"/>
                    </w:numPr>
                  </w:pPr>
                  <w:r w:rsidRPr="00FE0999">
                    <w:t>Check in truck drivers</w:t>
                  </w:r>
                </w:p>
                <w:p w:rsidR="00FE0999" w:rsidRPr="00FE0999" w:rsidRDefault="00FE0999" w:rsidP="00FE0999">
                  <w:pPr>
                    <w:numPr>
                      <w:ilvl w:val="0"/>
                      <w:numId w:val="12"/>
                    </w:numPr>
                  </w:pPr>
                  <w:r w:rsidRPr="00FE0999">
                    <w:t>Create order invoices</w:t>
                  </w:r>
                </w:p>
                <w:p w:rsidR="00FE0999" w:rsidRPr="00FE0999" w:rsidRDefault="00C4091E" w:rsidP="00FE0999">
                  <w:pPr>
                    <w:numPr>
                      <w:ilvl w:val="0"/>
                      <w:numId w:val="12"/>
                    </w:numPr>
                  </w:pPr>
                  <w:r>
                    <w:t>Provide excellent customer s</w:t>
                  </w:r>
                  <w:r w:rsidR="00FE0999" w:rsidRPr="00FE0999">
                    <w:t>ervice</w:t>
                  </w:r>
                </w:p>
                <w:p w:rsidR="00FE0999" w:rsidRPr="00FE0999" w:rsidRDefault="00FE0999" w:rsidP="00FE0999">
                  <w:pPr>
                    <w:numPr>
                      <w:ilvl w:val="0"/>
                      <w:numId w:val="12"/>
                    </w:numPr>
                  </w:pPr>
                  <w:r w:rsidRPr="00FE0999">
                    <w:t>Answer Phones</w:t>
                  </w:r>
                </w:p>
                <w:p w:rsidR="00FE0999" w:rsidRPr="00FE0999" w:rsidRDefault="00AF03EF" w:rsidP="00FE0999">
                  <w:pPr>
                    <w:numPr>
                      <w:ilvl w:val="0"/>
                      <w:numId w:val="12"/>
                    </w:numPr>
                  </w:pPr>
                  <w:r>
                    <w:t>Sales</w:t>
                  </w:r>
                </w:p>
                <w:p w:rsidR="00FE0999" w:rsidRPr="00FE0999" w:rsidRDefault="00FE0999" w:rsidP="00FE0999">
                  <w:pPr>
                    <w:numPr>
                      <w:ilvl w:val="0"/>
                      <w:numId w:val="12"/>
                    </w:numPr>
                  </w:pPr>
                  <w:r w:rsidRPr="00FE0999">
                    <w:t>General Office duties (print, file, fax, organize, etc.)</w:t>
                  </w:r>
                </w:p>
                <w:p w:rsidR="00FE0999" w:rsidRPr="00FE0999" w:rsidRDefault="00C4091E" w:rsidP="00FE0999">
                  <w:pPr>
                    <w:numPr>
                      <w:ilvl w:val="0"/>
                      <w:numId w:val="12"/>
                    </w:numPr>
                  </w:pPr>
                  <w:r>
                    <w:t>Handle cash</w:t>
                  </w:r>
                </w:p>
                <w:p w:rsidR="00FE0999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Prep fruit</w:t>
                  </w:r>
                </w:p>
                <w:p w:rsid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Wash dishes</w:t>
                  </w:r>
                </w:p>
                <w:p w:rsid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Keep work area, lobby, and restroom clean</w:t>
                  </w:r>
                </w:p>
                <w:p w:rsid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Operate cash register</w:t>
                  </w:r>
                </w:p>
                <w:p w:rsidR="00C4091E" w:rsidRDefault="00C4091E" w:rsidP="00C4091E"/>
                <w:p w:rsidR="00C4091E" w:rsidRPr="00C4091E" w:rsidRDefault="00C4091E" w:rsidP="00C4091E">
                  <w:pPr>
                    <w:rPr>
                      <w:b/>
                      <w:iCs/>
                    </w:rPr>
                  </w:pPr>
                  <w:r>
                    <w:rPr>
                      <w:b/>
                      <w:iCs/>
                    </w:rPr>
                    <w:t>The Original Chicken &amp; Rice</w:t>
                  </w:r>
                  <w:r w:rsidRPr="00C4091E">
                    <w:rPr>
                      <w:b/>
                      <w:iCs/>
                    </w:rPr>
                    <w:t>-</w:t>
                  </w:r>
                  <w:r>
                    <w:rPr>
                      <w:b/>
                      <w:iCs/>
                    </w:rPr>
                    <w:t>Cashier</w:t>
                  </w:r>
                </w:p>
                <w:p w:rsidR="00C4091E" w:rsidRPr="00C4091E" w:rsidRDefault="00C4091E" w:rsidP="00C4091E">
                  <w:r>
                    <w:t>May 2011</w:t>
                  </w:r>
                  <w:r w:rsidRPr="00C4091E">
                    <w:t xml:space="preserve"> – </w:t>
                  </w:r>
                  <w:r>
                    <w:t>Aug 2011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Restock merchandise (drinks, plates, sporks, etc.)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 xml:space="preserve">Make sauces </w:t>
                  </w:r>
                </w:p>
                <w:p w:rsid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 xml:space="preserve">Handle cash 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Operate cash register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Provide excellent customer s</w:t>
                  </w:r>
                  <w:r w:rsidRPr="00C4091E">
                    <w:t>ervice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 w:rsidRPr="00C4091E">
                    <w:t>Answer Phones</w:t>
                  </w:r>
                </w:p>
                <w:p w:rsidR="00C4091E" w:rsidRP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Wash dishes</w:t>
                  </w:r>
                </w:p>
                <w:p w:rsidR="00C4091E" w:rsidRDefault="00C4091E" w:rsidP="00C4091E">
                  <w:pPr>
                    <w:numPr>
                      <w:ilvl w:val="0"/>
                      <w:numId w:val="12"/>
                    </w:numPr>
                  </w:pPr>
                  <w:r>
                    <w:t>Keep lobby, work area, and restrooms clean</w:t>
                  </w:r>
                </w:p>
                <w:p w:rsidR="00C4091E" w:rsidRDefault="00C4091E" w:rsidP="00C4091E"/>
              </w:tc>
            </w:tr>
            <w:tr w:rsidR="00C420C8" w:rsidTr="004011D7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D4FA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E6269A2008643A683E12AE7D6A10B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7F2EFC" w:rsidP="002B3890">
                  <w:pPr>
                    <w:pStyle w:val="Heading4"/>
                  </w:pPr>
                  <w:r>
                    <w:t>High School Diploma / Feb 2018</w:t>
                  </w:r>
                </w:p>
                <w:p w:rsidR="00C420C8" w:rsidRPr="005152F2" w:rsidRDefault="007F2EFC" w:rsidP="007B2F5C">
                  <w:pPr>
                    <w:pStyle w:val="Heading5"/>
                  </w:pPr>
                  <w:r>
                    <w:t>Penn Foster</w:t>
                  </w:r>
                </w:p>
                <w:p w:rsidR="00C420C8" w:rsidRDefault="003168DA" w:rsidP="007B2F5C">
                  <w:r>
                    <w:t>GPA:3.54 W/ concentration in health</w:t>
                  </w:r>
                </w:p>
                <w:p w:rsidR="00C4091E" w:rsidRDefault="00C4091E" w:rsidP="007B2F5C"/>
                <w:p w:rsidR="00C4091E" w:rsidRPr="00C4091E" w:rsidRDefault="005D1344" w:rsidP="005D1344">
                  <w:pPr>
                    <w:pStyle w:val="Heading4"/>
                  </w:pPr>
                  <w:r>
                    <w:t>Associate Degree in progress</w:t>
                  </w:r>
                  <w:r w:rsidR="00C4091E" w:rsidRPr="00C4091E">
                    <w:t xml:space="preserve"> / </w:t>
                  </w:r>
                  <w:r>
                    <w:t>Began Jan 2018</w:t>
                  </w:r>
                </w:p>
                <w:p w:rsidR="00C4091E" w:rsidRPr="00C4091E" w:rsidRDefault="005D1344" w:rsidP="00C4091E">
                  <w:r>
                    <w:t>El Centro College</w:t>
                  </w:r>
                </w:p>
                <w:p w:rsidR="00C4091E" w:rsidRDefault="004011D7" w:rsidP="007B2F5C">
                  <w:r>
                    <w:t>RMA/</w:t>
                  </w:r>
                  <w:bookmarkStart w:id="0" w:name="_GoBack"/>
                  <w:bookmarkEnd w:id="0"/>
                  <w:r w:rsidR="009847B1">
                    <w:t>CMA Medical Assistant</w:t>
                  </w:r>
                </w:p>
                <w:p w:rsidR="00C4091E" w:rsidRDefault="00C4091E" w:rsidP="007B2F5C"/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FA2" w:rsidRDefault="006D4FA2" w:rsidP="003856C9">
      <w:pPr>
        <w:spacing w:after="0" w:line="240" w:lineRule="auto"/>
      </w:pPr>
      <w:r>
        <w:separator/>
      </w:r>
    </w:p>
  </w:endnote>
  <w:endnote w:type="continuationSeparator" w:id="0">
    <w:p w:rsidR="006D4FA2" w:rsidRDefault="006D4FA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2620292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C45D6E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A2601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FA2" w:rsidRDefault="006D4FA2" w:rsidP="003856C9">
      <w:pPr>
        <w:spacing w:after="0" w:line="240" w:lineRule="auto"/>
      </w:pPr>
      <w:r>
        <w:separator/>
      </w:r>
    </w:p>
  </w:footnote>
  <w:footnote w:type="continuationSeparator" w:id="0">
    <w:p w:rsidR="006D4FA2" w:rsidRDefault="006D4FA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A5F2F0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DD4A1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CD219B"/>
    <w:multiLevelType w:val="hybridMultilevel"/>
    <w:tmpl w:val="E68288B0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1" w15:restartNumberingAfterBreak="0">
    <w:nsid w:val="24417BEA"/>
    <w:multiLevelType w:val="hybridMultilevel"/>
    <w:tmpl w:val="13F6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862AC"/>
    <w:multiLevelType w:val="hybridMultilevel"/>
    <w:tmpl w:val="5ED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C56FB"/>
    <w:multiLevelType w:val="hybridMultilevel"/>
    <w:tmpl w:val="399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3017"/>
    <w:multiLevelType w:val="hybridMultilevel"/>
    <w:tmpl w:val="4BD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41"/>
    <w:rsid w:val="00052BE1"/>
    <w:rsid w:val="00061389"/>
    <w:rsid w:val="0007412A"/>
    <w:rsid w:val="0010199E"/>
    <w:rsid w:val="0010257B"/>
    <w:rsid w:val="001166C2"/>
    <w:rsid w:val="00135A41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68DA"/>
    <w:rsid w:val="003856C9"/>
    <w:rsid w:val="00396369"/>
    <w:rsid w:val="003F4D31"/>
    <w:rsid w:val="003F5FDB"/>
    <w:rsid w:val="004011D7"/>
    <w:rsid w:val="0043426C"/>
    <w:rsid w:val="00441EB9"/>
    <w:rsid w:val="00463463"/>
    <w:rsid w:val="00473EF8"/>
    <w:rsid w:val="004760E5"/>
    <w:rsid w:val="004D22BB"/>
    <w:rsid w:val="005152F2"/>
    <w:rsid w:val="005246B9"/>
    <w:rsid w:val="005264E2"/>
    <w:rsid w:val="00534E4E"/>
    <w:rsid w:val="00551D35"/>
    <w:rsid w:val="005562D4"/>
    <w:rsid w:val="00557019"/>
    <w:rsid w:val="005674AC"/>
    <w:rsid w:val="00580925"/>
    <w:rsid w:val="005A1E51"/>
    <w:rsid w:val="005A7E57"/>
    <w:rsid w:val="005D1344"/>
    <w:rsid w:val="00616FF4"/>
    <w:rsid w:val="006A3CE7"/>
    <w:rsid w:val="006D4FA2"/>
    <w:rsid w:val="00743379"/>
    <w:rsid w:val="00747550"/>
    <w:rsid w:val="007803B7"/>
    <w:rsid w:val="007A7C08"/>
    <w:rsid w:val="007B2F5C"/>
    <w:rsid w:val="007C5F05"/>
    <w:rsid w:val="007F2EFC"/>
    <w:rsid w:val="00825ED8"/>
    <w:rsid w:val="00832043"/>
    <w:rsid w:val="00832F81"/>
    <w:rsid w:val="00841714"/>
    <w:rsid w:val="008501C7"/>
    <w:rsid w:val="00887AA0"/>
    <w:rsid w:val="008B3FF3"/>
    <w:rsid w:val="008C7CA2"/>
    <w:rsid w:val="008F6337"/>
    <w:rsid w:val="00914DAF"/>
    <w:rsid w:val="0093042D"/>
    <w:rsid w:val="0093286E"/>
    <w:rsid w:val="009847B1"/>
    <w:rsid w:val="009D1627"/>
    <w:rsid w:val="00A42F91"/>
    <w:rsid w:val="00AF03EF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091E"/>
    <w:rsid w:val="00C420C8"/>
    <w:rsid w:val="00C4403A"/>
    <w:rsid w:val="00C45D6E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537D"/>
    <w:rsid w:val="00FB6A8F"/>
    <w:rsid w:val="00FC4EB3"/>
    <w:rsid w:val="00FE099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45260"/>
  <w15:chartTrackingRefBased/>
  <w15:docId w15:val="{44F55200-5266-4D1D-B193-5ECDC7DA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y%20Felix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EFF930A06749E28698A3EBC4E9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1E756-052D-4458-8D8B-CA00C575C8E4}"/>
      </w:docPartPr>
      <w:docPartBody>
        <w:p w:rsidR="0061310F" w:rsidRDefault="001D08E9">
          <w:pPr>
            <w:pStyle w:val="35EFF930A06749E28698A3EBC4E9B5C4"/>
          </w:pPr>
          <w:r>
            <w:t>Objective</w:t>
          </w:r>
        </w:p>
      </w:docPartBody>
    </w:docPart>
    <w:docPart>
      <w:docPartPr>
        <w:name w:val="4959E6011D3F49FDA565AE2B89AA7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A5CB-D878-4E29-8F38-CB7BD6AED48C}"/>
      </w:docPartPr>
      <w:docPartBody>
        <w:p w:rsidR="0061310F" w:rsidRDefault="001D08E9">
          <w:pPr>
            <w:pStyle w:val="4959E6011D3F49FDA565AE2B89AA72D7"/>
          </w:pPr>
          <w:r>
            <w:t>Skills</w:t>
          </w:r>
        </w:p>
      </w:docPartBody>
    </w:docPart>
    <w:docPart>
      <w:docPartPr>
        <w:name w:val="7262F7686C6E4B0381F09C27F3846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1A309-DB73-483F-B5FA-A08CAF421708}"/>
      </w:docPartPr>
      <w:docPartBody>
        <w:p w:rsidR="0061310F" w:rsidRDefault="001D08E9">
          <w:pPr>
            <w:pStyle w:val="7262F7686C6E4B0381F09C27F38464C3"/>
          </w:pPr>
          <w:r w:rsidRPr="005152F2">
            <w:t>Experience</w:t>
          </w:r>
        </w:p>
      </w:docPartBody>
    </w:docPart>
    <w:docPart>
      <w:docPartPr>
        <w:name w:val="2E6269A2008643A683E12AE7D6A1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AEB3A-19C9-40D9-9632-866808663780}"/>
      </w:docPartPr>
      <w:docPartBody>
        <w:p w:rsidR="0061310F" w:rsidRDefault="001D08E9">
          <w:pPr>
            <w:pStyle w:val="2E6269A2008643A683E12AE7D6A10B42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E9"/>
    <w:rsid w:val="001D08E9"/>
    <w:rsid w:val="003310C2"/>
    <w:rsid w:val="0061310F"/>
    <w:rsid w:val="007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B6078273CE47289DD09B98A3E011F5">
    <w:name w:val="10B6078273CE47289DD09B98A3E011F5"/>
  </w:style>
  <w:style w:type="paragraph" w:customStyle="1" w:styleId="6B98091DB3B44BA6985FD65C2C4B2F28">
    <w:name w:val="6B98091DB3B44BA6985FD65C2C4B2F28"/>
  </w:style>
  <w:style w:type="paragraph" w:customStyle="1" w:styleId="A2D932EF3C3842188A16EC1A12879AFC">
    <w:name w:val="A2D932EF3C3842188A16EC1A12879AFC"/>
  </w:style>
  <w:style w:type="paragraph" w:customStyle="1" w:styleId="A70622A5345F4C99BCDFFB63B00261A2">
    <w:name w:val="A70622A5345F4C99BCDFFB63B00261A2"/>
  </w:style>
  <w:style w:type="paragraph" w:customStyle="1" w:styleId="D9FEA7A45A614F47965F05AB9D5750D8">
    <w:name w:val="D9FEA7A45A614F47965F05AB9D5750D8"/>
  </w:style>
  <w:style w:type="paragraph" w:customStyle="1" w:styleId="35EFF930A06749E28698A3EBC4E9B5C4">
    <w:name w:val="35EFF930A06749E28698A3EBC4E9B5C4"/>
  </w:style>
  <w:style w:type="paragraph" w:customStyle="1" w:styleId="645D7E88CEFD445E852FB672766E3F55">
    <w:name w:val="645D7E88CEFD445E852FB672766E3F55"/>
  </w:style>
  <w:style w:type="paragraph" w:customStyle="1" w:styleId="4959E6011D3F49FDA565AE2B89AA72D7">
    <w:name w:val="4959E6011D3F49FDA565AE2B89AA72D7"/>
  </w:style>
  <w:style w:type="paragraph" w:customStyle="1" w:styleId="DF6448446E0D45B2BD8E409DAE95B14F">
    <w:name w:val="DF6448446E0D45B2BD8E409DAE95B14F"/>
  </w:style>
  <w:style w:type="paragraph" w:customStyle="1" w:styleId="7262F7686C6E4B0381F09C27F38464C3">
    <w:name w:val="7262F7686C6E4B0381F09C27F38464C3"/>
  </w:style>
  <w:style w:type="paragraph" w:customStyle="1" w:styleId="C9CF1ED981CE4BF78C52CB4B9C9663F0">
    <w:name w:val="C9CF1ED981CE4BF78C52CB4B9C9663F0"/>
  </w:style>
  <w:style w:type="paragraph" w:customStyle="1" w:styleId="2CD66F25622A440DB9AA729903429E57">
    <w:name w:val="2CD66F25622A440DB9AA729903429E57"/>
  </w:style>
  <w:style w:type="paragraph" w:customStyle="1" w:styleId="37602C5AF8D341BFBF8E66FB068AD1D6">
    <w:name w:val="37602C5AF8D341BFBF8E66FB068AD1D6"/>
  </w:style>
  <w:style w:type="paragraph" w:customStyle="1" w:styleId="02E1496C2042438DAA100E73514F2499">
    <w:name w:val="02E1496C2042438DAA100E73514F2499"/>
  </w:style>
  <w:style w:type="paragraph" w:customStyle="1" w:styleId="9233BC542B3546AF8ACD0E742C2CD535">
    <w:name w:val="9233BC542B3546AF8ACD0E742C2CD535"/>
  </w:style>
  <w:style w:type="paragraph" w:customStyle="1" w:styleId="C6AF294CC1BF4FB38AC5A2957860BEEE">
    <w:name w:val="C6AF294CC1BF4FB38AC5A2957860BEEE"/>
  </w:style>
  <w:style w:type="paragraph" w:customStyle="1" w:styleId="CD94D2B1CD0C4CB9ABB9544866CD1BF9">
    <w:name w:val="CD94D2B1CD0C4CB9ABB9544866CD1BF9"/>
  </w:style>
  <w:style w:type="paragraph" w:customStyle="1" w:styleId="A20379BFC8DF4DC3B5FB52D286A96ADA">
    <w:name w:val="A20379BFC8DF4DC3B5FB52D286A96ADA"/>
  </w:style>
  <w:style w:type="paragraph" w:customStyle="1" w:styleId="2E6269A2008643A683E12AE7D6A10B42">
    <w:name w:val="2E6269A2008643A683E12AE7D6A10B42"/>
  </w:style>
  <w:style w:type="paragraph" w:customStyle="1" w:styleId="BFFFD151095C4046BEF64263787D60C8">
    <w:name w:val="BFFFD151095C4046BEF64263787D60C8"/>
  </w:style>
  <w:style w:type="paragraph" w:customStyle="1" w:styleId="EB6773736B0047EA913FC3364C6998A2">
    <w:name w:val="EB6773736B0047EA913FC3364C6998A2"/>
  </w:style>
  <w:style w:type="paragraph" w:customStyle="1" w:styleId="B081DA14F6654A96975F56C5069706FE">
    <w:name w:val="B081DA14F6654A96975F56C5069706FE"/>
  </w:style>
  <w:style w:type="paragraph" w:customStyle="1" w:styleId="F7378878446E4B75B7B935517F6F8A7C">
    <w:name w:val="F7378878446E4B75B7B935517F6F8A7C"/>
  </w:style>
  <w:style w:type="paragraph" w:customStyle="1" w:styleId="F7C5D73821054091840B5CE90B1ADC43">
    <w:name w:val="F7C5D73821054091840B5CE90B1AD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161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Felix</dc:creator>
  <cp:keywords/>
  <dc:description/>
  <cp:lastModifiedBy>Felix, Irma Ruby</cp:lastModifiedBy>
  <cp:revision>3</cp:revision>
  <dcterms:created xsi:type="dcterms:W3CDTF">2018-02-26T20:21:00Z</dcterms:created>
  <dcterms:modified xsi:type="dcterms:W3CDTF">2018-09-27T16:09:00Z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