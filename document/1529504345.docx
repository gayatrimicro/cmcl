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083"/>
        <w:gridCol w:w="2712"/>
        <w:gridCol w:w="629"/>
        <w:gridCol w:w="4166"/>
      </w:tblGrid>
      <w:tr w:rsidR="00910CBB" w:rsidRPr="000B40D3">
        <w:tc>
          <w:tcPr>
            <w:tcW w:w="5000" w:type="pct"/>
            <w:gridSpan w:val="4"/>
            <w:shd w:val="clear" w:color="auto" w:fill="auto"/>
            <w:vAlign w:val="bottom"/>
          </w:tcPr>
          <w:p w:rsidR="00910CBB" w:rsidRPr="000B40D3" w:rsidRDefault="00641D2D" w:rsidP="000B40D3">
            <w:pPr>
              <w:pStyle w:val="Name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5444133"/>
                <w:placeholder>
                  <w:docPart w:val="D269EA5F1DFE4501B9CCA25779EEB631"/>
                </w:placeholder>
              </w:sdtPr>
              <w:sdtContent>
                <w:r w:rsidR="000B40D3" w:rsidRPr="000B40D3">
                  <w:rPr>
                    <w:rFonts w:ascii="Times New Roman" w:hAnsi="Times New Roman" w:cs="Times New Roman"/>
                  </w:rPr>
                  <w:t>LaNeen Lampkin</w:t>
                </w:r>
              </w:sdtContent>
            </w:sdt>
          </w:p>
        </w:tc>
      </w:tr>
      <w:tr w:rsidR="00910CBB" w:rsidRPr="000B40D3" w:rsidTr="00CF306E">
        <w:trPr>
          <w:trHeight w:val="409"/>
        </w:trPr>
        <w:tc>
          <w:tcPr>
            <w:tcW w:w="2500" w:type="pct"/>
            <w:gridSpan w:val="2"/>
            <w:shd w:val="clear" w:color="auto" w:fill="auto"/>
            <w:vAlign w:val="bottom"/>
          </w:tcPr>
          <w:p w:rsidR="00910CBB" w:rsidRPr="000B40D3" w:rsidRDefault="00641D2D">
            <w:pPr>
              <w:rPr>
                <w:rFonts w:ascii="Times New Roman" w:hAnsi="Times New Roman" w:cs="Times New Roman"/>
                <w:color w:val="262626" w:themeColor="text1" w:themeTint="D9"/>
                <w:sz w:val="18"/>
              </w:rPr>
            </w:pPr>
            <w:sdt>
              <w:sdtPr>
                <w:rPr>
                  <w:rStyle w:val="PersonalInfoChar"/>
                  <w:rFonts w:ascii="Times New Roman" w:hAnsi="Times New Roman" w:cs="Times New Roman"/>
                </w:rPr>
                <w:id w:val="5444137"/>
                <w:placeholder>
                  <w:docPart w:val="2BC3B478DC16453682CE6594D13A56E1"/>
                </w:placeholder>
              </w:sdtPr>
              <w:sdtContent>
                <w:r w:rsidR="005C6135">
                  <w:rPr>
                    <w:rStyle w:val="PersonalInfoChar"/>
                    <w:rFonts w:ascii="Times New Roman" w:hAnsi="Times New Roman" w:cs="Times New Roman"/>
                  </w:rPr>
                  <w:t>214-892-9400</w:t>
                </w:r>
              </w:sdtContent>
            </w:sdt>
          </w:p>
          <w:p w:rsidR="00910CBB" w:rsidRPr="000B40D3" w:rsidRDefault="00641D2D" w:rsidP="00526AA2">
            <w:pPr>
              <w:pStyle w:val="Personal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b w:val="0"/>
                </w:rPr>
                <w:id w:val="5444139"/>
                <w:placeholder>
                  <w:docPart w:val="95500D7108C0447B9319BBE0FDFC600E"/>
                </w:placeholder>
              </w:sdtPr>
              <w:sdtContent>
                <w:r w:rsidR="00526AA2">
                  <w:rPr>
                    <w:rFonts w:ascii="Times New Roman" w:hAnsi="Times New Roman" w:cs="Times New Roman"/>
                  </w:rPr>
                  <w:t>4630 Tacoma St. Dallas, Texas 75216</w:t>
                </w:r>
              </w:sdtContent>
            </w:sdt>
          </w:p>
        </w:tc>
        <w:tc>
          <w:tcPr>
            <w:tcW w:w="2500" w:type="pct"/>
            <w:gridSpan w:val="2"/>
            <w:shd w:val="clear" w:color="auto" w:fill="auto"/>
            <w:vAlign w:val="bottom"/>
          </w:tcPr>
          <w:p w:rsidR="00910CBB" w:rsidRPr="000B40D3" w:rsidRDefault="00641D2D" w:rsidP="001E5C69">
            <w:pPr>
              <w:pStyle w:val="PersonalInfoRigh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5444140"/>
                <w:placeholder>
                  <w:docPart w:val="BA0444BA143F4FC089B28FCDC2C59590"/>
                </w:placeholder>
              </w:sdtPr>
              <w:sdtContent>
                <w:r w:rsidR="000B40D3" w:rsidRPr="000B40D3">
                  <w:rPr>
                    <w:rFonts w:ascii="Times New Roman" w:hAnsi="Times New Roman" w:cs="Times New Roman"/>
                  </w:rPr>
                  <w:t>Msneen06@yahoo.com</w:t>
                </w:r>
              </w:sdtContent>
            </w:sdt>
          </w:p>
          <w:p w:rsidR="00910CBB" w:rsidRPr="000B40D3" w:rsidRDefault="00910CBB" w:rsidP="001E5C69">
            <w:pPr>
              <w:pStyle w:val="PersonalInfoRight"/>
              <w:rPr>
                <w:rFonts w:ascii="Times New Roman" w:hAnsi="Times New Roman" w:cs="Times New Roman"/>
              </w:rPr>
            </w:pPr>
          </w:p>
        </w:tc>
      </w:tr>
      <w:tr w:rsidR="001E5C69" w:rsidRPr="000B40D3" w:rsidTr="001E5C69">
        <w:tc>
          <w:tcPr>
            <w:tcW w:w="1086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B40D3" w:rsidRDefault="00641D2D" w:rsidP="00024E30">
            <w:pPr>
              <w:pStyle w:val="ContentHeading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5444144"/>
                <w:placeholder>
                  <w:docPart w:val="FF80845DEB1F4853AB729FE5BA0319B6"/>
                </w:placeholder>
                <w:showingPlcHdr/>
              </w:sdtPr>
              <w:sdtContent>
                <w:r w:rsidR="001E5C69" w:rsidRPr="000B40D3">
                  <w:rPr>
                    <w:rFonts w:ascii="Times New Roman" w:hAnsi="Times New Roman" w:cs="Times New Roman"/>
                  </w:rPr>
                  <w:t>Professional Profile</w:t>
                </w:r>
              </w:sdtContent>
            </w:sdt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0B40D3" w:rsidRDefault="00641D2D" w:rsidP="000B40D3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185"/>
                <w:placeholder>
                  <w:docPart w:val="23E85DE8BA93405B84DFCAF85DD44285"/>
                </w:placeholder>
              </w:sdtPr>
              <w:sdtContent>
                <w:r w:rsidR="000B40D3" w:rsidRPr="000B40D3">
                  <w:rPr>
                    <w:rStyle w:val="ContentBodyChar"/>
                    <w:rFonts w:ascii="Times New Roman" w:hAnsi="Times New Roman" w:cs="Times New Roman"/>
                  </w:rPr>
                  <w:t>I have worked in t</w:t>
                </w:r>
                <w:r w:rsidR="00CF306E">
                  <w:rPr>
                    <w:rStyle w:val="ContentBodyChar"/>
                    <w:rFonts w:ascii="Times New Roman" w:hAnsi="Times New Roman" w:cs="Times New Roman"/>
                  </w:rPr>
                  <w:t>he customer service field for 17</w:t>
                </w:r>
                <w:r w:rsidR="000B40D3" w:rsidRPr="000B40D3">
                  <w:rPr>
                    <w:rStyle w:val="ContentBodyChar"/>
                    <w:rFonts w:ascii="Times New Roman" w:hAnsi="Times New Roman" w:cs="Times New Roman"/>
                  </w:rPr>
                  <w:t xml:space="preserve"> years; from medical, non-profit to county agencies. </w:t>
                </w:r>
              </w:sdtContent>
            </w:sdt>
            <w:r w:rsidR="001E5C69" w:rsidRPr="000B40D3">
              <w:rPr>
                <w:rFonts w:ascii="Times New Roman" w:hAnsi="Times New Roman" w:cs="Times New Roman"/>
                <w:color w:val="404040" w:themeColor="text1" w:themeTint="BF"/>
                <w:sz w:val="20"/>
              </w:rPr>
              <w:t xml:space="preserve"> </w:t>
            </w:r>
          </w:p>
        </w:tc>
      </w:tr>
      <w:tr w:rsidR="001E5C69" w:rsidRPr="000B40D3" w:rsidTr="00FE7275">
        <w:trPr>
          <w:trHeight w:val="1326"/>
        </w:trPr>
        <w:tc>
          <w:tcPr>
            <w:tcW w:w="1086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B40D3" w:rsidRDefault="001E5C69" w:rsidP="00024E30">
            <w:pPr>
              <w:pStyle w:val="ContentHeading"/>
              <w:rPr>
                <w:rFonts w:ascii="Times New Roman" w:hAnsi="Times New Roman" w:cs="Times New Roman"/>
              </w:rPr>
            </w:pPr>
          </w:p>
        </w:tc>
        <w:tc>
          <w:tcPr>
            <w:tcW w:w="174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0B40D3" w:rsidRDefault="00641D2D" w:rsidP="001E5C69">
            <w:pPr>
              <w:pStyle w:val="BulletedLis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5444190"/>
                <w:placeholder>
                  <w:docPart w:val="BD3FBEB3F973417CA827FBDE980CCA95"/>
                </w:placeholder>
              </w:sdtPr>
              <w:sdtContent>
                <w:r w:rsidR="000B40D3" w:rsidRPr="000B40D3">
                  <w:rPr>
                    <w:rFonts w:ascii="Times New Roman" w:hAnsi="Times New Roman" w:cs="Times New Roman"/>
                    <w:sz w:val="20"/>
                    <w:szCs w:val="20"/>
                  </w:rPr>
                  <w:t>Family Violence Prevention</w:t>
                </w:r>
              </w:sdtContent>
            </w:sdt>
          </w:p>
          <w:p w:rsidR="001E5C69" w:rsidRPr="000B40D3" w:rsidRDefault="00641D2D" w:rsidP="001E5C69">
            <w:pPr>
              <w:pStyle w:val="BulletedLis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5444197"/>
                <w:placeholder>
                  <w:docPart w:val="2C7D34AFD48A456EA481594758DDD97A"/>
                </w:placeholder>
              </w:sdtPr>
              <w:sdtContent>
                <w:r w:rsidR="000B40D3" w:rsidRPr="000B40D3">
                  <w:rPr>
                    <w:rFonts w:ascii="Times New Roman" w:hAnsi="Times New Roman" w:cs="Times New Roman"/>
                  </w:rPr>
                  <w:t>Anger Management</w:t>
                </w:r>
              </w:sdtContent>
            </w:sdt>
          </w:p>
          <w:p w:rsidR="001E5C69" w:rsidRPr="000B40D3" w:rsidRDefault="00641D2D" w:rsidP="001E5C69">
            <w:pPr>
              <w:pStyle w:val="BulletedLis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5444194"/>
                <w:placeholder>
                  <w:docPart w:val="3CF8CEF98BE34D019C0D9BBC09A8A628"/>
                </w:placeholder>
              </w:sdtPr>
              <w:sdtContent>
                <w:r w:rsidR="000B40D3" w:rsidRPr="000B40D3">
                  <w:rPr>
                    <w:rFonts w:ascii="Times New Roman" w:hAnsi="Times New Roman" w:cs="Times New Roman"/>
                  </w:rPr>
                  <w:t>Mentoring</w:t>
                </w:r>
              </w:sdtContent>
            </w:sdt>
          </w:p>
          <w:sdt>
            <w:sdtPr>
              <w:rPr>
                <w:rFonts w:ascii="Times New Roman" w:hAnsi="Times New Roman" w:cs="Times New Roman"/>
              </w:rPr>
              <w:id w:val="5444198"/>
              <w:placeholder>
                <w:docPart w:val="A40D54B0C46E453D80A205018AFDF7D3"/>
              </w:placeholder>
            </w:sdtPr>
            <w:sdtContent>
              <w:p w:rsidR="000B40D3" w:rsidRPr="000B40D3" w:rsidRDefault="000B40D3" w:rsidP="000B40D3">
                <w:pPr>
                  <w:pStyle w:val="BulletedList"/>
                  <w:rPr>
                    <w:rFonts w:ascii="Times New Roman" w:hAnsi="Times New Roman" w:cs="Times New Roman"/>
                  </w:rPr>
                </w:pPr>
                <w:r w:rsidRPr="000B40D3">
                  <w:rPr>
                    <w:rFonts w:ascii="Times New Roman" w:hAnsi="Times New Roman" w:cs="Times New Roman"/>
                  </w:rPr>
                  <w:t>Teaching @ the County Jail</w:t>
                </w:r>
              </w:p>
              <w:p w:rsidR="000B40D3" w:rsidRPr="000B40D3" w:rsidRDefault="00641D2D" w:rsidP="000B40D3">
                <w:pPr>
                  <w:pStyle w:val="BulletedList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263129164"/>
                    <w:placeholder>
                      <w:docPart w:val="9BCF896527B9430EA9F3D464887B2DE6"/>
                    </w:placeholder>
                  </w:sdtPr>
                  <w:sdtContent>
                    <w:r w:rsidR="000B40D3" w:rsidRPr="000B40D3">
                      <w:rPr>
                        <w:rFonts w:ascii="Times New Roman" w:hAnsi="Times New Roman" w:cs="Times New Roman"/>
                      </w:rPr>
                      <w:t>Parenting</w:t>
                    </w:r>
                  </w:sdtContent>
                </w:sdt>
              </w:p>
              <w:p w:rsidR="001E5C69" w:rsidRPr="000B40D3" w:rsidRDefault="00641D2D" w:rsidP="000B40D3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0B40D3" w:rsidRDefault="001E5C69" w:rsidP="000B40D3">
            <w:pPr>
              <w:pStyle w:val="BulletedLis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  <w:p w:rsidR="001E5C69" w:rsidRPr="000B40D3" w:rsidRDefault="001E5C69" w:rsidP="000B40D3">
            <w:pPr>
              <w:pStyle w:val="BulletedLis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  <w:p w:rsidR="001E5C69" w:rsidRPr="000B40D3" w:rsidRDefault="001E5C69" w:rsidP="000B40D3">
            <w:pPr>
              <w:pStyle w:val="BulletedLis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  <w:p w:rsidR="001E5C69" w:rsidRPr="000B40D3" w:rsidRDefault="001E5C69" w:rsidP="000B40D3">
            <w:pPr>
              <w:pStyle w:val="BulletedLis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</w:tc>
      </w:tr>
      <w:tr w:rsidR="00910CBB" w:rsidRPr="000B40D3" w:rsidTr="00CF306E">
        <w:trPr>
          <w:trHeight w:val="6888"/>
        </w:trPr>
        <w:sdt>
          <w:sdtPr>
            <w:rPr>
              <w:rFonts w:ascii="Times New Roman" w:hAnsi="Times New Roman" w:cs="Times New Roman"/>
            </w:rPr>
            <w:id w:val="5444170"/>
            <w:placeholder>
              <w:docPart w:val="DC10EDE1E1234991BE2ACC89E687D60C"/>
            </w:placeholder>
            <w:showingPlcHdr/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B40D3" w:rsidRDefault="004513B2" w:rsidP="00024E30">
                <w:pPr>
                  <w:pStyle w:val="ContentHeading"/>
                  <w:rPr>
                    <w:rFonts w:ascii="Times New Roman" w:hAnsi="Times New Roman" w:cs="Times New Roman"/>
                  </w:rPr>
                </w:pPr>
                <w:r w:rsidRPr="000B40D3">
                  <w:rPr>
                    <w:rFonts w:ascii="Times New Roman" w:hAnsi="Times New Roman" w:cs="Times New Roman"/>
                  </w:rPr>
                  <w:t>Work History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26AA2" w:rsidRPr="000B40D3" w:rsidRDefault="00526AA2" w:rsidP="00526AA2">
            <w:pPr>
              <w:pStyle w:val="ContentBodyBold"/>
              <w:rPr>
                <w:rStyle w:val="ContentBodyChar"/>
                <w:rFonts w:ascii="Times New Roman" w:hAnsi="Times New Roman" w:cs="Times New Roman"/>
              </w:rPr>
            </w:pPr>
            <w:r w:rsidRPr="000B40D3">
              <w:rPr>
                <w:rStyle w:val="ContentBodyChar"/>
                <w:rFonts w:ascii="Times New Roman" w:hAnsi="Times New Roman" w:cs="Times New Roman"/>
              </w:rPr>
              <w:t xml:space="preserve">April 2012 </w:t>
            </w:r>
            <w:r>
              <w:rPr>
                <w:rStyle w:val="ContentBodyChar"/>
                <w:rFonts w:ascii="Times New Roman" w:hAnsi="Times New Roman" w:cs="Times New Roman"/>
              </w:rPr>
              <w:t>–</w:t>
            </w:r>
            <w:r w:rsidRPr="000B40D3">
              <w:rPr>
                <w:rStyle w:val="ContentBodyChar"/>
                <w:rFonts w:ascii="Times New Roman" w:hAnsi="Times New Roman" w:cs="Times New Roman"/>
              </w:rPr>
              <w:t xml:space="preserve"> </w:t>
            </w:r>
            <w:r>
              <w:rPr>
                <w:rStyle w:val="ContentBodyChar"/>
                <w:rFonts w:ascii="Times New Roman" w:hAnsi="Times New Roman" w:cs="Times New Roman"/>
              </w:rPr>
              <w:t>Present</w:t>
            </w:r>
          </w:p>
          <w:p w:rsidR="00526AA2" w:rsidRPr="000B40D3" w:rsidRDefault="00641D2D" w:rsidP="00526AA2">
            <w:pPr>
              <w:rPr>
                <w:rFonts w:ascii="Times New Roman" w:hAnsi="Times New Roman" w:cs="Times New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63"/>
                <w:placeholder>
                  <w:docPart w:val="67D18010C7E6463292DCBF556F91B07C"/>
                </w:placeholder>
              </w:sdtPr>
              <w:sdtContent>
                <w:r w:rsidR="00526AA2" w:rsidRPr="000B40D3">
                  <w:rPr>
                    <w:rStyle w:val="ContentBodyChar"/>
                    <w:rFonts w:ascii="Times New Roman" w:hAnsi="Times New Roman" w:cs="Times New Roman"/>
                  </w:rPr>
                  <w:t>Program Coordinator</w:t>
                </w:r>
              </w:sdtContent>
            </w:sdt>
            <w:r w:rsidR="00526AA2" w:rsidRPr="000B40D3">
              <w:rPr>
                <w:rFonts w:ascii="Times New Roman" w:hAnsi="Times New Roman" w:cs="Times New Roman"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33"/>
                <w:placeholder>
                  <w:docPart w:val="93B51A622F084753BDE95D16F886E1BF"/>
                </w:placeholder>
              </w:sdtPr>
              <w:sdtContent>
                <w:r w:rsidR="00526AA2" w:rsidRPr="000B40D3">
                  <w:rPr>
                    <w:rStyle w:val="ContentBodyChar"/>
                    <w:rFonts w:ascii="Times New Roman" w:hAnsi="Times New Roman" w:cs="Times New Roman"/>
                  </w:rPr>
                  <w:t>Path of Righteousness Ministries BIPP/AMP</w:t>
                </w:r>
              </w:sdtContent>
            </w:sdt>
            <w:r w:rsidR="00526AA2" w:rsidRPr="000B40D3">
              <w:rPr>
                <w:rFonts w:ascii="Times New Roman" w:hAnsi="Times New Roman" w:cs="Times New Roman"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34"/>
                <w:placeholder>
                  <w:docPart w:val="371B9895B15D4E12A5894E4DA1078B5B"/>
                </w:placeholder>
              </w:sdtPr>
              <w:sdtContent>
                <w:r w:rsidR="00526AA2" w:rsidRPr="000B40D3">
                  <w:rPr>
                    <w:rStyle w:val="ContentBodyChar"/>
                    <w:rFonts w:ascii="Times New Roman" w:hAnsi="Times New Roman" w:cs="Times New Roman"/>
                  </w:rPr>
                  <w:t>Dallas, Texas 75228</w:t>
                </w:r>
              </w:sdtContent>
            </w:sdt>
          </w:p>
          <w:p w:rsidR="00526AA2" w:rsidRPr="000B40D3" w:rsidRDefault="00526AA2" w:rsidP="00526AA2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 xml:space="preserve">(214) </w:t>
            </w:r>
            <w:r w:rsidRPr="000B40D3"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>321-9100 (office)</w:t>
            </w:r>
          </w:p>
          <w:p w:rsidR="00526AA2" w:rsidRPr="000B40D3" w:rsidRDefault="00526AA2" w:rsidP="00526AA2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0B40D3">
              <w:rPr>
                <w:rStyle w:val="Strong"/>
                <w:rFonts w:ascii="Times New Roman" w:hAnsi="Times New Roman" w:cs="Times New Roman"/>
                <w:b w:val="0"/>
                <w:i/>
                <w:sz w:val="20"/>
                <w:szCs w:val="20"/>
              </w:rPr>
              <w:t>Teach Battering Intervention and Prevention,</w:t>
            </w:r>
          </w:p>
          <w:p w:rsidR="00526AA2" w:rsidRDefault="00526AA2" w:rsidP="00526AA2">
            <w:pPr>
              <w:pStyle w:val="ContentBodyBold"/>
              <w:rPr>
                <w:rStyle w:val="ContentBodyChar"/>
                <w:rFonts w:ascii="Times New Roman" w:hAnsi="Times New Roman" w:cs="Times New Roman"/>
              </w:rPr>
            </w:pPr>
            <w:r w:rsidRPr="000B40D3">
              <w:rPr>
                <w:rStyle w:val="Strong"/>
                <w:rFonts w:ascii="Times New Roman" w:hAnsi="Times New Roman" w:cs="Times New Roman"/>
                <w:i/>
                <w:szCs w:val="20"/>
              </w:rPr>
              <w:t xml:space="preserve"> Anger Management, and Parenting at the Dallas County Jail and in office. </w:t>
            </w:r>
            <w:r w:rsidRPr="000B40D3">
              <w:rPr>
                <w:rStyle w:val="Strong"/>
                <w:rFonts w:ascii="Times New Roman" w:hAnsi="Times New Roman" w:cs="Times New Roman"/>
                <w:i/>
                <w:szCs w:val="20"/>
              </w:rPr>
              <w:br/>
            </w:r>
          </w:p>
          <w:p w:rsidR="00BB205B" w:rsidRDefault="00BB205B" w:rsidP="00526AA2">
            <w:pPr>
              <w:pStyle w:val="ContentBodyBold"/>
              <w:rPr>
                <w:rStyle w:val="ContentBodyChar"/>
                <w:rFonts w:ascii="Times New Roman" w:hAnsi="Times New Roman" w:cs="Times New Roman"/>
              </w:rPr>
            </w:pPr>
            <w:r>
              <w:rPr>
                <w:rStyle w:val="ContentBodyChar"/>
                <w:rFonts w:ascii="Times New Roman" w:hAnsi="Times New Roman" w:cs="Times New Roman"/>
              </w:rPr>
              <w:t xml:space="preserve">October </w:t>
            </w:r>
            <w:r w:rsidR="002D1E16">
              <w:rPr>
                <w:rStyle w:val="ContentBodyChar"/>
                <w:rFonts w:ascii="Times New Roman" w:hAnsi="Times New Roman" w:cs="Times New Roman"/>
              </w:rPr>
              <w:t>2015-March 2017</w:t>
            </w:r>
          </w:p>
          <w:p w:rsidR="00BB205B" w:rsidRDefault="00BB205B" w:rsidP="001E5C69">
            <w:pPr>
              <w:pStyle w:val="ContentBodyBold"/>
              <w:rPr>
                <w:rStyle w:val="ContentBodyChar"/>
                <w:rFonts w:ascii="Times New Roman" w:hAnsi="Times New Roman" w:cs="Times New Roman"/>
                <w:b w:val="0"/>
              </w:rPr>
            </w:pPr>
            <w:r>
              <w:rPr>
                <w:rStyle w:val="ContentBodyChar"/>
                <w:rFonts w:ascii="Times New Roman" w:hAnsi="Times New Roman" w:cs="Times New Roman"/>
                <w:b w:val="0"/>
              </w:rPr>
              <w:t>Member Services Specialist (MCAL Team), Office Team  - Prime Therapeutics Irving, Texas 75063 (972) 518-1988 (office)</w:t>
            </w:r>
          </w:p>
          <w:p w:rsidR="00BB205B" w:rsidRPr="00BB205B" w:rsidRDefault="00BB205B" w:rsidP="001E5C69">
            <w:pPr>
              <w:pStyle w:val="ContentBodyBold"/>
              <w:rPr>
                <w:rStyle w:val="ContentBodyChar"/>
                <w:rFonts w:ascii="Times New Roman" w:hAnsi="Times New Roman" w:cs="Times New Roman"/>
                <w:b w:val="0"/>
                <w:i/>
              </w:rPr>
            </w:pPr>
            <w:r>
              <w:rPr>
                <w:rStyle w:val="ContentBodyChar"/>
                <w:rFonts w:ascii="Times New Roman" w:hAnsi="Times New Roman" w:cs="Times New Roman"/>
                <w:b w:val="0"/>
                <w:i/>
              </w:rPr>
              <w:t>Make outbound calls to members for clarification of information to ensure that their medication is shipped to the correct location and pro</w:t>
            </w:r>
            <w:r w:rsidR="00A95EC4">
              <w:rPr>
                <w:rStyle w:val="ContentBodyChar"/>
                <w:rFonts w:ascii="Times New Roman" w:hAnsi="Times New Roman" w:cs="Times New Roman"/>
                <w:b w:val="0"/>
                <w:i/>
              </w:rPr>
              <w:t>cessed</w:t>
            </w:r>
            <w:r>
              <w:rPr>
                <w:rStyle w:val="ContentBodyChar"/>
                <w:rFonts w:ascii="Times New Roman" w:hAnsi="Times New Roman" w:cs="Times New Roman"/>
                <w:b w:val="0"/>
                <w:i/>
              </w:rPr>
              <w:t xml:space="preserve"> accordingly. </w:t>
            </w:r>
          </w:p>
          <w:p w:rsidR="00910CBB" w:rsidRPr="000B40D3" w:rsidRDefault="00910CBB" w:rsidP="000B40D3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0"/>
                <w:szCs w:val="20"/>
              </w:rPr>
            </w:pPr>
          </w:p>
          <w:p w:rsidR="00910CBB" w:rsidRPr="000B40D3" w:rsidRDefault="00641D2D" w:rsidP="001E5C69">
            <w:pPr>
              <w:pStyle w:val="ContentBodyBold"/>
              <w:rPr>
                <w:rStyle w:val="ContentBodyChar"/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16492025"/>
                <w:placeholder>
                  <w:docPart w:val="DC86DECED4FA479586C633D83F813C52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0B40D3" w:rsidRPr="000B40D3">
                  <w:rPr>
                    <w:rFonts w:ascii="Times New Roman" w:hAnsi="Times New Roman" w:cs="Times New Roman"/>
                    <w:bCs/>
                  </w:rPr>
                  <w:t xml:space="preserve"> June 2010-Nov.2011</w:t>
                </w:r>
              </w:sdtContent>
            </w:sdt>
          </w:p>
          <w:p w:rsidR="000B40D3" w:rsidRDefault="00641D2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68"/>
                <w:placeholder>
                  <w:docPart w:val="CE5915BD4CE04CA0AE0833E2B1DEA3AD"/>
                </w:placeholder>
              </w:sdtPr>
              <w:sdtContent>
                <w:r w:rsidR="000B40D3">
                  <w:rPr>
                    <w:rStyle w:val="ContentBodyChar"/>
                    <w:rFonts w:ascii="Times New Roman" w:hAnsi="Times New Roman" w:cs="Times New Roman"/>
                  </w:rPr>
                  <w:t>Customer Service Representative</w:t>
                </w:r>
              </w:sdtContent>
            </w:sdt>
            <w:r w:rsidR="004513B2" w:rsidRPr="000B40D3">
              <w:rPr>
                <w:rFonts w:ascii="Times New Roman" w:hAnsi="Times New Roman" w:cs="Times New Roman"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Times New Roman" w:hAnsi="Times New Roman" w:cs="Times New Roman"/>
                  <w:b/>
                  <w:szCs w:val="20"/>
                </w:rPr>
                <w:id w:val="5444239"/>
                <w:placeholder>
                  <w:docPart w:val="5E340C317FC94F84BEED935D6E69C090"/>
                </w:placeholder>
              </w:sdtPr>
              <w:sdtContent>
                <w:r w:rsidR="000B40D3" w:rsidRPr="000B40D3">
                  <w:rPr>
                    <w:rStyle w:val="Strong"/>
                    <w:rFonts w:ascii="Times New Roman" w:hAnsi="Times New Roman" w:cs="Times New Roman"/>
                    <w:b w:val="0"/>
                    <w:sz w:val="20"/>
                    <w:szCs w:val="20"/>
                  </w:rPr>
                  <w:t>United Health Group , Plano, Texas 75075</w:t>
                </w:r>
              </w:sdtContent>
            </w:sdt>
          </w:p>
          <w:p w:rsidR="000B40D3" w:rsidRDefault="000B40D3">
            <w:pPr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B40D3"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>(469)</w:t>
            </w:r>
            <w:r w:rsidR="009A6E71"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0B40D3"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>229-6700</w:t>
            </w:r>
            <w:r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 xml:space="preserve"> (main)</w:t>
            </w:r>
          </w:p>
          <w:p w:rsidR="00910CBB" w:rsidRPr="00456F65" w:rsidRDefault="00456F65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0"/>
                <w:szCs w:val="20"/>
              </w:rPr>
            </w:pPr>
            <w:r w:rsidRPr="00456F65">
              <w:rPr>
                <w:rStyle w:val="Strong"/>
                <w:rFonts w:ascii="Times New Roman" w:hAnsi="Times New Roman" w:cs="Times New Roman"/>
                <w:b w:val="0"/>
                <w:i/>
                <w:sz w:val="20"/>
                <w:szCs w:val="20"/>
              </w:rPr>
              <w:t>Assist insured(s) and providers with benefits and claim status via phone and email. Taking over 100 calls and emails per day.</w:t>
            </w:r>
            <w:r w:rsidRPr="00456F65">
              <w:rPr>
                <w:rStyle w:val="Strong"/>
                <w:rFonts w:ascii="Times New Roman" w:hAnsi="Times New Roman" w:cs="Times New Roman"/>
                <w:b w:val="0"/>
                <w:i/>
                <w:sz w:val="20"/>
                <w:szCs w:val="20"/>
              </w:rPr>
              <w:br/>
            </w:r>
          </w:p>
          <w:p w:rsidR="00910CBB" w:rsidRPr="000B40D3" w:rsidRDefault="00641D2D" w:rsidP="001E5C69">
            <w:pPr>
              <w:pStyle w:val="ContentBodyBold"/>
              <w:rPr>
                <w:rStyle w:val="ContentBodyChar"/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6492026"/>
                <w:placeholder>
                  <w:docPart w:val="6E0CC56336E142A896DE860002B3CEAF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D70B59">
                  <w:rPr>
                    <w:rFonts w:ascii="Times New Roman" w:hAnsi="Times New Roman" w:cs="Times New Roman"/>
                  </w:rPr>
                  <w:t>Oct. 2009-June 2010</w:t>
                </w:r>
              </w:sdtContent>
            </w:sdt>
          </w:p>
          <w:p w:rsidR="00910CBB" w:rsidRPr="000B40D3" w:rsidRDefault="00641D2D">
            <w:pPr>
              <w:rPr>
                <w:rFonts w:ascii="Times New Roman" w:hAnsi="Times New Roman" w:cs="Times New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70"/>
                <w:placeholder>
                  <w:docPart w:val="2D21484C78C44F7E85F366B786472F2A"/>
                </w:placeholder>
              </w:sdtPr>
              <w:sdtContent>
                <w:r w:rsidR="00D70B59">
                  <w:rPr>
                    <w:rStyle w:val="ContentBodyChar"/>
                    <w:rFonts w:ascii="Times New Roman" w:hAnsi="Times New Roman" w:cs="Times New Roman"/>
                  </w:rPr>
                  <w:t>Medical Insurance Verifier</w:t>
                </w:r>
              </w:sdtContent>
            </w:sdt>
            <w:r w:rsidR="004513B2" w:rsidRPr="000B40D3">
              <w:rPr>
                <w:rStyle w:val="ContentBodyChar"/>
                <w:rFonts w:ascii="Times New Roman" w:hAnsi="Times New Roman" w:cs="Times New Roman"/>
              </w:rPr>
              <w:t xml:space="preserve">, </w:t>
            </w: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43"/>
                <w:placeholder>
                  <w:docPart w:val="D803127BFB5E480C8486B82D46BD396C"/>
                </w:placeholder>
              </w:sdtPr>
              <w:sdtContent>
                <w:r w:rsidR="00D70B59" w:rsidRPr="00716E17">
                  <w:rPr>
                    <w:rStyle w:val="Strong"/>
                    <w:rFonts w:ascii="Times New Roman" w:hAnsi="Times New Roman" w:cs="Times New Roman"/>
                  </w:rPr>
                  <w:t xml:space="preserve"> </w:t>
                </w:r>
                <w:r w:rsidR="00D70B59" w:rsidRPr="00D70B59">
                  <w:rPr>
                    <w:rStyle w:val="Strong"/>
                    <w:rFonts w:ascii="Times New Roman" w:hAnsi="Times New Roman" w:cs="Times New Roman"/>
                    <w:b w:val="0"/>
                    <w:sz w:val="20"/>
                    <w:szCs w:val="20"/>
                  </w:rPr>
                  <w:t>Health Management Systems</w:t>
                </w:r>
              </w:sdtContent>
            </w:sdt>
            <w:r w:rsidR="004513B2" w:rsidRPr="000B40D3">
              <w:rPr>
                <w:rFonts w:ascii="Times New Roman" w:hAnsi="Times New Roman" w:cs="Times New Roman"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44"/>
                <w:placeholder>
                  <w:docPart w:val="7AFBC6B787A64D859875F1F206E4BF47"/>
                </w:placeholder>
              </w:sdtPr>
              <w:sdtContent>
                <w:r w:rsidR="00D70B59">
                  <w:rPr>
                    <w:rStyle w:val="ContentBodyChar"/>
                    <w:rFonts w:ascii="Times New Roman" w:hAnsi="Times New Roman" w:cs="Times New Roman"/>
                  </w:rPr>
                  <w:t>Irving, Texas 75038</w:t>
                </w:r>
              </w:sdtContent>
            </w:sdt>
          </w:p>
          <w:p w:rsidR="00910CBB" w:rsidRPr="00D70B59" w:rsidRDefault="00D70B59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9A6E71"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>(469) 341-1268</w:t>
            </w:r>
            <w:r w:rsidRPr="00D70B59">
              <w:rPr>
                <w:rStyle w:val="Strong"/>
                <w:rFonts w:ascii="Times New Roman" w:hAnsi="Times New Roman" w:cs="Times New Roman"/>
                <w:b w:val="0"/>
              </w:rPr>
              <w:br/>
            </w:r>
            <w:r w:rsidRPr="00D70B59">
              <w:rPr>
                <w:rStyle w:val="Strong"/>
                <w:rFonts w:ascii="Times New Roman" w:hAnsi="Times New Roman" w:cs="Times New Roman"/>
                <w:b w:val="0"/>
                <w:i/>
                <w:sz w:val="20"/>
                <w:szCs w:val="20"/>
              </w:rPr>
              <w:t>Verified over 250 medical policies per day in a call center via phone and internet.</w:t>
            </w:r>
            <w:r w:rsidRPr="00716E17">
              <w:rPr>
                <w:rStyle w:val="Strong"/>
                <w:rFonts w:ascii="Times New Roman" w:hAnsi="Times New Roman" w:cs="Times New Roman"/>
              </w:rPr>
              <w:br/>
            </w:r>
          </w:p>
          <w:p w:rsidR="00910CBB" w:rsidRPr="000B40D3" w:rsidRDefault="00641D2D" w:rsidP="001E5C69">
            <w:pPr>
              <w:pStyle w:val="ContentBodyBold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b w:val="0"/>
                  <w:bCs/>
                </w:rPr>
                <w:id w:val="16492027"/>
                <w:placeholder>
                  <w:docPart w:val="7934A05780B04DB29F1E20BDD90F107F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D70B59">
                  <w:rPr>
                    <w:rFonts w:ascii="Times New Roman" w:hAnsi="Times New Roman" w:cs="Times New Roman"/>
                  </w:rPr>
                  <w:t>May 2000 – Oct. 2009</w:t>
                </w:r>
              </w:sdtContent>
            </w:sdt>
          </w:p>
          <w:p w:rsidR="00910CBB" w:rsidRDefault="00641D2D" w:rsidP="009A6E71">
            <w:pPr>
              <w:rPr>
                <w:rFonts w:ascii="Times New Roman" w:hAnsi="Times New Roman" w:cs="Times New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71"/>
                <w:placeholder>
                  <w:docPart w:val="1B58085356A745E483F268F9018A63E8"/>
                </w:placeholder>
              </w:sdtPr>
              <w:sdtContent>
                <w:r w:rsidR="00D70B59">
                  <w:rPr>
                    <w:rStyle w:val="ContentBodyChar"/>
                    <w:rFonts w:ascii="Times New Roman" w:hAnsi="Times New Roman" w:cs="Times New Roman"/>
                  </w:rPr>
                  <w:t>Office Assistant</w:t>
                </w:r>
              </w:sdtContent>
            </w:sdt>
            <w:r w:rsidR="004513B2" w:rsidRPr="000B40D3">
              <w:rPr>
                <w:rFonts w:ascii="Times New Roman" w:hAnsi="Times New Roman" w:cs="Times New Roman"/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  <w:rFonts w:ascii="Times New Roman" w:hAnsi="Times New Roman" w:cs="Times New Roman"/>
                  <w:szCs w:val="20"/>
                </w:rPr>
                <w:id w:val="5444247"/>
                <w:placeholder>
                  <w:docPart w:val="838B4BEF89764B35BB49CBA2539787AA"/>
                </w:placeholder>
              </w:sdtPr>
              <w:sdtEndPr>
                <w:rPr>
                  <w:rStyle w:val="ContentBodyChar"/>
                  <w:b/>
                </w:rPr>
              </w:sdtEndPr>
              <w:sdtContent>
                <w:r w:rsidR="00D70B59" w:rsidRPr="00D70B59">
                  <w:rPr>
                    <w:rStyle w:val="Strong"/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="00D70B59" w:rsidRPr="00D70B59">
                  <w:rPr>
                    <w:rStyle w:val="Strong"/>
                    <w:rFonts w:ascii="Times New Roman" w:hAnsi="Times New Roman" w:cs="Times New Roman"/>
                    <w:b w:val="0"/>
                    <w:sz w:val="20"/>
                    <w:szCs w:val="20"/>
                  </w:rPr>
                  <w:t>L &amp; L Property Management, Inc.</w:t>
                </w:r>
              </w:sdtContent>
            </w:sdt>
            <w:r w:rsidR="004513B2" w:rsidRPr="000B40D3">
              <w:rPr>
                <w:rFonts w:ascii="Times New Roman" w:hAnsi="Times New Roman" w:cs="Times New Roman"/>
                <w:color w:val="404040" w:themeColor="text1" w:themeTint="BF"/>
                <w:sz w:val="20"/>
              </w:rPr>
              <w:t xml:space="preserve">, </w:t>
            </w:r>
            <w:r w:rsidR="009A6E71">
              <w:rPr>
                <w:rFonts w:ascii="Times New Roman" w:hAnsi="Times New Roman" w:cs="Times New Roman"/>
                <w:color w:val="404040" w:themeColor="text1" w:themeTint="BF"/>
                <w:sz w:val="20"/>
              </w:rPr>
              <w:t xml:space="preserve"> Dallas, Texas 75228</w:t>
            </w:r>
          </w:p>
          <w:p w:rsidR="009A6E71" w:rsidRDefault="009A6E71" w:rsidP="009A6E71">
            <w:pPr>
              <w:rPr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</w:rPr>
              <w:t>(214) 321-0030</w:t>
            </w:r>
          </w:p>
          <w:p w:rsidR="009A6E71" w:rsidRPr="009A6E71" w:rsidRDefault="009A6E71" w:rsidP="00CF306E">
            <w:pPr>
              <w:rPr>
                <w:rFonts w:ascii="Times New Roman" w:hAnsi="Times New Roman" w:cs="Times New Roman"/>
                <w:b/>
                <w:i/>
                <w:color w:val="404040" w:themeColor="text1" w:themeTint="BF"/>
                <w:sz w:val="20"/>
                <w:szCs w:val="20"/>
              </w:rPr>
            </w:pPr>
            <w:r w:rsidRPr="009A6E71">
              <w:rPr>
                <w:rStyle w:val="Strong"/>
                <w:rFonts w:ascii="Times New Roman" w:hAnsi="Times New Roman" w:cs="Times New Roman"/>
                <w:b w:val="0"/>
                <w:i/>
                <w:sz w:val="20"/>
                <w:szCs w:val="20"/>
              </w:rPr>
              <w:t>Post account receipts and disbursements to TenantPro (Property Management Program).  Posting and reconciling all bank accounts to quicken and running month-end reports.  Answering phones, filing, faxing, correspondence on both the typewriter and computer.  Open and distribute mail and Property inspections.</w:t>
            </w:r>
          </w:p>
        </w:tc>
      </w:tr>
      <w:tr w:rsidR="00910CBB" w:rsidRPr="000B40D3" w:rsidTr="00CF306E">
        <w:trPr>
          <w:trHeight w:val="56"/>
        </w:trPr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B40D3" w:rsidRDefault="00910CBB" w:rsidP="00024E30">
            <w:pPr>
              <w:pStyle w:val="ContentHeading"/>
              <w:rPr>
                <w:rFonts w:ascii="Times New Roman" w:hAnsi="Times New Roman" w:cs="Times New Roman"/>
              </w:rPr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B40D3" w:rsidRDefault="00910CBB">
            <w:pPr>
              <w:rPr>
                <w:rFonts w:ascii="Times New Roman" w:hAnsi="Times New Roman" w:cs="Times New Roman"/>
                <w:color w:val="404040" w:themeColor="text1" w:themeTint="BF"/>
                <w:sz w:val="20"/>
              </w:rPr>
            </w:pPr>
          </w:p>
        </w:tc>
      </w:tr>
      <w:tr w:rsidR="00910CBB" w:rsidRPr="000B40D3" w:rsidTr="00CF306E">
        <w:trPr>
          <w:trHeight w:val="2154"/>
        </w:trPr>
        <w:sdt>
          <w:sdtPr>
            <w:rPr>
              <w:rFonts w:ascii="Times New Roman" w:hAnsi="Times New Roman" w:cs="Times New Roman"/>
              <w:b w:val="0"/>
              <w:bCs/>
            </w:rPr>
            <w:id w:val="5444174"/>
            <w:placeholder>
              <w:docPart w:val="BE54F298E7CC44CF8E02A9B499004788"/>
            </w:placeholder>
            <w:showingPlcHdr/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B40D3" w:rsidRDefault="004513B2" w:rsidP="00024E30">
                <w:pPr>
                  <w:pStyle w:val="ContentHeading"/>
                  <w:rPr>
                    <w:rFonts w:ascii="Times New Roman" w:hAnsi="Times New Roman" w:cs="Times New Roman"/>
                  </w:rPr>
                </w:pPr>
                <w:r w:rsidRPr="000B40D3">
                  <w:rPr>
                    <w:rFonts w:ascii="Times New Roman" w:hAnsi="Times New Roman" w:cs="Times New Roman"/>
                  </w:rPr>
                  <w:t>Education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B40D3" w:rsidRDefault="00641D2D">
            <w:pPr>
              <w:rPr>
                <w:rFonts w:ascii="Times New Roman" w:hAnsi="Times New Roman" w:cs="Times New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49"/>
                <w:placeholder>
                  <w:docPart w:val="53665E305F5D47E48CC1D39CB91922C2"/>
                </w:placeholder>
              </w:sdtPr>
              <w:sdtContent>
                <w:r w:rsidR="000B5FD4">
                  <w:rPr>
                    <w:rStyle w:val="ContentBodyChar"/>
                    <w:rFonts w:ascii="Times New Roman" w:hAnsi="Times New Roman" w:cs="Times New Roman"/>
                  </w:rPr>
                  <w:t>Certified Medical Office Assistant</w:t>
                </w:r>
              </w:sdtContent>
            </w:sdt>
          </w:p>
          <w:p w:rsidR="00910CBB" w:rsidRPr="000B40D3" w:rsidRDefault="00641D2D">
            <w:pPr>
              <w:rPr>
                <w:rFonts w:ascii="Times New Roman" w:hAnsi="Times New Roman" w:cs="Times New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50"/>
                <w:placeholder>
                  <w:docPart w:val="036BE2FD8A2F4045A29D0352311781A0"/>
                </w:placeholder>
              </w:sdtPr>
              <w:sdtContent>
                <w:r w:rsidR="000B5FD4">
                  <w:rPr>
                    <w:rStyle w:val="ContentBodyChar"/>
                    <w:rFonts w:ascii="Times New Roman" w:hAnsi="Times New Roman" w:cs="Times New Roman"/>
                  </w:rPr>
                  <w:t>Central Texas Commercial College</w:t>
                </w:r>
              </w:sdtContent>
            </w:sdt>
          </w:p>
          <w:p w:rsidR="00910CBB" w:rsidRPr="000B40D3" w:rsidRDefault="00641D2D">
            <w:pPr>
              <w:rPr>
                <w:rFonts w:ascii="Times New Roman" w:hAnsi="Times New Roman" w:cs="Times New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56"/>
                <w:placeholder>
                  <w:docPart w:val="4F45CF8BDDA5452091FE8E25B29317FE"/>
                </w:placeholder>
              </w:sdtPr>
              <w:sdtContent>
                <w:r w:rsidR="000B5FD4">
                  <w:rPr>
                    <w:rStyle w:val="ContentBodyChar"/>
                    <w:rFonts w:ascii="Times New Roman" w:hAnsi="Times New Roman" w:cs="Times New Roman"/>
                  </w:rPr>
                  <w:t xml:space="preserve">Dallas, Texas </w:t>
                </w:r>
              </w:sdtContent>
            </w:sdt>
          </w:p>
          <w:p w:rsidR="00910CBB" w:rsidRDefault="000B5FD4" w:rsidP="000B5FD4">
            <w:pPr>
              <w:pStyle w:val="Conten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2000</w:t>
            </w:r>
          </w:p>
          <w:p w:rsidR="000B5FD4" w:rsidRDefault="000B5FD4" w:rsidP="000B5FD4">
            <w:pPr>
              <w:pStyle w:val="ContentBody"/>
              <w:rPr>
                <w:rFonts w:ascii="Times New Roman" w:hAnsi="Times New Roman" w:cs="Times New Roman"/>
              </w:rPr>
            </w:pPr>
          </w:p>
          <w:p w:rsidR="000B5FD4" w:rsidRDefault="000B5FD4" w:rsidP="000B5FD4">
            <w:pPr>
              <w:pStyle w:val="Conten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Diploma </w:t>
            </w:r>
          </w:p>
          <w:p w:rsidR="000B5FD4" w:rsidRDefault="000B5FD4" w:rsidP="000B5FD4">
            <w:pPr>
              <w:pStyle w:val="Conten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Bryan Adams High School </w:t>
            </w:r>
          </w:p>
          <w:p w:rsidR="000B5FD4" w:rsidRDefault="000B5FD4" w:rsidP="000B5FD4">
            <w:pPr>
              <w:pStyle w:val="Conten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Dallas, Texas </w:t>
            </w:r>
          </w:p>
          <w:p w:rsidR="000B5FD4" w:rsidRPr="000B40D3" w:rsidRDefault="000B5FD4" w:rsidP="000B5FD4">
            <w:pPr>
              <w:pStyle w:val="Conten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15, 1999</w:t>
            </w:r>
          </w:p>
        </w:tc>
      </w:tr>
      <w:tr w:rsidR="00910CBB" w:rsidRPr="000B40D3">
        <w:sdt>
          <w:sdtPr>
            <w:rPr>
              <w:rFonts w:ascii="Times New Roman" w:hAnsi="Times New Roman" w:cs="Times New Roman"/>
            </w:rPr>
            <w:id w:val="5444177"/>
            <w:placeholder>
              <w:docPart w:val="B5D933B395434BEBB60191CCBE5F58E3"/>
            </w:placeholder>
            <w:showingPlcHdr/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0B40D3" w:rsidRDefault="004513B2" w:rsidP="00024E30">
                <w:pPr>
                  <w:pStyle w:val="ContentHeading"/>
                  <w:rPr>
                    <w:rFonts w:ascii="Times New Roman" w:hAnsi="Times New Roman" w:cs="Times New Roman"/>
                  </w:rPr>
                </w:pPr>
                <w:r w:rsidRPr="000B40D3">
                  <w:rPr>
                    <w:rFonts w:ascii="Times New Roman" w:hAnsi="Times New Roman" w:cs="Times New Roman"/>
                  </w:rPr>
                  <w:t>References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B40D3" w:rsidRDefault="00641D2D" w:rsidP="00456F65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sdt>
              <w:sdtPr>
                <w:rPr>
                  <w:rStyle w:val="ContentBodyChar"/>
                  <w:rFonts w:ascii="Times New Roman" w:hAnsi="Times New Roman" w:cs="Times New Roman"/>
                </w:rPr>
                <w:id w:val="5444252"/>
                <w:placeholder>
                  <w:docPart w:val="2DECD7E76C024CC9ABD461705554CD55"/>
                </w:placeholder>
              </w:sdtPr>
              <w:sdtContent>
                <w:r w:rsidR="00456F65" w:rsidRPr="00456F65">
                  <w:rPr>
                    <w:rStyle w:val="ContentBodyChar"/>
                    <w:rFonts w:ascii="Times New Roman" w:hAnsi="Times New Roman" w:cs="Times New Roman"/>
                    <w:i/>
                  </w:rPr>
                  <w:t>References available upon request.</w:t>
                </w:r>
                <w:r w:rsidR="00456F65">
                  <w:rPr>
                    <w:rStyle w:val="ContentBodyChar"/>
                    <w:rFonts w:ascii="Times New Roman" w:hAnsi="Times New Roman" w:cs="Times New Roman"/>
                  </w:rPr>
                  <w:t xml:space="preserve"> </w:t>
                </w:r>
              </w:sdtContent>
            </w:sdt>
          </w:p>
        </w:tc>
      </w:tr>
    </w:tbl>
    <w:p w:rsidR="00910CBB" w:rsidRPr="000B40D3" w:rsidRDefault="00910CBB" w:rsidP="00CF306E">
      <w:pPr>
        <w:rPr>
          <w:rFonts w:ascii="Times New Roman" w:hAnsi="Times New Roman" w:cs="Times New Roman"/>
        </w:rPr>
      </w:pPr>
    </w:p>
    <w:sectPr w:rsidR="00910CBB" w:rsidRPr="000B40D3" w:rsidSect="00910CBB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9B2" w:rsidRDefault="00C839B2">
      <w:pPr>
        <w:spacing w:after="0" w:line="240" w:lineRule="auto"/>
      </w:pPr>
      <w:r>
        <w:separator/>
      </w:r>
    </w:p>
  </w:endnote>
  <w:endnote w:type="continuationSeparator" w:id="1">
    <w:p w:rsidR="00C839B2" w:rsidRDefault="00C8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9B2" w:rsidRDefault="00C839B2">
      <w:pPr>
        <w:spacing w:after="0" w:line="240" w:lineRule="auto"/>
      </w:pPr>
      <w:r>
        <w:separator/>
      </w:r>
    </w:p>
  </w:footnote>
  <w:footnote w:type="continuationSeparator" w:id="1">
    <w:p w:rsidR="00C839B2" w:rsidRDefault="00C83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stylePaneSortMethod w:val="000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456F65"/>
    <w:rsid w:val="00024E30"/>
    <w:rsid w:val="000B40D3"/>
    <w:rsid w:val="000B5FD4"/>
    <w:rsid w:val="001E5C69"/>
    <w:rsid w:val="002D1E16"/>
    <w:rsid w:val="00336FA4"/>
    <w:rsid w:val="004513B2"/>
    <w:rsid w:val="00456F65"/>
    <w:rsid w:val="00526AA2"/>
    <w:rsid w:val="005415CE"/>
    <w:rsid w:val="005C6135"/>
    <w:rsid w:val="00641D2D"/>
    <w:rsid w:val="00647056"/>
    <w:rsid w:val="00666DDD"/>
    <w:rsid w:val="007139BA"/>
    <w:rsid w:val="00760765"/>
    <w:rsid w:val="007F5232"/>
    <w:rsid w:val="008668AF"/>
    <w:rsid w:val="008D2050"/>
    <w:rsid w:val="00910CBB"/>
    <w:rsid w:val="009A6E71"/>
    <w:rsid w:val="009B34EF"/>
    <w:rsid w:val="00A95EC4"/>
    <w:rsid w:val="00AA6298"/>
    <w:rsid w:val="00AB5448"/>
    <w:rsid w:val="00AF7026"/>
    <w:rsid w:val="00B1053A"/>
    <w:rsid w:val="00BB205B"/>
    <w:rsid w:val="00C66B5C"/>
    <w:rsid w:val="00C73D9A"/>
    <w:rsid w:val="00C80D5D"/>
    <w:rsid w:val="00C839B2"/>
    <w:rsid w:val="00CF306E"/>
    <w:rsid w:val="00D313CE"/>
    <w:rsid w:val="00D70B59"/>
    <w:rsid w:val="00E02D4E"/>
    <w:rsid w:val="00E0760B"/>
    <w:rsid w:val="00F33512"/>
    <w:rsid w:val="00FC4CF9"/>
    <w:rsid w:val="00FE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NoSpacing">
    <w:name w:val="No Spacing"/>
    <w:uiPriority w:val="1"/>
    <w:qFormat/>
    <w:rsid w:val="000B40D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B40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rilamp\AppData\Roaming\Microsoft\Templates\Function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69EA5F1DFE4501B9CCA25779EEB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B7180-2990-4B25-B12D-3E79EC15C690}"/>
      </w:docPartPr>
      <w:docPartBody>
        <w:p w:rsidR="001E3CBA" w:rsidRDefault="00F718F9">
          <w:pPr>
            <w:pStyle w:val="D269EA5F1DFE4501B9CCA25779EEB631"/>
          </w:pPr>
          <w:r>
            <w:t>[Your Name]</w:t>
          </w:r>
        </w:p>
      </w:docPartBody>
    </w:docPart>
    <w:docPart>
      <w:docPartPr>
        <w:name w:val="2BC3B478DC16453682CE6594D13A5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F360A-B6BC-4349-80F8-065139B80010}"/>
      </w:docPartPr>
      <w:docPartBody>
        <w:p w:rsidR="001E3CBA" w:rsidRDefault="00F718F9">
          <w:pPr>
            <w:pStyle w:val="2BC3B478DC16453682CE6594D13A56E1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95500D7108C0447B9319BBE0FDFC6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4860-F717-477E-AA0A-C9C7F1E32ADE}"/>
      </w:docPartPr>
      <w:docPartBody>
        <w:p w:rsidR="001E3CBA" w:rsidRDefault="00F718F9">
          <w:pPr>
            <w:pStyle w:val="95500D7108C0447B9319BBE0FDFC600E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BA0444BA143F4FC089B28FCDC2C5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2388-23AA-4C3F-A257-846766AF41F2}"/>
      </w:docPartPr>
      <w:docPartBody>
        <w:p w:rsidR="001E3CBA" w:rsidRDefault="00F718F9">
          <w:pPr>
            <w:pStyle w:val="BA0444BA143F4FC089B28FCDC2C59590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FF80845DEB1F4853AB729FE5BA031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1EB64-CB87-494A-B55F-94BA8B6FD27E}"/>
      </w:docPartPr>
      <w:docPartBody>
        <w:p w:rsidR="001E3CBA" w:rsidRDefault="00F718F9">
          <w:pPr>
            <w:pStyle w:val="FF80845DEB1F4853AB729FE5BA0319B6"/>
          </w:pPr>
          <w:r>
            <w:t>Professional Profile</w:t>
          </w:r>
        </w:p>
      </w:docPartBody>
    </w:docPart>
    <w:docPart>
      <w:docPartPr>
        <w:name w:val="23E85DE8BA93405B84DFCAF85DD44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1B4FC-D399-493A-89CE-00503F280C29}"/>
      </w:docPartPr>
      <w:docPartBody>
        <w:p w:rsidR="001E3CBA" w:rsidRDefault="00F718F9">
          <w:pPr>
            <w:pStyle w:val="23E85DE8BA93405B84DFCAF85DD44285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BD3FBEB3F973417CA827FBDE980CC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9F34F-EA8B-4944-80BD-9C2AFE8B5EDB}"/>
      </w:docPartPr>
      <w:docPartBody>
        <w:p w:rsidR="001E3CBA" w:rsidRDefault="00F718F9">
          <w:pPr>
            <w:pStyle w:val="BD3FBEB3F973417CA827FBDE980CCA95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C7D34AFD48A456EA481594758DD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05B31-69BD-4803-81BB-113156846A07}"/>
      </w:docPartPr>
      <w:docPartBody>
        <w:p w:rsidR="001E3CBA" w:rsidRDefault="00F718F9">
          <w:pPr>
            <w:pStyle w:val="2C7D34AFD48A456EA481594758DDD97A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3CF8CEF98BE34D019C0D9BBC09A8A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8543C-9DAA-480A-8A1A-693C4684AC0B}"/>
      </w:docPartPr>
      <w:docPartBody>
        <w:p w:rsidR="001E3CBA" w:rsidRDefault="00F718F9">
          <w:pPr>
            <w:pStyle w:val="3CF8CEF98BE34D019C0D9BBC09A8A628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A40D54B0C46E453D80A205018AFDF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049CB-2314-463C-9C2F-E0ED224F2E4A}"/>
      </w:docPartPr>
      <w:docPartBody>
        <w:p w:rsidR="001E3CBA" w:rsidRDefault="00F718F9">
          <w:pPr>
            <w:pStyle w:val="A40D54B0C46E453D80A205018AFDF7D3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DC10EDE1E1234991BE2ACC89E687D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596BB-E8DB-42BC-9D1D-9B4161AF5F08}"/>
      </w:docPartPr>
      <w:docPartBody>
        <w:p w:rsidR="001E3CBA" w:rsidRDefault="00F718F9">
          <w:pPr>
            <w:pStyle w:val="DC10EDE1E1234991BE2ACC89E687D60C"/>
          </w:pPr>
          <w:r>
            <w:t>Work History</w:t>
          </w:r>
        </w:p>
      </w:docPartBody>
    </w:docPart>
    <w:docPart>
      <w:docPartPr>
        <w:name w:val="DC86DECED4FA479586C633D83F813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4D84-697A-4E03-883F-8ECD1089AF32}"/>
      </w:docPartPr>
      <w:docPartBody>
        <w:p w:rsidR="001E3CBA" w:rsidRDefault="00F718F9">
          <w:pPr>
            <w:pStyle w:val="DC86DECED4FA479586C633D83F813C52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CE5915BD4CE04CA0AE0833E2B1DEA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A67F1-A103-4BCE-85C8-4D6BED1FEB12}"/>
      </w:docPartPr>
      <w:docPartBody>
        <w:p w:rsidR="001E3CBA" w:rsidRDefault="00F718F9">
          <w:pPr>
            <w:pStyle w:val="CE5915BD4CE04CA0AE0833E2B1DEA3AD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5E340C317FC94F84BEED935D6E69C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17B-8E62-4A41-824B-8D0B290DF046}"/>
      </w:docPartPr>
      <w:docPartBody>
        <w:p w:rsidR="001E3CBA" w:rsidRDefault="00F718F9">
          <w:pPr>
            <w:pStyle w:val="5E340C317FC94F84BEED935D6E69C090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6E0CC56336E142A896DE860002B3C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57A89-2B96-408A-80EC-D7DA7759D917}"/>
      </w:docPartPr>
      <w:docPartBody>
        <w:p w:rsidR="001E3CBA" w:rsidRDefault="00F718F9">
          <w:pPr>
            <w:pStyle w:val="6E0CC56336E142A896DE860002B3CEAF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2D21484C78C44F7E85F366B786472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160C-0EC4-4586-A5FF-39156765B437}"/>
      </w:docPartPr>
      <w:docPartBody>
        <w:p w:rsidR="001E3CBA" w:rsidRDefault="00F718F9">
          <w:pPr>
            <w:pStyle w:val="2D21484C78C44F7E85F366B786472F2A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D803127BFB5E480C8486B82D46BD3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D698B-0E35-4717-9D2C-DA4ACD40E4E5}"/>
      </w:docPartPr>
      <w:docPartBody>
        <w:p w:rsidR="001E3CBA" w:rsidRDefault="00F718F9">
          <w:pPr>
            <w:pStyle w:val="D803127BFB5E480C8486B82D46BD396C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7AFBC6B787A64D859875F1F206E4B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D8410-946A-4FD7-9440-15871D62B17A}"/>
      </w:docPartPr>
      <w:docPartBody>
        <w:p w:rsidR="001E3CBA" w:rsidRDefault="00F718F9">
          <w:pPr>
            <w:pStyle w:val="7AFBC6B787A64D859875F1F206E4BF47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7934A05780B04DB29F1E20BDD90F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2F492-C6C5-4314-9960-E8B34210312C}"/>
      </w:docPartPr>
      <w:docPartBody>
        <w:p w:rsidR="001E3CBA" w:rsidRDefault="00F718F9">
          <w:pPr>
            <w:pStyle w:val="7934A05780B04DB29F1E20BDD90F107F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1B58085356A745E483F268F9018A6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901AC-2515-4890-96DA-44FA05BCF1FF}"/>
      </w:docPartPr>
      <w:docPartBody>
        <w:p w:rsidR="001E3CBA" w:rsidRDefault="00F718F9">
          <w:pPr>
            <w:pStyle w:val="1B58085356A745E483F268F9018A63E8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838B4BEF89764B35BB49CBA253978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D3683-7134-4347-8573-0DD3C298C2F2}"/>
      </w:docPartPr>
      <w:docPartBody>
        <w:p w:rsidR="001E3CBA" w:rsidRDefault="00F718F9">
          <w:pPr>
            <w:pStyle w:val="838B4BEF89764B35BB49CBA2539787AA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BE54F298E7CC44CF8E02A9B499004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0BD1E-2197-4D5A-AA82-9CC7623A9CA4}"/>
      </w:docPartPr>
      <w:docPartBody>
        <w:p w:rsidR="001E3CBA" w:rsidRDefault="00F718F9">
          <w:pPr>
            <w:pStyle w:val="BE54F298E7CC44CF8E02A9B499004788"/>
          </w:pPr>
          <w:r>
            <w:t>Education</w:t>
          </w:r>
        </w:p>
      </w:docPartBody>
    </w:docPart>
    <w:docPart>
      <w:docPartPr>
        <w:name w:val="53665E305F5D47E48CC1D39CB919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8CAA6-4F10-4253-892D-B1AFF37FF07C}"/>
      </w:docPartPr>
      <w:docPartBody>
        <w:p w:rsidR="001E3CBA" w:rsidRDefault="00F718F9">
          <w:pPr>
            <w:pStyle w:val="53665E305F5D47E48CC1D39CB91922C2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036BE2FD8A2F4045A29D035231178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EA82F-55C9-48AB-88DE-0ACEAE912648}"/>
      </w:docPartPr>
      <w:docPartBody>
        <w:p w:rsidR="001E3CBA" w:rsidRDefault="00F718F9">
          <w:pPr>
            <w:pStyle w:val="036BE2FD8A2F4045A29D0352311781A0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4F45CF8BDDA5452091FE8E25B2931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75E97-E1FC-452A-83B3-FE62ACA87E88}"/>
      </w:docPartPr>
      <w:docPartBody>
        <w:p w:rsidR="001E3CBA" w:rsidRDefault="00F718F9">
          <w:pPr>
            <w:pStyle w:val="4F45CF8BDDA5452091FE8E25B29317FE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B5D933B395434BEBB60191CCBE5F5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E5A42-09B4-4675-9D57-DA1410C7F3B6}"/>
      </w:docPartPr>
      <w:docPartBody>
        <w:p w:rsidR="001E3CBA" w:rsidRDefault="00F718F9">
          <w:pPr>
            <w:pStyle w:val="B5D933B395434BEBB60191CCBE5F58E3"/>
          </w:pPr>
          <w:r>
            <w:t>References</w:t>
          </w:r>
        </w:p>
      </w:docPartBody>
    </w:docPart>
    <w:docPart>
      <w:docPartPr>
        <w:name w:val="2DECD7E76C024CC9ABD461705554C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12369-67A8-4A55-84FE-6B6F7A8DCC24}"/>
      </w:docPartPr>
      <w:docPartBody>
        <w:p w:rsidR="001E3CBA" w:rsidRDefault="00F718F9">
          <w:pPr>
            <w:pStyle w:val="2DECD7E76C024CC9ABD461705554CD55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9BCF896527B9430EA9F3D464887B2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42C71-1679-4519-A80B-C329C6AABAFB}"/>
      </w:docPartPr>
      <w:docPartBody>
        <w:p w:rsidR="001E3CBA" w:rsidRDefault="00F718F9" w:rsidP="00F718F9">
          <w:pPr>
            <w:pStyle w:val="9BCF896527B9430EA9F3D464887B2DE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67D18010C7E6463292DCBF556F91B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04E39-C98D-4586-8485-5C4444A1A19E}"/>
      </w:docPartPr>
      <w:docPartBody>
        <w:p w:rsidR="00A93C5C" w:rsidRDefault="007043D5" w:rsidP="007043D5">
          <w:pPr>
            <w:pStyle w:val="67D18010C7E6463292DCBF556F91B07C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93B51A622F084753BDE95D16F886E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A134A-407A-481B-93C0-C8E89E643E16}"/>
      </w:docPartPr>
      <w:docPartBody>
        <w:p w:rsidR="00A93C5C" w:rsidRDefault="007043D5" w:rsidP="007043D5">
          <w:pPr>
            <w:pStyle w:val="93B51A622F084753BDE95D16F886E1BF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371B9895B15D4E12A5894E4DA1078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006E7-62D9-494D-B049-C846CCB8D475}"/>
      </w:docPartPr>
      <w:docPartBody>
        <w:p w:rsidR="00A93C5C" w:rsidRDefault="007043D5" w:rsidP="007043D5">
          <w:pPr>
            <w:pStyle w:val="371B9895B15D4E12A5894E4DA1078B5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18F9"/>
    <w:rsid w:val="000B02E7"/>
    <w:rsid w:val="001E3CBA"/>
    <w:rsid w:val="007043D5"/>
    <w:rsid w:val="007749B0"/>
    <w:rsid w:val="009A1B57"/>
    <w:rsid w:val="00A93C5C"/>
    <w:rsid w:val="00E04D98"/>
    <w:rsid w:val="00F7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69EA5F1DFE4501B9CCA25779EEB631">
    <w:name w:val="D269EA5F1DFE4501B9CCA25779EEB631"/>
    <w:rsid w:val="001E3CBA"/>
  </w:style>
  <w:style w:type="paragraph" w:customStyle="1" w:styleId="PersonalInfo">
    <w:name w:val="Personal Info"/>
    <w:basedOn w:val="Normal"/>
    <w:link w:val="PersonalInfoChar"/>
    <w:qFormat/>
    <w:rsid w:val="001E3CBA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1E3CBA"/>
    <w:rPr>
      <w:rFonts w:eastAsiaTheme="minorHAnsi"/>
      <w:color w:val="262626" w:themeColor="text1" w:themeTint="D9"/>
      <w:sz w:val="18"/>
    </w:rPr>
  </w:style>
  <w:style w:type="paragraph" w:customStyle="1" w:styleId="2BC3B478DC16453682CE6594D13A56E1">
    <w:name w:val="2BC3B478DC16453682CE6594D13A56E1"/>
    <w:rsid w:val="001E3CBA"/>
  </w:style>
  <w:style w:type="paragraph" w:customStyle="1" w:styleId="95500D7108C0447B9319BBE0FDFC600E">
    <w:name w:val="95500D7108C0447B9319BBE0FDFC600E"/>
    <w:rsid w:val="001E3CBA"/>
  </w:style>
  <w:style w:type="paragraph" w:customStyle="1" w:styleId="BA0444BA143F4FC089B28FCDC2C59590">
    <w:name w:val="BA0444BA143F4FC089B28FCDC2C59590"/>
    <w:rsid w:val="001E3CBA"/>
  </w:style>
  <w:style w:type="paragraph" w:customStyle="1" w:styleId="0A8098C3D1974B1CBC6644E9F5BC5DD5">
    <w:name w:val="0A8098C3D1974B1CBC6644E9F5BC5DD5"/>
    <w:rsid w:val="001E3CBA"/>
  </w:style>
  <w:style w:type="paragraph" w:customStyle="1" w:styleId="FF80845DEB1F4853AB729FE5BA0319B6">
    <w:name w:val="FF80845DEB1F4853AB729FE5BA0319B6"/>
    <w:rsid w:val="001E3CBA"/>
  </w:style>
  <w:style w:type="paragraph" w:customStyle="1" w:styleId="23E85DE8BA93405B84DFCAF85DD44285">
    <w:name w:val="23E85DE8BA93405B84DFCAF85DD44285"/>
    <w:rsid w:val="001E3CBA"/>
  </w:style>
  <w:style w:type="paragraph" w:customStyle="1" w:styleId="BD3FBEB3F973417CA827FBDE980CCA95">
    <w:name w:val="BD3FBEB3F973417CA827FBDE980CCA95"/>
    <w:rsid w:val="001E3CBA"/>
  </w:style>
  <w:style w:type="paragraph" w:customStyle="1" w:styleId="2C7D34AFD48A456EA481594758DDD97A">
    <w:name w:val="2C7D34AFD48A456EA481594758DDD97A"/>
    <w:rsid w:val="001E3CBA"/>
  </w:style>
  <w:style w:type="paragraph" w:customStyle="1" w:styleId="3CF8CEF98BE34D019C0D9BBC09A8A628">
    <w:name w:val="3CF8CEF98BE34D019C0D9BBC09A8A628"/>
    <w:rsid w:val="001E3CBA"/>
  </w:style>
  <w:style w:type="paragraph" w:customStyle="1" w:styleId="A40D54B0C46E453D80A205018AFDF7D3">
    <w:name w:val="A40D54B0C46E453D80A205018AFDF7D3"/>
    <w:rsid w:val="001E3CBA"/>
  </w:style>
  <w:style w:type="paragraph" w:customStyle="1" w:styleId="C634282EF9014AEBBCAA1A985D954DD7">
    <w:name w:val="C634282EF9014AEBBCAA1A985D954DD7"/>
    <w:rsid w:val="001E3CBA"/>
  </w:style>
  <w:style w:type="paragraph" w:customStyle="1" w:styleId="A758E2E60CBD40198D72949DE418379D">
    <w:name w:val="A758E2E60CBD40198D72949DE418379D"/>
    <w:rsid w:val="001E3CBA"/>
  </w:style>
  <w:style w:type="paragraph" w:customStyle="1" w:styleId="CB35D9E99B3E4372A31498DA2DFA78CD">
    <w:name w:val="CB35D9E99B3E4372A31498DA2DFA78CD"/>
    <w:rsid w:val="001E3CBA"/>
  </w:style>
  <w:style w:type="paragraph" w:customStyle="1" w:styleId="AA9D228289F8401E9C5BF9011E6C46DB">
    <w:name w:val="AA9D228289F8401E9C5BF9011E6C46DB"/>
    <w:rsid w:val="001E3CBA"/>
  </w:style>
  <w:style w:type="paragraph" w:customStyle="1" w:styleId="B43A1E0EEB6F4E12A3B57F7BC25D5295">
    <w:name w:val="B43A1E0EEB6F4E12A3B57F7BC25D5295"/>
    <w:rsid w:val="001E3CBA"/>
  </w:style>
  <w:style w:type="paragraph" w:customStyle="1" w:styleId="E322438C1C9542C7A917C324C7BA87A7">
    <w:name w:val="E322438C1C9542C7A917C324C7BA87A7"/>
    <w:rsid w:val="001E3CBA"/>
  </w:style>
  <w:style w:type="paragraph" w:customStyle="1" w:styleId="DA204B408C964A86AE95AFB9FA55E6A8">
    <w:name w:val="DA204B408C964A86AE95AFB9FA55E6A8"/>
    <w:rsid w:val="001E3CBA"/>
  </w:style>
  <w:style w:type="paragraph" w:customStyle="1" w:styleId="1BF3B600CED74C5588CFD8DC37BEEDD9">
    <w:name w:val="1BF3B600CED74C5588CFD8DC37BEEDD9"/>
    <w:rsid w:val="001E3CBA"/>
  </w:style>
  <w:style w:type="paragraph" w:customStyle="1" w:styleId="33FD7E6827DD4727904FBBDB08FA07AD">
    <w:name w:val="33FD7E6827DD4727904FBBDB08FA07AD"/>
    <w:rsid w:val="001E3CBA"/>
  </w:style>
  <w:style w:type="paragraph" w:customStyle="1" w:styleId="E5A00CC853EA46E499E416BFA34FACDE">
    <w:name w:val="E5A00CC853EA46E499E416BFA34FACDE"/>
    <w:rsid w:val="001E3CBA"/>
  </w:style>
  <w:style w:type="paragraph" w:customStyle="1" w:styleId="9FF43D14712F433DA1542AA92E71248B">
    <w:name w:val="9FF43D14712F433DA1542AA92E71248B"/>
    <w:rsid w:val="001E3CBA"/>
  </w:style>
  <w:style w:type="paragraph" w:customStyle="1" w:styleId="734712F9ED434B129C6A991922049A7D">
    <w:name w:val="734712F9ED434B129C6A991922049A7D"/>
    <w:rsid w:val="001E3CBA"/>
  </w:style>
  <w:style w:type="paragraph" w:customStyle="1" w:styleId="D497DB5963774135989704522870E9B2">
    <w:name w:val="D497DB5963774135989704522870E9B2"/>
    <w:rsid w:val="001E3CBA"/>
  </w:style>
  <w:style w:type="paragraph" w:customStyle="1" w:styleId="6432B8CBC1BA43D69102CFC7BE5946F4">
    <w:name w:val="6432B8CBC1BA43D69102CFC7BE5946F4"/>
    <w:rsid w:val="001E3CBA"/>
  </w:style>
  <w:style w:type="paragraph" w:customStyle="1" w:styleId="40DB726E684C4B23A7DAF981B572DE72">
    <w:name w:val="40DB726E684C4B23A7DAF981B572DE72"/>
    <w:rsid w:val="001E3CBA"/>
  </w:style>
  <w:style w:type="paragraph" w:customStyle="1" w:styleId="0141856789B44B9A9E5F4272681BEDD3">
    <w:name w:val="0141856789B44B9A9E5F4272681BEDD3"/>
    <w:rsid w:val="001E3CBA"/>
  </w:style>
  <w:style w:type="paragraph" w:customStyle="1" w:styleId="CFE1EC22149D4CAB91EC69CB37BAD71C">
    <w:name w:val="CFE1EC22149D4CAB91EC69CB37BAD71C"/>
    <w:rsid w:val="001E3CBA"/>
  </w:style>
  <w:style w:type="paragraph" w:customStyle="1" w:styleId="E8C60192CD1A4EACB645755CBBC6B160">
    <w:name w:val="E8C60192CD1A4EACB645755CBBC6B160"/>
    <w:rsid w:val="001E3CBA"/>
  </w:style>
  <w:style w:type="paragraph" w:customStyle="1" w:styleId="AB3A049D046245829A90F382E43FDEC0">
    <w:name w:val="AB3A049D046245829A90F382E43FDEC0"/>
    <w:rsid w:val="001E3CBA"/>
  </w:style>
  <w:style w:type="paragraph" w:customStyle="1" w:styleId="95462EFC77404FD4BD0DCD4F60530710">
    <w:name w:val="95462EFC77404FD4BD0DCD4F60530710"/>
    <w:rsid w:val="001E3CBA"/>
  </w:style>
  <w:style w:type="paragraph" w:customStyle="1" w:styleId="DC10EDE1E1234991BE2ACC89E687D60C">
    <w:name w:val="DC10EDE1E1234991BE2ACC89E687D60C"/>
    <w:rsid w:val="001E3CBA"/>
  </w:style>
  <w:style w:type="character" w:styleId="PlaceholderText">
    <w:name w:val="Placeholder Text"/>
    <w:basedOn w:val="DefaultParagraphFont"/>
    <w:uiPriority w:val="99"/>
    <w:semiHidden/>
    <w:rsid w:val="001E3CBA"/>
    <w:rPr>
      <w:color w:val="808080"/>
    </w:rPr>
  </w:style>
  <w:style w:type="paragraph" w:customStyle="1" w:styleId="DCC8A9723003473795CCD7D0EA493F21">
    <w:name w:val="DCC8A9723003473795CCD7D0EA493F21"/>
    <w:rsid w:val="001E3CBA"/>
  </w:style>
  <w:style w:type="paragraph" w:customStyle="1" w:styleId="ContentBody">
    <w:name w:val="Content Body"/>
    <w:basedOn w:val="Normal"/>
    <w:link w:val="ContentBodyChar"/>
    <w:qFormat/>
    <w:rsid w:val="007043D5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7043D5"/>
    <w:rPr>
      <w:rFonts w:eastAsiaTheme="minorHAnsi"/>
      <w:color w:val="404040" w:themeColor="text1" w:themeTint="BF"/>
      <w:sz w:val="20"/>
    </w:rPr>
  </w:style>
  <w:style w:type="paragraph" w:customStyle="1" w:styleId="6D5DFE7A0ED04E16ABA053B176759B3D">
    <w:name w:val="6D5DFE7A0ED04E16ABA053B176759B3D"/>
    <w:rsid w:val="001E3CBA"/>
  </w:style>
  <w:style w:type="paragraph" w:customStyle="1" w:styleId="A2EB042DDC2844F6A269B328A0F1007A">
    <w:name w:val="A2EB042DDC2844F6A269B328A0F1007A"/>
    <w:rsid w:val="001E3CBA"/>
  </w:style>
  <w:style w:type="paragraph" w:customStyle="1" w:styleId="842E91D98A1743949ABDDD2A7432517A">
    <w:name w:val="842E91D98A1743949ABDDD2A7432517A"/>
    <w:rsid w:val="001E3CBA"/>
  </w:style>
  <w:style w:type="paragraph" w:customStyle="1" w:styleId="DC86DECED4FA479586C633D83F813C52">
    <w:name w:val="DC86DECED4FA479586C633D83F813C52"/>
    <w:rsid w:val="001E3CBA"/>
  </w:style>
  <w:style w:type="paragraph" w:customStyle="1" w:styleId="CE5915BD4CE04CA0AE0833E2B1DEA3AD">
    <w:name w:val="CE5915BD4CE04CA0AE0833E2B1DEA3AD"/>
    <w:rsid w:val="001E3CBA"/>
  </w:style>
  <w:style w:type="paragraph" w:customStyle="1" w:styleId="5E340C317FC94F84BEED935D6E69C090">
    <w:name w:val="5E340C317FC94F84BEED935D6E69C090"/>
    <w:rsid w:val="001E3CBA"/>
  </w:style>
  <w:style w:type="paragraph" w:customStyle="1" w:styleId="4F19618E0F7B4D92BB517D826D1749E1">
    <w:name w:val="4F19618E0F7B4D92BB517D826D1749E1"/>
    <w:rsid w:val="001E3CBA"/>
  </w:style>
  <w:style w:type="paragraph" w:customStyle="1" w:styleId="6E0CC56336E142A896DE860002B3CEAF">
    <w:name w:val="6E0CC56336E142A896DE860002B3CEAF"/>
    <w:rsid w:val="001E3CBA"/>
  </w:style>
  <w:style w:type="paragraph" w:customStyle="1" w:styleId="2D21484C78C44F7E85F366B786472F2A">
    <w:name w:val="2D21484C78C44F7E85F366B786472F2A"/>
    <w:rsid w:val="001E3CBA"/>
  </w:style>
  <w:style w:type="paragraph" w:customStyle="1" w:styleId="D803127BFB5E480C8486B82D46BD396C">
    <w:name w:val="D803127BFB5E480C8486B82D46BD396C"/>
    <w:rsid w:val="001E3CBA"/>
  </w:style>
  <w:style w:type="paragraph" w:customStyle="1" w:styleId="7AFBC6B787A64D859875F1F206E4BF47">
    <w:name w:val="7AFBC6B787A64D859875F1F206E4BF47"/>
    <w:rsid w:val="001E3CBA"/>
  </w:style>
  <w:style w:type="paragraph" w:customStyle="1" w:styleId="7934A05780B04DB29F1E20BDD90F107F">
    <w:name w:val="7934A05780B04DB29F1E20BDD90F107F"/>
    <w:rsid w:val="001E3CBA"/>
  </w:style>
  <w:style w:type="paragraph" w:customStyle="1" w:styleId="1B58085356A745E483F268F9018A63E8">
    <w:name w:val="1B58085356A745E483F268F9018A63E8"/>
    <w:rsid w:val="001E3CBA"/>
  </w:style>
  <w:style w:type="paragraph" w:customStyle="1" w:styleId="838B4BEF89764B35BB49CBA2539787AA">
    <w:name w:val="838B4BEF89764B35BB49CBA2539787AA"/>
    <w:rsid w:val="001E3CBA"/>
  </w:style>
  <w:style w:type="paragraph" w:customStyle="1" w:styleId="763A82914E6B4460B6DA9D413B67F91D">
    <w:name w:val="763A82914E6B4460B6DA9D413B67F91D"/>
    <w:rsid w:val="001E3CBA"/>
  </w:style>
  <w:style w:type="paragraph" w:customStyle="1" w:styleId="BE54F298E7CC44CF8E02A9B499004788">
    <w:name w:val="BE54F298E7CC44CF8E02A9B499004788"/>
    <w:rsid w:val="001E3CBA"/>
  </w:style>
  <w:style w:type="paragraph" w:customStyle="1" w:styleId="53665E305F5D47E48CC1D39CB91922C2">
    <w:name w:val="53665E305F5D47E48CC1D39CB91922C2"/>
    <w:rsid w:val="001E3CBA"/>
  </w:style>
  <w:style w:type="paragraph" w:customStyle="1" w:styleId="036BE2FD8A2F4045A29D0352311781A0">
    <w:name w:val="036BE2FD8A2F4045A29D0352311781A0"/>
    <w:rsid w:val="001E3CBA"/>
  </w:style>
  <w:style w:type="paragraph" w:customStyle="1" w:styleId="4F45CF8BDDA5452091FE8E25B29317FE">
    <w:name w:val="4F45CF8BDDA5452091FE8E25B29317FE"/>
    <w:rsid w:val="001E3CBA"/>
  </w:style>
  <w:style w:type="paragraph" w:customStyle="1" w:styleId="2BF5EBC19725463AA425B7EC4C6DB202">
    <w:name w:val="2BF5EBC19725463AA425B7EC4C6DB202"/>
    <w:rsid w:val="001E3CBA"/>
  </w:style>
  <w:style w:type="paragraph" w:customStyle="1" w:styleId="B5D933B395434BEBB60191CCBE5F58E3">
    <w:name w:val="B5D933B395434BEBB60191CCBE5F58E3"/>
    <w:rsid w:val="001E3CBA"/>
  </w:style>
  <w:style w:type="paragraph" w:customStyle="1" w:styleId="2DECD7E76C024CC9ABD461705554CD55">
    <w:name w:val="2DECD7E76C024CC9ABD461705554CD55"/>
    <w:rsid w:val="001E3CBA"/>
  </w:style>
  <w:style w:type="paragraph" w:customStyle="1" w:styleId="9BCF896527B9430EA9F3D464887B2DE6">
    <w:name w:val="9BCF896527B9430EA9F3D464887B2DE6"/>
    <w:rsid w:val="00F718F9"/>
  </w:style>
  <w:style w:type="paragraph" w:customStyle="1" w:styleId="67D18010C7E6463292DCBF556F91B07C">
    <w:name w:val="67D18010C7E6463292DCBF556F91B07C"/>
    <w:rsid w:val="007043D5"/>
  </w:style>
  <w:style w:type="paragraph" w:customStyle="1" w:styleId="93B51A622F084753BDE95D16F886E1BF">
    <w:name w:val="93B51A622F084753BDE95D16F886E1BF"/>
    <w:rsid w:val="007043D5"/>
  </w:style>
  <w:style w:type="paragraph" w:customStyle="1" w:styleId="371B9895B15D4E12A5894E4DA1078B5B">
    <w:name w:val="371B9895B15D4E12A5894E4DA1078B5B"/>
    <w:rsid w:val="007043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</Template>
  <TotalTime>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>Grizli777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sherrilamp</dc:creator>
  <cp:lastModifiedBy>LaNeen Lampkin</cp:lastModifiedBy>
  <cp:revision>4</cp:revision>
  <cp:lastPrinted>2017-05-21T23:32:00Z</cp:lastPrinted>
  <dcterms:created xsi:type="dcterms:W3CDTF">2017-09-10T16:48:00Z</dcterms:created>
  <dcterms:modified xsi:type="dcterms:W3CDTF">2018-06-20T14:16:00Z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