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4D" w:rsidRDefault="00E535AA" w:rsidP="00890A7D">
      <w:pPr>
        <w:pStyle w:val="Title"/>
        <w:rPr>
          <w:sz w:val="24"/>
          <w:szCs w:val="24"/>
        </w:rPr>
      </w:pPr>
      <w:r>
        <w:rPr>
          <w:sz w:val="24"/>
          <w:szCs w:val="24"/>
        </w:rPr>
        <w:t>Marsha McKinl</w:t>
      </w:r>
      <w:r w:rsidR="00890A7D" w:rsidRPr="00890A7D">
        <w:rPr>
          <w:sz w:val="24"/>
          <w:szCs w:val="24"/>
        </w:rPr>
        <w:t>ey</w:t>
      </w:r>
      <w:r w:rsidR="00270D6A">
        <w:rPr>
          <w:sz w:val="24"/>
          <w:szCs w:val="24"/>
        </w:rPr>
        <w:t>-Brown</w:t>
      </w:r>
    </w:p>
    <w:p w:rsidR="0034274D" w:rsidRPr="0034274D" w:rsidRDefault="00097A7F" w:rsidP="0034274D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1325 </w:t>
      </w:r>
      <w:proofErr w:type="spellStart"/>
      <w:r>
        <w:rPr>
          <w:sz w:val="24"/>
          <w:szCs w:val="24"/>
        </w:rPr>
        <w:t>Daja</w:t>
      </w:r>
      <w:proofErr w:type="spellEnd"/>
      <w:r>
        <w:rPr>
          <w:sz w:val="24"/>
          <w:szCs w:val="24"/>
        </w:rPr>
        <w:t xml:space="preserve"> Lane #404</w:t>
      </w:r>
    </w:p>
    <w:p w:rsidR="0034274D" w:rsidRDefault="00097A7F" w:rsidP="00890A7D">
      <w:pPr>
        <w:pStyle w:val="Title"/>
        <w:rPr>
          <w:sz w:val="24"/>
          <w:szCs w:val="24"/>
        </w:rPr>
      </w:pPr>
      <w:r>
        <w:rPr>
          <w:sz w:val="24"/>
          <w:szCs w:val="24"/>
        </w:rPr>
        <w:t>Grand Prairie, TX 75050</w:t>
      </w:r>
    </w:p>
    <w:p w:rsidR="00890A7D" w:rsidRDefault="0034274D" w:rsidP="00890A7D">
      <w:pPr>
        <w:pStyle w:val="Title"/>
        <w:rPr>
          <w:sz w:val="24"/>
          <w:szCs w:val="24"/>
        </w:rPr>
      </w:pPr>
      <w:r>
        <w:rPr>
          <w:sz w:val="24"/>
          <w:szCs w:val="24"/>
        </w:rPr>
        <w:t>marsham202</w:t>
      </w:r>
      <w:r w:rsidR="00890A7D" w:rsidRPr="00890A7D">
        <w:rPr>
          <w:sz w:val="24"/>
          <w:szCs w:val="24"/>
        </w:rPr>
        <w:t>@gmail</w:t>
      </w:r>
      <w:r w:rsidR="00A5629E">
        <w:rPr>
          <w:sz w:val="24"/>
          <w:szCs w:val="24"/>
        </w:rPr>
        <w:t>.</w:t>
      </w:r>
      <w:r w:rsidR="00890A7D" w:rsidRPr="00890A7D">
        <w:rPr>
          <w:sz w:val="24"/>
          <w:szCs w:val="24"/>
        </w:rPr>
        <w:t>com</w:t>
      </w:r>
    </w:p>
    <w:p w:rsidR="00890A7D" w:rsidRPr="00890A7D" w:rsidRDefault="00890A7D" w:rsidP="00890A7D"/>
    <w:p w:rsidR="00963701" w:rsidRPr="00963701" w:rsidRDefault="00890A7D" w:rsidP="00963701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>Dear Office of Recruits:</w:t>
      </w:r>
    </w:p>
    <w:p w:rsidR="00963701" w:rsidRDefault="00963701" w:rsidP="00963701">
      <w:pPr>
        <w:pStyle w:val="Title"/>
        <w:spacing w:after="0"/>
        <w:rPr>
          <w:sz w:val="24"/>
          <w:szCs w:val="24"/>
        </w:rPr>
      </w:pPr>
    </w:p>
    <w:p w:rsidR="00890A7D" w:rsidRPr="00890A7D" w:rsidRDefault="00890A7D" w:rsidP="00963701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>This letter is to express my inte</w:t>
      </w:r>
      <w:r>
        <w:rPr>
          <w:sz w:val="24"/>
          <w:szCs w:val="24"/>
        </w:rPr>
        <w:t>res</w:t>
      </w:r>
      <w:r w:rsidR="00A5629E">
        <w:rPr>
          <w:sz w:val="24"/>
          <w:szCs w:val="24"/>
        </w:rPr>
        <w:t>t in discussing the position posted</w:t>
      </w:r>
      <w:r w:rsidRPr="00890A7D">
        <w:rPr>
          <w:sz w:val="24"/>
          <w:szCs w:val="24"/>
        </w:rPr>
        <w:t xml:space="preserve"> on your website. The opportunity presented in this listing is very appealing, and I believe that my experience and education will make me a competitive candidate for this position.</w:t>
      </w:r>
      <w:r w:rsidR="00963701">
        <w:rPr>
          <w:sz w:val="24"/>
          <w:szCs w:val="24"/>
        </w:rPr>
        <w:t xml:space="preserve"> </w:t>
      </w:r>
      <w:r w:rsidRPr="00890A7D">
        <w:rPr>
          <w:sz w:val="24"/>
          <w:szCs w:val="24"/>
        </w:rPr>
        <w:t>The key strengths that I possess for success in this position include, but are not limited to, the following:</w:t>
      </w:r>
    </w:p>
    <w:p w:rsidR="00963701" w:rsidRDefault="00890A7D" w:rsidP="00963701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>P</w:t>
      </w:r>
      <w:r w:rsidR="00963701">
        <w:rPr>
          <w:sz w:val="24"/>
          <w:szCs w:val="24"/>
        </w:rPr>
        <w:t>rovide exceptional contrib</w:t>
      </w:r>
      <w:r w:rsidR="005B7C1D">
        <w:rPr>
          <w:sz w:val="24"/>
          <w:szCs w:val="24"/>
        </w:rPr>
        <w:t>utions to patients and customer</w:t>
      </w:r>
    </w:p>
    <w:p w:rsidR="006E35B3" w:rsidRPr="006E35B3" w:rsidRDefault="00E96C15" w:rsidP="00963701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Strive for continued excellence</w:t>
      </w:r>
    </w:p>
    <w:p w:rsidR="00890A7D" w:rsidRPr="00890A7D" w:rsidRDefault="006E35B3" w:rsidP="00963701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Strong communication skills</w:t>
      </w:r>
    </w:p>
    <w:p w:rsidR="00890A7D" w:rsidRPr="00890A7D" w:rsidRDefault="006E35B3" w:rsidP="00963701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I am a self-starter</w:t>
      </w:r>
    </w:p>
    <w:p w:rsidR="00890A7D" w:rsidRPr="00890A7D" w:rsidRDefault="006E35B3" w:rsidP="00963701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I am eager to learn new things</w:t>
      </w:r>
    </w:p>
    <w:p w:rsidR="00890A7D" w:rsidRPr="00890A7D" w:rsidRDefault="00890A7D" w:rsidP="00890A7D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>You will find me to be well-spoken, energetic, confident, and personable, the type of person on whom your</w:t>
      </w:r>
      <w:r w:rsidR="0058278C">
        <w:rPr>
          <w:sz w:val="24"/>
          <w:szCs w:val="24"/>
        </w:rPr>
        <w:t xml:space="preserve"> patients </w:t>
      </w:r>
      <w:r w:rsidRPr="00890A7D">
        <w:rPr>
          <w:sz w:val="24"/>
          <w:szCs w:val="24"/>
        </w:rPr>
        <w:t>will rely. I also have a wide breadth of experience of the type that gives you the versatility to place me in a number of contexts with confidence that the level of excellence you expect will be met. Please see my resume for additional information on my experience.</w:t>
      </w:r>
    </w:p>
    <w:p w:rsidR="00890A7D" w:rsidRPr="00890A7D" w:rsidRDefault="00890A7D" w:rsidP="00890A7D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 xml:space="preserve">I hope that you'll find my experience and interests intriguing enough to warrant a face-to-face meeting, as I am confident that I could provide value to you and your </w:t>
      </w:r>
      <w:r w:rsidR="005B7C1D">
        <w:rPr>
          <w:sz w:val="24"/>
          <w:szCs w:val="24"/>
        </w:rPr>
        <w:t>patients/</w:t>
      </w:r>
      <w:r w:rsidRPr="00890A7D">
        <w:rPr>
          <w:sz w:val="24"/>
          <w:szCs w:val="24"/>
        </w:rPr>
        <w:t>customers as a member of your team.</w:t>
      </w:r>
    </w:p>
    <w:p w:rsidR="00890A7D" w:rsidRPr="00890A7D" w:rsidRDefault="00890A7D" w:rsidP="00890A7D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>I can be reached anytime via my cell phone, 501-257-0878. Thank you for your time and consideration. I look forward to speaking with you about this employment opportunity.</w:t>
      </w:r>
    </w:p>
    <w:p w:rsidR="00963701" w:rsidRDefault="00963701" w:rsidP="00890A7D">
      <w:pPr>
        <w:pStyle w:val="Title"/>
        <w:spacing w:after="0"/>
        <w:rPr>
          <w:sz w:val="24"/>
          <w:szCs w:val="24"/>
        </w:rPr>
      </w:pPr>
    </w:p>
    <w:p w:rsidR="00890A7D" w:rsidRPr="00890A7D" w:rsidRDefault="00890A7D" w:rsidP="00890A7D">
      <w:pPr>
        <w:pStyle w:val="Title"/>
        <w:spacing w:after="0"/>
        <w:rPr>
          <w:sz w:val="24"/>
          <w:szCs w:val="24"/>
        </w:rPr>
      </w:pPr>
      <w:r w:rsidRPr="00890A7D">
        <w:rPr>
          <w:sz w:val="24"/>
          <w:szCs w:val="24"/>
        </w:rPr>
        <w:t>Sincerely,</w:t>
      </w:r>
    </w:p>
    <w:p w:rsidR="00270D6A" w:rsidRDefault="00270D6A" w:rsidP="00270D6A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Marsha McKinley-Brown</w:t>
      </w:r>
    </w:p>
    <w:p w:rsidR="00270D6A" w:rsidRDefault="00270D6A" w:rsidP="00270D6A">
      <w:pPr>
        <w:pStyle w:val="Title"/>
        <w:spacing w:after="0"/>
        <w:rPr>
          <w:sz w:val="24"/>
          <w:szCs w:val="24"/>
        </w:rPr>
      </w:pPr>
    </w:p>
    <w:p w:rsidR="00270D6A" w:rsidRDefault="00270D6A" w:rsidP="00270D6A">
      <w:pPr>
        <w:pStyle w:val="Title"/>
        <w:spacing w:after="0"/>
        <w:rPr>
          <w:sz w:val="24"/>
          <w:szCs w:val="24"/>
        </w:rPr>
      </w:pPr>
    </w:p>
    <w:p w:rsidR="00270D6A" w:rsidRDefault="00270D6A" w:rsidP="00270D6A">
      <w:pPr>
        <w:pStyle w:val="Title"/>
        <w:spacing w:after="0"/>
        <w:rPr>
          <w:sz w:val="24"/>
          <w:szCs w:val="24"/>
        </w:rPr>
      </w:pPr>
    </w:p>
    <w:p w:rsidR="000D357D" w:rsidRDefault="000D357D" w:rsidP="000D357D"/>
    <w:p w:rsidR="0058278C" w:rsidRDefault="0058278C" w:rsidP="000D357D"/>
    <w:p w:rsidR="0058278C" w:rsidRPr="000D357D" w:rsidRDefault="0058278C" w:rsidP="000D357D"/>
    <w:p w:rsidR="0058278C" w:rsidRDefault="0058278C" w:rsidP="00270D6A">
      <w:pPr>
        <w:pStyle w:val="Title"/>
        <w:spacing w:after="0"/>
      </w:pPr>
    </w:p>
    <w:p w:rsidR="00270D6A" w:rsidRPr="00270D6A" w:rsidRDefault="00F76D85" w:rsidP="00270D6A">
      <w:pPr>
        <w:pStyle w:val="Title"/>
        <w:spacing w:after="0"/>
        <w:rPr>
          <w:sz w:val="24"/>
          <w:szCs w:val="24"/>
        </w:rPr>
      </w:pPr>
      <w:r>
        <w:lastRenderedPageBreak/>
        <w:t>Marsha McKinley</w:t>
      </w:r>
      <w:r w:rsidR="00270D6A">
        <w:t>-Brown</w:t>
      </w:r>
    </w:p>
    <w:p w:rsidR="00681322" w:rsidRPr="009643FE" w:rsidRDefault="0034274D" w:rsidP="009643FE">
      <w:pPr>
        <w:pStyle w:val="Title"/>
        <w:rPr>
          <w:sz w:val="32"/>
          <w:szCs w:val="32"/>
        </w:rPr>
        <w:sectPr w:rsidR="00681322" w:rsidRPr="009643FE" w:rsidSect="001104DF"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ep="1" w:space="720"/>
          <w:docGrid w:linePitch="360"/>
        </w:sectPr>
      </w:pPr>
      <w:r>
        <w:rPr>
          <w:sz w:val="32"/>
          <w:szCs w:val="32"/>
        </w:rPr>
        <w:t>marsham202</w:t>
      </w:r>
      <w:r w:rsidR="00E535AA">
        <w:rPr>
          <w:sz w:val="32"/>
          <w:szCs w:val="32"/>
        </w:rPr>
        <w:t>@gmail.com</w:t>
      </w:r>
    </w:p>
    <w:p w:rsidR="001104DF" w:rsidRDefault="007E17E6" w:rsidP="001104DF">
      <w:pPr>
        <w:pStyle w:val="NoSpacing"/>
        <w:sectPr w:rsidR="001104DF" w:rsidSect="009643F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>
        <w:lastRenderedPageBreak/>
        <w:t>501-257-0878</w:t>
      </w:r>
      <w:r w:rsidR="0023452F">
        <w:t xml:space="preserve"> </w:t>
      </w:r>
    </w:p>
    <w:p w:rsidR="0014088B" w:rsidRDefault="0014088B" w:rsidP="00D624CA">
      <w:pPr>
        <w:pStyle w:val="NoSpacing"/>
      </w:pPr>
      <w:r>
        <w:lastRenderedPageBreak/>
        <w:t xml:space="preserve">1325 </w:t>
      </w:r>
      <w:proofErr w:type="spellStart"/>
      <w:r>
        <w:t>Daja</w:t>
      </w:r>
      <w:proofErr w:type="spellEnd"/>
      <w:r>
        <w:t xml:space="preserve"> Lane # 404</w:t>
      </w:r>
    </w:p>
    <w:p w:rsidR="0014088B" w:rsidRDefault="0014088B" w:rsidP="00D624CA">
      <w:pPr>
        <w:pStyle w:val="NoSpacing"/>
      </w:pPr>
      <w:r>
        <w:t>Grand Prairie, TX 75050</w:t>
      </w:r>
    </w:p>
    <w:p w:rsidR="009643FE" w:rsidRDefault="009643FE" w:rsidP="00D624CA">
      <w:pPr>
        <w:pStyle w:val="Heading1"/>
      </w:pPr>
      <w:r>
        <w:t>Objectives</w:t>
      </w:r>
    </w:p>
    <w:p w:rsidR="003F256C" w:rsidRDefault="00473791" w:rsidP="00B3231E">
      <w:pPr>
        <w:pStyle w:val="NoSpacing"/>
      </w:pPr>
      <w:r>
        <w:t>To be a great asset to the company and to achieve all g</w:t>
      </w:r>
      <w:r w:rsidR="006377F4">
        <w:t>oals to make patients</w:t>
      </w:r>
      <w:r w:rsidR="00A5629E">
        <w:t xml:space="preserve"> and staff</w:t>
      </w:r>
      <w:r>
        <w:t xml:space="preserve"> satisfied. </w:t>
      </w:r>
      <w:r w:rsidR="003E51C9">
        <w:t>I will strive t</w:t>
      </w:r>
      <w:r w:rsidR="003F256C">
        <w:t>o accomplish all goals and more</w:t>
      </w:r>
    </w:p>
    <w:p w:rsidR="003F256C" w:rsidRPr="0014088B" w:rsidRDefault="003F256C" w:rsidP="0014088B">
      <w:pPr>
        <w:pStyle w:val="Heading1"/>
      </w:pPr>
      <w:r w:rsidRPr="0014088B">
        <w:t xml:space="preserve">Professional Skills </w:t>
      </w:r>
    </w:p>
    <w:p w:rsidR="003F256C" w:rsidRDefault="0014088B" w:rsidP="0014088B">
      <w:pPr>
        <w:pStyle w:val="NoSpacing"/>
      </w:pPr>
      <w:r>
        <w:t xml:space="preserve">Airway management, trach care, trach downsizing, ventilator weaning, assistance with </w:t>
      </w:r>
      <w:proofErr w:type="spellStart"/>
      <w:r>
        <w:t>bipap</w:t>
      </w:r>
      <w:proofErr w:type="spellEnd"/>
      <w:r>
        <w:t>/</w:t>
      </w:r>
      <w:proofErr w:type="spellStart"/>
      <w:r>
        <w:t>cpap</w:t>
      </w:r>
      <w:proofErr w:type="spellEnd"/>
      <w:r>
        <w:t xml:space="preserve">, monitoring/assisting with IPPB therapy, oxygen therapy, blow by, ABG analysis, IS, patient education/diversity, bronchodilator therapy, EKG testing </w:t>
      </w:r>
    </w:p>
    <w:p w:rsidR="00B3231E" w:rsidRDefault="00B3231E" w:rsidP="00B3231E">
      <w:pPr>
        <w:pStyle w:val="Heading1"/>
      </w:pPr>
      <w:r>
        <w:t>Education</w:t>
      </w:r>
    </w:p>
    <w:p w:rsidR="00963701" w:rsidRDefault="00645D94" w:rsidP="00963701">
      <w:pPr>
        <w:pStyle w:val="NoSpacing"/>
      </w:pPr>
      <w:r>
        <w:rPr>
          <w:rStyle w:val="Strong"/>
        </w:rPr>
        <w:t xml:space="preserve">University of </w:t>
      </w:r>
      <w:bookmarkStart w:id="0" w:name="_GoBack"/>
      <w:bookmarkEnd w:id="0"/>
      <w:r w:rsidR="00F76D85">
        <w:rPr>
          <w:rStyle w:val="Strong"/>
        </w:rPr>
        <w:t>Pulaski Technical College</w:t>
      </w:r>
      <w:r w:rsidR="00BA2108">
        <w:rPr>
          <w:rStyle w:val="Strong"/>
        </w:rPr>
        <w:br/>
      </w:r>
      <w:r w:rsidR="00F76D85">
        <w:t>Associate of Science Degree</w:t>
      </w:r>
      <w:r w:rsidR="0023452F">
        <w:t xml:space="preserve">/Associate of Arts </w:t>
      </w:r>
    </w:p>
    <w:p w:rsidR="003E06CA" w:rsidRDefault="003E06CA" w:rsidP="00963701">
      <w:pPr>
        <w:pStyle w:val="NoSpacing"/>
      </w:pPr>
      <w:r>
        <w:t xml:space="preserve">Associate of Applied Science in Respiratory Therapy </w:t>
      </w:r>
    </w:p>
    <w:p w:rsidR="0058278C" w:rsidRDefault="0058278C" w:rsidP="00963701">
      <w:pPr>
        <w:pStyle w:val="NoSpacing"/>
      </w:pPr>
      <w:r>
        <w:t>CRT/RCP</w:t>
      </w:r>
    </w:p>
    <w:p w:rsidR="00963701" w:rsidRDefault="00963701" w:rsidP="00963701">
      <w:pPr>
        <w:pStyle w:val="NoSpacing"/>
      </w:pPr>
    </w:p>
    <w:p w:rsidR="005D2696" w:rsidRPr="00963701" w:rsidRDefault="00BA2108" w:rsidP="00963701">
      <w:pPr>
        <w:pStyle w:val="NoSpacing"/>
        <w:rPr>
          <w:b/>
          <w:color w:val="E80061" w:themeColor="accent1" w:themeShade="BF"/>
          <w:sz w:val="28"/>
        </w:rPr>
      </w:pPr>
      <w:r w:rsidRPr="00963701">
        <w:rPr>
          <w:b/>
          <w:color w:val="E80061" w:themeColor="accent1" w:themeShade="BF"/>
          <w:sz w:val="28"/>
        </w:rPr>
        <w:t>Experience</w:t>
      </w:r>
    </w:p>
    <w:p w:rsidR="00952CB0" w:rsidRDefault="00952CB0" w:rsidP="00351122">
      <w:pPr>
        <w:pStyle w:val="NoSpacing"/>
        <w:rPr>
          <w:rStyle w:val="Strong"/>
        </w:rPr>
      </w:pPr>
    </w:p>
    <w:p w:rsidR="006377F4" w:rsidRDefault="006377F4" w:rsidP="00351122">
      <w:pPr>
        <w:pStyle w:val="NoSpacing"/>
        <w:rPr>
          <w:rStyle w:val="Strong"/>
        </w:rPr>
      </w:pPr>
    </w:p>
    <w:p w:rsidR="00097A7F" w:rsidRDefault="00097A7F" w:rsidP="00351122">
      <w:pPr>
        <w:pStyle w:val="NoSpacing"/>
        <w:rPr>
          <w:rStyle w:val="Strong"/>
        </w:rPr>
      </w:pPr>
      <w:r>
        <w:rPr>
          <w:rStyle w:val="Strong"/>
        </w:rPr>
        <w:t>Medical Plus Supplies (DME)</w:t>
      </w:r>
    </w:p>
    <w:p w:rsidR="006377F4" w:rsidRDefault="006377F4" w:rsidP="00351122">
      <w:pPr>
        <w:pStyle w:val="NoSpacing"/>
        <w:rPr>
          <w:rStyle w:val="Strong"/>
        </w:rPr>
      </w:pPr>
      <w:r>
        <w:rPr>
          <w:rStyle w:val="Strong"/>
        </w:rPr>
        <w:t xml:space="preserve">Respiratory Therapist October 2017- Present </w:t>
      </w:r>
    </w:p>
    <w:p w:rsidR="006377F4" w:rsidRPr="006377F4" w:rsidRDefault="006377F4" w:rsidP="00097A7F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Complete monthly checks on all respiratory equipment </w:t>
      </w:r>
    </w:p>
    <w:p w:rsidR="00F50634" w:rsidRPr="006377F4" w:rsidRDefault="00F50634" w:rsidP="00097A7F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CPAP and BIPAP programming per Physicians orders</w:t>
      </w:r>
    </w:p>
    <w:p w:rsidR="006377F4" w:rsidRPr="00F50634" w:rsidRDefault="006377F4" w:rsidP="00097A7F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Monitor all of patient needs and order equipment prn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Document safety plan per patients</w:t>
      </w:r>
    </w:p>
    <w:p w:rsidR="00F50634" w:rsidRPr="006377F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Complete all respiratory orders </w:t>
      </w:r>
    </w:p>
    <w:p w:rsidR="006377F4" w:rsidRPr="00F50634" w:rsidRDefault="006377F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Program Pulse oximeter monitor per physician orders 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Set up apnea monitoring as well as test equipment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Perform equipment cleaning prn 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Perform monthly ventilator checks 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Maintain settings order by physician for Trilogy and LTV1150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Assist with Trilogy and LTV1150 maintenance 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Assist nurse in patient needs (Suctioning and trach care)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Update changes to therapy per Physicians orders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Program ventilators per physician orders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lastRenderedPageBreak/>
        <w:t xml:space="preserve">Complete mask fitting for vent and </w:t>
      </w:r>
      <w:proofErr w:type="spellStart"/>
      <w:r>
        <w:rPr>
          <w:rStyle w:val="Strong"/>
          <w:b w:val="0"/>
        </w:rPr>
        <w:t>cpap</w:t>
      </w:r>
      <w:proofErr w:type="spellEnd"/>
      <w:r>
        <w:rPr>
          <w:rStyle w:val="Strong"/>
          <w:b w:val="0"/>
        </w:rPr>
        <w:t xml:space="preserve"> patients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Deliver home equipment </w:t>
      </w:r>
    </w:p>
    <w:p w:rsidR="00F50634" w:rsidRPr="00F50634" w:rsidRDefault="00F50634" w:rsidP="00F5063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Educate patients on home equipment usage </w:t>
      </w:r>
    </w:p>
    <w:p w:rsidR="00097A7F" w:rsidRPr="006377F4" w:rsidRDefault="00F50634" w:rsidP="00097A7F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>Set up new orders</w:t>
      </w:r>
    </w:p>
    <w:p w:rsidR="00097A7F" w:rsidRDefault="006377F4" w:rsidP="006377F4">
      <w:pPr>
        <w:pStyle w:val="NoSpacing"/>
        <w:numPr>
          <w:ilvl w:val="0"/>
          <w:numId w:val="25"/>
        </w:numPr>
        <w:rPr>
          <w:rStyle w:val="Strong"/>
        </w:rPr>
      </w:pPr>
      <w:r>
        <w:rPr>
          <w:rStyle w:val="Strong"/>
          <w:b w:val="0"/>
        </w:rPr>
        <w:t xml:space="preserve">Contact physicians to confirm changes in therapy </w:t>
      </w:r>
    </w:p>
    <w:p w:rsidR="00F50634" w:rsidRDefault="00F50634" w:rsidP="00351122">
      <w:pPr>
        <w:pStyle w:val="NoSpacing"/>
        <w:rPr>
          <w:rStyle w:val="Strong"/>
        </w:rPr>
      </w:pPr>
      <w:r w:rsidRPr="00F50634">
        <w:rPr>
          <w:rStyle w:val="Strong"/>
        </w:rPr>
        <w:t>Mental Health Technician</w:t>
      </w:r>
      <w:r w:rsidR="00DE7D0D">
        <w:rPr>
          <w:rStyle w:val="Strong"/>
        </w:rPr>
        <w:t xml:space="preserve"> (PRN)</w:t>
      </w:r>
    </w:p>
    <w:p w:rsidR="00F50634" w:rsidRDefault="00B33EF2" w:rsidP="00351122">
      <w:pPr>
        <w:pStyle w:val="NoSpacing"/>
        <w:rPr>
          <w:rStyle w:val="Strong"/>
        </w:rPr>
      </w:pPr>
      <w:r>
        <w:rPr>
          <w:rStyle w:val="Strong"/>
        </w:rPr>
        <w:t>Green Oaks Hospital</w:t>
      </w:r>
      <w:r w:rsidR="00F50634">
        <w:rPr>
          <w:rStyle w:val="Strong"/>
        </w:rPr>
        <w:t xml:space="preserve"> October 2016-present </w:t>
      </w:r>
    </w:p>
    <w:p w:rsidR="00D80C41" w:rsidRPr="00097A7F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Vital Signs</w:t>
      </w:r>
    </w:p>
    <w:p w:rsidR="00097A7F" w:rsidRPr="00097A7F" w:rsidRDefault="00097A7F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 xml:space="preserve">Assist patient with oxygen prn </w:t>
      </w:r>
    </w:p>
    <w:p w:rsidR="00097A7F" w:rsidRDefault="00097A7F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Assist in nebulizer treatments prn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Pulse Oximeter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Administer Oxygen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Document nursing notes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New admissions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Transport patients on and off unit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Document close observation of patients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 xml:space="preserve">Transport blood and urine to lab 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Assist patients with toileting and diaper changing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 xml:space="preserve">Group therapy </w:t>
      </w:r>
    </w:p>
    <w:p w:rsidR="00D80C41" w:rsidRDefault="00D80C41" w:rsidP="00D80C41">
      <w:pPr>
        <w:pStyle w:val="NoSpacing"/>
        <w:numPr>
          <w:ilvl w:val="0"/>
          <w:numId w:val="23"/>
        </w:numPr>
        <w:rPr>
          <w:rStyle w:val="Strong"/>
        </w:rPr>
      </w:pPr>
      <w:r>
        <w:rPr>
          <w:rStyle w:val="Strong"/>
          <w:b w:val="0"/>
        </w:rPr>
        <w:t>Discharges</w:t>
      </w:r>
    </w:p>
    <w:p w:rsidR="00B33EF2" w:rsidRDefault="00B33EF2" w:rsidP="00351122">
      <w:pPr>
        <w:pStyle w:val="NoSpacing"/>
        <w:rPr>
          <w:rStyle w:val="Strong"/>
        </w:rPr>
      </w:pPr>
    </w:p>
    <w:p w:rsidR="005D2696" w:rsidRDefault="005D2696" w:rsidP="00351122">
      <w:pPr>
        <w:pStyle w:val="NoSpacing"/>
        <w:rPr>
          <w:rStyle w:val="Strong"/>
        </w:rPr>
      </w:pPr>
      <w:r>
        <w:rPr>
          <w:rStyle w:val="Strong"/>
        </w:rPr>
        <w:t>Be</w:t>
      </w:r>
      <w:r w:rsidR="003C501C">
        <w:rPr>
          <w:rStyle w:val="Strong"/>
        </w:rPr>
        <w:t>havioral Health Technician</w:t>
      </w:r>
      <w:r w:rsidR="005F1432">
        <w:rPr>
          <w:rStyle w:val="Strong"/>
        </w:rPr>
        <w:t xml:space="preserve"> Supervisor</w:t>
      </w:r>
    </w:p>
    <w:p w:rsidR="005D2696" w:rsidRDefault="00AD0A4D" w:rsidP="00351122">
      <w:pPr>
        <w:pStyle w:val="NoSpacing"/>
        <w:rPr>
          <w:rStyle w:val="Strong"/>
        </w:rPr>
      </w:pPr>
      <w:r>
        <w:rPr>
          <w:rStyle w:val="Strong"/>
        </w:rPr>
        <w:t>Methodist Family Psychiatric and Behavioral Health</w:t>
      </w:r>
      <w:r w:rsidR="00DC5650">
        <w:rPr>
          <w:rStyle w:val="Strong"/>
        </w:rPr>
        <w:t xml:space="preserve"> Hospital</w:t>
      </w:r>
      <w:r>
        <w:rPr>
          <w:rStyle w:val="Strong"/>
        </w:rPr>
        <w:t xml:space="preserve"> </w:t>
      </w:r>
      <w:r w:rsidR="00F50634">
        <w:rPr>
          <w:rStyle w:val="Strong"/>
        </w:rPr>
        <w:t>July 2013-October 2016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Document patients behavior</w:t>
      </w:r>
    </w:p>
    <w:p w:rsidR="005D2696" w:rsidRPr="00E535AA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Administer medications</w:t>
      </w:r>
      <w:r w:rsidR="003121DE">
        <w:rPr>
          <w:rStyle w:val="Strong"/>
          <w:b w:val="0"/>
        </w:rPr>
        <w:t xml:space="preserve"> </w:t>
      </w:r>
      <w:r w:rsidR="00E535AA">
        <w:rPr>
          <w:rStyle w:val="Strong"/>
          <w:b w:val="0"/>
        </w:rPr>
        <w:t xml:space="preserve"> </w:t>
      </w:r>
    </w:p>
    <w:p w:rsidR="00E535AA" w:rsidRPr="003121DE" w:rsidRDefault="00E535AA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 xml:space="preserve">Track medication per med log </w:t>
      </w:r>
    </w:p>
    <w:p w:rsidR="003121DE" w:rsidRPr="003121DE" w:rsidRDefault="003121DE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Administer Inhaler PRN</w:t>
      </w:r>
    </w:p>
    <w:p w:rsidR="003121DE" w:rsidRPr="00A46AD1" w:rsidRDefault="003121DE" w:rsidP="003121DE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Vital Signs</w:t>
      </w:r>
    </w:p>
    <w:p w:rsidR="00A46AD1" w:rsidRPr="00A46AD1" w:rsidRDefault="00A46AD1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Completed CPI Training (updated)</w:t>
      </w:r>
    </w:p>
    <w:p w:rsidR="00A46AD1" w:rsidRPr="00A46AD1" w:rsidRDefault="00A46AD1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CPR and First-Aid Certificate (updated)</w:t>
      </w:r>
    </w:p>
    <w:p w:rsidR="00A46AD1" w:rsidRPr="00B33EF2" w:rsidRDefault="00A46AD1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Residential Treatment Center</w:t>
      </w:r>
    </w:p>
    <w:p w:rsidR="00230738" w:rsidRDefault="00B33EF2" w:rsidP="00230738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B33EF2">
        <w:rPr>
          <w:rStyle w:val="Strong"/>
          <w:b w:val="0"/>
        </w:rPr>
        <w:t>New admissions</w:t>
      </w:r>
    </w:p>
    <w:p w:rsidR="00230738" w:rsidRDefault="00A46AD1" w:rsidP="00230738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230738">
        <w:rPr>
          <w:rStyle w:val="Strong"/>
          <w:b w:val="0"/>
        </w:rPr>
        <w:t>Group Home/Emergency Shelter</w:t>
      </w:r>
    </w:p>
    <w:p w:rsidR="00DE7D0D" w:rsidRPr="00DE7D0D" w:rsidRDefault="004D2E89" w:rsidP="00230738">
      <w:pPr>
        <w:pStyle w:val="ListParagraph"/>
        <w:numPr>
          <w:ilvl w:val="0"/>
          <w:numId w:val="11"/>
        </w:numPr>
        <w:rPr>
          <w:rStyle w:val="Strong"/>
        </w:rPr>
      </w:pPr>
      <w:r w:rsidRPr="00DE7D0D">
        <w:rPr>
          <w:rStyle w:val="Strong"/>
          <w:b w:val="0"/>
        </w:rPr>
        <w:t>Complete Critical Incident Reports (CIR)</w:t>
      </w:r>
    </w:p>
    <w:p w:rsidR="00DE7D0D" w:rsidRPr="00DE7D0D" w:rsidRDefault="004D2E89" w:rsidP="00DE7D0D">
      <w:pPr>
        <w:pStyle w:val="ListParagraph"/>
        <w:numPr>
          <w:ilvl w:val="0"/>
          <w:numId w:val="11"/>
        </w:numPr>
        <w:rPr>
          <w:rStyle w:val="Strong"/>
        </w:rPr>
      </w:pPr>
      <w:r w:rsidRPr="00DE7D0D">
        <w:rPr>
          <w:rStyle w:val="Strong"/>
          <w:b w:val="0"/>
        </w:rPr>
        <w:t xml:space="preserve">Complete debriefing report per </w:t>
      </w:r>
      <w:r w:rsidR="00C84201" w:rsidRPr="00DE7D0D">
        <w:rPr>
          <w:rStyle w:val="Strong"/>
          <w:b w:val="0"/>
        </w:rPr>
        <w:t xml:space="preserve">crisis intervention </w:t>
      </w:r>
    </w:p>
    <w:p w:rsidR="00DE7D0D" w:rsidRPr="00DE7D0D" w:rsidRDefault="005D2696" w:rsidP="005D2696">
      <w:pPr>
        <w:pStyle w:val="ListParagraph"/>
        <w:numPr>
          <w:ilvl w:val="0"/>
          <w:numId w:val="11"/>
        </w:numPr>
        <w:rPr>
          <w:rStyle w:val="Strong"/>
        </w:rPr>
      </w:pPr>
      <w:r w:rsidRPr="00DE7D0D">
        <w:rPr>
          <w:rStyle w:val="Strong"/>
          <w:b w:val="0"/>
        </w:rPr>
        <w:t>Emailing</w:t>
      </w:r>
      <w:r w:rsidR="00DE7D0D" w:rsidRPr="00DE7D0D">
        <w:rPr>
          <w:rStyle w:val="Strong"/>
          <w:b w:val="0"/>
        </w:rPr>
        <w:t>/Co</w:t>
      </w:r>
      <w:r w:rsidRPr="00DE7D0D">
        <w:rPr>
          <w:rStyle w:val="Strong"/>
          <w:b w:val="0"/>
        </w:rPr>
        <w:t>pying</w:t>
      </w:r>
      <w:r w:rsidR="00DE7D0D" w:rsidRPr="00DE7D0D">
        <w:rPr>
          <w:rStyle w:val="Strong"/>
          <w:b w:val="0"/>
        </w:rPr>
        <w:t xml:space="preserve">/Faxing  </w:t>
      </w:r>
    </w:p>
    <w:p w:rsidR="00E535AA" w:rsidRPr="005D2696" w:rsidRDefault="00E535AA" w:rsidP="005D2696">
      <w:pPr>
        <w:pStyle w:val="ListParagraph"/>
        <w:numPr>
          <w:ilvl w:val="0"/>
          <w:numId w:val="11"/>
        </w:numPr>
        <w:rPr>
          <w:rStyle w:val="Strong"/>
        </w:rPr>
      </w:pPr>
      <w:r w:rsidRPr="00DE7D0D">
        <w:rPr>
          <w:rStyle w:val="Strong"/>
          <w:b w:val="0"/>
        </w:rPr>
        <w:t>Scanning documents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Alternate Teaching Parent</w:t>
      </w:r>
    </w:p>
    <w:p w:rsidR="005D2696" w:rsidRPr="005D2696" w:rsidRDefault="00A46AD1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 xml:space="preserve">Prepare meals for clients 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Clean (kitchen/bathrooms)</w:t>
      </w:r>
      <w:r w:rsidR="00A46AD1">
        <w:rPr>
          <w:rStyle w:val="Strong"/>
          <w:b w:val="0"/>
        </w:rPr>
        <w:t xml:space="preserve">following clients chores 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Transport patients/clients by company van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Driving</w:t>
      </w:r>
    </w:p>
    <w:p w:rsidR="005D2696" w:rsidRPr="00E1197B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Attend Staffing</w:t>
      </w:r>
    </w:p>
    <w:p w:rsidR="00E1197B" w:rsidRPr="00E535AA" w:rsidRDefault="004D2E89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Billing and entry level</w:t>
      </w:r>
      <w:r w:rsidR="00E1197B">
        <w:rPr>
          <w:rStyle w:val="Strong"/>
          <w:b w:val="0"/>
        </w:rPr>
        <w:t xml:space="preserve"> medical coding </w:t>
      </w:r>
    </w:p>
    <w:p w:rsidR="00E535AA" w:rsidRPr="005D2696" w:rsidRDefault="00E535AA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 xml:space="preserve">Assist with audits and monthly reports 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Monitor group therapy sessions</w:t>
      </w:r>
    </w:p>
    <w:p w:rsidR="005D2696" w:rsidRPr="00E535AA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lastRenderedPageBreak/>
        <w:t>Complete paper work for new admissions</w:t>
      </w:r>
    </w:p>
    <w:p w:rsidR="00E535AA" w:rsidRPr="005D2696" w:rsidRDefault="00E535AA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 xml:space="preserve">Call in prescriptions to </w:t>
      </w:r>
      <w:r w:rsidR="00100A50">
        <w:rPr>
          <w:rStyle w:val="Strong"/>
          <w:b w:val="0"/>
        </w:rPr>
        <w:t>pharmacy</w:t>
      </w:r>
      <w:r>
        <w:rPr>
          <w:rStyle w:val="Strong"/>
          <w:b w:val="0"/>
        </w:rPr>
        <w:t xml:space="preserve"> </w:t>
      </w:r>
    </w:p>
    <w:p w:rsidR="005D2696" w:rsidRPr="003C501C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Order medications</w:t>
      </w:r>
    </w:p>
    <w:p w:rsidR="003C501C" w:rsidRPr="003C501C" w:rsidRDefault="003C501C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Assist Drug/Alcohol Clients with treatment plan</w:t>
      </w:r>
    </w:p>
    <w:p w:rsidR="003C501C" w:rsidRPr="003C501C" w:rsidRDefault="003C501C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Transport women and children per manger request</w:t>
      </w:r>
    </w:p>
    <w:p w:rsidR="003C501C" w:rsidRPr="003C501C" w:rsidRDefault="003C501C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Document and score/rate substance abuse clients behavior</w:t>
      </w:r>
    </w:p>
    <w:p w:rsidR="003C501C" w:rsidRPr="005D2696" w:rsidRDefault="003C501C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Provide assistance of Activities of Daily Life (ADL)</w:t>
      </w:r>
    </w:p>
    <w:p w:rsidR="005D2696" w:rsidRPr="005D2696" w:rsidRDefault="005D2696" w:rsidP="005D2696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Complete helpdesk request</w:t>
      </w:r>
    </w:p>
    <w:p w:rsidR="00D36DC1" w:rsidRPr="00DE7D0D" w:rsidRDefault="005D2696" w:rsidP="00DE7D0D">
      <w:pPr>
        <w:pStyle w:val="NoSpacing"/>
        <w:numPr>
          <w:ilvl w:val="0"/>
          <w:numId w:val="11"/>
        </w:numPr>
        <w:rPr>
          <w:rStyle w:val="Strong"/>
        </w:rPr>
      </w:pPr>
      <w:r>
        <w:rPr>
          <w:rStyle w:val="Strong"/>
          <w:b w:val="0"/>
        </w:rPr>
        <w:t>Answer phones</w:t>
      </w:r>
    </w:p>
    <w:p w:rsidR="00DE7D0D" w:rsidRPr="003F256C" w:rsidRDefault="00DE7D0D" w:rsidP="00DE7D0D">
      <w:pPr>
        <w:pStyle w:val="NoSpacing"/>
        <w:rPr>
          <w:rStyle w:val="Strong"/>
        </w:rPr>
      </w:pPr>
    </w:p>
    <w:p w:rsidR="00DE7D0D" w:rsidRPr="003F256C" w:rsidRDefault="00DE7D0D" w:rsidP="00DE7D0D">
      <w:pPr>
        <w:pStyle w:val="NoSpacing"/>
        <w:rPr>
          <w:rStyle w:val="Strong"/>
        </w:rPr>
      </w:pPr>
      <w:proofErr w:type="spellStart"/>
      <w:r w:rsidRPr="003F256C">
        <w:rPr>
          <w:rStyle w:val="Strong"/>
        </w:rPr>
        <w:t>Medlinc</w:t>
      </w:r>
      <w:proofErr w:type="spellEnd"/>
      <w:r w:rsidRPr="003F256C">
        <w:rPr>
          <w:rStyle w:val="Strong"/>
        </w:rPr>
        <w:t xml:space="preserve"> Staffing Agency</w:t>
      </w:r>
    </w:p>
    <w:p w:rsidR="00DE7D0D" w:rsidRPr="003F256C" w:rsidRDefault="00DE7D0D" w:rsidP="00DE7D0D">
      <w:pPr>
        <w:pStyle w:val="NoSpacing"/>
        <w:rPr>
          <w:rStyle w:val="Strong"/>
        </w:rPr>
      </w:pPr>
      <w:r w:rsidRPr="003F256C">
        <w:rPr>
          <w:rStyle w:val="Strong"/>
        </w:rPr>
        <w:t xml:space="preserve">Respiratory Therapist/Mental health Technician </w:t>
      </w:r>
    </w:p>
    <w:p w:rsidR="00DE7D0D" w:rsidRPr="00DE7D0D" w:rsidRDefault="00DE7D0D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Evaluate patients with respiratory conditions</w:t>
      </w:r>
    </w:p>
    <w:p w:rsidR="00DE7D0D" w:rsidRPr="00DE7D0D" w:rsidRDefault="00DE7D0D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Recommend O2 therapy</w:t>
      </w:r>
    </w:p>
    <w:p w:rsidR="00DE7D0D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Follow respiratory protocols under the direction of the physician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Perform ABG monitoring </w:t>
      </w:r>
    </w:p>
    <w:p w:rsidR="003F256C" w:rsidRPr="0014088B" w:rsidRDefault="003F256C" w:rsidP="003F256C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Nebulizer treatments</w:t>
      </w:r>
    </w:p>
    <w:p w:rsidR="0014088B" w:rsidRPr="003F256C" w:rsidRDefault="0014088B" w:rsidP="003F256C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Bronchodilator therapy  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CPT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Suctioning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IPPB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>Pep Therapy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Incentive Spirometry 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proofErr w:type="spellStart"/>
      <w:r>
        <w:rPr>
          <w:rStyle w:val="Strong"/>
          <w:b w:val="0"/>
          <w:sz w:val="24"/>
        </w:rPr>
        <w:t>Bipap</w:t>
      </w:r>
      <w:proofErr w:type="spellEnd"/>
      <w:r>
        <w:rPr>
          <w:rStyle w:val="Strong"/>
          <w:b w:val="0"/>
          <w:sz w:val="24"/>
        </w:rPr>
        <w:t>/</w:t>
      </w:r>
      <w:proofErr w:type="spellStart"/>
      <w:r>
        <w:rPr>
          <w:rStyle w:val="Strong"/>
          <w:b w:val="0"/>
          <w:sz w:val="24"/>
        </w:rPr>
        <w:t>Cpap</w:t>
      </w:r>
      <w:proofErr w:type="spellEnd"/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Mechanical Ventilator assistance/support 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Blow by oxygen   </w:t>
      </w:r>
    </w:p>
    <w:p w:rsidR="003F256C" w:rsidRPr="003F256C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Implement weaning </w:t>
      </w:r>
    </w:p>
    <w:p w:rsidR="003F256C" w:rsidRPr="00DE7D0D" w:rsidRDefault="003F256C" w:rsidP="00DE7D0D">
      <w:pPr>
        <w:pStyle w:val="NoSpacing"/>
        <w:numPr>
          <w:ilvl w:val="0"/>
          <w:numId w:val="26"/>
        </w:numPr>
        <w:rPr>
          <w:rStyle w:val="Strong"/>
          <w:sz w:val="24"/>
        </w:rPr>
      </w:pPr>
      <w:r>
        <w:rPr>
          <w:rStyle w:val="Strong"/>
          <w:b w:val="0"/>
          <w:sz w:val="24"/>
        </w:rPr>
        <w:t xml:space="preserve">Tracheotomy Care </w:t>
      </w:r>
    </w:p>
    <w:p w:rsidR="005D2696" w:rsidRDefault="005D2696" w:rsidP="0071285F">
      <w:pPr>
        <w:pStyle w:val="NoSpacing"/>
        <w:jc w:val="center"/>
        <w:rPr>
          <w:rStyle w:val="Strong"/>
        </w:rPr>
      </w:pPr>
    </w:p>
    <w:p w:rsidR="00E656BF" w:rsidRPr="00E656BF" w:rsidRDefault="00E656BF" w:rsidP="00E656BF">
      <w:pPr>
        <w:pStyle w:val="NoSpacing"/>
        <w:rPr>
          <w:rStyle w:val="Strong"/>
        </w:rPr>
      </w:pPr>
      <w:r w:rsidRPr="00E656BF">
        <w:rPr>
          <w:rStyle w:val="Strong"/>
        </w:rPr>
        <w:t>Substitute Te</w:t>
      </w:r>
      <w:r w:rsidR="00255B3E">
        <w:rPr>
          <w:rStyle w:val="Strong"/>
        </w:rPr>
        <w:t>aching/Secretary/Teacher Aide</w:t>
      </w:r>
    </w:p>
    <w:p w:rsidR="00255B3E" w:rsidRDefault="00E656BF" w:rsidP="00E656BF">
      <w:pPr>
        <w:pStyle w:val="NoSpacing"/>
        <w:rPr>
          <w:rStyle w:val="Strong"/>
        </w:rPr>
      </w:pPr>
      <w:r w:rsidRPr="00E656BF">
        <w:rPr>
          <w:rStyle w:val="Strong"/>
        </w:rPr>
        <w:t xml:space="preserve">North Little Rock School </w:t>
      </w:r>
      <w:r w:rsidR="003E51C9">
        <w:rPr>
          <w:rStyle w:val="Strong"/>
        </w:rPr>
        <w:t>District</w:t>
      </w:r>
      <w:r w:rsidR="00D87A53">
        <w:rPr>
          <w:rStyle w:val="Strong"/>
        </w:rPr>
        <w:t xml:space="preserve">  </w:t>
      </w:r>
      <w:r w:rsidR="003E51C9">
        <w:rPr>
          <w:rStyle w:val="Strong"/>
        </w:rPr>
        <w:t xml:space="preserve"> August 2009-August 2013</w:t>
      </w:r>
    </w:p>
    <w:p w:rsidR="00255B3E" w:rsidRPr="00255B3E" w:rsidRDefault="00255B3E" w:rsidP="00255B3E">
      <w:pPr>
        <w:pStyle w:val="NoSpacing"/>
        <w:numPr>
          <w:ilvl w:val="0"/>
          <w:numId w:val="21"/>
        </w:numPr>
        <w:rPr>
          <w:rStyle w:val="Strong"/>
        </w:rPr>
      </w:pPr>
      <w:r>
        <w:rPr>
          <w:rStyle w:val="Strong"/>
          <w:b w:val="0"/>
        </w:rPr>
        <w:t>Alternative School (behavioral students)</w:t>
      </w:r>
    </w:p>
    <w:p w:rsidR="00255B3E" w:rsidRPr="00255B3E" w:rsidRDefault="00255B3E" w:rsidP="00255B3E">
      <w:pPr>
        <w:pStyle w:val="NoSpacing"/>
        <w:numPr>
          <w:ilvl w:val="0"/>
          <w:numId w:val="21"/>
        </w:numPr>
        <w:rPr>
          <w:rStyle w:val="Strong"/>
        </w:rPr>
      </w:pPr>
      <w:r>
        <w:rPr>
          <w:rStyle w:val="Strong"/>
          <w:b w:val="0"/>
        </w:rPr>
        <w:t>Report disturbances to campus security and</w:t>
      </w:r>
      <w:r w:rsidR="00D87A53">
        <w:rPr>
          <w:rStyle w:val="Strong"/>
          <w:b w:val="0"/>
        </w:rPr>
        <w:t xml:space="preserve"> local police</w:t>
      </w:r>
    </w:p>
    <w:p w:rsidR="00255B3E" w:rsidRPr="00E656BF" w:rsidRDefault="00D87A53" w:rsidP="00255B3E">
      <w:pPr>
        <w:pStyle w:val="NoSpacing"/>
        <w:numPr>
          <w:ilvl w:val="0"/>
          <w:numId w:val="21"/>
        </w:numPr>
        <w:rPr>
          <w:rStyle w:val="Strong"/>
        </w:rPr>
      </w:pPr>
      <w:r>
        <w:rPr>
          <w:rStyle w:val="Strong"/>
          <w:b w:val="0"/>
        </w:rPr>
        <w:t xml:space="preserve">Assist with learning needs of all adolescents </w:t>
      </w:r>
    </w:p>
    <w:p w:rsidR="002A53B5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 xml:space="preserve">Math </w:t>
      </w:r>
      <w:r w:rsidR="00D87A53">
        <w:rPr>
          <w:rStyle w:val="Strong"/>
          <w:b w:val="0"/>
        </w:rPr>
        <w:t xml:space="preserve">Education </w:t>
      </w:r>
    </w:p>
    <w:p w:rsidR="00E656BF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>Science</w:t>
      </w:r>
      <w:r w:rsidR="00D87A53">
        <w:rPr>
          <w:rStyle w:val="Strong"/>
          <w:b w:val="0"/>
        </w:rPr>
        <w:t xml:space="preserve"> Education </w:t>
      </w:r>
    </w:p>
    <w:p w:rsidR="00E656BF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>English/ Language Arts</w:t>
      </w:r>
    </w:p>
    <w:p w:rsidR="00E656BF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>K-6th grade</w:t>
      </w:r>
      <w:r w:rsidR="00D87A53">
        <w:rPr>
          <w:rStyle w:val="Strong"/>
          <w:b w:val="0"/>
        </w:rPr>
        <w:t xml:space="preserve"> and alternative school with all grades </w:t>
      </w:r>
    </w:p>
    <w:p w:rsidR="00E656BF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 xml:space="preserve">Answer Phones/Message </w:t>
      </w:r>
    </w:p>
    <w:p w:rsidR="00E656BF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>Faxing</w:t>
      </w:r>
      <w:r w:rsidR="002A53B5">
        <w:rPr>
          <w:rStyle w:val="Strong"/>
          <w:b w:val="0"/>
        </w:rPr>
        <w:t>/Filing/Scanning</w:t>
      </w:r>
    </w:p>
    <w:p w:rsidR="00E656BF" w:rsidRPr="00E656BF" w:rsidRDefault="00E656BF" w:rsidP="005D2696">
      <w:pPr>
        <w:pStyle w:val="NoSpacing"/>
        <w:numPr>
          <w:ilvl w:val="0"/>
          <w:numId w:val="12"/>
        </w:numPr>
        <w:rPr>
          <w:rStyle w:val="Strong"/>
          <w:b w:val="0"/>
        </w:rPr>
      </w:pPr>
      <w:r w:rsidRPr="00E656BF">
        <w:rPr>
          <w:rStyle w:val="Strong"/>
          <w:b w:val="0"/>
        </w:rPr>
        <w:t>Special projects</w:t>
      </w:r>
    </w:p>
    <w:p w:rsidR="002A53B5" w:rsidRDefault="00E656BF" w:rsidP="005D2696">
      <w:pPr>
        <w:pStyle w:val="NoSpacing"/>
        <w:numPr>
          <w:ilvl w:val="0"/>
          <w:numId w:val="14"/>
        </w:numPr>
        <w:rPr>
          <w:rStyle w:val="Strong"/>
          <w:b w:val="0"/>
        </w:rPr>
      </w:pPr>
      <w:r w:rsidRPr="00E656BF">
        <w:rPr>
          <w:rStyle w:val="Strong"/>
          <w:b w:val="0"/>
        </w:rPr>
        <w:t>Volunteering</w:t>
      </w:r>
    </w:p>
    <w:p w:rsidR="005D2696" w:rsidRDefault="005D2696" w:rsidP="005D2696">
      <w:pPr>
        <w:pStyle w:val="NoSpacing"/>
        <w:numPr>
          <w:ilvl w:val="0"/>
          <w:numId w:val="1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Copying </w:t>
      </w:r>
    </w:p>
    <w:p w:rsidR="005D2696" w:rsidRPr="005D2696" w:rsidRDefault="005D2696" w:rsidP="005D2696">
      <w:pPr>
        <w:pStyle w:val="NoSpacing"/>
        <w:numPr>
          <w:ilvl w:val="0"/>
          <w:numId w:val="14"/>
        </w:numPr>
        <w:rPr>
          <w:rStyle w:val="Strong"/>
          <w:b w:val="0"/>
        </w:rPr>
      </w:pPr>
      <w:r>
        <w:rPr>
          <w:rStyle w:val="Strong"/>
          <w:b w:val="0"/>
        </w:rPr>
        <w:t>Faxing</w:t>
      </w:r>
    </w:p>
    <w:p w:rsidR="00FB3805" w:rsidRPr="00E656BF" w:rsidRDefault="00FB3805" w:rsidP="00351122">
      <w:pPr>
        <w:pStyle w:val="NoSpacing"/>
        <w:rPr>
          <w:rStyle w:val="Strong"/>
          <w:b w:val="0"/>
        </w:rPr>
      </w:pPr>
    </w:p>
    <w:p w:rsidR="00486AA4" w:rsidRDefault="00F76D85" w:rsidP="00351122">
      <w:pPr>
        <w:pStyle w:val="NoSpacing"/>
        <w:rPr>
          <w:rStyle w:val="Strong"/>
        </w:rPr>
      </w:pPr>
      <w:r>
        <w:rPr>
          <w:rStyle w:val="Strong"/>
        </w:rPr>
        <w:t>Membership Processor Specialist</w:t>
      </w:r>
      <w:r w:rsidR="00470092">
        <w:rPr>
          <w:rStyle w:val="Strong"/>
        </w:rPr>
        <w:t>/Administrator</w:t>
      </w:r>
    </w:p>
    <w:p w:rsidR="00351122" w:rsidRDefault="00F76D85" w:rsidP="00665CE2">
      <w:pPr>
        <w:pStyle w:val="NoSpacing"/>
      </w:pPr>
      <w:r>
        <w:rPr>
          <w:rStyle w:val="Strong"/>
        </w:rPr>
        <w:lastRenderedPageBreak/>
        <w:t xml:space="preserve">Ark Blue Cross and Blue </w:t>
      </w:r>
      <w:r w:rsidR="006D5AFF">
        <w:rPr>
          <w:rStyle w:val="Strong"/>
        </w:rPr>
        <w:t>Shield</w:t>
      </w:r>
      <w:r>
        <w:rPr>
          <w:rStyle w:val="Strong"/>
        </w:rPr>
        <w:tab/>
        <w:t>September 2005</w:t>
      </w:r>
      <w:r w:rsidR="00665CE2">
        <w:rPr>
          <w:rStyle w:val="Strong"/>
        </w:rPr>
        <w:t xml:space="preserve">– </w:t>
      </w:r>
      <w:r>
        <w:rPr>
          <w:rStyle w:val="Strong"/>
        </w:rPr>
        <w:t>May 2009</w:t>
      </w:r>
    </w:p>
    <w:p w:rsidR="000468AF" w:rsidRDefault="00F76D85" w:rsidP="00351122">
      <w:pPr>
        <w:pStyle w:val="NoSpacing"/>
        <w:numPr>
          <w:ilvl w:val="0"/>
          <w:numId w:val="1"/>
        </w:numPr>
      </w:pPr>
      <w:r>
        <w:t>Process applications for new customers</w:t>
      </w:r>
    </w:p>
    <w:p w:rsidR="00F76D85" w:rsidRDefault="00F76D85" w:rsidP="00351122">
      <w:pPr>
        <w:pStyle w:val="NoSpacing"/>
        <w:numPr>
          <w:ilvl w:val="0"/>
          <w:numId w:val="1"/>
        </w:numPr>
      </w:pPr>
      <w:r>
        <w:t>Process applications for new businesses</w:t>
      </w:r>
    </w:p>
    <w:p w:rsidR="00C22F13" w:rsidRDefault="00C22F13" w:rsidP="00351122">
      <w:pPr>
        <w:pStyle w:val="NoSpacing"/>
        <w:numPr>
          <w:ilvl w:val="0"/>
          <w:numId w:val="1"/>
        </w:numPr>
      </w:pPr>
      <w:r>
        <w:t xml:space="preserve">Shredding </w:t>
      </w:r>
    </w:p>
    <w:p w:rsidR="00C22F13" w:rsidRDefault="00C22F13" w:rsidP="00351122">
      <w:pPr>
        <w:pStyle w:val="NoSpacing"/>
        <w:numPr>
          <w:ilvl w:val="0"/>
          <w:numId w:val="1"/>
        </w:numPr>
      </w:pPr>
      <w:r>
        <w:t>Filing/Scanning</w:t>
      </w:r>
    </w:p>
    <w:p w:rsidR="00C22F13" w:rsidRDefault="00C22F13" w:rsidP="00351122">
      <w:pPr>
        <w:pStyle w:val="NoSpacing"/>
        <w:numPr>
          <w:ilvl w:val="0"/>
          <w:numId w:val="1"/>
        </w:numPr>
      </w:pPr>
      <w:r>
        <w:t>Mailing/Stamping</w:t>
      </w:r>
    </w:p>
    <w:p w:rsidR="00334A40" w:rsidRDefault="00334A40" w:rsidP="00351122">
      <w:pPr>
        <w:pStyle w:val="NoSpacing"/>
        <w:numPr>
          <w:ilvl w:val="0"/>
          <w:numId w:val="1"/>
        </w:numPr>
      </w:pPr>
      <w:r>
        <w:t>Medical Billing</w:t>
      </w:r>
    </w:p>
    <w:p w:rsidR="00334A40" w:rsidRDefault="00334A40" w:rsidP="00351122">
      <w:pPr>
        <w:pStyle w:val="NoSpacing"/>
        <w:numPr>
          <w:ilvl w:val="0"/>
          <w:numId w:val="1"/>
        </w:numPr>
      </w:pPr>
      <w:r>
        <w:t>Cashier</w:t>
      </w:r>
    </w:p>
    <w:p w:rsidR="00334A40" w:rsidRDefault="00334A40" w:rsidP="00334A40">
      <w:pPr>
        <w:pStyle w:val="NoSpacing"/>
        <w:numPr>
          <w:ilvl w:val="0"/>
          <w:numId w:val="1"/>
        </w:numPr>
      </w:pPr>
      <w:r>
        <w:t xml:space="preserve">Process Payments </w:t>
      </w:r>
    </w:p>
    <w:p w:rsidR="003E06CA" w:rsidRDefault="00334A40" w:rsidP="003E06CA">
      <w:pPr>
        <w:pStyle w:val="NoSpacing"/>
        <w:numPr>
          <w:ilvl w:val="0"/>
          <w:numId w:val="1"/>
        </w:numPr>
      </w:pPr>
      <w:r>
        <w:t>Compete documents for deposits</w:t>
      </w:r>
    </w:p>
    <w:p w:rsidR="00F76D85" w:rsidRDefault="00F76D85" w:rsidP="00C22F13">
      <w:pPr>
        <w:pStyle w:val="NoSpacing"/>
        <w:numPr>
          <w:ilvl w:val="0"/>
          <w:numId w:val="1"/>
        </w:numPr>
      </w:pPr>
      <w:r>
        <w:t>Create ID cards for customers upon application approval</w:t>
      </w:r>
    </w:p>
    <w:p w:rsidR="00F76D85" w:rsidRDefault="00F76D85" w:rsidP="00351122">
      <w:pPr>
        <w:pStyle w:val="NoSpacing"/>
        <w:numPr>
          <w:ilvl w:val="0"/>
          <w:numId w:val="1"/>
        </w:numPr>
      </w:pPr>
      <w:r>
        <w:t xml:space="preserve">Process renewals </w:t>
      </w:r>
    </w:p>
    <w:p w:rsidR="00C22F13" w:rsidRDefault="00C22F13" w:rsidP="00351122">
      <w:pPr>
        <w:pStyle w:val="NoSpacing"/>
        <w:numPr>
          <w:ilvl w:val="0"/>
          <w:numId w:val="1"/>
        </w:numPr>
      </w:pPr>
      <w:r>
        <w:t>Emailing</w:t>
      </w:r>
    </w:p>
    <w:p w:rsidR="00D87A53" w:rsidRDefault="00C22F13" w:rsidP="00D87A53">
      <w:pPr>
        <w:pStyle w:val="NoSpacing"/>
        <w:numPr>
          <w:ilvl w:val="0"/>
          <w:numId w:val="1"/>
        </w:numPr>
      </w:pPr>
      <w:r>
        <w:t>Faxing</w:t>
      </w:r>
    </w:p>
    <w:p w:rsidR="00C76B41" w:rsidRDefault="00C76B41" w:rsidP="00C76B41">
      <w:pPr>
        <w:pStyle w:val="NoSpacing"/>
      </w:pPr>
    </w:p>
    <w:p w:rsidR="00A5629E" w:rsidRPr="00A5629E" w:rsidRDefault="00643D9A" w:rsidP="00A5629E">
      <w:pPr>
        <w:pStyle w:val="Heading1"/>
      </w:pPr>
      <w:r>
        <w:t>Skills</w:t>
      </w:r>
    </w:p>
    <w:p w:rsidR="00A5629E" w:rsidRDefault="009723D5" w:rsidP="00C76B41">
      <w:pPr>
        <w:pStyle w:val="ListParagraph"/>
        <w:numPr>
          <w:ilvl w:val="0"/>
          <w:numId w:val="1"/>
        </w:numPr>
      </w:pPr>
      <w:r>
        <w:t>10 key typing</w:t>
      </w:r>
    </w:p>
    <w:p w:rsidR="00643D9A" w:rsidRDefault="00A5629E" w:rsidP="00C76B41">
      <w:pPr>
        <w:pStyle w:val="ListParagraph"/>
        <w:numPr>
          <w:ilvl w:val="0"/>
          <w:numId w:val="1"/>
        </w:numPr>
      </w:pPr>
      <w:r>
        <w:t>Microsoft Office</w:t>
      </w:r>
      <w:r w:rsidR="009723D5">
        <w:t xml:space="preserve"> </w:t>
      </w:r>
    </w:p>
    <w:p w:rsidR="009723D5" w:rsidRDefault="008E4EE3" w:rsidP="00C76B41">
      <w:pPr>
        <w:pStyle w:val="ListParagraph"/>
        <w:numPr>
          <w:ilvl w:val="0"/>
          <w:numId w:val="1"/>
        </w:numPr>
      </w:pPr>
      <w:r>
        <w:t>40-45 words per min</w:t>
      </w:r>
    </w:p>
    <w:p w:rsidR="008E4EE3" w:rsidRDefault="008E4EE3" w:rsidP="00C76B41">
      <w:pPr>
        <w:pStyle w:val="ListParagraph"/>
        <w:numPr>
          <w:ilvl w:val="0"/>
          <w:numId w:val="1"/>
        </w:numPr>
      </w:pPr>
      <w:r>
        <w:t>Alpha numeric entry</w:t>
      </w:r>
    </w:p>
    <w:p w:rsidR="008E4EE3" w:rsidRDefault="008E4EE3" w:rsidP="008E4EE3">
      <w:pPr>
        <w:pStyle w:val="ListParagraph"/>
        <w:numPr>
          <w:ilvl w:val="0"/>
          <w:numId w:val="1"/>
        </w:numPr>
      </w:pPr>
      <w:r>
        <w:t>Data entry</w:t>
      </w:r>
    </w:p>
    <w:p w:rsidR="008E4EE3" w:rsidRDefault="008E4EE3" w:rsidP="008E4EE3">
      <w:pPr>
        <w:pStyle w:val="ListParagraph"/>
        <w:numPr>
          <w:ilvl w:val="0"/>
          <w:numId w:val="1"/>
        </w:numPr>
      </w:pPr>
      <w:r>
        <w:t>Word processing</w:t>
      </w:r>
    </w:p>
    <w:p w:rsidR="008E4EE3" w:rsidRDefault="008E4EE3" w:rsidP="008E4EE3">
      <w:pPr>
        <w:pStyle w:val="ListParagraph"/>
        <w:numPr>
          <w:ilvl w:val="0"/>
          <w:numId w:val="1"/>
        </w:numPr>
      </w:pPr>
      <w:r>
        <w:t>Word excel</w:t>
      </w:r>
    </w:p>
    <w:p w:rsidR="00470092" w:rsidRDefault="00470092" w:rsidP="008E4EE3">
      <w:pPr>
        <w:pStyle w:val="ListParagraph"/>
        <w:numPr>
          <w:ilvl w:val="0"/>
          <w:numId w:val="1"/>
        </w:numPr>
      </w:pPr>
      <w:r>
        <w:t>7,000 keystrokes</w:t>
      </w:r>
    </w:p>
    <w:p w:rsidR="00682349" w:rsidRDefault="00682349" w:rsidP="00682349">
      <w:pPr>
        <w:rPr>
          <w:b/>
          <w:color w:val="E80061" w:themeColor="accent1" w:themeShade="BF"/>
        </w:rPr>
      </w:pPr>
      <w:r w:rsidRPr="00682349">
        <w:rPr>
          <w:b/>
          <w:color w:val="E80061" w:themeColor="accent1" w:themeShade="BF"/>
        </w:rPr>
        <w:t xml:space="preserve">Other Experience </w:t>
      </w:r>
    </w:p>
    <w:p w:rsidR="00682349" w:rsidRPr="00682349" w:rsidRDefault="00682349" w:rsidP="00682349">
      <w:pPr>
        <w:rPr>
          <w:color w:val="000000" w:themeColor="text1"/>
        </w:rPr>
      </w:pPr>
      <w:r w:rsidRPr="00682349">
        <w:rPr>
          <w:color w:val="000000" w:themeColor="text1"/>
        </w:rPr>
        <w:t>Clinical Experience</w:t>
      </w:r>
      <w:r w:rsidR="003121DE">
        <w:rPr>
          <w:color w:val="000000" w:themeColor="text1"/>
        </w:rPr>
        <w:t xml:space="preserve"> 06</w:t>
      </w:r>
      <w:r w:rsidR="003F256C">
        <w:rPr>
          <w:color w:val="000000" w:themeColor="text1"/>
        </w:rPr>
        <w:t>/2010-01/2013</w:t>
      </w:r>
      <w:r w:rsidRPr="00682349">
        <w:rPr>
          <w:color w:val="000000" w:themeColor="text1"/>
        </w:rPr>
        <w:t>: Arkansas Heart Hospital</w:t>
      </w:r>
    </w:p>
    <w:p w:rsidR="00682349" w:rsidRPr="00682349" w:rsidRDefault="00682349" w:rsidP="00682349">
      <w:pPr>
        <w:rPr>
          <w:color w:val="000000" w:themeColor="text1"/>
        </w:rPr>
      </w:pP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Pr="00682349">
        <w:rPr>
          <w:color w:val="000000" w:themeColor="text1"/>
        </w:rPr>
        <w:t>University of Medical Science Hospital (UAMS)</w:t>
      </w:r>
    </w:p>
    <w:p w:rsidR="00682349" w:rsidRPr="00682349" w:rsidRDefault="00682349" w:rsidP="00682349">
      <w:pPr>
        <w:rPr>
          <w:color w:val="000000" w:themeColor="text1"/>
        </w:rPr>
      </w:pP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Pr="00682349">
        <w:rPr>
          <w:color w:val="000000" w:themeColor="text1"/>
        </w:rPr>
        <w:t xml:space="preserve">White County Medical Center </w:t>
      </w:r>
    </w:p>
    <w:p w:rsidR="00682349" w:rsidRDefault="00682349" w:rsidP="00682349">
      <w:pPr>
        <w:rPr>
          <w:color w:val="000000" w:themeColor="text1"/>
        </w:rPr>
      </w:pP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 w:rsidRPr="00682349">
        <w:rPr>
          <w:color w:val="000000" w:themeColor="text1"/>
        </w:rPr>
        <w:tab/>
      </w:r>
      <w:r>
        <w:rPr>
          <w:color w:val="000000" w:themeColor="text1"/>
        </w:rPr>
        <w:t xml:space="preserve">                  </w:t>
      </w:r>
      <w:r w:rsidRPr="00682349">
        <w:rPr>
          <w:color w:val="000000" w:themeColor="text1"/>
        </w:rPr>
        <w:t>Baptist Health Hospital</w:t>
      </w:r>
    </w:p>
    <w:p w:rsidR="003F256C" w:rsidRDefault="003F256C" w:rsidP="0068234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3F256C" w:rsidRPr="00682349" w:rsidRDefault="003F256C" w:rsidP="00682349">
      <w:pPr>
        <w:rPr>
          <w:color w:val="000000" w:themeColor="text1"/>
        </w:rPr>
      </w:pPr>
    </w:p>
    <w:p w:rsidR="008E4EE3" w:rsidRPr="00682349" w:rsidRDefault="008E4EE3" w:rsidP="008E4EE3">
      <w:pPr>
        <w:ind w:left="360"/>
        <w:rPr>
          <w:color w:val="000000" w:themeColor="text1"/>
        </w:rPr>
      </w:pPr>
    </w:p>
    <w:sectPr w:rsidR="008E4EE3" w:rsidRPr="00682349" w:rsidSect="001104DF"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0A8" w:rsidRDefault="005570A8" w:rsidP="00DE5878">
      <w:pPr>
        <w:spacing w:after="0" w:line="240" w:lineRule="auto"/>
      </w:pPr>
      <w:r>
        <w:separator/>
      </w:r>
    </w:p>
  </w:endnote>
  <w:endnote w:type="continuationSeparator" w:id="0">
    <w:p w:rsidR="005570A8" w:rsidRDefault="005570A8" w:rsidP="00DE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0A8" w:rsidRDefault="005570A8" w:rsidP="00DE5878">
      <w:pPr>
        <w:spacing w:after="0" w:line="240" w:lineRule="auto"/>
      </w:pPr>
      <w:r>
        <w:separator/>
      </w:r>
    </w:p>
  </w:footnote>
  <w:footnote w:type="continuationSeparator" w:id="0">
    <w:p w:rsidR="005570A8" w:rsidRDefault="005570A8" w:rsidP="00DE5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801"/>
    <w:multiLevelType w:val="hybridMultilevel"/>
    <w:tmpl w:val="1D94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17FA2"/>
    <w:multiLevelType w:val="hybridMultilevel"/>
    <w:tmpl w:val="9F9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54F"/>
    <w:multiLevelType w:val="hybridMultilevel"/>
    <w:tmpl w:val="C590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F3CB9"/>
    <w:multiLevelType w:val="hybridMultilevel"/>
    <w:tmpl w:val="76EC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D1B81"/>
    <w:multiLevelType w:val="hybridMultilevel"/>
    <w:tmpl w:val="9168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80251"/>
    <w:multiLevelType w:val="hybridMultilevel"/>
    <w:tmpl w:val="691AAAE0"/>
    <w:lvl w:ilvl="0" w:tplc="40E4FA4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F447A"/>
    <w:multiLevelType w:val="hybridMultilevel"/>
    <w:tmpl w:val="6D5836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211D68"/>
    <w:multiLevelType w:val="hybridMultilevel"/>
    <w:tmpl w:val="BECC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661E6"/>
    <w:multiLevelType w:val="hybridMultilevel"/>
    <w:tmpl w:val="1ED4F8C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>
    <w:nsid w:val="4A346755"/>
    <w:multiLevelType w:val="hybridMultilevel"/>
    <w:tmpl w:val="F554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6435B"/>
    <w:multiLevelType w:val="hybridMultilevel"/>
    <w:tmpl w:val="642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B2341"/>
    <w:multiLevelType w:val="hybridMultilevel"/>
    <w:tmpl w:val="7D9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0685F"/>
    <w:multiLevelType w:val="hybridMultilevel"/>
    <w:tmpl w:val="47B4524C"/>
    <w:lvl w:ilvl="0" w:tplc="500C408A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B556F"/>
    <w:multiLevelType w:val="hybridMultilevel"/>
    <w:tmpl w:val="8136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00442"/>
    <w:multiLevelType w:val="hybridMultilevel"/>
    <w:tmpl w:val="2444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F3992"/>
    <w:multiLevelType w:val="hybridMultilevel"/>
    <w:tmpl w:val="9824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160C7"/>
    <w:multiLevelType w:val="hybridMultilevel"/>
    <w:tmpl w:val="5198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C6225"/>
    <w:multiLevelType w:val="hybridMultilevel"/>
    <w:tmpl w:val="C0FE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02DCB"/>
    <w:multiLevelType w:val="hybridMultilevel"/>
    <w:tmpl w:val="DDD005A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740C4654"/>
    <w:multiLevelType w:val="hybridMultilevel"/>
    <w:tmpl w:val="69EC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15857"/>
    <w:multiLevelType w:val="hybridMultilevel"/>
    <w:tmpl w:val="891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12"/>
  </w:num>
  <w:num w:numId="10">
    <w:abstractNumId w:val="0"/>
  </w:num>
  <w:num w:numId="11">
    <w:abstractNumId w:val="21"/>
  </w:num>
  <w:num w:numId="12">
    <w:abstractNumId w:val="20"/>
  </w:num>
  <w:num w:numId="13">
    <w:abstractNumId w:val="6"/>
  </w:num>
  <w:num w:numId="14">
    <w:abstractNumId w:val="2"/>
  </w:num>
  <w:num w:numId="15">
    <w:abstractNumId w:val="17"/>
  </w:num>
  <w:num w:numId="16">
    <w:abstractNumId w:val="24"/>
  </w:num>
  <w:num w:numId="17">
    <w:abstractNumId w:val="11"/>
  </w:num>
  <w:num w:numId="18">
    <w:abstractNumId w:val="16"/>
  </w:num>
  <w:num w:numId="19">
    <w:abstractNumId w:val="18"/>
  </w:num>
  <w:num w:numId="20">
    <w:abstractNumId w:val="3"/>
  </w:num>
  <w:num w:numId="21">
    <w:abstractNumId w:val="5"/>
  </w:num>
  <w:num w:numId="22">
    <w:abstractNumId w:val="25"/>
  </w:num>
  <w:num w:numId="23">
    <w:abstractNumId w:val="25"/>
  </w:num>
  <w:num w:numId="24">
    <w:abstractNumId w:val="23"/>
  </w:num>
  <w:num w:numId="25">
    <w:abstractNumId w:val="4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47"/>
    <w:rsid w:val="0000186C"/>
    <w:rsid w:val="00027641"/>
    <w:rsid w:val="000358E1"/>
    <w:rsid w:val="00040A84"/>
    <w:rsid w:val="000468AF"/>
    <w:rsid w:val="000770E7"/>
    <w:rsid w:val="0009014F"/>
    <w:rsid w:val="00097A7F"/>
    <w:rsid w:val="000D357D"/>
    <w:rsid w:val="000D5DA4"/>
    <w:rsid w:val="000F0E4E"/>
    <w:rsid w:val="00100A50"/>
    <w:rsid w:val="001062AA"/>
    <w:rsid w:val="001104DF"/>
    <w:rsid w:val="0011476D"/>
    <w:rsid w:val="00131417"/>
    <w:rsid w:val="0014088B"/>
    <w:rsid w:val="001C4385"/>
    <w:rsid w:val="00201405"/>
    <w:rsid w:val="002123C1"/>
    <w:rsid w:val="00230738"/>
    <w:rsid w:val="0023452F"/>
    <w:rsid w:val="00255B3E"/>
    <w:rsid w:val="002652CF"/>
    <w:rsid w:val="00270D6A"/>
    <w:rsid w:val="002A53B5"/>
    <w:rsid w:val="002D50A8"/>
    <w:rsid w:val="003121DE"/>
    <w:rsid w:val="00315A78"/>
    <w:rsid w:val="00334A40"/>
    <w:rsid w:val="0034274D"/>
    <w:rsid w:val="00351122"/>
    <w:rsid w:val="00360E6A"/>
    <w:rsid w:val="0037637A"/>
    <w:rsid w:val="003B332F"/>
    <w:rsid w:val="003C501C"/>
    <w:rsid w:val="003E06CA"/>
    <w:rsid w:val="003E3B12"/>
    <w:rsid w:val="003E51C9"/>
    <w:rsid w:val="003F256C"/>
    <w:rsid w:val="00402C37"/>
    <w:rsid w:val="00411044"/>
    <w:rsid w:val="00460AE9"/>
    <w:rsid w:val="00462CB4"/>
    <w:rsid w:val="00470092"/>
    <w:rsid w:val="00473791"/>
    <w:rsid w:val="00482A6F"/>
    <w:rsid w:val="00486AA4"/>
    <w:rsid w:val="004D2E89"/>
    <w:rsid w:val="00502025"/>
    <w:rsid w:val="005379BB"/>
    <w:rsid w:val="005570A8"/>
    <w:rsid w:val="0058278C"/>
    <w:rsid w:val="005976C8"/>
    <w:rsid w:val="005B2DC5"/>
    <w:rsid w:val="005B7C1D"/>
    <w:rsid w:val="005D2696"/>
    <w:rsid w:val="005F1432"/>
    <w:rsid w:val="006159D5"/>
    <w:rsid w:val="00633F7B"/>
    <w:rsid w:val="006377F4"/>
    <w:rsid w:val="00643D9A"/>
    <w:rsid w:val="00645D94"/>
    <w:rsid w:val="00665CE2"/>
    <w:rsid w:val="0067092E"/>
    <w:rsid w:val="00681322"/>
    <w:rsid w:val="00682349"/>
    <w:rsid w:val="006D0CB7"/>
    <w:rsid w:val="006D5AFF"/>
    <w:rsid w:val="006E3303"/>
    <w:rsid w:val="006E35B3"/>
    <w:rsid w:val="006F0446"/>
    <w:rsid w:val="0071285F"/>
    <w:rsid w:val="0074316E"/>
    <w:rsid w:val="00750AB7"/>
    <w:rsid w:val="007E17E6"/>
    <w:rsid w:val="00834B43"/>
    <w:rsid w:val="00890A7D"/>
    <w:rsid w:val="008E4EE3"/>
    <w:rsid w:val="009144E6"/>
    <w:rsid w:val="00952CB0"/>
    <w:rsid w:val="00963701"/>
    <w:rsid w:val="009643FE"/>
    <w:rsid w:val="009723D5"/>
    <w:rsid w:val="009D4B51"/>
    <w:rsid w:val="00A06BCB"/>
    <w:rsid w:val="00A46AD1"/>
    <w:rsid w:val="00A5629E"/>
    <w:rsid w:val="00A749F5"/>
    <w:rsid w:val="00AD0A4D"/>
    <w:rsid w:val="00B3231E"/>
    <w:rsid w:val="00B33EF2"/>
    <w:rsid w:val="00BA2108"/>
    <w:rsid w:val="00BB0B73"/>
    <w:rsid w:val="00C10358"/>
    <w:rsid w:val="00C22F13"/>
    <w:rsid w:val="00C727AD"/>
    <w:rsid w:val="00C76B41"/>
    <w:rsid w:val="00C84201"/>
    <w:rsid w:val="00CA36F2"/>
    <w:rsid w:val="00CB1A60"/>
    <w:rsid w:val="00CB5784"/>
    <w:rsid w:val="00CC2ED9"/>
    <w:rsid w:val="00CF0FC2"/>
    <w:rsid w:val="00D36DC1"/>
    <w:rsid w:val="00D5549D"/>
    <w:rsid w:val="00D624CA"/>
    <w:rsid w:val="00D80C41"/>
    <w:rsid w:val="00D87A53"/>
    <w:rsid w:val="00D90A69"/>
    <w:rsid w:val="00DA6972"/>
    <w:rsid w:val="00DB1DC2"/>
    <w:rsid w:val="00DC5650"/>
    <w:rsid w:val="00DD02B9"/>
    <w:rsid w:val="00DE1C01"/>
    <w:rsid w:val="00DE5878"/>
    <w:rsid w:val="00DE7D0D"/>
    <w:rsid w:val="00E1197B"/>
    <w:rsid w:val="00E4592A"/>
    <w:rsid w:val="00E535AA"/>
    <w:rsid w:val="00E547EA"/>
    <w:rsid w:val="00E656BF"/>
    <w:rsid w:val="00E76E8F"/>
    <w:rsid w:val="00E81326"/>
    <w:rsid w:val="00E96C15"/>
    <w:rsid w:val="00EA703A"/>
    <w:rsid w:val="00EE3ADB"/>
    <w:rsid w:val="00EE4349"/>
    <w:rsid w:val="00EF335C"/>
    <w:rsid w:val="00EF68C7"/>
    <w:rsid w:val="00F06158"/>
    <w:rsid w:val="00F12347"/>
    <w:rsid w:val="00F50634"/>
    <w:rsid w:val="00F76D85"/>
    <w:rsid w:val="00FB3805"/>
    <w:rsid w:val="00FD7295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B9"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104DF"/>
    <w:rPr>
      <w:rFonts w:asciiTheme="majorHAnsi" w:eastAsiaTheme="majorEastAsia" w:hAnsiTheme="majorHAnsi" w:cs="Times New Roman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51122"/>
    <w:rPr>
      <w:rFonts w:asciiTheme="majorHAnsi" w:eastAsiaTheme="majorEastAsia" w:hAnsiTheme="majorHAnsi" w:cs="Times New Roman"/>
      <w:b/>
      <w:bCs/>
      <w:color w:val="FF388C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F249A"/>
    <w:rPr>
      <w:rFonts w:asciiTheme="majorHAnsi" w:eastAsiaTheme="majorEastAsia" w:hAnsiTheme="majorHAnsi" w:cs="Times New Roman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A210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587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E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5878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B9"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104DF"/>
    <w:rPr>
      <w:rFonts w:asciiTheme="majorHAnsi" w:eastAsiaTheme="majorEastAsia" w:hAnsiTheme="majorHAnsi" w:cs="Times New Roman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51122"/>
    <w:rPr>
      <w:rFonts w:asciiTheme="majorHAnsi" w:eastAsiaTheme="majorEastAsia" w:hAnsiTheme="majorHAnsi" w:cs="Times New Roman"/>
      <w:b/>
      <w:bCs/>
      <w:color w:val="FF388C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F249A"/>
    <w:rPr>
      <w:rFonts w:asciiTheme="majorHAnsi" w:eastAsiaTheme="majorEastAsia" w:hAnsiTheme="majorHAnsi" w:cs="Times New Roman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A210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587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E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587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s.%20Holmes\Documents\my%20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5067-04CE-4093-A24C-B3935E3E49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A412-6299-4176-A8B6-E7567403B07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019D9F0A-0C90-421A-A162-7C51F277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resume</Template>
  <TotalTime>35</TotalTime>
  <Pages>5</Pages>
  <Words>845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Pulaski Technical College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MrsBrown</dc:creator>
  <cp:lastModifiedBy>User</cp:lastModifiedBy>
  <cp:revision>5</cp:revision>
  <cp:lastPrinted>2008-02-07T19:44:00Z</cp:lastPrinted>
  <dcterms:created xsi:type="dcterms:W3CDTF">2018-02-22T22:21:00Z</dcterms:created>
  <dcterms:modified xsi:type="dcterms:W3CDTF">2018-03-01T20:17:00Z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