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8901092" w14:textId="77777777" w:rsidTr="00007728">
        <w:trPr>
          <w:trHeight w:hRule="exact" w:val="1800"/>
        </w:trPr>
        <w:tc>
          <w:tcPr>
            <w:tcW w:w="9360" w:type="dxa"/>
            <w:tcMar>
              <w:top w:w="0" w:type="dxa"/>
              <w:bottom w:w="0" w:type="dxa"/>
            </w:tcMar>
          </w:tcPr>
          <w:p w14:paraId="0C4B61B7" w14:textId="77777777" w:rsidR="00692703" w:rsidRPr="00CF1A49" w:rsidRDefault="009D13B7" w:rsidP="00913946">
            <w:pPr>
              <w:pStyle w:val="Title"/>
            </w:pPr>
            <w:r>
              <w:t>darrian</w:t>
            </w:r>
            <w:r w:rsidR="00692703" w:rsidRPr="00CF1A49">
              <w:t xml:space="preserve"> </w:t>
            </w:r>
            <w:r>
              <w:rPr>
                <w:rStyle w:val="IntenseEmphasis"/>
              </w:rPr>
              <w:t>Hale</w:t>
            </w:r>
          </w:p>
          <w:p w14:paraId="42F06FEA" w14:textId="77777777" w:rsidR="00692703" w:rsidRPr="00CF1A49" w:rsidRDefault="009D13B7" w:rsidP="00913946">
            <w:pPr>
              <w:pStyle w:val="ContactInfo"/>
              <w:contextualSpacing w:val="0"/>
            </w:pPr>
            <w:r>
              <w:t>133 Oak Village Circle Duncanville, Tx 75137</w:t>
            </w:r>
            <w:r w:rsidR="00692703" w:rsidRPr="00CF1A49">
              <w:t xml:space="preserve"> </w:t>
            </w:r>
            <w:sdt>
              <w:sdtPr>
                <w:alias w:val="Divider dot:"/>
                <w:tag w:val="Divider dot:"/>
                <w:id w:val="-1459182552"/>
                <w:placeholder>
                  <w:docPart w:val="E0CAB46052EC471A87E64393311C47B4"/>
                </w:placeholder>
                <w:temporary/>
                <w:showingPlcHdr/>
                <w15:appearance w15:val="hidden"/>
              </w:sdtPr>
              <w:sdtEndPr/>
              <w:sdtContent>
                <w:r w:rsidR="00692703" w:rsidRPr="00CF1A49">
                  <w:t>·</w:t>
                </w:r>
              </w:sdtContent>
            </w:sdt>
            <w:r w:rsidR="00692703" w:rsidRPr="00CF1A49">
              <w:t xml:space="preserve"> </w:t>
            </w:r>
            <w:r>
              <w:t>972-342-3406</w:t>
            </w:r>
          </w:p>
          <w:p w14:paraId="1D0233F5" w14:textId="77777777" w:rsidR="00692703" w:rsidRPr="00CF1A49" w:rsidRDefault="009D13B7" w:rsidP="00913946">
            <w:pPr>
              <w:pStyle w:val="ContactInfoEmphasis"/>
              <w:contextualSpacing w:val="0"/>
            </w:pPr>
            <w:r>
              <w:t>ddhale0196@gmail.com</w:t>
            </w:r>
          </w:p>
        </w:tc>
      </w:tr>
      <w:tr w:rsidR="009571D8" w:rsidRPr="00CF1A49" w14:paraId="1A0B9E27" w14:textId="77777777" w:rsidTr="00692703">
        <w:tc>
          <w:tcPr>
            <w:tcW w:w="9360" w:type="dxa"/>
            <w:tcMar>
              <w:top w:w="432" w:type="dxa"/>
            </w:tcMar>
          </w:tcPr>
          <w:p w14:paraId="49D8B7AF" w14:textId="77777777" w:rsidR="001755A8" w:rsidRPr="00CF1A49" w:rsidRDefault="009D13B7" w:rsidP="00913946">
            <w:pPr>
              <w:contextualSpacing w:val="0"/>
            </w:pPr>
            <w:r>
              <w:t>Self-motivated and dependable while achieving high performance with minimal supervision.</w:t>
            </w:r>
          </w:p>
        </w:tc>
      </w:tr>
    </w:tbl>
    <w:p w14:paraId="4ABEEF05" w14:textId="77777777" w:rsidR="004E01EB" w:rsidRPr="00CF1A49" w:rsidRDefault="00186B5E" w:rsidP="004E01EB">
      <w:pPr>
        <w:pStyle w:val="Heading1"/>
      </w:pPr>
      <w:sdt>
        <w:sdtPr>
          <w:alias w:val="Experience:"/>
          <w:tag w:val="Experience:"/>
          <w:id w:val="-1983300934"/>
          <w:placeholder>
            <w:docPart w:val="1E2B1844535A4D54AAB2AEFB565ACC49"/>
          </w:placeholder>
          <w:temporary/>
          <w:showingPlcHdr/>
          <w15:appearance w15:val="hidden"/>
        </w:sdtPr>
        <w:sdtEndPr/>
        <w:sdtContent>
          <w:r w:rsidR="004E01EB" w:rsidRPr="00CF1A49">
            <w:t>Experience</w:t>
          </w:r>
        </w:sdtContent>
      </w:sdt>
    </w:p>
    <w:tbl>
      <w:tblPr>
        <w:tblStyle w:val="TableGrid"/>
        <w:tblpPr w:leftFromText="180" w:rightFromText="180" w:vertAnchor="text" w:tblpY="1"/>
        <w:tblOverlap w:val="never"/>
        <w:tblW w:w="354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6611"/>
      </w:tblGrid>
      <w:tr w:rsidR="001D0BF1" w:rsidRPr="00CF1A49" w14:paraId="10938791" w14:textId="77777777" w:rsidTr="00001911">
        <w:trPr>
          <w:trHeight w:val="296"/>
        </w:trPr>
        <w:tc>
          <w:tcPr>
            <w:tcW w:w="6611" w:type="dxa"/>
          </w:tcPr>
          <w:p w14:paraId="19E47D24" w14:textId="77777777" w:rsidR="001D0BF1" w:rsidRPr="00CF1A49" w:rsidRDefault="009D13B7" w:rsidP="00C54D70">
            <w:pPr>
              <w:pStyle w:val="Heading3"/>
              <w:contextualSpacing w:val="0"/>
              <w:outlineLvl w:val="2"/>
            </w:pPr>
            <w:r>
              <w:t>Nov 2018</w:t>
            </w:r>
            <w:r w:rsidR="001D0BF1" w:rsidRPr="00CF1A49">
              <w:t xml:space="preserve"> – </w:t>
            </w:r>
            <w:r>
              <w:t>Present</w:t>
            </w:r>
          </w:p>
          <w:p w14:paraId="6DA19E40" w14:textId="77777777" w:rsidR="001D0BF1" w:rsidRPr="00CF1A49" w:rsidRDefault="009D13B7" w:rsidP="00C54D70">
            <w:pPr>
              <w:pStyle w:val="Heading2"/>
              <w:contextualSpacing w:val="0"/>
              <w:outlineLvl w:val="1"/>
            </w:pPr>
            <w:r>
              <w:t>Sales Associate</w:t>
            </w:r>
            <w:r w:rsidR="001D0BF1" w:rsidRPr="00CF1A49">
              <w:t xml:space="preserve">, </w:t>
            </w:r>
            <w:r>
              <w:rPr>
                <w:rStyle w:val="SubtleReference"/>
              </w:rPr>
              <w:t>Torrid</w:t>
            </w:r>
          </w:p>
          <w:p w14:paraId="6C40E4B9" w14:textId="77777777" w:rsidR="001E3120" w:rsidRPr="00CF1A49" w:rsidRDefault="009D13B7" w:rsidP="00C54D70">
            <w:pPr>
              <w:contextualSpacing w:val="0"/>
            </w:pPr>
            <w:r>
              <w:t>Greet customers as they come in the store. Assist them with clothing items and picking out outfits. I had to keep the store clean, and make sure the clothes were properly hung up and folded. I would also check the customers out and, I had to meet a goal every shift for credit card applicants.</w:t>
            </w:r>
          </w:p>
        </w:tc>
      </w:tr>
      <w:tr w:rsidR="00F61DF9" w:rsidRPr="00CF1A49" w14:paraId="607C3E2B" w14:textId="77777777" w:rsidTr="00001911">
        <w:trPr>
          <w:trHeight w:val="589"/>
        </w:trPr>
        <w:tc>
          <w:tcPr>
            <w:tcW w:w="6611" w:type="dxa"/>
            <w:tcMar>
              <w:top w:w="216" w:type="dxa"/>
            </w:tcMar>
          </w:tcPr>
          <w:p w14:paraId="06C490FC" w14:textId="0B402489" w:rsidR="00F61DF9" w:rsidRPr="00CF1A49" w:rsidRDefault="00C54D70" w:rsidP="00C54D70">
            <w:pPr>
              <w:pStyle w:val="Heading3"/>
              <w:contextualSpacing w:val="0"/>
              <w:outlineLvl w:val="2"/>
            </w:pPr>
            <w:r>
              <w:t>dec</w:t>
            </w:r>
            <w:r w:rsidR="009D13B7">
              <w:t xml:space="preserve"> </w:t>
            </w:r>
            <w:r>
              <w:t>2017</w:t>
            </w:r>
            <w:r w:rsidR="00F61DF9" w:rsidRPr="00CF1A49">
              <w:t xml:space="preserve"> – </w:t>
            </w:r>
            <w:r>
              <w:t>nov 2018</w:t>
            </w:r>
          </w:p>
          <w:p w14:paraId="3DFAB5B7" w14:textId="49AEFAD2" w:rsidR="00F61DF9" w:rsidRPr="00CF1A49" w:rsidRDefault="009D13B7" w:rsidP="00C54D70">
            <w:pPr>
              <w:pStyle w:val="Heading2"/>
              <w:contextualSpacing w:val="0"/>
              <w:outlineLvl w:val="1"/>
            </w:pPr>
            <w:r>
              <w:t>sales associate</w:t>
            </w:r>
            <w:r w:rsidR="00F61DF9" w:rsidRPr="00CF1A49">
              <w:t xml:space="preserve">, </w:t>
            </w:r>
            <w:r w:rsidR="00C54D70">
              <w:rPr>
                <w:rStyle w:val="SubtleReference"/>
              </w:rPr>
              <w:t>jenny beauty supply</w:t>
            </w:r>
          </w:p>
          <w:p w14:paraId="3E9AB1D8" w14:textId="3B6A2C94" w:rsidR="00BB3E50" w:rsidRDefault="00C54D70" w:rsidP="00C54D70">
            <w:r>
              <w:t xml:space="preserve">Greet the customers and assist them with whatever wig they were looking for. Built relationships with the regular customers to better assist them and make their shopping experience more pleasant.  </w:t>
            </w:r>
          </w:p>
          <w:p w14:paraId="10A98A26" w14:textId="77777777" w:rsidR="00BB3E50" w:rsidRDefault="00BB3E50" w:rsidP="00C54D70"/>
          <w:p w14:paraId="364319B3" w14:textId="77777777" w:rsidR="00D00C8E" w:rsidRDefault="00D00C8E" w:rsidP="00001911">
            <w:pPr>
              <w:pStyle w:val="Heading3"/>
              <w:outlineLvl w:val="2"/>
            </w:pPr>
            <w:r>
              <w:t>mar 2015 – dec 2016</w:t>
            </w:r>
          </w:p>
          <w:p w14:paraId="18C1DE5C" w14:textId="19EA124D" w:rsidR="00D00C8E" w:rsidRPr="00001911" w:rsidRDefault="00D00C8E" w:rsidP="00001911">
            <w:pPr>
              <w:pStyle w:val="Heading2"/>
            </w:pPr>
            <w:r>
              <w:t xml:space="preserve">Front Desk Attendant, </w:t>
            </w:r>
            <w:r w:rsidR="00001911">
              <w:t>duncanville rec center</w:t>
            </w:r>
            <w:bookmarkStart w:id="0" w:name="_GoBack"/>
            <w:bookmarkEnd w:id="0"/>
          </w:p>
        </w:tc>
      </w:tr>
      <w:tr w:rsidR="00C54D70" w:rsidRPr="00CF1A49" w14:paraId="260E65F2" w14:textId="77777777" w:rsidTr="00001911">
        <w:trPr>
          <w:trHeight w:val="589"/>
        </w:trPr>
        <w:tc>
          <w:tcPr>
            <w:tcW w:w="6611" w:type="dxa"/>
            <w:tcMar>
              <w:top w:w="216" w:type="dxa"/>
            </w:tcMar>
          </w:tcPr>
          <w:p w14:paraId="4FE883A0" w14:textId="6A558CC3" w:rsidR="00C54D70" w:rsidRDefault="00001911" w:rsidP="00D00C8E">
            <w:r>
              <w:t>Assist customers with park and room rentals for parties, baby showers, etc. Greet customers coming into the facility, and check them in for their workout or class that they were attending. Keep my cash drawer balanced out and lock up the building at the end of the day.</w:t>
            </w:r>
          </w:p>
        </w:tc>
      </w:tr>
    </w:tbl>
    <w:p w14:paraId="1969F428" w14:textId="166604CD" w:rsidR="00DA59AA" w:rsidRPr="00CF1A49" w:rsidRDefault="00C54D70" w:rsidP="0097790C">
      <w:pPr>
        <w:pStyle w:val="Heading1"/>
      </w:pPr>
      <w:r>
        <w:br w:type="textWrapping" w:clear="all"/>
      </w:r>
    </w:p>
    <w:sdt>
      <w:sdtPr>
        <w:alias w:val="Education:"/>
        <w:tag w:val="Education:"/>
        <w:id w:val="-1908763273"/>
        <w:placeholder>
          <w:docPart w:val="B259EB31DCB9495E8D37DCEBD314B99E"/>
        </w:placeholder>
        <w:temporary/>
        <w:showingPlcHdr/>
        <w15:appearance w15:val="hidden"/>
      </w:sdtPr>
      <w:sdtEndPr/>
      <w:sdtContent>
        <w:p w14:paraId="6965E38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9A44DF4" w14:textId="77777777" w:rsidTr="00D66A52">
        <w:tc>
          <w:tcPr>
            <w:tcW w:w="9355" w:type="dxa"/>
          </w:tcPr>
          <w:p w14:paraId="10C851AA" w14:textId="77777777" w:rsidR="001D0BF1" w:rsidRPr="00CF1A49" w:rsidRDefault="00A6088F" w:rsidP="001D0BF1">
            <w:pPr>
              <w:pStyle w:val="Heading3"/>
              <w:contextualSpacing w:val="0"/>
              <w:outlineLvl w:val="2"/>
            </w:pPr>
            <w:r>
              <w:t>may</w:t>
            </w:r>
            <w:r w:rsidR="001D0BF1" w:rsidRPr="00CF1A49">
              <w:t xml:space="preserve"> </w:t>
            </w:r>
            <w:r>
              <w:t>2014</w:t>
            </w:r>
          </w:p>
          <w:p w14:paraId="6FF1A3E6" w14:textId="77777777" w:rsidR="001D0BF1" w:rsidRPr="00CF1A49" w:rsidRDefault="00A6088F" w:rsidP="001D0BF1">
            <w:pPr>
              <w:pStyle w:val="Heading2"/>
              <w:contextualSpacing w:val="0"/>
              <w:outlineLvl w:val="1"/>
            </w:pPr>
            <w:r>
              <w:t>high school diploma</w:t>
            </w:r>
            <w:r w:rsidR="001D0BF1" w:rsidRPr="00CF1A49">
              <w:t xml:space="preserve">, </w:t>
            </w:r>
            <w:r>
              <w:rPr>
                <w:rStyle w:val="SubtleReference"/>
              </w:rPr>
              <w:t>longview high school</w:t>
            </w:r>
          </w:p>
          <w:sdt>
            <w:sdtPr>
              <w:alias w:val="Enter education details 1:"/>
              <w:tag w:val="Enter education details 1:"/>
              <w:id w:val="199909898"/>
              <w:placeholder>
                <w:docPart w:val="812341430E14403D8CDA0CC32DD00F8B"/>
              </w:placeholder>
              <w:temporary/>
              <w:showingPlcHdr/>
              <w15:appearance w15:val="hidden"/>
            </w:sdtPr>
            <w:sdtEndPr/>
            <w:sdtContent>
              <w:p w14:paraId="242990CA"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4744E2D" w14:textId="77777777" w:rsidTr="00F61DF9">
        <w:tc>
          <w:tcPr>
            <w:tcW w:w="9355" w:type="dxa"/>
            <w:tcMar>
              <w:top w:w="216" w:type="dxa"/>
            </w:tcMar>
          </w:tcPr>
          <w:p w14:paraId="5F4F68CC" w14:textId="77777777" w:rsidR="00F61DF9" w:rsidRDefault="00F61DF9" w:rsidP="00A6088F">
            <w:pPr>
              <w:pStyle w:val="Heading2"/>
              <w:outlineLvl w:val="1"/>
            </w:pPr>
          </w:p>
        </w:tc>
      </w:tr>
    </w:tbl>
    <w:p w14:paraId="7CE7D5AF" w14:textId="257A4BB7" w:rsidR="00486277" w:rsidRPr="00CF1A49" w:rsidRDefault="00486277" w:rsidP="00486277">
      <w:pPr>
        <w:pStyle w:val="Heading1"/>
      </w:pPr>
    </w:p>
    <w:tbl>
      <w:tblPr>
        <w:tblStyle w:val="TableGrid"/>
        <w:tblW w:w="228" w:type="pct"/>
        <w:tblCellMar>
          <w:left w:w="0" w:type="dxa"/>
          <w:right w:w="0" w:type="dxa"/>
        </w:tblCellMar>
        <w:tblLook w:val="04A0" w:firstRow="1" w:lastRow="0" w:firstColumn="1" w:lastColumn="0" w:noHBand="0" w:noVBand="1"/>
        <w:tblDescription w:val="Skills layout table"/>
      </w:tblPr>
      <w:tblGrid>
        <w:gridCol w:w="427"/>
      </w:tblGrid>
      <w:tr w:rsidR="00D00C8E" w:rsidRPr="006E1507" w14:paraId="7A9C8393" w14:textId="77777777" w:rsidTr="00D00C8E">
        <w:trPr>
          <w:trHeight w:val="273"/>
        </w:trPr>
        <w:tc>
          <w:tcPr>
            <w:tcW w:w="426" w:type="dxa"/>
            <w:tcMar>
              <w:left w:w="360" w:type="dxa"/>
            </w:tcMar>
          </w:tcPr>
          <w:p w14:paraId="705150FA" w14:textId="69044FBC" w:rsidR="00D00C8E" w:rsidRPr="006E1507" w:rsidRDefault="00D00C8E" w:rsidP="00D00C8E">
            <w:pPr>
              <w:pStyle w:val="ListBullet"/>
              <w:numPr>
                <w:ilvl w:val="0"/>
                <w:numId w:val="0"/>
              </w:numPr>
              <w:contextualSpacing w:val="0"/>
            </w:pPr>
          </w:p>
        </w:tc>
      </w:tr>
    </w:tbl>
    <w:p w14:paraId="617088E0" w14:textId="2D2DE15B" w:rsidR="00AD782D" w:rsidRPr="00CF1A49" w:rsidRDefault="00AD782D" w:rsidP="0062312F">
      <w:pPr>
        <w:pStyle w:val="Heading1"/>
      </w:pPr>
    </w:p>
    <w:p w14:paraId="353FD790" w14:textId="0436EC66"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D96E0" w14:textId="77777777" w:rsidR="00186B5E" w:rsidRDefault="00186B5E" w:rsidP="0068194B">
      <w:r>
        <w:separator/>
      </w:r>
    </w:p>
    <w:p w14:paraId="62C1C180" w14:textId="77777777" w:rsidR="00186B5E" w:rsidRDefault="00186B5E"/>
    <w:p w14:paraId="3E293932" w14:textId="77777777" w:rsidR="00186B5E" w:rsidRDefault="00186B5E"/>
  </w:endnote>
  <w:endnote w:type="continuationSeparator" w:id="0">
    <w:p w14:paraId="3A80B635" w14:textId="77777777" w:rsidR="00186B5E" w:rsidRDefault="00186B5E" w:rsidP="0068194B">
      <w:r>
        <w:continuationSeparator/>
      </w:r>
    </w:p>
    <w:p w14:paraId="76DAF408" w14:textId="77777777" w:rsidR="00186B5E" w:rsidRDefault="00186B5E"/>
    <w:p w14:paraId="48D0BC82" w14:textId="77777777" w:rsidR="00186B5E" w:rsidRDefault="00186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205DFE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CABA0" w14:textId="77777777" w:rsidR="00186B5E" w:rsidRDefault="00186B5E" w:rsidP="0068194B">
      <w:r>
        <w:separator/>
      </w:r>
    </w:p>
    <w:p w14:paraId="3C70F477" w14:textId="77777777" w:rsidR="00186B5E" w:rsidRDefault="00186B5E"/>
    <w:p w14:paraId="545F3CD1" w14:textId="77777777" w:rsidR="00186B5E" w:rsidRDefault="00186B5E"/>
  </w:footnote>
  <w:footnote w:type="continuationSeparator" w:id="0">
    <w:p w14:paraId="59BE367A" w14:textId="77777777" w:rsidR="00186B5E" w:rsidRDefault="00186B5E" w:rsidP="0068194B">
      <w:r>
        <w:continuationSeparator/>
      </w:r>
    </w:p>
    <w:p w14:paraId="713CDEBA" w14:textId="77777777" w:rsidR="00186B5E" w:rsidRDefault="00186B5E"/>
    <w:p w14:paraId="473981CD" w14:textId="77777777" w:rsidR="00186B5E" w:rsidRDefault="00186B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A0B3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51D58D5" wp14:editId="11E5CEE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B991FF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7"/>
    <w:rsid w:val="000001EF"/>
    <w:rsid w:val="00001911"/>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86B5E"/>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033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13B7"/>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088F"/>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3E50"/>
    <w:rsid w:val="00BB4E51"/>
    <w:rsid w:val="00BD431F"/>
    <w:rsid w:val="00BE423E"/>
    <w:rsid w:val="00BF61AC"/>
    <w:rsid w:val="00C47FA6"/>
    <w:rsid w:val="00C54D70"/>
    <w:rsid w:val="00C57FC6"/>
    <w:rsid w:val="00C66A7D"/>
    <w:rsid w:val="00C779DA"/>
    <w:rsid w:val="00C814F7"/>
    <w:rsid w:val="00CA4B4D"/>
    <w:rsid w:val="00CB35C3"/>
    <w:rsid w:val="00CD323D"/>
    <w:rsid w:val="00CE4030"/>
    <w:rsid w:val="00CE64B3"/>
    <w:rsid w:val="00CF1A49"/>
    <w:rsid w:val="00D00C8E"/>
    <w:rsid w:val="00D0259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25E21"/>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A1409"/>
  <w15:chartTrackingRefBased/>
  <w15:docId w15:val="{94288EC2-8FD8-45F5-B622-093D8180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hal\AppData\Local\Packages\Microsoft.Office.Desktop_8wekyb3d8bbwe\LocalCache\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CAB46052EC471A87E64393311C47B4"/>
        <w:category>
          <w:name w:val="General"/>
          <w:gallery w:val="placeholder"/>
        </w:category>
        <w:types>
          <w:type w:val="bbPlcHdr"/>
        </w:types>
        <w:behaviors>
          <w:behavior w:val="content"/>
        </w:behaviors>
        <w:guid w:val="{298B4AFF-EF27-4635-9F94-C28556FB91D7}"/>
      </w:docPartPr>
      <w:docPartBody>
        <w:p w:rsidR="00E017A4" w:rsidRDefault="006B445E">
          <w:pPr>
            <w:pStyle w:val="E0CAB46052EC471A87E64393311C47B4"/>
          </w:pPr>
          <w:r w:rsidRPr="00CF1A49">
            <w:t>·</w:t>
          </w:r>
        </w:p>
      </w:docPartBody>
    </w:docPart>
    <w:docPart>
      <w:docPartPr>
        <w:name w:val="1E2B1844535A4D54AAB2AEFB565ACC49"/>
        <w:category>
          <w:name w:val="General"/>
          <w:gallery w:val="placeholder"/>
        </w:category>
        <w:types>
          <w:type w:val="bbPlcHdr"/>
        </w:types>
        <w:behaviors>
          <w:behavior w:val="content"/>
        </w:behaviors>
        <w:guid w:val="{D0662721-E391-40CB-8A56-19515966C17C}"/>
      </w:docPartPr>
      <w:docPartBody>
        <w:p w:rsidR="00E017A4" w:rsidRDefault="006B445E">
          <w:pPr>
            <w:pStyle w:val="1E2B1844535A4D54AAB2AEFB565ACC49"/>
          </w:pPr>
          <w:r w:rsidRPr="00CF1A49">
            <w:t>Experience</w:t>
          </w:r>
        </w:p>
      </w:docPartBody>
    </w:docPart>
    <w:docPart>
      <w:docPartPr>
        <w:name w:val="B259EB31DCB9495E8D37DCEBD314B99E"/>
        <w:category>
          <w:name w:val="General"/>
          <w:gallery w:val="placeholder"/>
        </w:category>
        <w:types>
          <w:type w:val="bbPlcHdr"/>
        </w:types>
        <w:behaviors>
          <w:behavior w:val="content"/>
        </w:behaviors>
        <w:guid w:val="{9349976A-3548-470F-AA4B-BF04D5A3606C}"/>
      </w:docPartPr>
      <w:docPartBody>
        <w:p w:rsidR="00E017A4" w:rsidRDefault="006B445E">
          <w:pPr>
            <w:pStyle w:val="B259EB31DCB9495E8D37DCEBD314B99E"/>
          </w:pPr>
          <w:r w:rsidRPr="00CF1A49">
            <w:t>Education</w:t>
          </w:r>
        </w:p>
      </w:docPartBody>
    </w:docPart>
    <w:docPart>
      <w:docPartPr>
        <w:name w:val="812341430E14403D8CDA0CC32DD00F8B"/>
        <w:category>
          <w:name w:val="General"/>
          <w:gallery w:val="placeholder"/>
        </w:category>
        <w:types>
          <w:type w:val="bbPlcHdr"/>
        </w:types>
        <w:behaviors>
          <w:behavior w:val="content"/>
        </w:behaviors>
        <w:guid w:val="{D6FCEC1F-1881-4B98-A210-06262949028B}"/>
      </w:docPartPr>
      <w:docPartBody>
        <w:p w:rsidR="00E017A4" w:rsidRDefault="006B445E">
          <w:pPr>
            <w:pStyle w:val="812341430E14403D8CDA0CC32DD00F8B"/>
          </w:pPr>
          <w:r w:rsidRPr="00CF1A49">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5E"/>
    <w:rsid w:val="000B4B92"/>
    <w:rsid w:val="00191636"/>
    <w:rsid w:val="006B445E"/>
    <w:rsid w:val="00DC4EDB"/>
    <w:rsid w:val="00E017A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4AE8545AA4B5D9BBDDAF10C1DBD67">
    <w:name w:val="0CF4AE8545AA4B5D9BBDDAF10C1DBD67"/>
  </w:style>
  <w:style w:type="character" w:styleId="IntenseEmphasis">
    <w:name w:val="Intense Emphasis"/>
    <w:basedOn w:val="DefaultParagraphFont"/>
    <w:uiPriority w:val="2"/>
    <w:rPr>
      <w:b/>
      <w:iCs/>
      <w:color w:val="262626" w:themeColor="text1" w:themeTint="D9"/>
    </w:rPr>
  </w:style>
  <w:style w:type="paragraph" w:customStyle="1" w:styleId="3A91823C69914F7A9D6E11A341AE7F7D">
    <w:name w:val="3A91823C69914F7A9D6E11A341AE7F7D"/>
  </w:style>
  <w:style w:type="paragraph" w:customStyle="1" w:styleId="A76A714481AD45A9AF9F38681B82E67C">
    <w:name w:val="A76A714481AD45A9AF9F38681B82E67C"/>
  </w:style>
  <w:style w:type="paragraph" w:customStyle="1" w:styleId="E0CAB46052EC471A87E64393311C47B4">
    <w:name w:val="E0CAB46052EC471A87E64393311C47B4"/>
  </w:style>
  <w:style w:type="paragraph" w:customStyle="1" w:styleId="B87779D364FE41618FEB74CD57DA3054">
    <w:name w:val="B87779D364FE41618FEB74CD57DA3054"/>
  </w:style>
  <w:style w:type="paragraph" w:customStyle="1" w:styleId="0C147165CC8A46EDA2BDAECF145D599E">
    <w:name w:val="0C147165CC8A46EDA2BDAECF145D599E"/>
  </w:style>
  <w:style w:type="paragraph" w:customStyle="1" w:styleId="FCB3C4427B05451BA514159F1A7DDE5A">
    <w:name w:val="FCB3C4427B05451BA514159F1A7DDE5A"/>
  </w:style>
  <w:style w:type="paragraph" w:customStyle="1" w:styleId="9899A06DA2DB45C7A17A2F43053086E3">
    <w:name w:val="9899A06DA2DB45C7A17A2F43053086E3"/>
  </w:style>
  <w:style w:type="paragraph" w:customStyle="1" w:styleId="FCC79A5ABEE044E8BFFF675A11EDD2D3">
    <w:name w:val="FCC79A5ABEE044E8BFFF675A11EDD2D3"/>
  </w:style>
  <w:style w:type="paragraph" w:customStyle="1" w:styleId="E90F112AAEB942C09562EB08E597F1E2">
    <w:name w:val="E90F112AAEB942C09562EB08E597F1E2"/>
  </w:style>
  <w:style w:type="paragraph" w:customStyle="1" w:styleId="B4FA1FAFC5DF4FB688EAD96DB9E4F4F8">
    <w:name w:val="B4FA1FAFC5DF4FB688EAD96DB9E4F4F8"/>
  </w:style>
  <w:style w:type="paragraph" w:customStyle="1" w:styleId="1E2B1844535A4D54AAB2AEFB565ACC49">
    <w:name w:val="1E2B1844535A4D54AAB2AEFB565ACC49"/>
  </w:style>
  <w:style w:type="paragraph" w:customStyle="1" w:styleId="C872220F53CE460CA27DA8CF9BF5C827">
    <w:name w:val="C872220F53CE460CA27DA8CF9BF5C827"/>
  </w:style>
  <w:style w:type="paragraph" w:customStyle="1" w:styleId="2C2B96D3CE7843AEB818759FBEEC3B50">
    <w:name w:val="2C2B96D3CE7843AEB818759FBEEC3B50"/>
  </w:style>
  <w:style w:type="paragraph" w:customStyle="1" w:styleId="6352532C176C4BD889F658F3A9BBB031">
    <w:name w:val="6352532C176C4BD889F658F3A9BBB031"/>
  </w:style>
  <w:style w:type="character" w:styleId="SubtleReference">
    <w:name w:val="Subtle Reference"/>
    <w:basedOn w:val="DefaultParagraphFont"/>
    <w:uiPriority w:val="10"/>
    <w:qFormat/>
    <w:rPr>
      <w:b/>
      <w:caps w:val="0"/>
      <w:smallCaps/>
      <w:color w:val="595959" w:themeColor="text1" w:themeTint="A6"/>
    </w:rPr>
  </w:style>
  <w:style w:type="paragraph" w:customStyle="1" w:styleId="917865CECBC945DA937633D035097843">
    <w:name w:val="917865CECBC945DA937633D035097843"/>
  </w:style>
  <w:style w:type="paragraph" w:customStyle="1" w:styleId="7615689ECDB64250A4F06D637466E316">
    <w:name w:val="7615689ECDB64250A4F06D637466E316"/>
  </w:style>
  <w:style w:type="paragraph" w:customStyle="1" w:styleId="64F622F932C94065B69CFA1130FA923D">
    <w:name w:val="64F622F932C94065B69CFA1130FA923D"/>
  </w:style>
  <w:style w:type="paragraph" w:customStyle="1" w:styleId="20D352DB1961465583E271D3F2DCE491">
    <w:name w:val="20D352DB1961465583E271D3F2DCE491"/>
  </w:style>
  <w:style w:type="paragraph" w:customStyle="1" w:styleId="5D4EA21DCF1142B1BF6703FA66C5FA37">
    <w:name w:val="5D4EA21DCF1142B1BF6703FA66C5FA37"/>
  </w:style>
  <w:style w:type="paragraph" w:customStyle="1" w:styleId="6D7747844B254A0496782DC93BB9AF6D">
    <w:name w:val="6D7747844B254A0496782DC93BB9AF6D"/>
  </w:style>
  <w:style w:type="paragraph" w:customStyle="1" w:styleId="372025812CC04CD78B6D2BA16AD5B058">
    <w:name w:val="372025812CC04CD78B6D2BA16AD5B058"/>
  </w:style>
  <w:style w:type="paragraph" w:customStyle="1" w:styleId="B259EB31DCB9495E8D37DCEBD314B99E">
    <w:name w:val="B259EB31DCB9495E8D37DCEBD314B99E"/>
  </w:style>
  <w:style w:type="paragraph" w:customStyle="1" w:styleId="E6B760056D21406CB3D13BA444ED6198">
    <w:name w:val="E6B760056D21406CB3D13BA444ED6198"/>
  </w:style>
  <w:style w:type="paragraph" w:customStyle="1" w:styleId="968E1E8C1C06465CB70520E8832C5CF8">
    <w:name w:val="968E1E8C1C06465CB70520E8832C5CF8"/>
  </w:style>
  <w:style w:type="paragraph" w:customStyle="1" w:styleId="560F273E4BB74B97808D3A4BDE85C371">
    <w:name w:val="560F273E4BB74B97808D3A4BDE85C371"/>
  </w:style>
  <w:style w:type="paragraph" w:customStyle="1" w:styleId="DCFA9061ACF44A8E9D8F0E8DF86F4F55">
    <w:name w:val="DCFA9061ACF44A8E9D8F0E8DF86F4F55"/>
  </w:style>
  <w:style w:type="paragraph" w:customStyle="1" w:styleId="812341430E14403D8CDA0CC32DD00F8B">
    <w:name w:val="812341430E14403D8CDA0CC32DD00F8B"/>
  </w:style>
  <w:style w:type="paragraph" w:customStyle="1" w:styleId="557DE4EB3773457284623C19E503EC65">
    <w:name w:val="557DE4EB3773457284623C19E503EC65"/>
  </w:style>
  <w:style w:type="paragraph" w:customStyle="1" w:styleId="F2DCEEF0F5814D49BDDF1BDE42F879A8">
    <w:name w:val="F2DCEEF0F5814D49BDDF1BDE42F879A8"/>
  </w:style>
  <w:style w:type="paragraph" w:customStyle="1" w:styleId="0A2F67BB9D2142638EEA5C5B55340FD8">
    <w:name w:val="0A2F67BB9D2142638EEA5C5B55340FD8"/>
  </w:style>
  <w:style w:type="paragraph" w:customStyle="1" w:styleId="ADC2F2B83E964634B50FCE0DC73F44FF">
    <w:name w:val="ADC2F2B83E964634B50FCE0DC73F44FF"/>
  </w:style>
  <w:style w:type="paragraph" w:customStyle="1" w:styleId="BC7A0CAC7F43458987142B39B4A371FF">
    <w:name w:val="BC7A0CAC7F43458987142B39B4A371FF"/>
  </w:style>
  <w:style w:type="paragraph" w:customStyle="1" w:styleId="ABF855D34D85436ABDD5CE75685B71E7">
    <w:name w:val="ABF855D34D85436ABDD5CE75685B71E7"/>
  </w:style>
  <w:style w:type="paragraph" w:customStyle="1" w:styleId="810C2F1313094314B626E9A9E87E2B7B">
    <w:name w:val="810C2F1313094314B626E9A9E87E2B7B"/>
  </w:style>
  <w:style w:type="paragraph" w:customStyle="1" w:styleId="7F8E68DBC78049DCBA99A3B519882908">
    <w:name w:val="7F8E68DBC78049DCBA99A3B519882908"/>
  </w:style>
  <w:style w:type="paragraph" w:customStyle="1" w:styleId="D57704D491D94B139EFA3B4601F0268D">
    <w:name w:val="D57704D491D94B139EFA3B4601F0268D"/>
  </w:style>
  <w:style w:type="paragraph" w:customStyle="1" w:styleId="EF40E1CAE0374B72BC7E760AC724DB19">
    <w:name w:val="EF40E1CAE0374B72BC7E760AC724DB19"/>
  </w:style>
  <w:style w:type="paragraph" w:customStyle="1" w:styleId="200FCFB2D7964066A8813D4FEFBE382B">
    <w:name w:val="200FCFB2D7964066A8813D4FEFBE382B"/>
  </w:style>
  <w:style w:type="paragraph" w:customStyle="1" w:styleId="E2FAE3D2162648B78BB2F896D340EA92">
    <w:name w:val="E2FAE3D2162648B78BB2F896D340EA92"/>
  </w:style>
  <w:style w:type="paragraph" w:customStyle="1" w:styleId="917C37BF65A04BB49A0318BA1E9D05E8">
    <w:name w:val="917C37BF65A04BB49A0318BA1E9D05E8"/>
  </w:style>
  <w:style w:type="paragraph" w:customStyle="1" w:styleId="462408BA8C2B4D55AEA4A9CE07A7B700">
    <w:name w:val="462408BA8C2B4D55AEA4A9CE07A7B700"/>
    <w:rsid w:val="00191636"/>
    <w:rPr>
      <w:lang w:val="en-VI" w:eastAsia="en-VI"/>
    </w:rPr>
  </w:style>
  <w:style w:type="paragraph" w:customStyle="1" w:styleId="B5FD5EB64FF340ECA146034CBD2C7DA8">
    <w:name w:val="B5FD5EB64FF340ECA146034CBD2C7DA8"/>
    <w:rsid w:val="00191636"/>
    <w:rPr>
      <w:lang w:val="en-VI" w:eastAsia="en-VI"/>
    </w:rPr>
  </w:style>
  <w:style w:type="paragraph" w:customStyle="1" w:styleId="2A51C90E2FE5401E97E398822EE5D9D4">
    <w:name w:val="2A51C90E2FE5401E97E398822EE5D9D4"/>
    <w:rsid w:val="00191636"/>
    <w:rPr>
      <w:lang w:val="en-VI" w:eastAsia="en-V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89</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ddhal</dc:creator>
  <cp:keywords/>
  <dc:description/>
  <cp:lastModifiedBy> </cp:lastModifiedBy>
  <cp:revision>3</cp:revision>
  <dcterms:created xsi:type="dcterms:W3CDTF">2019-01-17T16:09:00Z</dcterms:created>
  <dcterms:modified xsi:type="dcterms:W3CDTF">2019-01-25T18:02:00Z</dcterms:modified>
  <cp:category/>
</cp:coreProperties>
</file>