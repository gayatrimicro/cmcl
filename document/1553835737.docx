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3A9" w:rsidRDefault="00DB3A5E">
      <w:pPr>
        <w:pStyle w:val="Name"/>
      </w:pPr>
      <w:r>
        <w:t>Imelda Ceja</w:t>
      </w:r>
    </w:p>
    <w:p w:rsidR="00AB5EB6" w:rsidRDefault="00AB5EB6">
      <w:pPr>
        <w:pStyle w:val="Name"/>
      </w:pPr>
      <w:r>
        <w:t>CNA</w:t>
      </w:r>
    </w:p>
    <w:p w:rsidR="00B073A9" w:rsidRDefault="00DB3A5E">
      <w:pPr>
        <w:pStyle w:val="ContactInfo"/>
      </w:pPr>
      <w:r>
        <w:t>469-552-4274|imeguillen14@icloud</w:t>
      </w:r>
      <w:bookmarkStart w:id="0" w:name="_GoBack"/>
      <w:bookmarkEnd w:id="0"/>
      <w:r>
        <w:t>.com</w:t>
      </w:r>
    </w:p>
    <w:p w:rsidR="00B073A9" w:rsidRDefault="00C761A9">
      <w:pPr>
        <w:pStyle w:val="Heading1"/>
      </w:pPr>
      <w:sdt>
        <w:sdtPr>
          <w:id w:val="-819804518"/>
          <w:placeholder>
            <w:docPart w:val="F50BEA0ACBA6DE408D6793B018F4BEF4"/>
          </w:placeholder>
          <w:temporary/>
          <w:showingPlcHdr/>
          <w15:appearance w15:val="hidden"/>
        </w:sdtPr>
        <w:sdtEndPr/>
        <w:sdtContent>
          <w:r>
            <w:t>Skills Summary</w:t>
          </w:r>
        </w:sdtContent>
      </w:sdt>
    </w:p>
    <w:p w:rsidR="00841D14" w:rsidRDefault="00841D14" w:rsidP="00841D14">
      <w:pPr>
        <w:spacing w:after="180"/>
      </w:pPr>
      <w:r>
        <w:t>• Assists bathing, feeding, personal care and vital signs</w:t>
      </w:r>
    </w:p>
    <w:p w:rsidR="00841D14" w:rsidRDefault="00841D14" w:rsidP="00841D14">
      <w:pPr>
        <w:spacing w:after="180"/>
      </w:pPr>
      <w:r>
        <w:t>• 1 on 1 care with schizophrenic patients</w:t>
      </w:r>
    </w:p>
    <w:p w:rsidR="00841D14" w:rsidRDefault="00841D14" w:rsidP="00841D14">
      <w:pPr>
        <w:spacing w:after="180"/>
      </w:pPr>
      <w:r>
        <w:t>• Help patients ambulating and comfort care</w:t>
      </w:r>
    </w:p>
    <w:p w:rsidR="00841D14" w:rsidRDefault="00841D14" w:rsidP="00841D14">
      <w:pPr>
        <w:spacing w:after="180"/>
      </w:pPr>
      <w:r>
        <w:t>• Communicating with patients with hearing, vision and speech loss</w:t>
      </w:r>
    </w:p>
    <w:p w:rsidR="00841D14" w:rsidRDefault="00841D14" w:rsidP="00841D14">
      <w:pPr>
        <w:spacing w:after="180"/>
      </w:pPr>
      <w:r>
        <w:t>• Dressing patients with physical challenges</w:t>
      </w:r>
    </w:p>
    <w:p w:rsidR="00B073A9" w:rsidRDefault="00841D14">
      <w:pPr>
        <w:spacing w:after="180"/>
      </w:pPr>
      <w:r>
        <w:t>• Encouraging and motivating patients</w:t>
      </w:r>
      <w:r w:rsidR="007941F3">
        <w:t xml:space="preserve"> </w:t>
      </w:r>
    </w:p>
    <w:p w:rsidR="00B71999" w:rsidRDefault="00CB0D2C" w:rsidP="00B71999">
      <w:pPr>
        <w:pStyle w:val="ListParagraph"/>
        <w:numPr>
          <w:ilvl w:val="0"/>
          <w:numId w:val="11"/>
        </w:numPr>
        <w:spacing w:after="180"/>
      </w:pPr>
      <w:r>
        <w:t xml:space="preserve">Bilingual- English | Spanish </w:t>
      </w:r>
    </w:p>
    <w:p w:rsidR="00B073A9" w:rsidRDefault="00C761A9">
      <w:pPr>
        <w:pStyle w:val="Heading1"/>
      </w:pPr>
      <w:sdt>
        <w:sdtPr>
          <w:id w:val="-1150367223"/>
          <w:placeholder>
            <w:docPart w:val="7FE61E2C651F71438CC73C0DBEB70BB1"/>
          </w:placeholder>
          <w:temporary/>
          <w:showingPlcHdr/>
          <w15:appearance w15:val="hidden"/>
        </w:sdtPr>
        <w:sdtEndPr/>
        <w:sdtContent>
          <w:r>
            <w:t>Education</w:t>
          </w:r>
        </w:sdtContent>
      </w:sdt>
    </w:p>
    <w:p w:rsidR="0008459B" w:rsidRDefault="0008459B" w:rsidP="0008459B">
      <w:r>
        <w:t xml:space="preserve">Red Oak High School </w:t>
      </w:r>
    </w:p>
    <w:p w:rsidR="0008459B" w:rsidRDefault="0008459B" w:rsidP="0008459B">
      <w:r>
        <w:t xml:space="preserve">Tarrant County College </w:t>
      </w:r>
    </w:p>
    <w:p w:rsidR="008562C8" w:rsidRPr="0008459B" w:rsidRDefault="0008459B" w:rsidP="0008459B">
      <w:r>
        <w:t xml:space="preserve">Navarro College </w:t>
      </w:r>
    </w:p>
    <w:p w:rsidR="00B073A9" w:rsidRDefault="00C761A9">
      <w:pPr>
        <w:pStyle w:val="Heading2"/>
      </w:pPr>
      <w:sdt>
        <w:sdtPr>
          <w:id w:val="-1529011685"/>
          <w:placeholder>
            <w:docPart w:val="EEBFEA438A87E54BA19E69CEF5D35561"/>
          </w:placeholder>
          <w:temporary/>
          <w:showingPlcHdr/>
          <w15:appearance w15:val="hidden"/>
        </w:sdtPr>
        <w:sdtEndPr/>
        <w:sdtContent>
          <w:r>
            <w:t>Degree / Date of Graduation</w:t>
          </w:r>
        </w:sdtContent>
      </w:sdt>
    </w:p>
    <w:p w:rsidR="00B073A9" w:rsidRDefault="00FF0728">
      <w:r>
        <w:t>ADN - 2020</w:t>
      </w:r>
    </w:p>
    <w:p w:rsidR="00B073A9" w:rsidRDefault="00C761A9">
      <w:pPr>
        <w:pStyle w:val="Heading1"/>
      </w:pPr>
      <w:sdt>
        <w:sdtPr>
          <w:id w:val="617349259"/>
          <w:placeholder>
            <w:docPart w:val="07E7F615AA9B76439094FB0B3331FFE2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FF0728" w:rsidRPr="00FF0728" w:rsidRDefault="00FF0728" w:rsidP="00FF0728">
      <w:r>
        <w:t xml:space="preserve">2+ years </w:t>
      </w:r>
    </w:p>
    <w:p w:rsidR="00B073A9" w:rsidRDefault="00C761A9">
      <w:pPr>
        <w:pStyle w:val="Heading2"/>
      </w:pPr>
      <w:sdt>
        <w:sdtPr>
          <w:id w:val="692349886"/>
          <w:placeholder>
            <w:docPart w:val="E7C4AB9C3B2E0A48A1CB7CBD841AF2C3"/>
          </w:placeholder>
          <w:temporary/>
          <w:showingPlcHdr/>
          <w15:appearance w15:val="hidden"/>
        </w:sdtPr>
        <w:sdtEndPr/>
        <w:sdtContent>
          <w:r>
            <w:t>Name of Employer</w:t>
          </w:r>
        </w:sdtContent>
      </w:sdt>
    </w:p>
    <w:p w:rsidR="00B073A9" w:rsidRDefault="00A3568D">
      <w:pPr>
        <w:pStyle w:val="Heading3"/>
      </w:pPr>
      <w:r>
        <w:t>Millbrook Nursing and Rehab</w:t>
      </w:r>
    </w:p>
    <w:p w:rsidR="00B073A9" w:rsidRDefault="00A3568D">
      <w:r>
        <w:t>2016- present</w:t>
      </w:r>
    </w:p>
    <w:p w:rsidR="00B71999" w:rsidRDefault="00B71999"/>
    <w:p w:rsidR="00B073A9" w:rsidRDefault="00B073A9" w:rsidP="000058E8">
      <w:pPr>
        <w:pStyle w:val="Heading1"/>
      </w:pPr>
    </w:p>
    <w:sectPr w:rsidR="00B073A9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A5E" w:rsidRDefault="00DB3A5E">
      <w:pPr>
        <w:spacing w:after="0" w:line="240" w:lineRule="auto"/>
      </w:pPr>
      <w:r>
        <w:separator/>
      </w:r>
    </w:p>
  </w:endnote>
  <w:endnote w:type="continuationSeparator" w:id="0">
    <w:p w:rsidR="00DB3A5E" w:rsidRDefault="00DB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73A9" w:rsidRDefault="00C761A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A5E" w:rsidRDefault="00DB3A5E">
      <w:pPr>
        <w:spacing w:after="0" w:line="240" w:lineRule="auto"/>
      </w:pPr>
      <w:r>
        <w:separator/>
      </w:r>
    </w:p>
  </w:footnote>
  <w:footnote w:type="continuationSeparator" w:id="0">
    <w:p w:rsidR="00DB3A5E" w:rsidRDefault="00DB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A9" w:rsidRDefault="00C761A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5DCB1F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A9" w:rsidRDefault="00C761A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CBFAD5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FE1538D"/>
    <w:multiLevelType w:val="hybridMultilevel"/>
    <w:tmpl w:val="0142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5E"/>
    <w:rsid w:val="000058E8"/>
    <w:rsid w:val="0008459B"/>
    <w:rsid w:val="00433FF5"/>
    <w:rsid w:val="007941F3"/>
    <w:rsid w:val="00841D14"/>
    <w:rsid w:val="008562C8"/>
    <w:rsid w:val="00A3568D"/>
    <w:rsid w:val="00A41C1F"/>
    <w:rsid w:val="00AB5EB6"/>
    <w:rsid w:val="00B073A9"/>
    <w:rsid w:val="00B71999"/>
    <w:rsid w:val="00C761A9"/>
    <w:rsid w:val="00CB0D2C"/>
    <w:rsid w:val="00DB3A5E"/>
    <w:rsid w:val="00FF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793FF"/>
  <w15:chartTrackingRefBased/>
  <w15:docId w15:val="{01696448-0A34-B344-A6D0-7BC03E02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AA6A0B8-8B0D-5745-8AF7-9E9F7FB4C7B6%7dtf163921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BEA0ACBA6DE408D6793B018F4B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9287-B5D7-4A42-81FC-E897DA120D4D}"/>
      </w:docPartPr>
      <w:docPartBody>
        <w:p w:rsidR="00000000" w:rsidRDefault="00000000">
          <w:pPr>
            <w:pStyle w:val="F50BEA0ACBA6DE408D6793B018F4BEF4"/>
          </w:pPr>
          <w:r>
            <w:t>Skills Summary</w:t>
          </w:r>
        </w:p>
      </w:docPartBody>
    </w:docPart>
    <w:docPart>
      <w:docPartPr>
        <w:name w:val="7FE61E2C651F71438CC73C0DBEB70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19746-DB3C-0143-AC0D-186B7DF242F3}"/>
      </w:docPartPr>
      <w:docPartBody>
        <w:p w:rsidR="00000000" w:rsidRDefault="00000000">
          <w:pPr>
            <w:pStyle w:val="7FE61E2C651F71438CC73C0DBEB70BB1"/>
          </w:pPr>
          <w:r>
            <w:t>Education</w:t>
          </w:r>
        </w:p>
      </w:docPartBody>
    </w:docPart>
    <w:docPart>
      <w:docPartPr>
        <w:name w:val="EEBFEA438A87E54BA19E69CEF5D35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F1DD0-8FB7-4241-9C81-56CF3D728BE7}"/>
      </w:docPartPr>
      <w:docPartBody>
        <w:p w:rsidR="00000000" w:rsidRDefault="00000000">
          <w:pPr>
            <w:pStyle w:val="EEBFEA438A87E54BA19E69CEF5D35561"/>
          </w:pPr>
          <w:r>
            <w:t>Degree / Date of Graduation</w:t>
          </w:r>
        </w:p>
      </w:docPartBody>
    </w:docPart>
    <w:docPart>
      <w:docPartPr>
        <w:name w:val="07E7F615AA9B76439094FB0B3331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6CE75-04A7-A842-BD48-B257938AC905}"/>
      </w:docPartPr>
      <w:docPartBody>
        <w:p w:rsidR="00000000" w:rsidRDefault="00000000">
          <w:pPr>
            <w:pStyle w:val="07E7F615AA9B76439094FB0B3331FFE2"/>
          </w:pPr>
          <w:r>
            <w:t>Experience</w:t>
          </w:r>
        </w:p>
      </w:docPartBody>
    </w:docPart>
    <w:docPart>
      <w:docPartPr>
        <w:name w:val="E7C4AB9C3B2E0A48A1CB7CBD841AF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2259C-4E65-E247-BA69-89B49398B5DF}"/>
      </w:docPartPr>
      <w:docPartBody>
        <w:p w:rsidR="00000000" w:rsidRDefault="00000000">
          <w:pPr>
            <w:pStyle w:val="E7C4AB9C3B2E0A48A1CB7CBD841AF2C3"/>
          </w:pPr>
          <w:r>
            <w:t>Name of Employer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B7CBBD6C7B6B4C9A26D294DFBA21D4">
    <w:name w:val="C0B7CBBD6C7B6B4C9A26D294DFBA21D4"/>
  </w:style>
  <w:style w:type="paragraph" w:customStyle="1" w:styleId="8FDDC91135476544BE75AB64310AB5B1">
    <w:name w:val="8FDDC91135476544BE75AB64310AB5B1"/>
  </w:style>
  <w:style w:type="paragraph" w:customStyle="1" w:styleId="F50BEA0ACBA6DE408D6793B018F4BEF4">
    <w:name w:val="F50BEA0ACBA6DE408D6793B018F4BEF4"/>
  </w:style>
  <w:style w:type="paragraph" w:customStyle="1" w:styleId="B0A8A1A3BA29DD4A9851100520D32860">
    <w:name w:val="B0A8A1A3BA29DD4A9851100520D32860"/>
  </w:style>
  <w:style w:type="paragraph" w:customStyle="1" w:styleId="7FE61E2C651F71438CC73C0DBEB70BB1">
    <w:name w:val="7FE61E2C651F71438CC73C0DBEB70BB1"/>
  </w:style>
  <w:style w:type="paragraph" w:customStyle="1" w:styleId="EEBFEA438A87E54BA19E69CEF5D35561">
    <w:name w:val="EEBFEA438A87E54BA19E69CEF5D35561"/>
  </w:style>
  <w:style w:type="paragraph" w:customStyle="1" w:styleId="37A3D2DB8BC6574FA4011C7FE23CFA3D">
    <w:name w:val="37A3D2DB8BC6574FA4011C7FE23CFA3D"/>
  </w:style>
  <w:style w:type="paragraph" w:customStyle="1" w:styleId="07E7F615AA9B76439094FB0B3331FFE2">
    <w:name w:val="07E7F615AA9B76439094FB0B3331FFE2"/>
  </w:style>
  <w:style w:type="paragraph" w:customStyle="1" w:styleId="E7C4AB9C3B2E0A48A1CB7CBD841AF2C3">
    <w:name w:val="E7C4AB9C3B2E0A48A1CB7CBD841AF2C3"/>
  </w:style>
  <w:style w:type="paragraph" w:customStyle="1" w:styleId="59888D20008CA74F9E63A63F51EC4DAD">
    <w:name w:val="59888D20008CA74F9E63A63F51EC4DAD"/>
  </w:style>
  <w:style w:type="paragraph" w:customStyle="1" w:styleId="2DEB2A6B0AEB9644A2428DEDE45BD143">
    <w:name w:val="2DEB2A6B0AEB9644A2428DEDE45BD143"/>
  </w:style>
  <w:style w:type="paragraph" w:customStyle="1" w:styleId="2C7C22822C189B4E8723DABC0E02D5CD">
    <w:name w:val="2C7C22822C189B4E8723DABC0E02D5CD"/>
  </w:style>
  <w:style w:type="paragraph" w:customStyle="1" w:styleId="95BAEA845F4F5D40BBD2091B79896A90">
    <w:name w:val="95BAEA845F4F5D40BBD2091B79896A90"/>
  </w:style>
  <w:style w:type="paragraph" w:customStyle="1" w:styleId="BA6725724219094A924AA0883DB1B27B">
    <w:name w:val="BA6725724219094A924AA0883DB1B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{2AA6A0B8-8B0D-5745-8AF7-9E9F7FB4C7B6}tf16392120.dotx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Imelda Ceja</dc:creator>
  <cp:keywords/>
  <dc:description/>
  <cp:lastModifiedBy>Imelda Ceja</cp:lastModifiedBy>
  <cp:revision>2</cp:revision>
  <dcterms:created xsi:type="dcterms:W3CDTF">2019-03-29T05:01:00Z</dcterms:created>
  <dcterms:modified xsi:type="dcterms:W3CDTF">2019-03-29T05:01:00Z</dcterms:modified>
</cp:coreProperties>
</file>