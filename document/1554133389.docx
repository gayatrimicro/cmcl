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51EA9684" w14:textId="77777777" w:rsidTr="001522F2">
        <w:tc>
          <w:tcPr>
            <w:tcW w:w="5008" w:type="dxa"/>
            <w:vAlign w:val="bottom"/>
          </w:tcPr>
          <w:p w14:paraId="141D8140" w14:textId="77777777" w:rsidR="00C84833" w:rsidRDefault="00F725DD" w:rsidP="00C84833">
            <w:pPr>
              <w:pStyle w:val="Title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FBAD1DC654614BC69038C0E197F2FA67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B27287">
                  <w:t>Ashley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20CB383F5AB644C19EC9E30DAE0F1149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B27287">
                  <w:t>Mitchell</w:t>
                </w:r>
              </w:sdtContent>
            </w:sdt>
          </w:p>
        </w:tc>
        <w:tc>
          <w:tcPr>
            <w:tcW w:w="4352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3644B898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AF43656" w14:textId="77777777" w:rsidR="004E2970" w:rsidRPr="009D0878" w:rsidRDefault="004E2970" w:rsidP="004E2970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15D56307" w14:textId="77777777" w:rsidR="00932D92" w:rsidRPr="009D0878" w:rsidRDefault="00932D92" w:rsidP="00D52E21">
                  <w:pPr>
                    <w:pStyle w:val="Icons"/>
                    <w:jc w:val="left"/>
                  </w:pPr>
                </w:p>
              </w:tc>
            </w:tr>
            <w:tr w:rsidR="00932D92" w:rsidRPr="009D0878" w14:paraId="6EE24AF4" w14:textId="77777777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8B7B4085BBA4425E9E12DDFE73364A4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56A69C7" w14:textId="77777777" w:rsidR="00932D92" w:rsidRPr="009D0878" w:rsidRDefault="00B27287" w:rsidP="00932D92">
                      <w:pPr>
                        <w:pStyle w:val="ContactInfo"/>
                      </w:pPr>
                      <w:r>
                        <w:t>214-232-7736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E68A081" w14:textId="77777777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200F3F3B" wp14:editId="03F988BD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E77B566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789BB0D" w14:textId="77777777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46601AF037504031A06E5CEEA8ACE12F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7A626787" w14:textId="77777777" w:rsidR="00932D92" w:rsidRPr="009D0878" w:rsidRDefault="00B27287" w:rsidP="00932D92">
                      <w:pPr>
                        <w:pStyle w:val="ContactInfo"/>
                      </w:pPr>
                      <w:r>
                        <w:t>Amitchell27@TWU.edu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2C2A8DAC" w14:textId="77777777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16FF6705" wp14:editId="5F1FF2AC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82B092C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CA7801F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79D9CB12" w14:textId="77777777" w:rsidR="00932D92" w:rsidRPr="009D0878" w:rsidRDefault="00932D92" w:rsidP="00932D92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33505A5D" w14:textId="77777777" w:rsidR="00932D92" w:rsidRPr="009D0878" w:rsidRDefault="00932D92" w:rsidP="00932D92">
                  <w:pPr>
                    <w:pStyle w:val="Icons"/>
                  </w:pPr>
                </w:p>
              </w:tc>
            </w:tr>
            <w:tr w:rsidR="00932D92" w:rsidRPr="009D0878" w14:paraId="38CA71E4" w14:textId="77777777" w:rsidTr="00972024">
              <w:tc>
                <w:tcPr>
                  <w:tcW w:w="3899" w:type="dxa"/>
                  <w:tcMar>
                    <w:left w:w="720" w:type="dxa"/>
                    <w:right w:w="29" w:type="dxa"/>
                  </w:tcMar>
                </w:tcPr>
                <w:p w14:paraId="30EAF30A" w14:textId="77777777" w:rsidR="00932D92" w:rsidRPr="009D0878" w:rsidRDefault="00932D92" w:rsidP="00932D92">
                  <w:pPr>
                    <w:pStyle w:val="ContactInfo"/>
                  </w:pPr>
                </w:p>
              </w:tc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407A8EF0" w14:textId="77777777" w:rsidR="00932D92" w:rsidRPr="009D0878" w:rsidRDefault="00932D92" w:rsidP="00932D92">
                  <w:pPr>
                    <w:pStyle w:val="Icons"/>
                  </w:pPr>
                </w:p>
              </w:tc>
            </w:tr>
          </w:tbl>
          <w:p w14:paraId="49801676" w14:textId="77777777" w:rsidR="00D92B95" w:rsidRDefault="00D92B95" w:rsidP="00664FCF">
            <w:pPr>
              <w:pStyle w:val="Header"/>
            </w:pPr>
          </w:p>
        </w:tc>
      </w:tr>
    </w:tbl>
    <w:p w14:paraId="2F9D2424" w14:textId="3214203D" w:rsidR="00C43D65" w:rsidRDefault="00D52E21" w:rsidP="00661A59">
      <w:pPr>
        <w:spacing w:after="0"/>
      </w:pPr>
      <w:r>
        <w:t xml:space="preserve">I am looking for a </w:t>
      </w:r>
      <w:r w:rsidR="00357431">
        <w:t xml:space="preserve">residency program that allows me to grow and develop my </w:t>
      </w:r>
      <w:r w:rsidR="00397B0E">
        <w:t>career</w:t>
      </w:r>
      <w:r w:rsidR="00357431">
        <w:t xml:space="preserve"> as a nurse after graduation</w:t>
      </w:r>
      <w:r w:rsidR="008C5907">
        <w:t xml:space="preserve"> and will allow me to facilitate excellent patient care.</w:t>
      </w:r>
    </w:p>
    <w:p w14:paraId="63FB4107" w14:textId="47F30784" w:rsidR="004001F5" w:rsidRDefault="004001F5" w:rsidP="00661A59">
      <w:pPr>
        <w:pStyle w:val="Heading1"/>
        <w:spacing w:after="0"/>
      </w:pPr>
      <w:r>
        <w:t>Clinical Experience</w:t>
      </w:r>
    </w:p>
    <w:p w14:paraId="3C1BFCC4" w14:textId="6CA210A0" w:rsidR="00BD2313" w:rsidRDefault="00D12594" w:rsidP="00EA0468">
      <w:pPr>
        <w:pStyle w:val="ListBullet"/>
      </w:pPr>
      <w:r w:rsidRPr="00B54E17">
        <w:rPr>
          <w:rStyle w:val="Heading3Char"/>
        </w:rPr>
        <w:t>Spring 2019</w:t>
      </w:r>
      <w:r>
        <w:t>-</w:t>
      </w:r>
      <w:r w:rsidR="00AE202D">
        <w:t xml:space="preserve"> </w:t>
      </w:r>
      <w:r>
        <w:t>Labor &amp; Delivery Preceptorship at Baylor University Medical Center</w:t>
      </w:r>
      <w:r w:rsidR="00935D18">
        <w:t>;</w:t>
      </w:r>
      <w:r>
        <w:t xml:space="preserve"> School Nurse Preceptorship at Pearson Elementary school in G</w:t>
      </w:r>
      <w:r w:rsidR="00A71585">
        <w:t xml:space="preserve">arland </w:t>
      </w:r>
      <w:r>
        <w:t>I</w:t>
      </w:r>
      <w:r w:rsidR="00A71585">
        <w:t xml:space="preserve">ndependent </w:t>
      </w:r>
      <w:r>
        <w:t>S</w:t>
      </w:r>
      <w:r w:rsidR="00A71585">
        <w:t xml:space="preserve">chool </w:t>
      </w:r>
      <w:r>
        <w:t>D</w:t>
      </w:r>
      <w:r w:rsidR="00A71585">
        <w:t>istrict</w:t>
      </w:r>
      <w:r w:rsidR="00661A59">
        <w:t xml:space="preserve">; will also have opportunities at Salvation Army’s </w:t>
      </w:r>
      <w:proofErr w:type="spellStart"/>
      <w:r w:rsidR="00661A59">
        <w:t>Carr</w:t>
      </w:r>
      <w:proofErr w:type="spellEnd"/>
      <w:r w:rsidR="00661A59">
        <w:t xml:space="preserve"> P. Collins Center, Baylor University Medical Center’s Wound Clinic and Plano Paramedic’s Home Visit service.</w:t>
      </w:r>
    </w:p>
    <w:p w14:paraId="200816FB" w14:textId="40E2C63A" w:rsidR="00D12594" w:rsidRDefault="00D12594" w:rsidP="00EA0468">
      <w:pPr>
        <w:pStyle w:val="ListBullet"/>
      </w:pPr>
      <w:r w:rsidRPr="00B54E17">
        <w:rPr>
          <w:rStyle w:val="Heading3Char"/>
        </w:rPr>
        <w:t>Fall 2018</w:t>
      </w:r>
      <w:r>
        <w:t>- Pulmonary Progressive Care at Clements University Hospital</w:t>
      </w:r>
      <w:r w:rsidR="00935D18">
        <w:t>;</w:t>
      </w:r>
      <w:r>
        <w:t xml:space="preserve"> Psych Inpatient at Seay Behavioral Health Center</w:t>
      </w:r>
      <w:r w:rsidR="00935D18">
        <w:t>;</w:t>
      </w:r>
      <w:r>
        <w:t xml:space="preserve"> Pediatric Nursing at Children’s Medical Center and Camp John Marc</w:t>
      </w:r>
    </w:p>
    <w:p w14:paraId="32BFB1D8" w14:textId="2A7F4E17" w:rsidR="00D12594" w:rsidRDefault="00D12594" w:rsidP="00EA0468">
      <w:pPr>
        <w:pStyle w:val="ListBullet"/>
      </w:pPr>
      <w:r w:rsidRPr="00B54E17">
        <w:rPr>
          <w:rStyle w:val="Heading3Char"/>
        </w:rPr>
        <w:t>Spring 20</w:t>
      </w:r>
      <w:r w:rsidR="00935D18" w:rsidRPr="00B54E17">
        <w:rPr>
          <w:rStyle w:val="Heading3Char"/>
        </w:rPr>
        <w:t>18</w:t>
      </w:r>
      <w:r w:rsidR="00935D18">
        <w:t>- Pulmonary Acute Care, Med-Surg, Cardiac Stepdown at Baylor University Medical Center; Women’s Services at Methodist Dallas</w:t>
      </w:r>
    </w:p>
    <w:p w14:paraId="70E38CFD" w14:textId="4DAFE467" w:rsidR="00935D18" w:rsidRPr="00BC7376" w:rsidRDefault="00935D18" w:rsidP="00EA0468">
      <w:pPr>
        <w:pStyle w:val="ListBullet"/>
      </w:pPr>
      <w:r w:rsidRPr="00B54E17">
        <w:rPr>
          <w:rStyle w:val="Heading3Char"/>
        </w:rPr>
        <w:t>Fall 2017</w:t>
      </w:r>
      <w:r>
        <w:t>- Medical Tele, Surgical Tele, Neuro Tele at Texas Health Resource Dallas</w:t>
      </w:r>
    </w:p>
    <w:p w14:paraId="481D8DBD" w14:textId="0D7AD7D7" w:rsidR="005B1D68" w:rsidRDefault="004001F5" w:rsidP="00661A59">
      <w:pPr>
        <w:pStyle w:val="Heading1"/>
        <w:spacing w:after="0"/>
      </w:pPr>
      <w:r>
        <w:t>Work Experience</w:t>
      </w:r>
    </w:p>
    <w:p w14:paraId="182B22B6" w14:textId="40B3D2E8" w:rsidR="001F1098" w:rsidRPr="00D413F9" w:rsidRDefault="001F1098" w:rsidP="001F1098">
      <w:pPr>
        <w:pStyle w:val="Heading3"/>
      </w:pPr>
      <w:r>
        <w:t>November 2018</w:t>
      </w:r>
      <w:r w:rsidRPr="00D413F9">
        <w:t xml:space="preserve"> –</w:t>
      </w:r>
      <w:r>
        <w:t xml:space="preserve"> </w:t>
      </w:r>
      <w:r w:rsidR="00D12594">
        <w:t>FEburary 2019</w:t>
      </w:r>
    </w:p>
    <w:p w14:paraId="49DF5C82" w14:textId="1A6B539E" w:rsidR="001F1098" w:rsidRPr="00513EFC" w:rsidRDefault="001F1098" w:rsidP="001F1098">
      <w:pPr>
        <w:pStyle w:val="Heading2"/>
      </w:pPr>
      <w:r>
        <w:t xml:space="preserve">Patient Care </w:t>
      </w:r>
      <w:bookmarkStart w:id="0" w:name="_GoBack"/>
      <w:r w:rsidRPr="00A32353">
        <w:t xml:space="preserve">Technician </w:t>
      </w:r>
      <w:bookmarkEnd w:id="0"/>
      <w:r w:rsidR="00397B0E">
        <w:t>Med-Surg</w:t>
      </w:r>
      <w:r>
        <w:t>/</w:t>
      </w:r>
      <w:r w:rsidRPr="00513EFC">
        <w:t xml:space="preserve"> </w:t>
      </w:r>
      <w:r>
        <w:rPr>
          <w:rStyle w:val="Emphasis"/>
        </w:rPr>
        <w:t>Baylor Scott &amp; White Health- Lakepoint, Rowlett, Texas</w:t>
      </w:r>
    </w:p>
    <w:p w14:paraId="5BE721FD" w14:textId="1C829C61" w:rsidR="00357431" w:rsidRDefault="00935D18" w:rsidP="00BD2313">
      <w:pPr>
        <w:pStyle w:val="ListBullet"/>
      </w:pPr>
      <w:r>
        <w:t>Assessed</w:t>
      </w:r>
      <w:r w:rsidR="00357431">
        <w:t xml:space="preserve"> and documented vital signs for 10-15 patients in an organized and timely manner.</w:t>
      </w:r>
    </w:p>
    <w:p w14:paraId="718F8CCA" w14:textId="77777777" w:rsidR="00B54E17" w:rsidRDefault="00357431" w:rsidP="00B54E17">
      <w:pPr>
        <w:pStyle w:val="ListBullet"/>
        <w:spacing w:after="240"/>
      </w:pPr>
      <w:r>
        <w:t>Responded to patient call-lights and requests in a timely and efficient manner.</w:t>
      </w:r>
    </w:p>
    <w:p w14:paraId="003A61A2" w14:textId="6EC75EDF" w:rsidR="00935D18" w:rsidRDefault="00393D37" w:rsidP="00B54E17">
      <w:pPr>
        <w:pStyle w:val="ListBullet"/>
        <w:spacing w:after="240"/>
      </w:pPr>
      <w:r>
        <w:t>Helped patients preform activities of daily living such as showers, baths, oral care, toileting needs and others.</w:t>
      </w:r>
    </w:p>
    <w:p w14:paraId="30D3735D" w14:textId="6F12A54A" w:rsidR="0023705D" w:rsidRPr="00D413F9" w:rsidRDefault="006B5275" w:rsidP="00D413F9">
      <w:pPr>
        <w:pStyle w:val="Heading3"/>
      </w:pPr>
      <w:r>
        <w:t>December 2017</w:t>
      </w:r>
      <w:r w:rsidR="00D413F9" w:rsidRPr="00D413F9">
        <w:t xml:space="preserve"> –</w:t>
      </w:r>
      <w:r w:rsidR="00D413F9">
        <w:t xml:space="preserve"> </w:t>
      </w:r>
      <w:r>
        <w:t>Current</w:t>
      </w:r>
    </w:p>
    <w:p w14:paraId="3AFD793F" w14:textId="41954579" w:rsidR="0023705D" w:rsidRPr="00513EFC" w:rsidRDefault="006B5275" w:rsidP="00513EFC">
      <w:pPr>
        <w:pStyle w:val="Heading2"/>
      </w:pPr>
      <w:r>
        <w:t>Driver</w:t>
      </w:r>
      <w:r w:rsidR="002F59AA">
        <w:t>/</w:t>
      </w:r>
      <w:r w:rsidR="00357431">
        <w:t>Merchandiser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 xml:space="preserve">Advance Auto Parts, </w:t>
      </w:r>
      <w:r w:rsidR="002F59AA">
        <w:rPr>
          <w:rStyle w:val="Emphasis"/>
        </w:rPr>
        <w:t>Garland</w:t>
      </w:r>
      <w:r>
        <w:rPr>
          <w:rStyle w:val="Emphasis"/>
        </w:rPr>
        <w:t>, T</w:t>
      </w:r>
      <w:r w:rsidR="004D0527">
        <w:rPr>
          <w:rStyle w:val="Emphasis"/>
        </w:rPr>
        <w:t>exas</w:t>
      </w:r>
    </w:p>
    <w:p w14:paraId="6D9C6F8D" w14:textId="6877AC7C" w:rsidR="00B64561" w:rsidRDefault="00B64561" w:rsidP="00BD2313">
      <w:pPr>
        <w:pStyle w:val="ListBullet"/>
      </w:pPr>
      <w:r>
        <w:t xml:space="preserve">Acted as a store and customer service representative while delivering parts to local </w:t>
      </w:r>
      <w:r w:rsidR="00B54E17">
        <w:t>shops.</w:t>
      </w:r>
    </w:p>
    <w:p w14:paraId="5C31E02C" w14:textId="64847B15" w:rsidR="00B64561" w:rsidRDefault="00935D18" w:rsidP="00BD2313">
      <w:pPr>
        <w:pStyle w:val="ListBullet"/>
      </w:pPr>
      <w:r>
        <w:t xml:space="preserve">Assisted customers in </w:t>
      </w:r>
      <w:r w:rsidR="00B54E17">
        <w:t>l</w:t>
      </w:r>
      <w:r>
        <w:t>ocating parts, often fielded questions about how to install or fix the parts.</w:t>
      </w:r>
    </w:p>
    <w:p w14:paraId="19E3D108" w14:textId="56065D0F" w:rsidR="00935D18" w:rsidRDefault="00B64561" w:rsidP="00B54E17">
      <w:pPr>
        <w:pStyle w:val="ListBullet"/>
        <w:spacing w:after="240"/>
      </w:pPr>
      <w:r>
        <w:t>Consistently commended by employers for my flexibility and willingness to help others</w:t>
      </w:r>
    </w:p>
    <w:p w14:paraId="7C402C9C" w14:textId="77777777" w:rsidR="00D413F9" w:rsidRPr="00D413F9" w:rsidRDefault="006B5275" w:rsidP="00D413F9">
      <w:pPr>
        <w:pStyle w:val="Heading3"/>
      </w:pPr>
      <w:r>
        <w:t>October 2016</w:t>
      </w:r>
      <w:r w:rsidR="00D413F9" w:rsidRPr="00D413F9">
        <w:t xml:space="preserve"> –</w:t>
      </w:r>
      <w:r w:rsidR="00D413F9">
        <w:t xml:space="preserve"> </w:t>
      </w:r>
      <w:r>
        <w:t>December 2017</w:t>
      </w:r>
    </w:p>
    <w:p w14:paraId="44FC4F76" w14:textId="77777777" w:rsidR="00D413F9" w:rsidRPr="00513EFC" w:rsidRDefault="006B5275" w:rsidP="00513EFC">
      <w:pPr>
        <w:pStyle w:val="Heading2"/>
      </w:pPr>
      <w:r>
        <w:t>Bookseller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Barnes &amp; Noble, Garland, T</w:t>
      </w:r>
      <w:r w:rsidR="004D0527">
        <w:rPr>
          <w:rStyle w:val="Emphasis"/>
        </w:rPr>
        <w:t>exas</w:t>
      </w:r>
    </w:p>
    <w:p w14:paraId="517D41BC" w14:textId="06E11CF9" w:rsidR="00B64561" w:rsidRDefault="00B64561" w:rsidP="00BD2313">
      <w:pPr>
        <w:pStyle w:val="ListBullet"/>
      </w:pPr>
      <w:r>
        <w:t>Customer service representative that helped customers locate or choose books and other items in a retail setting.</w:t>
      </w:r>
    </w:p>
    <w:p w14:paraId="27F76565" w14:textId="6CCB9800" w:rsidR="00B64561" w:rsidRDefault="00B64561" w:rsidP="00BD2313">
      <w:pPr>
        <w:pStyle w:val="ListBullet"/>
      </w:pPr>
      <w:r>
        <w:t xml:space="preserve">Fielded multiple </w:t>
      </w:r>
      <w:r w:rsidR="00B54E17">
        <w:t xml:space="preserve">phone </w:t>
      </w:r>
      <w:r>
        <w:t>calls effectively and efficiently as a customer service representative.</w:t>
      </w:r>
    </w:p>
    <w:p w14:paraId="2A530D84" w14:textId="310DB71C" w:rsidR="00B64561" w:rsidRPr="00D413F9" w:rsidRDefault="00B64561" w:rsidP="00BD2313">
      <w:pPr>
        <w:pStyle w:val="ListBullet"/>
      </w:pPr>
      <w:r>
        <w:t>Promoted from base level part-time employee to upper level full-time floor lead with-in 4 months of hire</w:t>
      </w:r>
      <w:r w:rsidR="00B54E17">
        <w:t>.</w:t>
      </w:r>
    </w:p>
    <w:p w14:paraId="606ECE52" w14:textId="77777777" w:rsidR="0070237E" w:rsidRDefault="00F725DD" w:rsidP="00661A59">
      <w:pPr>
        <w:pStyle w:val="Heading1"/>
        <w:spacing w:after="0"/>
      </w:pPr>
      <w:sdt>
        <w:sdtPr>
          <w:alias w:val="Education:"/>
          <w:tag w:val="Education:"/>
          <w:id w:val="543866955"/>
          <w:placeholder>
            <w:docPart w:val="3488E5BC200047ADA3E914E8FA17672D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15EDF7AF" w14:textId="7C6A9C77" w:rsidR="0070237E" w:rsidRDefault="002F59AA" w:rsidP="00B54E17">
      <w:pPr>
        <w:pStyle w:val="Heading3"/>
      </w:pPr>
      <w:r>
        <w:t xml:space="preserve">Anticipated Graduation- </w:t>
      </w:r>
      <w:r w:rsidR="004D0527">
        <w:t>MAy</w:t>
      </w:r>
      <w:r w:rsidR="0070237E">
        <w:t xml:space="preserve"> </w:t>
      </w:r>
      <w:r w:rsidR="004D0527">
        <w:t>2019</w:t>
      </w:r>
      <w:r w:rsidR="00393D37">
        <w:t xml:space="preserve"> GPA 3.1</w:t>
      </w:r>
      <w:r w:rsidR="00B54E17">
        <w:t>68</w:t>
      </w:r>
    </w:p>
    <w:p w14:paraId="72A651B6" w14:textId="0BADD228" w:rsidR="00935D18" w:rsidRPr="00B54E17" w:rsidRDefault="00B64561" w:rsidP="00B54E17">
      <w:pPr>
        <w:pStyle w:val="Heading2"/>
        <w:spacing w:after="240"/>
        <w:rPr>
          <w:iCs/>
          <w:color w:val="595959" w:themeColor="text1" w:themeTint="A6"/>
        </w:rPr>
      </w:pPr>
      <w:proofErr w:type="gramStart"/>
      <w:r>
        <w:t>Bachelor</w:t>
      </w:r>
      <w:r w:rsidR="001522F2">
        <w:t>s</w:t>
      </w:r>
      <w:r>
        <w:t xml:space="preserve"> of Science</w:t>
      </w:r>
      <w:proofErr w:type="gramEnd"/>
      <w:r w:rsidR="004D0527">
        <w:t xml:space="preserve"> in Nursing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 w:rsidR="004D0527">
        <w:rPr>
          <w:rStyle w:val="Emphasis"/>
        </w:rPr>
        <w:t>Texas Women’s University, Dallas, Texas</w:t>
      </w:r>
    </w:p>
    <w:p w14:paraId="787EDEDA" w14:textId="1CF39C4C" w:rsidR="00E87351" w:rsidRDefault="00E87351" w:rsidP="00B54E17">
      <w:pPr>
        <w:pStyle w:val="Heading3"/>
      </w:pPr>
      <w:r>
        <w:t xml:space="preserve">Degree received </w:t>
      </w:r>
      <w:r w:rsidR="001F1098">
        <w:t>May 2017</w:t>
      </w:r>
      <w:r w:rsidR="00357431">
        <w:t xml:space="preserve"> GPA 3.3</w:t>
      </w:r>
    </w:p>
    <w:p w14:paraId="2F870DB7" w14:textId="2664090C" w:rsidR="00935D18" w:rsidRPr="00B54E17" w:rsidRDefault="001F1098" w:rsidP="00B54E17">
      <w:pPr>
        <w:pStyle w:val="Heading2"/>
        <w:spacing w:after="240"/>
        <w:rPr>
          <w:iCs/>
          <w:color w:val="595959" w:themeColor="text1" w:themeTint="A6"/>
        </w:rPr>
      </w:pPr>
      <w:r>
        <w:t>Associates of Science in Liberal Sciences</w:t>
      </w:r>
      <w:r w:rsidR="00E87351">
        <w:t xml:space="preserve"> /</w:t>
      </w:r>
      <w:r w:rsidR="00E87351" w:rsidRPr="00513EFC">
        <w:t xml:space="preserve"> </w:t>
      </w:r>
      <w:r>
        <w:rPr>
          <w:rStyle w:val="Emphasis"/>
        </w:rPr>
        <w:t xml:space="preserve">Richland College/ Dallas Country Community College District, </w:t>
      </w:r>
      <w:r w:rsidR="00E87351">
        <w:rPr>
          <w:rStyle w:val="Emphasis"/>
        </w:rPr>
        <w:t>Dallas, Texas</w:t>
      </w:r>
    </w:p>
    <w:p w14:paraId="1142F8D9" w14:textId="52EE97D8" w:rsidR="001522F2" w:rsidRDefault="001522F2" w:rsidP="00B54E17">
      <w:pPr>
        <w:pStyle w:val="Heading3"/>
      </w:pPr>
      <w:r>
        <w:t>August 2014- May 2016</w:t>
      </w:r>
    </w:p>
    <w:p w14:paraId="1A9F3611" w14:textId="5B641E89" w:rsidR="001522F2" w:rsidRPr="00513EFC" w:rsidRDefault="001522F2" w:rsidP="00B54E17">
      <w:pPr>
        <w:pStyle w:val="Heading2"/>
        <w:spacing w:after="240"/>
      </w:pPr>
      <w:proofErr w:type="gramStart"/>
      <w:r>
        <w:t>Bachelors of Arts</w:t>
      </w:r>
      <w:proofErr w:type="gramEnd"/>
      <w:r>
        <w:t xml:space="preserve"> in Biology/</w:t>
      </w:r>
      <w:r w:rsidRPr="00513EFC">
        <w:t xml:space="preserve"> </w:t>
      </w:r>
      <w:r>
        <w:rPr>
          <w:rStyle w:val="Emphasis"/>
        </w:rPr>
        <w:t xml:space="preserve">University Of North Texas/ </w:t>
      </w:r>
      <w:bookmarkStart w:id="1" w:name="_Hlk532604167"/>
      <w:r>
        <w:rPr>
          <w:rStyle w:val="Emphasis"/>
        </w:rPr>
        <w:t>Denton, Texas</w:t>
      </w:r>
      <w:bookmarkEnd w:id="1"/>
    </w:p>
    <w:p w14:paraId="24CBBE7A" w14:textId="3F8B5C53" w:rsidR="00434074" w:rsidRDefault="002A0223" w:rsidP="00661A59">
      <w:pPr>
        <w:pStyle w:val="Heading1"/>
        <w:spacing w:after="0"/>
      </w:pPr>
      <w:r>
        <w:t xml:space="preserve">Organizations and </w:t>
      </w:r>
      <w:r w:rsidR="00302082">
        <w:t>Volunteer Work</w:t>
      </w:r>
    </w:p>
    <w:p w14:paraId="08FC724D" w14:textId="77777777" w:rsidR="00155183" w:rsidRDefault="00155183" w:rsidP="00155183">
      <w:pPr>
        <w:pStyle w:val="Heading3"/>
      </w:pPr>
      <w:r>
        <w:t>August 2014- May 2016</w:t>
      </w:r>
    </w:p>
    <w:p w14:paraId="39392855" w14:textId="20EE532B" w:rsidR="00155183" w:rsidRPr="00513EFC" w:rsidRDefault="00155183" w:rsidP="00155183">
      <w:pPr>
        <w:pStyle w:val="Heading2"/>
      </w:pPr>
      <w:r>
        <w:t>Medically Dedicated Students Organization/</w:t>
      </w:r>
      <w:r w:rsidRPr="00513EFC">
        <w:t xml:space="preserve"> </w:t>
      </w:r>
      <w:r>
        <w:rPr>
          <w:rStyle w:val="Emphasis"/>
        </w:rPr>
        <w:t>Denton, Texas</w:t>
      </w:r>
    </w:p>
    <w:p w14:paraId="375702B2" w14:textId="29CB1D14" w:rsidR="00BC7376" w:rsidRDefault="00302082" w:rsidP="00155183">
      <w:r>
        <w:t>Volunteered with Susan G Komen, American Heart Association, Salvation Army, Toys for Tots, Meals on Wheels and various other organizations in and around the DFW area.</w:t>
      </w:r>
    </w:p>
    <w:p w14:paraId="38F75A09" w14:textId="77777777" w:rsidR="00302082" w:rsidRDefault="00302082" w:rsidP="00661A59">
      <w:pPr>
        <w:pStyle w:val="Heading1"/>
        <w:spacing w:after="0"/>
      </w:pPr>
      <w:r>
        <w:t>Certifications</w:t>
      </w:r>
    </w:p>
    <w:p w14:paraId="0D94BB67" w14:textId="38CFD8EB" w:rsidR="00E244AB" w:rsidRDefault="00302082" w:rsidP="00661A59">
      <w:pPr>
        <w:pStyle w:val="ListBullet"/>
      </w:pPr>
      <w:r>
        <w:t xml:space="preserve">BLS/CPR- American Heart Association (for Healthcare Professionals)- Certified in </w:t>
      </w:r>
      <w:r w:rsidR="00661A59">
        <w:t>July</w:t>
      </w:r>
      <w:r>
        <w:t xml:space="preserve"> 2017</w:t>
      </w:r>
    </w:p>
    <w:p w14:paraId="514EDCC1" w14:textId="3AAA13EC" w:rsidR="00661A59" w:rsidRDefault="00661A59" w:rsidP="00661A59">
      <w:pPr>
        <w:pStyle w:val="ListBullet"/>
      </w:pPr>
      <w:r>
        <w:t>Stop the Bleed Training- Certified in January 2019</w:t>
      </w:r>
    </w:p>
    <w:sectPr w:rsidR="00661A59" w:rsidSect="00D92B95">
      <w:footerReference w:type="default" r:id="rId9"/>
      <w:pgSz w:w="12240" w:h="15840" w:code="1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40611" w14:textId="77777777" w:rsidR="00F725DD" w:rsidRDefault="00F725DD" w:rsidP="00725803">
      <w:pPr>
        <w:spacing w:after="0"/>
      </w:pPr>
      <w:r>
        <w:separator/>
      </w:r>
    </w:p>
  </w:endnote>
  <w:endnote w:type="continuationSeparator" w:id="0">
    <w:p w14:paraId="17CB5DBE" w14:textId="77777777" w:rsidR="00F725DD" w:rsidRDefault="00F725DD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ACA89C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90CA4" w14:textId="77777777" w:rsidR="00F725DD" w:rsidRDefault="00F725DD" w:rsidP="00725803">
      <w:pPr>
        <w:spacing w:after="0"/>
      </w:pPr>
      <w:r>
        <w:separator/>
      </w:r>
    </w:p>
  </w:footnote>
  <w:footnote w:type="continuationSeparator" w:id="0">
    <w:p w14:paraId="6FD4C7B0" w14:textId="77777777" w:rsidR="00F725DD" w:rsidRDefault="00F725DD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AADC33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635017D"/>
    <w:multiLevelType w:val="hybridMultilevel"/>
    <w:tmpl w:val="ACF83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E21"/>
    <w:rsid w:val="00003E9B"/>
    <w:rsid w:val="00015B54"/>
    <w:rsid w:val="00023E6B"/>
    <w:rsid w:val="00025E77"/>
    <w:rsid w:val="00027312"/>
    <w:rsid w:val="000645F2"/>
    <w:rsid w:val="00082F03"/>
    <w:rsid w:val="000835A0"/>
    <w:rsid w:val="000934A2"/>
    <w:rsid w:val="000A4752"/>
    <w:rsid w:val="00133A2C"/>
    <w:rsid w:val="001522F2"/>
    <w:rsid w:val="00155183"/>
    <w:rsid w:val="00197E7F"/>
    <w:rsid w:val="001B0955"/>
    <w:rsid w:val="001F1098"/>
    <w:rsid w:val="00227784"/>
    <w:rsid w:val="00233964"/>
    <w:rsid w:val="0023705D"/>
    <w:rsid w:val="00250A31"/>
    <w:rsid w:val="00251C13"/>
    <w:rsid w:val="002922D0"/>
    <w:rsid w:val="002A0223"/>
    <w:rsid w:val="002F59AA"/>
    <w:rsid w:val="00302082"/>
    <w:rsid w:val="00340B03"/>
    <w:rsid w:val="00357431"/>
    <w:rsid w:val="00380AE7"/>
    <w:rsid w:val="00393D37"/>
    <w:rsid w:val="00397B0E"/>
    <w:rsid w:val="003A6943"/>
    <w:rsid w:val="004001F5"/>
    <w:rsid w:val="00410BA2"/>
    <w:rsid w:val="00434074"/>
    <w:rsid w:val="00463C3B"/>
    <w:rsid w:val="004937AE"/>
    <w:rsid w:val="004D0527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61A59"/>
    <w:rsid w:val="00664FCF"/>
    <w:rsid w:val="006660FB"/>
    <w:rsid w:val="00675EA0"/>
    <w:rsid w:val="006B5275"/>
    <w:rsid w:val="006B67A0"/>
    <w:rsid w:val="006C08A0"/>
    <w:rsid w:val="006C47D8"/>
    <w:rsid w:val="006D2D08"/>
    <w:rsid w:val="006F26A2"/>
    <w:rsid w:val="0070237E"/>
    <w:rsid w:val="00725803"/>
    <w:rsid w:val="00725CB5"/>
    <w:rsid w:val="007307A3"/>
    <w:rsid w:val="00752315"/>
    <w:rsid w:val="007818A8"/>
    <w:rsid w:val="007D503E"/>
    <w:rsid w:val="00813583"/>
    <w:rsid w:val="008559EC"/>
    <w:rsid w:val="00857E6B"/>
    <w:rsid w:val="008968C4"/>
    <w:rsid w:val="008C5907"/>
    <w:rsid w:val="008D7C1C"/>
    <w:rsid w:val="0092291B"/>
    <w:rsid w:val="00932087"/>
    <w:rsid w:val="00932D92"/>
    <w:rsid w:val="00935D18"/>
    <w:rsid w:val="0095272C"/>
    <w:rsid w:val="00972024"/>
    <w:rsid w:val="009A7608"/>
    <w:rsid w:val="009F04D2"/>
    <w:rsid w:val="009F2BA7"/>
    <w:rsid w:val="009F6DA0"/>
    <w:rsid w:val="00A01182"/>
    <w:rsid w:val="00A32353"/>
    <w:rsid w:val="00A71585"/>
    <w:rsid w:val="00A8013E"/>
    <w:rsid w:val="00AD0389"/>
    <w:rsid w:val="00AD13CB"/>
    <w:rsid w:val="00AD3FD8"/>
    <w:rsid w:val="00AE202D"/>
    <w:rsid w:val="00B27287"/>
    <w:rsid w:val="00B370A8"/>
    <w:rsid w:val="00B54E17"/>
    <w:rsid w:val="00B64561"/>
    <w:rsid w:val="00BC7376"/>
    <w:rsid w:val="00BD2313"/>
    <w:rsid w:val="00BD669A"/>
    <w:rsid w:val="00C0391A"/>
    <w:rsid w:val="00C13F2B"/>
    <w:rsid w:val="00C43D65"/>
    <w:rsid w:val="00C84833"/>
    <w:rsid w:val="00C9044F"/>
    <w:rsid w:val="00D12594"/>
    <w:rsid w:val="00D2420D"/>
    <w:rsid w:val="00D30382"/>
    <w:rsid w:val="00D413F9"/>
    <w:rsid w:val="00D44E50"/>
    <w:rsid w:val="00D52E21"/>
    <w:rsid w:val="00D90060"/>
    <w:rsid w:val="00D92B95"/>
    <w:rsid w:val="00D94484"/>
    <w:rsid w:val="00DC49CC"/>
    <w:rsid w:val="00E03F71"/>
    <w:rsid w:val="00E154B5"/>
    <w:rsid w:val="00E232F0"/>
    <w:rsid w:val="00E244AB"/>
    <w:rsid w:val="00E52791"/>
    <w:rsid w:val="00E83195"/>
    <w:rsid w:val="00E87351"/>
    <w:rsid w:val="00EA0468"/>
    <w:rsid w:val="00EF1ED2"/>
    <w:rsid w:val="00F00A4F"/>
    <w:rsid w:val="00F33CD8"/>
    <w:rsid w:val="00F725DD"/>
    <w:rsid w:val="00F9132B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469DB"/>
  <w15:chartTrackingRefBased/>
  <w15:docId w15:val="{7E4D21E8-9EFA-4513-8B53-B9550527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4561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5"/>
    <w:unhideWhenUsed/>
    <w:qFormat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5"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2"/>
    <w:unhideWhenUsed/>
    <w:qFormat/>
    <w:rsid w:val="006C47D8"/>
  </w:style>
  <w:style w:type="character" w:customStyle="1" w:styleId="DateChar">
    <w:name w:val="Date Char"/>
    <w:basedOn w:val="DefaultParagraphFont"/>
    <w:link w:val="Date"/>
    <w:uiPriority w:val="2"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6C47D8"/>
  </w:style>
  <w:style w:type="character" w:customStyle="1" w:styleId="SalutationChar">
    <w:name w:val="Salutation Char"/>
    <w:basedOn w:val="DefaultParagraphFont"/>
    <w:link w:val="Salutation"/>
    <w:uiPriority w:val="4"/>
    <w:rsid w:val="006C47D8"/>
  </w:style>
  <w:style w:type="paragraph" w:styleId="Signature">
    <w:name w:val="Signature"/>
    <w:basedOn w:val="Normal"/>
    <w:link w:val="SignatureChar"/>
    <w:uiPriority w:val="6"/>
    <w:unhideWhenUsed/>
    <w:qFormat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6"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Address">
    <w:name w:val="Address"/>
    <w:basedOn w:val="Normal"/>
    <w:next w:val="Salutation"/>
    <w:uiPriority w:val="3"/>
    <w:qFormat/>
    <w:rsid w:val="00302082"/>
    <w:pPr>
      <w:spacing w:after="280" w:line="336" w:lineRule="auto"/>
      <w:contextualSpacing/>
    </w:pPr>
    <w:rPr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02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ley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BAD1DC654614BC69038C0E197F2FA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29EAB8-4F58-490E-945C-E9AEB9A9228C}"/>
      </w:docPartPr>
      <w:docPartBody>
        <w:p w:rsidR="0009401A" w:rsidRDefault="002F67EE">
          <w:pPr>
            <w:pStyle w:val="FBAD1DC654614BC69038C0E197F2FA67"/>
          </w:pPr>
          <w:r>
            <w:t>First Name</w:t>
          </w:r>
        </w:p>
      </w:docPartBody>
    </w:docPart>
    <w:docPart>
      <w:docPartPr>
        <w:name w:val="20CB383F5AB644C19EC9E30DAE0F11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6641FD-3B5E-4345-8B8E-05BD54959BE7}"/>
      </w:docPartPr>
      <w:docPartBody>
        <w:p w:rsidR="0009401A" w:rsidRDefault="002F67EE">
          <w:pPr>
            <w:pStyle w:val="20CB383F5AB644C19EC9E30DAE0F1149"/>
          </w:pPr>
          <w:r>
            <w:t>Last Name</w:t>
          </w:r>
        </w:p>
      </w:docPartBody>
    </w:docPart>
    <w:docPart>
      <w:docPartPr>
        <w:name w:val="8B7B4085BBA4425E9E12DDFE73364A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2B1F3-872A-4DEC-AA6A-7851FDE33D2F}"/>
      </w:docPartPr>
      <w:docPartBody>
        <w:p w:rsidR="0009401A" w:rsidRDefault="002F67EE">
          <w:pPr>
            <w:pStyle w:val="8B7B4085BBA4425E9E12DDFE73364A45"/>
          </w:pPr>
          <w:r w:rsidRPr="009D0878">
            <w:t>Phone</w:t>
          </w:r>
        </w:p>
      </w:docPartBody>
    </w:docPart>
    <w:docPart>
      <w:docPartPr>
        <w:name w:val="46601AF037504031A06E5CEEA8ACE1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76198-E07D-417B-9850-EC4020A336CE}"/>
      </w:docPartPr>
      <w:docPartBody>
        <w:p w:rsidR="0009401A" w:rsidRDefault="002F67EE">
          <w:pPr>
            <w:pStyle w:val="46601AF037504031A06E5CEEA8ACE12F"/>
          </w:pPr>
          <w:r w:rsidRPr="009D0878">
            <w:t>Email</w:t>
          </w:r>
        </w:p>
      </w:docPartBody>
    </w:docPart>
    <w:docPart>
      <w:docPartPr>
        <w:name w:val="3488E5BC200047ADA3E914E8FA17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0F9A5-5381-46E5-83FB-64707D21F797}"/>
      </w:docPartPr>
      <w:docPartBody>
        <w:p w:rsidR="0009401A" w:rsidRDefault="002F67EE">
          <w:pPr>
            <w:pStyle w:val="3488E5BC200047ADA3E914E8FA17672D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EE"/>
    <w:rsid w:val="00084054"/>
    <w:rsid w:val="0009401A"/>
    <w:rsid w:val="002F67EE"/>
    <w:rsid w:val="004213FC"/>
    <w:rsid w:val="006C5111"/>
    <w:rsid w:val="007526C5"/>
    <w:rsid w:val="00987403"/>
    <w:rsid w:val="00AD2D3D"/>
    <w:rsid w:val="00D74BAC"/>
    <w:rsid w:val="00F2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AD1DC654614BC69038C0E197F2FA67">
    <w:name w:val="FBAD1DC654614BC69038C0E197F2FA67"/>
  </w:style>
  <w:style w:type="paragraph" w:customStyle="1" w:styleId="20CB383F5AB644C19EC9E30DAE0F1149">
    <w:name w:val="20CB383F5AB644C19EC9E30DAE0F1149"/>
  </w:style>
  <w:style w:type="paragraph" w:customStyle="1" w:styleId="B73E1539B3844C929B2F4B5F3F3C0755">
    <w:name w:val="B73E1539B3844C929B2F4B5F3F3C0755"/>
  </w:style>
  <w:style w:type="paragraph" w:customStyle="1" w:styleId="8B7B4085BBA4425E9E12DDFE73364A45">
    <w:name w:val="8B7B4085BBA4425E9E12DDFE73364A45"/>
  </w:style>
  <w:style w:type="paragraph" w:customStyle="1" w:styleId="46601AF037504031A06E5CEEA8ACE12F">
    <w:name w:val="46601AF037504031A06E5CEEA8ACE12F"/>
  </w:style>
  <w:style w:type="paragraph" w:customStyle="1" w:styleId="071696A5AC3A447886B3767EE6B8E5BF">
    <w:name w:val="071696A5AC3A447886B3767EE6B8E5BF"/>
  </w:style>
  <w:style w:type="paragraph" w:customStyle="1" w:styleId="1DD99323954044F28E914511031BB1D0">
    <w:name w:val="1DD99323954044F28E914511031BB1D0"/>
  </w:style>
  <w:style w:type="paragraph" w:customStyle="1" w:styleId="153E7EA09EED4ED5A9419503A856CFF7">
    <w:name w:val="153E7EA09EED4ED5A9419503A856CFF7"/>
  </w:style>
  <w:style w:type="paragraph" w:customStyle="1" w:styleId="CAA9E1185A474F2EAE63B9BA9D53FB69">
    <w:name w:val="CAA9E1185A474F2EAE63B9BA9D53FB69"/>
  </w:style>
  <w:style w:type="paragraph" w:customStyle="1" w:styleId="0B31E6AB4F1D478D8799A15078EC268F">
    <w:name w:val="0B31E6AB4F1D478D8799A15078EC268F"/>
  </w:style>
  <w:style w:type="paragraph" w:customStyle="1" w:styleId="BE0AF9F64F2E4210884B3AB2D4E9773D">
    <w:name w:val="BE0AF9F64F2E4210884B3AB2D4E9773D"/>
  </w:style>
  <w:style w:type="paragraph" w:customStyle="1" w:styleId="BB3FC40A5F2F4140B145AA027234355F">
    <w:name w:val="BB3FC40A5F2F4140B145AA027234355F"/>
  </w:style>
  <w:style w:type="paragraph" w:customStyle="1" w:styleId="E2375CBA730D431AB88A4B2874512CFB">
    <w:name w:val="E2375CBA730D431AB88A4B2874512CFB"/>
  </w:style>
  <w:style w:type="paragraph" w:customStyle="1" w:styleId="FC3E6BF3284342F594B96AD1A69D43CA">
    <w:name w:val="FC3E6BF3284342F594B96AD1A69D43CA"/>
  </w:style>
  <w:style w:type="paragraph" w:customStyle="1" w:styleId="C8803B27E26C4224961B7AAECA091895">
    <w:name w:val="C8803B27E26C4224961B7AAECA091895"/>
  </w:style>
  <w:style w:type="paragraph" w:customStyle="1" w:styleId="90E56CF6CD98434BA6D5C510FDE51143">
    <w:name w:val="90E56CF6CD98434BA6D5C510FDE51143"/>
  </w:style>
  <w:style w:type="paragraph" w:customStyle="1" w:styleId="C6A11B4AF4D64CAFBB3548B3D881247A">
    <w:name w:val="C6A11B4AF4D64CAFBB3548B3D881247A"/>
  </w:style>
  <w:style w:type="paragraph" w:customStyle="1" w:styleId="310F11645C784936A664CFCA1551DCFD">
    <w:name w:val="310F11645C784936A664CFCA1551DCFD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F651B741F23A4114B8AE4CFF9F3953AD">
    <w:name w:val="F651B741F23A4114B8AE4CFF9F3953AD"/>
  </w:style>
  <w:style w:type="paragraph" w:customStyle="1" w:styleId="E879606164654964B57DBEC29AB15130">
    <w:name w:val="E879606164654964B57DBEC29AB15130"/>
  </w:style>
  <w:style w:type="paragraph" w:customStyle="1" w:styleId="A6E954FA49974770B835906C02F39854">
    <w:name w:val="A6E954FA49974770B835906C02F39854"/>
  </w:style>
  <w:style w:type="paragraph" w:customStyle="1" w:styleId="AE0CA9298B564842B3E68DBC43BA9D03">
    <w:name w:val="AE0CA9298B564842B3E68DBC43BA9D03"/>
  </w:style>
  <w:style w:type="paragraph" w:customStyle="1" w:styleId="67C77704C1B449EB9DFBFC033E8B9214">
    <w:name w:val="67C77704C1B449EB9DFBFC033E8B9214"/>
  </w:style>
  <w:style w:type="paragraph" w:customStyle="1" w:styleId="571001FA3566488196931D7E1874E885">
    <w:name w:val="571001FA3566488196931D7E1874E885"/>
  </w:style>
  <w:style w:type="paragraph" w:customStyle="1" w:styleId="7DAD5E85CE524B7B859F359367948512">
    <w:name w:val="7DAD5E85CE524B7B859F359367948512"/>
  </w:style>
  <w:style w:type="paragraph" w:customStyle="1" w:styleId="3488E5BC200047ADA3E914E8FA17672D">
    <w:name w:val="3488E5BC200047ADA3E914E8FA17672D"/>
  </w:style>
  <w:style w:type="paragraph" w:customStyle="1" w:styleId="3D6509EA11C64D18B261848A58CCBEBF">
    <w:name w:val="3D6509EA11C64D18B261848A58CCBEBF"/>
  </w:style>
  <w:style w:type="paragraph" w:customStyle="1" w:styleId="A303DA0F1F09430AB7DE6C0B4D46A4F4">
    <w:name w:val="A303DA0F1F09430AB7DE6C0B4D46A4F4"/>
  </w:style>
  <w:style w:type="paragraph" w:customStyle="1" w:styleId="03818E9E2C7744CB82309075B365A268">
    <w:name w:val="03818E9E2C7744CB82309075B365A268"/>
  </w:style>
  <w:style w:type="paragraph" w:customStyle="1" w:styleId="F048409CB91E4E67B02667556CF0861C">
    <w:name w:val="F048409CB91E4E67B02667556CF0861C"/>
  </w:style>
  <w:style w:type="paragraph" w:customStyle="1" w:styleId="809533BA743548E8B8986D0A05DCE8DA">
    <w:name w:val="809533BA743548E8B8986D0A05DCE8DA"/>
  </w:style>
  <w:style w:type="paragraph" w:customStyle="1" w:styleId="81D70C9A28A24DD799E44F9EFE0FF597">
    <w:name w:val="81D70C9A28A24DD799E44F9EFE0FF597"/>
  </w:style>
  <w:style w:type="paragraph" w:customStyle="1" w:styleId="3F7B53091B714BCB962B1BA5FBAC19F1">
    <w:name w:val="3F7B53091B714BCB962B1BA5FBAC19F1"/>
  </w:style>
  <w:style w:type="paragraph" w:customStyle="1" w:styleId="D3FA1CEE4B054180B98DFAA7616A53AF">
    <w:name w:val="D3FA1CEE4B054180B98DFAA7616A53AF"/>
  </w:style>
  <w:style w:type="paragraph" w:customStyle="1" w:styleId="40D9480035144457ACA3F27E02FFCDCD">
    <w:name w:val="40D9480035144457ACA3F27E02FFCDCD"/>
  </w:style>
  <w:style w:type="paragraph" w:customStyle="1" w:styleId="B8C8A0093BAF4FB591C579A3C4FF321E">
    <w:name w:val="B8C8A0093BAF4FB591C579A3C4FF321E"/>
  </w:style>
  <w:style w:type="paragraph" w:customStyle="1" w:styleId="55186EF22C9248E29CE3F4BDD3A4DC71">
    <w:name w:val="55186EF22C9248E29CE3F4BDD3A4DC71"/>
  </w:style>
  <w:style w:type="paragraph" w:customStyle="1" w:styleId="CA67656B1B5440449EA68AB04FB07C6F">
    <w:name w:val="CA67656B1B5440449EA68AB04FB07C6F"/>
  </w:style>
  <w:style w:type="paragraph" w:customStyle="1" w:styleId="CC36E05EF2414F80A4A7B84A9327C63B">
    <w:name w:val="CC36E05EF2414F80A4A7B84A9327C63B"/>
    <w:rsid w:val="00F20FD3"/>
  </w:style>
  <w:style w:type="paragraph" w:customStyle="1" w:styleId="04533D1891ED42D9B2B9F70665316B3B">
    <w:name w:val="04533D1891ED42D9B2B9F70665316B3B"/>
    <w:rsid w:val="00F20FD3"/>
  </w:style>
  <w:style w:type="paragraph" w:customStyle="1" w:styleId="A463F88FFBB749398628DF8BE13D1422">
    <w:name w:val="A463F88FFBB749398628DF8BE13D1422"/>
    <w:rsid w:val="00F20FD3"/>
  </w:style>
  <w:style w:type="paragraph" w:customStyle="1" w:styleId="D25D21D70F48427592A9DBE79EBC5037">
    <w:name w:val="D25D21D70F48427592A9DBE79EBC5037"/>
    <w:rsid w:val="00F20FD3"/>
  </w:style>
  <w:style w:type="paragraph" w:customStyle="1" w:styleId="C7A888024D5244FA97D2561E80438D5E">
    <w:name w:val="C7A888024D5244FA97D2561E80438D5E"/>
  </w:style>
  <w:style w:type="paragraph" w:customStyle="1" w:styleId="9C6CD45D7C3B49DBA8BD8871F7CF2F67">
    <w:name w:val="9C6CD45D7C3B49DBA8BD8871F7CF2F67"/>
  </w:style>
  <w:style w:type="paragraph" w:customStyle="1" w:styleId="4A9C03D02EA1443797025313BC83AA53">
    <w:name w:val="4A9C03D02EA1443797025313BC83AA53"/>
  </w:style>
  <w:style w:type="paragraph" w:customStyle="1" w:styleId="A499C7E7B199424788CC54D5577CC272">
    <w:name w:val="A499C7E7B199424788CC54D5577CC2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Ashley</Abstract>
  <CompanyAddress>7501 Birchmont Dr. Rowlett, Tx 75089</CompanyAddress>
  <CompanyPhone>214-232-7736</CompanyPhone>
  <CompanyFax/>
  <CompanyEmail>Amitchell27@TWU.edu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2BF608-1C03-4155-9084-37C727FB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</Template>
  <TotalTime>8633</TotalTime>
  <Pages>1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Mitchell</dc:creator>
  <cp:keywords/>
  <dc:description/>
  <cp:lastModifiedBy>Ashley M</cp:lastModifiedBy>
  <cp:revision>12</cp:revision>
  <cp:lastPrinted>2018-12-15T08:37:00Z</cp:lastPrinted>
  <dcterms:created xsi:type="dcterms:W3CDTF">2018-05-04T23:55:00Z</dcterms:created>
  <dcterms:modified xsi:type="dcterms:W3CDTF">2019-02-03T00:49:00Z</dcterms:modified>
  <cp:category>Mitchell</cp:category>
</cp:coreProperties>
</file>