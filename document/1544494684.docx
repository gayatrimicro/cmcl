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5CE9AEFC" w14:paraId="7AEEE922" w14:textId="77777777">
        <w:tc>
          <w:tcPr>
            <w:tcW w:w="2250" w:type="dxa"/>
            <w:tcMar/>
          </w:tcPr>
          <w:p w:rsidR="00927723" w:rsidP="009A7D30" w:rsidRDefault="00927723" w14:paraId="01EE00CC" w14:textId="77777777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Pr="00F132C7" w:rsidR="00F132C7" w:rsidP="00F132C7" w:rsidRDefault="00906A8B" w14:paraId="22A1431D" w14:textId="77777777">
            <w:pPr>
              <w:pStyle w:val="Title"/>
            </w:pPr>
            <w:r>
              <w:t>Latambria smith</w:t>
            </w:r>
          </w:p>
          <w:p w:rsidR="00906A8B" w:rsidP="009A7D30" w:rsidRDefault="00906A8B" w14:paraId="1F988170" w14:textId="365B8654">
            <w:pPr>
              <w:pStyle w:val="NoSpacing"/>
              <w:rPr>
                <w:kern w:val="20"/>
                <w:sz w:val="20"/>
                <w:szCs w:val="20"/>
              </w:rPr>
            </w:pPr>
            <w:r w:rsidRPr="00906A8B">
              <w:rPr>
                <w:sz w:val="20"/>
                <w:szCs w:val="20"/>
              </w:rPr>
              <w:t xml:space="preserve">1555 Oakbrook St. </w:t>
            </w:r>
            <w:r w:rsidRPr="00906A8B" w:rsidR="00331D02">
              <w:rPr>
                <w:sz w:val="20"/>
                <w:szCs w:val="20"/>
              </w:rPr>
              <w:t>Lancaster, T</w:t>
            </w:r>
            <w:r w:rsidR="00694CC7">
              <w:rPr>
                <w:sz w:val="20"/>
                <w:szCs w:val="20"/>
              </w:rPr>
              <w:t>X</w:t>
            </w:r>
            <w:bookmarkStart w:name="_GoBack" w:id="0"/>
            <w:bookmarkEnd w:id="0"/>
            <w:r w:rsidR="00694CC7">
              <w:rPr>
                <w:sz w:val="20"/>
                <w:szCs w:val="20"/>
              </w:rPr>
              <w:t xml:space="preserve">  </w:t>
            </w:r>
            <w:r w:rsidRPr="00906A8B">
              <w:rPr>
                <w:sz w:val="20"/>
                <w:szCs w:val="20"/>
              </w:rPr>
              <w:t>75134 </w:t>
            </w:r>
            <w:r w:rsidRPr="00906A8B" w:rsidR="00927723">
              <w:rPr>
                <w:kern w:val="20"/>
                <w:sz w:val="20"/>
                <w:szCs w:val="20"/>
              </w:rPr>
              <w:t> </w:t>
            </w:r>
          </w:p>
          <w:p w:rsidRPr="00906A8B" w:rsidR="00927723" w:rsidP="009A7D30" w:rsidRDefault="00331D02" w14:paraId="38AA5E42" w14:textId="77777777">
            <w:pPr>
              <w:pStyle w:val="NoSpacing"/>
              <w:rPr>
                <w:sz w:val="20"/>
                <w:szCs w:val="20"/>
              </w:rPr>
            </w:pPr>
            <w:r w:rsidRPr="00906A8B">
              <w:rPr>
                <w:sz w:val="20"/>
                <w:szCs w:val="20"/>
              </w:rPr>
              <w:t>latambriasmith@gmail.com | 469</w:t>
            </w:r>
            <w:r w:rsidRPr="00906A8B" w:rsidR="00906A8B">
              <w:rPr>
                <w:sz w:val="20"/>
                <w:szCs w:val="20"/>
              </w:rPr>
              <w:t>)223-3928</w:t>
            </w:r>
          </w:p>
        </w:tc>
      </w:tr>
      <w:tr w:rsidR="00927723" w:rsidTr="5CE9AEFC" w14:paraId="5A4314F3" w14:textId="77777777">
        <w:tc>
          <w:tcPr>
            <w:tcW w:w="2250" w:type="dxa"/>
            <w:tcMar/>
          </w:tcPr>
          <w:p w:rsidR="00927723" w:rsidP="009A7D30" w:rsidRDefault="00927723" w14:paraId="3A72B16B" w14:textId="77777777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  <w:tcMar/>
          </w:tcPr>
          <w:p w:rsidR="00927723" w:rsidP="009A7D30" w:rsidRDefault="00906A8B" w14:paraId="5D0D1748" w14:noSpellErr="1" w14:textId="21AF8856">
            <w:r w:rsidR="5CE9AEFC">
              <w:rPr/>
              <w:t xml:space="preserve">My objective is to </w:t>
            </w:r>
            <w:r w:rsidR="5CE9AEFC">
              <w:rPr/>
              <w:t>grow with and showcase my many years of experience</w:t>
            </w:r>
            <w:r w:rsidR="5CE9AEFC">
              <w:rPr/>
              <w:t xml:space="preserve"> and be a positive asset to your company.</w:t>
            </w:r>
          </w:p>
        </w:tc>
      </w:tr>
      <w:tr w:rsidR="00927723" w:rsidTr="5CE9AEFC" w14:paraId="23159500" w14:textId="77777777">
        <w:tc>
          <w:tcPr>
            <w:tcW w:w="2250" w:type="dxa"/>
            <w:tcMar/>
          </w:tcPr>
          <w:p w:rsidR="00927723" w:rsidP="009A7D30" w:rsidRDefault="00927723" w14:paraId="5A87886A" w14:noSpellErr="1" w14:textId="7DC5DCBB">
            <w:pPr>
              <w:pStyle w:val="Heading1"/>
            </w:pPr>
            <w:r w:rsidR="5CE9AEFC">
              <w:rPr/>
              <w:t>Skills &amp;</w:t>
            </w:r>
            <w:r w:rsidR="5CE9AEFC">
              <w:rPr/>
              <w:t xml:space="preserve"> </w:t>
            </w:r>
            <w:r w:rsidR="5CE9AEFC">
              <w:rPr/>
              <w:t>Abilities</w:t>
            </w:r>
          </w:p>
        </w:tc>
        <w:tc>
          <w:tcPr>
            <w:tcW w:w="7470" w:type="dxa"/>
            <w:tcMar/>
          </w:tcPr>
          <w:p w:rsidR="00927723" w:rsidP="00906A8B" w:rsidRDefault="00906A8B" w14:paraId="1C89380E" w14:noSpellErr="1" w14:textId="433B04FD">
            <w:r w:rsidR="5CE9AEFC">
              <w:rPr/>
              <w:t>14 yrs</w:t>
            </w:r>
            <w:r w:rsidR="5CE9AEFC">
              <w:rPr/>
              <w:t>.</w:t>
            </w:r>
            <w:r w:rsidR="5CE9AEFC">
              <w:rPr/>
              <w:t xml:space="preserve"> as a Registered Dental Assistant, 5yrs as Lead RDA, Operational Manager, Front Office Experience, CPR, General Anesthesia Assisting, Sterile </w:t>
            </w:r>
            <w:r w:rsidR="5CE9AEFC">
              <w:rPr/>
              <w:t xml:space="preserve">Processing Certified, Phlebotomy Certification, Pharmacy Tech in Training Certification  </w:t>
            </w:r>
          </w:p>
          <w:p w:rsidR="00906A8B" w:rsidP="00906A8B" w:rsidRDefault="00906A8B" w14:paraId="573839FD" w14:textId="77777777"/>
        </w:tc>
      </w:tr>
      <w:tr w:rsidR="00927723" w:rsidTr="5CE9AEFC" w14:paraId="5F63BEAB" w14:textId="77777777">
        <w:tc>
          <w:tcPr>
            <w:tcW w:w="2250" w:type="dxa"/>
            <w:tcMar/>
          </w:tcPr>
          <w:p w:rsidR="00927723" w:rsidP="009A7D30" w:rsidRDefault="00927723" w14:paraId="0E01DEAB" w14:textId="77777777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  <w:tcMar/>
          </w:tcPr>
          <w:p w:rsidR="00F669E3" w:rsidP="5CE9AEFC" w:rsidRDefault="00F669E3" w14:noSpellErr="1" w14:paraId="08C6A67A" w14:textId="63F3E50E">
            <w:pPr>
              <w:pStyle w:val="Heading2"/>
              <w:rPr>
                <w:rStyle w:val="Strong"/>
              </w:rPr>
            </w:pPr>
            <w:r w:rsidRPr="5CE9AEFC" w:rsidR="5CE9AEFC">
              <w:rPr>
                <w:rStyle w:val="Strong"/>
              </w:rPr>
              <w:t>Dental Assistant/Front Office</w:t>
            </w:r>
          </w:p>
          <w:p w:rsidR="00F669E3" w:rsidP="5CE9AEFC" w:rsidRDefault="00F669E3" w14:noSpellErr="1" w14:paraId="5D262BC7" w14:textId="7D54D749">
            <w:pPr>
              <w:pStyle w:val="Normal"/>
            </w:pPr>
            <w:r w:rsidRPr="5CE9AEFC" w:rsidR="5CE9AEFC">
              <w:rPr/>
              <w:t xml:space="preserve">Dental </w:t>
            </w:r>
            <w:r w:rsidRPr="5CE9AEFC" w:rsidR="5CE9AEFC">
              <w:rPr/>
              <w:t>Auxiliary</w:t>
            </w:r>
            <w:r w:rsidRPr="5CE9AEFC" w:rsidR="5CE9AEFC">
              <w:rPr/>
              <w:t xml:space="preserve"> Services</w:t>
            </w:r>
          </w:p>
          <w:p w:rsidR="00F669E3" w:rsidP="5CE9AEFC" w:rsidRDefault="00F669E3" w14:noSpellErr="1" w14:paraId="4ED7D4A5" w14:textId="5124242B">
            <w:pPr>
              <w:pStyle w:val="Normal"/>
            </w:pPr>
            <w:r w:rsidRPr="5CE9AEFC" w:rsidR="5CE9AEFC">
              <w:rPr/>
              <w:t>Sept. 2017- Present</w:t>
            </w:r>
          </w:p>
          <w:p w:rsidR="00F669E3" w:rsidP="5CE9AEFC" w:rsidRDefault="00F669E3" w14:noSpellErr="1" w14:paraId="768273B9" w14:textId="55A101ED">
            <w:pPr>
              <w:pStyle w:val="Normal"/>
            </w:pPr>
            <w:r w:rsidRPr="5CE9AEFC" w:rsidR="5CE9AEFC">
              <w:rPr/>
              <w:t>Temporary assistant or front desk help at different offices</w:t>
            </w:r>
          </w:p>
          <w:p w:rsidR="00F669E3" w:rsidP="5CE9AEFC" w:rsidRDefault="00F669E3" w14:noSpellErr="1" w14:paraId="7644319D" w14:textId="4DDC1022">
            <w:pPr>
              <w:pStyle w:val="Normal"/>
            </w:pPr>
          </w:p>
          <w:p w:rsidR="00F669E3" w:rsidP="5CE9AEFC" w:rsidRDefault="00F669E3" w14:noSpellErr="1" w14:paraId="3B427EE3" w14:textId="7D76F1FC">
            <w:pPr>
              <w:pStyle w:val="Normal"/>
            </w:pPr>
            <w:r w:rsidRPr="5CE9AEFC" w:rsidR="5CE9AEFC">
              <w:rPr>
                <w:b w:val="1"/>
                <w:bCs w:val="1"/>
                <w:sz w:val="24"/>
                <w:szCs w:val="24"/>
              </w:rPr>
              <w:t>Traveling Dental Anesthesia Assistant</w:t>
            </w:r>
          </w:p>
          <w:p w:rsidR="00F669E3" w:rsidP="5CE9AEFC" w:rsidRDefault="00F669E3" w14:noSpellErr="1" w14:paraId="4F7C78A4" w14:textId="7AE7A25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CE9AEFC" w:rsidR="5CE9AEFC">
              <w:rPr>
                <w:b w:val="0"/>
                <w:bCs w:val="0"/>
                <w:sz w:val="24"/>
                <w:szCs w:val="24"/>
              </w:rPr>
              <w:t>Dr. Hunter Stuart</w:t>
            </w:r>
          </w:p>
          <w:p w:rsidR="00F669E3" w:rsidP="5CE9AEFC" w:rsidRDefault="00F669E3" w14:noSpellErr="1" w14:paraId="084DECAC" w14:textId="1C30A34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CE9AEFC" w:rsidR="5CE9AEFC">
              <w:rPr>
                <w:b w:val="0"/>
                <w:bCs w:val="0"/>
                <w:sz w:val="24"/>
                <w:szCs w:val="24"/>
              </w:rPr>
              <w:t>August 2017-August 2018</w:t>
            </w:r>
          </w:p>
          <w:p w:rsidR="00F669E3" w:rsidP="5CE9AEFC" w:rsidRDefault="00F669E3" w14:noSpellErr="1" w14:paraId="3EF9909B" w14:textId="0CB1BF1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CE9AEFC" w:rsidR="5CE9AEFC">
              <w:rPr>
                <w:b w:val="0"/>
                <w:bCs w:val="0"/>
                <w:sz w:val="24"/>
                <w:szCs w:val="24"/>
              </w:rPr>
              <w:t>Traveled to different pediatric dental offices to assist with General Anesthesia cases</w:t>
            </w:r>
          </w:p>
          <w:p w:rsidR="00F669E3" w:rsidP="5CE9AEFC" w:rsidRDefault="00F669E3" w14:noSpellErr="1" w14:paraId="2590BDED" w14:textId="072012F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  <w:p w:rsidR="00F669E3" w:rsidP="5CE9AEFC" w:rsidRDefault="00F669E3" w14:paraId="78C80C67" w14:textId="081061EA">
            <w:pPr>
              <w:pStyle w:val="Heading2"/>
              <w:rPr>
                <w:rStyle w:val="Strong"/>
              </w:rPr>
            </w:pPr>
            <w:r w:rsidRPr="5CE9AEFC" w:rsidR="5CE9AEFC">
              <w:rPr>
                <w:rStyle w:val="Strong"/>
              </w:rPr>
              <w:t>Lead RDA/ Back Office Operations Manager</w:t>
            </w:r>
          </w:p>
          <w:p w:rsidR="00927723" w:rsidP="009A7D30" w:rsidRDefault="00927723" w14:paraId="2D90B3CB" w14:textId="77777777">
            <w:pPr>
              <w:pStyle w:val="Heading2"/>
            </w:pPr>
            <w:r>
              <w:t xml:space="preserve"> </w:t>
            </w:r>
            <w:r w:rsidR="00F669E3">
              <w:t>Children 1</w:t>
            </w:r>
            <w:r w:rsidRPr="00F669E3" w:rsidR="00F669E3">
              <w:rPr>
                <w:vertAlign w:val="superscript"/>
              </w:rPr>
              <w:t>st</w:t>
            </w:r>
            <w:r w:rsidR="00F669E3">
              <w:t xml:space="preserve"> Dental and Surgery Center</w:t>
            </w:r>
          </w:p>
          <w:p w:rsidR="00927723" w:rsidP="009A7D30" w:rsidRDefault="00F669E3" w14:paraId="234E4DA3" w14:noSpellErr="1" w14:textId="0FF6D2B0">
            <w:pPr>
              <w:pStyle w:val="Heading3"/>
            </w:pPr>
            <w:r w:rsidR="5CE9AEFC">
              <w:rPr/>
              <w:t xml:space="preserve">July 2010 </w:t>
            </w:r>
            <w:r w:rsidR="5CE9AEFC">
              <w:rPr/>
              <w:t>–</w:t>
            </w:r>
            <w:r w:rsidR="5CE9AEFC">
              <w:rPr/>
              <w:t xml:space="preserve"> </w:t>
            </w:r>
            <w:r w:rsidR="5CE9AEFC">
              <w:rPr/>
              <w:t>July 2017</w:t>
            </w:r>
          </w:p>
          <w:p w:rsidR="00372FBB" w:rsidP="009A7D30" w:rsidRDefault="00372FBB" w14:paraId="08B85284" w14:noSpellErr="1" w14:textId="2E1E7B23">
            <w:r w:rsidR="5CE9AEFC">
              <w:rPr/>
              <w:t xml:space="preserve">Chairside assisting, Created RDA Manual, </w:t>
            </w:r>
            <w:r w:rsidR="5CE9AEFC">
              <w:rPr/>
              <w:t>a</w:t>
            </w:r>
            <w:r w:rsidR="5CE9AEFC">
              <w:rPr/>
              <w:t>ssisted</w:t>
            </w:r>
            <w:r w:rsidR="5CE9AEFC">
              <w:rPr/>
              <w:t xml:space="preserve"> with all aspects of opening 3 new surgery centers, Ordered Supplies, Completed Interviews, Lead Assistant, Digital X-rays, etc.</w:t>
            </w:r>
          </w:p>
          <w:p w:rsidRPr="00372FBB" w:rsidR="00372FBB" w:rsidP="009A7D30" w:rsidRDefault="00372FBB" w14:paraId="008A258C" w14:textId="77777777">
            <w:pPr>
              <w:rPr>
                <w:b/>
              </w:rPr>
            </w:pPr>
          </w:p>
          <w:p w:rsidR="00F669E3" w:rsidP="009A7D30" w:rsidRDefault="00F669E3" w14:paraId="5B72D50A" w14:textId="77777777"/>
        </w:tc>
      </w:tr>
      <w:tr w:rsidR="00927723" w:rsidTr="5CE9AEFC" w14:paraId="619562C4" w14:textId="77777777">
        <w:tc>
          <w:tcPr>
            <w:tcW w:w="2250" w:type="dxa"/>
            <w:tcMar/>
          </w:tcPr>
          <w:p w:rsidR="00927723" w:rsidP="009A7D30" w:rsidRDefault="00927723" w14:paraId="21C0EB50" w14:textId="77777777">
            <w:pPr>
              <w:pStyle w:val="Heading1"/>
            </w:pPr>
          </w:p>
        </w:tc>
        <w:tc>
          <w:tcPr>
            <w:tcW w:w="7470" w:type="dxa"/>
            <w:tcMar/>
          </w:tcPr>
          <w:p w:rsidR="00927723" w:rsidP="009A7D30" w:rsidRDefault="00927723" w14:paraId="011018D5" w14:textId="77777777"/>
        </w:tc>
      </w:tr>
      <w:tr w:rsidR="00927723" w:rsidTr="5CE9AEFC" w14:paraId="5291A254" w14:textId="77777777">
        <w:tc>
          <w:tcPr>
            <w:tcW w:w="2250" w:type="dxa"/>
            <w:tcMar/>
          </w:tcPr>
          <w:p w:rsidR="00927723" w:rsidP="00331D02" w:rsidRDefault="00927723" w14:paraId="3AFAECAB" w14:textId="77777777">
            <w:pPr>
              <w:pStyle w:val="Heading1"/>
              <w:jc w:val="center"/>
            </w:pPr>
          </w:p>
        </w:tc>
        <w:tc>
          <w:tcPr>
            <w:tcW w:w="7470" w:type="dxa"/>
            <w:tcMar/>
          </w:tcPr>
          <w:p w:rsidR="00927723" w:rsidP="009A7D30" w:rsidRDefault="00927723" w14:paraId="47563DE7" w14:textId="77777777"/>
        </w:tc>
      </w:tr>
      <w:tr w:rsidR="00927723" w:rsidTr="5CE9AEFC" w14:paraId="15C583A6" w14:textId="77777777">
        <w:tc>
          <w:tcPr>
            <w:tcW w:w="2250" w:type="dxa"/>
            <w:tcMar/>
          </w:tcPr>
          <w:p w:rsidR="00927723" w:rsidP="009A7D30" w:rsidRDefault="00331D02" w14:paraId="380D616F" w14:textId="77777777">
            <w:pPr>
              <w:pStyle w:val="Heading1"/>
            </w:pPr>
            <w:r>
              <w:t xml:space="preserve">                                       </w:t>
            </w:r>
          </w:p>
        </w:tc>
        <w:tc>
          <w:tcPr>
            <w:tcW w:w="7470" w:type="dxa"/>
            <w:tcMar/>
          </w:tcPr>
          <w:p w:rsidR="00927723" w:rsidP="009A7D30" w:rsidRDefault="00927723" w14:paraId="745FAEE5" w14:textId="77777777"/>
        </w:tc>
      </w:tr>
    </w:tbl>
    <w:p w:rsidR="002C74C0" w:rsidRDefault="00694CC7" w14:paraId="555845E7" w14:textId="77777777"/>
    <w:sectPr w:rsidR="002C74C0">
      <w:footerReference w:type="default" r:id="rId6"/>
      <w:pgSz w:w="12240" w:h="15840" w:orient="portrait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A8B" w:rsidP="00927723" w:rsidRDefault="00906A8B" w14:paraId="78E6762B" w14:textId="77777777">
      <w:pPr>
        <w:spacing w:after="0" w:line="240" w:lineRule="auto"/>
      </w:pPr>
      <w:r>
        <w:separator/>
      </w:r>
    </w:p>
  </w:endnote>
  <w:endnote w:type="continuationSeparator" w:id="0">
    <w:p w:rsidR="00906A8B" w:rsidP="00927723" w:rsidRDefault="00906A8B" w14:paraId="6D7B21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 w14:paraId="77284407" w14:textId="21EDB24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4C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A8B" w:rsidP="00927723" w:rsidRDefault="00906A8B" w14:paraId="24DC69FB" w14:textId="77777777">
      <w:pPr>
        <w:spacing w:after="0" w:line="240" w:lineRule="auto"/>
      </w:pPr>
      <w:r>
        <w:separator/>
      </w:r>
    </w:p>
  </w:footnote>
  <w:footnote w:type="continuationSeparator" w:id="0">
    <w:p w:rsidR="00906A8B" w:rsidP="00927723" w:rsidRDefault="00906A8B" w14:paraId="7B8964E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8B"/>
    <w:rsid w:val="00293B83"/>
    <w:rsid w:val="00331D02"/>
    <w:rsid w:val="00372FBB"/>
    <w:rsid w:val="00694CC7"/>
    <w:rsid w:val="006A3CE7"/>
    <w:rsid w:val="00906A8B"/>
    <w:rsid w:val="00927723"/>
    <w:rsid w:val="00B50C46"/>
    <w:rsid w:val="00F132C7"/>
    <w:rsid w:val="00F669E3"/>
    <w:rsid w:val="00F86091"/>
    <w:rsid w:val="5CE9A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4FFE"/>
  <w15:chartTrackingRefBased/>
  <w15:docId w15:val="{9EB89A4B-BAA5-486C-9555-59A21C7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2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4C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color="7C9E0E" w:themeColor="accent1" w:sz="8" w:space="4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styleId="Heading2Char" w:customStyle="1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styleId="Heading3Char" w:customStyle="1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5C760A" w:themeColor="accent1" w:themeShade="BF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927723"/>
    <w:rPr>
      <w:rFonts w:asciiTheme="majorHAnsi" w:hAnsiTheme="majorHAnsi" w:eastAsiaTheme="majorEastAsia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Tambria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Basic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LaTambria Smith</dc:creator>
  <keywords/>
  <dc:description/>
  <lastModifiedBy>LaTambria Smith</lastModifiedBy>
  <revision>3</revision>
  <dcterms:created xsi:type="dcterms:W3CDTF">2017-06-01T02:09:00.0000000Z</dcterms:created>
  <dcterms:modified xsi:type="dcterms:W3CDTF">2018-12-11T02:05:48.2288472Z</dcterms:modified>
</coreProperties>
</file>