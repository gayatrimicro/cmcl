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291E9D" w:rsidP="00913946">
            <w:pPr>
              <w:pStyle w:val="Title"/>
            </w:pPr>
            <w:r>
              <w:t>Jaivia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Williams</w:t>
            </w:r>
          </w:p>
          <w:p w:rsidR="00692703" w:rsidRPr="00CF1A49" w:rsidRDefault="00206231" w:rsidP="00913946">
            <w:pPr>
              <w:pStyle w:val="ContactInfo"/>
              <w:contextualSpacing w:val="0"/>
            </w:pPr>
            <w:r>
              <w:t>1038 Alicia Lane Lancaster, TX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51AB3A0911043B181967F976F34774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291E9D">
              <w:t>214-660-6944</w:t>
            </w:r>
          </w:p>
          <w:p w:rsidR="00692703" w:rsidRPr="00CF1A49" w:rsidRDefault="00291E9D" w:rsidP="00291E9D">
            <w:pPr>
              <w:pStyle w:val="ContactInfoEmphasis"/>
              <w:contextualSpacing w:val="0"/>
            </w:pPr>
            <w:r>
              <w:t>williamsjaivia@yahoo.com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291E9D">
            <w:pPr>
              <w:contextualSpacing w:val="0"/>
            </w:pPr>
          </w:p>
        </w:tc>
      </w:tr>
    </w:tbl>
    <w:p w:rsidR="004E01EB" w:rsidRPr="00CF1A49" w:rsidRDefault="00C54B2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DACD61C9788418BBB429441E9D2BDC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78681B">
        <w:tc>
          <w:tcPr>
            <w:tcW w:w="9290" w:type="dxa"/>
          </w:tcPr>
          <w:p w:rsidR="001D0BF1" w:rsidRPr="00CF1A49" w:rsidRDefault="0078681B" w:rsidP="001D0BF1">
            <w:pPr>
              <w:pStyle w:val="Heading3"/>
              <w:contextualSpacing w:val="0"/>
              <w:outlineLvl w:val="2"/>
            </w:pPr>
            <w:r>
              <w:t>March 2014</w:t>
            </w:r>
            <w:r w:rsidR="001D0BF1" w:rsidRPr="00CF1A49">
              <w:t xml:space="preserve"> – </w:t>
            </w:r>
            <w:r>
              <w:t>current</w:t>
            </w:r>
          </w:p>
          <w:p w:rsidR="001D0BF1" w:rsidRPr="00CF1A49" w:rsidRDefault="0078681B" w:rsidP="001D0BF1">
            <w:pPr>
              <w:pStyle w:val="Heading2"/>
              <w:contextualSpacing w:val="0"/>
              <w:outlineLvl w:val="1"/>
            </w:pPr>
            <w:r>
              <w:t>Box Office/Cashier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Cinemark</w:t>
            </w:r>
          </w:p>
          <w:p w:rsidR="001E3120" w:rsidRPr="00CF1A49" w:rsidRDefault="0078681B" w:rsidP="001D0BF1">
            <w:pPr>
              <w:contextualSpacing w:val="0"/>
            </w:pPr>
            <w:r w:rsidRPr="0078681B">
              <w:t>Greets Customers and visitors in a professional manner.</w:t>
            </w:r>
            <w:r>
              <w:t xml:space="preserve"> </w:t>
            </w:r>
            <w:r w:rsidRPr="0078681B">
              <w:t>Responsible for security of cash and</w:t>
            </w:r>
            <w:r>
              <w:t xml:space="preserve"> </w:t>
            </w:r>
            <w:r w:rsidRPr="0078681B">
              <w:t>accepts payment, processes transaction, and makes correct change.</w:t>
            </w:r>
            <w:r w:rsidR="00560464">
              <w:t xml:space="preserve"> </w:t>
            </w:r>
            <w:r w:rsidR="00560464" w:rsidRPr="00560464">
              <w:t>Double as the Conce</w:t>
            </w:r>
            <w:r w:rsidR="00560464">
              <w:t>ssion Worker, and/</w:t>
            </w:r>
            <w:r w:rsidR="00560464" w:rsidRPr="00560464">
              <w:t>or Usher, as staffing needs require</w:t>
            </w:r>
            <w:r w:rsidR="00560464">
              <w:t>, and</w:t>
            </w:r>
            <w:r w:rsidR="00560464" w:rsidRPr="00560464">
              <w:t xml:space="preserve"> able to perform the essential functions of those positions as well.</w:t>
            </w:r>
          </w:p>
        </w:tc>
      </w:tr>
    </w:tbl>
    <w:sdt>
      <w:sdtPr>
        <w:alias w:val="Education:"/>
        <w:tag w:val="Education:"/>
        <w:id w:val="-1908763273"/>
        <w:placeholder>
          <w:docPart w:val="0997774C5ED0414187655434AE49593E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3B1F18" w:rsidRPr="00CF1A49" w:rsidTr="00D66A52">
        <w:tc>
          <w:tcPr>
            <w:tcW w:w="9355" w:type="dxa"/>
          </w:tcPr>
          <w:p w:rsidR="003B1F18" w:rsidRDefault="003B1F18" w:rsidP="001D0BF1">
            <w:pPr>
              <w:pStyle w:val="Heading3"/>
              <w:outlineLvl w:val="2"/>
            </w:pPr>
            <w:r>
              <w:t>August 2018 – Current</w:t>
            </w:r>
          </w:p>
          <w:p w:rsidR="003B1F18" w:rsidRDefault="003B1F18" w:rsidP="001D0BF1">
            <w:pPr>
              <w:pStyle w:val="Heading3"/>
              <w:outlineLvl w:val="2"/>
              <w:rPr>
                <w:b w:val="0"/>
                <w:sz w:val="26"/>
                <w:szCs w:val="26"/>
              </w:rPr>
            </w:pPr>
            <w:r w:rsidRPr="003B1F18">
              <w:rPr>
                <w:b w:val="0"/>
                <w:sz w:val="26"/>
                <w:szCs w:val="26"/>
              </w:rPr>
              <w:t>Texas Woman’s University</w:t>
            </w:r>
          </w:p>
          <w:p w:rsidR="003B1F18" w:rsidRPr="003B1F18" w:rsidRDefault="003B1F18" w:rsidP="001D0BF1">
            <w:pPr>
              <w:pStyle w:val="Heading3"/>
              <w:outlineLvl w:val="2"/>
              <w:rPr>
                <w:szCs w:val="22"/>
              </w:rPr>
            </w:pPr>
            <w:r>
              <w:rPr>
                <w:b w:val="0"/>
                <w:szCs w:val="22"/>
              </w:rPr>
              <w:t xml:space="preserve">3.0 GPA, </w:t>
            </w:r>
            <w:r w:rsidRPr="003B1F18">
              <w:rPr>
                <w:b w:val="0"/>
                <w:szCs w:val="22"/>
              </w:rPr>
              <w:t>College student working towards a Bachelor’s Degree in Nursing</w:t>
            </w:r>
          </w:p>
        </w:tc>
      </w:tr>
      <w:tr w:rsidR="001D0BF1" w:rsidRPr="00CF1A49" w:rsidTr="00D66A52">
        <w:tc>
          <w:tcPr>
            <w:tcW w:w="9355" w:type="dxa"/>
          </w:tcPr>
          <w:p w:rsidR="001D0BF1" w:rsidRPr="00CF1A49" w:rsidRDefault="00E87BE2" w:rsidP="001D0BF1">
            <w:pPr>
              <w:pStyle w:val="Heading3"/>
              <w:contextualSpacing w:val="0"/>
              <w:outlineLvl w:val="2"/>
            </w:pPr>
            <w:r>
              <w:t>August</w:t>
            </w:r>
            <w:r w:rsidR="001D0BF1" w:rsidRPr="00CF1A49">
              <w:t xml:space="preserve"> </w:t>
            </w:r>
            <w:r>
              <w:t>2015 – MAY 2019</w:t>
            </w:r>
          </w:p>
          <w:p w:rsidR="001D0BF1" w:rsidRPr="00CF1A49" w:rsidRDefault="00E87BE2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Texas State University</w:t>
            </w:r>
          </w:p>
          <w:p w:rsidR="007538DC" w:rsidRPr="00CF1A49" w:rsidRDefault="00206231" w:rsidP="007F186A">
            <w:pPr>
              <w:contextualSpacing w:val="0"/>
            </w:pPr>
            <w:r>
              <w:t>3.0</w:t>
            </w:r>
            <w:r w:rsidR="007F186A">
              <w:t xml:space="preserve"> GPA, College student working towards a Bachelor’s Degree in Nursing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B0391F" w:rsidP="00F61DF9">
            <w:pPr>
              <w:pStyle w:val="Heading3"/>
              <w:contextualSpacing w:val="0"/>
              <w:outlineLvl w:val="2"/>
            </w:pPr>
            <w:r>
              <w:t>June</w:t>
            </w:r>
            <w:r w:rsidR="00F61DF9" w:rsidRPr="00CF1A49">
              <w:t xml:space="preserve"> </w:t>
            </w:r>
            <w:r>
              <w:t>2015</w:t>
            </w:r>
          </w:p>
          <w:p w:rsidR="00F61DF9" w:rsidRPr="00CF1A49" w:rsidRDefault="00B0391F" w:rsidP="00F61DF9">
            <w:pPr>
              <w:pStyle w:val="Heading2"/>
              <w:contextualSpacing w:val="0"/>
              <w:outlineLvl w:val="1"/>
            </w:pPr>
            <w:r>
              <w:t>Diploma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Lancaster High School</w:t>
            </w:r>
          </w:p>
          <w:p w:rsidR="00F61DF9" w:rsidRDefault="007F186A" w:rsidP="00B0391F">
            <w:r>
              <w:t xml:space="preserve">4.3 GPA, </w:t>
            </w:r>
            <w:r w:rsidR="00B0391F">
              <w:t>A &amp; B Honor Roll</w:t>
            </w:r>
            <w:r>
              <w:t>, Perfect Attendance Award and, Student Council Member</w:t>
            </w:r>
          </w:p>
        </w:tc>
      </w:tr>
    </w:tbl>
    <w:sdt>
      <w:sdtPr>
        <w:alias w:val="Skills:"/>
        <w:tag w:val="Skills:"/>
        <w:id w:val="-1392877668"/>
        <w:placeholder>
          <w:docPart w:val="CA30F2DEFF9E4A088B6680D40387C0D5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  <w:bookmarkEnd w:id="0" w:displacedByCustomXml="next"/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291E9D" w:rsidRDefault="00291E9D" w:rsidP="00291E9D">
            <w:pPr>
              <w:pStyle w:val="ListBullet"/>
              <w:contextualSpacing w:val="0"/>
            </w:pPr>
            <w:r>
              <w:t>Customer Service</w:t>
            </w:r>
          </w:p>
          <w:p w:rsidR="00291E9D" w:rsidRPr="006E1507" w:rsidRDefault="00291E9D" w:rsidP="00291E9D">
            <w:pPr>
              <w:pStyle w:val="ListBullet"/>
              <w:contextualSpacing w:val="0"/>
            </w:pPr>
            <w:r>
              <w:t>Ability to Work Under Pressure</w:t>
            </w:r>
          </w:p>
          <w:p w:rsidR="001F4E6D" w:rsidRDefault="00291E9D" w:rsidP="00291E9D">
            <w:pPr>
              <w:pStyle w:val="ListBullet"/>
              <w:contextualSpacing w:val="0"/>
            </w:pPr>
            <w:r>
              <w:t>Conflict Resolution</w:t>
            </w:r>
          </w:p>
          <w:p w:rsidR="00291E9D" w:rsidRDefault="00291E9D" w:rsidP="00291E9D">
            <w:pPr>
              <w:pStyle w:val="ListBullet"/>
              <w:contextualSpacing w:val="0"/>
            </w:pPr>
            <w:r>
              <w:t>Self-motivation</w:t>
            </w:r>
          </w:p>
          <w:p w:rsidR="00291E9D" w:rsidRDefault="00291E9D" w:rsidP="00291E9D">
            <w:pPr>
              <w:pStyle w:val="ListBullet"/>
              <w:contextualSpacing w:val="0"/>
            </w:pPr>
            <w:r>
              <w:t>Decision Making</w:t>
            </w:r>
          </w:p>
          <w:p w:rsidR="00560464" w:rsidRPr="006E1507" w:rsidRDefault="00560464" w:rsidP="00291E9D">
            <w:pPr>
              <w:pStyle w:val="ListBullet"/>
              <w:contextualSpacing w:val="0"/>
            </w:pPr>
            <w:r>
              <w:t>Writing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291E9D" w:rsidP="006E1507">
            <w:pPr>
              <w:pStyle w:val="ListBullet"/>
              <w:contextualSpacing w:val="0"/>
            </w:pPr>
            <w:r>
              <w:t>Communication</w:t>
            </w:r>
          </w:p>
          <w:p w:rsidR="001E3120" w:rsidRPr="006E1507" w:rsidRDefault="00291E9D" w:rsidP="006E1507">
            <w:pPr>
              <w:pStyle w:val="ListBullet"/>
              <w:contextualSpacing w:val="0"/>
            </w:pPr>
            <w:r>
              <w:t>Leadership</w:t>
            </w:r>
          </w:p>
          <w:p w:rsidR="001E3120" w:rsidRDefault="00291E9D" w:rsidP="00291E9D">
            <w:pPr>
              <w:pStyle w:val="ListBullet"/>
              <w:contextualSpacing w:val="0"/>
            </w:pPr>
            <w:r>
              <w:t>Time Management</w:t>
            </w:r>
          </w:p>
          <w:p w:rsidR="00291E9D" w:rsidRDefault="00291E9D" w:rsidP="00291E9D">
            <w:pPr>
              <w:pStyle w:val="ListBullet"/>
              <w:contextualSpacing w:val="0"/>
            </w:pPr>
            <w:r>
              <w:t>Adaptability</w:t>
            </w:r>
          </w:p>
          <w:p w:rsidR="00291E9D" w:rsidRDefault="00291E9D" w:rsidP="00291E9D">
            <w:pPr>
              <w:pStyle w:val="ListBullet"/>
              <w:contextualSpacing w:val="0"/>
            </w:pPr>
            <w:r>
              <w:t>Creativity</w:t>
            </w:r>
          </w:p>
          <w:p w:rsidR="00560464" w:rsidRPr="006E1507" w:rsidRDefault="00560464" w:rsidP="00291E9D">
            <w:pPr>
              <w:pStyle w:val="ListBullet"/>
              <w:contextualSpacing w:val="0"/>
            </w:pPr>
            <w:r>
              <w:t>Some Technology</w:t>
            </w:r>
          </w:p>
        </w:tc>
      </w:tr>
    </w:tbl>
    <w:sdt>
      <w:sdtPr>
        <w:alias w:val="Activities:"/>
        <w:tag w:val="Activities:"/>
        <w:id w:val="1223332893"/>
        <w:placeholder>
          <w:docPart w:val="B1BB198ADECA476C99F21FE615472392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1E2FDA" w:rsidP="006E1507">
      <w:r>
        <w:t>Volunteer work, community work, varies church activities,</w:t>
      </w:r>
      <w:r w:rsidR="005256BD">
        <w:t xml:space="preserve"> member of soccer team, sewing/ designing clothes are favorite hobbies, Caring for others and reading novels.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B22" w:rsidRDefault="00C54B22" w:rsidP="0068194B">
      <w:r>
        <w:separator/>
      </w:r>
    </w:p>
    <w:p w:rsidR="00C54B22" w:rsidRDefault="00C54B22"/>
    <w:p w:rsidR="00C54B22" w:rsidRDefault="00C54B22"/>
  </w:endnote>
  <w:endnote w:type="continuationSeparator" w:id="0">
    <w:p w:rsidR="00C54B22" w:rsidRDefault="00C54B22" w:rsidP="0068194B">
      <w:r>
        <w:continuationSeparator/>
      </w:r>
    </w:p>
    <w:p w:rsidR="00C54B22" w:rsidRDefault="00C54B22"/>
    <w:p w:rsidR="00C54B22" w:rsidRDefault="00C54B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E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B22" w:rsidRDefault="00C54B22" w:rsidP="0068194B">
      <w:r>
        <w:separator/>
      </w:r>
    </w:p>
    <w:p w:rsidR="00C54B22" w:rsidRDefault="00C54B22"/>
    <w:p w:rsidR="00C54B22" w:rsidRDefault="00C54B22"/>
  </w:footnote>
  <w:footnote w:type="continuationSeparator" w:id="0">
    <w:p w:rsidR="00C54B22" w:rsidRDefault="00C54B22" w:rsidP="0068194B">
      <w:r>
        <w:continuationSeparator/>
      </w:r>
    </w:p>
    <w:p w:rsidR="00C54B22" w:rsidRDefault="00C54B22"/>
    <w:p w:rsidR="00C54B22" w:rsidRDefault="00C54B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21DB82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9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2FDA"/>
    <w:rsid w:val="001E3120"/>
    <w:rsid w:val="001E7E0C"/>
    <w:rsid w:val="001F0BB0"/>
    <w:rsid w:val="001F4E6D"/>
    <w:rsid w:val="001F6140"/>
    <w:rsid w:val="00203573"/>
    <w:rsid w:val="0020597D"/>
    <w:rsid w:val="00206231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1E9D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1F18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6BD"/>
    <w:rsid w:val="0056046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8681B"/>
    <w:rsid w:val="0079206B"/>
    <w:rsid w:val="00796076"/>
    <w:rsid w:val="007C0566"/>
    <w:rsid w:val="007C606B"/>
    <w:rsid w:val="007E6A61"/>
    <w:rsid w:val="007F186A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1C3A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391F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4B22"/>
    <w:rsid w:val="00C57FC6"/>
    <w:rsid w:val="00C66A7D"/>
    <w:rsid w:val="00C779DA"/>
    <w:rsid w:val="00C814F7"/>
    <w:rsid w:val="00CA4B4D"/>
    <w:rsid w:val="00CB35C3"/>
    <w:rsid w:val="00CD323D"/>
    <w:rsid w:val="00CD52C6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7BE2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BBAE2F-4798-4E76-AEB6-0BFE0AB1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1AB3A0911043B181967F976F347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7813C-BBB8-4E7C-BEAB-BD48A8CF8847}"/>
      </w:docPartPr>
      <w:docPartBody>
        <w:p w:rsidR="00B0266E" w:rsidRDefault="000152DF">
          <w:pPr>
            <w:pStyle w:val="951AB3A0911043B181967F976F347746"/>
          </w:pPr>
          <w:r w:rsidRPr="00CF1A49">
            <w:t>·</w:t>
          </w:r>
        </w:p>
      </w:docPartBody>
    </w:docPart>
    <w:docPart>
      <w:docPartPr>
        <w:name w:val="1DACD61C9788418BBB429441E9D2B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C00DE-213D-4D06-B103-A62BD3D3BE25}"/>
      </w:docPartPr>
      <w:docPartBody>
        <w:p w:rsidR="00B0266E" w:rsidRDefault="000152DF">
          <w:pPr>
            <w:pStyle w:val="1DACD61C9788418BBB429441E9D2BDC0"/>
          </w:pPr>
          <w:r w:rsidRPr="00CF1A49">
            <w:t>Experience</w:t>
          </w:r>
        </w:p>
      </w:docPartBody>
    </w:docPart>
    <w:docPart>
      <w:docPartPr>
        <w:name w:val="0997774C5ED0414187655434AE495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3F37B-C67F-4EDC-835F-2FFF9F3510FB}"/>
      </w:docPartPr>
      <w:docPartBody>
        <w:p w:rsidR="00B0266E" w:rsidRDefault="000152DF">
          <w:pPr>
            <w:pStyle w:val="0997774C5ED0414187655434AE49593E"/>
          </w:pPr>
          <w:r w:rsidRPr="00CF1A49">
            <w:t>Education</w:t>
          </w:r>
        </w:p>
      </w:docPartBody>
    </w:docPart>
    <w:docPart>
      <w:docPartPr>
        <w:name w:val="CA30F2DEFF9E4A088B6680D40387C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99813-306D-4179-83D5-7CCE5E3EE47C}"/>
      </w:docPartPr>
      <w:docPartBody>
        <w:p w:rsidR="00B0266E" w:rsidRDefault="000152DF">
          <w:pPr>
            <w:pStyle w:val="CA30F2DEFF9E4A088B6680D40387C0D5"/>
          </w:pPr>
          <w:r w:rsidRPr="00CF1A49">
            <w:t>Skills</w:t>
          </w:r>
        </w:p>
      </w:docPartBody>
    </w:docPart>
    <w:docPart>
      <w:docPartPr>
        <w:name w:val="B1BB198ADECA476C99F21FE615472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42368-9FA1-44C1-B1C4-7CCC9DFBC7A4}"/>
      </w:docPartPr>
      <w:docPartBody>
        <w:p w:rsidR="00B0266E" w:rsidRDefault="000152DF">
          <w:pPr>
            <w:pStyle w:val="B1BB198ADECA476C99F21FE615472392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DF"/>
    <w:rsid w:val="000152DF"/>
    <w:rsid w:val="00291BB5"/>
    <w:rsid w:val="00922956"/>
    <w:rsid w:val="00B0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C379E4D7794DECA0163B6A5BD81C00">
    <w:name w:val="1AC379E4D7794DECA0163B6A5BD81C0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1D237227BAF4FE3BDC420E3BD313613">
    <w:name w:val="71D237227BAF4FE3BDC420E3BD313613"/>
  </w:style>
  <w:style w:type="paragraph" w:customStyle="1" w:styleId="C4BEB880FA4349138106B21E13FF2D63">
    <w:name w:val="C4BEB880FA4349138106B21E13FF2D63"/>
  </w:style>
  <w:style w:type="paragraph" w:customStyle="1" w:styleId="951AB3A0911043B181967F976F347746">
    <w:name w:val="951AB3A0911043B181967F976F347746"/>
  </w:style>
  <w:style w:type="paragraph" w:customStyle="1" w:styleId="DA18515F2C9446E8A45F8A0C60C4E5C6">
    <w:name w:val="DA18515F2C9446E8A45F8A0C60C4E5C6"/>
  </w:style>
  <w:style w:type="paragraph" w:customStyle="1" w:styleId="0C3544E4D1A24226ADD227809C7B637C">
    <w:name w:val="0C3544E4D1A24226ADD227809C7B637C"/>
  </w:style>
  <w:style w:type="paragraph" w:customStyle="1" w:styleId="FEC97D0B35CA47929A3BC179E4CB2C85">
    <w:name w:val="FEC97D0B35CA47929A3BC179E4CB2C85"/>
  </w:style>
  <w:style w:type="paragraph" w:customStyle="1" w:styleId="189EDBE374C247C8A5D21FF5EF3B9450">
    <w:name w:val="189EDBE374C247C8A5D21FF5EF3B9450"/>
  </w:style>
  <w:style w:type="paragraph" w:customStyle="1" w:styleId="F7B7EF8FD01549B9B02662483B64174E">
    <w:name w:val="F7B7EF8FD01549B9B02662483B64174E"/>
  </w:style>
  <w:style w:type="paragraph" w:customStyle="1" w:styleId="56BC6F0E2DD94A2CBD6B8B6BBF039C56">
    <w:name w:val="56BC6F0E2DD94A2CBD6B8B6BBF039C56"/>
  </w:style>
  <w:style w:type="paragraph" w:customStyle="1" w:styleId="222E2EB4C23940C99101EC2A3741B2A3">
    <w:name w:val="222E2EB4C23940C99101EC2A3741B2A3"/>
  </w:style>
  <w:style w:type="paragraph" w:customStyle="1" w:styleId="1DACD61C9788418BBB429441E9D2BDC0">
    <w:name w:val="1DACD61C9788418BBB429441E9D2BDC0"/>
  </w:style>
  <w:style w:type="paragraph" w:customStyle="1" w:styleId="778CA2F91C04473DAF3AA3C980851F86">
    <w:name w:val="778CA2F91C04473DAF3AA3C980851F86"/>
  </w:style>
  <w:style w:type="paragraph" w:customStyle="1" w:styleId="442EA65A366546D6B9996B85A8B15209">
    <w:name w:val="442EA65A366546D6B9996B85A8B15209"/>
  </w:style>
  <w:style w:type="paragraph" w:customStyle="1" w:styleId="8B8E8063EF9B4D78A7D13F3205A75ADD">
    <w:name w:val="8B8E8063EF9B4D78A7D13F3205A75AD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866CDFAC24B4EF989E5786E8E5C8FB9">
    <w:name w:val="B866CDFAC24B4EF989E5786E8E5C8FB9"/>
  </w:style>
  <w:style w:type="paragraph" w:customStyle="1" w:styleId="B48B20ADAA574258A9E66E16FE235E4A">
    <w:name w:val="B48B20ADAA574258A9E66E16FE235E4A"/>
  </w:style>
  <w:style w:type="paragraph" w:customStyle="1" w:styleId="323BF3057BDB44298535AB27636DEBCF">
    <w:name w:val="323BF3057BDB44298535AB27636DEBCF"/>
  </w:style>
  <w:style w:type="paragraph" w:customStyle="1" w:styleId="67D9E2C8F8364B9EB643FE2B5BC427F5">
    <w:name w:val="67D9E2C8F8364B9EB643FE2B5BC427F5"/>
  </w:style>
  <w:style w:type="paragraph" w:customStyle="1" w:styleId="CEDFAD8D920F49C4A236BBF11E7C2C7A">
    <w:name w:val="CEDFAD8D920F49C4A236BBF11E7C2C7A"/>
  </w:style>
  <w:style w:type="paragraph" w:customStyle="1" w:styleId="A314C092124D4BA48103A181F3A3790D">
    <w:name w:val="A314C092124D4BA48103A181F3A3790D"/>
  </w:style>
  <w:style w:type="paragraph" w:customStyle="1" w:styleId="14B29AA1A2554634AF1C388F8D02A08C">
    <w:name w:val="14B29AA1A2554634AF1C388F8D02A08C"/>
  </w:style>
  <w:style w:type="paragraph" w:customStyle="1" w:styleId="0997774C5ED0414187655434AE49593E">
    <w:name w:val="0997774C5ED0414187655434AE49593E"/>
  </w:style>
  <w:style w:type="paragraph" w:customStyle="1" w:styleId="5C8CD41E3FB34AE388BFEA0470323020">
    <w:name w:val="5C8CD41E3FB34AE388BFEA0470323020"/>
  </w:style>
  <w:style w:type="paragraph" w:customStyle="1" w:styleId="CFFA9E918BA1483285C1FDFECF233086">
    <w:name w:val="CFFA9E918BA1483285C1FDFECF233086"/>
  </w:style>
  <w:style w:type="paragraph" w:customStyle="1" w:styleId="20DBBD48DFB3402AB5F7105ECBEF2D3F">
    <w:name w:val="20DBBD48DFB3402AB5F7105ECBEF2D3F"/>
  </w:style>
  <w:style w:type="paragraph" w:customStyle="1" w:styleId="E3FA875508A2493FB173D039B8906DBB">
    <w:name w:val="E3FA875508A2493FB173D039B8906DBB"/>
  </w:style>
  <w:style w:type="paragraph" w:customStyle="1" w:styleId="D772A40D3B59441ABC5E4E080F9E2EF5">
    <w:name w:val="D772A40D3B59441ABC5E4E080F9E2EF5"/>
  </w:style>
  <w:style w:type="paragraph" w:customStyle="1" w:styleId="8392ABA917E8446FA813288999942BC4">
    <w:name w:val="8392ABA917E8446FA813288999942BC4"/>
  </w:style>
  <w:style w:type="paragraph" w:customStyle="1" w:styleId="9139EBD49B1A4F789B188F55E945F340">
    <w:name w:val="9139EBD49B1A4F789B188F55E945F340"/>
  </w:style>
  <w:style w:type="paragraph" w:customStyle="1" w:styleId="44258979E69F4A689DE4D89D27C19F13">
    <w:name w:val="44258979E69F4A689DE4D89D27C19F13"/>
  </w:style>
  <w:style w:type="paragraph" w:customStyle="1" w:styleId="562879D2F8BF4A00B869DEEFA386C898">
    <w:name w:val="562879D2F8BF4A00B869DEEFA386C898"/>
  </w:style>
  <w:style w:type="paragraph" w:customStyle="1" w:styleId="2D1C3A8E3A984B8F9FC1A8D121C30D56">
    <w:name w:val="2D1C3A8E3A984B8F9FC1A8D121C30D56"/>
  </w:style>
  <w:style w:type="paragraph" w:customStyle="1" w:styleId="CA30F2DEFF9E4A088B6680D40387C0D5">
    <w:name w:val="CA30F2DEFF9E4A088B6680D40387C0D5"/>
  </w:style>
  <w:style w:type="paragraph" w:customStyle="1" w:styleId="5BF2FD189B284B469AD9EA223F2DB0A7">
    <w:name w:val="5BF2FD189B284B469AD9EA223F2DB0A7"/>
  </w:style>
  <w:style w:type="paragraph" w:customStyle="1" w:styleId="668EA4F7844B4B31897456C95FDE0180">
    <w:name w:val="668EA4F7844B4B31897456C95FDE0180"/>
  </w:style>
  <w:style w:type="paragraph" w:customStyle="1" w:styleId="16688E6F553942B59BC571756648F0AE">
    <w:name w:val="16688E6F553942B59BC571756648F0AE"/>
  </w:style>
  <w:style w:type="paragraph" w:customStyle="1" w:styleId="C07360B286804F26B280A075F997EAD8">
    <w:name w:val="C07360B286804F26B280A075F997EAD8"/>
  </w:style>
  <w:style w:type="paragraph" w:customStyle="1" w:styleId="FCDE69A83A694E0A936D6491633EAB57">
    <w:name w:val="FCDE69A83A694E0A936D6491633EAB57"/>
  </w:style>
  <w:style w:type="paragraph" w:customStyle="1" w:styleId="B1BB198ADECA476C99F21FE615472392">
    <w:name w:val="B1BB198ADECA476C99F21FE615472392"/>
  </w:style>
  <w:style w:type="paragraph" w:customStyle="1" w:styleId="7E681F885E254B1B9181643C39E0B0D5">
    <w:name w:val="7E681F885E254B1B9181643C39E0B0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105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2018-01-16T16:07:00Z</dcterms:created>
  <dcterms:modified xsi:type="dcterms:W3CDTF">2018-12-26T03:36:00Z</dcterms:modified>
  <cp:category/>
</cp:coreProperties>
</file>