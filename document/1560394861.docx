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216" w:rsidRDefault="006F2FB1" w:rsidP="00141A4C">
      <w:pPr>
        <w:pStyle w:val="Title"/>
      </w:pPr>
      <w:r>
        <w:t xml:space="preserve">Tri </w:t>
      </w:r>
      <w:r w:rsidR="002554AD">
        <w:t xml:space="preserve">Thanh </w:t>
      </w:r>
      <w:r>
        <w:t>Do</w:t>
      </w:r>
    </w:p>
    <w:p w:rsidR="00141A4C" w:rsidRDefault="00D156A5" w:rsidP="00141A4C">
      <w:r>
        <w:t xml:space="preserve">Phone: </w:t>
      </w:r>
      <w:r w:rsidR="006F2FB1" w:rsidRPr="006F2FB1">
        <w:t>(682) 552-0161</w:t>
      </w:r>
      <w:r w:rsidR="00141A4C">
        <w:t> | </w:t>
      </w:r>
      <w:r>
        <w:t xml:space="preserve">Email: </w:t>
      </w:r>
      <w:r w:rsidR="006F2FB1" w:rsidRPr="006F2FB1">
        <w:t>trido2008@yahoo.com</w:t>
      </w:r>
    </w:p>
    <w:p w:rsidR="006270A9" w:rsidRDefault="007B31F8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F375DFA6BA5C425ABD7800A19FB5ACA6"/>
          </w:placeholder>
          <w:temporary/>
          <w:showingPlcHdr/>
        </w:sdtPr>
        <w:sdtEndPr/>
        <w:sdtContent>
          <w:r w:rsidR="009D5933">
            <w:t>Objective</w:t>
          </w:r>
        </w:sdtContent>
      </w:sdt>
    </w:p>
    <w:p w:rsidR="006270A9" w:rsidRDefault="00CD2138">
      <w:proofErr w:type="gramStart"/>
      <w:r>
        <w:t xml:space="preserve">Dedicated registered nurse with 18+ years of experience </w:t>
      </w:r>
      <w:r w:rsidR="00D156A5">
        <w:t xml:space="preserve">in multiple settings to include:  </w:t>
      </w:r>
      <w:r>
        <w:t>Emergency, Surgical Services, Medicine, and Intensive Care.</w:t>
      </w:r>
      <w:proofErr w:type="gramEnd"/>
      <w:r>
        <w:t xml:space="preserve"> </w:t>
      </w:r>
      <w:r w:rsidR="00F83163">
        <w:t xml:space="preserve"> I always strive to provide the best advocate and care to all patients.  </w:t>
      </w:r>
    </w:p>
    <w:p w:rsidR="006270A9" w:rsidRDefault="006F2FB1">
      <w:pPr>
        <w:pStyle w:val="Heading1"/>
      </w:pPr>
      <w:r>
        <w:t>Education</w:t>
      </w:r>
    </w:p>
    <w:p w:rsidR="006270A9" w:rsidRDefault="006F2FB1">
      <w:pPr>
        <w:pStyle w:val="Heading2"/>
      </w:pPr>
      <w:r>
        <w:t>Bachelor of science in nursing</w:t>
      </w:r>
      <w:r w:rsidR="009D5933">
        <w:t> | </w:t>
      </w:r>
      <w:r>
        <w:t>university of texas at arlington</w:t>
      </w:r>
    </w:p>
    <w:p w:rsidR="006270A9" w:rsidRDefault="006F2FB1" w:rsidP="006F2FB1">
      <w:pPr>
        <w:pStyle w:val="ListBullet"/>
      </w:pPr>
      <w:r>
        <w:t>Graduated 1999</w:t>
      </w:r>
    </w:p>
    <w:p w:rsidR="006270A9" w:rsidRDefault="006F2FB1">
      <w:pPr>
        <w:pStyle w:val="Heading1"/>
      </w:pPr>
      <w:r>
        <w:t>Certifications</w:t>
      </w:r>
    </w:p>
    <w:p w:rsidR="006F2FB1" w:rsidRDefault="006F2FB1" w:rsidP="006F2FB1">
      <w:pPr>
        <w:pStyle w:val="ListBullet"/>
      </w:pPr>
      <w:r>
        <w:t>Advanced Cardiac Life Support (ACLS)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F2FB1" w:rsidRDefault="006F2FB1" w:rsidP="006F2FB1">
      <w:pPr>
        <w:pStyle w:val="ListBullet"/>
      </w:pPr>
      <w:r>
        <w:t>Basic Life Support (BLS)</w:t>
      </w:r>
    </w:p>
    <w:p w:rsidR="006270A9" w:rsidRDefault="006F2FB1" w:rsidP="006F2FB1">
      <w:pPr>
        <w:pStyle w:val="ListBullet"/>
      </w:pPr>
      <w:r>
        <w:t>Pediatric Advanced Life Support (PALS)</w:t>
      </w:r>
    </w:p>
    <w:p w:rsidR="006270A9" w:rsidRDefault="006F2FB1">
      <w:pPr>
        <w:pStyle w:val="Heading1"/>
      </w:pPr>
      <w:r>
        <w:t xml:space="preserve">Work </w:t>
      </w:r>
      <w:sdt>
        <w:sdtPr>
          <w:alias w:val="Experience:"/>
          <w:tag w:val="Experience:"/>
          <w:id w:val="171684534"/>
          <w:placeholder>
            <w:docPart w:val="6F6ED9DD38FC452FBA4422FB73417963"/>
          </w:placeholder>
          <w:temporary/>
          <w:showingPlcHdr/>
        </w:sdtPr>
        <w:sdtEndPr/>
        <w:sdtContent>
          <w:r w:rsidR="009D5933">
            <w:t>Experience</w:t>
          </w:r>
        </w:sdtContent>
      </w:sdt>
    </w:p>
    <w:p w:rsidR="006270A9" w:rsidRDefault="006F2FB1">
      <w:pPr>
        <w:pStyle w:val="Heading2"/>
      </w:pPr>
      <w:r>
        <w:t>registered nurse</w:t>
      </w:r>
      <w:r w:rsidR="009D5933">
        <w:t> |</w:t>
      </w:r>
      <w:r>
        <w:t>Texas General Hospital</w:t>
      </w:r>
      <w:r w:rsidR="009D5933">
        <w:t> | </w:t>
      </w:r>
      <w:r>
        <w:t>2013-current</w:t>
      </w:r>
    </w:p>
    <w:p w:rsidR="006F2FB1" w:rsidRPr="006F2FB1" w:rsidRDefault="006F2FB1" w:rsidP="006F2FB1">
      <w:pPr>
        <w:pStyle w:val="Heading3"/>
      </w:pPr>
      <w:r>
        <w:t>Emergency, ICU, PACU</w:t>
      </w:r>
      <w:r w:rsidR="006B3D13">
        <w:t xml:space="preserve"> (Float </w:t>
      </w:r>
      <w:r w:rsidR="007B31F8">
        <w:t>RN)</w:t>
      </w:r>
      <w:bookmarkStart w:id="0" w:name="_GoBack"/>
      <w:bookmarkEnd w:id="0"/>
    </w:p>
    <w:p w:rsidR="006F2FB1" w:rsidRPr="006F2FB1" w:rsidRDefault="006F2FB1" w:rsidP="006F2FB1">
      <w:pPr>
        <w:pStyle w:val="ListBullet"/>
      </w:pPr>
      <w:r w:rsidRPr="006F2FB1">
        <w:t>Caring for critical ill patients</w:t>
      </w:r>
    </w:p>
    <w:p w:rsidR="006F2FB1" w:rsidRPr="006F2FB1" w:rsidRDefault="006F2FB1" w:rsidP="006F2FB1">
      <w:pPr>
        <w:pStyle w:val="ListBullet"/>
      </w:pPr>
      <w:r w:rsidRPr="006F2FB1">
        <w:t>Resource for staff employees</w:t>
      </w:r>
    </w:p>
    <w:p w:rsidR="006F2FB1" w:rsidRPr="006F2FB1" w:rsidRDefault="006F2FB1" w:rsidP="006F2FB1">
      <w:pPr>
        <w:pStyle w:val="ListBullet"/>
      </w:pPr>
      <w:r w:rsidRPr="006F2FB1">
        <w:t>Collaborate with physicians to deliver quality care for patients</w:t>
      </w:r>
    </w:p>
    <w:p w:rsidR="006F2FB1" w:rsidRPr="006F2FB1" w:rsidRDefault="006F2FB1" w:rsidP="006F2FB1">
      <w:pPr>
        <w:pStyle w:val="ListBullet"/>
      </w:pPr>
      <w:r w:rsidRPr="006F2FB1">
        <w:t>Assign staff, train new employees, perform evaluation on employees</w:t>
      </w:r>
    </w:p>
    <w:p w:rsidR="006F2FB1" w:rsidRPr="006F2FB1" w:rsidRDefault="006F2FB1" w:rsidP="006F2FB1">
      <w:pPr>
        <w:pStyle w:val="ListBullet"/>
      </w:pPr>
      <w:r w:rsidRPr="006F2FB1">
        <w:t>Identify and resolves issues with staff and family members</w:t>
      </w:r>
    </w:p>
    <w:p w:rsidR="006F2FB1" w:rsidRPr="006F2FB1" w:rsidRDefault="006F2FB1" w:rsidP="006F2FB1">
      <w:pPr>
        <w:pStyle w:val="ListBullet"/>
      </w:pPr>
      <w:r w:rsidRPr="006F2FB1">
        <w:t>Report daily function of department to manager</w:t>
      </w:r>
    </w:p>
    <w:p w:rsidR="006F2FB1" w:rsidRPr="006F2FB1" w:rsidRDefault="006F2FB1" w:rsidP="006F2FB1">
      <w:pPr>
        <w:pStyle w:val="ListBullet"/>
      </w:pPr>
      <w:r w:rsidRPr="006F2FB1">
        <w:t>Caring for post anesthesia patients after surgery</w:t>
      </w:r>
    </w:p>
    <w:p w:rsidR="006270A9" w:rsidRDefault="006F2FB1" w:rsidP="006F2FB1">
      <w:pPr>
        <w:pStyle w:val="ListBullet"/>
      </w:pPr>
      <w:r w:rsidRPr="006F2FB1">
        <w:t xml:space="preserve">Caring for emergency patients in ER </w:t>
      </w:r>
    </w:p>
    <w:p w:rsidR="006270A9" w:rsidRDefault="006F2FB1">
      <w:pPr>
        <w:pStyle w:val="Heading2"/>
      </w:pPr>
      <w:r>
        <w:t>Assitant Director of Nursing</w:t>
      </w:r>
      <w:r w:rsidR="009D5933">
        <w:t> | </w:t>
      </w:r>
      <w:r>
        <w:t>harriet health, inc.</w:t>
      </w:r>
      <w:r w:rsidR="009D5933">
        <w:t> | </w:t>
      </w:r>
      <w:r>
        <w:t>2010-2012</w:t>
      </w:r>
    </w:p>
    <w:p w:rsidR="006F2FB1" w:rsidRPr="006F2FB1" w:rsidRDefault="006F2FB1" w:rsidP="006F2FB1">
      <w:pPr>
        <w:pStyle w:val="ListBullet"/>
      </w:pPr>
      <w:r w:rsidRPr="006F2FB1">
        <w:t>Assistant to DON with writing/reviewing all agency policy and procedure</w:t>
      </w:r>
    </w:p>
    <w:p w:rsidR="006F2FB1" w:rsidRPr="006F2FB1" w:rsidRDefault="006F2FB1" w:rsidP="006F2FB1">
      <w:pPr>
        <w:pStyle w:val="ListBullet"/>
      </w:pPr>
      <w:r w:rsidRPr="006F2FB1">
        <w:t>Assistant to DON overseeing all office staff on daily activities</w:t>
      </w:r>
    </w:p>
    <w:p w:rsidR="006F2FB1" w:rsidRPr="006F2FB1" w:rsidRDefault="006F2FB1" w:rsidP="006F2FB1">
      <w:pPr>
        <w:pStyle w:val="ListBullet"/>
      </w:pPr>
      <w:r w:rsidRPr="006F2FB1">
        <w:t>Assistant to DON overseeing/implementing all mission, vision, and goals of the company</w:t>
      </w:r>
    </w:p>
    <w:p w:rsidR="006F2FB1" w:rsidRPr="006F2FB1" w:rsidRDefault="006F2FB1" w:rsidP="006F2FB1">
      <w:pPr>
        <w:pStyle w:val="ListBullet"/>
      </w:pPr>
      <w:r w:rsidRPr="006F2FB1">
        <w:t>Assistant to DON in auditing/quality review of medical records</w:t>
      </w:r>
    </w:p>
    <w:p w:rsidR="006F2FB1" w:rsidRPr="006F2FB1" w:rsidRDefault="006F2FB1" w:rsidP="006F2FB1">
      <w:pPr>
        <w:pStyle w:val="ListBullet"/>
      </w:pPr>
      <w:r w:rsidRPr="006F2FB1">
        <w:t>Coordinate communication among physicians and other healthcare professionals to care for homebound patients</w:t>
      </w:r>
    </w:p>
    <w:p w:rsidR="006F2FB1" w:rsidRPr="006F2FB1" w:rsidRDefault="006F2FB1" w:rsidP="006F2FB1">
      <w:pPr>
        <w:pStyle w:val="ListBullet"/>
      </w:pPr>
      <w:r w:rsidRPr="006F2FB1">
        <w:t>Skilled nursing visit for homecare patients</w:t>
      </w:r>
    </w:p>
    <w:p w:rsidR="001B29CF" w:rsidRDefault="006F2FB1" w:rsidP="006F2FB1">
      <w:pPr>
        <w:pStyle w:val="Heading2"/>
      </w:pPr>
      <w:r>
        <w:t>nursing hourse supervisor | Lifecare hospital | </w:t>
      </w:r>
      <w:r w:rsidR="00CD2138">
        <w:t>2006-2010</w:t>
      </w:r>
    </w:p>
    <w:p w:rsidR="006F2FB1" w:rsidRPr="006F2FB1" w:rsidRDefault="006F2FB1" w:rsidP="006F2FB1">
      <w:pPr>
        <w:pStyle w:val="ListBullet"/>
      </w:pPr>
      <w:r w:rsidRPr="006F2FB1">
        <w:t>Staff nurses for floor/contact outside if needed</w:t>
      </w:r>
    </w:p>
    <w:p w:rsidR="006F2FB1" w:rsidRPr="006F2FB1" w:rsidRDefault="006F2FB1" w:rsidP="006F2FB1">
      <w:pPr>
        <w:pStyle w:val="ListBullet"/>
      </w:pPr>
      <w:r w:rsidRPr="006F2FB1">
        <w:lastRenderedPageBreak/>
        <w:t>Team conference with case manager to plan smooth transition of care from facility to facility and facility to home</w:t>
      </w:r>
    </w:p>
    <w:p w:rsidR="006F2FB1" w:rsidRPr="006F2FB1" w:rsidRDefault="006F2FB1" w:rsidP="006F2FB1">
      <w:pPr>
        <w:pStyle w:val="ListBullet"/>
      </w:pPr>
      <w:r w:rsidRPr="006F2FB1">
        <w:t>Bed control to admit/discharge patients to/from hospital</w:t>
      </w:r>
    </w:p>
    <w:p w:rsidR="006F2FB1" w:rsidRPr="006F2FB1" w:rsidRDefault="006F2FB1" w:rsidP="006F2FB1">
      <w:pPr>
        <w:pStyle w:val="ListBullet"/>
      </w:pPr>
      <w:r w:rsidRPr="006F2FB1">
        <w:t>Flash meeting with all hospital administrators/directors to brief objectives of the day</w:t>
      </w:r>
    </w:p>
    <w:p w:rsidR="006F2FB1" w:rsidRPr="006F2FB1" w:rsidRDefault="006F2FB1" w:rsidP="006F2FB1">
      <w:pPr>
        <w:pStyle w:val="ListBullet"/>
      </w:pPr>
      <w:r w:rsidRPr="006F2FB1">
        <w:t>Communicate with physicians and families to coordinate care for all patients</w:t>
      </w:r>
    </w:p>
    <w:p w:rsidR="006F2FB1" w:rsidRPr="006F2FB1" w:rsidRDefault="006F2FB1" w:rsidP="006F2FB1">
      <w:pPr>
        <w:pStyle w:val="ListBullet"/>
      </w:pPr>
      <w:r w:rsidRPr="006F2FB1">
        <w:t>Evaluation of staff nurses and report to Director of Nursing</w:t>
      </w:r>
    </w:p>
    <w:p w:rsidR="006F2FB1" w:rsidRPr="006F2FB1" w:rsidRDefault="006F2FB1" w:rsidP="006F2FB1">
      <w:pPr>
        <w:pStyle w:val="ListBullet"/>
      </w:pPr>
      <w:r w:rsidRPr="006F2FB1">
        <w:t>Provide consultation and advice to nurses</w:t>
      </w:r>
    </w:p>
    <w:p w:rsidR="006F2FB1" w:rsidRPr="006F2FB1" w:rsidRDefault="006F2FB1" w:rsidP="006F2FB1">
      <w:pPr>
        <w:pStyle w:val="ListBullet"/>
      </w:pPr>
      <w:r w:rsidRPr="006F2FB1">
        <w:t>Identify, gather data, and resolve issues/conflicts among staff, patients, families and physicians</w:t>
      </w:r>
    </w:p>
    <w:p w:rsidR="006F2FB1" w:rsidRPr="006F2FB1" w:rsidRDefault="006F2FB1" w:rsidP="006F2FB1">
      <w:pPr>
        <w:pStyle w:val="ListBullet"/>
      </w:pPr>
      <w:r w:rsidRPr="006F2FB1">
        <w:t>Communicate with all departments in the hospitals</w:t>
      </w:r>
    </w:p>
    <w:p w:rsidR="006F2FB1" w:rsidRDefault="006F2FB1" w:rsidP="00CD2138">
      <w:pPr>
        <w:pStyle w:val="ListBullet"/>
      </w:pPr>
      <w:r w:rsidRPr="006F2FB1">
        <w:t>Training and teaching new nurses and nursing students</w:t>
      </w:r>
    </w:p>
    <w:p w:rsidR="00CD2138" w:rsidRDefault="00CD2138" w:rsidP="00CD2138">
      <w:pPr>
        <w:pStyle w:val="Heading2"/>
      </w:pPr>
      <w:r>
        <w:t>registered nurse</w:t>
      </w:r>
      <w:r w:rsidRPr="00CD2138">
        <w:t> | </w:t>
      </w:r>
      <w:r>
        <w:t>kindred</w:t>
      </w:r>
      <w:r w:rsidRPr="00CD2138">
        <w:t> | </w:t>
      </w:r>
      <w:r>
        <w:t>2003-2006</w:t>
      </w:r>
    </w:p>
    <w:p w:rsidR="00CD2138" w:rsidRDefault="00CD2138" w:rsidP="00CD2138">
      <w:pPr>
        <w:pStyle w:val="Heading3"/>
      </w:pPr>
      <w:r>
        <w:t>ICU Charge Nurse</w:t>
      </w:r>
    </w:p>
    <w:p w:rsidR="00CD2138" w:rsidRPr="00CD2138" w:rsidRDefault="00CD2138" w:rsidP="00CD2138">
      <w:pPr>
        <w:pStyle w:val="ListBullet"/>
      </w:pPr>
      <w:r w:rsidRPr="00CD2138">
        <w:t>Caring for long term acute/critical patients</w:t>
      </w:r>
    </w:p>
    <w:p w:rsidR="00CD2138" w:rsidRPr="00CD2138" w:rsidRDefault="00CD2138" w:rsidP="00CD2138">
      <w:pPr>
        <w:pStyle w:val="ListBullet"/>
      </w:pPr>
      <w:r w:rsidRPr="00CD2138">
        <w:t>Rehabilitation and aggressive ventilator weaning</w:t>
      </w:r>
    </w:p>
    <w:p w:rsidR="00CD2138" w:rsidRPr="00CD2138" w:rsidRDefault="00CD2138" w:rsidP="00CD2138">
      <w:pPr>
        <w:pStyle w:val="ListBullet"/>
      </w:pPr>
      <w:r w:rsidRPr="00CD2138">
        <w:t>Evaluation of nurses and report to manager</w:t>
      </w:r>
    </w:p>
    <w:p w:rsidR="00CD2138" w:rsidRPr="00CD2138" w:rsidRDefault="00CD2138" w:rsidP="00CD2138">
      <w:pPr>
        <w:pStyle w:val="ListBullet"/>
      </w:pPr>
      <w:r w:rsidRPr="00CD2138">
        <w:t>Resources for staff nurses in ICU</w:t>
      </w:r>
    </w:p>
    <w:p w:rsidR="00CD2138" w:rsidRPr="00CD2138" w:rsidRDefault="00CD2138" w:rsidP="00CD2138">
      <w:pPr>
        <w:pStyle w:val="ListBullet"/>
      </w:pPr>
      <w:r w:rsidRPr="00CD2138">
        <w:t>Communicate with families and physicians to coordinate care for patients</w:t>
      </w:r>
    </w:p>
    <w:p w:rsidR="00CD2138" w:rsidRPr="00CD2138" w:rsidRDefault="00CD2138" w:rsidP="00CD2138">
      <w:pPr>
        <w:pStyle w:val="ListBullet"/>
      </w:pPr>
      <w:r w:rsidRPr="00CD2138">
        <w:t>Identify and resolve problems</w:t>
      </w:r>
    </w:p>
    <w:p w:rsidR="00CD2138" w:rsidRDefault="00CD2138" w:rsidP="00CD2138">
      <w:pPr>
        <w:pStyle w:val="ListBullet"/>
      </w:pPr>
      <w:r w:rsidRPr="00CD2138">
        <w:t>Staffing for nurses</w:t>
      </w:r>
    </w:p>
    <w:p w:rsidR="00CD2138" w:rsidRDefault="00CD2138" w:rsidP="00CD2138">
      <w:pPr>
        <w:pStyle w:val="Heading2"/>
      </w:pPr>
      <w:r>
        <w:t>registered nurse</w:t>
      </w:r>
      <w:r w:rsidRPr="00CD2138">
        <w:t>| </w:t>
      </w:r>
      <w:r>
        <w:t>john peter smith hospital</w:t>
      </w:r>
      <w:r w:rsidRPr="00CD2138">
        <w:t> | </w:t>
      </w:r>
      <w:r>
        <w:t>1999-2003</w:t>
      </w:r>
    </w:p>
    <w:p w:rsidR="00CD2138" w:rsidRDefault="00CD2138" w:rsidP="00CD2138">
      <w:pPr>
        <w:pStyle w:val="Heading3"/>
      </w:pPr>
      <w:r>
        <w:t>ER Nurse/Te</w:t>
      </w:r>
      <w:r w:rsidR="00C75011">
        <w:t>lemetry Team Leader</w:t>
      </w:r>
    </w:p>
    <w:p w:rsidR="00CD2138" w:rsidRPr="00C75011" w:rsidRDefault="00CD2138" w:rsidP="00CD2138">
      <w:pPr>
        <w:pStyle w:val="ListBullet"/>
        <w:numPr>
          <w:ilvl w:val="0"/>
          <w:numId w:val="0"/>
        </w:numPr>
      </w:pPr>
      <w:r w:rsidRPr="00C75011">
        <w:t>****ER Nurse</w:t>
      </w:r>
      <w:r w:rsidR="00C75011">
        <w:t xml:space="preserve"> (2 years)</w:t>
      </w:r>
    </w:p>
    <w:p w:rsidR="00CD2138" w:rsidRDefault="00C75011" w:rsidP="00CD2138">
      <w:pPr>
        <w:pStyle w:val="ListBullet"/>
      </w:pPr>
      <w:r>
        <w:t>Coordinate care with ER physician to provide quality for ER patients</w:t>
      </w:r>
    </w:p>
    <w:p w:rsidR="00C75011" w:rsidRDefault="00C75011" w:rsidP="00CD2138">
      <w:pPr>
        <w:pStyle w:val="ListBullet"/>
      </w:pPr>
      <w:r>
        <w:t>Communication with colleagues and other disciplines to provide comprehensive approach care</w:t>
      </w:r>
    </w:p>
    <w:p w:rsidR="00C75011" w:rsidRDefault="00C75011" w:rsidP="00CD2138">
      <w:pPr>
        <w:pStyle w:val="ListBullet"/>
      </w:pPr>
      <w:r>
        <w:t>Communicate with ER team leader for resources and guidance</w:t>
      </w:r>
    </w:p>
    <w:p w:rsidR="00C75011" w:rsidRPr="00C75011" w:rsidRDefault="00C75011" w:rsidP="00CD2138">
      <w:pPr>
        <w:pStyle w:val="ListBullet"/>
      </w:pPr>
      <w:r>
        <w:t>Provide family with answers to concerns and questions during ER care</w:t>
      </w:r>
    </w:p>
    <w:p w:rsidR="00CD2138" w:rsidRPr="00CD2138" w:rsidRDefault="00CD2138" w:rsidP="00CD2138">
      <w:pPr>
        <w:pStyle w:val="ListBullet"/>
        <w:numPr>
          <w:ilvl w:val="0"/>
          <w:numId w:val="0"/>
        </w:numPr>
      </w:pPr>
      <w:r w:rsidRPr="00CD2138">
        <w:t>Team Leader for Telemetry Unit for two years with responsibilities include:</w:t>
      </w:r>
    </w:p>
    <w:p w:rsidR="00CD2138" w:rsidRPr="00CD2138" w:rsidRDefault="00CD2138" w:rsidP="00CD2138">
      <w:pPr>
        <w:pStyle w:val="ListBullet"/>
      </w:pPr>
      <w:r w:rsidRPr="00CD2138">
        <w:t>Assign patients to staff nurse daily and bed control meeting to receive admitted patients to the floor</w:t>
      </w:r>
    </w:p>
    <w:p w:rsidR="00CD2138" w:rsidRPr="00CD2138" w:rsidRDefault="00CD2138" w:rsidP="00CD2138">
      <w:pPr>
        <w:pStyle w:val="ListBullet"/>
      </w:pPr>
      <w:r w:rsidRPr="00CD2138">
        <w:t>Communicate with interpersonal departments</w:t>
      </w:r>
    </w:p>
    <w:p w:rsidR="00CD2138" w:rsidRPr="00CD2138" w:rsidRDefault="00CD2138" w:rsidP="00CD2138">
      <w:pPr>
        <w:pStyle w:val="ListBullet"/>
      </w:pPr>
      <w:r w:rsidRPr="00CD2138">
        <w:t>Evaluation of staff nurses and agency nurses report to unit manager</w:t>
      </w:r>
    </w:p>
    <w:p w:rsidR="00CD2138" w:rsidRPr="00CD2138" w:rsidRDefault="00CD2138" w:rsidP="00CD2138">
      <w:pPr>
        <w:pStyle w:val="ListBullet"/>
      </w:pPr>
      <w:r w:rsidRPr="00CD2138">
        <w:t>Advocate for patients and families, communicate with physicians, resolve issues, and report to unit manager</w:t>
      </w:r>
    </w:p>
    <w:sectPr w:rsidR="00CD2138" w:rsidRPr="00CD2138" w:rsidSect="00617B26">
      <w:headerReference w:type="default" r:id="rId9"/>
      <w:footerReference w:type="default" r:id="rId10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764" w:rsidRDefault="00AE6764">
      <w:pPr>
        <w:spacing w:after="0"/>
      </w:pPr>
      <w:r>
        <w:separator/>
      </w:r>
    </w:p>
  </w:endnote>
  <w:endnote w:type="continuationSeparator" w:id="0">
    <w:p w:rsidR="00AE6764" w:rsidRDefault="00AE67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HGMinchoL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0A9" w:rsidRDefault="00CD2138" w:rsidP="00CD2138">
    <w:pPr>
      <w:pStyle w:val="Footer"/>
    </w:pPr>
    <w:r>
      <w:t>Reference Upon Request</w:t>
    </w:r>
    <w:r>
      <w:tab/>
    </w:r>
    <w:r>
      <w:tab/>
    </w:r>
    <w:r>
      <w:tab/>
    </w:r>
    <w:r>
      <w:tab/>
    </w:r>
    <w:r>
      <w:tab/>
    </w:r>
    <w:r w:rsidR="009D5933">
      <w:t xml:space="preserve">Page </w:t>
    </w:r>
    <w:r w:rsidR="009D5933">
      <w:fldChar w:fldCharType="begin"/>
    </w:r>
    <w:r w:rsidR="009D5933">
      <w:instrText xml:space="preserve"> PAGE   \* MERGEFORMAT </w:instrText>
    </w:r>
    <w:r w:rsidR="009D5933">
      <w:fldChar w:fldCharType="separate"/>
    </w:r>
    <w:r w:rsidR="006B3D13">
      <w:rPr>
        <w:noProof/>
      </w:rPr>
      <w:t>2</w:t>
    </w:r>
    <w:r w:rsidR="009D593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764" w:rsidRDefault="00AE6764">
      <w:pPr>
        <w:spacing w:after="0"/>
      </w:pPr>
      <w:r>
        <w:separator/>
      </w:r>
    </w:p>
  </w:footnote>
  <w:footnote w:type="continuationSeparator" w:id="0">
    <w:p w:rsidR="00AE6764" w:rsidRDefault="00AE676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138" w:rsidRDefault="00CD2138" w:rsidP="00CD2138">
    <w:pPr>
      <w:pStyle w:val="Header"/>
      <w:jc w:val="right"/>
    </w:pPr>
    <w:r>
      <w:t>Tri Do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1566"/>
        </w:tabs>
        <w:ind w:left="156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0B27567"/>
    <w:multiLevelType w:val="hybridMultilevel"/>
    <w:tmpl w:val="CAEE96D6"/>
    <w:lvl w:ilvl="0" w:tplc="5CE64AD8">
      <w:start w:val="1997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3555973"/>
    <w:multiLevelType w:val="hybridMultilevel"/>
    <w:tmpl w:val="B0CC2380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2"/>
  </w:num>
  <w:num w:numId="17">
    <w:abstractNumId w:val="16"/>
  </w:num>
  <w:num w:numId="18">
    <w:abstractNumId w:val="10"/>
  </w:num>
  <w:num w:numId="19">
    <w:abstractNumId w:val="21"/>
  </w:num>
  <w:num w:numId="20">
    <w:abstractNumId w:val="19"/>
  </w:num>
  <w:num w:numId="21">
    <w:abstractNumId w:val="11"/>
  </w:num>
  <w:num w:numId="22">
    <w:abstractNumId w:val="15"/>
  </w:num>
  <w:num w:numId="23">
    <w:abstractNumId w:val="20"/>
  </w:num>
  <w:num w:numId="24">
    <w:abstractNumId w:val="17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M0Mzc3sTS0MDQ1NDBQ0lEKTi0uzszPAykwrAUAfh5H1ywAAAA="/>
  </w:docVars>
  <w:rsids>
    <w:rsidRoot w:val="006F2FB1"/>
    <w:rsid w:val="000A4F59"/>
    <w:rsid w:val="00141A4C"/>
    <w:rsid w:val="001B29CF"/>
    <w:rsid w:val="002554AD"/>
    <w:rsid w:val="0028220F"/>
    <w:rsid w:val="00356C14"/>
    <w:rsid w:val="00617B26"/>
    <w:rsid w:val="006270A9"/>
    <w:rsid w:val="00675956"/>
    <w:rsid w:val="00681034"/>
    <w:rsid w:val="006B3D13"/>
    <w:rsid w:val="006F2FB1"/>
    <w:rsid w:val="007B31F8"/>
    <w:rsid w:val="00816216"/>
    <w:rsid w:val="0087734B"/>
    <w:rsid w:val="009D5933"/>
    <w:rsid w:val="00A44963"/>
    <w:rsid w:val="00AD3D7C"/>
    <w:rsid w:val="00AE6764"/>
    <w:rsid w:val="00BD768D"/>
    <w:rsid w:val="00C61F8E"/>
    <w:rsid w:val="00C75011"/>
    <w:rsid w:val="00CD2138"/>
    <w:rsid w:val="00D156A5"/>
    <w:rsid w:val="00E83E4B"/>
    <w:rsid w:val="00F8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F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tabs>
        <w:tab w:val="clear" w:pos="1566"/>
        <w:tab w:val="num" w:pos="216"/>
      </w:tabs>
      <w:spacing w:line="288" w:lineRule="auto"/>
      <w:ind w:left="216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006F2FB1"/>
    <w:pPr>
      <w:spacing w:after="160" w:line="300" w:lineRule="auto"/>
      <w:ind w:left="720"/>
      <w:contextualSpacing/>
    </w:pPr>
    <w:rPr>
      <w:color w:val="auto"/>
      <w:sz w:val="21"/>
      <w:szCs w:val="21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F2FB1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F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tabs>
        <w:tab w:val="clear" w:pos="1566"/>
        <w:tab w:val="num" w:pos="216"/>
      </w:tabs>
      <w:spacing w:line="288" w:lineRule="auto"/>
      <w:ind w:left="216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006F2FB1"/>
    <w:pPr>
      <w:spacing w:after="160" w:line="300" w:lineRule="auto"/>
      <w:ind w:left="720"/>
      <w:contextualSpacing/>
    </w:pPr>
    <w:rPr>
      <w:color w:val="auto"/>
      <w:sz w:val="21"/>
      <w:szCs w:val="21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F2FB1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dic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375DFA6BA5C425ABD7800A19FB5A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5970B-A8AA-4E4F-9849-6D37D7F4395F}"/>
      </w:docPartPr>
      <w:docPartBody>
        <w:p w:rsidR="00452040" w:rsidRDefault="00213925">
          <w:pPr>
            <w:pStyle w:val="F375DFA6BA5C425ABD7800A19FB5ACA6"/>
          </w:pPr>
          <w:r>
            <w:t>Objective</w:t>
          </w:r>
        </w:p>
      </w:docPartBody>
    </w:docPart>
    <w:docPart>
      <w:docPartPr>
        <w:name w:val="6F6ED9DD38FC452FBA4422FB73417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AD3EB-D3C2-429C-A162-585922E0E402}"/>
      </w:docPartPr>
      <w:docPartBody>
        <w:p w:rsidR="00452040" w:rsidRDefault="00213925">
          <w:pPr>
            <w:pStyle w:val="6F6ED9DD38FC452FBA4422FB73417963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HGMinchoL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925"/>
    <w:rsid w:val="00213925"/>
    <w:rsid w:val="0045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EA1585A5ED4256AEE2B7F2FE060B05">
    <w:name w:val="46EA1585A5ED4256AEE2B7F2FE060B05"/>
  </w:style>
  <w:style w:type="paragraph" w:customStyle="1" w:styleId="26DCDE1FD426421E8A547AC846987DB6">
    <w:name w:val="26DCDE1FD426421E8A547AC846987DB6"/>
  </w:style>
  <w:style w:type="paragraph" w:customStyle="1" w:styleId="002DBB9F3DE4467EBE949FE0A6729FC2">
    <w:name w:val="002DBB9F3DE4467EBE949FE0A6729FC2"/>
  </w:style>
  <w:style w:type="paragraph" w:customStyle="1" w:styleId="C5300C6F3FC24352905F3410B8BE2E3D">
    <w:name w:val="C5300C6F3FC24352905F3410B8BE2E3D"/>
  </w:style>
  <w:style w:type="paragraph" w:customStyle="1" w:styleId="F375DFA6BA5C425ABD7800A19FB5ACA6">
    <w:name w:val="F375DFA6BA5C425ABD7800A19FB5ACA6"/>
  </w:style>
  <w:style w:type="paragraph" w:customStyle="1" w:styleId="D5E6D78CF05B4C63B340A775042860AD">
    <w:name w:val="D5E6D78CF05B4C63B340A775042860AD"/>
  </w:style>
  <w:style w:type="paragraph" w:customStyle="1" w:styleId="C9A3D8639F474D15883E6AA77963346D">
    <w:name w:val="C9A3D8639F474D15883E6AA77963346D"/>
  </w:style>
  <w:style w:type="paragraph" w:customStyle="1" w:styleId="A4AC1188434A42FD8DB8F0DF0106BC2B">
    <w:name w:val="A4AC1188434A42FD8DB8F0DF0106BC2B"/>
  </w:style>
  <w:style w:type="paragraph" w:customStyle="1" w:styleId="309272C93B604EFE895493D635A8AB2F">
    <w:name w:val="309272C93B604EFE895493D635A8AB2F"/>
  </w:style>
  <w:style w:type="paragraph" w:customStyle="1" w:styleId="0A2A8874FFD04A518C32F8E5C3E127C2">
    <w:name w:val="0A2A8874FFD04A518C32F8E5C3E127C2"/>
  </w:style>
  <w:style w:type="paragraph" w:customStyle="1" w:styleId="422DB792F8734349AB1576429F386BC3">
    <w:name w:val="422DB792F8734349AB1576429F386BC3"/>
  </w:style>
  <w:style w:type="paragraph" w:customStyle="1" w:styleId="191AA1792C404E74846D421E0AC47E3A">
    <w:name w:val="191AA1792C404E74846D421E0AC47E3A"/>
  </w:style>
  <w:style w:type="paragraph" w:customStyle="1" w:styleId="D06BCCCF66C84B6E80391748E8126C42">
    <w:name w:val="D06BCCCF66C84B6E80391748E8126C42"/>
  </w:style>
  <w:style w:type="paragraph" w:customStyle="1" w:styleId="76D9EF1C224C4C2EB876378AFECD5883">
    <w:name w:val="76D9EF1C224C4C2EB876378AFECD5883"/>
  </w:style>
  <w:style w:type="paragraph" w:customStyle="1" w:styleId="0222794883284802A40FCFC798AB9049">
    <w:name w:val="0222794883284802A40FCFC798AB9049"/>
  </w:style>
  <w:style w:type="paragraph" w:customStyle="1" w:styleId="4AC73D27D27647BA97A60DBE700C7611">
    <w:name w:val="4AC73D27D27647BA97A60DBE700C7611"/>
  </w:style>
  <w:style w:type="paragraph" w:customStyle="1" w:styleId="5F215AD7C4AB4D66BDA9CD3BC24D4F9A">
    <w:name w:val="5F215AD7C4AB4D66BDA9CD3BC24D4F9A"/>
  </w:style>
  <w:style w:type="paragraph" w:customStyle="1" w:styleId="465C88F472064CBD9EEBE870E5F3B90F">
    <w:name w:val="465C88F472064CBD9EEBE870E5F3B90F"/>
  </w:style>
  <w:style w:type="paragraph" w:customStyle="1" w:styleId="BB9F5B333E3F432589F5BA4649CF170D">
    <w:name w:val="BB9F5B333E3F432589F5BA4649CF170D"/>
  </w:style>
  <w:style w:type="paragraph" w:customStyle="1" w:styleId="66B6B454B9E4467EA6C49D4770562A43">
    <w:name w:val="66B6B454B9E4467EA6C49D4770562A43"/>
  </w:style>
  <w:style w:type="paragraph" w:customStyle="1" w:styleId="00A12694BEAA45B7808D2E5A51E14BF6">
    <w:name w:val="00A12694BEAA45B7808D2E5A51E14BF6"/>
  </w:style>
  <w:style w:type="paragraph" w:customStyle="1" w:styleId="D392BD391D524F9BB3145AC3AA3B3957">
    <w:name w:val="D392BD391D524F9BB3145AC3AA3B3957"/>
  </w:style>
  <w:style w:type="paragraph" w:customStyle="1" w:styleId="C313FE73AC344798A32CC9700C94CB0F">
    <w:name w:val="C313FE73AC344798A32CC9700C94CB0F"/>
  </w:style>
  <w:style w:type="paragraph" w:customStyle="1" w:styleId="694CEE96A3F7439F9283DF5294CFDAA4">
    <w:name w:val="694CEE96A3F7439F9283DF5294CFDAA4"/>
  </w:style>
  <w:style w:type="paragraph" w:customStyle="1" w:styleId="6F6ED9DD38FC452FBA4422FB73417963">
    <w:name w:val="6F6ED9DD38FC452FBA4422FB73417963"/>
  </w:style>
  <w:style w:type="paragraph" w:customStyle="1" w:styleId="AF7EC44672F14D07AFCA76544E561443">
    <w:name w:val="AF7EC44672F14D07AFCA76544E561443"/>
  </w:style>
  <w:style w:type="paragraph" w:customStyle="1" w:styleId="32A50B28182D4EA6920EA62DA97BB0B6">
    <w:name w:val="32A50B28182D4EA6920EA62DA97BB0B6"/>
  </w:style>
  <w:style w:type="paragraph" w:customStyle="1" w:styleId="F86BA4100C3D48829D6A8518C4C30048">
    <w:name w:val="F86BA4100C3D48829D6A8518C4C30048"/>
  </w:style>
  <w:style w:type="paragraph" w:customStyle="1" w:styleId="9E4096748F0E4486AD6E4A43FA5F359A">
    <w:name w:val="9E4096748F0E4486AD6E4A43FA5F359A"/>
  </w:style>
  <w:style w:type="paragraph" w:customStyle="1" w:styleId="04CA9CA7A0F84FFEB78BFC9DE522048A">
    <w:name w:val="04CA9CA7A0F84FFEB78BFC9DE522048A"/>
  </w:style>
  <w:style w:type="paragraph" w:customStyle="1" w:styleId="A1AC26EF2D384176827AF104CC5B0A81">
    <w:name w:val="A1AC26EF2D384176827AF104CC5B0A81"/>
  </w:style>
  <w:style w:type="paragraph" w:customStyle="1" w:styleId="455FDF7CC1714066A670BCF0A1100FDD">
    <w:name w:val="455FDF7CC1714066A670BCF0A1100FDD"/>
  </w:style>
  <w:style w:type="paragraph" w:customStyle="1" w:styleId="47583F513B954C62AFD079B042D4CD7C">
    <w:name w:val="47583F513B954C62AFD079B042D4CD7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EA1585A5ED4256AEE2B7F2FE060B05">
    <w:name w:val="46EA1585A5ED4256AEE2B7F2FE060B05"/>
  </w:style>
  <w:style w:type="paragraph" w:customStyle="1" w:styleId="26DCDE1FD426421E8A547AC846987DB6">
    <w:name w:val="26DCDE1FD426421E8A547AC846987DB6"/>
  </w:style>
  <w:style w:type="paragraph" w:customStyle="1" w:styleId="002DBB9F3DE4467EBE949FE0A6729FC2">
    <w:name w:val="002DBB9F3DE4467EBE949FE0A6729FC2"/>
  </w:style>
  <w:style w:type="paragraph" w:customStyle="1" w:styleId="C5300C6F3FC24352905F3410B8BE2E3D">
    <w:name w:val="C5300C6F3FC24352905F3410B8BE2E3D"/>
  </w:style>
  <w:style w:type="paragraph" w:customStyle="1" w:styleId="F375DFA6BA5C425ABD7800A19FB5ACA6">
    <w:name w:val="F375DFA6BA5C425ABD7800A19FB5ACA6"/>
  </w:style>
  <w:style w:type="paragraph" w:customStyle="1" w:styleId="D5E6D78CF05B4C63B340A775042860AD">
    <w:name w:val="D5E6D78CF05B4C63B340A775042860AD"/>
  </w:style>
  <w:style w:type="paragraph" w:customStyle="1" w:styleId="C9A3D8639F474D15883E6AA77963346D">
    <w:name w:val="C9A3D8639F474D15883E6AA77963346D"/>
  </w:style>
  <w:style w:type="paragraph" w:customStyle="1" w:styleId="A4AC1188434A42FD8DB8F0DF0106BC2B">
    <w:name w:val="A4AC1188434A42FD8DB8F0DF0106BC2B"/>
  </w:style>
  <w:style w:type="paragraph" w:customStyle="1" w:styleId="309272C93B604EFE895493D635A8AB2F">
    <w:name w:val="309272C93B604EFE895493D635A8AB2F"/>
  </w:style>
  <w:style w:type="paragraph" w:customStyle="1" w:styleId="0A2A8874FFD04A518C32F8E5C3E127C2">
    <w:name w:val="0A2A8874FFD04A518C32F8E5C3E127C2"/>
  </w:style>
  <w:style w:type="paragraph" w:customStyle="1" w:styleId="422DB792F8734349AB1576429F386BC3">
    <w:name w:val="422DB792F8734349AB1576429F386BC3"/>
  </w:style>
  <w:style w:type="paragraph" w:customStyle="1" w:styleId="191AA1792C404E74846D421E0AC47E3A">
    <w:name w:val="191AA1792C404E74846D421E0AC47E3A"/>
  </w:style>
  <w:style w:type="paragraph" w:customStyle="1" w:styleId="D06BCCCF66C84B6E80391748E8126C42">
    <w:name w:val="D06BCCCF66C84B6E80391748E8126C42"/>
  </w:style>
  <w:style w:type="paragraph" w:customStyle="1" w:styleId="76D9EF1C224C4C2EB876378AFECD5883">
    <w:name w:val="76D9EF1C224C4C2EB876378AFECD5883"/>
  </w:style>
  <w:style w:type="paragraph" w:customStyle="1" w:styleId="0222794883284802A40FCFC798AB9049">
    <w:name w:val="0222794883284802A40FCFC798AB9049"/>
  </w:style>
  <w:style w:type="paragraph" w:customStyle="1" w:styleId="4AC73D27D27647BA97A60DBE700C7611">
    <w:name w:val="4AC73D27D27647BA97A60DBE700C7611"/>
  </w:style>
  <w:style w:type="paragraph" w:customStyle="1" w:styleId="5F215AD7C4AB4D66BDA9CD3BC24D4F9A">
    <w:name w:val="5F215AD7C4AB4D66BDA9CD3BC24D4F9A"/>
  </w:style>
  <w:style w:type="paragraph" w:customStyle="1" w:styleId="465C88F472064CBD9EEBE870E5F3B90F">
    <w:name w:val="465C88F472064CBD9EEBE870E5F3B90F"/>
  </w:style>
  <w:style w:type="paragraph" w:customStyle="1" w:styleId="BB9F5B333E3F432589F5BA4649CF170D">
    <w:name w:val="BB9F5B333E3F432589F5BA4649CF170D"/>
  </w:style>
  <w:style w:type="paragraph" w:customStyle="1" w:styleId="66B6B454B9E4467EA6C49D4770562A43">
    <w:name w:val="66B6B454B9E4467EA6C49D4770562A43"/>
  </w:style>
  <w:style w:type="paragraph" w:customStyle="1" w:styleId="00A12694BEAA45B7808D2E5A51E14BF6">
    <w:name w:val="00A12694BEAA45B7808D2E5A51E14BF6"/>
  </w:style>
  <w:style w:type="paragraph" w:customStyle="1" w:styleId="D392BD391D524F9BB3145AC3AA3B3957">
    <w:name w:val="D392BD391D524F9BB3145AC3AA3B3957"/>
  </w:style>
  <w:style w:type="paragraph" w:customStyle="1" w:styleId="C313FE73AC344798A32CC9700C94CB0F">
    <w:name w:val="C313FE73AC344798A32CC9700C94CB0F"/>
  </w:style>
  <w:style w:type="paragraph" w:customStyle="1" w:styleId="694CEE96A3F7439F9283DF5294CFDAA4">
    <w:name w:val="694CEE96A3F7439F9283DF5294CFDAA4"/>
  </w:style>
  <w:style w:type="paragraph" w:customStyle="1" w:styleId="6F6ED9DD38FC452FBA4422FB73417963">
    <w:name w:val="6F6ED9DD38FC452FBA4422FB73417963"/>
  </w:style>
  <w:style w:type="paragraph" w:customStyle="1" w:styleId="AF7EC44672F14D07AFCA76544E561443">
    <w:name w:val="AF7EC44672F14D07AFCA76544E561443"/>
  </w:style>
  <w:style w:type="paragraph" w:customStyle="1" w:styleId="32A50B28182D4EA6920EA62DA97BB0B6">
    <w:name w:val="32A50B28182D4EA6920EA62DA97BB0B6"/>
  </w:style>
  <w:style w:type="paragraph" w:customStyle="1" w:styleId="F86BA4100C3D48829D6A8518C4C30048">
    <w:name w:val="F86BA4100C3D48829D6A8518C4C30048"/>
  </w:style>
  <w:style w:type="paragraph" w:customStyle="1" w:styleId="9E4096748F0E4486AD6E4A43FA5F359A">
    <w:name w:val="9E4096748F0E4486AD6E4A43FA5F359A"/>
  </w:style>
  <w:style w:type="paragraph" w:customStyle="1" w:styleId="04CA9CA7A0F84FFEB78BFC9DE522048A">
    <w:name w:val="04CA9CA7A0F84FFEB78BFC9DE522048A"/>
  </w:style>
  <w:style w:type="paragraph" w:customStyle="1" w:styleId="A1AC26EF2D384176827AF104CC5B0A81">
    <w:name w:val="A1AC26EF2D384176827AF104CC5B0A81"/>
  </w:style>
  <w:style w:type="paragraph" w:customStyle="1" w:styleId="455FDF7CC1714066A670BCF0A1100FDD">
    <w:name w:val="455FDF7CC1714066A670BCF0A1100FDD"/>
  </w:style>
  <w:style w:type="paragraph" w:customStyle="1" w:styleId="47583F513B954C62AFD079B042D4CD7C">
    <w:name w:val="47583F513B954C62AFD079B042D4CD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6295C-C12B-478C-98DA-DAF8E8FFB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17</TotalTime>
  <Pages>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Canales</dc:creator>
  <cp:lastModifiedBy>Ethan Do</cp:lastModifiedBy>
  <cp:revision>8</cp:revision>
  <dcterms:created xsi:type="dcterms:W3CDTF">2018-11-18T19:11:00Z</dcterms:created>
  <dcterms:modified xsi:type="dcterms:W3CDTF">2018-11-18T19:35:00Z</dcterms:modified>
  <cp:version/>
</cp:coreProperties>
</file>