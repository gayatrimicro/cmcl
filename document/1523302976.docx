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0D" w:rsidRPr="001213B3" w:rsidRDefault="00311145">
      <w:pPr>
        <w:pStyle w:val="Address1"/>
        <w:framePr w:wrap="notBeside"/>
        <w:rPr>
          <w:lang w:val="fr-FR"/>
        </w:rPr>
      </w:pPr>
      <w:r>
        <w:rPr>
          <w:lang w:val="fr-FR"/>
        </w:rPr>
        <w:t>Mobile:   (713) 894-4559</w:t>
      </w:r>
    </w:p>
    <w:p w:rsidR="00FB220D" w:rsidRPr="00636946" w:rsidRDefault="00311145">
      <w:pPr>
        <w:pStyle w:val="Address1"/>
        <w:framePr w:wrap="notBeside"/>
        <w:rPr>
          <w:lang w:val="fr-FR"/>
        </w:rPr>
      </w:pPr>
      <w:r>
        <w:rPr>
          <w:lang w:val="fr-FR"/>
        </w:rPr>
        <w:t>Email: nursejr81@yahoo.com</w:t>
      </w:r>
    </w:p>
    <w:p w:rsidR="005B1689" w:rsidRDefault="00404239">
      <w:pPr>
        <w:pStyle w:val="Address2"/>
        <w:framePr w:wrap="notBeside"/>
      </w:pPr>
      <w:r>
        <w:t>1022 knoxbridge Rd.</w:t>
      </w:r>
    </w:p>
    <w:p w:rsidR="00FB220D" w:rsidRDefault="00404239">
      <w:pPr>
        <w:pStyle w:val="Address2"/>
        <w:framePr w:wrap="notBeside"/>
      </w:pPr>
      <w:r>
        <w:t>Forney</w:t>
      </w:r>
      <w:r w:rsidR="005B1689">
        <w:t xml:space="preserve">, </w:t>
      </w:r>
      <w:r w:rsidR="00353642">
        <w:t>Texas</w:t>
      </w:r>
      <w:r w:rsidR="00002E0B">
        <w:t xml:space="preserve"> 7</w:t>
      </w:r>
      <w:r>
        <w:t>5126</w:t>
      </w:r>
      <w:r w:rsidR="00FB220D">
        <w:tab/>
      </w:r>
    </w:p>
    <w:p w:rsidR="00FB220D" w:rsidRDefault="00FB220D">
      <w:pPr>
        <w:pStyle w:val="Name"/>
      </w:pPr>
      <w:bookmarkStart w:id="0" w:name="_GoBack"/>
      <w:bookmarkEnd w:id="0"/>
      <w:r>
        <w:rPr>
          <w:spacing w:val="-15"/>
        </w:rPr>
        <w:t xml:space="preserve">Janet L. </w:t>
      </w:r>
      <w:r w:rsidR="00C6107B">
        <w:t>Rodriguez</w:t>
      </w:r>
    </w:p>
    <w:tbl>
      <w:tblPr>
        <w:tblW w:w="1756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232"/>
        <w:gridCol w:w="7578"/>
        <w:gridCol w:w="7758"/>
      </w:tblGrid>
      <w:tr w:rsidR="00FB220D">
        <w:trPr>
          <w:gridAfter w:val="1"/>
          <w:wAfter w:w="7758" w:type="dxa"/>
        </w:trPr>
        <w:tc>
          <w:tcPr>
            <w:tcW w:w="2232" w:type="dxa"/>
          </w:tcPr>
          <w:p w:rsidR="00FB220D" w:rsidRDefault="00FB220D">
            <w:pPr>
              <w:pStyle w:val="SectionTitle"/>
            </w:pPr>
            <w:r>
              <w:t>Objective</w:t>
            </w:r>
          </w:p>
        </w:tc>
        <w:tc>
          <w:tcPr>
            <w:tcW w:w="7578" w:type="dxa"/>
          </w:tcPr>
          <w:p w:rsidR="000D102F" w:rsidRPr="000D102F" w:rsidRDefault="00A8342C" w:rsidP="001A181F">
            <w:pPr>
              <w:pStyle w:val="Objective"/>
              <w:jc w:val="both"/>
            </w:pPr>
            <w:r>
              <w:t xml:space="preserve">Registered Nurse seeking position to </w:t>
            </w:r>
            <w:r w:rsidR="00650CFA">
              <w:t>obtain a responsible role where my skills and knowledge can be enhanced and utilized effectively.</w:t>
            </w:r>
          </w:p>
        </w:tc>
      </w:tr>
      <w:tr w:rsidR="00FB220D" w:rsidRPr="00BA6DC0">
        <w:trPr>
          <w:gridAfter w:val="1"/>
          <w:wAfter w:w="7758" w:type="dxa"/>
        </w:trPr>
        <w:tc>
          <w:tcPr>
            <w:tcW w:w="2232" w:type="dxa"/>
          </w:tcPr>
          <w:p w:rsidR="00FB220D" w:rsidRDefault="00FB220D">
            <w:pPr>
              <w:pStyle w:val="SectionTitle"/>
            </w:pPr>
            <w:r>
              <w:t>Experience</w:t>
            </w:r>
          </w:p>
        </w:tc>
        <w:tc>
          <w:tcPr>
            <w:tcW w:w="7578" w:type="dxa"/>
          </w:tcPr>
          <w:p w:rsidR="00745A74" w:rsidRPr="00BA6DC0" w:rsidRDefault="00745A74" w:rsidP="005B1689"/>
          <w:p w:rsidR="00745A74" w:rsidRPr="00BA6DC0" w:rsidRDefault="00745A74" w:rsidP="00745A74">
            <w:r w:rsidRPr="00BA6DC0">
              <w:t>September 2012 – Present              Dallas Regional Med</w:t>
            </w:r>
            <w:r w:rsidR="00404239">
              <w:t>ical Center</w:t>
            </w:r>
            <w:r w:rsidR="00404239">
              <w:tab/>
              <w:t xml:space="preserve">         Mesquite</w:t>
            </w:r>
            <w:r w:rsidRPr="00BA6DC0">
              <w:t>, TX</w:t>
            </w:r>
          </w:p>
          <w:p w:rsidR="00745A74" w:rsidRPr="00BA6DC0" w:rsidRDefault="00745A74" w:rsidP="00745A74">
            <w:pPr>
              <w:pStyle w:val="CompanyNameOne"/>
              <w:tabs>
                <w:tab w:val="left" w:pos="6390"/>
              </w:tabs>
              <w:spacing w:line="240" w:lineRule="auto"/>
              <w:rPr>
                <w:rFonts w:ascii="Arial" w:hAnsi="Arial" w:cs="Arial"/>
                <w:b/>
              </w:rPr>
            </w:pPr>
            <w:r w:rsidRPr="00BA6DC0">
              <w:t> </w:t>
            </w:r>
            <w:r w:rsidRPr="00BA6DC0">
              <w:rPr>
                <w:rFonts w:ascii="Arial" w:hAnsi="Arial" w:cs="Arial"/>
                <w:b/>
              </w:rPr>
              <w:t>Registered Nurse</w:t>
            </w:r>
            <w:r w:rsidR="00404239">
              <w:rPr>
                <w:rFonts w:ascii="Arial" w:hAnsi="Arial" w:cs="Arial"/>
                <w:b/>
              </w:rPr>
              <w:t>- ER</w:t>
            </w:r>
          </w:p>
          <w:p w:rsidR="00745A74" w:rsidRPr="00BA6DC0" w:rsidRDefault="00BD3962" w:rsidP="00B21782">
            <w:pPr>
              <w:pStyle w:val="Achievement"/>
            </w:pPr>
            <w:r w:rsidRPr="00BA6DC0">
              <w:t>Provide</w:t>
            </w:r>
            <w:r w:rsidR="00745A74" w:rsidRPr="00BA6DC0">
              <w:t xml:space="preserve"> direct and indirect patient care in the emergency care setting for a level </w:t>
            </w:r>
            <w:r w:rsidRPr="00BA6DC0">
              <w:t>IV</w:t>
            </w:r>
            <w:r w:rsidR="00745A74" w:rsidRPr="00BA6DC0">
              <w:t xml:space="preserve"> trauma facility.</w:t>
            </w:r>
          </w:p>
          <w:p w:rsidR="00745A74" w:rsidRPr="00BA6DC0" w:rsidRDefault="00BD3962" w:rsidP="00B21782">
            <w:pPr>
              <w:pStyle w:val="Achievement"/>
            </w:pPr>
            <w:r w:rsidRPr="00BA6DC0">
              <w:t>Provide</w:t>
            </w:r>
            <w:r w:rsidR="00745A74" w:rsidRPr="00BA6DC0">
              <w:t xml:space="preserve"> care that reflects initiative, flexibility and responsibility indicative of professional expectation with a minimum of supervision.  </w:t>
            </w:r>
          </w:p>
          <w:p w:rsidR="00745A74" w:rsidRPr="00BA6DC0" w:rsidRDefault="00BD3962" w:rsidP="00B21782">
            <w:pPr>
              <w:pStyle w:val="Achievement"/>
            </w:pPr>
            <w:r w:rsidRPr="00BA6DC0">
              <w:t>Skilled</w:t>
            </w:r>
            <w:r w:rsidR="00745A74" w:rsidRPr="00BA6DC0">
              <w:t xml:space="preserve"> to triage safely, rapidly and accurately, every patient that enters the emergency care system.  </w:t>
            </w:r>
          </w:p>
          <w:p w:rsidR="00745A74" w:rsidRPr="00BA6DC0" w:rsidRDefault="00745A74" w:rsidP="00B21782">
            <w:pPr>
              <w:pStyle w:val="Achievement"/>
            </w:pPr>
            <w:r w:rsidRPr="00BA6DC0">
              <w:t>Determine priorities of care based on physical and psychosocial needs, as well as factors influencing patient flow through the system. </w:t>
            </w:r>
          </w:p>
          <w:p w:rsidR="00745A74" w:rsidRPr="00BA6DC0" w:rsidRDefault="00BD3962" w:rsidP="00B21782">
            <w:pPr>
              <w:pStyle w:val="Achievement"/>
            </w:pPr>
            <w:r w:rsidRPr="00BA6DC0">
              <w:t>Communicate</w:t>
            </w:r>
            <w:r w:rsidR="00745A74" w:rsidRPr="00BA6DC0">
              <w:t xml:space="preserve"> with Emergency Department physicians about changes in patient's status, symptomatology and results of diagnostic studies.  </w:t>
            </w:r>
          </w:p>
          <w:p w:rsidR="00745A74" w:rsidRPr="00BA6DC0" w:rsidRDefault="00745A74" w:rsidP="00B21782">
            <w:pPr>
              <w:pStyle w:val="Achievement"/>
            </w:pPr>
            <w:r w:rsidRPr="00BA6DC0">
              <w:t>Respond quickly and accurately to changes in condition or response to treatment.</w:t>
            </w:r>
          </w:p>
          <w:p w:rsidR="00745A74" w:rsidRPr="00BA6DC0" w:rsidRDefault="00745A74" w:rsidP="00745A74">
            <w:r w:rsidRPr="00BA6DC0">
              <w:t> </w:t>
            </w:r>
          </w:p>
          <w:p w:rsidR="005B1689" w:rsidRPr="00BA6DC0" w:rsidRDefault="00745A74" w:rsidP="005B1689">
            <w:r w:rsidRPr="00BA6DC0">
              <w:t> </w:t>
            </w:r>
            <w:r w:rsidR="005B1689" w:rsidRPr="00BA6DC0">
              <w:t xml:space="preserve">April  2010 – </w:t>
            </w:r>
            <w:r w:rsidR="008E325F" w:rsidRPr="00BA6DC0">
              <w:t>September</w:t>
            </w:r>
            <w:r w:rsidR="005B1689" w:rsidRPr="00BA6DC0">
              <w:t xml:space="preserve"> 2012              Bayshore Medical Center                    Pasadena, TX</w:t>
            </w:r>
          </w:p>
          <w:p w:rsidR="005B1689" w:rsidRPr="00BA6DC0" w:rsidRDefault="005B1689" w:rsidP="005B1689">
            <w:pPr>
              <w:pStyle w:val="CompanyNameOne"/>
              <w:tabs>
                <w:tab w:val="left" w:pos="6390"/>
              </w:tabs>
              <w:spacing w:line="240" w:lineRule="auto"/>
              <w:rPr>
                <w:rFonts w:ascii="Arial" w:hAnsi="Arial" w:cs="Arial"/>
                <w:b/>
              </w:rPr>
            </w:pPr>
            <w:r w:rsidRPr="00BA6DC0">
              <w:rPr>
                <w:rFonts w:ascii="Arial" w:hAnsi="Arial" w:cs="Arial"/>
                <w:b/>
              </w:rPr>
              <w:t>Registered Nurse</w:t>
            </w:r>
            <w:r w:rsidR="00404239">
              <w:rPr>
                <w:rFonts w:ascii="Arial" w:hAnsi="Arial" w:cs="Arial"/>
                <w:b/>
              </w:rPr>
              <w:t>- ER</w:t>
            </w:r>
          </w:p>
          <w:p w:rsidR="005B1689" w:rsidRPr="00BA6DC0" w:rsidRDefault="001A1E04" w:rsidP="00776F3B">
            <w:pPr>
              <w:pStyle w:val="Achievement"/>
              <w:ind w:right="-115"/>
            </w:pPr>
            <w:r w:rsidRPr="00BA6DC0">
              <w:t>Ensured the provision of quality emergency medical care to patients requiring emergency treatment in accordance with physician orders, hospital policy, and standard nursing practice.</w:t>
            </w:r>
          </w:p>
          <w:p w:rsidR="00B21782" w:rsidRPr="00BA6DC0" w:rsidRDefault="00B21782" w:rsidP="00776F3B">
            <w:pPr>
              <w:pStyle w:val="Achievement"/>
              <w:ind w:right="-115"/>
            </w:pPr>
            <w:r w:rsidRPr="00BA6DC0">
              <w:t>Provide expert patient care in an extremely busy</w:t>
            </w:r>
            <w:r w:rsidR="002B7373" w:rsidRPr="00BA6DC0">
              <w:t xml:space="preserve"> emergency room</w:t>
            </w:r>
            <w:r w:rsidRPr="00BA6DC0">
              <w:t xml:space="preserve"> which serves over </w:t>
            </w:r>
            <w:r w:rsidR="00404239">
              <w:t>180</w:t>
            </w:r>
            <w:r w:rsidRPr="00BA6DC0">
              <w:t xml:space="preserve"> patients on a daily basis and is an accredited </w:t>
            </w:r>
            <w:r w:rsidR="00BA6DC0" w:rsidRPr="00BA6DC0">
              <w:t>Chest Pain and Stroke</w:t>
            </w:r>
            <w:r w:rsidRPr="00BA6DC0">
              <w:t xml:space="preserve"> Center.</w:t>
            </w:r>
          </w:p>
          <w:p w:rsidR="00B21782" w:rsidRPr="00BA6DC0" w:rsidRDefault="00B21782" w:rsidP="00776F3B">
            <w:pPr>
              <w:pStyle w:val="Achievement"/>
              <w:ind w:right="-115"/>
            </w:pPr>
            <w:r w:rsidRPr="00BA6DC0">
              <w:t>Provided exceptional and meticulous nursing care within a level III trauma center covering areas such as: Critical Care Unit (Telemetry), Asthma, Medicine, Surgical, and Psychiatric.</w:t>
            </w:r>
          </w:p>
          <w:p w:rsidR="00B21782" w:rsidRPr="00BA6DC0" w:rsidRDefault="002B7373" w:rsidP="00776F3B">
            <w:pPr>
              <w:pStyle w:val="Achievement"/>
              <w:ind w:right="-115"/>
            </w:pPr>
            <w:r w:rsidRPr="00BA6DC0">
              <w:t xml:space="preserve">Fast paced, acute care hospital emergency room </w:t>
            </w:r>
            <w:r w:rsidR="00B21782" w:rsidRPr="00BA6DC0">
              <w:t>climate and responsible for direct patient care for a variety of patients.</w:t>
            </w:r>
          </w:p>
          <w:p w:rsidR="00B21782" w:rsidRPr="00BA6DC0" w:rsidRDefault="00B21782" w:rsidP="00776F3B">
            <w:pPr>
              <w:pStyle w:val="Achievement"/>
              <w:ind w:right="-115"/>
            </w:pPr>
            <w:r w:rsidRPr="00BA6DC0">
              <w:t>Work collaboratively with a multidisciplinary team of physicians,</w:t>
            </w:r>
            <w:r w:rsidR="002B7373" w:rsidRPr="00BA6DC0">
              <w:t xml:space="preserve"> nurses</w:t>
            </w:r>
            <w:r w:rsidRPr="00BA6DC0">
              <w:t>, and allied health professionals to expedite patient care and increase patient outcomes while providing excellent customer service.</w:t>
            </w:r>
          </w:p>
          <w:p w:rsidR="005B1689" w:rsidRPr="00BA6DC0" w:rsidRDefault="001A1E04" w:rsidP="00776F3B">
            <w:pPr>
              <w:pStyle w:val="Achievement"/>
              <w:ind w:right="-115"/>
            </w:pPr>
            <w:r w:rsidRPr="00BA6DC0">
              <w:t>Documented patient assessments, care plans, outcomes, including medication and diagnostic procedure(s) responses.</w:t>
            </w:r>
          </w:p>
          <w:p w:rsidR="002B357F" w:rsidRPr="00BA6DC0" w:rsidRDefault="002B357F" w:rsidP="00776F3B">
            <w:pPr>
              <w:pStyle w:val="Achievement"/>
              <w:ind w:right="-115"/>
            </w:pPr>
            <w:r w:rsidRPr="00BA6DC0">
              <w:t>Aseptically establishing, maintaining, and discontinuing intravenous catheters</w:t>
            </w:r>
            <w:r w:rsidR="00E02AE8" w:rsidRPr="00BA6DC0">
              <w:t>.</w:t>
            </w:r>
          </w:p>
          <w:p w:rsidR="005B1689" w:rsidRPr="00BA6DC0" w:rsidRDefault="005B1689" w:rsidP="00684C51">
            <w:pPr>
              <w:ind w:left="720"/>
              <w:rPr>
                <w:rStyle w:val="labeldef1"/>
                <w:color w:val="auto"/>
              </w:rPr>
            </w:pPr>
          </w:p>
          <w:p w:rsidR="0005208E" w:rsidRPr="00BA6DC0" w:rsidRDefault="00C6107B" w:rsidP="0005208E">
            <w:r w:rsidRPr="00BA6DC0">
              <w:t>February 2009</w:t>
            </w:r>
            <w:r w:rsidR="0022626E" w:rsidRPr="00BA6DC0">
              <w:t xml:space="preserve"> </w:t>
            </w:r>
            <w:r w:rsidRPr="00BA6DC0">
              <w:t>- March 2010</w:t>
            </w:r>
            <w:r w:rsidR="000F77B2" w:rsidRPr="00BA6DC0">
              <w:t xml:space="preserve">           </w:t>
            </w:r>
            <w:r w:rsidR="0079226D" w:rsidRPr="00BA6DC0">
              <w:t xml:space="preserve"> </w:t>
            </w:r>
            <w:r w:rsidR="002F37C5" w:rsidRPr="00BA6DC0">
              <w:t xml:space="preserve"> </w:t>
            </w:r>
            <w:r w:rsidR="005B1689" w:rsidRPr="00BA6DC0">
              <w:t xml:space="preserve"> </w:t>
            </w:r>
            <w:r w:rsidR="000F77B2" w:rsidRPr="00BA6DC0">
              <w:t xml:space="preserve">Foundation Surgical Hospital                   </w:t>
            </w:r>
            <w:r w:rsidR="00A8342C" w:rsidRPr="00BA6DC0">
              <w:t>Bellaire</w:t>
            </w:r>
            <w:r w:rsidR="000F77B2" w:rsidRPr="00BA6DC0">
              <w:t>, TX</w:t>
            </w:r>
          </w:p>
          <w:p w:rsidR="0005208E" w:rsidRPr="00BA6DC0" w:rsidRDefault="0027098A" w:rsidP="0005208E">
            <w:pPr>
              <w:pStyle w:val="CompanyNameOne"/>
              <w:tabs>
                <w:tab w:val="left" w:pos="6390"/>
              </w:tabs>
              <w:spacing w:line="240" w:lineRule="auto"/>
              <w:rPr>
                <w:rFonts w:ascii="Arial" w:hAnsi="Arial" w:cs="Arial"/>
                <w:b/>
              </w:rPr>
            </w:pPr>
            <w:r w:rsidRPr="00BA6DC0">
              <w:rPr>
                <w:rFonts w:ascii="Arial" w:hAnsi="Arial" w:cs="Arial"/>
                <w:b/>
              </w:rPr>
              <w:t>Student Nurse</w:t>
            </w:r>
          </w:p>
          <w:p w:rsidR="000F77B2" w:rsidRPr="00BA6DC0" w:rsidRDefault="008B3A70" w:rsidP="00B21782">
            <w:pPr>
              <w:pStyle w:val="Achievement"/>
            </w:pPr>
            <w:r w:rsidRPr="00BA6DC0">
              <w:t>Displayed an exceptional ability to autonomously observe, examine, identify problems and implement plans of care to deliver safe, effective and quality patient care.</w:t>
            </w:r>
          </w:p>
          <w:p w:rsidR="000F77B2" w:rsidRPr="00BA6DC0" w:rsidRDefault="000F77B2" w:rsidP="00B21782">
            <w:pPr>
              <w:pStyle w:val="Achievement"/>
            </w:pPr>
            <w:r w:rsidRPr="00BA6DC0">
              <w:t>Responsible for the safe transport of patients via wheelchair or stretcher, dispatch services and appropriate documentation of services.</w:t>
            </w:r>
          </w:p>
          <w:p w:rsidR="00214875" w:rsidRPr="00BA6DC0" w:rsidRDefault="008851DB" w:rsidP="00D26422">
            <w:pPr>
              <w:pStyle w:val="Achievement"/>
              <w:numPr>
                <w:ilvl w:val="0"/>
                <w:numId w:val="0"/>
              </w:numPr>
              <w:ind w:left="720"/>
            </w:pPr>
            <w:r w:rsidRPr="00BA6DC0">
              <w:t>Proven record of</w:t>
            </w:r>
            <w:r w:rsidR="00684C51" w:rsidRPr="00BA6DC0">
              <w:t xml:space="preserve"> reliability/responsibility and p</w:t>
            </w:r>
            <w:r w:rsidRPr="00BA6DC0">
              <w:t>ossess</w:t>
            </w:r>
            <w:r w:rsidR="00684C51" w:rsidRPr="00BA6DC0">
              <w:t>ed</w:t>
            </w:r>
            <w:r w:rsidRPr="00BA6DC0">
              <w:t xml:space="preserve"> special sensitivity to meeting diverse needs in varied situations.</w:t>
            </w:r>
          </w:p>
        </w:tc>
      </w:tr>
      <w:tr w:rsidR="00FB220D" w:rsidTr="000D102F">
        <w:trPr>
          <w:gridAfter w:val="1"/>
          <w:wAfter w:w="7758" w:type="dxa"/>
          <w:trHeight w:val="1692"/>
        </w:trPr>
        <w:tc>
          <w:tcPr>
            <w:tcW w:w="2232" w:type="dxa"/>
          </w:tcPr>
          <w:p w:rsidR="00FB220D" w:rsidRDefault="00FB220D"/>
        </w:tc>
        <w:tc>
          <w:tcPr>
            <w:tcW w:w="7578" w:type="dxa"/>
          </w:tcPr>
          <w:p w:rsidR="000D102F" w:rsidRDefault="000D102F" w:rsidP="00D26422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FB220D" w:rsidTr="0022626E">
        <w:trPr>
          <w:gridAfter w:val="1"/>
          <w:wAfter w:w="7758" w:type="dxa"/>
          <w:trHeight w:val="180"/>
        </w:trPr>
        <w:tc>
          <w:tcPr>
            <w:tcW w:w="2232" w:type="dxa"/>
          </w:tcPr>
          <w:p w:rsidR="00FB220D" w:rsidRDefault="00FB220D">
            <w:pPr>
              <w:pStyle w:val="SectionTitle"/>
            </w:pPr>
            <w:r>
              <w:t>Education</w:t>
            </w:r>
          </w:p>
        </w:tc>
        <w:tc>
          <w:tcPr>
            <w:tcW w:w="7578" w:type="dxa"/>
          </w:tcPr>
          <w:p w:rsidR="00064C35" w:rsidRDefault="00064C35" w:rsidP="00684C51">
            <w:pPr>
              <w:pStyle w:val="Institution"/>
              <w:spacing w:line="120" w:lineRule="atLeast"/>
            </w:pPr>
            <w:r>
              <w:t xml:space="preserve">August 2017                                         The University of Texas at Arlington </w:t>
            </w:r>
          </w:p>
          <w:p w:rsidR="00064C35" w:rsidRPr="00064C35" w:rsidRDefault="00064C35" w:rsidP="00064C35">
            <w:pPr>
              <w:pStyle w:val="Achievement"/>
            </w:pPr>
            <w:r>
              <w:t>MSN-FNP                                                                                               Arlington, TX</w:t>
            </w:r>
          </w:p>
          <w:p w:rsidR="00684C51" w:rsidRDefault="00684C51" w:rsidP="00684C51">
            <w:pPr>
              <w:pStyle w:val="Institution"/>
              <w:spacing w:line="120" w:lineRule="atLeast"/>
            </w:pPr>
            <w:r>
              <w:t xml:space="preserve">May 2012                       </w:t>
            </w:r>
            <w:r w:rsidR="00D26422">
              <w:t xml:space="preserve">                      Texas Woma</w:t>
            </w:r>
            <w:r>
              <w:t>n</w:t>
            </w:r>
            <w:r w:rsidR="00404239">
              <w:t>’</w:t>
            </w:r>
            <w:r>
              <w:t xml:space="preserve">s University        </w:t>
            </w:r>
            <w:r>
              <w:tab/>
              <w:t>H</w:t>
            </w:r>
            <w:r w:rsidRPr="00FB220D">
              <w:t>ouston, TX</w:t>
            </w:r>
          </w:p>
          <w:p w:rsidR="00684C51" w:rsidRPr="008A3A69" w:rsidRDefault="00404239" w:rsidP="00B21782">
            <w:pPr>
              <w:pStyle w:val="Achievement"/>
            </w:pPr>
            <w:r>
              <w:t>BSN</w:t>
            </w:r>
            <w:r w:rsidR="008A3A69" w:rsidRPr="008A3A69">
              <w:t>, Nursing</w:t>
            </w:r>
          </w:p>
          <w:p w:rsidR="00FB220D" w:rsidRDefault="00FB220D" w:rsidP="00FB220D">
            <w:pPr>
              <w:pStyle w:val="Institution"/>
              <w:spacing w:line="120" w:lineRule="atLeast"/>
            </w:pPr>
            <w:r w:rsidRPr="00FB220D">
              <w:t>Fal</w:t>
            </w:r>
            <w:r w:rsidR="002A4ACA">
              <w:t>l 2006</w:t>
            </w:r>
            <w:r>
              <w:t xml:space="preserve"> </w:t>
            </w:r>
            <w:r w:rsidR="008B3A70">
              <w:t>–</w:t>
            </w:r>
            <w:r>
              <w:t xml:space="preserve"> </w:t>
            </w:r>
            <w:r w:rsidR="008B3A70">
              <w:t>May 2010</w:t>
            </w:r>
            <w:r w:rsidR="00636946">
              <w:t xml:space="preserve">             </w:t>
            </w:r>
            <w:r w:rsidR="008B3A70">
              <w:t xml:space="preserve">   </w:t>
            </w:r>
            <w:r w:rsidR="0079226D">
              <w:t xml:space="preserve">        </w:t>
            </w:r>
            <w:r w:rsidR="00444D6B">
              <w:t xml:space="preserve">    HCC – Coleman College</w:t>
            </w:r>
            <w:r w:rsidR="008B3A70">
              <w:t xml:space="preserve">        </w:t>
            </w:r>
            <w:r w:rsidR="008B3A70">
              <w:tab/>
            </w:r>
            <w:r w:rsidR="00636946">
              <w:t>H</w:t>
            </w:r>
            <w:r w:rsidRPr="00FB220D">
              <w:t>ouston, TX</w:t>
            </w:r>
          </w:p>
          <w:p w:rsidR="00745A74" w:rsidRDefault="008A3A69" w:rsidP="00B21782">
            <w:pPr>
              <w:pStyle w:val="Achievement"/>
            </w:pPr>
            <w:r>
              <w:t>AAS, Nursing</w:t>
            </w:r>
          </w:p>
          <w:p w:rsidR="000D102F" w:rsidRDefault="00745A74" w:rsidP="00BD3962">
            <w:pPr>
              <w:pStyle w:val="Institution"/>
              <w:spacing w:line="120" w:lineRule="atLeast"/>
            </w:pPr>
            <w:r>
              <w:t xml:space="preserve">Fall 2000 – Spring 2005                        </w:t>
            </w:r>
            <w:r w:rsidR="002B7373">
              <w:t xml:space="preserve"> </w:t>
            </w:r>
            <w:r w:rsidR="00F857A3">
              <w:t xml:space="preserve">  </w:t>
            </w:r>
            <w:r w:rsidR="008A3A69">
              <w:t>University of Houston</w:t>
            </w:r>
            <w:r>
              <w:t xml:space="preserve">        </w:t>
            </w:r>
            <w:r>
              <w:tab/>
              <w:t>H</w:t>
            </w:r>
            <w:r w:rsidRPr="00FB220D">
              <w:t>ouston, TX</w:t>
            </w:r>
          </w:p>
          <w:p w:rsidR="00EB531A" w:rsidRDefault="00EB531A" w:rsidP="00EB531A">
            <w:pPr>
              <w:pStyle w:val="Institution"/>
            </w:pPr>
            <w:r>
              <w:t xml:space="preserve">June 2000                                               Sharpstown High School </w:t>
            </w:r>
            <w:r>
              <w:tab/>
              <w:t>Houston, TX</w:t>
            </w:r>
          </w:p>
          <w:p w:rsidR="00EB531A" w:rsidRDefault="00EB531A" w:rsidP="00EB531A">
            <w:pPr>
              <w:pStyle w:val="Achievement"/>
              <w:numPr>
                <w:ilvl w:val="0"/>
                <w:numId w:val="8"/>
              </w:numPr>
            </w:pPr>
            <w:r>
              <w:t>Graduated first quarter of class.</w:t>
            </w:r>
          </w:p>
          <w:p w:rsidR="00BD3962" w:rsidRDefault="00EB531A" w:rsidP="00EB531A">
            <w:pPr>
              <w:pStyle w:val="Achievement"/>
              <w:numPr>
                <w:ilvl w:val="0"/>
                <w:numId w:val="8"/>
              </w:numPr>
            </w:pPr>
            <w:r>
              <w:t>Graduated as member of the Magnet Leadership Academy.</w:t>
            </w:r>
          </w:p>
          <w:p w:rsidR="00BD3962" w:rsidRPr="00BD3962" w:rsidRDefault="00BD3962" w:rsidP="00B21782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</w:tr>
      <w:tr w:rsidR="00BD3962" w:rsidTr="00DF4D07">
        <w:trPr>
          <w:trHeight w:val="594"/>
        </w:trPr>
        <w:tc>
          <w:tcPr>
            <w:tcW w:w="2232" w:type="dxa"/>
          </w:tcPr>
          <w:p w:rsidR="00BD3962" w:rsidRDefault="00BD3962" w:rsidP="00DF4D07">
            <w:pPr>
              <w:pStyle w:val="SectionTitle"/>
            </w:pPr>
            <w:r>
              <w:t>Skills</w:t>
            </w:r>
            <w:r w:rsidR="00776F3B">
              <w:t>/Certifications</w:t>
            </w:r>
          </w:p>
        </w:tc>
        <w:tc>
          <w:tcPr>
            <w:tcW w:w="7578" w:type="dxa"/>
          </w:tcPr>
          <w:p w:rsidR="00BD3962" w:rsidRDefault="00BD3962" w:rsidP="00D26422">
            <w:pPr>
              <w:pStyle w:val="Achievement"/>
              <w:numPr>
                <w:ilvl w:val="0"/>
                <w:numId w:val="0"/>
              </w:numPr>
            </w:pPr>
          </w:p>
          <w:p w:rsidR="00BD3962" w:rsidRDefault="00BD3962" w:rsidP="00B21782">
            <w:pPr>
              <w:pStyle w:val="Achievement"/>
            </w:pPr>
            <w:r>
              <w:t>Read, write and speak Spanish fluently.</w:t>
            </w:r>
          </w:p>
          <w:p w:rsidR="00BD3962" w:rsidRDefault="00776F3B" w:rsidP="00B21782">
            <w:pPr>
              <w:pStyle w:val="Achievement"/>
            </w:pPr>
            <w:r>
              <w:t>Strong computer and communication skills.</w:t>
            </w:r>
          </w:p>
          <w:p w:rsidR="00776F3B" w:rsidRPr="00776F3B" w:rsidRDefault="00776F3B" w:rsidP="00776F3B">
            <w:pPr>
              <w:pStyle w:val="Achievement"/>
            </w:pPr>
            <w:r w:rsidRPr="00776F3B">
              <w:t>ACLS, BLS, PALS, TNCC</w:t>
            </w:r>
          </w:p>
          <w:p w:rsidR="00BD3962" w:rsidRDefault="00BD3962" w:rsidP="00B21782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  <w:tc>
          <w:tcPr>
            <w:tcW w:w="7758" w:type="dxa"/>
          </w:tcPr>
          <w:p w:rsidR="00BD3962" w:rsidRDefault="00BD3962" w:rsidP="00B21782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</w:tr>
      <w:tr w:rsidR="00684C51">
        <w:trPr>
          <w:trHeight w:val="594"/>
        </w:trPr>
        <w:tc>
          <w:tcPr>
            <w:tcW w:w="2232" w:type="dxa"/>
          </w:tcPr>
          <w:p w:rsidR="00684C51" w:rsidRDefault="00684C51">
            <w:pPr>
              <w:pStyle w:val="SectionTitle"/>
            </w:pPr>
            <w:r>
              <w:t>References</w:t>
            </w:r>
          </w:p>
        </w:tc>
        <w:tc>
          <w:tcPr>
            <w:tcW w:w="7578" w:type="dxa"/>
          </w:tcPr>
          <w:p w:rsidR="00684C51" w:rsidRDefault="00684C51" w:rsidP="00B21782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684C51" w:rsidRDefault="00684C51" w:rsidP="00B21782">
            <w:pPr>
              <w:pStyle w:val="Achievement"/>
            </w:pPr>
            <w:r>
              <w:t>Available upon request.</w:t>
            </w:r>
          </w:p>
        </w:tc>
        <w:tc>
          <w:tcPr>
            <w:tcW w:w="7758" w:type="dxa"/>
          </w:tcPr>
          <w:p w:rsidR="00684C51" w:rsidRDefault="00684C51" w:rsidP="00B21782">
            <w:pPr>
              <w:pStyle w:val="Achievement"/>
              <w:numPr>
                <w:ilvl w:val="0"/>
                <w:numId w:val="0"/>
              </w:numPr>
              <w:ind w:left="720"/>
            </w:pPr>
          </w:p>
        </w:tc>
      </w:tr>
    </w:tbl>
    <w:p w:rsidR="00FB220D" w:rsidRDefault="00FB220D" w:rsidP="00CD1FE8"/>
    <w:p w:rsidR="00C50B86" w:rsidRDefault="00C50B86" w:rsidP="00CD1FE8"/>
    <w:sectPr w:rsidR="00C50B86" w:rsidSect="008851DB">
      <w:pgSz w:w="12240" w:h="15840" w:code="1"/>
      <w:pgMar w:top="630" w:right="1440" w:bottom="450" w:left="1440" w:header="965" w:footer="96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16E"/>
    <w:multiLevelType w:val="hybridMultilevel"/>
    <w:tmpl w:val="4CF25678"/>
    <w:lvl w:ilvl="0" w:tplc="C5780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4C6"/>
    <w:multiLevelType w:val="hybridMultilevel"/>
    <w:tmpl w:val="AB1A753C"/>
    <w:lvl w:ilvl="0" w:tplc="F12E210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135D"/>
    <w:multiLevelType w:val="hybridMultilevel"/>
    <w:tmpl w:val="F2540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B59D1"/>
    <w:multiLevelType w:val="hybridMultilevel"/>
    <w:tmpl w:val="9A763CF6"/>
    <w:lvl w:ilvl="0" w:tplc="1688C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212D9"/>
    <w:multiLevelType w:val="hybridMultilevel"/>
    <w:tmpl w:val="1C1CBC60"/>
    <w:lvl w:ilvl="0" w:tplc="3FD64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A0890"/>
    <w:multiLevelType w:val="hybridMultilevel"/>
    <w:tmpl w:val="E26A8FEE"/>
    <w:lvl w:ilvl="0" w:tplc="19309B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619C7"/>
    <w:multiLevelType w:val="hybridMultilevel"/>
    <w:tmpl w:val="5E4C1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231D6"/>
    <w:multiLevelType w:val="singleLevel"/>
    <w:tmpl w:val="7F320EAC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8" w15:restartNumberingAfterBreak="0">
    <w:nsid w:val="501B5B80"/>
    <w:multiLevelType w:val="hybridMultilevel"/>
    <w:tmpl w:val="2B04A922"/>
    <w:lvl w:ilvl="0" w:tplc="FDD8D8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165FC"/>
    <w:multiLevelType w:val="hybridMultilevel"/>
    <w:tmpl w:val="F71480E0"/>
    <w:lvl w:ilvl="0" w:tplc="96223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activeWritingStyle w:appName="MSWord" w:lang="en-US" w:vendorID="8" w:dllVersion="513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59"/>
    <w:rsid w:val="00002E0B"/>
    <w:rsid w:val="00016610"/>
    <w:rsid w:val="00035DFE"/>
    <w:rsid w:val="0005208E"/>
    <w:rsid w:val="00064C35"/>
    <w:rsid w:val="000D102F"/>
    <w:rsid w:val="000F77B2"/>
    <w:rsid w:val="00104C51"/>
    <w:rsid w:val="001213B3"/>
    <w:rsid w:val="001320A4"/>
    <w:rsid w:val="00132858"/>
    <w:rsid w:val="001A0E2E"/>
    <w:rsid w:val="001A181F"/>
    <w:rsid w:val="001A1E04"/>
    <w:rsid w:val="001E5E3B"/>
    <w:rsid w:val="00214875"/>
    <w:rsid w:val="002214CC"/>
    <w:rsid w:val="0022626E"/>
    <w:rsid w:val="00232A1D"/>
    <w:rsid w:val="0027098A"/>
    <w:rsid w:val="00291E9E"/>
    <w:rsid w:val="002A4ACA"/>
    <w:rsid w:val="002B357F"/>
    <w:rsid w:val="002B7373"/>
    <w:rsid w:val="002F37C5"/>
    <w:rsid w:val="00311145"/>
    <w:rsid w:val="00322F93"/>
    <w:rsid w:val="00324E1B"/>
    <w:rsid w:val="00353642"/>
    <w:rsid w:val="0038611B"/>
    <w:rsid w:val="00392ED5"/>
    <w:rsid w:val="00393845"/>
    <w:rsid w:val="00397EA8"/>
    <w:rsid w:val="00401159"/>
    <w:rsid w:val="00404239"/>
    <w:rsid w:val="00430F05"/>
    <w:rsid w:val="00444D6B"/>
    <w:rsid w:val="004A1481"/>
    <w:rsid w:val="004A2802"/>
    <w:rsid w:val="005B1689"/>
    <w:rsid w:val="005D0F55"/>
    <w:rsid w:val="005D4400"/>
    <w:rsid w:val="006152BC"/>
    <w:rsid w:val="00636946"/>
    <w:rsid w:val="00650CFA"/>
    <w:rsid w:val="00684C51"/>
    <w:rsid w:val="00690921"/>
    <w:rsid w:val="006B4B28"/>
    <w:rsid w:val="006B786E"/>
    <w:rsid w:val="0071292E"/>
    <w:rsid w:val="007202F5"/>
    <w:rsid w:val="00742951"/>
    <w:rsid w:val="00745A74"/>
    <w:rsid w:val="00776F3B"/>
    <w:rsid w:val="00787DBB"/>
    <w:rsid w:val="0079226D"/>
    <w:rsid w:val="007C0F33"/>
    <w:rsid w:val="008851DB"/>
    <w:rsid w:val="0089773F"/>
    <w:rsid w:val="008A3A69"/>
    <w:rsid w:val="008B1575"/>
    <w:rsid w:val="008B3A70"/>
    <w:rsid w:val="008E325F"/>
    <w:rsid w:val="008F3C0D"/>
    <w:rsid w:val="00980662"/>
    <w:rsid w:val="009C464D"/>
    <w:rsid w:val="00A00DCA"/>
    <w:rsid w:val="00A42B59"/>
    <w:rsid w:val="00A6441D"/>
    <w:rsid w:val="00A8342C"/>
    <w:rsid w:val="00A95857"/>
    <w:rsid w:val="00B21782"/>
    <w:rsid w:val="00B70100"/>
    <w:rsid w:val="00BA6DC0"/>
    <w:rsid w:val="00BB56B6"/>
    <w:rsid w:val="00BD3962"/>
    <w:rsid w:val="00C50B86"/>
    <w:rsid w:val="00C6107B"/>
    <w:rsid w:val="00C90171"/>
    <w:rsid w:val="00CD1FE8"/>
    <w:rsid w:val="00D057D0"/>
    <w:rsid w:val="00D10C82"/>
    <w:rsid w:val="00D26422"/>
    <w:rsid w:val="00D5699D"/>
    <w:rsid w:val="00DE5991"/>
    <w:rsid w:val="00DF4D07"/>
    <w:rsid w:val="00E02AE8"/>
    <w:rsid w:val="00EB531A"/>
    <w:rsid w:val="00F14E65"/>
    <w:rsid w:val="00F32DA6"/>
    <w:rsid w:val="00F4340F"/>
    <w:rsid w:val="00F857A3"/>
    <w:rsid w:val="00FB220D"/>
    <w:rsid w:val="00FE233A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7A284C-785D-4546-AE27-35549F4D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2951"/>
  </w:style>
  <w:style w:type="paragraph" w:styleId="Heading1">
    <w:name w:val="heading 1"/>
    <w:basedOn w:val="HeadingBase"/>
    <w:next w:val="BodyText"/>
    <w:qFormat/>
    <w:rsid w:val="00742951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742951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742951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42951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742951"/>
    <w:pPr>
      <w:outlineLvl w:val="4"/>
    </w:pPr>
  </w:style>
  <w:style w:type="paragraph" w:styleId="Heading6">
    <w:name w:val="heading 6"/>
    <w:basedOn w:val="Normal"/>
    <w:next w:val="Normal"/>
    <w:qFormat/>
    <w:rsid w:val="00742951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42951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B21782"/>
    <w:pPr>
      <w:numPr>
        <w:numId w:val="10"/>
      </w:numPr>
      <w:spacing w:after="60"/>
      <w:ind w:right="-108"/>
      <w:jc w:val="both"/>
    </w:pPr>
  </w:style>
  <w:style w:type="paragraph" w:customStyle="1" w:styleId="Address1">
    <w:name w:val="Address 1"/>
    <w:basedOn w:val="Normal"/>
    <w:rsid w:val="00742951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742951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742951"/>
    <w:pPr>
      <w:ind w:left="720"/>
    </w:pPr>
  </w:style>
  <w:style w:type="paragraph" w:customStyle="1" w:styleId="CityState">
    <w:name w:val="City/State"/>
    <w:basedOn w:val="BodyText"/>
    <w:next w:val="BodyText"/>
    <w:rsid w:val="00742951"/>
    <w:pPr>
      <w:keepNext/>
    </w:pPr>
  </w:style>
  <w:style w:type="paragraph" w:customStyle="1" w:styleId="CompanyName">
    <w:name w:val="Company Name"/>
    <w:basedOn w:val="Normal"/>
    <w:next w:val="Normal"/>
    <w:autoRedefine/>
    <w:rsid w:val="00742951"/>
    <w:pPr>
      <w:tabs>
        <w:tab w:val="left" w:pos="2520"/>
        <w:tab w:val="left" w:pos="3690"/>
        <w:tab w:val="left" w:pos="6030"/>
      </w:tabs>
      <w:spacing w:before="220" w:after="40" w:line="220" w:lineRule="atLeast"/>
      <w:ind w:right="-108"/>
    </w:pPr>
  </w:style>
  <w:style w:type="paragraph" w:customStyle="1" w:styleId="CompanyNameOne">
    <w:name w:val="Company Name One"/>
    <w:basedOn w:val="CompanyName"/>
    <w:next w:val="Normal"/>
    <w:rsid w:val="00742951"/>
  </w:style>
  <w:style w:type="paragraph" w:styleId="Date">
    <w:name w:val="Date"/>
    <w:basedOn w:val="BodyText"/>
    <w:rsid w:val="00742951"/>
    <w:pPr>
      <w:keepNext/>
    </w:pPr>
  </w:style>
  <w:style w:type="paragraph" w:customStyle="1" w:styleId="DocumentLabel">
    <w:name w:val="Document Label"/>
    <w:basedOn w:val="Normal"/>
    <w:next w:val="Normal"/>
    <w:rsid w:val="00742951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742951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742951"/>
    <w:pPr>
      <w:ind w:right="-360"/>
    </w:pPr>
  </w:style>
  <w:style w:type="paragraph" w:styleId="Footer">
    <w:name w:val="footer"/>
    <w:basedOn w:val="HeaderBase"/>
    <w:rsid w:val="00742951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742951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742951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742951"/>
    <w:pPr>
      <w:tabs>
        <w:tab w:val="left" w:pos="3240"/>
        <w:tab w:val="left" w:pos="639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742951"/>
  </w:style>
  <w:style w:type="paragraph" w:customStyle="1" w:styleId="JobTitle">
    <w:name w:val="Job Title"/>
    <w:next w:val="Achievement"/>
    <w:rsid w:val="00742951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sid w:val="00742951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742951"/>
    <w:pPr>
      <w:spacing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rsid w:val="0074295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742951"/>
    <w:pPr>
      <w:spacing w:before="220" w:after="220" w:line="220" w:lineRule="atLeast"/>
    </w:pPr>
  </w:style>
  <w:style w:type="character" w:styleId="PageNumber">
    <w:name w:val="page number"/>
    <w:rsid w:val="00742951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74295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rsid w:val="00742951"/>
    <w:pPr>
      <w:pBdr>
        <w:top w:val="none" w:sz="0" w:space="0" w:color="auto"/>
      </w:pBdr>
    </w:pPr>
    <w:rPr>
      <w:b w:val="0"/>
      <w:spacing w:val="0"/>
      <w:position w:val="6"/>
    </w:rPr>
  </w:style>
  <w:style w:type="character" w:customStyle="1" w:styleId="labeldef1">
    <w:name w:val="labeldef1"/>
    <w:basedOn w:val="DefaultParagraphFont"/>
    <w:rsid w:val="0005208E"/>
    <w:rPr>
      <w:color w:val="000000"/>
    </w:rPr>
  </w:style>
  <w:style w:type="paragraph" w:customStyle="1" w:styleId="PersonalInfo">
    <w:name w:val="Personal Info"/>
    <w:basedOn w:val="Achievement"/>
    <w:rsid w:val="00742951"/>
    <w:pPr>
      <w:spacing w:before="220"/>
    </w:pPr>
  </w:style>
  <w:style w:type="paragraph" w:customStyle="1" w:styleId="worktitle1">
    <w:name w:val="work_title1"/>
    <w:basedOn w:val="Normal"/>
    <w:rsid w:val="001A1E04"/>
    <w:pPr>
      <w:spacing w:after="50"/>
    </w:pPr>
    <w:rPr>
      <w:b/>
      <w:bCs/>
      <w:sz w:val="16"/>
      <w:szCs w:val="16"/>
    </w:rPr>
  </w:style>
  <w:style w:type="paragraph" w:customStyle="1" w:styleId="workdates1">
    <w:name w:val="work_dates1"/>
    <w:basedOn w:val="Normal"/>
    <w:rsid w:val="001A1E04"/>
    <w:pPr>
      <w:spacing w:before="100" w:beforeAutospacing="1" w:after="50"/>
    </w:pPr>
    <w:rPr>
      <w:color w:val="999999"/>
      <w:sz w:val="13"/>
      <w:szCs w:val="13"/>
    </w:rPr>
  </w:style>
  <w:style w:type="paragraph" w:customStyle="1" w:styleId="workdescription1">
    <w:name w:val="work_description1"/>
    <w:basedOn w:val="Normal"/>
    <w:rsid w:val="001A1E04"/>
    <w:pPr>
      <w:spacing w:before="100" w:after="50"/>
    </w:pPr>
    <w:rPr>
      <w:color w:val="333333"/>
      <w:sz w:val="13"/>
      <w:szCs w:val="13"/>
    </w:rPr>
  </w:style>
  <w:style w:type="character" w:customStyle="1" w:styleId="hl1">
    <w:name w:val="hl1"/>
    <w:basedOn w:val="DefaultParagraphFont"/>
    <w:rsid w:val="001A1E04"/>
    <w:rPr>
      <w:shd w:val="clear" w:color="auto" w:fill="FFF5CC"/>
    </w:rPr>
  </w:style>
  <w:style w:type="character" w:customStyle="1" w:styleId="bold2">
    <w:name w:val="bold2"/>
    <w:basedOn w:val="DefaultParagraphFont"/>
    <w:rsid w:val="001A1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60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69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18009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7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9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4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5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1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6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24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605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0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6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84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614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150143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3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0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Contemporary%20Resume.dot</Template>
  <TotalTime>92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Margarita Maldonado</dc:creator>
  <cp:lastModifiedBy>Rodriguez, Janet Lisa</cp:lastModifiedBy>
  <cp:revision>2</cp:revision>
  <cp:lastPrinted>2003-09-09T19:44:00Z</cp:lastPrinted>
  <dcterms:created xsi:type="dcterms:W3CDTF">2018-04-09T19:41:00Z</dcterms:created>
  <dcterms:modified xsi:type="dcterms:W3CDTF">2018-04-09T19:41:00Z</dcterms:modified>
</cp:coreProperties>
</file>