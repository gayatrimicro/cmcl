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EEF74" w14:textId="44500B19" w:rsidR="002C74C0" w:rsidRPr="00B85865" w:rsidRDefault="00B85865" w:rsidP="00E70460">
      <w:pPr>
        <w:ind w:left="-180" w:right="-1080"/>
        <w:rPr>
          <w:rFonts w:ascii="Times New Roman" w:hAnsi="Times New Roman" w:cs="Times New Roman"/>
          <w:b/>
          <w:color w:val="C0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DA91C" wp14:editId="2CBD45EE">
                <wp:simplePos x="0" y="0"/>
                <wp:positionH relativeFrom="column">
                  <wp:posOffset>-108585</wp:posOffset>
                </wp:positionH>
                <wp:positionV relativeFrom="page">
                  <wp:posOffset>962025</wp:posOffset>
                </wp:positionV>
                <wp:extent cx="6924675" cy="2571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9705" w14:textId="06447BE7" w:rsidR="00B85865" w:rsidRPr="00B85865" w:rsidRDefault="00B8586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7567F1">
                              <w:rPr>
                                <w:color w:val="FFFFFF" w:themeColor="background1"/>
                              </w:rPr>
                              <w:t xml:space="preserve">                     </w:t>
                            </w:r>
                            <w:r w:rsidRPr="00B8586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203 Garden Valley LN, Red Oak, TX 75154 </w:t>
                            </w:r>
                            <w:r w:rsidRPr="00B85865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│Cell: 4695692940│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LoganMathhew713@gmail.com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2DA9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55pt;margin-top:75.75pt;width:545.2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" fillcolor="black [3213]" strokeweight=".5pt">
                <v:textbox>
                  <w:txbxContent>
                    <w:p w14:paraId="41339705" w14:textId="06447BE7" w:rsidR="00B85865" w:rsidRPr="00B85865" w:rsidRDefault="00B8586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 w:rsidR="007567F1">
                        <w:rPr>
                          <w:color w:val="FFFFFF" w:themeColor="background1"/>
                        </w:rPr>
                        <w:t xml:space="preserve">                     </w:t>
                      </w:r>
                      <w:r w:rsidRPr="00B85865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203 Garden Valley LN, Red Oak, TX 75154 </w:t>
                      </w:r>
                      <w:r w:rsidRPr="00B85865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│Cell: 4695692940│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LoganMathhew713@gmail.com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B4487">
        <w:tab/>
      </w:r>
      <w:r w:rsidR="001B4487">
        <w:tab/>
      </w:r>
      <w:r w:rsidR="0086721A">
        <w:tab/>
      </w:r>
      <w:r w:rsidR="0086721A">
        <w:tab/>
      </w:r>
      <w:r w:rsidR="0086721A">
        <w:tab/>
      </w:r>
      <w:r>
        <w:t xml:space="preserve">                         </w:t>
      </w:r>
      <w:r w:rsidR="00E70460">
        <w:t xml:space="preserve">              </w:t>
      </w:r>
      <w:r w:rsidR="0086721A" w:rsidRPr="00B85865">
        <w:rPr>
          <w:rFonts w:ascii="Times New Roman" w:hAnsi="Times New Roman" w:cs="Times New Roman"/>
          <w:b/>
          <w:sz w:val="44"/>
          <w:szCs w:val="44"/>
        </w:rPr>
        <w:t xml:space="preserve">MELISSA </w:t>
      </w:r>
      <w:r w:rsidR="0086721A" w:rsidRPr="00B85865">
        <w:rPr>
          <w:rFonts w:ascii="Times New Roman" w:hAnsi="Times New Roman" w:cs="Times New Roman"/>
          <w:b/>
          <w:color w:val="C00000"/>
          <w:sz w:val="44"/>
          <w:szCs w:val="44"/>
        </w:rPr>
        <w:t>MADRIGAL</w:t>
      </w:r>
    </w:p>
    <w:p w14:paraId="78F50F47" w14:textId="77777777" w:rsidR="00E70460" w:rsidRDefault="00E70460" w:rsidP="00E70460">
      <w:pPr>
        <w:pBdr>
          <w:bottom w:val="single" w:sz="12" w:space="1" w:color="C00000"/>
        </w:pBdr>
        <w:ind w:left="-180" w:right="-99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704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Professional Summary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     </w:t>
      </w:r>
    </w:p>
    <w:p w14:paraId="2B0B2566" w14:textId="38B430D5" w:rsidR="003B338D" w:rsidRDefault="003B338D" w:rsidP="00E70460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hardworking and highly motivated individual who is seeking an entry-level position with your company.</w:t>
      </w:r>
    </w:p>
    <w:p w14:paraId="50C29F21" w14:textId="30F77CA4" w:rsidR="00563B72" w:rsidRDefault="003B338D" w:rsidP="001B4487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assistant general manager with more than seven years of experience, I have an in-depth knowledge and hands on experience with accounting that you are looking for.  I have strong organizational skills and planning skills that enable me to be successful in many </w:t>
      </w:r>
      <w:r w:rsidR="001B4487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areas. I am focused on accuracy and precision in all tasks.  I am a proactive problem solver with any issues that arise. I am looking for an opportunity to prove myself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563B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3B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F97BE" w14:textId="77777777" w:rsidR="00784BCC" w:rsidRDefault="00563B72" w:rsidP="00784BCC">
      <w:pPr>
        <w:pBdr>
          <w:bottom w:val="single" w:sz="12" w:space="1" w:color="C00000"/>
        </w:pBdr>
        <w:ind w:left="-180" w:right="-1080"/>
        <w:rPr>
          <w:rFonts w:ascii="Times New Roman" w:hAnsi="Times New Roman" w:cs="Times New Roman"/>
          <w:b/>
          <w:sz w:val="28"/>
          <w:szCs w:val="28"/>
        </w:rPr>
      </w:pPr>
      <w:r w:rsidRPr="00563B72"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14:paraId="4F4D3D4C" w14:textId="77777777" w:rsidR="00784BCC" w:rsidRDefault="00784BCC" w:rsidP="000F05B1">
      <w:pPr>
        <w:spacing w:after="0" w:line="240" w:lineRule="auto"/>
        <w:mirrorIndents/>
        <w:rPr>
          <w:rFonts w:ascii="Times New Roman" w:hAnsi="Times New Roman" w:cs="Times New Roman"/>
          <w:sz w:val="24"/>
          <w:szCs w:val="24"/>
        </w:rPr>
        <w:sectPr w:rsidR="00784BCC" w:rsidSect="001B4487">
          <w:footerReference w:type="default" r:id="rId9"/>
          <w:pgSz w:w="12240" w:h="15840"/>
          <w:pgMar w:top="900" w:right="1584" w:bottom="90" w:left="936" w:header="720" w:footer="720" w:gutter="0"/>
          <w:cols w:space="720"/>
          <w:titlePg/>
          <w:docGrid w:linePitch="360"/>
        </w:sectPr>
      </w:pPr>
    </w:p>
    <w:p w14:paraId="61356E50" w14:textId="77777777" w:rsidR="000F05B1" w:rsidRPr="00E03273" w:rsidRDefault="00784BCC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Exceptional organization </w:t>
      </w:r>
      <w:r w:rsidR="00E03273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F05B1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D5EDDE" w14:textId="77777777" w:rsidR="00E03273" w:rsidRPr="00E03273" w:rsidRDefault="00784BCC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Ethical approach </w:t>
      </w:r>
      <w:r w:rsidR="00E03273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3273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F1352AF" w14:textId="77777777" w:rsidR="00784BCC" w:rsidRPr="00E03273" w:rsidRDefault="000F05B1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Leadership </w:t>
      </w:r>
      <w:r w:rsidR="00E03273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>Experience</w:t>
      </w:r>
    </w:p>
    <w:p w14:paraId="2357F924" w14:textId="77777777" w:rsidR="00E03273" w:rsidRPr="00E03273" w:rsidRDefault="00784BCC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Superior attention to detail </w:t>
      </w:r>
    </w:p>
    <w:p w14:paraId="00FD8D68" w14:textId="77777777" w:rsidR="00784BCC" w:rsidRPr="00E03273" w:rsidRDefault="000F05B1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>Decision making ability</w:t>
      </w:r>
    </w:p>
    <w:p w14:paraId="1A269285" w14:textId="77777777" w:rsidR="000F05B1" w:rsidRPr="00E03273" w:rsidRDefault="00E03273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Expertise </w:t>
      </w:r>
      <w:r w:rsidR="00784BCC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invoice and payment transactions </w:t>
      </w:r>
      <w:r w:rsidR="000F05B1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54CFB396" w14:textId="77777777" w:rsidR="00784BCC" w:rsidRPr="00E03273" w:rsidRDefault="000F05B1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>Clear communication skills</w:t>
      </w:r>
    </w:p>
    <w:p w14:paraId="3F295A78" w14:textId="400F6D8F" w:rsidR="000F05B1" w:rsidRPr="00E03273" w:rsidRDefault="000F05B1" w:rsidP="001B44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0808F00" w14:textId="77777777" w:rsidR="00784BCC" w:rsidRPr="00E03273" w:rsidRDefault="000F05B1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>Job training expertise</w:t>
      </w:r>
    </w:p>
    <w:p w14:paraId="4EFAD1EF" w14:textId="77777777" w:rsidR="000F05B1" w:rsidRPr="00E03273" w:rsidRDefault="00784BCC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 management </w:t>
      </w:r>
      <w:r w:rsidR="000F05B1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7549CFD" w14:textId="77777777" w:rsidR="00784BCC" w:rsidRPr="00E03273" w:rsidRDefault="000F05B1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>Conflict Resolution</w:t>
      </w:r>
    </w:p>
    <w:p w14:paraId="54173D3F" w14:textId="77777777" w:rsidR="00E03273" w:rsidRPr="00E03273" w:rsidRDefault="00784BCC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 Office </w:t>
      </w:r>
      <w:r w:rsidR="00E03273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>proficiency</w:t>
      </w: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3273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A958197" w14:textId="77777777" w:rsidR="00784BCC" w:rsidRPr="00E03273" w:rsidRDefault="000F05B1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>Meeting deadlines</w:t>
      </w:r>
    </w:p>
    <w:p w14:paraId="74994050" w14:textId="77777777" w:rsidR="00E03273" w:rsidRPr="00E03273" w:rsidRDefault="00784BCC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Staff developing </w:t>
      </w:r>
      <w:r w:rsidR="00E03273"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64541B0" w14:textId="77777777" w:rsidR="00784BCC" w:rsidRPr="00E03273" w:rsidRDefault="000F05B1" w:rsidP="00E032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273">
        <w:rPr>
          <w:rFonts w:ascii="Times New Roman" w:hAnsi="Times New Roman" w:cs="Times New Roman"/>
          <w:color w:val="000000" w:themeColor="text1"/>
          <w:sz w:val="24"/>
          <w:szCs w:val="24"/>
        </w:rPr>
        <w:t>Multitasking</w:t>
      </w:r>
    </w:p>
    <w:p w14:paraId="19F5C3E6" w14:textId="77777777" w:rsidR="000F05B1" w:rsidRPr="00E03273" w:rsidRDefault="000F05B1" w:rsidP="00C25EB7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0F05B1" w:rsidRPr="00E03273" w:rsidSect="000F05B1">
          <w:type w:val="continuous"/>
          <w:pgSz w:w="12240" w:h="15840"/>
          <w:pgMar w:top="900" w:right="1584" w:bottom="432" w:left="936" w:header="720" w:footer="720" w:gutter="0"/>
          <w:cols w:num="2" w:space="720"/>
          <w:titlePg/>
          <w:docGrid w:linePitch="360"/>
        </w:sectPr>
      </w:pPr>
    </w:p>
    <w:p w14:paraId="0469028F" w14:textId="77777777" w:rsidR="00C25EB7" w:rsidRDefault="00C25EB7" w:rsidP="00C25EB7">
      <w:pPr>
        <w:pBdr>
          <w:bottom w:val="single" w:sz="12" w:space="1" w:color="C00000"/>
        </w:pBdr>
        <w:ind w:left="-180" w:right="-1170"/>
        <w:rPr>
          <w:rFonts w:ascii="Times New Roman" w:hAnsi="Times New Roman" w:cs="Times New Roman"/>
          <w:b/>
          <w:sz w:val="28"/>
          <w:szCs w:val="28"/>
        </w:rPr>
      </w:pPr>
      <w:r w:rsidRPr="00C25EB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Work History </w:t>
      </w:r>
    </w:p>
    <w:p w14:paraId="4B93DDAC" w14:textId="74FEC730" w:rsidR="00C25EB7" w:rsidRPr="00C25EB7" w:rsidRDefault="00C25EB7" w:rsidP="00C25EB7">
      <w:pPr>
        <w:spacing w:before="120" w:after="0" w:line="240" w:lineRule="auto"/>
        <w:ind w:left="-187"/>
        <w:rPr>
          <w:rFonts w:ascii="Times New Roman" w:hAnsi="Times New Roman" w:cs="Times New Roman"/>
          <w:b/>
          <w:sz w:val="24"/>
          <w:szCs w:val="24"/>
        </w:rPr>
      </w:pPr>
      <w:r w:rsidRPr="00C25EB7">
        <w:rPr>
          <w:rFonts w:ascii="Times New Roman" w:hAnsi="Times New Roman" w:cs="Times New Roman"/>
          <w:b/>
          <w:sz w:val="24"/>
          <w:szCs w:val="24"/>
        </w:rPr>
        <w:t xml:space="preserve">Assistant General Manager </w:t>
      </w:r>
      <w:r w:rsidR="00031F41">
        <w:rPr>
          <w:rFonts w:ascii="Times New Roman" w:hAnsi="Times New Roman" w:cs="Times New Roman"/>
          <w:b/>
          <w:sz w:val="24"/>
          <w:szCs w:val="24"/>
        </w:rPr>
        <w:tab/>
      </w:r>
      <w:r w:rsidR="00031F41">
        <w:rPr>
          <w:rFonts w:ascii="Times New Roman" w:hAnsi="Times New Roman" w:cs="Times New Roman"/>
          <w:b/>
          <w:sz w:val="24"/>
          <w:szCs w:val="24"/>
        </w:rPr>
        <w:tab/>
      </w:r>
      <w:r w:rsidR="00031F41">
        <w:rPr>
          <w:rFonts w:ascii="Times New Roman" w:hAnsi="Times New Roman" w:cs="Times New Roman"/>
          <w:b/>
          <w:sz w:val="24"/>
          <w:szCs w:val="24"/>
        </w:rPr>
        <w:tab/>
      </w:r>
      <w:r w:rsidR="00031F41">
        <w:rPr>
          <w:rFonts w:ascii="Times New Roman" w:hAnsi="Times New Roman" w:cs="Times New Roman"/>
          <w:b/>
          <w:sz w:val="24"/>
          <w:szCs w:val="24"/>
        </w:rPr>
        <w:tab/>
      </w:r>
      <w:r w:rsidR="00031F41">
        <w:rPr>
          <w:rFonts w:ascii="Times New Roman" w:hAnsi="Times New Roman" w:cs="Times New Roman"/>
          <w:b/>
          <w:sz w:val="24"/>
          <w:szCs w:val="24"/>
        </w:rPr>
        <w:tab/>
      </w:r>
      <w:r w:rsidR="00031F41">
        <w:rPr>
          <w:rFonts w:ascii="Times New Roman" w:hAnsi="Times New Roman" w:cs="Times New Roman"/>
          <w:b/>
          <w:sz w:val="24"/>
          <w:szCs w:val="24"/>
        </w:rPr>
        <w:tab/>
      </w:r>
      <w:r w:rsidR="00031F41">
        <w:rPr>
          <w:rFonts w:ascii="Times New Roman" w:hAnsi="Times New Roman" w:cs="Times New Roman"/>
          <w:b/>
          <w:sz w:val="24"/>
          <w:szCs w:val="24"/>
        </w:rPr>
        <w:tab/>
        <w:t xml:space="preserve">March 2008 - Present </w:t>
      </w:r>
    </w:p>
    <w:p w14:paraId="02ABF265" w14:textId="77777777" w:rsidR="00C25EB7" w:rsidRDefault="00C25EB7" w:rsidP="00C25EB7">
      <w:pPr>
        <w:spacing w:before="120" w:after="0" w:line="240" w:lineRule="auto"/>
        <w:ind w:left="-187"/>
        <w:rPr>
          <w:rFonts w:ascii="Times New Roman" w:hAnsi="Times New Roman" w:cs="Times New Roman"/>
          <w:sz w:val="24"/>
          <w:szCs w:val="24"/>
        </w:rPr>
      </w:pPr>
      <w:r w:rsidRPr="00C25EB7">
        <w:rPr>
          <w:rFonts w:ascii="Times New Roman" w:hAnsi="Times New Roman" w:cs="Times New Roman"/>
          <w:b/>
          <w:sz w:val="24"/>
          <w:szCs w:val="24"/>
        </w:rPr>
        <w:t xml:space="preserve">Moore Chicken Inc. </w:t>
      </w:r>
      <w:r w:rsidRPr="00C25EB7">
        <w:rPr>
          <w:rFonts w:ascii="Times New Roman" w:hAnsi="Times New Roman" w:cs="Times New Roman"/>
          <w:sz w:val="24"/>
          <w:szCs w:val="24"/>
        </w:rPr>
        <w:t xml:space="preserve">– 795 </w:t>
      </w:r>
      <w:r>
        <w:rPr>
          <w:rFonts w:ascii="Times New Roman" w:hAnsi="Times New Roman" w:cs="Times New Roman"/>
          <w:sz w:val="24"/>
          <w:szCs w:val="24"/>
        </w:rPr>
        <w:t>N. HWY 77 Waxahachie TX 75165</w:t>
      </w:r>
    </w:p>
    <w:p w14:paraId="197EB72E" w14:textId="77777777" w:rsidR="00C25EB7" w:rsidRDefault="00C25EB7" w:rsidP="00C25EB7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C25EB7">
        <w:rPr>
          <w:rFonts w:ascii="Times New Roman" w:hAnsi="Times New Roman" w:cs="Times New Roman"/>
          <w:sz w:val="24"/>
          <w:szCs w:val="24"/>
        </w:rPr>
        <w:t>Maintain 100% accuracy in calculating discounts</w:t>
      </w:r>
      <w:r w:rsidR="006502CC">
        <w:rPr>
          <w:rFonts w:ascii="Times New Roman" w:hAnsi="Times New Roman" w:cs="Times New Roman"/>
          <w:sz w:val="24"/>
          <w:szCs w:val="24"/>
        </w:rPr>
        <w:t xml:space="preserve"> and pricing</w:t>
      </w:r>
      <w:r w:rsidRPr="00C25EB7">
        <w:rPr>
          <w:rFonts w:ascii="Times New Roman" w:hAnsi="Times New Roman" w:cs="Times New Roman"/>
          <w:sz w:val="24"/>
          <w:szCs w:val="24"/>
        </w:rPr>
        <w:t xml:space="preserve"> for local schools, businesses and churches.  </w:t>
      </w:r>
    </w:p>
    <w:p w14:paraId="2D4612D1" w14:textId="77777777" w:rsidR="006502CC" w:rsidRDefault="006502CC" w:rsidP="00C25EB7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payments due from clients and promptly contacted clients with past due payments</w:t>
      </w:r>
    </w:p>
    <w:p w14:paraId="744CA1C2" w14:textId="77777777" w:rsidR="006502CC" w:rsidRDefault="006502CC" w:rsidP="00C25EB7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daily and weekly cash reports for accounting management</w:t>
      </w:r>
    </w:p>
    <w:p w14:paraId="3AE67468" w14:textId="77777777" w:rsidR="006502CC" w:rsidRDefault="006502CC" w:rsidP="00C25EB7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Supervising and scheduling over 40 employees</w:t>
      </w:r>
    </w:p>
    <w:p w14:paraId="360C8709" w14:textId="77777777" w:rsidR="006502CC" w:rsidRDefault="006502CC" w:rsidP="00C25EB7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Reconciling costumer complaints and discrepancies </w:t>
      </w:r>
    </w:p>
    <w:p w14:paraId="19A5222A" w14:textId="77777777" w:rsidR="006502CC" w:rsidRDefault="006502CC" w:rsidP="00C25EB7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Supervising invoice processing, purchase orders, expense reports, credit memos and payment transactions. </w:t>
      </w:r>
    </w:p>
    <w:p w14:paraId="6F1C5A14" w14:textId="77777777" w:rsidR="006502CC" w:rsidRDefault="006502CC" w:rsidP="00C25EB7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Filed and address employee complaints in accordance with the company policies and government regulations </w:t>
      </w:r>
    </w:p>
    <w:p w14:paraId="2DB8B3A4" w14:textId="77777777" w:rsidR="006502CC" w:rsidRDefault="006502CC" w:rsidP="006502CC">
      <w:pPr>
        <w:pStyle w:val="ListParagraph"/>
        <w:pBdr>
          <w:bottom w:val="single" w:sz="12" w:space="1" w:color="C00000"/>
        </w:pBdr>
        <w:spacing w:before="120" w:after="0" w:line="240" w:lineRule="auto"/>
        <w:ind w:left="-180" w:right="-117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2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Education </w:t>
      </w:r>
    </w:p>
    <w:p w14:paraId="21D07684" w14:textId="77777777" w:rsidR="006502CC" w:rsidRPr="006502CC" w:rsidRDefault="006502CC" w:rsidP="006502CC">
      <w:pPr>
        <w:ind w:left="-180"/>
        <w:rPr>
          <w:b/>
        </w:rPr>
      </w:pPr>
      <w:r w:rsidRPr="006502CC">
        <w:rPr>
          <w:b/>
        </w:rPr>
        <w:t xml:space="preserve">GED </w:t>
      </w:r>
    </w:p>
    <w:p w14:paraId="555F7AEC" w14:textId="77777777" w:rsidR="006502CC" w:rsidRDefault="006502CC" w:rsidP="006502CC">
      <w:pPr>
        <w:ind w:left="-180"/>
      </w:pPr>
      <w:r w:rsidRPr="00680A52">
        <w:rPr>
          <w:b/>
          <w:u w:val="single"/>
        </w:rPr>
        <w:t>Midlothian High School</w:t>
      </w:r>
      <w:r w:rsidRPr="00680A52">
        <w:rPr>
          <w:u w:val="single"/>
        </w:rPr>
        <w:t xml:space="preserve"> </w:t>
      </w:r>
      <w:r>
        <w:t>– 923 S. 9</w:t>
      </w:r>
      <w:r w:rsidRPr="006502CC">
        <w:rPr>
          <w:vertAlign w:val="superscript"/>
        </w:rPr>
        <w:t>th</w:t>
      </w:r>
      <w:r>
        <w:t xml:space="preserve"> St. Midlothian TX ,76065</w:t>
      </w:r>
    </w:p>
    <w:p w14:paraId="4AFB88D3" w14:textId="77777777" w:rsidR="006502CC" w:rsidRDefault="00680A52" w:rsidP="006502CC">
      <w:pPr>
        <w:ind w:left="-180"/>
      </w:pPr>
      <w:r w:rsidRPr="00680A52">
        <w:rPr>
          <w:b/>
        </w:rPr>
        <w:t>Course of Study</w:t>
      </w:r>
      <w:r w:rsidR="006502CC">
        <w:t xml:space="preserve">: </w:t>
      </w:r>
      <w:r w:rsidR="006502CC" w:rsidRPr="006502CC">
        <w:t>General studies</w:t>
      </w:r>
    </w:p>
    <w:p w14:paraId="2EBCDF5E" w14:textId="77777777" w:rsidR="006502CC" w:rsidRDefault="006502CC" w:rsidP="006502CC">
      <w:pPr>
        <w:ind w:left="-180"/>
      </w:pPr>
      <w:r w:rsidRPr="00680A52">
        <w:rPr>
          <w:b/>
          <w:u w:val="single"/>
        </w:rPr>
        <w:t>Navarro College</w:t>
      </w:r>
      <w:r>
        <w:t xml:space="preserve"> - </w:t>
      </w:r>
      <w:r w:rsidRPr="006502CC">
        <w:t xml:space="preserve"> </w:t>
      </w:r>
      <w:r w:rsidR="00680A52">
        <w:t>1900 John Arden Dr. Waxahachie TX, 75165</w:t>
      </w:r>
    </w:p>
    <w:p w14:paraId="0DA15B06" w14:textId="0D79D12F" w:rsidR="006502CC" w:rsidRPr="006502CC" w:rsidRDefault="00680A52" w:rsidP="001B4487">
      <w:pPr>
        <w:ind w:left="-180"/>
      </w:pPr>
      <w:r>
        <w:rPr>
          <w:b/>
        </w:rPr>
        <w:t>Course of S</w:t>
      </w:r>
      <w:r w:rsidRPr="00680A52">
        <w:rPr>
          <w:b/>
        </w:rPr>
        <w:t>tudy:</w:t>
      </w:r>
      <w:r w:rsidRPr="00680A52">
        <w:t xml:space="preserve"> </w:t>
      </w:r>
      <w:r>
        <w:t xml:space="preserve"> </w:t>
      </w:r>
      <w:r w:rsidRPr="00680A52">
        <w:t>Accounting</w:t>
      </w:r>
      <w:r>
        <w:rPr>
          <w:b/>
        </w:rPr>
        <w:t xml:space="preserve"> </w:t>
      </w:r>
      <w:bookmarkStart w:id="0" w:name="_GoBack"/>
      <w:bookmarkEnd w:id="0"/>
    </w:p>
    <w:sectPr w:rsidR="006502CC" w:rsidRPr="006502CC" w:rsidSect="00784BCC">
      <w:type w:val="continuous"/>
      <w:pgSz w:w="12240" w:h="15840"/>
      <w:pgMar w:top="900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ADDAF" w14:textId="77777777" w:rsidR="00F85F33" w:rsidRDefault="00F85F33" w:rsidP="00927723">
      <w:pPr>
        <w:spacing w:after="0" w:line="240" w:lineRule="auto"/>
      </w:pPr>
      <w:r>
        <w:separator/>
      </w:r>
    </w:p>
  </w:endnote>
  <w:endnote w:type="continuationSeparator" w:id="0">
    <w:p w14:paraId="31753920" w14:textId="77777777" w:rsidR="00F85F33" w:rsidRDefault="00F85F33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nap ITC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D31B8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B448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9404C" w14:textId="77777777" w:rsidR="00F85F33" w:rsidRDefault="00F85F33" w:rsidP="00927723">
      <w:pPr>
        <w:spacing w:after="0" w:line="240" w:lineRule="auto"/>
      </w:pPr>
      <w:r>
        <w:separator/>
      </w:r>
    </w:p>
  </w:footnote>
  <w:footnote w:type="continuationSeparator" w:id="0">
    <w:p w14:paraId="59C50072" w14:textId="77777777" w:rsidR="00F85F33" w:rsidRDefault="00F85F33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654"/>
    <w:multiLevelType w:val="hybridMultilevel"/>
    <w:tmpl w:val="09F8EEBA"/>
    <w:lvl w:ilvl="0" w:tplc="9A3EECB8">
      <w:start w:val="1"/>
      <w:numFmt w:val="bullet"/>
      <w:lvlText w:val="o"/>
      <w:lvlJc w:val="left"/>
      <w:pPr>
        <w:ind w:left="1440" w:hanging="360"/>
      </w:pPr>
      <w:rPr>
        <w:rFonts w:ascii="Snap ITC" w:hAnsi="Snap ITC" w:hint="default"/>
        <w:color w:val="000000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FA5"/>
    <w:multiLevelType w:val="hybridMultilevel"/>
    <w:tmpl w:val="DB96B2DE"/>
    <w:lvl w:ilvl="0" w:tplc="2F16E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244F"/>
    <w:multiLevelType w:val="hybridMultilevel"/>
    <w:tmpl w:val="686A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06DE2"/>
    <w:multiLevelType w:val="hybridMultilevel"/>
    <w:tmpl w:val="A7B0A46A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4">
    <w:nsid w:val="193E1568"/>
    <w:multiLevelType w:val="hybridMultilevel"/>
    <w:tmpl w:val="E054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E3A87"/>
    <w:multiLevelType w:val="hybridMultilevel"/>
    <w:tmpl w:val="10B685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82D709F"/>
    <w:multiLevelType w:val="hybridMultilevel"/>
    <w:tmpl w:val="8500C988"/>
    <w:lvl w:ilvl="0" w:tplc="2F16E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91540"/>
    <w:multiLevelType w:val="hybridMultilevel"/>
    <w:tmpl w:val="BA6EBA38"/>
    <w:lvl w:ilvl="0" w:tplc="2F16E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84CA6"/>
    <w:multiLevelType w:val="hybridMultilevel"/>
    <w:tmpl w:val="76B6B9BC"/>
    <w:lvl w:ilvl="0" w:tplc="9A3EECB8">
      <w:start w:val="1"/>
      <w:numFmt w:val="bullet"/>
      <w:lvlText w:val="o"/>
      <w:lvlJc w:val="left"/>
      <w:pPr>
        <w:ind w:left="720" w:hanging="360"/>
      </w:pPr>
      <w:rPr>
        <w:rFonts w:ascii="Snap ITC" w:hAnsi="Snap ITC" w:hint="default"/>
        <w:color w:val="000000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463A57"/>
    <w:multiLevelType w:val="hybridMultilevel"/>
    <w:tmpl w:val="A318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21B39"/>
    <w:multiLevelType w:val="hybridMultilevel"/>
    <w:tmpl w:val="4402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61A3B"/>
    <w:multiLevelType w:val="hybridMultilevel"/>
    <w:tmpl w:val="F2B6E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63D67"/>
    <w:multiLevelType w:val="hybridMultilevel"/>
    <w:tmpl w:val="CFB2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0D48D2"/>
    <w:multiLevelType w:val="hybridMultilevel"/>
    <w:tmpl w:val="C36A6A16"/>
    <w:lvl w:ilvl="0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D1"/>
    <w:rsid w:val="00031F41"/>
    <w:rsid w:val="000F05B1"/>
    <w:rsid w:val="001B4487"/>
    <w:rsid w:val="00293B83"/>
    <w:rsid w:val="003B338D"/>
    <w:rsid w:val="005462D1"/>
    <w:rsid w:val="00563B72"/>
    <w:rsid w:val="006502CC"/>
    <w:rsid w:val="00680A52"/>
    <w:rsid w:val="006A3CE7"/>
    <w:rsid w:val="00716A0C"/>
    <w:rsid w:val="007567F1"/>
    <w:rsid w:val="00784BCC"/>
    <w:rsid w:val="0086721A"/>
    <w:rsid w:val="00927723"/>
    <w:rsid w:val="00B50C46"/>
    <w:rsid w:val="00B85865"/>
    <w:rsid w:val="00C25EB7"/>
    <w:rsid w:val="00DE7742"/>
    <w:rsid w:val="00E03273"/>
    <w:rsid w:val="00E70460"/>
    <w:rsid w:val="00F132C7"/>
    <w:rsid w:val="00F85F33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B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" w:qFormat="1"/>
    <w:lsdException w:name="Default Paragraph Font" w:uiPriority="1"/>
    <w:lsdException w:name="Subtitle" w:uiPriority="11" w:qFormat="1"/>
    <w:lsdException w:name="Strong" w:uiPriority="4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DDDDDD" w:themeColor="accent1"/>
      </w:pBdr>
      <w:spacing w:after="0" w:line="240" w:lineRule="auto"/>
      <w:jc w:val="right"/>
      <w:outlineLvl w:val="0"/>
    </w:pPr>
    <w:rPr>
      <w:b/>
      <w:bCs/>
      <w:caps/>
      <w:color w:val="A5A5A5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A5A5A5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A5A5A5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A5A5A5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A5A5A5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A5A5A5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867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" w:qFormat="1"/>
    <w:lsdException w:name="Default Paragraph Font" w:uiPriority="1"/>
    <w:lsdException w:name="Subtitle" w:uiPriority="11" w:qFormat="1"/>
    <w:lsdException w:name="Strong" w:uiPriority="4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DDDDDD" w:themeColor="accent1"/>
      </w:pBdr>
      <w:spacing w:after="0" w:line="240" w:lineRule="auto"/>
      <w:jc w:val="right"/>
      <w:outlineLvl w:val="0"/>
    </w:pPr>
    <w:rPr>
      <w:b/>
      <w:bCs/>
      <w:caps/>
      <w:color w:val="A5A5A5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A5A5A5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A5A5A5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A5A5A5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A5A5A5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A5A5A5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86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ga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13916-C6C1-4680-BF10-92781B6A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Lil Autty</cp:lastModifiedBy>
  <cp:revision>2</cp:revision>
  <dcterms:created xsi:type="dcterms:W3CDTF">2017-01-17T03:17:00Z</dcterms:created>
  <dcterms:modified xsi:type="dcterms:W3CDTF">2017-01-17T03:17:00Z</dcterms:modified>
</cp:coreProperties>
</file>