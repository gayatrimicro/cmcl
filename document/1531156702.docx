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383776" w:rsidP="00141A4C">
      <w:pPr>
        <w:pStyle w:val="Title"/>
      </w:pPr>
      <w:r>
        <w:t>Tamara D Craig</w:t>
      </w:r>
    </w:p>
    <w:p w:rsidR="00141A4C" w:rsidRDefault="00383776" w:rsidP="00141A4C">
      <w:r>
        <w:t xml:space="preserve">1053 S. Pepperidge </w:t>
      </w:r>
      <w:proofErr w:type="spellStart"/>
      <w:r>
        <w:t>Dr</w:t>
      </w:r>
      <w:proofErr w:type="spellEnd"/>
      <w:r>
        <w:t xml:space="preserve">, </w:t>
      </w:r>
      <w:proofErr w:type="gramStart"/>
      <w:r>
        <w:t>Lancaster ,</w:t>
      </w:r>
      <w:proofErr w:type="gramEnd"/>
      <w:r>
        <w:t xml:space="preserve"> TX, 75134, Cell: 903-917-5875, Email: Tamcraig13@gmail.com</w:t>
      </w:r>
    </w:p>
    <w:p w:rsidR="006270A9" w:rsidRDefault="00372D84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6CEF49049E4849AF9A232C2879F16F53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383776">
      <w:r>
        <w:t>I am currently seeking a position where I could utilize my skills and obtain a career within a company.</w:t>
      </w:r>
    </w:p>
    <w:sdt>
      <w:sdtPr>
        <w:alias w:val="Education:"/>
        <w:tag w:val="Education:"/>
        <w:id w:val="807127995"/>
        <w:placeholder>
          <w:docPart w:val="BDEBD83D72F44F8498E3D22597655EC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383776">
      <w:pPr>
        <w:pStyle w:val="Heading2"/>
      </w:pPr>
      <w:r>
        <w:t>high School Diploma, Pittsburg High School, Pittsburg, TX</w:t>
      </w:r>
    </w:p>
    <w:p w:rsidR="00383776" w:rsidRDefault="00383776">
      <w:pPr>
        <w:pStyle w:val="Heading2"/>
      </w:pPr>
    </w:p>
    <w:sdt>
      <w:sdtPr>
        <w:alias w:val="Skills &amp; Abilities:"/>
        <w:tag w:val="Skills &amp; Abilities:"/>
        <w:id w:val="458624136"/>
        <w:placeholder>
          <w:docPart w:val="FC9F23F2ECC74B1BA7D83C07F0C23376"/>
        </w:placeholder>
        <w:temporary/>
        <w:showingPlcHdr/>
        <w15:appearance w15:val="hidden"/>
      </w:sdtPr>
      <w:sdtEndPr/>
      <w:sdtContent>
        <w:p w:rsidR="006270A9" w:rsidRDefault="009D5933" w:rsidP="00383776">
          <w:pPr>
            <w:pStyle w:val="Heading1"/>
          </w:pPr>
          <w:r>
            <w:t>Skills &amp; Abilities</w:t>
          </w:r>
        </w:p>
      </w:sdtContent>
    </w:sdt>
    <w:p w:rsidR="006270A9" w:rsidRDefault="00383776">
      <w:pPr>
        <w:pStyle w:val="ListBullet"/>
      </w:pPr>
      <w:r>
        <w:t>Excellent interpersonal speaking skills</w:t>
      </w:r>
    </w:p>
    <w:p w:rsidR="00383776" w:rsidRDefault="00383776">
      <w:pPr>
        <w:pStyle w:val="ListBullet"/>
      </w:pPr>
      <w:r>
        <w:t>Certified CPR</w:t>
      </w:r>
    </w:p>
    <w:p w:rsidR="00383776" w:rsidRDefault="00383776">
      <w:pPr>
        <w:pStyle w:val="ListBullet"/>
      </w:pPr>
      <w:r>
        <w:t>Word Processing</w:t>
      </w:r>
    </w:p>
    <w:p w:rsidR="00383776" w:rsidRDefault="00383776">
      <w:pPr>
        <w:pStyle w:val="ListBullet"/>
      </w:pPr>
      <w:r>
        <w:t>Microsoft Word, Excel, PowerPoint, Outlook, Access.</w:t>
      </w:r>
    </w:p>
    <w:p w:rsidR="00383776" w:rsidRDefault="00383776">
      <w:pPr>
        <w:pStyle w:val="ListBullet"/>
      </w:pPr>
      <w:r>
        <w:t>Caregiver skills</w:t>
      </w:r>
    </w:p>
    <w:p w:rsidR="00383776" w:rsidRDefault="00383776">
      <w:pPr>
        <w:pStyle w:val="ListBullet"/>
      </w:pPr>
      <w:r>
        <w:t>De-escalation skills</w:t>
      </w:r>
    </w:p>
    <w:sdt>
      <w:sdtPr>
        <w:alias w:val="Experience:"/>
        <w:tag w:val="Experience:"/>
        <w:id w:val="171684534"/>
        <w:placeholder>
          <w:docPart w:val="1E748B20F15747C1AC915C12FFF91E9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383776">
      <w:pPr>
        <w:pStyle w:val="Heading2"/>
      </w:pPr>
      <w:r>
        <w:t>Cook</w:t>
      </w:r>
      <w:r w:rsidR="009D5933">
        <w:t> | </w:t>
      </w:r>
      <w:r>
        <w:t>Dairy Queen</w:t>
      </w:r>
      <w:r w:rsidR="009D5933">
        <w:t> | </w:t>
      </w:r>
      <w:r>
        <w:t>2/10/2018-6/30/2018</w:t>
      </w:r>
    </w:p>
    <w:p w:rsidR="00383776" w:rsidRDefault="00383776">
      <w:pPr>
        <w:pStyle w:val="ListBullet"/>
      </w:pPr>
      <w:r>
        <w:t>Preparing food and drinks for customers.</w:t>
      </w:r>
    </w:p>
    <w:p w:rsidR="00383776" w:rsidRDefault="00383776">
      <w:pPr>
        <w:pStyle w:val="ListBullet"/>
      </w:pPr>
      <w:r>
        <w:t>Operating cash registers</w:t>
      </w:r>
    </w:p>
    <w:p w:rsidR="00383776" w:rsidRDefault="00383776">
      <w:pPr>
        <w:pStyle w:val="ListBullet"/>
      </w:pPr>
      <w:r>
        <w:t>Operation drive through windows</w:t>
      </w:r>
    </w:p>
    <w:p w:rsidR="00383776" w:rsidRDefault="00383776">
      <w:pPr>
        <w:pStyle w:val="ListBullet"/>
      </w:pPr>
      <w:r>
        <w:t>Maintain a clean work station and environment.</w:t>
      </w:r>
    </w:p>
    <w:p w:rsidR="00383776" w:rsidRDefault="00383776">
      <w:pPr>
        <w:pStyle w:val="ListBullet"/>
      </w:pPr>
      <w:r>
        <w:t>Unloading shipments from delivery trucks.</w:t>
      </w:r>
    </w:p>
    <w:p w:rsidR="00383776" w:rsidRDefault="00383776">
      <w:pPr>
        <w:pStyle w:val="ListBullet"/>
      </w:pPr>
      <w:r>
        <w:t>Completing inventory.</w:t>
      </w:r>
    </w:p>
    <w:p w:rsidR="00383776" w:rsidRDefault="00383776" w:rsidP="00383776">
      <w:pPr>
        <w:pStyle w:val="ListBullet"/>
        <w:numPr>
          <w:ilvl w:val="0"/>
          <w:numId w:val="0"/>
        </w:numPr>
        <w:ind w:left="216" w:hanging="216"/>
      </w:pPr>
    </w:p>
    <w:p w:rsidR="00383776" w:rsidRDefault="006B532C" w:rsidP="00383776">
      <w:pPr>
        <w:pStyle w:val="Heading2"/>
      </w:pPr>
      <w:r>
        <w:t>Sales Rep</w:t>
      </w:r>
      <w:r w:rsidR="00383776">
        <w:t>| </w:t>
      </w:r>
      <w:r>
        <w:t>Metro PCS</w:t>
      </w:r>
      <w:r w:rsidR="00383776">
        <w:t> | </w:t>
      </w:r>
      <w:r>
        <w:t>10/2016-7/2017</w:t>
      </w:r>
    </w:p>
    <w:p w:rsidR="006B532C" w:rsidRDefault="006B532C" w:rsidP="006B532C">
      <w:pPr>
        <w:pStyle w:val="ListBullet"/>
      </w:pPr>
      <w:r>
        <w:t>Greets customers in a timely and positive manner</w:t>
      </w:r>
    </w:p>
    <w:p w:rsidR="006B532C" w:rsidRDefault="006B532C" w:rsidP="006B532C">
      <w:pPr>
        <w:pStyle w:val="ListBullet"/>
      </w:pPr>
      <w:r>
        <w:t>Identifies the customer's needs and provide information</w:t>
      </w:r>
    </w:p>
    <w:p w:rsidR="006B532C" w:rsidRDefault="006B532C" w:rsidP="006B532C">
      <w:pPr>
        <w:pStyle w:val="ListBullet"/>
      </w:pPr>
      <w:r>
        <w:t>Handles all administrative aspects of the sale including paperwork</w:t>
      </w:r>
    </w:p>
    <w:p w:rsidR="006B532C" w:rsidRDefault="006B532C" w:rsidP="006B532C">
      <w:pPr>
        <w:pStyle w:val="ListBullet"/>
      </w:pPr>
      <w:r>
        <w:t>Be knowledgeable of the products and services available.</w:t>
      </w:r>
    </w:p>
    <w:p w:rsidR="006B532C" w:rsidRDefault="006B532C" w:rsidP="006B532C">
      <w:pPr>
        <w:pStyle w:val="ListBullet"/>
      </w:pPr>
      <w:r>
        <w:t>Maintains floor stocking levels, displays and help ensure that the store is clean and presentable to customers</w:t>
      </w:r>
    </w:p>
    <w:p w:rsidR="006B532C" w:rsidRDefault="006B532C" w:rsidP="006B532C">
      <w:pPr>
        <w:pStyle w:val="ListBullet"/>
      </w:pPr>
      <w:r>
        <w:t>Must be available to work typical retail hours, including weekends and holiday</w:t>
      </w:r>
    </w:p>
    <w:p w:rsidR="006B532C" w:rsidRDefault="006B532C" w:rsidP="006B532C">
      <w:pPr>
        <w:pStyle w:val="ListBullet"/>
        <w:numPr>
          <w:ilvl w:val="0"/>
          <w:numId w:val="0"/>
        </w:numPr>
        <w:ind w:left="216" w:hanging="216"/>
      </w:pPr>
    </w:p>
    <w:p w:rsidR="006B532C" w:rsidRDefault="006B532C" w:rsidP="006B532C">
      <w:pPr>
        <w:pStyle w:val="Heading2"/>
      </w:pPr>
      <w:r>
        <w:t>Caregiver</w:t>
      </w:r>
      <w:r>
        <w:t>| </w:t>
      </w:r>
      <w:r>
        <w:t>Pace Opportunites</w:t>
      </w:r>
      <w:r>
        <w:t> | </w:t>
      </w:r>
      <w:r>
        <w:t>1/2016-10/2016</w:t>
      </w:r>
    </w:p>
    <w:p w:rsidR="006B532C" w:rsidRDefault="006B532C" w:rsidP="006B532C">
      <w:pPr>
        <w:pStyle w:val="ListBullet"/>
      </w:pPr>
      <w:r>
        <w:t>Supervising individuals with special needs in the privacy of a group home.</w:t>
      </w:r>
    </w:p>
    <w:p w:rsidR="006B532C" w:rsidRDefault="006B532C" w:rsidP="006B532C">
      <w:pPr>
        <w:pStyle w:val="ListBullet"/>
      </w:pPr>
      <w:r>
        <w:t>Creating meal plans for the individuals</w:t>
      </w:r>
    </w:p>
    <w:p w:rsidR="006B532C" w:rsidRDefault="006B532C" w:rsidP="006B532C">
      <w:pPr>
        <w:pStyle w:val="ListBullet"/>
      </w:pPr>
      <w:r>
        <w:lastRenderedPageBreak/>
        <w:t>Assisting with transportation and housekeeping.</w:t>
      </w:r>
    </w:p>
    <w:p w:rsidR="006B532C" w:rsidRDefault="006B532C" w:rsidP="006B532C">
      <w:pPr>
        <w:pStyle w:val="ListBullet"/>
      </w:pPr>
      <w:r>
        <w:t>Administering medication.</w:t>
      </w:r>
    </w:p>
    <w:p w:rsidR="006B532C" w:rsidRDefault="006B532C" w:rsidP="006B532C">
      <w:pPr>
        <w:pStyle w:val="ListBullet"/>
      </w:pPr>
      <w:r>
        <w:t>Providing ADL assistance to the clients such as bathing, dressing, and eating.</w:t>
      </w:r>
    </w:p>
    <w:p w:rsidR="006B532C" w:rsidRDefault="006B532C" w:rsidP="006B532C">
      <w:pPr>
        <w:pStyle w:val="ListBullet"/>
      </w:pPr>
      <w:r>
        <w:t xml:space="preserve">Independently performing basic medical procedures, including recording blood pressures, pulse, temperatures, </w:t>
      </w:r>
      <w:proofErr w:type="gramStart"/>
      <w:r>
        <w:t>specimens</w:t>
      </w:r>
      <w:proofErr w:type="gramEnd"/>
      <w:r>
        <w:t xml:space="preserve"> and giving whirlpools.</w:t>
      </w:r>
    </w:p>
    <w:p w:rsidR="00383776" w:rsidRDefault="00383776" w:rsidP="00383776">
      <w:pPr>
        <w:pStyle w:val="ListBullet"/>
        <w:numPr>
          <w:ilvl w:val="0"/>
          <w:numId w:val="0"/>
        </w:numPr>
        <w:ind w:left="216" w:hanging="216"/>
      </w:pPr>
      <w:bookmarkStart w:id="0" w:name="_GoBack"/>
      <w:bookmarkEnd w:id="0"/>
    </w:p>
    <w:sectPr w:rsidR="00383776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D84" w:rsidRDefault="00372D84">
      <w:pPr>
        <w:spacing w:after="0"/>
      </w:pPr>
      <w:r>
        <w:separator/>
      </w:r>
    </w:p>
  </w:endnote>
  <w:endnote w:type="continuationSeparator" w:id="0">
    <w:p w:rsidR="00372D84" w:rsidRDefault="00372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B532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D84" w:rsidRDefault="00372D84">
      <w:pPr>
        <w:spacing w:after="0"/>
      </w:pPr>
      <w:r>
        <w:separator/>
      </w:r>
    </w:p>
  </w:footnote>
  <w:footnote w:type="continuationSeparator" w:id="0">
    <w:p w:rsidR="00372D84" w:rsidRDefault="00372D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76"/>
    <w:rsid w:val="000A4F59"/>
    <w:rsid w:val="00141A4C"/>
    <w:rsid w:val="001B29CF"/>
    <w:rsid w:val="0028220F"/>
    <w:rsid w:val="00356C14"/>
    <w:rsid w:val="00372D84"/>
    <w:rsid w:val="00383776"/>
    <w:rsid w:val="00617B26"/>
    <w:rsid w:val="006270A9"/>
    <w:rsid w:val="00675956"/>
    <w:rsid w:val="00681034"/>
    <w:rsid w:val="006B532C"/>
    <w:rsid w:val="00816216"/>
    <w:rsid w:val="00826844"/>
    <w:rsid w:val="0087734B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5470D"/>
  <w15:chartTrackingRefBased/>
  <w15:docId w15:val="{BF6F3099-87DF-4A8A-9B8C-8A882695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EF49049E4849AF9A232C2879F1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4298B-B9BC-49CB-9F93-2FD950A84FBC}"/>
      </w:docPartPr>
      <w:docPartBody>
        <w:p w:rsidR="00000000" w:rsidRDefault="009F1E1B">
          <w:pPr>
            <w:pStyle w:val="6CEF49049E4849AF9A232C2879F16F53"/>
          </w:pPr>
          <w:r>
            <w:t>Objective</w:t>
          </w:r>
        </w:p>
      </w:docPartBody>
    </w:docPart>
    <w:docPart>
      <w:docPartPr>
        <w:name w:val="BDEBD83D72F44F8498E3D22597655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E6D6D-22F7-41DF-A5D5-844DA00D697C}"/>
      </w:docPartPr>
      <w:docPartBody>
        <w:p w:rsidR="00000000" w:rsidRDefault="009F1E1B">
          <w:pPr>
            <w:pStyle w:val="BDEBD83D72F44F8498E3D22597655EC3"/>
          </w:pPr>
          <w:r>
            <w:t>Education</w:t>
          </w:r>
        </w:p>
      </w:docPartBody>
    </w:docPart>
    <w:docPart>
      <w:docPartPr>
        <w:name w:val="FC9F23F2ECC74B1BA7D83C07F0C2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AF88F-0299-4248-BFAB-623D4D22FFA4}"/>
      </w:docPartPr>
      <w:docPartBody>
        <w:p w:rsidR="00000000" w:rsidRDefault="009F1E1B">
          <w:pPr>
            <w:pStyle w:val="FC9F23F2ECC74B1BA7D83C07F0C23376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1E748B20F15747C1AC915C12FFF9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52064-8DE8-4DAF-86E3-1E859F822BC4}"/>
      </w:docPartPr>
      <w:docPartBody>
        <w:p w:rsidR="00000000" w:rsidRDefault="009F1E1B">
          <w:pPr>
            <w:pStyle w:val="1E748B20F15747C1AC915C12FFF91E9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1B"/>
    <w:rsid w:val="009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538227E44F4F7AA5F3BCB8BA45D6E7">
    <w:name w:val="BF538227E44F4F7AA5F3BCB8BA45D6E7"/>
  </w:style>
  <w:style w:type="paragraph" w:customStyle="1" w:styleId="E36A5B6BD08449C6BF727B1D85D603FC">
    <w:name w:val="E36A5B6BD08449C6BF727B1D85D603FC"/>
  </w:style>
  <w:style w:type="paragraph" w:customStyle="1" w:styleId="1D00F101AD14431EB3E01558EDCD06DD">
    <w:name w:val="1D00F101AD14431EB3E01558EDCD06DD"/>
  </w:style>
  <w:style w:type="paragraph" w:customStyle="1" w:styleId="E7F4A78BC5434A94A3487F45D7CB2648">
    <w:name w:val="E7F4A78BC5434A94A3487F45D7CB2648"/>
  </w:style>
  <w:style w:type="paragraph" w:customStyle="1" w:styleId="6CEF49049E4849AF9A232C2879F16F53">
    <w:name w:val="6CEF49049E4849AF9A232C2879F16F53"/>
  </w:style>
  <w:style w:type="paragraph" w:customStyle="1" w:styleId="8930AB6932794008A2CACDCF3216CE93">
    <w:name w:val="8930AB6932794008A2CACDCF3216CE93"/>
  </w:style>
  <w:style w:type="paragraph" w:customStyle="1" w:styleId="BDEBD83D72F44F8498E3D22597655EC3">
    <w:name w:val="BDEBD83D72F44F8498E3D22597655EC3"/>
  </w:style>
  <w:style w:type="paragraph" w:customStyle="1" w:styleId="DCA032943F0C48799EE6C39AC8AE7909">
    <w:name w:val="DCA032943F0C48799EE6C39AC8AE7909"/>
  </w:style>
  <w:style w:type="paragraph" w:customStyle="1" w:styleId="38A60F84B5564AFD8970CC45B05FBDB8">
    <w:name w:val="38A60F84B5564AFD8970CC45B05FBDB8"/>
  </w:style>
  <w:style w:type="paragraph" w:customStyle="1" w:styleId="04921EC9EBEB47E38BACD5010FBD0096">
    <w:name w:val="04921EC9EBEB47E38BACD5010FBD0096"/>
  </w:style>
  <w:style w:type="paragraph" w:customStyle="1" w:styleId="BE973C5A40E04EC6B63146BCBAAFFDDB">
    <w:name w:val="BE973C5A40E04EC6B63146BCBAAFFDDB"/>
  </w:style>
  <w:style w:type="paragraph" w:customStyle="1" w:styleId="FDEF81954C464AC3B7C20A7F60FE0485">
    <w:name w:val="FDEF81954C464AC3B7C20A7F60FE0485"/>
  </w:style>
  <w:style w:type="paragraph" w:customStyle="1" w:styleId="1EFC2F0C6DA3461E84F0D7D2C32AFB21">
    <w:name w:val="1EFC2F0C6DA3461E84F0D7D2C32AFB21"/>
  </w:style>
  <w:style w:type="paragraph" w:customStyle="1" w:styleId="3AA69742C0F04327863BA1EE6E24FA7F">
    <w:name w:val="3AA69742C0F04327863BA1EE6E24FA7F"/>
  </w:style>
  <w:style w:type="paragraph" w:customStyle="1" w:styleId="92077A7BD44C47AA95D5AFE559D82990">
    <w:name w:val="92077A7BD44C47AA95D5AFE559D82990"/>
  </w:style>
  <w:style w:type="paragraph" w:customStyle="1" w:styleId="FC9F23F2ECC74B1BA7D83C07F0C23376">
    <w:name w:val="FC9F23F2ECC74B1BA7D83C07F0C23376"/>
  </w:style>
  <w:style w:type="paragraph" w:customStyle="1" w:styleId="2A006FC421674CC8B1FB99114B0937C7">
    <w:name w:val="2A006FC421674CC8B1FB99114B0937C7"/>
  </w:style>
  <w:style w:type="paragraph" w:customStyle="1" w:styleId="7D6570FCF1824C57957F6167B3D61878">
    <w:name w:val="7D6570FCF1824C57957F6167B3D61878"/>
  </w:style>
  <w:style w:type="paragraph" w:customStyle="1" w:styleId="7E06F7A0EC1C48839E76B10CFAD9553B">
    <w:name w:val="7E06F7A0EC1C48839E76B10CFAD9553B"/>
  </w:style>
  <w:style w:type="paragraph" w:customStyle="1" w:styleId="5BA72926AD494FDFA48FA4EBBA45946B">
    <w:name w:val="5BA72926AD494FDFA48FA4EBBA45946B"/>
  </w:style>
  <w:style w:type="paragraph" w:customStyle="1" w:styleId="45EF5534BA87434CAE2FB32A8644E563">
    <w:name w:val="45EF5534BA87434CAE2FB32A8644E563"/>
  </w:style>
  <w:style w:type="paragraph" w:customStyle="1" w:styleId="64872AAAEBDF412FB52077DF128D6124">
    <w:name w:val="64872AAAEBDF412FB52077DF128D6124"/>
  </w:style>
  <w:style w:type="paragraph" w:customStyle="1" w:styleId="3109545B48164E1498CC908DF2FA2E0C">
    <w:name w:val="3109545B48164E1498CC908DF2FA2E0C"/>
  </w:style>
  <w:style w:type="paragraph" w:customStyle="1" w:styleId="DDBD582A3A004387A7AA16B4D344E662">
    <w:name w:val="DDBD582A3A004387A7AA16B4D344E662"/>
  </w:style>
  <w:style w:type="paragraph" w:customStyle="1" w:styleId="1E748B20F15747C1AC915C12FFF91E92">
    <w:name w:val="1E748B20F15747C1AC915C12FFF91E92"/>
  </w:style>
  <w:style w:type="paragraph" w:customStyle="1" w:styleId="2C0C588226B8485BBF29498BC89A78A4">
    <w:name w:val="2C0C588226B8485BBF29498BC89A78A4"/>
  </w:style>
  <w:style w:type="paragraph" w:customStyle="1" w:styleId="AA87D6B0B85443DB86C663605088A3EF">
    <w:name w:val="AA87D6B0B85443DB86C663605088A3EF"/>
  </w:style>
  <w:style w:type="paragraph" w:customStyle="1" w:styleId="FA29DF2A7C4149969613F07E30386B23">
    <w:name w:val="FA29DF2A7C4149969613F07E30386B23"/>
  </w:style>
  <w:style w:type="paragraph" w:customStyle="1" w:styleId="88CBFADE6B7A4169AA92B9B4BE9BA517">
    <w:name w:val="88CBFADE6B7A4169AA92B9B4BE9BA517"/>
  </w:style>
  <w:style w:type="paragraph" w:customStyle="1" w:styleId="A09DA554773B4114856DD2D5AB6E2839">
    <w:name w:val="A09DA554773B4114856DD2D5AB6E2839"/>
  </w:style>
  <w:style w:type="paragraph" w:customStyle="1" w:styleId="0D33F6358EB142B1932D4F1C3C009544">
    <w:name w:val="0D33F6358EB142B1932D4F1C3C009544"/>
  </w:style>
  <w:style w:type="paragraph" w:customStyle="1" w:styleId="D975FD2A3A7745FBB941A542AF00E03D">
    <w:name w:val="D975FD2A3A7745FBB941A542AF00E03D"/>
  </w:style>
  <w:style w:type="paragraph" w:customStyle="1" w:styleId="163058DD4DA14767BF115049E06D7338">
    <w:name w:val="163058DD4DA14767BF115049E06D7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BCF8E-C2B5-4EF7-81C6-3742C297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1</cp:revision>
  <dcterms:created xsi:type="dcterms:W3CDTF">2018-07-09T16:47:00Z</dcterms:created>
  <dcterms:modified xsi:type="dcterms:W3CDTF">2018-07-09T17:08:00Z</dcterms:modified>
  <cp:version/>
</cp:coreProperties>
</file>